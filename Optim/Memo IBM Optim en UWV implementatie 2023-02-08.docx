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pPr w:leftFromText="141" w:rightFromText="14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840"/>
      </w:tblGrid>
      <w:tr w:rsidR="00AC5D0B" w:rsidRPr="00427CBE" w:rsidTr="00427CBE">
        <w:trPr>
          <w:trHeight w:hRule="exact" w:val="450"/>
        </w:trPr>
        <w:tc>
          <w:tcPr>
            <w:tcW w:w="6840" w:type="dxa"/>
            <w:vAlign w:val="bottom"/>
          </w:tcPr>
          <w:p w:rsidR="00AC5D0B" w:rsidRPr="00427CBE" w:rsidRDefault="00427CBE" w:rsidP="00427CBE">
            <w:pPr>
              <w:pStyle w:val="ReferentieKopje"/>
            </w:pPr>
            <w:bookmarkStart w:id="0" w:name="To" w:colFirst="0" w:colLast="0"/>
            <w:r>
              <w:t>Aan</w:t>
            </w:r>
          </w:p>
        </w:tc>
      </w:tr>
      <w:tr w:rsidR="00DE3579" w:rsidRPr="00170EFE" w:rsidTr="00427CBE">
        <w:trPr>
          <w:trHeight w:val="280"/>
        </w:trPr>
        <w:tc>
          <w:tcPr>
            <w:tcW w:w="6840" w:type="dxa"/>
          </w:tcPr>
          <w:p w:rsidR="00674778" w:rsidRDefault="00CE4817" w:rsidP="00427CBE">
            <w:pPr>
              <w:pStyle w:val="ReferentieStandaard"/>
            </w:pPr>
            <w:bookmarkStart w:id="1" w:name="bmTo" w:colFirst="0" w:colLast="0"/>
            <w:bookmarkEnd w:id="0"/>
            <w:r>
              <w:t>Alex van den Berg</w:t>
            </w:r>
          </w:p>
          <w:p w:rsidR="00DE3579" w:rsidRDefault="00674778" w:rsidP="00427CBE">
            <w:pPr>
              <w:pStyle w:val="ReferentieStandaard"/>
            </w:pPr>
            <w:r>
              <w:t>Richard Hogenberg</w:t>
            </w:r>
            <w:r w:rsidR="00CE4817">
              <w:br/>
              <w:t>Paul Ku</w:t>
            </w:r>
            <w:r w:rsidR="00794BEB">
              <w:t>ijk</w:t>
            </w:r>
          </w:p>
          <w:p w:rsidR="00674778" w:rsidRDefault="00674778" w:rsidP="00427CBE">
            <w:pPr>
              <w:pStyle w:val="ReferentieStandaard"/>
            </w:pPr>
            <w:r>
              <w:t>Chris Povee</w:t>
            </w:r>
          </w:p>
          <w:p w:rsidR="00170EFE" w:rsidRDefault="00170EFE" w:rsidP="00170EFE">
            <w:pPr>
              <w:pStyle w:val="ReferentieStandaard"/>
            </w:pPr>
            <w:r>
              <w:t>Henk Tent Becking</w:t>
            </w:r>
          </w:p>
          <w:p w:rsidR="00170EFE" w:rsidRPr="00674778" w:rsidRDefault="00170EFE" w:rsidP="00170EFE">
            <w:pPr>
              <w:pStyle w:val="ReferentieStandaard"/>
            </w:pPr>
            <w:r w:rsidRPr="00674778">
              <w:t>Bianca Verhage</w:t>
            </w:r>
          </w:p>
          <w:p w:rsidR="00170EFE" w:rsidRPr="00674778" w:rsidRDefault="00794BEB" w:rsidP="00674778">
            <w:pPr>
              <w:pStyle w:val="ReferentieStandaard"/>
            </w:pPr>
            <w:r>
              <w:t>Paul Water</w:t>
            </w:r>
          </w:p>
        </w:tc>
      </w:tr>
      <w:tr w:rsidR="00DE3579" w:rsidRPr="00427CBE" w:rsidTr="00427CBE">
        <w:trPr>
          <w:trHeight w:hRule="exact" w:val="390"/>
        </w:trPr>
        <w:tc>
          <w:tcPr>
            <w:tcW w:w="6840" w:type="dxa"/>
            <w:vAlign w:val="bottom"/>
          </w:tcPr>
          <w:p w:rsidR="00DE3579" w:rsidRPr="00427CBE" w:rsidRDefault="00170EFE" w:rsidP="00427CBE">
            <w:pPr>
              <w:pStyle w:val="ReferentieKopje"/>
            </w:pPr>
            <w:bookmarkStart w:id="2" w:name="Subject" w:colFirst="0" w:colLast="0"/>
            <w:bookmarkEnd w:id="1"/>
            <w:r>
              <w:t>Onderwerp</w:t>
            </w:r>
          </w:p>
        </w:tc>
      </w:tr>
      <w:tr w:rsidR="00A13CE1" w:rsidRPr="00427CBE" w:rsidTr="00427CBE">
        <w:trPr>
          <w:trHeight w:val="280"/>
        </w:trPr>
        <w:tc>
          <w:tcPr>
            <w:tcW w:w="6840" w:type="dxa"/>
          </w:tcPr>
          <w:p w:rsidR="00A13CE1" w:rsidRPr="00427CBE" w:rsidRDefault="004705DF" w:rsidP="00170EFE">
            <w:pPr>
              <w:pStyle w:val="ReferentieStandaard"/>
            </w:pPr>
            <w:bookmarkStart w:id="3" w:name="bmSubject" w:colFirst="0" w:colLast="0"/>
            <w:bookmarkEnd w:id="2"/>
            <w:r>
              <w:t xml:space="preserve">IBM </w:t>
            </w:r>
            <w:r w:rsidR="00EC7162">
              <w:t>Optim</w:t>
            </w:r>
            <w:r w:rsidR="00170EFE">
              <w:t xml:space="preserve"> </w:t>
            </w:r>
            <w:r>
              <w:t>UWV implementatie</w:t>
            </w:r>
          </w:p>
        </w:tc>
      </w:tr>
      <w:bookmarkEnd w:id="3"/>
      <w:tr w:rsidR="00A13CE1" w:rsidRPr="00427CBE" w:rsidTr="00427CBE">
        <w:trPr>
          <w:trHeight w:hRule="exact" w:val="522"/>
        </w:trPr>
        <w:tc>
          <w:tcPr>
            <w:tcW w:w="6840" w:type="dxa"/>
          </w:tcPr>
          <w:p w:rsidR="00A13CE1" w:rsidRPr="00427CBE" w:rsidRDefault="00A13CE1" w:rsidP="00427CBE"/>
        </w:tc>
      </w:tr>
      <w:tr w:rsidR="00A13CE1" w:rsidRPr="00427CBE" w:rsidTr="00427CBE">
        <w:tc>
          <w:tcPr>
            <w:tcW w:w="6840" w:type="dxa"/>
          </w:tcPr>
          <w:p w:rsidR="00A13CE1" w:rsidRPr="00427CBE" w:rsidRDefault="00A13CE1" w:rsidP="00427CBE">
            <w:bookmarkStart w:id="4" w:name="bmSalutation" w:colFirst="0" w:colLast="0"/>
          </w:p>
        </w:tc>
      </w:tr>
      <w:bookmarkEnd w:id="4"/>
      <w:tr w:rsidR="00A13CE1" w:rsidRPr="00427CBE" w:rsidTr="00EC7162">
        <w:trPr>
          <w:trHeight w:val="70"/>
        </w:trPr>
        <w:tc>
          <w:tcPr>
            <w:tcW w:w="6840" w:type="dxa"/>
          </w:tcPr>
          <w:p w:rsidR="00A13CE1" w:rsidRPr="00427CBE" w:rsidRDefault="00A13CE1" w:rsidP="00427CBE"/>
        </w:tc>
      </w:tr>
    </w:tbl>
    <w:p w:rsidR="00766004" w:rsidRDefault="00427CBE" w:rsidP="00766004">
      <w:pPr>
        <w:rPr>
          <w:b/>
          <w:i/>
          <w:szCs w:val="18"/>
          <w:lang w:eastAsia="en-US"/>
        </w:rPr>
      </w:pPr>
      <w:bookmarkStart w:id="5" w:name="bmStart"/>
      <w:r>
        <w:br w:type="textWrapping" w:clear="all"/>
      </w:r>
      <w:r w:rsidR="00766004" w:rsidRPr="009863B9">
        <w:rPr>
          <w:b/>
          <w:i/>
          <w:szCs w:val="18"/>
          <w:lang w:eastAsia="en-US"/>
        </w:rPr>
        <w:t>Aan</w:t>
      </w:r>
      <w:r w:rsidR="00766004">
        <w:rPr>
          <w:b/>
          <w:i/>
          <w:szCs w:val="18"/>
          <w:lang w:eastAsia="en-US"/>
        </w:rPr>
        <w:t>leiding, doel.</w:t>
      </w:r>
    </w:p>
    <w:p w:rsidR="00766004" w:rsidRDefault="00766004" w:rsidP="006E379C"/>
    <w:p w:rsidR="00870155" w:rsidRDefault="00D26077" w:rsidP="006E379C">
      <w:r>
        <w:t xml:space="preserve">Om te kunnen voldoen aan de AVG, wordt door de </w:t>
      </w:r>
      <w:r w:rsidR="00870155">
        <w:t>DataFabriek gebrui</w:t>
      </w:r>
      <w:r>
        <w:t>k gemaakt van het product Optim. Hiermee worden p</w:t>
      </w:r>
      <w:r w:rsidR="00870155">
        <w:t xml:space="preserve">ersoons-identificerende gegevens </w:t>
      </w:r>
      <w:r>
        <w:t xml:space="preserve">gemaskeerd. </w:t>
      </w:r>
      <w:r>
        <w:br/>
        <w:t>Dat maakt het mogelijk dat de DataFabriek gegevens kan leveren waarmee wel bepaalde patronen kunnen worden herkend maar waarmee het (bijna) onmogelijk wordt om specifieke personen te identificeren.</w:t>
      </w:r>
    </w:p>
    <w:p w:rsidR="00766004" w:rsidRDefault="00870155" w:rsidP="00766004">
      <w:r>
        <w:t>IBM, de leverancier</w:t>
      </w:r>
      <w:r w:rsidR="0031706F">
        <w:t xml:space="preserve"> van Optim, garandeert dat Optim</w:t>
      </w:r>
      <w:r>
        <w:t xml:space="preserve"> in all</w:t>
      </w:r>
      <w:r w:rsidR="00EC6225">
        <w:t>e</w:t>
      </w:r>
      <w:r w:rsidR="0031706F">
        <w:t xml:space="preserve"> toekomstige versies, voor één </w:t>
      </w:r>
      <w:r>
        <w:t xml:space="preserve">on-gemaskeerde </w:t>
      </w:r>
      <w:r w:rsidR="00EC6225">
        <w:t xml:space="preserve">waarde </w:t>
      </w:r>
      <w:r>
        <w:t xml:space="preserve">precies één unieke gemaskeerde waarde levert. </w:t>
      </w:r>
    </w:p>
    <w:p w:rsidR="00766004" w:rsidRDefault="00766004" w:rsidP="00766004">
      <w:r>
        <w:br/>
        <w:t xml:space="preserve">Zouden er ooit dubbele gemaskeerde waardes voorkomen dan zou dat desastreuse gevolgen hebben voor de data consistentie van de DataFabriek. Er zouden verkeerde relaties kunnen worden gelegd tussen personen en uitkeringen, betalingen. Met als gevolg verkeerde conclusies en beslissingen met verregaande maatschappelijke impact. </w:t>
      </w:r>
    </w:p>
    <w:p w:rsidR="00766004" w:rsidRDefault="00E8318E" w:rsidP="00766004">
      <w:r>
        <w:br/>
        <w:t xml:space="preserve">Er is een discussie ontstaan tussen het team Lithium en solution architecten in hoeverre men als UWV dan nog mitigerende maatregelen zou moeten treffen en welke dat dan moeten zijn. </w:t>
      </w:r>
      <w:r>
        <w:br/>
      </w:r>
    </w:p>
    <w:p w:rsidR="00E8318E" w:rsidRDefault="00766004" w:rsidP="00766004">
      <w:bookmarkStart w:id="6" w:name="_GoBack"/>
      <w:r>
        <w:t>In deze memo worden de standpu</w:t>
      </w:r>
      <w:r w:rsidR="001820AC">
        <w:t xml:space="preserve">nten van beide teams uitgelegd. Een vorige versie van deze memo is </w:t>
      </w:r>
      <w:r w:rsidR="00434E1D">
        <w:t>door beide team beoordeeld en</w:t>
      </w:r>
      <w:r w:rsidR="001820AC">
        <w:t xml:space="preserve"> </w:t>
      </w:r>
      <w:r w:rsidR="00434E1D">
        <w:t xml:space="preserve">na aanpassingen </w:t>
      </w:r>
      <w:r w:rsidR="001820AC">
        <w:t xml:space="preserve">door beide teams geaccordeerd. </w:t>
      </w:r>
    </w:p>
    <w:bookmarkEnd w:id="6"/>
    <w:p w:rsidR="001820AC" w:rsidRDefault="001820AC" w:rsidP="00766004"/>
    <w:p w:rsidR="00515B19" w:rsidRDefault="00515B19" w:rsidP="00766004">
      <w:r>
        <w:t xml:space="preserve">Het advies zal </w:t>
      </w:r>
      <w:r w:rsidR="00E8318E">
        <w:t>nu</w:t>
      </w:r>
      <w:r>
        <w:t xml:space="preserve"> in het reguliere voortbrengingsproces worden opgenomen. </w:t>
      </w:r>
    </w:p>
    <w:p w:rsidR="001C35EC" w:rsidRDefault="001C35EC" w:rsidP="00EC6225"/>
    <w:p w:rsidR="00766004" w:rsidRDefault="00766004" w:rsidP="00766004">
      <w:pPr>
        <w:rPr>
          <w:b/>
          <w:i/>
          <w:szCs w:val="18"/>
        </w:rPr>
      </w:pPr>
      <w:r>
        <w:rPr>
          <w:b/>
          <w:i/>
          <w:szCs w:val="18"/>
        </w:rPr>
        <w:t>Technische implementatie</w:t>
      </w:r>
    </w:p>
    <w:p w:rsidR="00766004" w:rsidRDefault="00766004" w:rsidP="00EC6225"/>
    <w:p w:rsidR="001C35EC" w:rsidRDefault="00766004" w:rsidP="00EC6225">
      <w:r>
        <w:t xml:space="preserve">IBM, de leverancier van Optim, garandeert dat Optim in alle toekomstige versies, voor één on-gemaskeerde waarde precies één unieke gemaskeerde waarde levert. Mits dezelfde </w:t>
      </w:r>
      <w:proofErr w:type="spellStart"/>
      <w:r>
        <w:t>saltkey</w:t>
      </w:r>
      <w:proofErr w:type="spellEnd"/>
      <w:r>
        <w:t xml:space="preserve"> wordt gebruikt. </w:t>
      </w:r>
      <w:r w:rsidR="00870155">
        <w:t xml:space="preserve">Een </w:t>
      </w:r>
      <w:proofErr w:type="spellStart"/>
      <w:r w:rsidR="00870155">
        <w:t>saltkey</w:t>
      </w:r>
      <w:proofErr w:type="spellEnd"/>
      <w:r w:rsidR="00870155">
        <w:t xml:space="preserve"> wordt toegevoegd in het algoritme om er voor te zorgen dat het Optim gebruik door UWV uniek is in de wereld. Zonder deze toevoeging (zout) is het ook voor </w:t>
      </w:r>
      <w:r w:rsidR="00EC6225">
        <w:t>andere</w:t>
      </w:r>
      <w:r w:rsidR="00870155">
        <w:t xml:space="preserve"> Optim </w:t>
      </w:r>
      <w:r w:rsidR="00EC6225">
        <w:t>gebruikers</w:t>
      </w:r>
      <w:r w:rsidR="00870155">
        <w:t xml:space="preserve"> </w:t>
      </w:r>
      <w:r w:rsidR="00EC6225">
        <w:t xml:space="preserve">niet mogelijk de UWV manier van maskering uit te voeren. </w:t>
      </w:r>
    </w:p>
    <w:p w:rsidR="00766004" w:rsidRDefault="001C35EC" w:rsidP="00EC6225">
      <w:r>
        <w:t xml:space="preserve">Het mag duidelijk zijn dat deze </w:t>
      </w:r>
      <w:proofErr w:type="spellStart"/>
      <w:r>
        <w:t>saltkey</w:t>
      </w:r>
      <w:proofErr w:type="spellEnd"/>
      <w:r>
        <w:t xml:space="preserve"> in een speciale plaats opgeslagen dient te worden, met een strikte toegangsregeling. </w:t>
      </w:r>
      <w:r w:rsidR="00D26077">
        <w:t xml:space="preserve">Er is bepaald dat in elke omgeving </w:t>
      </w:r>
      <w:r w:rsidR="00766004">
        <w:t xml:space="preserve">(OTAP) </w:t>
      </w:r>
      <w:r w:rsidR="00D26077">
        <w:t xml:space="preserve">een eigen </w:t>
      </w:r>
      <w:proofErr w:type="spellStart"/>
      <w:r w:rsidR="00D26077">
        <w:t>saltkey</w:t>
      </w:r>
      <w:proofErr w:type="spellEnd"/>
      <w:r w:rsidR="00D26077">
        <w:t xml:space="preserve"> wordt gebruikt.</w:t>
      </w:r>
      <w:r w:rsidR="00D26077">
        <w:br/>
      </w:r>
    </w:p>
    <w:p w:rsidR="0031706F" w:rsidRDefault="00EC6225" w:rsidP="00EC6225">
      <w:r>
        <w:t xml:space="preserve">Om het aantal aanroepen naar Optim te verminderen is besloten een maskeringstabel te gebruiken met </w:t>
      </w:r>
      <w:r w:rsidR="0031706F">
        <w:t xml:space="preserve">daarin </w:t>
      </w:r>
      <w:r>
        <w:t xml:space="preserve">de on-gemaskeerde en gemaskeerde waardes. </w:t>
      </w:r>
      <w:r w:rsidR="0031706F">
        <w:br/>
      </w:r>
      <w:r>
        <w:t xml:space="preserve">Door eerst deze tabel te raadplegen of voor een on-gemaskeerde waarde al eens een gemaskeerde waarde door Optim is bepaald, </w:t>
      </w:r>
      <w:r w:rsidR="0031706F">
        <w:t>kan</w:t>
      </w:r>
      <w:r>
        <w:t xml:space="preserve"> het aantal keren dat Optim aangeroepen moet worden drastisch </w:t>
      </w:r>
      <w:r w:rsidR="0031706F">
        <w:t xml:space="preserve">worden </w:t>
      </w:r>
      <w:r>
        <w:t>beperkt.</w:t>
      </w:r>
    </w:p>
    <w:p w:rsidR="0031706F" w:rsidRDefault="0031706F" w:rsidP="00EC6225"/>
    <w:p w:rsidR="0031706F" w:rsidRDefault="0031706F" w:rsidP="0031706F">
      <w:r>
        <w:t xml:space="preserve">De discussie gaat nu over de technische implementatie van het laadproces en de wijze waarop deze tabel wordt gebruikt om te waarborgen dat in deze tabel precies één on-gemaskeerde waarde met zijn onafscheidelijke metgezel één gemaskeerde waarde voorkomt.  </w:t>
      </w:r>
    </w:p>
    <w:p w:rsidR="00766004" w:rsidRDefault="00766004" w:rsidP="009F43FF"/>
    <w:p w:rsidR="00766004" w:rsidRDefault="009F43FF" w:rsidP="00EC6225">
      <w:r>
        <w:t xml:space="preserve">De </w:t>
      </w:r>
      <w:proofErr w:type="spellStart"/>
      <w:r>
        <w:t>saltkey</w:t>
      </w:r>
      <w:proofErr w:type="spellEnd"/>
      <w:r>
        <w:t xml:space="preserve"> wordt opgeslagen IN de betreffende omgeving (OTAP) en is alleen toegankelijk voor Optim en personen met een speciale autorisatie. Door deze maatregel wordt voorkomen dat iemand die toegang heeft tot verschillende omgevingen gemaskeerde gegevens zouden kunnen herleiden tot individuele personen.</w:t>
      </w:r>
    </w:p>
    <w:p w:rsidR="00E8318E" w:rsidRDefault="00E8318E" w:rsidP="00EC6225"/>
    <w:p w:rsidR="00EC6225" w:rsidRPr="00766004" w:rsidRDefault="0031706F" w:rsidP="00EC6225">
      <w:r w:rsidRPr="0031706F">
        <w:rPr>
          <w:b/>
          <w:i/>
          <w:szCs w:val="18"/>
        </w:rPr>
        <w:t>Standpunt Lithium.</w:t>
      </w:r>
    </w:p>
    <w:p w:rsidR="0031706F" w:rsidRDefault="0031706F" w:rsidP="00EC6225"/>
    <w:p w:rsidR="004A0145" w:rsidRDefault="004A0145" w:rsidP="004A0145">
      <w:r w:rsidRPr="007F39F7">
        <w:t xml:space="preserve">Op de maskeringstabel is één index </w:t>
      </w:r>
      <w:r w:rsidR="007C3E4B">
        <w:t>(</w:t>
      </w:r>
      <w:r w:rsidR="009F43FF">
        <w:t xml:space="preserve">IX) </w:t>
      </w:r>
      <w:r w:rsidRPr="007F39F7">
        <w:t xml:space="preserve">gedefinieerd die zowel de rubriek on-gemaskeerd als </w:t>
      </w:r>
      <w:r w:rsidR="00EC7162">
        <w:t>o</w:t>
      </w:r>
      <w:r w:rsidR="007C3E4B">
        <w:t>ok de rubriek gemaskeerd bevat en controleert dat er geen dubbele waardes (combinatie van on-gemaskeerd en gemaskeerd) worden geaccepteerd.</w:t>
      </w:r>
    </w:p>
    <w:p w:rsidR="00EC7162" w:rsidRPr="007F39F7" w:rsidRDefault="00EC7162" w:rsidP="004A0145"/>
    <w:p w:rsidR="00482D4F" w:rsidRDefault="004A0145" w:rsidP="004A0145">
      <w:r w:rsidRPr="007F39F7">
        <w:t xml:space="preserve">Het vullen van de maskeringstabellen is nu ondergebracht in een voorloopproces, dat is gepositioneerd nadat de data van een levering is ingelezen in DIM en voordat de Bronzone daarmee wordt bijgewerkt. </w:t>
      </w:r>
      <w:r w:rsidRPr="007F39F7">
        <w:br/>
        <w:t xml:space="preserve">In dit proces wordt </w:t>
      </w:r>
      <w:r w:rsidR="00482D4F">
        <w:t>IX</w:t>
      </w:r>
      <w:r w:rsidRPr="007F39F7">
        <w:t xml:space="preserve"> gebruikt om te controleren of de waarde on-gemaskeerd al voorkomt in de tabel. Technisch: Dat is het eerste gedeelte van de index. </w:t>
      </w:r>
      <w:r w:rsidRPr="007F39F7">
        <w:br/>
        <w:t xml:space="preserve">Als de on-gemaskeerde waarde voorkomt, stopt het proces voor deze waarde en wordt de volgende verwerkt. </w:t>
      </w:r>
      <w:r w:rsidRPr="007F39F7">
        <w:br/>
        <w:t xml:space="preserve">Als de on-gemaskeerde waarde niet voorkomt, wordt Optim aangeroepen en de gemaskeerde waarde bepaald. </w:t>
      </w:r>
      <w:r w:rsidR="001E4421" w:rsidRPr="007F39F7">
        <w:t xml:space="preserve">In de tabel wordt een nieuw record gecreëerd met daarin de combinatie on-gemaskeerd en gemaskeerde waarde, Het DBMS zal daarbij ook de index </w:t>
      </w:r>
      <w:r w:rsidR="00482D4F">
        <w:t xml:space="preserve">(IX) </w:t>
      </w:r>
      <w:r w:rsidR="001E4421" w:rsidRPr="007F39F7">
        <w:t xml:space="preserve">bijwerken. </w:t>
      </w:r>
      <w:r w:rsidR="00482D4F">
        <w:br/>
      </w:r>
    </w:p>
    <w:p w:rsidR="001E4421" w:rsidRPr="007F39F7" w:rsidRDefault="00482D4F" w:rsidP="004A0145">
      <w:r>
        <w:t xml:space="preserve">Om een extra slot op de deur te hebben, zou als laatste stap in het voorloop proces een extra </w:t>
      </w:r>
      <w:r w:rsidR="002C2501">
        <w:t>CHECK</w:t>
      </w:r>
      <w:r>
        <w:t xml:space="preserve"> kunnen worden ingebouwd die controleert of er dubbele </w:t>
      </w:r>
      <w:r w:rsidR="00515B19">
        <w:t>on-gemaskeerde en /of gemaskeerde waardes voorkomen. Technisch is dit</w:t>
      </w:r>
      <w:r>
        <w:t xml:space="preserve"> een tabel scan maar dat is niet erg omdat dit maar een keer gebeurd per voorloop proces. </w:t>
      </w:r>
      <w:r w:rsidR="001E4421" w:rsidRPr="007F39F7">
        <w:br/>
      </w:r>
    </w:p>
    <w:p w:rsidR="001E4421" w:rsidRPr="0031706F" w:rsidRDefault="004A0145" w:rsidP="001E4421">
      <w:pPr>
        <w:rPr>
          <w:b/>
          <w:i/>
          <w:szCs w:val="18"/>
        </w:rPr>
      </w:pPr>
      <w:r>
        <w:rPr>
          <w:color w:val="003282"/>
          <w:sz w:val="20"/>
          <w:szCs w:val="20"/>
        </w:rPr>
        <w:br/>
      </w:r>
      <w:r w:rsidR="001E4421" w:rsidRPr="0031706F">
        <w:rPr>
          <w:b/>
          <w:i/>
          <w:szCs w:val="18"/>
        </w:rPr>
        <w:t xml:space="preserve">Standpunt </w:t>
      </w:r>
      <w:r w:rsidR="001E4421">
        <w:rPr>
          <w:b/>
          <w:i/>
          <w:szCs w:val="18"/>
        </w:rPr>
        <w:t>Solution architecten</w:t>
      </w:r>
      <w:r w:rsidR="001E4421" w:rsidRPr="0031706F">
        <w:rPr>
          <w:b/>
          <w:i/>
          <w:szCs w:val="18"/>
        </w:rPr>
        <w:t>.</w:t>
      </w:r>
    </w:p>
    <w:p w:rsidR="001E4421" w:rsidRDefault="001E4421" w:rsidP="004A0145">
      <w:pPr>
        <w:rPr>
          <w:color w:val="003282"/>
          <w:sz w:val="20"/>
          <w:szCs w:val="20"/>
        </w:rPr>
      </w:pPr>
    </w:p>
    <w:p w:rsidR="00EC7162" w:rsidRDefault="00717B09" w:rsidP="004A0145">
      <w:r>
        <w:t xml:space="preserve">Er </w:t>
      </w:r>
      <w:r w:rsidR="007F39F7">
        <w:t>wordt niet getwijfeld</w:t>
      </w:r>
      <w:r w:rsidR="00766004">
        <w:t xml:space="preserve"> aan de juiste werking van de door Lithium </w:t>
      </w:r>
      <w:r>
        <w:t xml:space="preserve">voorgestelde </w:t>
      </w:r>
      <w:r w:rsidR="007F39F7">
        <w:t>implementatie.</w:t>
      </w:r>
    </w:p>
    <w:p w:rsidR="009262F3" w:rsidRDefault="007F39F7" w:rsidP="009262F3">
      <w:r>
        <w:br/>
      </w:r>
      <w:r w:rsidR="009262F3">
        <w:t>D</w:t>
      </w:r>
      <w:r w:rsidR="00717B09">
        <w:t xml:space="preserve">eze is </w:t>
      </w:r>
      <w:r w:rsidR="009262F3">
        <w:t>gebaseerd op de voorwaarde dat</w:t>
      </w:r>
      <w:r>
        <w:t xml:space="preserve"> IBM </w:t>
      </w:r>
      <w:r w:rsidR="009262F3">
        <w:t xml:space="preserve">de afgegeven garantie te allen tijde </w:t>
      </w:r>
      <w:r w:rsidR="00717B09">
        <w:t>WAAR</w:t>
      </w:r>
      <w:r w:rsidR="009262F3">
        <w:t xml:space="preserve"> kan maken. </w:t>
      </w:r>
    </w:p>
    <w:p w:rsidR="009262F3" w:rsidRPr="009262F3" w:rsidRDefault="009262F3" w:rsidP="009262F3">
      <w:pPr>
        <w:ind w:left="720"/>
      </w:pPr>
      <w:r w:rsidRPr="009262F3">
        <w:rPr>
          <w:i/>
        </w:rPr>
        <w:t xml:space="preserve">IBM, de leverancier van Optim, garandeert dat Optim in alle toekomstige versies, voor één on-gemaskeerde waarde precies één unieke gemaskeerde waarde levert. Mits dezelfde </w:t>
      </w:r>
      <w:proofErr w:type="spellStart"/>
      <w:r w:rsidRPr="009262F3">
        <w:rPr>
          <w:i/>
        </w:rPr>
        <w:t>saltkey</w:t>
      </w:r>
      <w:proofErr w:type="spellEnd"/>
      <w:r w:rsidRPr="009262F3">
        <w:rPr>
          <w:i/>
        </w:rPr>
        <w:t xml:space="preserve"> wordt gebruikt.</w:t>
      </w:r>
      <w:r w:rsidRPr="009262F3">
        <w:t xml:space="preserve"> </w:t>
      </w:r>
    </w:p>
    <w:p w:rsidR="009262F3" w:rsidRDefault="009262F3" w:rsidP="009262F3"/>
    <w:p w:rsidR="00717B09" w:rsidRDefault="00766004" w:rsidP="009262F3">
      <w:r>
        <w:t>Contractueel is dit v</w:t>
      </w:r>
      <w:r w:rsidR="009262F3">
        <w:t xml:space="preserve">astgelegd en als er dan toch dubbele waardes zouden voorkomen in productie dan valt UWV niets te verwijten. Maar </w:t>
      </w:r>
      <w:r w:rsidR="00E8318E">
        <w:t xml:space="preserve">er </w:t>
      </w:r>
      <w:r w:rsidR="009262F3">
        <w:t xml:space="preserve">kan meer mis gaan dan alleen de </w:t>
      </w:r>
      <w:r w:rsidR="00717B09">
        <w:t>correcte werking van Optim.</w:t>
      </w:r>
      <w:r w:rsidR="00E8318E">
        <w:br/>
      </w:r>
      <w:r w:rsidR="00717B09">
        <w:br/>
        <w:t>Er kunnen menselijke fouten worden gemaakt door beheerders en/of ontwikkelaars.</w:t>
      </w:r>
      <w:r w:rsidR="00CA5421">
        <w:br/>
        <w:t>Er hoeft maar</w:t>
      </w:r>
      <w:r>
        <w:t xml:space="preserve"> ergens een instelling te zijn aangepast waardoor Optim verkeerde (dubbele) </w:t>
      </w:r>
      <w:r w:rsidR="007C3E4B">
        <w:t>resultaten</w:t>
      </w:r>
      <w:r>
        <w:t xml:space="preserve"> zou kunnen leveren</w:t>
      </w:r>
      <w:r w:rsidR="00CA5421">
        <w:t>.</w:t>
      </w:r>
    </w:p>
    <w:p w:rsidR="009262F3" w:rsidRDefault="00717B09" w:rsidP="009262F3">
      <w:r>
        <w:t>Voorbeelden:</w:t>
      </w:r>
    </w:p>
    <w:p w:rsidR="009262F3" w:rsidRDefault="007C3E4B" w:rsidP="009262F3">
      <w:pPr>
        <w:pStyle w:val="Lijstalinea"/>
        <w:numPr>
          <w:ilvl w:val="0"/>
          <w:numId w:val="48"/>
        </w:numPr>
      </w:pPr>
      <w:r>
        <w:t>Verkeerde omgevingsinstellingen (</w:t>
      </w:r>
      <w:r w:rsidR="00766004">
        <w:t>V</w:t>
      </w:r>
      <w:r>
        <w:t xml:space="preserve">erwijzing naar </w:t>
      </w:r>
      <w:proofErr w:type="spellStart"/>
      <w:r w:rsidR="00766004">
        <w:t>saltkey</w:t>
      </w:r>
      <w:proofErr w:type="spellEnd"/>
      <w:r>
        <w:t>).</w:t>
      </w:r>
    </w:p>
    <w:p w:rsidR="009262F3" w:rsidRDefault="007C3E4B" w:rsidP="009262F3">
      <w:pPr>
        <w:pStyle w:val="Lijstalinea"/>
        <w:numPr>
          <w:ilvl w:val="0"/>
          <w:numId w:val="48"/>
        </w:numPr>
      </w:pPr>
      <w:r>
        <w:t>Bug in</w:t>
      </w:r>
      <w:r w:rsidR="009262F3">
        <w:t xml:space="preserve"> aanroep van Optim.</w:t>
      </w:r>
    </w:p>
    <w:p w:rsidR="00766004" w:rsidRDefault="00766004" w:rsidP="009262F3">
      <w:pPr>
        <w:pStyle w:val="Lijstalinea"/>
        <w:numPr>
          <w:ilvl w:val="0"/>
          <w:numId w:val="48"/>
        </w:numPr>
      </w:pPr>
      <w:r>
        <w:t>Bug in laad programmatuur</w:t>
      </w:r>
      <w:r w:rsidR="007C3E4B">
        <w:t>.</w:t>
      </w:r>
    </w:p>
    <w:p w:rsidR="00717B09" w:rsidRDefault="009262F3" w:rsidP="00717B09">
      <w:pPr>
        <w:pStyle w:val="Lijstalinea"/>
        <w:numPr>
          <w:ilvl w:val="0"/>
          <w:numId w:val="48"/>
        </w:numPr>
      </w:pPr>
      <w:r>
        <w:t>Verkeerde installatie van nieuwe Optim versie.</w:t>
      </w:r>
      <w:r w:rsidR="00717B09">
        <w:t xml:space="preserve"> </w:t>
      </w:r>
    </w:p>
    <w:p w:rsidR="00E8318E" w:rsidRDefault="00E8318E" w:rsidP="00717B09"/>
    <w:p w:rsidR="00717B09" w:rsidRDefault="007C3E4B" w:rsidP="00717B09">
      <w:r>
        <w:t>Om te voorkomen dat UWV in een</w:t>
      </w:r>
      <w:r w:rsidR="00717B09">
        <w:t xml:space="preserve"> </w:t>
      </w:r>
      <w:r>
        <w:t>on</w:t>
      </w:r>
      <w:r w:rsidR="00717B09">
        <w:t>herstelbare situatie terecht komt</w:t>
      </w:r>
      <w:r w:rsidR="00CA5421">
        <w:t>,</w:t>
      </w:r>
      <w:r w:rsidR="00717B09">
        <w:t xml:space="preserve"> wordt geadviseerd extra maatregelen te </w:t>
      </w:r>
      <w:r>
        <w:t>treffen</w:t>
      </w:r>
      <w:r w:rsidR="00717B09">
        <w:t>. Het advies is om twee extra indexen te definiëren die uniciteit garanderen op de on-gemaskeerde rubriek en op de gemaskeerde rubriek.</w:t>
      </w:r>
      <w:r w:rsidR="00717B09">
        <w:br/>
        <w:t xml:space="preserve">Daarmee wordt gewaarborgd dat het onmogelijk is </w:t>
      </w:r>
      <w:r w:rsidR="00CA5421">
        <w:t xml:space="preserve">om </w:t>
      </w:r>
      <w:r w:rsidR="00717B09">
        <w:t>dubbele waarde</w:t>
      </w:r>
      <w:r w:rsidR="002C2501">
        <w:t>s in deze rubrieken te plaatsen en is de maskeringstabel altijd consistent</w:t>
      </w:r>
      <w:r w:rsidR="00996A18">
        <w:t xml:space="preserve"> en een juiste basis voor het verdere proces</w:t>
      </w:r>
      <w:r w:rsidR="002C2501">
        <w:t xml:space="preserve">. </w:t>
      </w:r>
    </w:p>
    <w:p w:rsidR="00717B09" w:rsidRPr="0031706F" w:rsidRDefault="00996A18" w:rsidP="00717B09">
      <w:pPr>
        <w:rPr>
          <w:b/>
          <w:i/>
          <w:szCs w:val="18"/>
        </w:rPr>
      </w:pPr>
      <w:r>
        <w:rPr>
          <w:b/>
          <w:i/>
          <w:szCs w:val="18"/>
        </w:rPr>
        <w:lastRenderedPageBreak/>
        <w:t>Vergelijking</w:t>
      </w:r>
      <w:r w:rsidR="00717B09" w:rsidRPr="0031706F">
        <w:rPr>
          <w:b/>
          <w:i/>
          <w:szCs w:val="18"/>
        </w:rPr>
        <w:t>.</w:t>
      </w:r>
    </w:p>
    <w:p w:rsidR="00717B09" w:rsidRDefault="00717B09" w:rsidP="00717B09"/>
    <w:p w:rsidR="00CA5421" w:rsidRDefault="00717B09" w:rsidP="00717B09">
      <w:r w:rsidRPr="007F39F7">
        <w:t xml:space="preserve">Het vullen van de maskeringstabellen in een voorloopproces en </w:t>
      </w:r>
      <w:r>
        <w:t xml:space="preserve">Optim </w:t>
      </w:r>
      <w:r w:rsidRPr="007F39F7">
        <w:t>alleen voor ni</w:t>
      </w:r>
      <w:r>
        <w:t>euwe waardes aanroepen</w:t>
      </w:r>
      <w:r w:rsidRPr="007F39F7">
        <w:t xml:space="preserve">, is een uitstekende oplossing om </w:t>
      </w:r>
      <w:r>
        <w:t xml:space="preserve">de aantal aanroepen naar Optim te verminderen en zo </w:t>
      </w:r>
      <w:r w:rsidRPr="007F39F7">
        <w:t>de performance te verbeteren</w:t>
      </w:r>
      <w:r>
        <w:t>. Het gebruik van IX zal ook bijdragen aan een betere performance en er wordt ook niet getwijfeld aan de juiste werking van deze implementatie.</w:t>
      </w:r>
    </w:p>
    <w:p w:rsidR="009F43FF" w:rsidRDefault="009F43FF" w:rsidP="009F43FF"/>
    <w:p w:rsidR="00CA5421" w:rsidRDefault="00482D4F" w:rsidP="009F43FF">
      <w:r>
        <w:t xml:space="preserve">Is het gebruik van IX samen met het extra slot op de deur </w:t>
      </w:r>
      <w:r w:rsidR="007C3E4B">
        <w:t>CHECK,</w:t>
      </w:r>
      <w:r w:rsidR="00996A18">
        <w:t xml:space="preserve"> voldoende om</w:t>
      </w:r>
      <w:r>
        <w:t xml:space="preserve"> te waarborgen dat </w:t>
      </w:r>
      <w:r w:rsidR="00996A18">
        <w:t>deze situaties niet worden toege</w:t>
      </w:r>
      <w:r>
        <w:t>laten in het systeem?</w:t>
      </w:r>
    </w:p>
    <w:p w:rsidR="00CA5421" w:rsidRDefault="00CA5421" w:rsidP="009F43FF">
      <w:r>
        <w:t xml:space="preserve">Is het toevoegen van de door solution architectuur extra indexen noodzakelijk en zijn </w:t>
      </w:r>
      <w:r w:rsidR="007C3E4B">
        <w:t>de</w:t>
      </w:r>
      <w:r>
        <w:t>ze de investering waard?</w:t>
      </w:r>
    </w:p>
    <w:p w:rsidR="007D0217" w:rsidRDefault="007D0217" w:rsidP="009F43FF"/>
    <w:p w:rsidR="00035EEA" w:rsidRDefault="00E8318E" w:rsidP="003B594B">
      <w:pPr>
        <w:pStyle w:val="Lijstalinea"/>
        <w:ind w:left="0"/>
      </w:pPr>
      <w:r>
        <w:rPr>
          <w:b/>
        </w:rPr>
        <w:br/>
        <w:t>Huidige opzet door Lithium.</w:t>
      </w:r>
      <w:r w:rsidR="00CA5421">
        <w:br/>
      </w:r>
      <w:r w:rsidR="00035EEA">
        <w:t>Eerst wordt met IX gecontroleerd</w:t>
      </w:r>
      <w:r w:rsidR="00EC38C2">
        <w:t xml:space="preserve"> of </w:t>
      </w:r>
      <w:r w:rsidR="00482D4F">
        <w:t xml:space="preserve">een on-gemaskeerde waarde </w:t>
      </w:r>
      <w:r w:rsidR="00035EEA">
        <w:t xml:space="preserve">al </w:t>
      </w:r>
      <w:r w:rsidR="00EC38C2">
        <w:t>voorkomt.</w:t>
      </w:r>
      <w:r w:rsidR="00EC38C2">
        <w:br/>
        <w:t>Als de on</w:t>
      </w:r>
      <w:r w:rsidR="00CA5421">
        <w:t>-</w:t>
      </w:r>
      <w:r w:rsidR="00EC38C2">
        <w:t>gemaskeerde voorkomt zal de</w:t>
      </w:r>
      <w:r w:rsidR="00482D4F">
        <w:t xml:space="preserve"> Optim aanroep niet plaats vinden, dus is in het systeem maar één gemaskeerde waarde aanwezig.</w:t>
      </w:r>
      <w:r w:rsidR="00EC38C2">
        <w:t xml:space="preserve"> </w:t>
      </w:r>
      <w:r w:rsidR="00F82425">
        <w:br/>
      </w:r>
      <w:r w:rsidR="006128E8">
        <w:t xml:space="preserve">Hoewel Optim </w:t>
      </w:r>
      <w:r w:rsidR="00EC38C2">
        <w:t xml:space="preserve">misschien een andere waarde zou </w:t>
      </w:r>
      <w:r w:rsidR="006128E8">
        <w:t xml:space="preserve">kunnen </w:t>
      </w:r>
      <w:r w:rsidR="00EC38C2">
        <w:t>opleveren</w:t>
      </w:r>
      <w:r w:rsidR="00F82425">
        <w:t xml:space="preserve"> wordt de </w:t>
      </w:r>
      <w:r w:rsidR="006128E8">
        <w:t xml:space="preserve">nu </w:t>
      </w:r>
      <w:r w:rsidR="00F82425">
        <w:t>bekende waarde gebruik</w:t>
      </w:r>
      <w:r w:rsidR="006128E8">
        <w:t xml:space="preserve">t in het systeem. </w:t>
      </w:r>
      <w:r w:rsidR="00035EEA">
        <w:t>Voor deze situatie</w:t>
      </w:r>
      <w:r w:rsidR="006128E8">
        <w:t xml:space="preserve"> voldoet de huidige opzet</w:t>
      </w:r>
      <w:r w:rsidR="00F82425">
        <w:t>.</w:t>
      </w:r>
      <w:r w:rsidR="00CA5421">
        <w:t xml:space="preserve"> </w:t>
      </w:r>
      <w:r w:rsidR="006128E8">
        <w:br/>
      </w:r>
      <w:r w:rsidR="006128E8">
        <w:br/>
        <w:t>Als IX constateert dat de on-gemaskeerde waarde niet aanwezig is, wordt Optim aangeroepen en levert deze een gemaskeerde waarde op.</w:t>
      </w:r>
      <w:r w:rsidR="006128E8">
        <w:br/>
        <w:t xml:space="preserve">Deze gemaskeerde waarde zou al kunnen voorkomen in de maskeringstabel, bij een andere on-gemaskeerde waarde en zou eigenlijk geweigerd moeten worden. </w:t>
      </w:r>
      <w:r w:rsidR="006128E8">
        <w:br/>
        <w:t xml:space="preserve">Het voorloop proces zal deze toch toevoegen omdat voor IX de combinatie on-gemaskeerd en gemaskeerd een unieke combinatie </w:t>
      </w:r>
      <w:r w:rsidR="00035EEA">
        <w:t>bevat</w:t>
      </w:r>
      <w:r w:rsidR="006128E8">
        <w:t>.</w:t>
      </w:r>
      <w:r w:rsidR="00035EEA">
        <w:br/>
      </w:r>
      <w:r w:rsidR="006128E8">
        <w:t xml:space="preserve">Deze dubbele gemaskeerde waarde zal wel worden gesignaleerd door </w:t>
      </w:r>
      <w:r w:rsidR="00035EEA">
        <w:t>CHECK</w:t>
      </w:r>
      <w:r w:rsidR="006128E8">
        <w:t xml:space="preserve"> en zal weer verwijderd moeten worden. </w:t>
      </w:r>
      <w:r w:rsidR="007C3E4B">
        <w:t>CHECK zal daarvoor alle waardes uit de tabel moeten lezen (</w:t>
      </w:r>
      <w:proofErr w:type="spellStart"/>
      <w:r w:rsidR="007C3E4B">
        <w:t>table</w:t>
      </w:r>
      <w:proofErr w:type="spellEnd"/>
      <w:r w:rsidR="007C3E4B">
        <w:t xml:space="preserve"> scan). Dat heeft enige performance impact maar aangezien dit maar een keer per voorloop proces gebeurd, lijkt dit acceptabel.</w:t>
      </w:r>
      <w:r w:rsidR="00035EEA">
        <w:br/>
      </w:r>
      <w:r w:rsidR="00035EEA">
        <w:br/>
        <w:t xml:space="preserve">Maar </w:t>
      </w:r>
      <w:r w:rsidR="007C3E4B">
        <w:t xml:space="preserve">stel dat CHECK een dubbel vindt, </w:t>
      </w:r>
      <w:r w:rsidR="00035EEA">
        <w:t>wat dan?</w:t>
      </w:r>
    </w:p>
    <w:p w:rsidR="00035EEA" w:rsidRDefault="00035EEA" w:rsidP="003B594B">
      <w:pPr>
        <w:pStyle w:val="Lijstalinea"/>
        <w:ind w:left="0"/>
      </w:pPr>
      <w:r w:rsidRPr="00035EEA">
        <w:t>De</w:t>
      </w:r>
      <w:r>
        <w:t xml:space="preserve"> te verwijderen gemaskeerde waarde staat </w:t>
      </w:r>
      <w:r w:rsidR="007C3E4B">
        <w:t>dan</w:t>
      </w:r>
      <w:r>
        <w:t xml:space="preserve"> meerdere malen in de maskeringstabel en verwijst naar meerdere on-gemaskeerde waardes. Welke moet </w:t>
      </w:r>
      <w:r w:rsidR="007C3E4B">
        <w:t xml:space="preserve">worden </w:t>
      </w:r>
      <w:r>
        <w:t>verwijderd en wat gebeurt er dan met de on-gemaskeerde waarde die dus nu GEEN gemaskeerde waarde krijgt?</w:t>
      </w:r>
      <w:r w:rsidR="00BA11EF">
        <w:br/>
      </w:r>
    </w:p>
    <w:p w:rsidR="00035EEA" w:rsidRDefault="00035EEA" w:rsidP="003B594B">
      <w:pPr>
        <w:pStyle w:val="Lijstalinea"/>
        <w:ind w:left="0"/>
      </w:pPr>
      <w:r>
        <w:t xml:space="preserve">De </w:t>
      </w:r>
      <w:r w:rsidR="00BA11EF">
        <w:t>belangrijkste</w:t>
      </w:r>
      <w:r w:rsidR="007C3E4B">
        <w:t xml:space="preserve"> stap zou zijn om zoveel mogelijk informatie te rapporteren zodat een oorzaak kan worden ge</w:t>
      </w:r>
      <w:r w:rsidR="007D0217">
        <w:t>v</w:t>
      </w:r>
      <w:r w:rsidR="007C3E4B">
        <w:t xml:space="preserve">onden. </w:t>
      </w:r>
    </w:p>
    <w:p w:rsidR="00BA11EF" w:rsidRDefault="00BA11EF" w:rsidP="003B594B">
      <w:pPr>
        <w:pStyle w:val="Lijstalinea"/>
        <w:numPr>
          <w:ilvl w:val="0"/>
          <w:numId w:val="50"/>
        </w:numPr>
      </w:pPr>
      <w:r>
        <w:t xml:space="preserve">Welk </w:t>
      </w:r>
      <w:r w:rsidR="007C3E4B">
        <w:t>“</w:t>
      </w:r>
      <w:r>
        <w:t>Voorloop proces</w:t>
      </w:r>
      <w:r w:rsidR="007C3E4B">
        <w:t>”</w:t>
      </w:r>
      <w:r>
        <w:t xml:space="preserve"> heeft dit veroorzaakt? </w:t>
      </w:r>
    </w:p>
    <w:p w:rsidR="00BA11EF" w:rsidRDefault="00BA11EF" w:rsidP="003B594B">
      <w:pPr>
        <w:pStyle w:val="Lijstalinea"/>
        <w:numPr>
          <w:ilvl w:val="0"/>
          <w:numId w:val="50"/>
        </w:numPr>
      </w:pPr>
      <w:r>
        <w:t>Uit welke aanlevering is dit afkomstig?</w:t>
      </w:r>
    </w:p>
    <w:p w:rsidR="00BA11EF" w:rsidRDefault="00BA11EF" w:rsidP="003B594B">
      <w:pPr>
        <w:pStyle w:val="Lijstalinea"/>
        <w:numPr>
          <w:ilvl w:val="0"/>
          <w:numId w:val="50"/>
        </w:numPr>
      </w:pPr>
      <w:r>
        <w:t>Welk record in deze aanlevering?</w:t>
      </w:r>
    </w:p>
    <w:p w:rsidR="00BA11EF" w:rsidRDefault="007C3E4B" w:rsidP="003B594B">
      <w:pPr>
        <w:pStyle w:val="Lijstalinea"/>
        <w:numPr>
          <w:ilvl w:val="0"/>
          <w:numId w:val="50"/>
        </w:numPr>
      </w:pPr>
      <w:r>
        <w:t>Wat was d</w:t>
      </w:r>
      <w:r w:rsidR="00BA11EF">
        <w:t>e on-g</w:t>
      </w:r>
      <w:r>
        <w:t>emaskeerde, gemaskeerde waarde.</w:t>
      </w:r>
    </w:p>
    <w:p w:rsidR="00BA11EF" w:rsidRDefault="007C3E4B" w:rsidP="003B594B">
      <w:pPr>
        <w:pStyle w:val="Lijstalinea"/>
        <w:numPr>
          <w:ilvl w:val="0"/>
          <w:numId w:val="50"/>
        </w:numPr>
      </w:pPr>
      <w:r>
        <w:t xml:space="preserve">Welke </w:t>
      </w:r>
      <w:r w:rsidR="00BA11EF">
        <w:t xml:space="preserve">aanroep naar Optim </w:t>
      </w:r>
      <w:r>
        <w:t xml:space="preserve">is gedaan en </w:t>
      </w:r>
      <w:r w:rsidR="00BA11EF">
        <w:t>met alle details (</w:t>
      </w:r>
      <w:r w:rsidR="00C04DFF">
        <w:t xml:space="preserve">invoer, uitvoer, </w:t>
      </w:r>
      <w:r w:rsidR="00BA11EF">
        <w:t>versie, tijdstip etc.).</w:t>
      </w:r>
    </w:p>
    <w:p w:rsidR="00BA11EF" w:rsidRDefault="00BA11EF" w:rsidP="003B594B"/>
    <w:p w:rsidR="00BA11EF" w:rsidRDefault="00BA11EF" w:rsidP="003B594B">
      <w:r>
        <w:t xml:space="preserve">CHECK zal niet voldoende </w:t>
      </w:r>
      <w:r w:rsidR="00C04DFF">
        <w:t>informatie kunnen afleiden uit</w:t>
      </w:r>
      <w:r>
        <w:t xml:space="preserve"> alleen de maskeringstabel maar </w:t>
      </w:r>
      <w:r w:rsidR="00C04DFF">
        <w:t xml:space="preserve">ergens </w:t>
      </w:r>
      <w:r>
        <w:t xml:space="preserve">extra informatie </w:t>
      </w:r>
      <w:r w:rsidR="00C04DFF">
        <w:t>vandaan moeten halen</w:t>
      </w:r>
      <w:r>
        <w:t xml:space="preserve">. </w:t>
      </w:r>
      <w:r w:rsidR="00C9491D">
        <w:t>Dat lijkt een onmogelijke taak.</w:t>
      </w:r>
    </w:p>
    <w:p w:rsidR="007D0217" w:rsidRDefault="006128E8" w:rsidP="003B594B">
      <w:pPr>
        <w:pStyle w:val="Lijstalinea"/>
        <w:ind w:left="0"/>
      </w:pPr>
      <w:r>
        <w:br/>
      </w:r>
      <w:r w:rsidR="00E8318E">
        <w:t>De vraag is gesteld of deze opzet ook werkt indien er meerdere voorloop processen tegelijk actief zijn?</w:t>
      </w:r>
      <w:r w:rsidR="007D0217">
        <w:br/>
      </w:r>
    </w:p>
    <w:p w:rsidR="00BA11EF" w:rsidRDefault="006128E8" w:rsidP="007D0217">
      <w:pPr>
        <w:pStyle w:val="Lijstalinea"/>
      </w:pPr>
      <w:r>
        <w:t>De nu ontwikkelde programmatuur moet verticaal schaalbaar zijn om de toekomstige werklast aan te kunnen. Verdelen van werklast kan door meerdere aanleveringen tegelijk te verwerken of zelf</w:t>
      </w:r>
      <w:r w:rsidR="00BA11EF">
        <w:t>s</w:t>
      </w:r>
      <w:r>
        <w:t xml:space="preserve"> door grote aanleveringen op te splitsen in kleinere stukjes die elk door een eigen proces instantie worden verwerkt. </w:t>
      </w:r>
      <w:r w:rsidR="00996A18">
        <w:t>Van een proces kunnen best meerdere instanties tegelijk actief zijn.</w:t>
      </w:r>
      <w:r w:rsidR="00CA5421">
        <w:br/>
      </w:r>
      <w:r w:rsidR="002C2501">
        <w:br/>
      </w:r>
      <w:r w:rsidR="00CA5421">
        <w:t xml:space="preserve">Als er meerdere </w:t>
      </w:r>
      <w:r w:rsidR="002C2501">
        <w:t xml:space="preserve">voorloop </w:t>
      </w:r>
      <w:r w:rsidR="00CA5421">
        <w:t xml:space="preserve">processen tegelijk </w:t>
      </w:r>
      <w:r w:rsidR="002C2501">
        <w:t xml:space="preserve">kunnen </w:t>
      </w:r>
      <w:r w:rsidR="00CA5421">
        <w:t>draaien</w:t>
      </w:r>
      <w:r w:rsidR="002C2501">
        <w:t xml:space="preserve">, is het mogelijk dat </w:t>
      </w:r>
      <w:r>
        <w:t xml:space="preserve">het eerste proces </w:t>
      </w:r>
      <w:r w:rsidR="007E33DC">
        <w:lastRenderedPageBreak/>
        <w:t xml:space="preserve">constateert dat de on-gemaskeerde waarde niet voorkomt en dan Optim gaat aanroepen. </w:t>
      </w:r>
      <w:r w:rsidR="007E33DC">
        <w:br/>
        <w:t xml:space="preserve">Een tweede proces kan gedurende deze aanroep tot dezelfde conclusie komen en ook Optim aanroepen. Het is echter onwaarschijnlijk dat Optim twee verschillende waardes zal leveren. </w:t>
      </w:r>
      <w:r w:rsidR="007E33DC">
        <w:br/>
        <w:t>Immers er is niets veranderd in de instell</w:t>
      </w:r>
      <w:r w:rsidR="00BA11EF">
        <w:t>ingen i</w:t>
      </w:r>
      <w:r w:rsidR="00C9491D">
        <w:t xml:space="preserve">n de afgelopen paar </w:t>
      </w:r>
      <w:r w:rsidR="00996A18">
        <w:t>seconden en de garantie va</w:t>
      </w:r>
      <w:r w:rsidR="00C9491D">
        <w:t>n IBM lijkt dan toch voldoende.</w:t>
      </w:r>
      <w:r w:rsidR="007E33DC">
        <w:br/>
      </w:r>
    </w:p>
    <w:p w:rsidR="006128E8" w:rsidRDefault="007E33DC" w:rsidP="007D0217">
      <w:pPr>
        <w:pStyle w:val="Lijstalinea"/>
      </w:pPr>
      <w:r>
        <w:t xml:space="preserve">IX bewaakt </w:t>
      </w:r>
      <w:r w:rsidR="00C9491D">
        <w:t xml:space="preserve">bovendien </w:t>
      </w:r>
      <w:r>
        <w:t xml:space="preserve">dat de combinatie </w:t>
      </w:r>
      <w:r w:rsidR="00C9491D">
        <w:t>(</w:t>
      </w:r>
      <w:r>
        <w:t>on-gemaskeerd, gemaskeerd</w:t>
      </w:r>
      <w:r w:rsidR="00C9491D">
        <w:t>)</w:t>
      </w:r>
      <w:r w:rsidR="007D0217">
        <w:t xml:space="preserve"> maar 1 keer mag voorkomen. </w:t>
      </w:r>
      <w:r>
        <w:t xml:space="preserve">Het tweede proces kan dan ook een “bestaat al” melding van IX negeren. </w:t>
      </w:r>
    </w:p>
    <w:p w:rsidR="00BA11EF" w:rsidRDefault="00996A18" w:rsidP="007D0217">
      <w:pPr>
        <w:pStyle w:val="Lijstalinea"/>
      </w:pPr>
      <w:r>
        <w:t>Voor zover voldoet de huidige opzet.</w:t>
      </w:r>
      <w:r w:rsidR="007D0217">
        <w:t xml:space="preserve"> </w:t>
      </w:r>
      <w:r w:rsidR="007D0217">
        <w:br/>
      </w:r>
      <w:r w:rsidR="006128E8">
        <w:t>CHECK</w:t>
      </w:r>
      <w:r w:rsidR="00035EEA">
        <w:t xml:space="preserve"> zal </w:t>
      </w:r>
      <w:r w:rsidR="007D0217">
        <w:t xml:space="preserve">bovendien </w:t>
      </w:r>
      <w:r w:rsidR="00035EEA">
        <w:t xml:space="preserve">achteraf </w:t>
      </w:r>
      <w:r w:rsidR="00C9491D">
        <w:t xml:space="preserve">nog eens </w:t>
      </w:r>
      <w:r w:rsidR="00035EEA">
        <w:t>controleren of er dubbele gemaskeerde waardes voorkomen en deze</w:t>
      </w:r>
      <w:r w:rsidR="00C9491D">
        <w:t xml:space="preserve"> indien nodig</w:t>
      </w:r>
      <w:r w:rsidR="00035EEA">
        <w:t xml:space="preserve"> verwijderen. </w:t>
      </w:r>
      <w:r w:rsidR="00BA11EF">
        <w:br/>
        <w:t xml:space="preserve">Zoals beschreven heeft CHECK extra informatie nodig om een nuttige rapportage te kunnen maken. Door de meerdere proces instanties zal het vergaren van die informatie extra worden bemoeilijkt. </w:t>
      </w:r>
    </w:p>
    <w:p w:rsidR="00E8318E" w:rsidRDefault="00E8318E" w:rsidP="007D0217">
      <w:pPr>
        <w:pStyle w:val="Lijstalinea"/>
      </w:pPr>
    </w:p>
    <w:p w:rsidR="00E8318E" w:rsidRDefault="00E8318E" w:rsidP="007D0217">
      <w:pPr>
        <w:pStyle w:val="Lijstalinea"/>
      </w:pPr>
      <w:r>
        <w:t>Conclusie: De gekozen opzet werkt ook in geval van meerdere actieve voorloop processen.</w:t>
      </w:r>
    </w:p>
    <w:p w:rsidR="00CA5421" w:rsidRDefault="007E33DC" w:rsidP="003B594B">
      <w:r>
        <w:br/>
      </w:r>
    </w:p>
    <w:p w:rsidR="002C2501" w:rsidRPr="00996A18" w:rsidRDefault="00E8318E" w:rsidP="003B594B">
      <w:pPr>
        <w:rPr>
          <w:b/>
        </w:rPr>
      </w:pPr>
      <w:r>
        <w:rPr>
          <w:b/>
        </w:rPr>
        <w:t>Voorgestelde opzet door Solution architecten.</w:t>
      </w:r>
      <w:r w:rsidR="00996A18">
        <w:rPr>
          <w:b/>
        </w:rPr>
        <w:br/>
      </w:r>
    </w:p>
    <w:p w:rsidR="00996A18" w:rsidRDefault="00C9491D" w:rsidP="003B594B">
      <w:r>
        <w:t xml:space="preserve">Door gebruik te maken van het DBMS is er zekerheid dat een foutieve situatie niet wordt toegelaten in de database. </w:t>
      </w:r>
      <w:r w:rsidR="002C2501">
        <w:t xml:space="preserve">De </w:t>
      </w:r>
      <w:r>
        <w:t xml:space="preserve">voorgestelde </w:t>
      </w:r>
      <w:r w:rsidR="00996A18">
        <w:t xml:space="preserve">extra </w:t>
      </w:r>
      <w:r w:rsidR="002C2501">
        <w:t>in</w:t>
      </w:r>
      <w:r w:rsidR="007E33DC">
        <w:t>dex op on-gemaskeerd</w:t>
      </w:r>
      <w:r w:rsidR="00996A18">
        <w:t xml:space="preserve"> en gemaskeerd staat niet toe dat er dubbele waardes voorkomen.</w:t>
      </w:r>
      <w:r w:rsidR="00C04DFF">
        <w:br/>
      </w:r>
    </w:p>
    <w:p w:rsidR="00C04DFF" w:rsidRDefault="00C9491D" w:rsidP="00996A18">
      <w:r>
        <w:t xml:space="preserve">Het CHECK proces is </w:t>
      </w:r>
      <w:r w:rsidR="007D0217">
        <w:t xml:space="preserve">dan </w:t>
      </w:r>
      <w:r>
        <w:t>overbodig omdat h</w:t>
      </w:r>
      <w:r w:rsidR="00C04DFF">
        <w:t xml:space="preserve">et voorloop proces </w:t>
      </w:r>
      <w:r>
        <w:t>al</w:t>
      </w:r>
      <w:r w:rsidR="00C04DFF">
        <w:t xml:space="preserve"> tijdens het registreren door het DBMS (Oracle) </w:t>
      </w:r>
      <w:r>
        <w:t xml:space="preserve">wordt </w:t>
      </w:r>
      <w:r w:rsidR="00C04DFF">
        <w:t>gewe</w:t>
      </w:r>
      <w:r>
        <w:t xml:space="preserve">zen op een foutieve situatie. Dan </w:t>
      </w:r>
      <w:r w:rsidR="00C04DFF">
        <w:t xml:space="preserve">kan </w:t>
      </w:r>
      <w:r>
        <w:t>het voorloop proces meteen actie ondernemen.</w:t>
      </w:r>
      <w:r>
        <w:br/>
      </w:r>
      <w:r w:rsidR="00C04DFF">
        <w:t xml:space="preserve">Bovendien beschikt het voorloop proces over alle details om hier over te rapporteren. (Welke bron, aanroep Optim etc.). </w:t>
      </w:r>
    </w:p>
    <w:p w:rsidR="00F658EA" w:rsidRDefault="00F658EA" w:rsidP="00C04DFF">
      <w:pPr>
        <w:rPr>
          <w:b/>
          <w:i/>
          <w:szCs w:val="18"/>
        </w:rPr>
      </w:pPr>
    </w:p>
    <w:p w:rsidR="00F658EA" w:rsidRDefault="00F658EA" w:rsidP="00C04DFF">
      <w:pPr>
        <w:rPr>
          <w:b/>
          <w:i/>
          <w:szCs w:val="18"/>
        </w:rPr>
      </w:pPr>
    </w:p>
    <w:p w:rsidR="00C04DFF" w:rsidRPr="0031706F" w:rsidRDefault="00C04DFF" w:rsidP="00C04DFF">
      <w:pPr>
        <w:rPr>
          <w:b/>
          <w:i/>
          <w:szCs w:val="18"/>
        </w:rPr>
      </w:pPr>
      <w:r>
        <w:rPr>
          <w:b/>
          <w:i/>
          <w:szCs w:val="18"/>
        </w:rPr>
        <w:t>Advies</w:t>
      </w:r>
      <w:r w:rsidRPr="0031706F">
        <w:rPr>
          <w:b/>
          <w:i/>
          <w:szCs w:val="18"/>
        </w:rPr>
        <w:t>.</w:t>
      </w:r>
    </w:p>
    <w:p w:rsidR="00996A18" w:rsidRDefault="00996A18" w:rsidP="00996A18"/>
    <w:p w:rsidR="00C04DFF" w:rsidRDefault="00C04DFF" w:rsidP="00996A18">
      <w:r>
        <w:t xml:space="preserve">Het advies is om </w:t>
      </w:r>
      <w:r w:rsidRPr="003B594B">
        <w:rPr>
          <w:u w:val="single"/>
        </w:rPr>
        <w:t xml:space="preserve">niet </w:t>
      </w:r>
      <w:r w:rsidR="007D0217">
        <w:rPr>
          <w:u w:val="single"/>
        </w:rPr>
        <w:t xml:space="preserve">ALLEEN </w:t>
      </w:r>
      <w:r w:rsidRPr="003B594B">
        <w:rPr>
          <w:u w:val="single"/>
        </w:rPr>
        <w:t>te vertrouwen op de door IBM afgegeven garantie</w:t>
      </w:r>
      <w:r>
        <w:t xml:space="preserve"> omdat er door andere factoren, zoals een </w:t>
      </w:r>
      <w:r w:rsidR="00E8318E">
        <w:t>menselijke (installatie) f</w:t>
      </w:r>
      <w:r w:rsidR="00D51560">
        <w:t xml:space="preserve">out, dubbele gemaskeerde waardes zouden kunnen voorkomen. </w:t>
      </w:r>
    </w:p>
    <w:p w:rsidR="00D51560" w:rsidRDefault="00D51560" w:rsidP="00D51560">
      <w:r>
        <w:t xml:space="preserve">Dat zou dan desastreuse gevolgen hebben voor de data consistentie van de DataFabriek. Er zouden verkeerde relaties kunnen worden gelegd tussen personen en uitkeringen, betalingen. Met als gevolg verkeerde conclusies en beslissingen met verregaande maatschappelijke impact. </w:t>
      </w:r>
    </w:p>
    <w:p w:rsidR="00D51560" w:rsidRDefault="00D51560" w:rsidP="00996A18"/>
    <w:p w:rsidR="007D0217" w:rsidRDefault="00C04DFF" w:rsidP="00996A18">
      <w:r>
        <w:t xml:space="preserve">De </w:t>
      </w:r>
      <w:r w:rsidR="00D51560">
        <w:t xml:space="preserve">huidige opzet verminderd dit risico </w:t>
      </w:r>
      <w:r w:rsidR="00F658EA">
        <w:t xml:space="preserve">aanzienlijk door na elk voorloop proces </w:t>
      </w:r>
      <w:r w:rsidR="00D51560">
        <w:t>een extra controle (CHECK</w:t>
      </w:r>
      <w:r w:rsidR="00F658EA">
        <w:t>) te verrichten</w:t>
      </w:r>
      <w:r w:rsidR="00D51560">
        <w:t xml:space="preserve"> op dubbele </w:t>
      </w:r>
      <w:r w:rsidR="007D0217">
        <w:t xml:space="preserve">on-gemaskeerde en/of </w:t>
      </w:r>
      <w:r w:rsidR="00D51560">
        <w:t xml:space="preserve">gemaskeerde waardes maar </w:t>
      </w:r>
      <w:r w:rsidR="00F658EA">
        <w:t xml:space="preserve">dit </w:t>
      </w:r>
      <w:r w:rsidR="00C9491D">
        <w:t>CHECK</w:t>
      </w:r>
      <w:r w:rsidR="00F658EA">
        <w:t xml:space="preserve"> proces </w:t>
      </w:r>
      <w:r w:rsidR="00D51560">
        <w:t xml:space="preserve">beschikt dan niet meer over voldoende informatie om in detail te kunnen rapporteren. Dat bemoeilijkt de analyse van het probleem. </w:t>
      </w:r>
    </w:p>
    <w:p w:rsidR="00D51560" w:rsidRDefault="00D51560" w:rsidP="00996A18"/>
    <w:p w:rsidR="00D51560" w:rsidRDefault="00D51560" w:rsidP="00996A18">
      <w:r>
        <w:t xml:space="preserve">De voorgestelde oplossing </w:t>
      </w:r>
      <w:r w:rsidR="00A00755">
        <w:t xml:space="preserve">om </w:t>
      </w:r>
      <w:r w:rsidR="00A00755" w:rsidRPr="003B594B">
        <w:rPr>
          <w:u w:val="single"/>
        </w:rPr>
        <w:t>een extra</w:t>
      </w:r>
      <w:r w:rsidR="00F658EA" w:rsidRPr="003B594B">
        <w:rPr>
          <w:u w:val="single"/>
        </w:rPr>
        <w:t xml:space="preserve"> index</w:t>
      </w:r>
      <w:r w:rsidR="00A00755" w:rsidRPr="003B594B">
        <w:rPr>
          <w:u w:val="single"/>
        </w:rPr>
        <w:t xml:space="preserve"> te definiëren op gemaskeerd</w:t>
      </w:r>
      <w:r w:rsidR="00A00755">
        <w:t>,</w:t>
      </w:r>
      <w:r>
        <w:t xml:space="preserve"> zorgt ervoor dat het onmogelijk is dubbele waardes te registreren. Een voorloop proces “wordt meteen op de vingers getikt” en beschikt over voldoende informatie om in detail </w:t>
      </w:r>
      <w:r w:rsidR="00C9491D">
        <w:t xml:space="preserve">hierover </w:t>
      </w:r>
      <w:r>
        <w:t>te rapporteren.</w:t>
      </w:r>
      <w:r w:rsidR="006C0F2A">
        <w:br/>
      </w:r>
    </w:p>
    <w:p w:rsidR="007D0217" w:rsidRDefault="006C0F2A" w:rsidP="00996A18">
      <w:r>
        <w:t>L</w:t>
      </w:r>
      <w:r w:rsidR="007D0217">
        <w:t xml:space="preserve">ithium geeft aan dat het vergaren van extra informatie ook in dit voorloop proces moeilijk zal zijn. </w:t>
      </w:r>
      <w:r w:rsidR="007D0217">
        <w:br/>
        <w:t xml:space="preserve">Er rest </w:t>
      </w:r>
      <w:r>
        <w:t xml:space="preserve">ook dan </w:t>
      </w:r>
      <w:r w:rsidR="007D0217">
        <w:t>niets anders dan het proces te beëindigen en te signaleren dat er dubbele waardes zijn gevonden. Daarbij is alleen het leveren van de dubbele on-gemaskeerde en gemaskeerde waardes mogelijk.</w:t>
      </w:r>
      <w:r>
        <w:t xml:space="preserve"> Deze extra index levert weliswaar een lichte performance en opslag penalty maar de winst is dan weer dat het CHECK proces overbodig is. </w:t>
      </w:r>
    </w:p>
    <w:p w:rsidR="007D0217" w:rsidRDefault="007D0217" w:rsidP="00996A18"/>
    <w:p w:rsidR="00A00755" w:rsidRDefault="00A00755" w:rsidP="00996A18"/>
    <w:p w:rsidR="00DB009F" w:rsidRDefault="00A00755" w:rsidP="00996A18">
      <w:r>
        <w:t xml:space="preserve">De voorgestelde </w:t>
      </w:r>
      <w:r w:rsidR="00DB009F" w:rsidRPr="003B594B">
        <w:rPr>
          <w:u w:val="single"/>
        </w:rPr>
        <w:t xml:space="preserve">index op on-gemaskeerd is </w:t>
      </w:r>
      <w:r w:rsidRPr="003B594B">
        <w:rPr>
          <w:u w:val="single"/>
        </w:rPr>
        <w:t>niet nodig</w:t>
      </w:r>
      <w:r>
        <w:t xml:space="preserve"> omdat in het proces eerst wordt gecontroleerd of on-gemaskeerd voorkomt in de maskeringstabel alvorens Optim aan te roepen. </w:t>
      </w:r>
      <w:r w:rsidR="00DB009F">
        <w:br/>
        <w:t xml:space="preserve">Daarmee </w:t>
      </w:r>
      <w:r w:rsidR="00C9491D">
        <w:t xml:space="preserve">garandeert het proces </w:t>
      </w:r>
      <w:r w:rsidR="00DB009F">
        <w:t>er geen dubbele on-gemaskeerde in de maskeringstabel terecht komen.</w:t>
      </w:r>
      <w:r w:rsidR="00DB009F">
        <w:br/>
        <w:t xml:space="preserve">Er is wel een kleine kans aanwezig </w:t>
      </w:r>
      <w:r w:rsidR="00C9491D">
        <w:t>als meerdere voorloop processen tegelijk actief zouden kunnen zijn.</w:t>
      </w:r>
      <w:r w:rsidR="00DB009F">
        <w:br/>
        <w:t xml:space="preserve">Maar die kans is verwaarloosbaar klein. </w:t>
      </w:r>
      <w:r>
        <w:br/>
      </w:r>
    </w:p>
    <w:p w:rsidR="00DB009F" w:rsidRDefault="00D7120C" w:rsidP="00996A18">
      <w:r>
        <w:t>Zou</w:t>
      </w:r>
      <w:r w:rsidR="00DB009F">
        <w:t xml:space="preserve"> de huidige IX (combinatie on-gemaskeerd en gemaskeerd) vervangen </w:t>
      </w:r>
      <w:r>
        <w:t xml:space="preserve">moeten </w:t>
      </w:r>
      <w:r w:rsidR="00DB009F">
        <w:t xml:space="preserve">worden door een index op alleen </w:t>
      </w:r>
      <w:r w:rsidR="00F658EA">
        <w:t>on-gemaskeerd?</w:t>
      </w:r>
    </w:p>
    <w:p w:rsidR="00D7120C" w:rsidRDefault="00DB009F" w:rsidP="00996A18">
      <w:r>
        <w:t xml:space="preserve">Het mag duidelijk zijn dat veel processen de maskeringstabel zullen raadplegen met als invoer on-gemaskeerd en </w:t>
      </w:r>
      <w:r w:rsidR="00C9491D">
        <w:t xml:space="preserve">gewenste </w:t>
      </w:r>
      <w:r>
        <w:t>uitvoer gemaskeerd.</w:t>
      </w:r>
      <w:r>
        <w:br/>
      </w:r>
      <w:r w:rsidR="00D7120C">
        <w:t xml:space="preserve">De huidige IX ondersteund deze vertaling ZONDER de feitelijke database tabel te </w:t>
      </w:r>
      <w:r w:rsidR="00F658EA">
        <w:t xml:space="preserve">hoeven </w:t>
      </w:r>
      <w:r w:rsidR="00D7120C">
        <w:t>raadplegen.</w:t>
      </w:r>
    </w:p>
    <w:p w:rsidR="00F658EA" w:rsidRDefault="00D7120C" w:rsidP="00996A18">
      <w:r>
        <w:t>De index zelf bevat voldoende informatie om dit te ondersteunen.</w:t>
      </w:r>
      <w:r>
        <w:br/>
        <w:t>Per definitie levert dit een betere performa</w:t>
      </w:r>
      <w:r w:rsidR="00F658EA">
        <w:t xml:space="preserve">nce voor </w:t>
      </w:r>
      <w:r w:rsidR="00C9491D">
        <w:t xml:space="preserve">al </w:t>
      </w:r>
      <w:r w:rsidR="00F658EA">
        <w:t>deze raadpleeg functie op.</w:t>
      </w:r>
      <w:r>
        <w:br/>
      </w:r>
      <w:r w:rsidR="00F658EA">
        <w:t xml:space="preserve">Advies is de </w:t>
      </w:r>
      <w:r w:rsidR="00F658EA" w:rsidRPr="003B594B">
        <w:rPr>
          <w:u w:val="single"/>
        </w:rPr>
        <w:t>huidige IX te gebruiken</w:t>
      </w:r>
      <w:r w:rsidR="00F658EA">
        <w:t xml:space="preserve"> waarmee de raadpleeg functie uitstekend en snel kan worden ondersteund.</w:t>
      </w:r>
    </w:p>
    <w:p w:rsidR="006C0F2A" w:rsidRDefault="006C0F2A" w:rsidP="00996A18"/>
    <w:p w:rsidR="006C0F2A" w:rsidRDefault="006C0F2A" w:rsidP="006C0F2A">
      <w:r>
        <w:t xml:space="preserve">Tijdens de review van deze memo kwam Lithium nog met een voorstel om te controleren </w:t>
      </w:r>
      <w:r w:rsidR="00170EFE">
        <w:t xml:space="preserve">of er </w:t>
      </w:r>
      <w:r>
        <w:t xml:space="preserve">menselijke (installatie) fouten zijn gemaakt. </w:t>
      </w:r>
    </w:p>
    <w:p w:rsidR="006C0F2A" w:rsidRDefault="006C0F2A" w:rsidP="006C0F2A">
      <w:r>
        <w:t>Dat kan eenvoudig door een aantal waardes te maskeren met Optim en te bewaren als controle set.</w:t>
      </w:r>
    </w:p>
    <w:p w:rsidR="00E8318E" w:rsidRDefault="006C0F2A" w:rsidP="006C0F2A">
      <w:r>
        <w:t xml:space="preserve">Voor elke run kunnen </w:t>
      </w:r>
      <w:r w:rsidR="00170EFE">
        <w:t>kan deze</w:t>
      </w:r>
      <w:r>
        <w:t xml:space="preserve"> controle set </w:t>
      </w:r>
      <w:r w:rsidR="00170EFE">
        <w:t xml:space="preserve">worden </w:t>
      </w:r>
      <w:r>
        <w:t xml:space="preserve">gebruiken om te controleren of Optim nog het zelfde resultaat levert. </w:t>
      </w:r>
      <w:r w:rsidR="00E8318E">
        <w:t xml:space="preserve">Daarmee wordt zeker gesteld dat alle omgevingsfactoren nog correct zijn. </w:t>
      </w:r>
    </w:p>
    <w:p w:rsidR="006C0F2A" w:rsidRDefault="00170EFE" w:rsidP="006C0F2A">
      <w:r>
        <w:t>Ook bij het installeren van een nieuwe versie van Optim zal dit een waardevolle actie zijn.</w:t>
      </w:r>
    </w:p>
    <w:p w:rsidR="00170EFE" w:rsidRDefault="00170EFE" w:rsidP="006C0F2A"/>
    <w:p w:rsidR="00170EFE" w:rsidRDefault="00170EFE" w:rsidP="006C0F2A">
      <w:r>
        <w:t xml:space="preserve">Deze memo neemt dit </w:t>
      </w:r>
      <w:r w:rsidR="00674778">
        <w:t>voorstel</w:t>
      </w:r>
      <w:r>
        <w:t xml:space="preserve"> graag als advies over. </w:t>
      </w:r>
    </w:p>
    <w:p w:rsidR="00170EFE" w:rsidRDefault="00170EFE" w:rsidP="006C0F2A"/>
    <w:p w:rsidR="00170EFE" w:rsidRDefault="00170EFE" w:rsidP="006C0F2A">
      <w:r>
        <w:t>Samengevat advies:</w:t>
      </w:r>
    </w:p>
    <w:p w:rsidR="00170EFE" w:rsidRDefault="00170EFE" w:rsidP="00170EFE">
      <w:pPr>
        <w:pStyle w:val="Lijstalinea"/>
        <w:numPr>
          <w:ilvl w:val="0"/>
          <w:numId w:val="50"/>
        </w:numPr>
      </w:pPr>
      <w:r>
        <w:t>Definieer een nieuwe unieke index op gemaskeerde waardes.</w:t>
      </w:r>
      <w:r w:rsidR="00132DD4">
        <w:br/>
      </w:r>
    </w:p>
    <w:p w:rsidR="00170EFE" w:rsidRDefault="00170EFE" w:rsidP="00170EFE">
      <w:pPr>
        <w:pStyle w:val="Lijstalinea"/>
        <w:numPr>
          <w:ilvl w:val="0"/>
          <w:numId w:val="50"/>
        </w:numPr>
      </w:pPr>
      <w:r>
        <w:t>Breek het voorloop proces af als er dubbele waardes worden gesignaleerd door de nieuwe index.</w:t>
      </w:r>
      <w:r w:rsidR="00132DD4">
        <w:br/>
        <w:t>Vergaar zoveel mogelijk informatie ter ondersteuning van het onderzoek naar de oorzaak.</w:t>
      </w:r>
      <w:r w:rsidR="00132DD4">
        <w:br/>
      </w:r>
    </w:p>
    <w:p w:rsidR="00170EFE" w:rsidRDefault="00170EFE" w:rsidP="00170EFE">
      <w:pPr>
        <w:pStyle w:val="Lijstalinea"/>
        <w:numPr>
          <w:ilvl w:val="0"/>
          <w:numId w:val="50"/>
        </w:numPr>
      </w:pPr>
      <w:r>
        <w:t>Het CHECK proces is overbodig.</w:t>
      </w:r>
      <w:r w:rsidR="00132DD4">
        <w:br/>
      </w:r>
    </w:p>
    <w:p w:rsidR="00170EFE" w:rsidRDefault="00170EFE" w:rsidP="00170EFE">
      <w:pPr>
        <w:pStyle w:val="Lijstalinea"/>
        <w:numPr>
          <w:ilvl w:val="0"/>
          <w:numId w:val="50"/>
        </w:numPr>
      </w:pPr>
      <w:r>
        <w:t>Gebruik een controle set om te controleren of de maskering nog op dezelfde wijze gebeurd.</w:t>
      </w:r>
    </w:p>
    <w:p w:rsidR="00170EFE" w:rsidRDefault="00170EFE" w:rsidP="00170EFE"/>
    <w:p w:rsidR="00170EFE" w:rsidRDefault="00170EFE" w:rsidP="006C0F2A"/>
    <w:p w:rsidR="006C0F2A" w:rsidRDefault="006C0F2A" w:rsidP="006C0F2A"/>
    <w:p w:rsidR="006C0F2A" w:rsidRDefault="006C0F2A" w:rsidP="006C0F2A"/>
    <w:bookmarkEnd w:id="5"/>
    <w:p w:rsidR="006E379C" w:rsidRDefault="006E379C" w:rsidP="00427CBE">
      <w:pPr>
        <w:rPr>
          <w:b/>
          <w:i/>
          <w:szCs w:val="18"/>
        </w:rPr>
      </w:pPr>
    </w:p>
    <w:sectPr w:rsidR="006E379C" w:rsidSect="00746E2A">
      <w:headerReference w:type="default" r:id="rId7"/>
      <w:headerReference w:type="first" r:id="rId8"/>
      <w:footerReference w:type="first" r:id="rId9"/>
      <w:pgSz w:w="11907" w:h="16839" w:code="9"/>
      <w:pgMar w:top="1900" w:right="1134" w:bottom="198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CBE" w:rsidRDefault="00427CBE" w:rsidP="00E33294">
      <w:r>
        <w:separator/>
      </w:r>
    </w:p>
  </w:endnote>
  <w:endnote w:type="continuationSeparator" w:id="0">
    <w:p w:rsidR="00427CBE" w:rsidRDefault="00427CBE" w:rsidP="00E33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EC0" w:rsidRDefault="00591EC0">
    <w:pPr>
      <w:pStyle w:val="Voettekst"/>
    </w:pPr>
    <w:r>
      <w:rPr>
        <w:noProof/>
        <w:lang w:eastAsia="nl-NL"/>
      </w:rPr>
      <mc:AlternateContent>
        <mc:Choice Requires="wps">
          <w:drawing>
            <wp:anchor distT="0" distB="0" distL="114300" distR="114300" simplePos="0" relativeHeight="251676672" behindDoc="0" locked="1" layoutInCell="1" allowOverlap="1" wp14:anchorId="1EF20D0B" wp14:editId="46EB262E">
              <wp:simplePos x="0" y="0"/>
              <wp:positionH relativeFrom="page">
                <wp:posOffset>5220970</wp:posOffset>
              </wp:positionH>
              <wp:positionV relativeFrom="page">
                <wp:posOffset>9617075</wp:posOffset>
              </wp:positionV>
              <wp:extent cx="1440000" cy="576000"/>
              <wp:effectExtent l="0" t="0" r="8255" b="158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57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591EC0" w:rsidTr="00E33294">
                            <w:tc>
                              <w:tcPr>
                                <w:tcW w:w="2272" w:type="dxa"/>
                              </w:tcPr>
                              <w:p w:rsidR="00591EC0" w:rsidRDefault="00591EC0" w:rsidP="00DE3579">
                                <w:pPr>
                                  <w:pStyle w:val="ReferentieKopje"/>
                                </w:pPr>
                              </w:p>
                            </w:tc>
                          </w:tr>
                          <w:tr w:rsidR="00591EC0" w:rsidTr="00E33294">
                            <w:tc>
                              <w:tcPr>
                                <w:tcW w:w="2272" w:type="dxa"/>
                              </w:tcPr>
                              <w:p w:rsidR="00591EC0" w:rsidRPr="00E33294" w:rsidRDefault="00591EC0" w:rsidP="00E33294">
                                <w:pPr>
                                  <w:pStyle w:val="ReferentieStandaard"/>
                                </w:pPr>
                              </w:p>
                            </w:tc>
                          </w:tr>
                        </w:tbl>
                        <w:p w:rsidR="00591EC0" w:rsidRPr="0066290C" w:rsidRDefault="00591EC0" w:rsidP="00591EC0">
                          <w:pPr>
                            <w:pStyle w:val="ReferentieStandaard"/>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EF20D0B" id="_x0000_t202" coordsize="21600,21600" o:spt="202" path="m,l,21600r21600,l21600,xe">
              <v:stroke joinstyle="miter"/>
              <v:path gradientshapeok="t" o:connecttype="rect"/>
            </v:shapetype>
            <v:shape id="Text Box 8" o:spid="_x0000_s1028" type="#_x0000_t202" style="position:absolute;margin-left:411.1pt;margin-top:757.25pt;width:113.4pt;height:45.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" filled="f" stroked="f">
              <v:textbox style="mso-fit-shape-to-text:t"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591EC0" w:rsidTr="00E33294">
                      <w:tc>
                        <w:tcPr>
                          <w:tcW w:w="2272" w:type="dxa"/>
                        </w:tcPr>
                        <w:p w:rsidR="00591EC0" w:rsidRDefault="00591EC0" w:rsidP="00DE3579">
                          <w:pPr>
                            <w:pStyle w:val="ReferentieKopje"/>
                          </w:pPr>
                        </w:p>
                      </w:tc>
                    </w:tr>
                    <w:tr w:rsidR="00591EC0" w:rsidTr="00E33294">
                      <w:tc>
                        <w:tcPr>
                          <w:tcW w:w="2272" w:type="dxa"/>
                        </w:tcPr>
                        <w:p w:rsidR="00591EC0" w:rsidRPr="00E33294" w:rsidRDefault="00591EC0" w:rsidP="00E33294">
                          <w:pPr>
                            <w:pStyle w:val="ReferentieStandaard"/>
                          </w:pPr>
                        </w:p>
                      </w:tc>
                    </w:tr>
                  </w:tbl>
                  <w:p w:rsidR="00591EC0" w:rsidRPr="0066290C" w:rsidRDefault="00591EC0" w:rsidP="00591EC0">
                    <w:pPr>
                      <w:pStyle w:val="ReferentieStandaard"/>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CBE" w:rsidRDefault="00427CBE" w:rsidP="00E33294">
      <w:r>
        <w:separator/>
      </w:r>
    </w:p>
  </w:footnote>
  <w:footnote w:type="continuationSeparator" w:id="0">
    <w:p w:rsidR="00427CBE" w:rsidRDefault="00427CBE" w:rsidP="00E33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3A0" w:rsidRPr="00D853A0" w:rsidRDefault="00D853A0" w:rsidP="00AC3744"/>
  <w:sdt>
    <w:sdtPr>
      <w:tag w:val="Hidden"/>
      <w:id w:val="2137527195"/>
      <w:lock w:val="sdtContentLocked"/>
      <w15:appearance w15:val="hidden"/>
    </w:sdtPr>
    <w:sdtEndPr/>
    <w:sdtContent>
      <w:p w:rsidR="00D853A0" w:rsidRPr="00D853A0" w:rsidRDefault="00D853A0" w:rsidP="00D853A0">
        <w:pPr>
          <w:tabs>
            <w:tab w:val="center" w:pos="4703"/>
            <w:tab w:val="right" w:pos="9406"/>
          </w:tabs>
        </w:pPr>
        <w:r w:rsidRPr="00D853A0">
          <w:rPr>
            <w:noProof/>
            <w:lang w:eastAsia="nl-NL"/>
          </w:rPr>
          <w:drawing>
            <wp:anchor distT="0" distB="0" distL="114300" distR="114300" simplePos="0" relativeHeight="251701248" behindDoc="0" locked="1" layoutInCell="1" allowOverlap="1" wp14:anchorId="6B9FA27A" wp14:editId="66291EED">
              <wp:simplePos x="0" y="0"/>
              <wp:positionH relativeFrom="page">
                <wp:posOffset>549626</wp:posOffset>
              </wp:positionH>
              <wp:positionV relativeFrom="page">
                <wp:posOffset>438715</wp:posOffset>
              </wp:positionV>
              <wp:extent cx="825500" cy="696595"/>
              <wp:effectExtent l="0" t="0" r="0" b="825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sdtContent>
  </w:sdt>
  <w:p w:rsidR="00E33294" w:rsidRPr="00D853A0" w:rsidRDefault="00591EC0" w:rsidP="00AC3744">
    <w:pPr>
      <w:pStyle w:val="Koptekst"/>
      <w:spacing w:after="1480"/>
    </w:pPr>
    <w:r w:rsidRPr="00D853A0">
      <w:rPr>
        <w:noProof/>
        <w:lang w:eastAsia="nl-NL"/>
      </w:rPr>
      <mc:AlternateContent>
        <mc:Choice Requires="wps">
          <w:drawing>
            <wp:anchor distT="0" distB="0" distL="114300" distR="114300" simplePos="0" relativeHeight="251678720" behindDoc="0" locked="1" layoutInCell="1" allowOverlap="1" wp14:anchorId="1EF20D0B" wp14:editId="46EB262E">
              <wp:simplePos x="0" y="0"/>
              <wp:positionH relativeFrom="page">
                <wp:posOffset>5403850</wp:posOffset>
              </wp:positionH>
              <wp:positionV relativeFrom="page">
                <wp:posOffset>361950</wp:posOffset>
              </wp:positionV>
              <wp:extent cx="1439545" cy="1276350"/>
              <wp:effectExtent l="0" t="0" r="8255"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3C02FC" w:rsidRPr="003C02FC" w:rsidTr="00713124">
                            <w:trPr>
                              <w:trHeight w:hRule="exact" w:val="870"/>
                            </w:trPr>
                            <w:tc>
                              <w:tcPr>
                                <w:tcW w:w="2272" w:type="dxa"/>
                              </w:tcPr>
                              <w:p w:rsidR="003C02FC" w:rsidRPr="00D853A0" w:rsidRDefault="00427CBE" w:rsidP="003C02FC">
                                <w:pPr>
                                  <w:rPr>
                                    <w:b/>
                                    <w:szCs w:val="18"/>
                                  </w:rPr>
                                </w:pPr>
                                <w:bookmarkStart w:id="7" w:name="MemoDoctypeOP" w:colFirst="0" w:colLast="0"/>
                                <w:r>
                                  <w:rPr>
                                    <w:b/>
                                    <w:szCs w:val="18"/>
                                  </w:rPr>
                                  <w:t>Memo</w:t>
                                </w:r>
                              </w:p>
                            </w:tc>
                          </w:tr>
                          <w:tr w:rsidR="00591EC0" w:rsidTr="001E3F4C">
                            <w:trPr>
                              <w:trHeight w:hRule="exact" w:val="390"/>
                            </w:trPr>
                            <w:tc>
                              <w:tcPr>
                                <w:tcW w:w="2272" w:type="dxa"/>
                                <w:vAlign w:val="bottom"/>
                              </w:tcPr>
                              <w:p w:rsidR="00591EC0" w:rsidRPr="00D853A0" w:rsidRDefault="00427CBE" w:rsidP="001E3F4C">
                                <w:pPr>
                                  <w:pStyle w:val="ReferentieKopje"/>
                                </w:pPr>
                                <w:bookmarkStart w:id="8" w:name="Page" w:colFirst="0" w:colLast="0"/>
                                <w:bookmarkEnd w:id="7"/>
                                <w:r>
                                  <w:t>Pagina</w:t>
                                </w:r>
                              </w:p>
                            </w:tc>
                          </w:tr>
                          <w:bookmarkStart w:id="9" w:name="bmPage"/>
                          <w:bookmarkEnd w:id="8"/>
                          <w:bookmarkEnd w:id="9"/>
                          <w:tr w:rsidR="00591EC0" w:rsidTr="001E3F4C">
                            <w:tc>
                              <w:tcPr>
                                <w:tcW w:w="2272" w:type="dxa"/>
                              </w:tcPr>
                              <w:p w:rsidR="00591EC0" w:rsidRPr="00D853A0" w:rsidRDefault="00591EC0" w:rsidP="0057182C">
                                <w:pPr>
                                  <w:pStyle w:val="ReferentieStandaard"/>
                                </w:pPr>
                                <w:r w:rsidRPr="00D853A0">
                                  <w:fldChar w:fldCharType="begin"/>
                                </w:r>
                                <w:r w:rsidRPr="00D853A0">
                                  <w:instrText xml:space="preserve"> PAGE   \* MERGEFORMAT </w:instrText>
                                </w:r>
                                <w:r w:rsidRPr="00D853A0">
                                  <w:fldChar w:fldCharType="separate"/>
                                </w:r>
                                <w:r w:rsidR="00434E1D">
                                  <w:rPr>
                                    <w:noProof/>
                                  </w:rPr>
                                  <w:t>5</w:t>
                                </w:r>
                                <w:r w:rsidRPr="00D853A0">
                                  <w:fldChar w:fldCharType="end"/>
                                </w:r>
                                <w:r w:rsidRPr="00D853A0">
                                  <w:t xml:space="preserve"> </w:t>
                                </w:r>
                                <w:r w:rsidR="00427CBE">
                                  <w:t>van</w:t>
                                </w:r>
                                <w:r w:rsidRPr="00D853A0">
                                  <w:t xml:space="preserve"> </w:t>
                                </w:r>
                                <w:r w:rsidR="00434E1D">
                                  <w:fldChar w:fldCharType="begin"/>
                                </w:r>
                                <w:r w:rsidR="00434E1D">
                                  <w:instrText xml:space="preserve"> NUMPAGES   \* MERGEFORMAT </w:instrText>
                                </w:r>
                                <w:r w:rsidR="00434E1D">
                                  <w:fldChar w:fldCharType="separate"/>
                                </w:r>
                                <w:r w:rsidR="00434E1D">
                                  <w:rPr>
                                    <w:noProof/>
                                  </w:rPr>
                                  <w:t>5</w:t>
                                </w:r>
                                <w:r w:rsidR="00434E1D">
                                  <w:rPr>
                                    <w:noProof/>
                                  </w:rPr>
                                  <w:fldChar w:fldCharType="end"/>
                                </w:r>
                              </w:p>
                            </w:tc>
                          </w:tr>
                        </w:tbl>
                        <w:p w:rsidR="00591EC0" w:rsidRPr="0066290C" w:rsidRDefault="00591EC0" w:rsidP="00591EC0">
                          <w:pPr>
                            <w:pStyle w:val="ReferentieStandaa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F20D0B" id="_x0000_t202" coordsize="21600,21600" o:spt="202" path="m,l,21600r21600,l21600,xe">
              <v:stroke joinstyle="miter"/>
              <v:path gradientshapeok="t" o:connecttype="rect"/>
            </v:shapetype>
            <v:shape id="Text Box 14" o:spid="_x0000_s1026" type="#_x0000_t202" style="position:absolute;margin-left:425.5pt;margin-top:28.5pt;width:113.35pt;height:100.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" filled="f" stroked="f">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3C02FC" w:rsidRPr="003C02FC" w:rsidTr="00713124">
                      <w:trPr>
                        <w:trHeight w:hRule="exact" w:val="870"/>
                      </w:trPr>
                      <w:tc>
                        <w:tcPr>
                          <w:tcW w:w="2272" w:type="dxa"/>
                        </w:tcPr>
                        <w:p w:rsidR="003C02FC" w:rsidRPr="00D853A0" w:rsidRDefault="00427CBE" w:rsidP="003C02FC">
                          <w:pPr>
                            <w:rPr>
                              <w:b/>
                              <w:szCs w:val="18"/>
                            </w:rPr>
                          </w:pPr>
                          <w:bookmarkStart w:id="10" w:name="MemoDoctypeOP" w:colFirst="0" w:colLast="0"/>
                          <w:r>
                            <w:rPr>
                              <w:b/>
                              <w:szCs w:val="18"/>
                            </w:rPr>
                            <w:t>Memo</w:t>
                          </w:r>
                        </w:p>
                      </w:tc>
                    </w:tr>
                    <w:tr w:rsidR="00591EC0" w:rsidTr="001E3F4C">
                      <w:trPr>
                        <w:trHeight w:hRule="exact" w:val="390"/>
                      </w:trPr>
                      <w:tc>
                        <w:tcPr>
                          <w:tcW w:w="2272" w:type="dxa"/>
                          <w:vAlign w:val="bottom"/>
                        </w:tcPr>
                        <w:p w:rsidR="00591EC0" w:rsidRPr="00D853A0" w:rsidRDefault="00427CBE" w:rsidP="001E3F4C">
                          <w:pPr>
                            <w:pStyle w:val="ReferentieKopje"/>
                          </w:pPr>
                          <w:bookmarkStart w:id="11" w:name="Page" w:colFirst="0" w:colLast="0"/>
                          <w:bookmarkEnd w:id="10"/>
                          <w:r>
                            <w:t>Pagina</w:t>
                          </w:r>
                        </w:p>
                      </w:tc>
                    </w:tr>
                    <w:bookmarkStart w:id="12" w:name="bmPage"/>
                    <w:bookmarkEnd w:id="11"/>
                    <w:bookmarkEnd w:id="12"/>
                    <w:tr w:rsidR="00591EC0" w:rsidTr="001E3F4C">
                      <w:tc>
                        <w:tcPr>
                          <w:tcW w:w="2272" w:type="dxa"/>
                        </w:tcPr>
                        <w:p w:rsidR="00591EC0" w:rsidRPr="00D853A0" w:rsidRDefault="00591EC0" w:rsidP="0057182C">
                          <w:pPr>
                            <w:pStyle w:val="ReferentieStandaard"/>
                          </w:pPr>
                          <w:r w:rsidRPr="00D853A0">
                            <w:fldChar w:fldCharType="begin"/>
                          </w:r>
                          <w:r w:rsidRPr="00D853A0">
                            <w:instrText xml:space="preserve"> PAGE   \* MERGEFORMAT </w:instrText>
                          </w:r>
                          <w:r w:rsidRPr="00D853A0">
                            <w:fldChar w:fldCharType="separate"/>
                          </w:r>
                          <w:r w:rsidR="00434E1D">
                            <w:rPr>
                              <w:noProof/>
                            </w:rPr>
                            <w:t>5</w:t>
                          </w:r>
                          <w:r w:rsidRPr="00D853A0">
                            <w:fldChar w:fldCharType="end"/>
                          </w:r>
                          <w:r w:rsidRPr="00D853A0">
                            <w:t xml:space="preserve"> </w:t>
                          </w:r>
                          <w:r w:rsidR="00427CBE">
                            <w:t>van</w:t>
                          </w:r>
                          <w:r w:rsidRPr="00D853A0">
                            <w:t xml:space="preserve"> </w:t>
                          </w:r>
                          <w:r w:rsidR="00434E1D">
                            <w:fldChar w:fldCharType="begin"/>
                          </w:r>
                          <w:r w:rsidR="00434E1D">
                            <w:instrText xml:space="preserve"> NUMPAGES   \* MERGEFORMAT </w:instrText>
                          </w:r>
                          <w:r w:rsidR="00434E1D">
                            <w:fldChar w:fldCharType="separate"/>
                          </w:r>
                          <w:r w:rsidR="00434E1D">
                            <w:rPr>
                              <w:noProof/>
                            </w:rPr>
                            <w:t>5</w:t>
                          </w:r>
                          <w:r w:rsidR="00434E1D">
                            <w:rPr>
                              <w:noProof/>
                            </w:rPr>
                            <w:fldChar w:fldCharType="end"/>
                          </w:r>
                        </w:p>
                      </w:tc>
                    </w:tr>
                  </w:tbl>
                  <w:p w:rsidR="00591EC0" w:rsidRPr="0066290C" w:rsidRDefault="00591EC0" w:rsidP="00591EC0">
                    <w:pPr>
                      <w:pStyle w:val="ReferentieStandaard"/>
                    </w:pP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Hidden"/>
      <w:id w:val="818692940"/>
      <w:lock w:val="sdtContentLocked"/>
      <w15:appearance w15:val="hidden"/>
    </w:sdtPr>
    <w:sdtEndPr/>
    <w:sdtContent>
      <w:p w:rsidR="00D853A0" w:rsidRDefault="00D853A0">
        <w:pPr>
          <w:pStyle w:val="Koptekst"/>
        </w:pPr>
        <w:r>
          <w:rPr>
            <w:noProof/>
            <w:lang w:eastAsia="nl-NL"/>
          </w:rPr>
          <w:drawing>
            <wp:anchor distT="0" distB="0" distL="114300" distR="114300" simplePos="0" relativeHeight="251699200" behindDoc="0" locked="1" layoutInCell="1" allowOverlap="1">
              <wp:simplePos x="0" y="0"/>
              <wp:positionH relativeFrom="page">
                <wp:posOffset>549626</wp:posOffset>
              </wp:positionH>
              <wp:positionV relativeFrom="page">
                <wp:posOffset>438715</wp:posOffset>
              </wp:positionV>
              <wp:extent cx="825500" cy="696595"/>
              <wp:effectExtent l="0" t="0" r="0" b="825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_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5500" cy="696595"/>
                      </a:xfrm>
                      <a:prstGeom prst="rect">
                        <a:avLst/>
                      </a:prstGeom>
                    </pic:spPr>
                  </pic:pic>
                </a:graphicData>
              </a:graphic>
              <wp14:sizeRelH relativeFrom="margin">
                <wp14:pctWidth>0</wp14:pctWidth>
              </wp14:sizeRelH>
              <wp14:sizeRelV relativeFrom="margin">
                <wp14:pctHeight>0</wp14:pctHeight>
              </wp14:sizeRelV>
            </wp:anchor>
          </w:drawing>
        </w:r>
      </w:p>
    </w:sdtContent>
  </w:sdt>
  <w:p w:rsidR="00591EC0" w:rsidRDefault="00591EC0">
    <w:pPr>
      <w:pStyle w:val="Koptekst"/>
    </w:pPr>
    <w:r>
      <w:rPr>
        <w:noProof/>
        <w:lang w:eastAsia="nl-NL"/>
      </w:rPr>
      <mc:AlternateContent>
        <mc:Choice Requires="wps">
          <w:drawing>
            <wp:anchor distT="0" distB="0" distL="114300" distR="114300" simplePos="0" relativeHeight="251672576" behindDoc="0" locked="1" layoutInCell="1" allowOverlap="1" wp14:anchorId="10FD3F78" wp14:editId="5E788C60">
              <wp:simplePos x="0" y="0"/>
              <wp:positionH relativeFrom="page">
                <wp:posOffset>5401310</wp:posOffset>
              </wp:positionH>
              <wp:positionV relativeFrom="page">
                <wp:posOffset>359410</wp:posOffset>
              </wp:positionV>
              <wp:extent cx="1439545" cy="1390015"/>
              <wp:effectExtent l="0" t="0" r="8255"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139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6C04A6" w:rsidTr="00741142">
                            <w:trPr>
                              <w:trHeight w:hRule="exact" w:val="870"/>
                            </w:trPr>
                            <w:tc>
                              <w:tcPr>
                                <w:tcW w:w="2272" w:type="dxa"/>
                              </w:tcPr>
                              <w:p w:rsidR="006C04A6" w:rsidRPr="003C02FC" w:rsidRDefault="00427CBE" w:rsidP="008F424E">
                                <w:pPr>
                                  <w:rPr>
                                    <w:b/>
                                    <w:szCs w:val="18"/>
                                  </w:rPr>
                                </w:pPr>
                                <w:bookmarkStart w:id="13" w:name="MemoDoctype" w:colFirst="0" w:colLast="0"/>
                                <w:r>
                                  <w:rPr>
                                    <w:b/>
                                    <w:szCs w:val="18"/>
                                  </w:rPr>
                                  <w:t>Memo</w:t>
                                </w:r>
                              </w:p>
                            </w:tc>
                          </w:tr>
                          <w:tr w:rsidR="00591EC0" w:rsidTr="00741142">
                            <w:tc>
                              <w:tcPr>
                                <w:tcW w:w="2272" w:type="dxa"/>
                                <w:vAlign w:val="bottom"/>
                              </w:tcPr>
                              <w:p w:rsidR="00591EC0" w:rsidRDefault="00427CBE" w:rsidP="00713124">
                                <w:pPr>
                                  <w:pStyle w:val="ReferentieKopje"/>
                                </w:pPr>
                                <w:bookmarkStart w:id="14" w:name="Date" w:colFirst="0" w:colLast="0"/>
                                <w:bookmarkEnd w:id="13"/>
                                <w:r>
                                  <w:t>Datum</w:t>
                                </w:r>
                              </w:p>
                            </w:tc>
                          </w:tr>
                          <w:tr w:rsidR="00591EC0" w:rsidTr="008E4490">
                            <w:trPr>
                              <w:trHeight w:val="280"/>
                            </w:trPr>
                            <w:tc>
                              <w:tcPr>
                                <w:tcW w:w="2272" w:type="dxa"/>
                              </w:tcPr>
                              <w:p w:rsidR="008E4490" w:rsidRPr="00E33294" w:rsidRDefault="00515B19" w:rsidP="00E33294">
                                <w:pPr>
                                  <w:pStyle w:val="ReferentieStandaard"/>
                                </w:pPr>
                                <w:bookmarkStart w:id="15" w:name="bmDate" w:colFirst="0" w:colLast="0"/>
                                <w:bookmarkEnd w:id="14"/>
                                <w:r>
                                  <w:t>8</w:t>
                                </w:r>
                                <w:r w:rsidR="006753B1">
                                  <w:t xml:space="preserve"> Februari </w:t>
                                </w:r>
                                <w:r w:rsidR="00794BEB">
                                  <w:t>2023</w:t>
                                </w:r>
                              </w:p>
                            </w:tc>
                          </w:tr>
                          <w:tr w:rsidR="00591EC0" w:rsidTr="00741142">
                            <w:trPr>
                              <w:trHeight w:hRule="exact" w:val="390"/>
                            </w:trPr>
                            <w:tc>
                              <w:tcPr>
                                <w:tcW w:w="2272" w:type="dxa"/>
                                <w:vAlign w:val="bottom"/>
                              </w:tcPr>
                              <w:p w:rsidR="00591EC0" w:rsidRDefault="00427CBE" w:rsidP="00741142">
                                <w:pPr>
                                  <w:pStyle w:val="ReferentieKopje"/>
                                </w:pPr>
                                <w:bookmarkStart w:id="16" w:name="Contact" w:colFirst="0" w:colLast="0"/>
                                <w:bookmarkEnd w:id="15"/>
                                <w:r>
                                  <w:t>Van</w:t>
                                </w:r>
                              </w:p>
                            </w:tc>
                          </w:tr>
                          <w:tr w:rsidR="006D5006" w:rsidTr="00B45FE1">
                            <w:trPr>
                              <w:trHeight w:val="1050"/>
                            </w:trPr>
                            <w:tc>
                              <w:tcPr>
                                <w:tcW w:w="2272" w:type="dxa"/>
                              </w:tcPr>
                              <w:p w:rsidR="00427CBE" w:rsidRDefault="00794BEB" w:rsidP="00E33294">
                                <w:pPr>
                                  <w:pStyle w:val="ReferentieStandaard"/>
                                </w:pPr>
                                <w:bookmarkStart w:id="17" w:name="bmContact" w:colFirst="0" w:colLast="0"/>
                                <w:bookmarkEnd w:id="16"/>
                                <w:r>
                                  <w:t>Jos Driessen</w:t>
                                </w:r>
                              </w:p>
                              <w:p w:rsidR="00427CBE" w:rsidRDefault="00427CBE" w:rsidP="00E33294">
                                <w:pPr>
                                  <w:pStyle w:val="ReferentieStandaard"/>
                                </w:pPr>
                              </w:p>
                              <w:p w:rsidR="006D5006" w:rsidRPr="00E33294" w:rsidRDefault="006D5006" w:rsidP="00E33294">
                                <w:pPr>
                                  <w:pStyle w:val="ReferentieStandaard"/>
                                </w:pPr>
                              </w:p>
                            </w:tc>
                          </w:tr>
                          <w:bookmarkEnd w:id="17"/>
                        </w:tbl>
                        <w:p w:rsidR="00591EC0" w:rsidRPr="0066290C" w:rsidRDefault="00591EC0" w:rsidP="00591EC0">
                          <w:pPr>
                            <w:pStyle w:val="ReferentieStandaard"/>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FD3F78" id="_x0000_t202" coordsize="21600,21600" o:spt="202" path="m,l,21600r21600,l21600,xe">
              <v:stroke joinstyle="miter"/>
              <v:path gradientshapeok="t" o:connecttype="rect"/>
            </v:shapetype>
            <v:shape id="Text Box 5" o:spid="_x0000_s1027" type="#_x0000_t202" style="position:absolute;margin-left:425.3pt;margin-top:28.3pt;width:113.35pt;height:109.4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" filled="f" stroked="f">
              <v:textbox inset="0,0,0,0">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2"/>
                    </w:tblGrid>
                    <w:tr w:rsidR="006C04A6" w:rsidTr="00741142">
                      <w:trPr>
                        <w:trHeight w:hRule="exact" w:val="870"/>
                      </w:trPr>
                      <w:tc>
                        <w:tcPr>
                          <w:tcW w:w="2272" w:type="dxa"/>
                        </w:tcPr>
                        <w:p w:rsidR="006C04A6" w:rsidRPr="003C02FC" w:rsidRDefault="00427CBE" w:rsidP="008F424E">
                          <w:pPr>
                            <w:rPr>
                              <w:b/>
                              <w:szCs w:val="18"/>
                            </w:rPr>
                          </w:pPr>
                          <w:bookmarkStart w:id="18" w:name="MemoDoctype" w:colFirst="0" w:colLast="0"/>
                          <w:r>
                            <w:rPr>
                              <w:b/>
                              <w:szCs w:val="18"/>
                            </w:rPr>
                            <w:t>Memo</w:t>
                          </w:r>
                        </w:p>
                      </w:tc>
                    </w:tr>
                    <w:tr w:rsidR="00591EC0" w:rsidTr="00741142">
                      <w:tc>
                        <w:tcPr>
                          <w:tcW w:w="2272" w:type="dxa"/>
                          <w:vAlign w:val="bottom"/>
                        </w:tcPr>
                        <w:p w:rsidR="00591EC0" w:rsidRDefault="00427CBE" w:rsidP="00713124">
                          <w:pPr>
                            <w:pStyle w:val="ReferentieKopje"/>
                          </w:pPr>
                          <w:bookmarkStart w:id="19" w:name="Date" w:colFirst="0" w:colLast="0"/>
                          <w:bookmarkEnd w:id="18"/>
                          <w:r>
                            <w:t>Datum</w:t>
                          </w:r>
                        </w:p>
                      </w:tc>
                    </w:tr>
                    <w:tr w:rsidR="00591EC0" w:rsidTr="008E4490">
                      <w:trPr>
                        <w:trHeight w:val="280"/>
                      </w:trPr>
                      <w:tc>
                        <w:tcPr>
                          <w:tcW w:w="2272" w:type="dxa"/>
                        </w:tcPr>
                        <w:p w:rsidR="008E4490" w:rsidRPr="00E33294" w:rsidRDefault="00515B19" w:rsidP="00E33294">
                          <w:pPr>
                            <w:pStyle w:val="ReferentieStandaard"/>
                          </w:pPr>
                          <w:bookmarkStart w:id="20" w:name="bmDate" w:colFirst="0" w:colLast="0"/>
                          <w:bookmarkEnd w:id="19"/>
                          <w:r>
                            <w:t>8</w:t>
                          </w:r>
                          <w:r w:rsidR="006753B1">
                            <w:t xml:space="preserve"> Februari </w:t>
                          </w:r>
                          <w:r w:rsidR="00794BEB">
                            <w:t>2023</w:t>
                          </w:r>
                        </w:p>
                      </w:tc>
                    </w:tr>
                    <w:tr w:rsidR="00591EC0" w:rsidTr="00741142">
                      <w:trPr>
                        <w:trHeight w:hRule="exact" w:val="390"/>
                      </w:trPr>
                      <w:tc>
                        <w:tcPr>
                          <w:tcW w:w="2272" w:type="dxa"/>
                          <w:vAlign w:val="bottom"/>
                        </w:tcPr>
                        <w:p w:rsidR="00591EC0" w:rsidRDefault="00427CBE" w:rsidP="00741142">
                          <w:pPr>
                            <w:pStyle w:val="ReferentieKopje"/>
                          </w:pPr>
                          <w:bookmarkStart w:id="21" w:name="Contact" w:colFirst="0" w:colLast="0"/>
                          <w:bookmarkEnd w:id="20"/>
                          <w:r>
                            <w:t>Van</w:t>
                          </w:r>
                        </w:p>
                      </w:tc>
                    </w:tr>
                    <w:tr w:rsidR="006D5006" w:rsidTr="00B45FE1">
                      <w:trPr>
                        <w:trHeight w:val="1050"/>
                      </w:trPr>
                      <w:tc>
                        <w:tcPr>
                          <w:tcW w:w="2272" w:type="dxa"/>
                        </w:tcPr>
                        <w:p w:rsidR="00427CBE" w:rsidRDefault="00794BEB" w:rsidP="00E33294">
                          <w:pPr>
                            <w:pStyle w:val="ReferentieStandaard"/>
                          </w:pPr>
                          <w:bookmarkStart w:id="22" w:name="bmContact" w:colFirst="0" w:colLast="0"/>
                          <w:bookmarkEnd w:id="21"/>
                          <w:r>
                            <w:t>Jos Driessen</w:t>
                          </w:r>
                        </w:p>
                        <w:p w:rsidR="00427CBE" w:rsidRDefault="00427CBE" w:rsidP="00E33294">
                          <w:pPr>
                            <w:pStyle w:val="ReferentieStandaard"/>
                          </w:pPr>
                        </w:p>
                        <w:p w:rsidR="006D5006" w:rsidRPr="00E33294" w:rsidRDefault="006D5006" w:rsidP="00E33294">
                          <w:pPr>
                            <w:pStyle w:val="ReferentieStandaard"/>
                          </w:pPr>
                        </w:p>
                      </w:tc>
                    </w:tr>
                    <w:bookmarkEnd w:id="22"/>
                  </w:tbl>
                  <w:p w:rsidR="00591EC0" w:rsidRPr="0066290C" w:rsidRDefault="00591EC0" w:rsidP="00591EC0">
                    <w:pPr>
                      <w:pStyle w:val="ReferentieStandaard"/>
                    </w:pP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50ECD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53C2AD2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938FBF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06B8223E"/>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1A46B5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866E1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64709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505D0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76640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1506F64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109B3365"/>
    <w:multiLevelType w:val="hybridMultilevel"/>
    <w:tmpl w:val="E3C46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4233DA6"/>
    <w:multiLevelType w:val="multilevel"/>
    <w:tmpl w:val="99F61232"/>
    <w:lvl w:ilvl="0">
      <w:start w:val="1"/>
      <w:numFmt w:val="decimal"/>
      <w:pStyle w:val="RptHoofdstuk1"/>
      <w:lvlText w:val="%1"/>
      <w:lvlJc w:val="left"/>
      <w:pPr>
        <w:tabs>
          <w:tab w:val="num" w:pos="360"/>
        </w:tabs>
        <w:ind w:left="0" w:firstLine="0"/>
      </w:pPr>
    </w:lvl>
    <w:lvl w:ilvl="1">
      <w:start w:val="1"/>
      <w:numFmt w:val="decimal"/>
      <w:pStyle w:val="RptParagraafNiveau1"/>
      <w:lvlText w:val="%1.%2"/>
      <w:lvlJc w:val="left"/>
      <w:pPr>
        <w:tabs>
          <w:tab w:val="num" w:pos="720"/>
        </w:tabs>
        <w:ind w:left="0" w:firstLine="0"/>
      </w:pPr>
    </w:lvl>
    <w:lvl w:ilvl="2">
      <w:start w:val="1"/>
      <w:numFmt w:val="decimal"/>
      <w:pStyle w:val="RptParagraafNiveau2"/>
      <w:lvlText w:val="%1.%2.%3"/>
      <w:lvlJc w:val="left"/>
      <w:pPr>
        <w:tabs>
          <w:tab w:val="num" w:pos="720"/>
        </w:tabs>
        <w:ind w:left="0" w:firstLine="0"/>
      </w:pPr>
    </w:lvl>
    <w:lvl w:ilvl="3">
      <w:start w:val="1"/>
      <w:numFmt w:val="decimal"/>
      <w:pStyle w:val="Kop4"/>
      <w:lvlText w:val="%1.%2.%3.%4"/>
      <w:lvlJc w:val="left"/>
      <w:pPr>
        <w:tabs>
          <w:tab w:val="num" w:pos="0"/>
        </w:tabs>
        <w:ind w:left="0" w:firstLine="0"/>
      </w:pPr>
    </w:lvl>
    <w:lvl w:ilvl="4">
      <w:start w:val="1"/>
      <w:numFmt w:val="decimal"/>
      <w:pStyle w:val="Kop5"/>
      <w:lvlText w:val="%1.%2.%3.%4.%5"/>
      <w:lvlJc w:val="left"/>
      <w:pPr>
        <w:tabs>
          <w:tab w:val="num" w:pos="0"/>
        </w:tabs>
        <w:ind w:left="0" w:firstLine="0"/>
      </w:pPr>
    </w:lvl>
    <w:lvl w:ilvl="5">
      <w:start w:val="1"/>
      <w:numFmt w:val="decimal"/>
      <w:pStyle w:val="Kop6"/>
      <w:lvlText w:val="%1.%2.%3.%4.%5.%6"/>
      <w:lvlJc w:val="left"/>
      <w:pPr>
        <w:tabs>
          <w:tab w:val="num" w:pos="0"/>
        </w:tabs>
        <w:ind w:left="0" w:firstLine="0"/>
      </w:pPr>
    </w:lvl>
    <w:lvl w:ilvl="6">
      <w:start w:val="1"/>
      <w:numFmt w:val="decimal"/>
      <w:pStyle w:val="Kop7"/>
      <w:lvlText w:val="%1.%2.%3.%4.%5.%6.%7"/>
      <w:lvlJc w:val="left"/>
      <w:pPr>
        <w:tabs>
          <w:tab w:val="num" w:pos="0"/>
        </w:tabs>
        <w:ind w:left="0" w:firstLine="0"/>
      </w:pPr>
    </w:lvl>
    <w:lvl w:ilvl="7">
      <w:start w:val="1"/>
      <w:numFmt w:val="decimal"/>
      <w:pStyle w:val="Kop8"/>
      <w:lvlText w:val="%1.%2.%3.%4.%5.%6.%7.%8."/>
      <w:lvlJc w:val="left"/>
      <w:pPr>
        <w:tabs>
          <w:tab w:val="num" w:pos="0"/>
        </w:tabs>
        <w:ind w:left="0" w:firstLine="0"/>
      </w:pPr>
    </w:lvl>
    <w:lvl w:ilvl="8">
      <w:start w:val="1"/>
      <w:numFmt w:val="decimal"/>
      <w:pStyle w:val="Kop9"/>
      <w:lvlText w:val="%1.%2.%3.%4.%5.%6.%7.%8.%9"/>
      <w:lvlJc w:val="left"/>
      <w:pPr>
        <w:tabs>
          <w:tab w:val="num" w:pos="0"/>
        </w:tabs>
        <w:ind w:left="0" w:firstLine="0"/>
      </w:pPr>
    </w:lvl>
  </w:abstractNum>
  <w:abstractNum w:abstractNumId="12" w15:restartNumberingAfterBreak="0">
    <w:nsid w:val="1E8C1602"/>
    <w:multiLevelType w:val="hybridMultilevel"/>
    <w:tmpl w:val="E580EB1A"/>
    <w:lvl w:ilvl="0" w:tplc="0413000F">
      <w:start w:val="1"/>
      <w:numFmt w:val="decimal"/>
      <w:lvlText w:val="%1."/>
      <w:lvlJc w:val="left"/>
      <w:pPr>
        <w:ind w:left="360" w:hanging="360"/>
      </w:pPr>
      <w:rPr>
        <w:rFonts w:hint="default"/>
      </w:rPr>
    </w:lvl>
    <w:lvl w:ilvl="1" w:tplc="0413000F">
      <w:start w:val="1"/>
      <w:numFmt w:val="decimal"/>
      <w:lvlText w:val="%2."/>
      <w:lvlJc w:val="left"/>
      <w:pPr>
        <w:ind w:left="1080" w:hanging="360"/>
      </w:pPr>
      <w:rPr>
        <w:rFonts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223746F9"/>
    <w:multiLevelType w:val="hybridMultilevel"/>
    <w:tmpl w:val="362205FA"/>
    <w:lvl w:ilvl="0" w:tplc="9A124130">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E441B41"/>
    <w:multiLevelType w:val="hybridMultilevel"/>
    <w:tmpl w:val="898A1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10E1751"/>
    <w:multiLevelType w:val="hybridMultilevel"/>
    <w:tmpl w:val="CEE8344E"/>
    <w:lvl w:ilvl="0" w:tplc="9CD411A8">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A21C33"/>
    <w:multiLevelType w:val="multilevel"/>
    <w:tmpl w:val="0413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6E418CE"/>
    <w:multiLevelType w:val="singleLevel"/>
    <w:tmpl w:val="3D08CD9C"/>
    <w:lvl w:ilvl="0">
      <w:start w:val="1"/>
      <w:numFmt w:val="bullet"/>
      <w:lvlText w:val="•"/>
      <w:lvlJc w:val="left"/>
      <w:pPr>
        <w:tabs>
          <w:tab w:val="num" w:pos="425"/>
        </w:tabs>
        <w:ind w:left="425" w:hanging="425"/>
      </w:pPr>
      <w:rPr>
        <w:rFonts w:ascii="Verdana" w:hAnsi="Verdana" w:hint="default"/>
      </w:rPr>
    </w:lvl>
  </w:abstractNum>
  <w:abstractNum w:abstractNumId="18" w15:restartNumberingAfterBreak="0">
    <w:nsid w:val="44A352A7"/>
    <w:multiLevelType w:val="hybridMultilevel"/>
    <w:tmpl w:val="2390B8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81C2BA4"/>
    <w:multiLevelType w:val="multilevel"/>
    <w:tmpl w:val="9F7E0B58"/>
    <w:lvl w:ilvl="0">
      <w:start w:val="1"/>
      <w:numFmt w:val="decimal"/>
      <w:lvlText w:val="%1"/>
      <w:lvlJc w:val="left"/>
      <w:pPr>
        <w:tabs>
          <w:tab w:val="num" w:pos="450"/>
        </w:tabs>
        <w:ind w:left="450" w:hanging="450"/>
      </w:pPr>
      <w:rPr>
        <w:rFonts w:hint="default"/>
      </w:rPr>
    </w:lvl>
    <w:lvl w:ilvl="1">
      <w:start w:val="2"/>
      <w:numFmt w:val="decimal"/>
      <w:lvlText w:val="%1.%2"/>
      <w:lvlJc w:val="left"/>
      <w:pPr>
        <w:tabs>
          <w:tab w:val="num" w:pos="450"/>
        </w:tabs>
        <w:ind w:left="450" w:hanging="450"/>
      </w:pPr>
      <w:rPr>
        <w:rFonts w:hint="default"/>
      </w:rPr>
    </w:lvl>
    <w:lvl w:ilvl="2">
      <w:start w:val="7"/>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F61133B"/>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6D452C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406D22"/>
    <w:multiLevelType w:val="multilevel"/>
    <w:tmpl w:val="EE721B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3FE3180"/>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6032139"/>
    <w:multiLevelType w:val="hybridMultilevel"/>
    <w:tmpl w:val="981859A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6821A9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814AC5"/>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B107AE1"/>
    <w:multiLevelType w:val="singleLevel"/>
    <w:tmpl w:val="86AE22D0"/>
    <w:lvl w:ilvl="0">
      <w:start w:val="1"/>
      <w:numFmt w:val="bullet"/>
      <w:lvlText w:val="-"/>
      <w:lvlJc w:val="left"/>
      <w:pPr>
        <w:tabs>
          <w:tab w:val="num" w:pos="850"/>
        </w:tabs>
        <w:ind w:left="850" w:hanging="425"/>
      </w:pPr>
      <w:rPr>
        <w:rFonts w:ascii="Arial" w:hAnsi="Arial" w:cs="Arial" w:hint="default"/>
      </w:rPr>
    </w:lvl>
  </w:abstractNum>
  <w:abstractNum w:abstractNumId="28" w15:restartNumberingAfterBreak="0">
    <w:nsid w:val="7C1E597E"/>
    <w:multiLevelType w:val="hybridMultilevel"/>
    <w:tmpl w:val="E24C05D2"/>
    <w:lvl w:ilvl="0" w:tplc="9A124130">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D9C1506"/>
    <w:multiLevelType w:val="hybridMultilevel"/>
    <w:tmpl w:val="7AC4142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27"/>
  </w:num>
  <w:num w:numId="4">
    <w:abstractNumId w:val="19"/>
  </w:num>
  <w:num w:numId="5">
    <w:abstractNumId w:val="22"/>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21"/>
  </w:num>
  <w:num w:numId="9">
    <w:abstractNumId w:val="20"/>
  </w:num>
  <w:num w:numId="10">
    <w:abstractNumId w:val="26"/>
  </w:num>
  <w:num w:numId="11">
    <w:abstractNumId w:val="23"/>
  </w:num>
  <w:num w:numId="12">
    <w:abstractNumId w:val="16"/>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9"/>
  </w:num>
  <w:num w:numId="20">
    <w:abstractNumId w:val="9"/>
  </w:num>
  <w:num w:numId="21">
    <w:abstractNumId w:val="7"/>
  </w:num>
  <w:num w:numId="22">
    <w:abstractNumId w:val="7"/>
  </w:num>
  <w:num w:numId="23">
    <w:abstractNumId w:val="6"/>
  </w:num>
  <w:num w:numId="24">
    <w:abstractNumId w:val="6"/>
  </w:num>
  <w:num w:numId="25">
    <w:abstractNumId w:val="5"/>
  </w:num>
  <w:num w:numId="26">
    <w:abstractNumId w:val="5"/>
  </w:num>
  <w:num w:numId="27">
    <w:abstractNumId w:val="4"/>
  </w:num>
  <w:num w:numId="28">
    <w:abstractNumId w:val="4"/>
  </w:num>
  <w:num w:numId="29">
    <w:abstractNumId w:val="8"/>
  </w:num>
  <w:num w:numId="30">
    <w:abstractNumId w:val="8"/>
  </w:num>
  <w:num w:numId="31">
    <w:abstractNumId w:val="3"/>
  </w:num>
  <w:num w:numId="32">
    <w:abstractNumId w:val="3"/>
  </w:num>
  <w:num w:numId="33">
    <w:abstractNumId w:val="2"/>
  </w:num>
  <w:num w:numId="34">
    <w:abstractNumId w:val="2"/>
  </w:num>
  <w:num w:numId="35">
    <w:abstractNumId w:val="1"/>
  </w:num>
  <w:num w:numId="36">
    <w:abstractNumId w:val="1"/>
  </w:num>
  <w:num w:numId="37">
    <w:abstractNumId w:val="0"/>
  </w:num>
  <w:num w:numId="38">
    <w:abstractNumId w:val="0"/>
  </w:num>
  <w:num w:numId="39">
    <w:abstractNumId w:val="11"/>
  </w:num>
  <w:num w:numId="40">
    <w:abstractNumId w:val="11"/>
  </w:num>
  <w:num w:numId="41">
    <w:abstractNumId w:val="11"/>
  </w:num>
  <w:num w:numId="42">
    <w:abstractNumId w:val="18"/>
  </w:num>
  <w:num w:numId="43">
    <w:abstractNumId w:val="29"/>
  </w:num>
  <w:num w:numId="44">
    <w:abstractNumId w:val="13"/>
  </w:num>
  <w:num w:numId="45">
    <w:abstractNumId w:val="28"/>
  </w:num>
  <w:num w:numId="46">
    <w:abstractNumId w:val="24"/>
  </w:num>
  <w:num w:numId="47">
    <w:abstractNumId w:val="12"/>
  </w:num>
  <w:num w:numId="48">
    <w:abstractNumId w:val="10"/>
  </w:num>
  <w:num w:numId="49">
    <w:abstractNumId w:val="14"/>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igner" w:val="&lt;?xml version=&quot;1.0&quot;?&gt;_x000d__x000a_&lt;Profile xmlns:xsi=&quot;http://www.w3.org/2001/XMLSchema-instance&quot; xmlns:xsd=&quot;http://www.w3.org/2001/XMLSchema&quot;&gt;_x000d__x000a_  &lt;ID&gt;fdfea266-08e8-4fbc-96ae-d156f283e5e7&lt;/ID&gt;_x000d__x000a_  &lt;profileAlias&gt;Maaike Kaat&lt;/profileAlias&gt;_x000d__x000a_  &lt;name&gt;Maaike Kaat&lt;/name&gt;_x000d__x000a_  &lt;functionNL&gt;Sr. Adviseur IB&amp;amp;P&lt;/functionNL&gt;_x000d__x000a_  &lt;phone&gt;0611727891&lt;/phone&gt;_x000d__x000a_  &lt;fax /&gt;_x000d__x000a_  &lt;email&gt;maaike.kaat@uwv.nl&lt;/email&gt;_x000d__x000a_  &lt;department&gt;IB&amp;amp;P Bestuurszaken&lt;/department&gt;_x000d__x000a_  &lt;poboxaddress&gt;La Guardiaweg 116-162&lt;/poboxaddress&gt;_x000d__x000a_  &lt;poboxpostalcode&gt;1043DL&lt;/poboxpostalcode&gt;_x000d__x000a_  &lt;poboxcity&gt;Amsterdam&lt;/poboxcity&gt;_x000d__x000a_  &lt;address /&gt;_x000d__x000a_  &lt;postalcode /&gt;_x000d__x000a_  &lt;city /&gt;_x000d__x000a_&lt;/Profile&gt;"/>
  </w:docVars>
  <w:rsids>
    <w:rsidRoot w:val="00427CBE"/>
    <w:rsid w:val="00035EEA"/>
    <w:rsid w:val="00054A2F"/>
    <w:rsid w:val="000760AA"/>
    <w:rsid w:val="000949AB"/>
    <w:rsid w:val="000B094E"/>
    <w:rsid w:val="000D5C91"/>
    <w:rsid w:val="000D71EA"/>
    <w:rsid w:val="000F1C12"/>
    <w:rsid w:val="00110524"/>
    <w:rsid w:val="00130714"/>
    <w:rsid w:val="001311A9"/>
    <w:rsid w:val="00132DD4"/>
    <w:rsid w:val="00135964"/>
    <w:rsid w:val="0013692E"/>
    <w:rsid w:val="00170EFE"/>
    <w:rsid w:val="001820AC"/>
    <w:rsid w:val="001C1307"/>
    <w:rsid w:val="001C299D"/>
    <w:rsid w:val="001C35EC"/>
    <w:rsid w:val="001D5A3B"/>
    <w:rsid w:val="001E1FC6"/>
    <w:rsid w:val="001E23B5"/>
    <w:rsid w:val="001E3F4C"/>
    <w:rsid w:val="001E4421"/>
    <w:rsid w:val="00232CAE"/>
    <w:rsid w:val="00242819"/>
    <w:rsid w:val="00247451"/>
    <w:rsid w:val="00260A81"/>
    <w:rsid w:val="00271F27"/>
    <w:rsid w:val="00280A39"/>
    <w:rsid w:val="002A4C5D"/>
    <w:rsid w:val="002C2501"/>
    <w:rsid w:val="002E1AE0"/>
    <w:rsid w:val="00306669"/>
    <w:rsid w:val="00312923"/>
    <w:rsid w:val="0031706F"/>
    <w:rsid w:val="003202B3"/>
    <w:rsid w:val="00327CB5"/>
    <w:rsid w:val="00332C48"/>
    <w:rsid w:val="003337DD"/>
    <w:rsid w:val="00353C65"/>
    <w:rsid w:val="003549D7"/>
    <w:rsid w:val="003840B2"/>
    <w:rsid w:val="003A6B9E"/>
    <w:rsid w:val="003B1524"/>
    <w:rsid w:val="003B594B"/>
    <w:rsid w:val="003C02FC"/>
    <w:rsid w:val="003D79BA"/>
    <w:rsid w:val="00412193"/>
    <w:rsid w:val="00414574"/>
    <w:rsid w:val="00427CBE"/>
    <w:rsid w:val="00434E1D"/>
    <w:rsid w:val="004519C3"/>
    <w:rsid w:val="00453469"/>
    <w:rsid w:val="00457EEB"/>
    <w:rsid w:val="004705DF"/>
    <w:rsid w:val="00481FF7"/>
    <w:rsid w:val="00482D4F"/>
    <w:rsid w:val="004963AE"/>
    <w:rsid w:val="004A0145"/>
    <w:rsid w:val="004A43D0"/>
    <w:rsid w:val="004C1CE6"/>
    <w:rsid w:val="004D1497"/>
    <w:rsid w:val="004D7AB1"/>
    <w:rsid w:val="00515B19"/>
    <w:rsid w:val="0052029D"/>
    <w:rsid w:val="00557C43"/>
    <w:rsid w:val="0057182C"/>
    <w:rsid w:val="00591EC0"/>
    <w:rsid w:val="00595B3B"/>
    <w:rsid w:val="005B26CB"/>
    <w:rsid w:val="005D347A"/>
    <w:rsid w:val="005E1FE4"/>
    <w:rsid w:val="00600E99"/>
    <w:rsid w:val="006014CD"/>
    <w:rsid w:val="00605734"/>
    <w:rsid w:val="006128E8"/>
    <w:rsid w:val="00654086"/>
    <w:rsid w:val="00674180"/>
    <w:rsid w:val="00674778"/>
    <w:rsid w:val="006750E4"/>
    <w:rsid w:val="006753B1"/>
    <w:rsid w:val="00677833"/>
    <w:rsid w:val="006C04A6"/>
    <w:rsid w:val="006C0F2A"/>
    <w:rsid w:val="006C2E28"/>
    <w:rsid w:val="006D5006"/>
    <w:rsid w:val="006E379C"/>
    <w:rsid w:val="006F1555"/>
    <w:rsid w:val="00713124"/>
    <w:rsid w:val="00717B09"/>
    <w:rsid w:val="007273EF"/>
    <w:rsid w:val="00741142"/>
    <w:rsid w:val="00743D40"/>
    <w:rsid w:val="00746E2A"/>
    <w:rsid w:val="00746F9E"/>
    <w:rsid w:val="00757884"/>
    <w:rsid w:val="00763DFC"/>
    <w:rsid w:val="00766004"/>
    <w:rsid w:val="00794BEB"/>
    <w:rsid w:val="007C3E4B"/>
    <w:rsid w:val="007C6EAB"/>
    <w:rsid w:val="007D0217"/>
    <w:rsid w:val="007E33DC"/>
    <w:rsid w:val="007F0642"/>
    <w:rsid w:val="007F39F7"/>
    <w:rsid w:val="007F6C07"/>
    <w:rsid w:val="00847B78"/>
    <w:rsid w:val="00870155"/>
    <w:rsid w:val="008A751D"/>
    <w:rsid w:val="008B75C2"/>
    <w:rsid w:val="008C2B21"/>
    <w:rsid w:val="008D4E77"/>
    <w:rsid w:val="008E4490"/>
    <w:rsid w:val="008E4B6E"/>
    <w:rsid w:val="008F424E"/>
    <w:rsid w:val="009262F3"/>
    <w:rsid w:val="0093751E"/>
    <w:rsid w:val="00972653"/>
    <w:rsid w:val="00996A18"/>
    <w:rsid w:val="009A0E7C"/>
    <w:rsid w:val="009B0627"/>
    <w:rsid w:val="009C2D24"/>
    <w:rsid w:val="009F43FF"/>
    <w:rsid w:val="009F7C07"/>
    <w:rsid w:val="00A00755"/>
    <w:rsid w:val="00A13CE1"/>
    <w:rsid w:val="00A2185A"/>
    <w:rsid w:val="00A34F3B"/>
    <w:rsid w:val="00A43A77"/>
    <w:rsid w:val="00A55D19"/>
    <w:rsid w:val="00A60204"/>
    <w:rsid w:val="00A60493"/>
    <w:rsid w:val="00A60F13"/>
    <w:rsid w:val="00A63D81"/>
    <w:rsid w:val="00A65AF9"/>
    <w:rsid w:val="00AA3C32"/>
    <w:rsid w:val="00AC3744"/>
    <w:rsid w:val="00AC5D0B"/>
    <w:rsid w:val="00AE0D21"/>
    <w:rsid w:val="00B25825"/>
    <w:rsid w:val="00B25A70"/>
    <w:rsid w:val="00B26B61"/>
    <w:rsid w:val="00B45FE1"/>
    <w:rsid w:val="00B64B94"/>
    <w:rsid w:val="00B8284D"/>
    <w:rsid w:val="00BA11EF"/>
    <w:rsid w:val="00BF7905"/>
    <w:rsid w:val="00C04DFF"/>
    <w:rsid w:val="00C06604"/>
    <w:rsid w:val="00C1428D"/>
    <w:rsid w:val="00C20131"/>
    <w:rsid w:val="00C9491D"/>
    <w:rsid w:val="00CA5421"/>
    <w:rsid w:val="00CE4817"/>
    <w:rsid w:val="00D26077"/>
    <w:rsid w:val="00D2686B"/>
    <w:rsid w:val="00D51560"/>
    <w:rsid w:val="00D55222"/>
    <w:rsid w:val="00D7120C"/>
    <w:rsid w:val="00D81D18"/>
    <w:rsid w:val="00D83168"/>
    <w:rsid w:val="00D853A0"/>
    <w:rsid w:val="00D939A6"/>
    <w:rsid w:val="00DB009F"/>
    <w:rsid w:val="00DB09D7"/>
    <w:rsid w:val="00DC2900"/>
    <w:rsid w:val="00DE3579"/>
    <w:rsid w:val="00E030B0"/>
    <w:rsid w:val="00E1582D"/>
    <w:rsid w:val="00E33294"/>
    <w:rsid w:val="00E548BD"/>
    <w:rsid w:val="00E6136F"/>
    <w:rsid w:val="00E8318E"/>
    <w:rsid w:val="00EC38C2"/>
    <w:rsid w:val="00EC45B9"/>
    <w:rsid w:val="00EC6225"/>
    <w:rsid w:val="00EC7162"/>
    <w:rsid w:val="00EE0561"/>
    <w:rsid w:val="00EF3F87"/>
    <w:rsid w:val="00F04237"/>
    <w:rsid w:val="00F470CB"/>
    <w:rsid w:val="00F658EA"/>
    <w:rsid w:val="00F82425"/>
    <w:rsid w:val="00F83F35"/>
    <w:rsid w:val="00F847C8"/>
    <w:rsid w:val="00F921F6"/>
    <w:rsid w:val="00F971A7"/>
    <w:rsid w:val="00FA24F4"/>
    <w:rsid w:val="00FC6FCC"/>
    <w:rsid w:val="00FE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1B3A1C0"/>
  <w15:chartTrackingRefBased/>
  <w15:docId w15:val="{1634734E-FB86-4F9B-8143-DFAD46CC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0" w:qFormat="1"/>
    <w:lsdException w:name="heading 3" w:semiHidden="1" w:uiPriority="11" w:qFormat="1"/>
    <w:lsdException w:name="heading 4" w:semiHidden="1" w:uiPriority="0" w:qFormat="1"/>
    <w:lsdException w:name="heading 5" w:semiHidden="1" w:uiPriority="0" w:qFormat="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semiHidden="1" w:uiPriority="39" w:qFormat="1"/>
    <w:lsdException w:name="toc 2" w:semiHidden="1" w:uiPriority="39" w:qFormat="1"/>
    <w:lsdException w:name="toc 3" w:semiHidden="1" w:uiPriority="0" w:qFormat="1"/>
    <w:lsdException w:name="toc 4" w:semiHidden="1" w:uiPriority="39" w:qFormat="1"/>
    <w:lsdException w:name="toc 5" w:semiHidden="1" w:uiPriority="39" w:qFormat="1"/>
    <w:lsdException w:name="toc 6" w:semiHidden="1" w:uiPriority="39" w:qFormat="1"/>
    <w:lsdException w:name="toc 7" w:semiHidden="1" w:uiPriority="0" w:qFormat="1"/>
    <w:lsdException w:name="toc 8" w:semiHidden="1" w:uiPriority="39" w:qFormat="1"/>
    <w:lsdException w:name="toc 9" w:semiHidden="1" w:uiPriority="39" w:qFormat="1"/>
    <w:lsdException w:name="Normal Indent" w:semiHidden="1" w:qFormat="1"/>
    <w:lsdException w:name="footnote text" w:semiHidden="1" w:qFormat="1"/>
    <w:lsdException w:name="annotation text" w:semiHidden="1" w:qFormat="1"/>
    <w:lsdException w:name="header" w:semiHidden="1" w:uiPriority="0" w:qFormat="1"/>
    <w:lsdException w:name="footer" w:semiHidden="1" w:uiPriority="0" w:qFormat="1"/>
    <w:lsdException w:name="index heading" w:semiHidden="1" w:qFormat="1"/>
    <w:lsdException w:name="caption" w:semiHidden="1" w:uiPriority="35" w:qFormat="1"/>
    <w:lsdException w:name="table of figures" w:semiHidden="1" w:qFormat="1"/>
    <w:lsdException w:name="envelope address" w:semiHidden="1" w:qFormat="1"/>
    <w:lsdException w:name="envelope return" w:semiHidden="1" w:qFormat="1"/>
    <w:lsdException w:name="footnote reference" w:semiHidden="1" w:qFormat="1"/>
    <w:lsdException w:name="annotation reference" w:semiHidden="1" w:qFormat="1"/>
    <w:lsdException w:name="line number" w:semiHidden="1" w:qFormat="1"/>
    <w:lsdException w:name="page number" w:semiHidden="1" w:qFormat="1"/>
    <w:lsdException w:name="endnote reference" w:semiHidden="1" w:qFormat="1"/>
    <w:lsdException w:name="endnote text" w:semiHidden="1" w:qFormat="1"/>
    <w:lsdException w:name="table of authorities" w:semiHidden="1" w:qFormat="1"/>
    <w:lsdException w:name="macro" w:semiHidden="1" w:qFormat="1"/>
    <w:lsdException w:name="toa heading" w:semiHidden="1" w:qFormat="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uiPriority="10" w:qFormat="1"/>
    <w:lsdException w:name="Closing" w:semiHidden="1" w:qFormat="1"/>
    <w:lsdException w:name="Signature" w:semiHidden="1" w:qFormat="1"/>
    <w:lsdException w:name="Default Paragraph Font" w:semiHidden="1" w:uiPriority="1" w:qFormat="1"/>
    <w:lsdException w:name="Body Text" w:semiHidden="1" w:qFormat="1"/>
    <w:lsdException w:name="Body Text Indent" w:semiHidden="1"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uiPriority="11" w:qFormat="1"/>
    <w:lsdException w:name="Salutation" w:semiHidden="1" w:qFormat="1"/>
    <w:lsdException w:name="Date" w:semiHidden="1" w:uiPriority="0"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semiHidden="1" w:uiPriority="0" w:qFormat="1"/>
    <w:lsdException w:name="FollowedHyperlink" w:semiHidden="1" w:qFormat="1"/>
    <w:lsdException w:name="Strong" w:uiPriority="22" w:qFormat="1"/>
    <w:lsdException w:name="Emphasis" w:uiPriority="20" w:qFormat="1"/>
    <w:lsdException w:name="Document Map" w:semiHidden="1" w:qFormat="1"/>
    <w:lsdException w:name="Plain Text" w:semiHidden="1" w:qFormat="1"/>
    <w:lsdException w:name="E-mail Signature" w:semiHidden="1" w:qFormat="1"/>
    <w:lsdException w:name="HTML Top of Form" w:semiHidden="1" w:unhideWhenUsed="1"/>
    <w:lsdException w:name="HTML Bottom of Form" w:semiHidden="1" w:unhideWhenUsed="1"/>
    <w:lsdException w:name="Normal (Web)" w:semiHidden="1" w:qFormat="1"/>
    <w:lsdException w:name="HTML Acronym" w:semiHidden="1" w:qFormat="1"/>
    <w:lsdException w:name="HTML Address" w:semiHidden="1" w:qFormat="1"/>
    <w:lsdException w:name="HTML Cite" w:semiHidden="1" w:qFormat="1"/>
    <w:lsdException w:name="HTML Code" w:semiHidden="1" w:qFormat="1"/>
    <w:lsdException w:name="HTML Definition" w:semiHidden="1" w:qFormat="1"/>
    <w:lsdException w:name="HTML Keyboard" w:semiHidden="1" w:qFormat="1"/>
    <w:lsdException w:name="HTML Preformatted" w:semiHidden="1" w:qFormat="1"/>
    <w:lsdException w:name="HTML Sample" w:semiHidden="1" w:qFormat="1"/>
    <w:lsdException w:name="HTML Typewriter" w:semiHidden="1" w:qFormat="1"/>
    <w:lsdException w:name="HTML Variable" w:semiHidden="1" w:qFormat="1"/>
    <w:lsdException w:name="Normal Table" w:semiHidden="1" w:unhideWhenUsed="1"/>
    <w:lsdException w:name="annotation subject" w:semiHidden="1" w:qFormat="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qFormat="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A24F4"/>
    <w:pPr>
      <w:spacing w:after="0" w:line="240" w:lineRule="auto"/>
    </w:pPr>
    <w:rPr>
      <w:rFonts w:ascii="Verdana" w:eastAsia="MS Mincho" w:hAnsi="Verdana" w:cs="Times New Roman"/>
      <w:sz w:val="18"/>
      <w:szCs w:val="24"/>
      <w:lang w:val="nl-NL" w:eastAsia="ja-JP"/>
    </w:rPr>
  </w:style>
  <w:style w:type="paragraph" w:styleId="Kop1">
    <w:name w:val="heading 1"/>
    <w:basedOn w:val="Standaard"/>
    <w:next w:val="Standaard"/>
    <w:link w:val="Kop1Char"/>
    <w:uiPriority w:val="9"/>
    <w:semiHidden/>
    <w:qFormat/>
    <w:rsid w:val="009A0E7C"/>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10"/>
    <w:semiHidden/>
    <w:qFormat/>
    <w:rsid w:val="009A0E7C"/>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11"/>
    <w:semiHidden/>
    <w:qFormat/>
    <w:rsid w:val="009A0E7C"/>
    <w:pPr>
      <w:keepNext/>
      <w:spacing w:before="240" w:after="60"/>
      <w:outlineLvl w:val="2"/>
    </w:pPr>
    <w:rPr>
      <w:rFonts w:ascii="Arial" w:hAnsi="Arial" w:cs="Arial"/>
      <w:b/>
      <w:bCs/>
      <w:sz w:val="26"/>
      <w:szCs w:val="26"/>
    </w:rPr>
  </w:style>
  <w:style w:type="paragraph" w:styleId="Kop4">
    <w:name w:val="heading 4"/>
    <w:basedOn w:val="Standaard"/>
    <w:next w:val="Standaard"/>
    <w:link w:val="Kop4Char"/>
    <w:semiHidden/>
    <w:qFormat/>
    <w:rsid w:val="009A0E7C"/>
    <w:pPr>
      <w:keepNext/>
      <w:numPr>
        <w:ilvl w:val="3"/>
        <w:numId w:val="41"/>
      </w:numPr>
      <w:spacing w:before="240" w:after="60" w:line="240" w:lineRule="exact"/>
      <w:outlineLvl w:val="3"/>
    </w:pPr>
    <w:rPr>
      <w:rFonts w:ascii="Arial" w:eastAsia="Times New Roman" w:hAnsi="Arial"/>
      <w:b/>
      <w:sz w:val="24"/>
      <w:szCs w:val="20"/>
      <w:lang w:eastAsia="nl-NL"/>
    </w:rPr>
  </w:style>
  <w:style w:type="paragraph" w:styleId="Kop5">
    <w:name w:val="heading 5"/>
    <w:basedOn w:val="Standaard"/>
    <w:next w:val="Standaard"/>
    <w:link w:val="Kop5Char"/>
    <w:semiHidden/>
    <w:qFormat/>
    <w:rsid w:val="009A0E7C"/>
    <w:pPr>
      <w:numPr>
        <w:ilvl w:val="4"/>
        <w:numId w:val="41"/>
      </w:numPr>
      <w:spacing w:before="240" w:after="60" w:line="240" w:lineRule="exact"/>
      <w:outlineLvl w:val="4"/>
    </w:pPr>
    <w:rPr>
      <w:rFonts w:ascii="Arial" w:eastAsia="Times New Roman" w:hAnsi="Arial"/>
      <w:sz w:val="22"/>
      <w:szCs w:val="20"/>
      <w:lang w:eastAsia="nl-NL"/>
    </w:rPr>
  </w:style>
  <w:style w:type="paragraph" w:styleId="Kop6">
    <w:name w:val="heading 6"/>
    <w:basedOn w:val="Standaard"/>
    <w:next w:val="Standaard"/>
    <w:link w:val="Kop6Char"/>
    <w:semiHidden/>
    <w:qFormat/>
    <w:rsid w:val="009A0E7C"/>
    <w:pPr>
      <w:numPr>
        <w:ilvl w:val="5"/>
        <w:numId w:val="41"/>
      </w:numPr>
      <w:spacing w:before="240" w:after="60" w:line="240" w:lineRule="exact"/>
      <w:outlineLvl w:val="5"/>
    </w:pPr>
    <w:rPr>
      <w:rFonts w:ascii="Arial" w:eastAsia="Times New Roman" w:hAnsi="Arial"/>
      <w:i/>
      <w:sz w:val="22"/>
      <w:szCs w:val="20"/>
      <w:lang w:eastAsia="nl-NL"/>
    </w:rPr>
  </w:style>
  <w:style w:type="paragraph" w:styleId="Kop7">
    <w:name w:val="heading 7"/>
    <w:basedOn w:val="Standaard"/>
    <w:next w:val="Standaard"/>
    <w:link w:val="Kop7Char"/>
    <w:semiHidden/>
    <w:qFormat/>
    <w:rsid w:val="009A0E7C"/>
    <w:pPr>
      <w:numPr>
        <w:ilvl w:val="6"/>
        <w:numId w:val="41"/>
      </w:numPr>
      <w:spacing w:before="240" w:after="60" w:line="240" w:lineRule="exact"/>
      <w:outlineLvl w:val="6"/>
    </w:pPr>
    <w:rPr>
      <w:rFonts w:ascii="Arial" w:eastAsia="Times New Roman" w:hAnsi="Arial"/>
      <w:sz w:val="20"/>
      <w:szCs w:val="20"/>
      <w:lang w:eastAsia="nl-NL"/>
    </w:rPr>
  </w:style>
  <w:style w:type="paragraph" w:styleId="Kop8">
    <w:name w:val="heading 8"/>
    <w:basedOn w:val="Standaard"/>
    <w:next w:val="Standaard"/>
    <w:link w:val="Kop8Char"/>
    <w:semiHidden/>
    <w:qFormat/>
    <w:rsid w:val="009A0E7C"/>
    <w:pPr>
      <w:numPr>
        <w:ilvl w:val="7"/>
        <w:numId w:val="41"/>
      </w:numPr>
      <w:spacing w:before="240" w:after="60" w:line="240" w:lineRule="exact"/>
      <w:outlineLvl w:val="7"/>
    </w:pPr>
    <w:rPr>
      <w:rFonts w:ascii="Arial" w:eastAsia="Times New Roman" w:hAnsi="Arial"/>
      <w:i/>
      <w:sz w:val="20"/>
      <w:szCs w:val="20"/>
      <w:lang w:eastAsia="nl-NL"/>
    </w:rPr>
  </w:style>
  <w:style w:type="paragraph" w:styleId="Kop9">
    <w:name w:val="heading 9"/>
    <w:basedOn w:val="Standaard"/>
    <w:next w:val="Standaard"/>
    <w:link w:val="Kop9Char"/>
    <w:semiHidden/>
    <w:qFormat/>
    <w:rsid w:val="009A0E7C"/>
    <w:pPr>
      <w:numPr>
        <w:ilvl w:val="8"/>
        <w:numId w:val="41"/>
      </w:numPr>
      <w:spacing w:before="240" w:after="60" w:line="240" w:lineRule="exact"/>
      <w:outlineLvl w:val="8"/>
    </w:pPr>
    <w:rPr>
      <w:rFonts w:ascii="Arial" w:eastAsia="Times New Roman" w:hAnsi="Arial"/>
      <w:b/>
      <w:i/>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doaNumbered">
    <w:name w:val="do_a_Numbered"/>
    <w:uiPriority w:val="8"/>
    <w:semiHidden/>
    <w:rsid w:val="009A0E7C"/>
  </w:style>
  <w:style w:type="numbering" w:customStyle="1" w:styleId="doBullet">
    <w:name w:val="doBullet"/>
    <w:uiPriority w:val="9"/>
    <w:semiHidden/>
    <w:rsid w:val="009A0E7C"/>
  </w:style>
  <w:style w:type="numbering" w:customStyle="1" w:styleId="doNumbered1">
    <w:name w:val="doNumbered_1"/>
    <w:uiPriority w:val="10"/>
    <w:semiHidden/>
    <w:rsid w:val="009A0E7C"/>
  </w:style>
  <w:style w:type="character" w:customStyle="1" w:styleId="Kop1Char">
    <w:name w:val="Kop 1 Char"/>
    <w:basedOn w:val="Standaardalinea-lettertype"/>
    <w:link w:val="Kop1"/>
    <w:uiPriority w:val="9"/>
    <w:rsid w:val="009A0E7C"/>
    <w:rPr>
      <w:rFonts w:eastAsia="MS Mincho" w:cs="Arial"/>
      <w:b/>
      <w:bCs/>
      <w:kern w:val="32"/>
      <w:sz w:val="32"/>
      <w:szCs w:val="32"/>
      <w:lang w:val="nl-NL" w:eastAsia="ja-JP"/>
    </w:rPr>
  </w:style>
  <w:style w:type="character" w:customStyle="1" w:styleId="Kop2Char">
    <w:name w:val="Kop 2 Char"/>
    <w:basedOn w:val="Standaardalinea-lettertype"/>
    <w:link w:val="Kop2"/>
    <w:uiPriority w:val="10"/>
    <w:rsid w:val="009A0E7C"/>
    <w:rPr>
      <w:rFonts w:eastAsia="MS Mincho" w:cs="Arial"/>
      <w:b/>
      <w:bCs/>
      <w:i/>
      <w:iCs/>
      <w:sz w:val="28"/>
      <w:szCs w:val="28"/>
      <w:lang w:val="nl-NL" w:eastAsia="ja-JP"/>
    </w:rPr>
  </w:style>
  <w:style w:type="character" w:customStyle="1" w:styleId="Kop3Char">
    <w:name w:val="Kop 3 Char"/>
    <w:basedOn w:val="Standaardalinea-lettertype"/>
    <w:link w:val="Kop3"/>
    <w:uiPriority w:val="11"/>
    <w:rsid w:val="009A0E7C"/>
    <w:rPr>
      <w:rFonts w:eastAsia="MS Mincho" w:cs="Arial"/>
      <w:b/>
      <w:bCs/>
      <w:sz w:val="26"/>
      <w:szCs w:val="26"/>
      <w:lang w:val="nl-NL" w:eastAsia="ja-JP"/>
    </w:rPr>
  </w:style>
  <w:style w:type="character" w:customStyle="1" w:styleId="Kop4Char">
    <w:name w:val="Kop 4 Char"/>
    <w:basedOn w:val="Standaardalinea-lettertype"/>
    <w:link w:val="Kop4"/>
    <w:semiHidden/>
    <w:rsid w:val="009A0E7C"/>
    <w:rPr>
      <w:rFonts w:eastAsia="Times New Roman" w:cs="Times New Roman"/>
      <w:b/>
      <w:sz w:val="24"/>
      <w:szCs w:val="20"/>
      <w:lang w:val="nl-NL" w:eastAsia="nl-NL"/>
    </w:rPr>
  </w:style>
  <w:style w:type="character" w:customStyle="1" w:styleId="Kop5Char">
    <w:name w:val="Kop 5 Char"/>
    <w:link w:val="Kop5"/>
    <w:semiHidden/>
    <w:rsid w:val="009A0E7C"/>
    <w:rPr>
      <w:rFonts w:eastAsia="Times New Roman" w:cs="Times New Roman"/>
      <w:szCs w:val="20"/>
      <w:lang w:val="nl-NL" w:eastAsia="nl-NL"/>
    </w:rPr>
  </w:style>
  <w:style w:type="numbering" w:customStyle="1" w:styleId="doNumberingi">
    <w:name w:val="do_Numbering_i"/>
    <w:uiPriority w:val="99"/>
    <w:semiHidden/>
    <w:rsid w:val="009A0E7C"/>
  </w:style>
  <w:style w:type="paragraph" w:styleId="Koptekst">
    <w:name w:val="header"/>
    <w:basedOn w:val="Standaard"/>
    <w:link w:val="KoptekstChar"/>
    <w:semiHidden/>
    <w:qFormat/>
    <w:rsid w:val="009A0E7C"/>
    <w:pPr>
      <w:tabs>
        <w:tab w:val="center" w:pos="4536"/>
        <w:tab w:val="right" w:pos="9072"/>
      </w:tabs>
    </w:pPr>
  </w:style>
  <w:style w:type="character" w:customStyle="1" w:styleId="KoptekstChar">
    <w:name w:val="Koptekst Char"/>
    <w:basedOn w:val="Standaardalinea-lettertype"/>
    <w:link w:val="Koptekst"/>
    <w:semiHidden/>
    <w:rsid w:val="009A0E7C"/>
    <w:rPr>
      <w:rFonts w:ascii="Verdana" w:eastAsia="MS Mincho" w:hAnsi="Verdana" w:cs="Times New Roman"/>
      <w:sz w:val="18"/>
      <w:szCs w:val="24"/>
      <w:lang w:val="nl-NL" w:eastAsia="ja-JP"/>
    </w:rPr>
  </w:style>
  <w:style w:type="paragraph" w:styleId="Voettekst">
    <w:name w:val="footer"/>
    <w:basedOn w:val="Standaard"/>
    <w:link w:val="VoettekstChar"/>
    <w:semiHidden/>
    <w:qFormat/>
    <w:rsid w:val="009A0E7C"/>
    <w:pPr>
      <w:tabs>
        <w:tab w:val="center" w:pos="4536"/>
        <w:tab w:val="right" w:pos="9072"/>
      </w:tabs>
    </w:pPr>
  </w:style>
  <w:style w:type="character" w:customStyle="1" w:styleId="VoettekstChar">
    <w:name w:val="Voettekst Char"/>
    <w:basedOn w:val="Standaardalinea-lettertype"/>
    <w:link w:val="Voettekst"/>
    <w:semiHidden/>
    <w:rsid w:val="009A0E7C"/>
    <w:rPr>
      <w:rFonts w:ascii="Verdana" w:eastAsia="MS Mincho" w:hAnsi="Verdana" w:cs="Times New Roman"/>
      <w:sz w:val="18"/>
      <w:szCs w:val="24"/>
      <w:lang w:val="nl-NL" w:eastAsia="ja-JP"/>
    </w:rPr>
  </w:style>
  <w:style w:type="paragraph" w:customStyle="1" w:styleId="ReferentieKopje">
    <w:name w:val="ReferentieKopje"/>
    <w:basedOn w:val="Standaard"/>
    <w:next w:val="ReferentieStandaard"/>
    <w:uiPriority w:val="17"/>
    <w:qFormat/>
    <w:rsid w:val="009A0E7C"/>
    <w:pPr>
      <w:spacing w:line="255" w:lineRule="exact"/>
    </w:pPr>
    <w:rPr>
      <w:rFonts w:eastAsia="Times New Roman"/>
      <w:b/>
      <w:sz w:val="12"/>
      <w:szCs w:val="20"/>
      <w:lang w:eastAsia="en-US"/>
    </w:rPr>
  </w:style>
  <w:style w:type="paragraph" w:customStyle="1" w:styleId="ReferentieStandaard">
    <w:name w:val="ReferentieStandaard"/>
    <w:basedOn w:val="Standaard"/>
    <w:uiPriority w:val="18"/>
    <w:qFormat/>
    <w:rsid w:val="009A0E7C"/>
    <w:pPr>
      <w:spacing w:line="220" w:lineRule="exact"/>
    </w:pPr>
    <w:rPr>
      <w:rFonts w:eastAsia="Times New Roman"/>
      <w:sz w:val="16"/>
      <w:szCs w:val="20"/>
      <w:lang w:eastAsia="en-US"/>
    </w:rPr>
  </w:style>
  <w:style w:type="table" w:styleId="Tabelraster">
    <w:name w:val="Table Grid"/>
    <w:basedOn w:val="Standaardtabel"/>
    <w:uiPriority w:val="39"/>
    <w:unhideWhenUsed/>
    <w:rsid w:val="009A0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us">
    <w:name w:val="Status"/>
    <w:basedOn w:val="Standaard"/>
    <w:uiPriority w:val="23"/>
    <w:semiHidden/>
    <w:qFormat/>
    <w:rsid w:val="00FA24F4"/>
    <w:pPr>
      <w:spacing w:after="100"/>
      <w:jc w:val="right"/>
    </w:pPr>
    <w:rPr>
      <w:b/>
      <w:sz w:val="16"/>
    </w:rPr>
  </w:style>
  <w:style w:type="paragraph" w:customStyle="1" w:styleId="Rubricering">
    <w:name w:val="Rubricering"/>
    <w:basedOn w:val="Standaard"/>
    <w:uiPriority w:val="19"/>
    <w:qFormat/>
    <w:rsid w:val="009A0E7C"/>
    <w:pPr>
      <w:keepNext/>
      <w:spacing w:line="255" w:lineRule="exact"/>
      <w:outlineLvl w:val="0"/>
    </w:pPr>
    <w:rPr>
      <w:rFonts w:eastAsia="Times New Roman"/>
      <w:b/>
      <w:kern w:val="28"/>
      <w:szCs w:val="22"/>
      <w:lang w:eastAsia="nl-NL"/>
    </w:rPr>
  </w:style>
  <w:style w:type="paragraph" w:customStyle="1" w:styleId="RptTussenkop">
    <w:name w:val="Rpt_Tussenkop"/>
    <w:basedOn w:val="RptStandaard"/>
    <w:next w:val="RptStandaard"/>
    <w:uiPriority w:val="15"/>
    <w:qFormat/>
    <w:rsid w:val="009A0E7C"/>
    <w:pPr>
      <w:spacing w:before="260"/>
    </w:pPr>
    <w:rPr>
      <w:b/>
    </w:rPr>
  </w:style>
  <w:style w:type="paragraph" w:customStyle="1" w:styleId="RptSubtussenkop">
    <w:name w:val="Rpt_Subtussenkop"/>
    <w:basedOn w:val="RptStandaard"/>
    <w:next w:val="RptStandaard"/>
    <w:uiPriority w:val="16"/>
    <w:qFormat/>
    <w:rsid w:val="009A0E7C"/>
    <w:pPr>
      <w:spacing w:before="260"/>
    </w:pPr>
    <w:rPr>
      <w:i/>
    </w:rPr>
  </w:style>
  <w:style w:type="paragraph" w:customStyle="1" w:styleId="RptTitel">
    <w:name w:val="Rpt_Titel"/>
    <w:basedOn w:val="RptTussenkop"/>
    <w:uiPriority w:val="13"/>
    <w:qFormat/>
    <w:rsid w:val="009A0E7C"/>
    <w:pPr>
      <w:spacing w:before="0" w:after="120"/>
    </w:pPr>
    <w:rPr>
      <w:sz w:val="24"/>
    </w:rPr>
  </w:style>
  <w:style w:type="paragraph" w:customStyle="1" w:styleId="RptSubtitel">
    <w:name w:val="Rpt_Subtitel"/>
    <w:basedOn w:val="RptStandaard"/>
    <w:uiPriority w:val="14"/>
    <w:qFormat/>
    <w:rsid w:val="009A0E7C"/>
    <w:rPr>
      <w:sz w:val="20"/>
    </w:rPr>
  </w:style>
  <w:style w:type="character" w:styleId="Tekstvantijdelijkeaanduiding">
    <w:name w:val="Placeholder Text"/>
    <w:basedOn w:val="Standaardalinea-lettertype"/>
    <w:uiPriority w:val="99"/>
    <w:semiHidden/>
    <w:qFormat/>
    <w:rsid w:val="009A0E7C"/>
    <w:rPr>
      <w:color w:val="808080"/>
      <w:lang w:val="nl-NL"/>
    </w:rPr>
  </w:style>
  <w:style w:type="numbering" w:styleId="111111">
    <w:name w:val="Outline List 2"/>
    <w:basedOn w:val="Geenlijst"/>
    <w:uiPriority w:val="99"/>
    <w:semiHidden/>
    <w:rsid w:val="009A0E7C"/>
    <w:pPr>
      <w:numPr>
        <w:numId w:val="7"/>
      </w:numPr>
    </w:pPr>
  </w:style>
  <w:style w:type="numbering" w:styleId="1ai">
    <w:name w:val="Outline List 1"/>
    <w:basedOn w:val="Geenlijst"/>
    <w:uiPriority w:val="99"/>
    <w:semiHidden/>
    <w:rsid w:val="009A0E7C"/>
    <w:pPr>
      <w:numPr>
        <w:numId w:val="10"/>
      </w:numPr>
    </w:pPr>
  </w:style>
  <w:style w:type="table" w:styleId="3D-effectenvoortabel1">
    <w:name w:val="Table 3D effects 1"/>
    <w:basedOn w:val="Standaardtabel"/>
    <w:uiPriority w:val="99"/>
    <w:unhideWhenUsed/>
    <w:rsid w:val="009A0E7C"/>
    <w:pPr>
      <w:spacing w:after="0" w:line="24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unhideWhenUsed/>
    <w:rsid w:val="009A0E7C"/>
    <w:pPr>
      <w:spacing w:after="0" w:line="24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unhideWhenUsed/>
    <w:rsid w:val="009A0E7C"/>
    <w:pPr>
      <w:spacing w:after="0" w:line="24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qFormat/>
    <w:rsid w:val="009A0E7C"/>
  </w:style>
  <w:style w:type="character" w:customStyle="1" w:styleId="AanhefChar">
    <w:name w:val="Aanhef Char"/>
    <w:basedOn w:val="Standaardalinea-lettertype"/>
    <w:link w:val="Aanhef"/>
    <w:uiPriority w:val="99"/>
    <w:semiHidden/>
    <w:rsid w:val="009A0E7C"/>
    <w:rPr>
      <w:rFonts w:ascii="Verdana" w:eastAsia="MS Mincho" w:hAnsi="Verdana" w:cs="Times New Roman"/>
      <w:sz w:val="18"/>
      <w:szCs w:val="24"/>
      <w:lang w:val="nl-NL" w:eastAsia="ja-JP"/>
    </w:rPr>
  </w:style>
  <w:style w:type="paragraph" w:styleId="Adresenvelop">
    <w:name w:val="envelope address"/>
    <w:basedOn w:val="Standaard"/>
    <w:uiPriority w:val="99"/>
    <w:semiHidden/>
    <w:qFormat/>
    <w:rsid w:val="009A0E7C"/>
    <w:pPr>
      <w:framePr w:w="7920" w:h="1980" w:hRule="exact" w:hSpace="141" w:wrap="auto" w:hAnchor="page" w:xAlign="center" w:yAlign="bottom"/>
      <w:ind w:left="2880"/>
    </w:pPr>
    <w:rPr>
      <w:rFonts w:asciiTheme="majorHAnsi" w:eastAsiaTheme="majorEastAsia" w:hAnsiTheme="majorHAnsi" w:cstheme="majorBidi"/>
      <w:sz w:val="24"/>
    </w:rPr>
  </w:style>
  <w:style w:type="paragraph" w:styleId="Afsluiting">
    <w:name w:val="Closing"/>
    <w:basedOn w:val="Standaard"/>
    <w:link w:val="AfsluitingChar"/>
    <w:uiPriority w:val="99"/>
    <w:semiHidden/>
    <w:qFormat/>
    <w:rsid w:val="009A0E7C"/>
    <w:pPr>
      <w:ind w:left="4252"/>
    </w:pPr>
  </w:style>
  <w:style w:type="character" w:customStyle="1" w:styleId="AfsluitingChar">
    <w:name w:val="Afsluiting Char"/>
    <w:basedOn w:val="Standaardalinea-lettertype"/>
    <w:link w:val="Afsluiting"/>
    <w:uiPriority w:val="99"/>
    <w:semiHidden/>
    <w:rsid w:val="009A0E7C"/>
    <w:rPr>
      <w:rFonts w:ascii="Verdana" w:eastAsia="MS Mincho" w:hAnsi="Verdana" w:cs="Times New Roman"/>
      <w:sz w:val="18"/>
      <w:szCs w:val="24"/>
      <w:lang w:val="nl-NL" w:eastAsia="ja-JP"/>
    </w:rPr>
  </w:style>
  <w:style w:type="paragraph" w:styleId="Afzender">
    <w:name w:val="envelope return"/>
    <w:basedOn w:val="Standaard"/>
    <w:uiPriority w:val="99"/>
    <w:semiHidden/>
    <w:qFormat/>
    <w:rsid w:val="009A0E7C"/>
    <w:rPr>
      <w:rFonts w:asciiTheme="majorHAnsi" w:eastAsiaTheme="majorEastAsia" w:hAnsiTheme="majorHAnsi" w:cstheme="majorBidi"/>
      <w:sz w:val="20"/>
      <w:szCs w:val="20"/>
    </w:rPr>
  </w:style>
  <w:style w:type="character" w:customStyle="1" w:styleId="Kop6Char">
    <w:name w:val="Kop 6 Char"/>
    <w:basedOn w:val="Standaardalinea-lettertype"/>
    <w:link w:val="Kop6"/>
    <w:semiHidden/>
    <w:rsid w:val="009A0E7C"/>
    <w:rPr>
      <w:rFonts w:eastAsia="Times New Roman" w:cs="Times New Roman"/>
      <w:i/>
      <w:szCs w:val="20"/>
      <w:lang w:val="nl-NL" w:eastAsia="nl-NL"/>
    </w:rPr>
  </w:style>
  <w:style w:type="character" w:customStyle="1" w:styleId="Kop7Char">
    <w:name w:val="Kop 7 Char"/>
    <w:basedOn w:val="Standaardalinea-lettertype"/>
    <w:link w:val="Kop7"/>
    <w:semiHidden/>
    <w:rsid w:val="009A0E7C"/>
    <w:rPr>
      <w:rFonts w:eastAsia="Times New Roman" w:cs="Times New Roman"/>
      <w:sz w:val="20"/>
      <w:szCs w:val="20"/>
      <w:lang w:val="nl-NL" w:eastAsia="nl-NL"/>
    </w:rPr>
  </w:style>
  <w:style w:type="character" w:customStyle="1" w:styleId="Kop8Char">
    <w:name w:val="Kop 8 Char"/>
    <w:basedOn w:val="Standaardalinea-lettertype"/>
    <w:link w:val="Kop8"/>
    <w:semiHidden/>
    <w:rsid w:val="009A0E7C"/>
    <w:rPr>
      <w:rFonts w:eastAsia="Times New Roman" w:cs="Times New Roman"/>
      <w:i/>
      <w:sz w:val="20"/>
      <w:szCs w:val="20"/>
      <w:lang w:val="nl-NL" w:eastAsia="nl-NL"/>
    </w:rPr>
  </w:style>
  <w:style w:type="character" w:customStyle="1" w:styleId="Kop9Char">
    <w:name w:val="Kop 9 Char"/>
    <w:basedOn w:val="Standaardalinea-lettertype"/>
    <w:link w:val="Kop9"/>
    <w:semiHidden/>
    <w:rsid w:val="009A0E7C"/>
    <w:rPr>
      <w:rFonts w:eastAsia="Times New Roman" w:cs="Times New Roman"/>
      <w:b/>
      <w:i/>
      <w:sz w:val="18"/>
      <w:szCs w:val="20"/>
      <w:lang w:val="nl-NL" w:eastAsia="nl-NL"/>
    </w:rPr>
  </w:style>
  <w:style w:type="numbering" w:styleId="Artikelsectie">
    <w:name w:val="Outline List 3"/>
    <w:basedOn w:val="Geenlijst"/>
    <w:uiPriority w:val="99"/>
    <w:semiHidden/>
    <w:rsid w:val="009A0E7C"/>
    <w:pPr>
      <w:numPr>
        <w:numId w:val="11"/>
      </w:numPr>
    </w:pPr>
  </w:style>
  <w:style w:type="paragraph" w:styleId="Ballontekst">
    <w:name w:val="Balloon Text"/>
    <w:basedOn w:val="Standaard"/>
    <w:link w:val="BallontekstChar"/>
    <w:uiPriority w:val="99"/>
    <w:semiHidden/>
    <w:qFormat/>
    <w:rsid w:val="009A0E7C"/>
    <w:rPr>
      <w:rFonts w:ascii="Segoe UI" w:hAnsi="Segoe UI" w:cs="Segoe UI"/>
      <w:szCs w:val="18"/>
    </w:rPr>
  </w:style>
  <w:style w:type="character" w:customStyle="1" w:styleId="BallontekstChar">
    <w:name w:val="Ballontekst Char"/>
    <w:basedOn w:val="Standaardalinea-lettertype"/>
    <w:link w:val="Ballontekst"/>
    <w:uiPriority w:val="99"/>
    <w:semiHidden/>
    <w:rsid w:val="009A0E7C"/>
    <w:rPr>
      <w:rFonts w:ascii="Segoe UI" w:eastAsia="MS Mincho" w:hAnsi="Segoe UI" w:cs="Segoe UI"/>
      <w:sz w:val="18"/>
      <w:szCs w:val="18"/>
      <w:lang w:val="nl-NL" w:eastAsia="ja-JP"/>
    </w:rPr>
  </w:style>
  <w:style w:type="paragraph" w:styleId="Berichtkop">
    <w:name w:val="Message Header"/>
    <w:basedOn w:val="Standaard"/>
    <w:link w:val="BerichtkopChar"/>
    <w:uiPriority w:val="99"/>
    <w:semiHidden/>
    <w:qFormat/>
    <w:rsid w:val="009A0E7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uiPriority w:val="99"/>
    <w:semiHidden/>
    <w:rsid w:val="009A0E7C"/>
    <w:rPr>
      <w:rFonts w:asciiTheme="majorHAnsi" w:eastAsiaTheme="majorEastAsia" w:hAnsiTheme="majorHAnsi" w:cstheme="majorBidi"/>
      <w:sz w:val="24"/>
      <w:szCs w:val="24"/>
      <w:shd w:val="pct20" w:color="auto" w:fill="auto"/>
      <w:lang w:val="nl-NL" w:eastAsia="ja-JP"/>
    </w:rPr>
  </w:style>
  <w:style w:type="paragraph" w:styleId="Bibliografie">
    <w:name w:val="Bibliography"/>
    <w:basedOn w:val="Standaard"/>
    <w:next w:val="Standaard"/>
    <w:uiPriority w:val="37"/>
    <w:semiHidden/>
    <w:qFormat/>
    <w:rsid w:val="009A0E7C"/>
  </w:style>
  <w:style w:type="paragraph" w:styleId="Bijschrift">
    <w:name w:val="caption"/>
    <w:basedOn w:val="Standaard"/>
    <w:next w:val="Standaard"/>
    <w:uiPriority w:val="35"/>
    <w:semiHidden/>
    <w:qFormat/>
    <w:rsid w:val="009A0E7C"/>
    <w:pPr>
      <w:spacing w:after="200"/>
    </w:pPr>
    <w:rPr>
      <w:i/>
      <w:iCs/>
      <w:color w:val="44546A" w:themeColor="text2"/>
      <w:szCs w:val="18"/>
    </w:rPr>
  </w:style>
  <w:style w:type="paragraph" w:styleId="Bloktekst">
    <w:name w:val="Block Text"/>
    <w:basedOn w:val="Standaard"/>
    <w:uiPriority w:val="99"/>
    <w:semiHidden/>
    <w:qFormat/>
    <w:rsid w:val="009A0E7C"/>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customStyle="1" w:styleId="Bodycopy">
    <w:name w:val="Body copy"/>
    <w:basedOn w:val="Standaard"/>
    <w:semiHidden/>
    <w:qFormat/>
    <w:rsid w:val="009A0E7C"/>
    <w:pPr>
      <w:spacing w:after="200"/>
    </w:pPr>
    <w:rPr>
      <w:rFonts w:ascii="Arial" w:hAnsi="Arial"/>
      <w:sz w:val="20"/>
    </w:rPr>
  </w:style>
  <w:style w:type="paragraph" w:customStyle="1" w:styleId="Bodyheading">
    <w:name w:val="Body heading"/>
    <w:basedOn w:val="Bodycopy"/>
    <w:next w:val="Bodycopy"/>
    <w:semiHidden/>
    <w:qFormat/>
    <w:rsid w:val="009A0E7C"/>
    <w:pPr>
      <w:spacing w:after="0"/>
    </w:pPr>
    <w:rPr>
      <w:b/>
      <w:color w:val="005192"/>
      <w:szCs w:val="20"/>
    </w:rPr>
  </w:style>
  <w:style w:type="paragraph" w:styleId="Bronvermelding">
    <w:name w:val="table of authorities"/>
    <w:basedOn w:val="Standaard"/>
    <w:next w:val="Standaard"/>
    <w:uiPriority w:val="99"/>
    <w:semiHidden/>
    <w:qFormat/>
    <w:rsid w:val="009A0E7C"/>
    <w:pPr>
      <w:ind w:left="180" w:hanging="180"/>
    </w:pPr>
  </w:style>
  <w:style w:type="paragraph" w:styleId="Citaat">
    <w:name w:val="Quote"/>
    <w:basedOn w:val="Standaard"/>
    <w:next w:val="Standaard"/>
    <w:link w:val="CitaatChar"/>
    <w:uiPriority w:val="29"/>
    <w:semiHidden/>
    <w:qFormat/>
    <w:rsid w:val="009A0E7C"/>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9A0E7C"/>
    <w:rPr>
      <w:rFonts w:ascii="Verdana" w:eastAsia="MS Mincho" w:hAnsi="Verdana" w:cs="Times New Roman"/>
      <w:i/>
      <w:iCs/>
      <w:color w:val="404040" w:themeColor="text1" w:themeTint="BF"/>
      <w:sz w:val="18"/>
      <w:szCs w:val="24"/>
      <w:lang w:val="nl-NL" w:eastAsia="ja-JP"/>
    </w:rPr>
  </w:style>
  <w:style w:type="paragraph" w:customStyle="1" w:styleId="Contenttablecopy">
    <w:name w:val="Content table copy"/>
    <w:basedOn w:val="Standaard"/>
    <w:semiHidden/>
    <w:qFormat/>
    <w:rsid w:val="009A0E7C"/>
    <w:rPr>
      <w:rFonts w:ascii="Arial" w:hAnsi="Arial"/>
      <w:color w:val="B7B9BA"/>
      <w:szCs w:val="18"/>
    </w:rPr>
  </w:style>
  <w:style w:type="paragraph" w:customStyle="1" w:styleId="Contenttableheading">
    <w:name w:val="Content table heading"/>
    <w:basedOn w:val="Contenttablecopy"/>
    <w:next w:val="Contenttablecopy"/>
    <w:semiHidden/>
    <w:qFormat/>
    <w:rsid w:val="009A0E7C"/>
    <w:rPr>
      <w:b/>
    </w:rPr>
  </w:style>
  <w:style w:type="paragraph" w:styleId="Datum">
    <w:name w:val="Date"/>
    <w:basedOn w:val="Standaard"/>
    <w:next w:val="Standaard"/>
    <w:link w:val="DatumChar"/>
    <w:semiHidden/>
    <w:qFormat/>
    <w:rsid w:val="009A0E7C"/>
  </w:style>
  <w:style w:type="character" w:customStyle="1" w:styleId="DatumChar">
    <w:name w:val="Datum Char"/>
    <w:basedOn w:val="Standaardalinea-lettertype"/>
    <w:link w:val="Datum"/>
    <w:semiHidden/>
    <w:rsid w:val="009A0E7C"/>
    <w:rPr>
      <w:rFonts w:ascii="Verdana" w:eastAsia="MS Mincho" w:hAnsi="Verdana" w:cs="Times New Roman"/>
      <w:sz w:val="18"/>
      <w:szCs w:val="24"/>
      <w:lang w:val="nl-NL" w:eastAsia="ja-JP"/>
    </w:rPr>
  </w:style>
  <w:style w:type="paragraph" w:styleId="Documentstructuur">
    <w:name w:val="Document Map"/>
    <w:basedOn w:val="Standaard"/>
    <w:link w:val="DocumentstructuurChar"/>
    <w:uiPriority w:val="99"/>
    <w:semiHidden/>
    <w:qFormat/>
    <w:rsid w:val="009A0E7C"/>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A0E7C"/>
    <w:rPr>
      <w:rFonts w:ascii="Segoe UI" w:eastAsia="MS Mincho" w:hAnsi="Segoe UI" w:cs="Segoe UI"/>
      <w:sz w:val="16"/>
      <w:szCs w:val="16"/>
      <w:lang w:val="nl-NL" w:eastAsia="ja-JP"/>
    </w:rPr>
  </w:style>
  <w:style w:type="table" w:styleId="Donkerelijst">
    <w:name w:val="Dark List"/>
    <w:basedOn w:val="Standaardtabel"/>
    <w:uiPriority w:val="70"/>
    <w:semiHidden/>
    <w:rsid w:val="009A0E7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rsid w:val="009A0E7C"/>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onkerelijst-accent2">
    <w:name w:val="Dark List Accent 2"/>
    <w:basedOn w:val="Standaardtabel"/>
    <w:uiPriority w:val="70"/>
    <w:semiHidden/>
    <w:rsid w:val="009A0E7C"/>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onkerelijst-accent3">
    <w:name w:val="Dark List Accent 3"/>
    <w:basedOn w:val="Standaardtabel"/>
    <w:uiPriority w:val="70"/>
    <w:semiHidden/>
    <w:rsid w:val="009A0E7C"/>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onkerelijst-accent4">
    <w:name w:val="Dark List Accent 4"/>
    <w:basedOn w:val="Standaardtabel"/>
    <w:uiPriority w:val="70"/>
    <w:semiHidden/>
    <w:rsid w:val="009A0E7C"/>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onkerelijst-accent5">
    <w:name w:val="Dark List Accent 5"/>
    <w:basedOn w:val="Standaardtabel"/>
    <w:uiPriority w:val="70"/>
    <w:semiHidden/>
    <w:rsid w:val="009A0E7C"/>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onkerelijst-accent6">
    <w:name w:val="Dark List Accent 6"/>
    <w:basedOn w:val="Standaardtabel"/>
    <w:uiPriority w:val="70"/>
    <w:semiHidden/>
    <w:rsid w:val="009A0E7C"/>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uidelijkcitaat">
    <w:name w:val="Intense Quote"/>
    <w:basedOn w:val="Standaard"/>
    <w:next w:val="Standaard"/>
    <w:link w:val="DuidelijkcitaatChar"/>
    <w:uiPriority w:val="30"/>
    <w:semiHidden/>
    <w:qFormat/>
    <w:rsid w:val="009A0E7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9A0E7C"/>
    <w:rPr>
      <w:rFonts w:ascii="Verdana" w:eastAsia="MS Mincho" w:hAnsi="Verdana" w:cs="Times New Roman"/>
      <w:i/>
      <w:iCs/>
      <w:color w:val="5B9BD5" w:themeColor="accent1"/>
      <w:sz w:val="18"/>
      <w:szCs w:val="24"/>
      <w:lang w:val="nl-NL" w:eastAsia="ja-JP"/>
    </w:rPr>
  </w:style>
  <w:style w:type="table" w:styleId="Eenvoudigetabel1">
    <w:name w:val="Table Simple 1"/>
    <w:basedOn w:val="Standaardtabel"/>
    <w:uiPriority w:val="99"/>
    <w:unhideWhenUsed/>
    <w:rsid w:val="009A0E7C"/>
    <w:pPr>
      <w:spacing w:after="0" w:line="24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unhideWhenUsed/>
    <w:rsid w:val="009A0E7C"/>
    <w:pPr>
      <w:spacing w:after="0" w:line="24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unhideWhenUsed/>
    <w:rsid w:val="009A0E7C"/>
    <w:pPr>
      <w:spacing w:after="0" w:line="24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unhideWhenUsed/>
    <w:rsid w:val="009A0E7C"/>
    <w:pPr>
      <w:spacing w:after="0" w:line="24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qFormat/>
    <w:rsid w:val="009A0E7C"/>
    <w:rPr>
      <w:vertAlign w:val="superscript"/>
      <w:lang w:val="nl-NL"/>
    </w:rPr>
  </w:style>
  <w:style w:type="paragraph" w:styleId="Eindnoottekst">
    <w:name w:val="endnote text"/>
    <w:basedOn w:val="Standaard"/>
    <w:link w:val="EindnoottekstChar"/>
    <w:uiPriority w:val="99"/>
    <w:semiHidden/>
    <w:qFormat/>
    <w:rsid w:val="009A0E7C"/>
    <w:rPr>
      <w:sz w:val="20"/>
      <w:szCs w:val="20"/>
    </w:rPr>
  </w:style>
  <w:style w:type="character" w:customStyle="1" w:styleId="EindnoottekstChar">
    <w:name w:val="Eindnoottekst Char"/>
    <w:basedOn w:val="Standaardalinea-lettertype"/>
    <w:link w:val="Eindnoottekst"/>
    <w:uiPriority w:val="99"/>
    <w:semiHidden/>
    <w:rsid w:val="009A0E7C"/>
    <w:rPr>
      <w:rFonts w:ascii="Verdana" w:eastAsia="MS Mincho" w:hAnsi="Verdana" w:cs="Times New Roman"/>
      <w:sz w:val="20"/>
      <w:szCs w:val="20"/>
      <w:lang w:val="nl-NL" w:eastAsia="ja-JP"/>
    </w:rPr>
  </w:style>
  <w:style w:type="table" w:styleId="Elegantetabel">
    <w:name w:val="Table Elegant"/>
    <w:basedOn w:val="Standaardtabel"/>
    <w:uiPriority w:val="99"/>
    <w:unhideWhenUsed/>
    <w:rsid w:val="009A0E7C"/>
    <w:pPr>
      <w:spacing w:after="0" w:line="24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qFormat/>
    <w:rsid w:val="009A0E7C"/>
  </w:style>
  <w:style w:type="character" w:customStyle="1" w:styleId="E-mailhandtekeningChar">
    <w:name w:val="E-mailhandtekening Char"/>
    <w:basedOn w:val="Standaardalinea-lettertype"/>
    <w:link w:val="E-mailhandtekening"/>
    <w:uiPriority w:val="99"/>
    <w:semiHidden/>
    <w:rsid w:val="009A0E7C"/>
    <w:rPr>
      <w:rFonts w:ascii="Verdana" w:eastAsia="MS Mincho" w:hAnsi="Verdana" w:cs="Times New Roman"/>
      <w:sz w:val="18"/>
      <w:szCs w:val="24"/>
      <w:lang w:val="nl-NL" w:eastAsia="ja-JP"/>
    </w:rPr>
  </w:style>
  <w:style w:type="paragraph" w:customStyle="1" w:styleId="Extrasmallcopy">
    <w:name w:val="Extra small copy"/>
    <w:basedOn w:val="Standaard"/>
    <w:semiHidden/>
    <w:qFormat/>
    <w:rsid w:val="009A0E7C"/>
    <w:rPr>
      <w:rFonts w:ascii="Arial" w:hAnsi="Arial"/>
      <w:color w:val="B7B9BA"/>
      <w:sz w:val="16"/>
      <w:szCs w:val="16"/>
    </w:rPr>
  </w:style>
  <w:style w:type="paragraph" w:customStyle="1" w:styleId="Extrasmallheading">
    <w:name w:val="Extra small heading"/>
    <w:basedOn w:val="Extrasmallcopy"/>
    <w:next w:val="Extrasmallcopy"/>
    <w:semiHidden/>
    <w:qFormat/>
    <w:rsid w:val="009A0E7C"/>
    <w:rPr>
      <w:b/>
    </w:rPr>
  </w:style>
  <w:style w:type="paragraph" w:styleId="Geenafstand">
    <w:name w:val="No Spacing"/>
    <w:uiPriority w:val="1"/>
    <w:semiHidden/>
    <w:qFormat/>
    <w:rsid w:val="009A0E7C"/>
    <w:pPr>
      <w:spacing w:after="0" w:line="240" w:lineRule="auto"/>
    </w:pPr>
    <w:rPr>
      <w:rFonts w:ascii="Verdana" w:eastAsia="MS Mincho" w:hAnsi="Verdana" w:cs="Times New Roman"/>
      <w:sz w:val="18"/>
      <w:szCs w:val="24"/>
      <w:lang w:val="nl-NL" w:eastAsia="ja-JP"/>
    </w:rPr>
  </w:style>
  <w:style w:type="table" w:styleId="Gemiddeldraster1">
    <w:name w:val="Medium Grid 1"/>
    <w:basedOn w:val="Standaardtabel"/>
    <w:uiPriority w:val="67"/>
    <w:semiHidden/>
    <w:rsid w:val="009A0E7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rsid w:val="009A0E7C"/>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emiddeldraster1-accent2">
    <w:name w:val="Medium Grid 1 Accent 2"/>
    <w:basedOn w:val="Standaardtabel"/>
    <w:uiPriority w:val="67"/>
    <w:semiHidden/>
    <w:rsid w:val="009A0E7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emiddeldraster1-accent3">
    <w:name w:val="Medium Grid 1 Accent 3"/>
    <w:basedOn w:val="Standaardtabel"/>
    <w:uiPriority w:val="67"/>
    <w:semiHidden/>
    <w:rsid w:val="009A0E7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4">
    <w:name w:val="Medium Grid 1 Accent 4"/>
    <w:basedOn w:val="Standaardtabel"/>
    <w:uiPriority w:val="67"/>
    <w:semiHidden/>
    <w:rsid w:val="009A0E7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emiddeldraster1-accent5">
    <w:name w:val="Medium Grid 1 Accent 5"/>
    <w:basedOn w:val="Standaardtabel"/>
    <w:uiPriority w:val="67"/>
    <w:semiHidden/>
    <w:rsid w:val="009A0E7C"/>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emiddeldraster1-accent6">
    <w:name w:val="Medium Grid 1 Accent 6"/>
    <w:basedOn w:val="Standaardtabel"/>
    <w:uiPriority w:val="67"/>
    <w:semiHidden/>
    <w:rsid w:val="009A0E7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emiddeldraster2">
    <w:name w:val="Medium Grid 2"/>
    <w:basedOn w:val="Standaardtabel"/>
    <w:uiPriority w:val="68"/>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rsid w:val="009A0E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rsid w:val="009A0E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emiddeldraster3-accent2">
    <w:name w:val="Medium Grid 3 Accent 2"/>
    <w:basedOn w:val="Standaardtabel"/>
    <w:uiPriority w:val="69"/>
    <w:semiHidden/>
    <w:rsid w:val="009A0E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emiddeldraster3-accent3">
    <w:name w:val="Medium Grid 3 Accent 3"/>
    <w:basedOn w:val="Standaardtabel"/>
    <w:uiPriority w:val="69"/>
    <w:semiHidden/>
    <w:rsid w:val="009A0E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4">
    <w:name w:val="Medium Grid 3 Accent 4"/>
    <w:basedOn w:val="Standaardtabel"/>
    <w:uiPriority w:val="69"/>
    <w:semiHidden/>
    <w:rsid w:val="009A0E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emiddeldraster3-accent5">
    <w:name w:val="Medium Grid 3 Accent 5"/>
    <w:basedOn w:val="Standaardtabel"/>
    <w:uiPriority w:val="69"/>
    <w:semiHidden/>
    <w:rsid w:val="009A0E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emiddeldraster3-accent6">
    <w:name w:val="Medium Grid 3 Accent 6"/>
    <w:basedOn w:val="Standaardtabel"/>
    <w:uiPriority w:val="69"/>
    <w:semiHidden/>
    <w:rsid w:val="009A0E7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Gemiddeldearcering1">
    <w:name w:val="Medium Shading 1"/>
    <w:basedOn w:val="Standaardtabel"/>
    <w:uiPriority w:val="63"/>
    <w:semiHidden/>
    <w:rsid w:val="009A0E7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rsid w:val="009A0E7C"/>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rsid w:val="009A0E7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rsid w:val="009A0E7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rsid w:val="009A0E7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rsid w:val="009A0E7C"/>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rsid w:val="009A0E7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rsid w:val="009A0E7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semiHidden/>
    <w:rsid w:val="009A0E7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semiHidden/>
    <w:rsid w:val="009A0E7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semiHidden/>
    <w:rsid w:val="009A0E7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semiHidden/>
    <w:rsid w:val="009A0E7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semiHidden/>
    <w:rsid w:val="009A0E7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semiHidden/>
    <w:rsid w:val="009A0E7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semiHidden/>
    <w:rsid w:val="009A0E7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rsid w:val="009A0E7C"/>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Gemiddeldelijst1-accent2">
    <w:name w:val="Medium List 1 Accent 2"/>
    <w:basedOn w:val="Standaardtabel"/>
    <w:uiPriority w:val="65"/>
    <w:semiHidden/>
    <w:rsid w:val="009A0E7C"/>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Gemiddeldelijst1-accent3">
    <w:name w:val="Medium List 1 Accent 3"/>
    <w:basedOn w:val="Standaardtabel"/>
    <w:uiPriority w:val="65"/>
    <w:semiHidden/>
    <w:rsid w:val="009A0E7C"/>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emiddeldelijst1-accent4">
    <w:name w:val="Medium List 1 Accent 4"/>
    <w:basedOn w:val="Standaardtabel"/>
    <w:uiPriority w:val="65"/>
    <w:semiHidden/>
    <w:rsid w:val="009A0E7C"/>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Gemiddeldelijst1-accent5">
    <w:name w:val="Medium List 1 Accent 5"/>
    <w:basedOn w:val="Standaardtabel"/>
    <w:uiPriority w:val="65"/>
    <w:semiHidden/>
    <w:rsid w:val="009A0E7C"/>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Gemiddeldelijst1-accent6">
    <w:name w:val="Medium List 1 Accent 6"/>
    <w:basedOn w:val="Standaardtabel"/>
    <w:uiPriority w:val="65"/>
    <w:semiHidden/>
    <w:rsid w:val="009A0E7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Gemiddeldelijst2">
    <w:name w:val="Medium List 2"/>
    <w:basedOn w:val="Standaardtabel"/>
    <w:uiPriority w:val="66"/>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rsid w:val="009A0E7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qFormat/>
    <w:rsid w:val="009A0E7C"/>
    <w:rPr>
      <w:color w:val="954F72" w:themeColor="followedHyperlink"/>
      <w:u w:val="single"/>
      <w:lang w:val="nl-NL"/>
    </w:rPr>
  </w:style>
  <w:style w:type="paragraph" w:styleId="Handtekening">
    <w:name w:val="Signature"/>
    <w:basedOn w:val="Standaard"/>
    <w:link w:val="HandtekeningChar"/>
    <w:uiPriority w:val="99"/>
    <w:semiHidden/>
    <w:qFormat/>
    <w:rsid w:val="009A0E7C"/>
    <w:pPr>
      <w:ind w:left="4252"/>
    </w:pPr>
  </w:style>
  <w:style w:type="character" w:customStyle="1" w:styleId="HandtekeningChar">
    <w:name w:val="Handtekening Char"/>
    <w:basedOn w:val="Standaardalinea-lettertype"/>
    <w:link w:val="Handtekening"/>
    <w:uiPriority w:val="99"/>
    <w:semiHidden/>
    <w:rsid w:val="009A0E7C"/>
    <w:rPr>
      <w:rFonts w:ascii="Verdana" w:eastAsia="MS Mincho" w:hAnsi="Verdana" w:cs="Times New Roman"/>
      <w:sz w:val="18"/>
      <w:szCs w:val="24"/>
      <w:lang w:val="nl-NL" w:eastAsia="ja-JP"/>
    </w:rPr>
  </w:style>
  <w:style w:type="paragraph" w:customStyle="1" w:styleId="Headingextralarge">
    <w:name w:val="Heading extra large"/>
    <w:basedOn w:val="Standaard"/>
    <w:semiHidden/>
    <w:qFormat/>
    <w:rsid w:val="009A0E7C"/>
    <w:pPr>
      <w:framePr w:w="10206" w:h="3402" w:wrap="around" w:vAnchor="page" w:hAnchor="text" w:y="1135" w:anchorLock="1"/>
    </w:pPr>
    <w:rPr>
      <w:rFonts w:ascii="Arial" w:hAnsi="Arial"/>
      <w:b/>
      <w:color w:val="005192"/>
      <w:sz w:val="80"/>
      <w:szCs w:val="80"/>
    </w:rPr>
  </w:style>
  <w:style w:type="paragraph" w:customStyle="1" w:styleId="Headingregulair">
    <w:name w:val="Heading regulair"/>
    <w:basedOn w:val="Standaard"/>
    <w:semiHidden/>
    <w:qFormat/>
    <w:rsid w:val="009A0E7C"/>
    <w:rPr>
      <w:rFonts w:ascii="Arial" w:hAnsi="Arial"/>
      <w:b/>
      <w:color w:val="005192"/>
      <w:sz w:val="40"/>
      <w:szCs w:val="40"/>
    </w:rPr>
  </w:style>
  <w:style w:type="paragraph" w:styleId="HTML-voorafopgemaakt">
    <w:name w:val="HTML Preformatted"/>
    <w:basedOn w:val="Standaard"/>
    <w:link w:val="HTML-voorafopgemaaktChar"/>
    <w:uiPriority w:val="99"/>
    <w:semiHidden/>
    <w:qFormat/>
    <w:rsid w:val="009A0E7C"/>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9A0E7C"/>
    <w:rPr>
      <w:rFonts w:ascii="Consolas" w:eastAsia="MS Mincho" w:hAnsi="Consolas" w:cs="Times New Roman"/>
      <w:sz w:val="20"/>
      <w:szCs w:val="20"/>
      <w:lang w:val="nl-NL" w:eastAsia="ja-JP"/>
    </w:rPr>
  </w:style>
  <w:style w:type="character" w:styleId="HTMLCode">
    <w:name w:val="HTML Code"/>
    <w:basedOn w:val="Standaardalinea-lettertype"/>
    <w:uiPriority w:val="99"/>
    <w:semiHidden/>
    <w:qFormat/>
    <w:rsid w:val="009A0E7C"/>
    <w:rPr>
      <w:rFonts w:ascii="Consolas" w:hAnsi="Consolas"/>
      <w:sz w:val="20"/>
      <w:szCs w:val="20"/>
      <w:lang w:val="nl-NL"/>
    </w:rPr>
  </w:style>
  <w:style w:type="character" w:styleId="HTMLDefinition">
    <w:name w:val="HTML Definition"/>
    <w:basedOn w:val="Standaardalinea-lettertype"/>
    <w:uiPriority w:val="99"/>
    <w:semiHidden/>
    <w:qFormat/>
    <w:rsid w:val="009A0E7C"/>
    <w:rPr>
      <w:i/>
      <w:iCs/>
      <w:lang w:val="nl-NL"/>
    </w:rPr>
  </w:style>
  <w:style w:type="character" w:styleId="HTMLVariable">
    <w:name w:val="HTML Variable"/>
    <w:basedOn w:val="Standaardalinea-lettertype"/>
    <w:uiPriority w:val="99"/>
    <w:semiHidden/>
    <w:qFormat/>
    <w:rsid w:val="009A0E7C"/>
    <w:rPr>
      <w:i/>
      <w:iCs/>
      <w:lang w:val="nl-NL"/>
    </w:rPr>
  </w:style>
  <w:style w:type="character" w:styleId="HTML-acroniem">
    <w:name w:val="HTML Acronym"/>
    <w:basedOn w:val="Standaardalinea-lettertype"/>
    <w:uiPriority w:val="99"/>
    <w:semiHidden/>
    <w:qFormat/>
    <w:rsid w:val="009A0E7C"/>
    <w:rPr>
      <w:lang w:val="nl-NL"/>
    </w:rPr>
  </w:style>
  <w:style w:type="paragraph" w:styleId="HTML-adres">
    <w:name w:val="HTML Address"/>
    <w:basedOn w:val="Standaard"/>
    <w:link w:val="HTML-adresChar"/>
    <w:uiPriority w:val="99"/>
    <w:semiHidden/>
    <w:qFormat/>
    <w:rsid w:val="009A0E7C"/>
    <w:rPr>
      <w:i/>
      <w:iCs/>
    </w:rPr>
  </w:style>
  <w:style w:type="character" w:customStyle="1" w:styleId="HTML-adresChar">
    <w:name w:val="HTML-adres Char"/>
    <w:basedOn w:val="Standaardalinea-lettertype"/>
    <w:link w:val="HTML-adres"/>
    <w:uiPriority w:val="99"/>
    <w:semiHidden/>
    <w:rsid w:val="009A0E7C"/>
    <w:rPr>
      <w:rFonts w:ascii="Verdana" w:eastAsia="MS Mincho" w:hAnsi="Verdana" w:cs="Times New Roman"/>
      <w:i/>
      <w:iCs/>
      <w:sz w:val="18"/>
      <w:szCs w:val="24"/>
      <w:lang w:val="nl-NL" w:eastAsia="ja-JP"/>
    </w:rPr>
  </w:style>
  <w:style w:type="character" w:styleId="HTML-citaat">
    <w:name w:val="HTML Cite"/>
    <w:basedOn w:val="Standaardalinea-lettertype"/>
    <w:uiPriority w:val="99"/>
    <w:semiHidden/>
    <w:qFormat/>
    <w:rsid w:val="009A0E7C"/>
    <w:rPr>
      <w:i/>
      <w:iCs/>
      <w:lang w:val="nl-NL"/>
    </w:rPr>
  </w:style>
  <w:style w:type="character" w:styleId="HTML-schrijfmachine">
    <w:name w:val="HTML Typewriter"/>
    <w:basedOn w:val="Standaardalinea-lettertype"/>
    <w:uiPriority w:val="99"/>
    <w:semiHidden/>
    <w:qFormat/>
    <w:rsid w:val="009A0E7C"/>
    <w:rPr>
      <w:rFonts w:ascii="Consolas" w:hAnsi="Consolas"/>
      <w:sz w:val="20"/>
      <w:szCs w:val="20"/>
      <w:lang w:val="nl-NL"/>
    </w:rPr>
  </w:style>
  <w:style w:type="character" w:styleId="HTML-toetsenbord">
    <w:name w:val="HTML Keyboard"/>
    <w:basedOn w:val="Standaardalinea-lettertype"/>
    <w:uiPriority w:val="99"/>
    <w:semiHidden/>
    <w:qFormat/>
    <w:rsid w:val="009A0E7C"/>
    <w:rPr>
      <w:rFonts w:ascii="Consolas" w:hAnsi="Consolas"/>
      <w:sz w:val="20"/>
      <w:szCs w:val="20"/>
      <w:lang w:val="nl-NL"/>
    </w:rPr>
  </w:style>
  <w:style w:type="character" w:styleId="HTML-voorbeeld">
    <w:name w:val="HTML Sample"/>
    <w:basedOn w:val="Standaardalinea-lettertype"/>
    <w:uiPriority w:val="99"/>
    <w:semiHidden/>
    <w:qFormat/>
    <w:rsid w:val="009A0E7C"/>
    <w:rPr>
      <w:rFonts w:ascii="Consolas" w:hAnsi="Consolas"/>
      <w:sz w:val="24"/>
      <w:szCs w:val="24"/>
      <w:lang w:val="nl-NL"/>
    </w:rPr>
  </w:style>
  <w:style w:type="character" w:styleId="Hyperlink">
    <w:name w:val="Hyperlink"/>
    <w:basedOn w:val="Standaardalinea-lettertype"/>
    <w:semiHidden/>
    <w:qFormat/>
    <w:rsid w:val="009A0E7C"/>
    <w:rPr>
      <w:rFonts w:ascii="Verdana" w:hAnsi="Verdana"/>
      <w:color w:val="0000FF"/>
      <w:sz w:val="18"/>
      <w:u w:val="single"/>
      <w:lang w:val="nl-NL"/>
    </w:rPr>
  </w:style>
  <w:style w:type="paragraph" w:styleId="Index1">
    <w:name w:val="index 1"/>
    <w:basedOn w:val="Standaard"/>
    <w:next w:val="Standaard"/>
    <w:autoRedefine/>
    <w:uiPriority w:val="99"/>
    <w:semiHidden/>
    <w:qFormat/>
    <w:rsid w:val="009A0E7C"/>
    <w:pPr>
      <w:ind w:left="180" w:hanging="180"/>
    </w:pPr>
  </w:style>
  <w:style w:type="paragraph" w:styleId="Index2">
    <w:name w:val="index 2"/>
    <w:basedOn w:val="Standaard"/>
    <w:next w:val="Standaard"/>
    <w:autoRedefine/>
    <w:uiPriority w:val="99"/>
    <w:semiHidden/>
    <w:qFormat/>
    <w:rsid w:val="009A0E7C"/>
    <w:pPr>
      <w:ind w:left="360" w:hanging="180"/>
    </w:pPr>
  </w:style>
  <w:style w:type="paragraph" w:styleId="Index3">
    <w:name w:val="index 3"/>
    <w:basedOn w:val="Standaard"/>
    <w:next w:val="Standaard"/>
    <w:autoRedefine/>
    <w:uiPriority w:val="99"/>
    <w:semiHidden/>
    <w:qFormat/>
    <w:rsid w:val="009A0E7C"/>
    <w:pPr>
      <w:ind w:left="540" w:hanging="180"/>
    </w:pPr>
  </w:style>
  <w:style w:type="paragraph" w:styleId="Index4">
    <w:name w:val="index 4"/>
    <w:basedOn w:val="Standaard"/>
    <w:next w:val="Standaard"/>
    <w:autoRedefine/>
    <w:uiPriority w:val="99"/>
    <w:semiHidden/>
    <w:qFormat/>
    <w:rsid w:val="009A0E7C"/>
    <w:pPr>
      <w:ind w:left="720" w:hanging="180"/>
    </w:pPr>
  </w:style>
  <w:style w:type="paragraph" w:styleId="Index5">
    <w:name w:val="index 5"/>
    <w:basedOn w:val="Standaard"/>
    <w:next w:val="Standaard"/>
    <w:autoRedefine/>
    <w:uiPriority w:val="99"/>
    <w:semiHidden/>
    <w:qFormat/>
    <w:rsid w:val="009A0E7C"/>
    <w:pPr>
      <w:ind w:left="900" w:hanging="180"/>
    </w:pPr>
  </w:style>
  <w:style w:type="paragraph" w:styleId="Index6">
    <w:name w:val="index 6"/>
    <w:basedOn w:val="Standaard"/>
    <w:next w:val="Standaard"/>
    <w:autoRedefine/>
    <w:uiPriority w:val="99"/>
    <w:semiHidden/>
    <w:qFormat/>
    <w:rsid w:val="009A0E7C"/>
    <w:pPr>
      <w:ind w:left="1080" w:hanging="180"/>
    </w:pPr>
  </w:style>
  <w:style w:type="paragraph" w:styleId="Index7">
    <w:name w:val="index 7"/>
    <w:basedOn w:val="Standaard"/>
    <w:next w:val="Standaard"/>
    <w:autoRedefine/>
    <w:uiPriority w:val="99"/>
    <w:semiHidden/>
    <w:qFormat/>
    <w:rsid w:val="009A0E7C"/>
    <w:pPr>
      <w:ind w:left="1260" w:hanging="180"/>
    </w:pPr>
  </w:style>
  <w:style w:type="paragraph" w:styleId="Index8">
    <w:name w:val="index 8"/>
    <w:basedOn w:val="Standaard"/>
    <w:next w:val="Standaard"/>
    <w:autoRedefine/>
    <w:uiPriority w:val="99"/>
    <w:semiHidden/>
    <w:qFormat/>
    <w:rsid w:val="009A0E7C"/>
    <w:pPr>
      <w:ind w:left="1440" w:hanging="180"/>
    </w:pPr>
  </w:style>
  <w:style w:type="paragraph" w:styleId="Index9">
    <w:name w:val="index 9"/>
    <w:basedOn w:val="Standaard"/>
    <w:next w:val="Standaard"/>
    <w:autoRedefine/>
    <w:uiPriority w:val="99"/>
    <w:semiHidden/>
    <w:qFormat/>
    <w:rsid w:val="009A0E7C"/>
    <w:pPr>
      <w:ind w:left="1620" w:hanging="180"/>
    </w:pPr>
  </w:style>
  <w:style w:type="paragraph" w:styleId="Indexkop">
    <w:name w:val="index heading"/>
    <w:basedOn w:val="Standaard"/>
    <w:next w:val="Index1"/>
    <w:uiPriority w:val="99"/>
    <w:semiHidden/>
    <w:qFormat/>
    <w:rsid w:val="009A0E7C"/>
    <w:rPr>
      <w:rFonts w:asciiTheme="majorHAnsi" w:eastAsiaTheme="majorEastAsia" w:hAnsiTheme="majorHAnsi" w:cstheme="majorBidi"/>
      <w:b/>
      <w:bCs/>
    </w:rPr>
  </w:style>
  <w:style w:type="paragraph" w:styleId="Inhopg1">
    <w:name w:val="toc 1"/>
    <w:basedOn w:val="Standaard"/>
    <w:next w:val="Standaard"/>
    <w:autoRedefine/>
    <w:uiPriority w:val="39"/>
    <w:semiHidden/>
    <w:qFormat/>
    <w:rsid w:val="009A0E7C"/>
    <w:pPr>
      <w:keepNext/>
      <w:tabs>
        <w:tab w:val="right" w:pos="9639"/>
      </w:tabs>
      <w:spacing w:before="240" w:line="255" w:lineRule="exact"/>
      <w:ind w:left="851" w:right="1922" w:hanging="851"/>
      <w:outlineLvl w:val="0"/>
    </w:pPr>
    <w:rPr>
      <w:rFonts w:eastAsia="Times New Roman"/>
      <w:b/>
      <w:noProof/>
      <w:kern w:val="28"/>
      <w:szCs w:val="18"/>
      <w:lang w:val="en-US" w:eastAsia="nl-NL"/>
    </w:rPr>
  </w:style>
  <w:style w:type="paragraph" w:styleId="Inhopg2">
    <w:name w:val="toc 2"/>
    <w:basedOn w:val="Standaard"/>
    <w:next w:val="Standaard"/>
    <w:autoRedefine/>
    <w:uiPriority w:val="39"/>
    <w:semiHidden/>
    <w:qFormat/>
    <w:rsid w:val="009A0E7C"/>
    <w:pPr>
      <w:keepNext/>
      <w:tabs>
        <w:tab w:val="left" w:pos="1702"/>
        <w:tab w:val="right" w:pos="9639"/>
      </w:tabs>
      <w:spacing w:line="255" w:lineRule="exact"/>
      <w:ind w:left="1702" w:right="1924" w:hanging="851"/>
      <w:outlineLvl w:val="0"/>
    </w:pPr>
    <w:rPr>
      <w:rFonts w:eastAsia="Times New Roman"/>
      <w:noProof/>
      <w:kern w:val="28"/>
      <w:szCs w:val="22"/>
      <w:lang w:val="en-US" w:eastAsia="nl-NL"/>
    </w:rPr>
  </w:style>
  <w:style w:type="paragraph" w:styleId="Inhopg3">
    <w:name w:val="toc 3"/>
    <w:basedOn w:val="Standaard"/>
    <w:next w:val="Standaard"/>
    <w:autoRedefine/>
    <w:semiHidden/>
    <w:qFormat/>
    <w:rsid w:val="009A0E7C"/>
    <w:pPr>
      <w:keepNext/>
      <w:tabs>
        <w:tab w:val="left" w:pos="1702"/>
        <w:tab w:val="right" w:pos="9639"/>
      </w:tabs>
      <w:spacing w:line="255" w:lineRule="exact"/>
      <w:ind w:left="1702" w:right="1924" w:hanging="851"/>
      <w:outlineLvl w:val="0"/>
    </w:pPr>
    <w:rPr>
      <w:rFonts w:eastAsia="Times New Roman"/>
      <w:noProof/>
      <w:kern w:val="28"/>
      <w:szCs w:val="18"/>
      <w:lang w:val="en-US" w:eastAsia="nl-NL"/>
    </w:rPr>
  </w:style>
  <w:style w:type="paragraph" w:styleId="Inhopg4">
    <w:name w:val="toc 4"/>
    <w:basedOn w:val="Standaard"/>
    <w:next w:val="Standaard"/>
    <w:autoRedefine/>
    <w:uiPriority w:val="39"/>
    <w:semiHidden/>
    <w:qFormat/>
    <w:rsid w:val="009A0E7C"/>
    <w:pPr>
      <w:spacing w:after="100"/>
      <w:ind w:left="540"/>
    </w:pPr>
  </w:style>
  <w:style w:type="paragraph" w:styleId="Inhopg5">
    <w:name w:val="toc 5"/>
    <w:basedOn w:val="Standaard"/>
    <w:next w:val="Standaard"/>
    <w:autoRedefine/>
    <w:uiPriority w:val="39"/>
    <w:semiHidden/>
    <w:qFormat/>
    <w:rsid w:val="009A0E7C"/>
    <w:pPr>
      <w:spacing w:after="100"/>
      <w:ind w:left="720"/>
    </w:pPr>
  </w:style>
  <w:style w:type="paragraph" w:styleId="Inhopg6">
    <w:name w:val="toc 6"/>
    <w:basedOn w:val="Standaard"/>
    <w:next w:val="Standaard"/>
    <w:autoRedefine/>
    <w:uiPriority w:val="39"/>
    <w:semiHidden/>
    <w:qFormat/>
    <w:rsid w:val="009A0E7C"/>
    <w:pPr>
      <w:spacing w:after="100"/>
      <w:ind w:left="900"/>
    </w:pPr>
  </w:style>
  <w:style w:type="paragraph" w:styleId="Inhopg7">
    <w:name w:val="toc 7"/>
    <w:basedOn w:val="Standaard"/>
    <w:next w:val="Standaard"/>
    <w:autoRedefine/>
    <w:semiHidden/>
    <w:qFormat/>
    <w:rsid w:val="009A0E7C"/>
    <w:pPr>
      <w:spacing w:line="240" w:lineRule="exact"/>
      <w:ind w:left="1200"/>
    </w:pPr>
    <w:rPr>
      <w:rFonts w:ascii="Arial" w:eastAsia="Times New Roman" w:hAnsi="Arial"/>
      <w:sz w:val="20"/>
      <w:szCs w:val="20"/>
      <w:lang w:eastAsia="nl-NL"/>
    </w:rPr>
  </w:style>
  <w:style w:type="paragraph" w:styleId="Inhopg8">
    <w:name w:val="toc 8"/>
    <w:basedOn w:val="Standaard"/>
    <w:next w:val="Standaard"/>
    <w:autoRedefine/>
    <w:uiPriority w:val="39"/>
    <w:semiHidden/>
    <w:qFormat/>
    <w:rsid w:val="009A0E7C"/>
    <w:pPr>
      <w:spacing w:after="100"/>
      <w:ind w:left="1260"/>
    </w:pPr>
  </w:style>
  <w:style w:type="paragraph" w:styleId="Inhopg9">
    <w:name w:val="toc 9"/>
    <w:basedOn w:val="Standaard"/>
    <w:next w:val="Standaard"/>
    <w:autoRedefine/>
    <w:uiPriority w:val="39"/>
    <w:semiHidden/>
    <w:qFormat/>
    <w:rsid w:val="009A0E7C"/>
    <w:pPr>
      <w:spacing w:after="100"/>
      <w:ind w:left="1440"/>
    </w:pPr>
  </w:style>
  <w:style w:type="character" w:styleId="Intensievebenadrukking">
    <w:name w:val="Intense Emphasis"/>
    <w:basedOn w:val="Standaardalinea-lettertype"/>
    <w:uiPriority w:val="21"/>
    <w:semiHidden/>
    <w:qFormat/>
    <w:rsid w:val="009A0E7C"/>
    <w:rPr>
      <w:i/>
      <w:iCs/>
      <w:color w:val="5B9BD5" w:themeColor="accent1"/>
      <w:lang w:val="nl-NL"/>
    </w:rPr>
  </w:style>
  <w:style w:type="character" w:styleId="Intensieveverwijzing">
    <w:name w:val="Intense Reference"/>
    <w:basedOn w:val="Standaardalinea-lettertype"/>
    <w:uiPriority w:val="32"/>
    <w:semiHidden/>
    <w:qFormat/>
    <w:rsid w:val="009A0E7C"/>
    <w:rPr>
      <w:b/>
      <w:bCs/>
      <w:smallCaps/>
      <w:color w:val="5B9BD5" w:themeColor="accent1"/>
      <w:spacing w:val="5"/>
      <w:lang w:val="nl-NL"/>
    </w:rPr>
  </w:style>
  <w:style w:type="table" w:styleId="Klassieketabel1">
    <w:name w:val="Table Classic 1"/>
    <w:basedOn w:val="Standaardtabel"/>
    <w:uiPriority w:val="99"/>
    <w:unhideWhenUsed/>
    <w:rsid w:val="009A0E7C"/>
    <w:pPr>
      <w:spacing w:after="0" w:line="24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unhideWhenUsed/>
    <w:rsid w:val="009A0E7C"/>
    <w:pPr>
      <w:spacing w:after="0" w:line="24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unhideWhenUsed/>
    <w:rsid w:val="009A0E7C"/>
    <w:pPr>
      <w:spacing w:after="0" w:line="24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unhideWhenUsed/>
    <w:rsid w:val="009A0E7C"/>
    <w:pPr>
      <w:spacing w:after="0" w:line="24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semiHidden/>
    <w:rsid w:val="009A0E7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rsid w:val="009A0E7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Kleurrijkraster-accent2">
    <w:name w:val="Colorful Grid Accent 2"/>
    <w:basedOn w:val="Standaardtabel"/>
    <w:uiPriority w:val="73"/>
    <w:semiHidden/>
    <w:rsid w:val="009A0E7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leurrijkraster-accent3">
    <w:name w:val="Colorful Grid Accent 3"/>
    <w:basedOn w:val="Standaardtabel"/>
    <w:uiPriority w:val="73"/>
    <w:semiHidden/>
    <w:rsid w:val="009A0E7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leurrijkraster-accent4">
    <w:name w:val="Colorful Grid Accent 4"/>
    <w:basedOn w:val="Standaardtabel"/>
    <w:uiPriority w:val="73"/>
    <w:semiHidden/>
    <w:rsid w:val="009A0E7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leurrijkraster-accent5">
    <w:name w:val="Colorful Grid Accent 5"/>
    <w:basedOn w:val="Standaardtabel"/>
    <w:uiPriority w:val="73"/>
    <w:semiHidden/>
    <w:rsid w:val="009A0E7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Kleurrijkraster-accent6">
    <w:name w:val="Colorful Grid Accent 6"/>
    <w:basedOn w:val="Standaardtabel"/>
    <w:uiPriority w:val="73"/>
    <w:semiHidden/>
    <w:rsid w:val="009A0E7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Kleurrijkearcering">
    <w:name w:val="Colorful Shading"/>
    <w:basedOn w:val="Standaardtabel"/>
    <w:uiPriority w:val="71"/>
    <w:semiHidden/>
    <w:rsid w:val="009A0E7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rsid w:val="009A0E7C"/>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rsid w:val="009A0E7C"/>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rsid w:val="009A0E7C"/>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Kleurrijkearcering-accent4">
    <w:name w:val="Colorful Shading Accent 4"/>
    <w:basedOn w:val="Standaardtabel"/>
    <w:uiPriority w:val="71"/>
    <w:semiHidden/>
    <w:rsid w:val="009A0E7C"/>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rsid w:val="009A0E7C"/>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rsid w:val="009A0E7C"/>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semiHidden/>
    <w:rsid w:val="009A0E7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rsid w:val="009A0E7C"/>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Kleurrijkelijst-accent2">
    <w:name w:val="Colorful List Accent 2"/>
    <w:basedOn w:val="Standaardtabel"/>
    <w:uiPriority w:val="72"/>
    <w:semiHidden/>
    <w:rsid w:val="009A0E7C"/>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Kleurrijkelijst-accent3">
    <w:name w:val="Colorful List Accent 3"/>
    <w:basedOn w:val="Standaardtabel"/>
    <w:uiPriority w:val="72"/>
    <w:semiHidden/>
    <w:rsid w:val="009A0E7C"/>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Kleurrijkelijst-accent4">
    <w:name w:val="Colorful List Accent 4"/>
    <w:basedOn w:val="Standaardtabel"/>
    <w:uiPriority w:val="72"/>
    <w:semiHidden/>
    <w:rsid w:val="009A0E7C"/>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Kleurrijkelijst-accent5">
    <w:name w:val="Colorful List Accent 5"/>
    <w:basedOn w:val="Standaardtabel"/>
    <w:uiPriority w:val="72"/>
    <w:semiHidden/>
    <w:rsid w:val="009A0E7C"/>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Kleurrijkelijst-accent6">
    <w:name w:val="Colorful List Accent 6"/>
    <w:basedOn w:val="Standaardtabel"/>
    <w:uiPriority w:val="72"/>
    <w:semiHidden/>
    <w:rsid w:val="009A0E7C"/>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Kleurrijketabel1">
    <w:name w:val="Table Colorful 1"/>
    <w:basedOn w:val="Standaardtabel"/>
    <w:uiPriority w:val="99"/>
    <w:unhideWhenUsed/>
    <w:rsid w:val="009A0E7C"/>
    <w:pPr>
      <w:spacing w:after="0" w:line="24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unhideWhenUsed/>
    <w:rsid w:val="009A0E7C"/>
    <w:pPr>
      <w:spacing w:after="0" w:line="24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unhideWhenUsed/>
    <w:rsid w:val="009A0E7C"/>
    <w:pPr>
      <w:spacing w:after="0" w:line="24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qFormat/>
    <w:rsid w:val="009A0E7C"/>
    <w:pPr>
      <w:spacing w:before="120"/>
    </w:pPr>
    <w:rPr>
      <w:rFonts w:asciiTheme="majorHAnsi" w:eastAsiaTheme="majorEastAsia" w:hAnsiTheme="majorHAnsi" w:cstheme="majorBidi"/>
      <w:b/>
      <w:bCs/>
      <w:sz w:val="24"/>
    </w:rPr>
  </w:style>
  <w:style w:type="paragraph" w:styleId="Kopvaninhoudsopgave">
    <w:name w:val="TOC Heading"/>
    <w:basedOn w:val="Kop1"/>
    <w:next w:val="Standaard"/>
    <w:uiPriority w:val="39"/>
    <w:semiHidden/>
    <w:qFormat/>
    <w:rsid w:val="009A0E7C"/>
    <w:pPr>
      <w:keepLines/>
      <w:spacing w:after="0"/>
      <w:outlineLvl w:val="9"/>
    </w:pPr>
    <w:rPr>
      <w:rFonts w:asciiTheme="majorHAnsi" w:eastAsiaTheme="majorEastAsia" w:hAnsiTheme="majorHAnsi" w:cstheme="majorBidi"/>
      <w:b w:val="0"/>
      <w:bCs w:val="0"/>
      <w:color w:val="2E74B5" w:themeColor="accent1" w:themeShade="BF"/>
      <w:kern w:val="0"/>
    </w:rPr>
  </w:style>
  <w:style w:type="table" w:styleId="Lichtraster">
    <w:name w:val="Light Grid"/>
    <w:basedOn w:val="Standaardtabel"/>
    <w:uiPriority w:val="62"/>
    <w:semiHidden/>
    <w:rsid w:val="009A0E7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rsid w:val="009A0E7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chtraster-accent2">
    <w:name w:val="Light Grid Accent 2"/>
    <w:basedOn w:val="Standaardtabel"/>
    <w:uiPriority w:val="62"/>
    <w:semiHidden/>
    <w:rsid w:val="009A0E7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chtraster-accent3">
    <w:name w:val="Light Grid Accent 3"/>
    <w:basedOn w:val="Standaardtabel"/>
    <w:uiPriority w:val="62"/>
    <w:semiHidden/>
    <w:rsid w:val="009A0E7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chtraster-accent4">
    <w:name w:val="Light Grid Accent 4"/>
    <w:basedOn w:val="Standaardtabel"/>
    <w:uiPriority w:val="62"/>
    <w:semiHidden/>
    <w:rsid w:val="009A0E7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chtraster-accent5">
    <w:name w:val="Light Grid Accent 5"/>
    <w:basedOn w:val="Standaardtabel"/>
    <w:uiPriority w:val="62"/>
    <w:semiHidden/>
    <w:rsid w:val="009A0E7C"/>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chtraster-accent6">
    <w:name w:val="Light Grid Accent 6"/>
    <w:basedOn w:val="Standaardtabel"/>
    <w:uiPriority w:val="62"/>
    <w:semiHidden/>
    <w:rsid w:val="009A0E7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chtearcering">
    <w:name w:val="Light Shading"/>
    <w:basedOn w:val="Standaardtabel"/>
    <w:uiPriority w:val="60"/>
    <w:semiHidden/>
    <w:rsid w:val="009A0E7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rsid w:val="009A0E7C"/>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chtearcering-accent2">
    <w:name w:val="Light Shading Accent 2"/>
    <w:basedOn w:val="Standaardtabel"/>
    <w:uiPriority w:val="60"/>
    <w:semiHidden/>
    <w:rsid w:val="009A0E7C"/>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chtearcering-accent3">
    <w:name w:val="Light Shading Accent 3"/>
    <w:basedOn w:val="Standaardtabel"/>
    <w:uiPriority w:val="60"/>
    <w:semiHidden/>
    <w:rsid w:val="009A0E7C"/>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chtearcering-accent4">
    <w:name w:val="Light Shading Accent 4"/>
    <w:basedOn w:val="Standaardtabel"/>
    <w:uiPriority w:val="60"/>
    <w:semiHidden/>
    <w:rsid w:val="009A0E7C"/>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chtearcering-accent5">
    <w:name w:val="Light Shading Accent 5"/>
    <w:basedOn w:val="Standaardtabel"/>
    <w:uiPriority w:val="60"/>
    <w:semiHidden/>
    <w:rsid w:val="009A0E7C"/>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chtearcering-accent6">
    <w:name w:val="Light Shading Accent 6"/>
    <w:basedOn w:val="Standaardtabel"/>
    <w:uiPriority w:val="60"/>
    <w:semiHidden/>
    <w:rsid w:val="009A0E7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chtelijst">
    <w:name w:val="Light List"/>
    <w:basedOn w:val="Standaardtabel"/>
    <w:uiPriority w:val="61"/>
    <w:semiHidden/>
    <w:rsid w:val="009A0E7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rsid w:val="009A0E7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lijst-accent2">
    <w:name w:val="Light List Accent 2"/>
    <w:basedOn w:val="Standaardtabel"/>
    <w:uiPriority w:val="61"/>
    <w:semiHidden/>
    <w:rsid w:val="009A0E7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chtelijst-accent3">
    <w:name w:val="Light List Accent 3"/>
    <w:basedOn w:val="Standaardtabel"/>
    <w:uiPriority w:val="61"/>
    <w:semiHidden/>
    <w:rsid w:val="009A0E7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4">
    <w:name w:val="Light List Accent 4"/>
    <w:basedOn w:val="Standaardtabel"/>
    <w:uiPriority w:val="61"/>
    <w:semiHidden/>
    <w:rsid w:val="009A0E7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chtelijst-accent5">
    <w:name w:val="Light List Accent 5"/>
    <w:basedOn w:val="Standaardtabel"/>
    <w:uiPriority w:val="61"/>
    <w:semiHidden/>
    <w:rsid w:val="009A0E7C"/>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chtelijst-accent6">
    <w:name w:val="Light List Accent 6"/>
    <w:basedOn w:val="Standaardtabel"/>
    <w:uiPriority w:val="61"/>
    <w:semiHidden/>
    <w:rsid w:val="009A0E7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paragraph" w:styleId="Lijst">
    <w:name w:val="List"/>
    <w:basedOn w:val="Standaard"/>
    <w:uiPriority w:val="99"/>
    <w:semiHidden/>
    <w:qFormat/>
    <w:rsid w:val="009A0E7C"/>
    <w:pPr>
      <w:ind w:left="283" w:hanging="283"/>
      <w:contextualSpacing/>
    </w:pPr>
  </w:style>
  <w:style w:type="paragraph" w:styleId="Lijst2">
    <w:name w:val="List 2"/>
    <w:basedOn w:val="Standaard"/>
    <w:uiPriority w:val="99"/>
    <w:semiHidden/>
    <w:qFormat/>
    <w:rsid w:val="009A0E7C"/>
    <w:pPr>
      <w:ind w:left="566" w:hanging="283"/>
      <w:contextualSpacing/>
    </w:pPr>
  </w:style>
  <w:style w:type="paragraph" w:styleId="Lijst3">
    <w:name w:val="List 3"/>
    <w:basedOn w:val="Standaard"/>
    <w:uiPriority w:val="99"/>
    <w:semiHidden/>
    <w:qFormat/>
    <w:rsid w:val="009A0E7C"/>
    <w:pPr>
      <w:ind w:left="849" w:hanging="283"/>
      <w:contextualSpacing/>
    </w:pPr>
  </w:style>
  <w:style w:type="paragraph" w:styleId="Lijst4">
    <w:name w:val="List 4"/>
    <w:basedOn w:val="Standaard"/>
    <w:uiPriority w:val="99"/>
    <w:semiHidden/>
    <w:qFormat/>
    <w:rsid w:val="009A0E7C"/>
    <w:pPr>
      <w:ind w:left="1132" w:hanging="283"/>
      <w:contextualSpacing/>
    </w:pPr>
  </w:style>
  <w:style w:type="paragraph" w:styleId="Lijst5">
    <w:name w:val="List 5"/>
    <w:basedOn w:val="Standaard"/>
    <w:uiPriority w:val="99"/>
    <w:semiHidden/>
    <w:qFormat/>
    <w:rsid w:val="009A0E7C"/>
    <w:pPr>
      <w:ind w:left="1415" w:hanging="283"/>
      <w:contextualSpacing/>
    </w:pPr>
  </w:style>
  <w:style w:type="paragraph" w:styleId="Lijstmetafbeeldingen">
    <w:name w:val="table of figures"/>
    <w:basedOn w:val="Standaard"/>
    <w:next w:val="Standaard"/>
    <w:uiPriority w:val="99"/>
    <w:semiHidden/>
    <w:qFormat/>
    <w:rsid w:val="009A0E7C"/>
  </w:style>
  <w:style w:type="paragraph" w:styleId="Lijstopsomteken">
    <w:name w:val="List Bullet"/>
    <w:basedOn w:val="Standaard"/>
    <w:uiPriority w:val="99"/>
    <w:semiHidden/>
    <w:qFormat/>
    <w:rsid w:val="009A0E7C"/>
    <w:pPr>
      <w:numPr>
        <w:numId w:val="20"/>
      </w:numPr>
      <w:contextualSpacing/>
    </w:pPr>
  </w:style>
  <w:style w:type="paragraph" w:styleId="Lijstopsomteken2">
    <w:name w:val="List Bullet 2"/>
    <w:basedOn w:val="Standaard"/>
    <w:uiPriority w:val="99"/>
    <w:semiHidden/>
    <w:qFormat/>
    <w:rsid w:val="009A0E7C"/>
    <w:pPr>
      <w:numPr>
        <w:numId w:val="22"/>
      </w:numPr>
      <w:contextualSpacing/>
    </w:pPr>
  </w:style>
  <w:style w:type="paragraph" w:styleId="Lijstopsomteken3">
    <w:name w:val="List Bullet 3"/>
    <w:basedOn w:val="Standaard"/>
    <w:uiPriority w:val="99"/>
    <w:semiHidden/>
    <w:qFormat/>
    <w:rsid w:val="009A0E7C"/>
    <w:pPr>
      <w:numPr>
        <w:numId w:val="24"/>
      </w:numPr>
      <w:contextualSpacing/>
    </w:pPr>
  </w:style>
  <w:style w:type="paragraph" w:styleId="Lijstopsomteken4">
    <w:name w:val="List Bullet 4"/>
    <w:basedOn w:val="Standaard"/>
    <w:uiPriority w:val="99"/>
    <w:semiHidden/>
    <w:qFormat/>
    <w:rsid w:val="009A0E7C"/>
    <w:pPr>
      <w:numPr>
        <w:numId w:val="26"/>
      </w:numPr>
      <w:contextualSpacing/>
    </w:pPr>
  </w:style>
  <w:style w:type="paragraph" w:styleId="Lijstopsomteken5">
    <w:name w:val="List Bullet 5"/>
    <w:basedOn w:val="Standaard"/>
    <w:uiPriority w:val="99"/>
    <w:semiHidden/>
    <w:qFormat/>
    <w:rsid w:val="009A0E7C"/>
    <w:pPr>
      <w:numPr>
        <w:numId w:val="28"/>
      </w:numPr>
      <w:contextualSpacing/>
    </w:pPr>
  </w:style>
  <w:style w:type="paragraph" w:styleId="Lijstalinea">
    <w:name w:val="List Paragraph"/>
    <w:aliases w:val="Num Bullet 1,Bullet Number,Use Case List Paragraph,lp1,Bullet List,FooterText,Num List Paragraph,Heading2,b1,Bullet for no #'s,Body Bullet,Ref,List Paragraph 1,Kop2,Dot pt,F5 List Paragraph,List Paragraph Char Char Char,Indicator Text"/>
    <w:basedOn w:val="Standaard"/>
    <w:link w:val="LijstalineaChar"/>
    <w:uiPriority w:val="34"/>
    <w:qFormat/>
    <w:rsid w:val="009A0E7C"/>
    <w:pPr>
      <w:ind w:left="720"/>
      <w:contextualSpacing/>
    </w:pPr>
  </w:style>
  <w:style w:type="paragraph" w:styleId="Lijstnummering">
    <w:name w:val="List Number"/>
    <w:basedOn w:val="Standaard"/>
    <w:uiPriority w:val="99"/>
    <w:semiHidden/>
    <w:qFormat/>
    <w:rsid w:val="009A0E7C"/>
    <w:pPr>
      <w:numPr>
        <w:numId w:val="30"/>
      </w:numPr>
      <w:contextualSpacing/>
    </w:pPr>
  </w:style>
  <w:style w:type="paragraph" w:styleId="Lijstnummering2">
    <w:name w:val="List Number 2"/>
    <w:basedOn w:val="Standaard"/>
    <w:uiPriority w:val="99"/>
    <w:semiHidden/>
    <w:qFormat/>
    <w:rsid w:val="009A0E7C"/>
    <w:pPr>
      <w:numPr>
        <w:numId w:val="32"/>
      </w:numPr>
      <w:contextualSpacing/>
    </w:pPr>
  </w:style>
  <w:style w:type="paragraph" w:styleId="Lijstnummering3">
    <w:name w:val="List Number 3"/>
    <w:basedOn w:val="Standaard"/>
    <w:uiPriority w:val="99"/>
    <w:semiHidden/>
    <w:qFormat/>
    <w:rsid w:val="009A0E7C"/>
    <w:pPr>
      <w:numPr>
        <w:numId w:val="34"/>
      </w:numPr>
      <w:contextualSpacing/>
    </w:pPr>
  </w:style>
  <w:style w:type="paragraph" w:styleId="Lijstnummering4">
    <w:name w:val="List Number 4"/>
    <w:basedOn w:val="Standaard"/>
    <w:uiPriority w:val="99"/>
    <w:semiHidden/>
    <w:qFormat/>
    <w:rsid w:val="009A0E7C"/>
    <w:pPr>
      <w:numPr>
        <w:numId w:val="36"/>
      </w:numPr>
      <w:contextualSpacing/>
    </w:pPr>
  </w:style>
  <w:style w:type="paragraph" w:styleId="Lijstnummering5">
    <w:name w:val="List Number 5"/>
    <w:basedOn w:val="Standaard"/>
    <w:uiPriority w:val="99"/>
    <w:semiHidden/>
    <w:qFormat/>
    <w:rsid w:val="009A0E7C"/>
    <w:pPr>
      <w:numPr>
        <w:numId w:val="38"/>
      </w:numPr>
      <w:contextualSpacing/>
    </w:pPr>
  </w:style>
  <w:style w:type="table" w:styleId="Lijsttabel1licht">
    <w:name w:val="List Table 1 Light"/>
    <w:basedOn w:val="Standaardtabel"/>
    <w:uiPriority w:val="46"/>
    <w:unhideWhenUsed/>
    <w:rsid w:val="009A0E7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unhideWhenUsed/>
    <w:rsid w:val="009A0E7C"/>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1licht-Accent2">
    <w:name w:val="List Table 1 Light Accent 2"/>
    <w:basedOn w:val="Standaardtabel"/>
    <w:uiPriority w:val="46"/>
    <w:unhideWhenUsed/>
    <w:rsid w:val="009A0E7C"/>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1licht-Accent3">
    <w:name w:val="List Table 1 Light Accent 3"/>
    <w:basedOn w:val="Standaardtabel"/>
    <w:uiPriority w:val="46"/>
    <w:unhideWhenUsed/>
    <w:rsid w:val="009A0E7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1licht-Accent4">
    <w:name w:val="List Table 1 Light Accent 4"/>
    <w:basedOn w:val="Standaardtabel"/>
    <w:uiPriority w:val="46"/>
    <w:unhideWhenUsed/>
    <w:rsid w:val="009A0E7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1licht-Accent5">
    <w:name w:val="List Table 1 Light Accent 5"/>
    <w:basedOn w:val="Standaardtabel"/>
    <w:uiPriority w:val="46"/>
    <w:unhideWhenUsed/>
    <w:rsid w:val="009A0E7C"/>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1licht-Accent6">
    <w:name w:val="List Table 1 Light Accent 6"/>
    <w:basedOn w:val="Standaardtabel"/>
    <w:uiPriority w:val="46"/>
    <w:unhideWhenUsed/>
    <w:rsid w:val="009A0E7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2">
    <w:name w:val="List Table 2"/>
    <w:basedOn w:val="Standaardtabel"/>
    <w:uiPriority w:val="47"/>
    <w:unhideWhenUsed/>
    <w:rsid w:val="009A0E7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unhideWhenUsed/>
    <w:rsid w:val="009A0E7C"/>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2-Accent2">
    <w:name w:val="List Table 2 Accent 2"/>
    <w:basedOn w:val="Standaardtabel"/>
    <w:uiPriority w:val="47"/>
    <w:unhideWhenUsed/>
    <w:rsid w:val="009A0E7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2-Accent3">
    <w:name w:val="List Table 2 Accent 3"/>
    <w:basedOn w:val="Standaardtabel"/>
    <w:uiPriority w:val="47"/>
    <w:unhideWhenUsed/>
    <w:rsid w:val="009A0E7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2-Accent4">
    <w:name w:val="List Table 2 Accent 4"/>
    <w:basedOn w:val="Standaardtabel"/>
    <w:uiPriority w:val="47"/>
    <w:unhideWhenUsed/>
    <w:rsid w:val="009A0E7C"/>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2-Accent5">
    <w:name w:val="List Table 2 Accent 5"/>
    <w:basedOn w:val="Standaardtabel"/>
    <w:uiPriority w:val="47"/>
    <w:unhideWhenUsed/>
    <w:rsid w:val="009A0E7C"/>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2-Accent6">
    <w:name w:val="List Table 2 Accent 6"/>
    <w:basedOn w:val="Standaardtabel"/>
    <w:uiPriority w:val="47"/>
    <w:unhideWhenUsed/>
    <w:rsid w:val="009A0E7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3">
    <w:name w:val="List Table 3"/>
    <w:basedOn w:val="Standaardtabel"/>
    <w:uiPriority w:val="48"/>
    <w:unhideWhenUsed/>
    <w:rsid w:val="009A0E7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unhideWhenUsed/>
    <w:rsid w:val="009A0E7C"/>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jsttabel3-Accent2">
    <w:name w:val="List Table 3 Accent 2"/>
    <w:basedOn w:val="Standaardtabel"/>
    <w:uiPriority w:val="48"/>
    <w:unhideWhenUsed/>
    <w:rsid w:val="009A0E7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jsttabel3-Accent3">
    <w:name w:val="List Table 3 Accent 3"/>
    <w:basedOn w:val="Standaardtabel"/>
    <w:uiPriority w:val="48"/>
    <w:unhideWhenUsed/>
    <w:rsid w:val="009A0E7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jsttabel3-Accent4">
    <w:name w:val="List Table 3 Accent 4"/>
    <w:basedOn w:val="Standaardtabel"/>
    <w:uiPriority w:val="48"/>
    <w:unhideWhenUsed/>
    <w:rsid w:val="009A0E7C"/>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jsttabel3-Accent5">
    <w:name w:val="List Table 3 Accent 5"/>
    <w:basedOn w:val="Standaardtabel"/>
    <w:uiPriority w:val="48"/>
    <w:unhideWhenUsed/>
    <w:rsid w:val="009A0E7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jsttabel3-Accent6">
    <w:name w:val="List Table 3 Accent 6"/>
    <w:basedOn w:val="Standaardtabel"/>
    <w:uiPriority w:val="48"/>
    <w:unhideWhenUsed/>
    <w:rsid w:val="009A0E7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jsttabel4">
    <w:name w:val="List Table 4"/>
    <w:basedOn w:val="Standaardtabel"/>
    <w:uiPriority w:val="49"/>
    <w:unhideWhenUsed/>
    <w:rsid w:val="009A0E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unhideWhenUsed/>
    <w:rsid w:val="009A0E7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4-Accent2">
    <w:name w:val="List Table 4 Accent 2"/>
    <w:basedOn w:val="Standaardtabel"/>
    <w:uiPriority w:val="49"/>
    <w:unhideWhenUsed/>
    <w:rsid w:val="009A0E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4-Accent3">
    <w:name w:val="List Table 4 Accent 3"/>
    <w:basedOn w:val="Standaardtabel"/>
    <w:uiPriority w:val="49"/>
    <w:unhideWhenUsed/>
    <w:rsid w:val="009A0E7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4">
    <w:name w:val="List Table 4 Accent 4"/>
    <w:basedOn w:val="Standaardtabel"/>
    <w:uiPriority w:val="49"/>
    <w:unhideWhenUsed/>
    <w:rsid w:val="009A0E7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4-Accent5">
    <w:name w:val="List Table 4 Accent 5"/>
    <w:basedOn w:val="Standaardtabel"/>
    <w:uiPriority w:val="49"/>
    <w:unhideWhenUsed/>
    <w:rsid w:val="009A0E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4-Accent6">
    <w:name w:val="List Table 4 Accent 6"/>
    <w:basedOn w:val="Standaardtabel"/>
    <w:uiPriority w:val="49"/>
    <w:unhideWhenUsed/>
    <w:rsid w:val="009A0E7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
    <w:name w:val="List Table 5 Dark"/>
    <w:basedOn w:val="Standaardtabel"/>
    <w:uiPriority w:val="50"/>
    <w:unhideWhenUsed/>
    <w:rsid w:val="009A0E7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unhideWhenUsed/>
    <w:rsid w:val="009A0E7C"/>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unhideWhenUsed/>
    <w:rsid w:val="009A0E7C"/>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unhideWhenUsed/>
    <w:rsid w:val="009A0E7C"/>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unhideWhenUsed/>
    <w:rsid w:val="009A0E7C"/>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unhideWhenUsed/>
    <w:rsid w:val="009A0E7C"/>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unhideWhenUsed/>
    <w:rsid w:val="009A0E7C"/>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unhideWhenUsed/>
    <w:rsid w:val="009A0E7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unhideWhenUsed/>
    <w:rsid w:val="009A0E7C"/>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jsttabel6kleurrijk-Accent2">
    <w:name w:val="List Table 6 Colorful Accent 2"/>
    <w:basedOn w:val="Standaardtabel"/>
    <w:uiPriority w:val="51"/>
    <w:unhideWhenUsed/>
    <w:rsid w:val="009A0E7C"/>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6kleurrijk-Accent3">
    <w:name w:val="List Table 6 Colorful Accent 3"/>
    <w:basedOn w:val="Standaardtabel"/>
    <w:uiPriority w:val="51"/>
    <w:unhideWhenUsed/>
    <w:rsid w:val="009A0E7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6kleurrijk-Accent4">
    <w:name w:val="List Table 6 Colorful Accent 4"/>
    <w:basedOn w:val="Standaardtabel"/>
    <w:uiPriority w:val="51"/>
    <w:unhideWhenUsed/>
    <w:rsid w:val="009A0E7C"/>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6kleurrijk-Accent5">
    <w:name w:val="List Table 6 Colorful Accent 5"/>
    <w:basedOn w:val="Standaardtabel"/>
    <w:uiPriority w:val="51"/>
    <w:unhideWhenUsed/>
    <w:rsid w:val="009A0E7C"/>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jsttabel6kleurrijk-Accent6">
    <w:name w:val="List Table 6 Colorful Accent 6"/>
    <w:basedOn w:val="Standaardtabel"/>
    <w:uiPriority w:val="51"/>
    <w:unhideWhenUsed/>
    <w:rsid w:val="009A0E7C"/>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7kleurrijk">
    <w:name w:val="List Table 7 Colorful"/>
    <w:basedOn w:val="Standaardtabel"/>
    <w:uiPriority w:val="52"/>
    <w:unhideWhenUsed/>
    <w:rsid w:val="009A0E7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unhideWhenUsed/>
    <w:rsid w:val="009A0E7C"/>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unhideWhenUsed/>
    <w:rsid w:val="009A0E7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unhideWhenUsed/>
    <w:rsid w:val="009A0E7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unhideWhenUsed/>
    <w:rsid w:val="009A0E7C"/>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unhideWhenUsed/>
    <w:rsid w:val="009A0E7C"/>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unhideWhenUsed/>
    <w:rsid w:val="009A0E7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voortzetting">
    <w:name w:val="List Continue"/>
    <w:basedOn w:val="Standaard"/>
    <w:uiPriority w:val="99"/>
    <w:semiHidden/>
    <w:qFormat/>
    <w:rsid w:val="009A0E7C"/>
    <w:pPr>
      <w:spacing w:after="120"/>
      <w:ind w:left="283"/>
      <w:contextualSpacing/>
    </w:pPr>
  </w:style>
  <w:style w:type="paragraph" w:styleId="Lijstvoortzetting2">
    <w:name w:val="List Continue 2"/>
    <w:basedOn w:val="Standaard"/>
    <w:uiPriority w:val="99"/>
    <w:semiHidden/>
    <w:qFormat/>
    <w:rsid w:val="009A0E7C"/>
    <w:pPr>
      <w:spacing w:after="120"/>
      <w:ind w:left="566"/>
      <w:contextualSpacing/>
    </w:pPr>
  </w:style>
  <w:style w:type="paragraph" w:styleId="Lijstvoortzetting3">
    <w:name w:val="List Continue 3"/>
    <w:basedOn w:val="Standaard"/>
    <w:uiPriority w:val="99"/>
    <w:semiHidden/>
    <w:qFormat/>
    <w:rsid w:val="009A0E7C"/>
    <w:pPr>
      <w:spacing w:after="120"/>
      <w:ind w:left="849"/>
      <w:contextualSpacing/>
    </w:pPr>
  </w:style>
  <w:style w:type="paragraph" w:styleId="Lijstvoortzetting4">
    <w:name w:val="List Continue 4"/>
    <w:basedOn w:val="Standaard"/>
    <w:uiPriority w:val="99"/>
    <w:semiHidden/>
    <w:qFormat/>
    <w:rsid w:val="009A0E7C"/>
    <w:pPr>
      <w:spacing w:after="120"/>
      <w:ind w:left="1132"/>
      <w:contextualSpacing/>
    </w:pPr>
  </w:style>
  <w:style w:type="paragraph" w:styleId="Lijstvoortzetting5">
    <w:name w:val="List Continue 5"/>
    <w:basedOn w:val="Standaard"/>
    <w:uiPriority w:val="99"/>
    <w:semiHidden/>
    <w:qFormat/>
    <w:rsid w:val="009A0E7C"/>
    <w:pPr>
      <w:spacing w:after="120"/>
      <w:ind w:left="1415"/>
      <w:contextualSpacing/>
    </w:pPr>
  </w:style>
  <w:style w:type="paragraph" w:styleId="Macrotekst">
    <w:name w:val="macro"/>
    <w:link w:val="MacrotekstChar"/>
    <w:uiPriority w:val="99"/>
    <w:semiHidden/>
    <w:qFormat/>
    <w:rsid w:val="009A0E7C"/>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MS Mincho" w:hAnsi="Consolas" w:cs="Times New Roman"/>
      <w:sz w:val="20"/>
      <w:szCs w:val="20"/>
      <w:lang w:val="nl-NL" w:eastAsia="ja-JP"/>
    </w:rPr>
  </w:style>
  <w:style w:type="character" w:customStyle="1" w:styleId="MacrotekstChar">
    <w:name w:val="Macrotekst Char"/>
    <w:basedOn w:val="Standaardalinea-lettertype"/>
    <w:link w:val="Macrotekst"/>
    <w:uiPriority w:val="99"/>
    <w:semiHidden/>
    <w:rsid w:val="009A0E7C"/>
    <w:rPr>
      <w:rFonts w:ascii="Consolas" w:eastAsia="MS Mincho" w:hAnsi="Consolas" w:cs="Times New Roman"/>
      <w:sz w:val="20"/>
      <w:szCs w:val="20"/>
      <w:lang w:val="nl-NL" w:eastAsia="ja-JP"/>
    </w:rPr>
  </w:style>
  <w:style w:type="character" w:styleId="Nadruk">
    <w:name w:val="Emphasis"/>
    <w:basedOn w:val="Standaardalinea-lettertype"/>
    <w:uiPriority w:val="20"/>
    <w:semiHidden/>
    <w:qFormat/>
    <w:rsid w:val="009A0E7C"/>
    <w:rPr>
      <w:i/>
      <w:iCs/>
      <w:lang w:val="nl-NL"/>
    </w:rPr>
  </w:style>
  <w:style w:type="paragraph" w:styleId="Normaalweb">
    <w:name w:val="Normal (Web)"/>
    <w:basedOn w:val="Standaard"/>
    <w:uiPriority w:val="99"/>
    <w:semiHidden/>
    <w:qFormat/>
    <w:rsid w:val="009A0E7C"/>
    <w:rPr>
      <w:rFonts w:ascii="Times New Roman" w:hAnsi="Times New Roman"/>
      <w:sz w:val="24"/>
    </w:rPr>
  </w:style>
  <w:style w:type="paragraph" w:styleId="Notitiekop">
    <w:name w:val="Note Heading"/>
    <w:basedOn w:val="Standaard"/>
    <w:next w:val="Standaard"/>
    <w:link w:val="NotitiekopChar"/>
    <w:uiPriority w:val="99"/>
    <w:semiHidden/>
    <w:qFormat/>
    <w:rsid w:val="009A0E7C"/>
  </w:style>
  <w:style w:type="character" w:customStyle="1" w:styleId="NotitiekopChar">
    <w:name w:val="Notitiekop Char"/>
    <w:basedOn w:val="Standaardalinea-lettertype"/>
    <w:link w:val="Notitiekop"/>
    <w:uiPriority w:val="99"/>
    <w:semiHidden/>
    <w:rsid w:val="009A0E7C"/>
    <w:rPr>
      <w:rFonts w:ascii="Verdana" w:eastAsia="MS Mincho" w:hAnsi="Verdana" w:cs="Times New Roman"/>
      <w:sz w:val="18"/>
      <w:szCs w:val="24"/>
      <w:lang w:val="nl-NL" w:eastAsia="ja-JP"/>
    </w:rPr>
  </w:style>
  <w:style w:type="paragraph" w:styleId="Ondertitel">
    <w:name w:val="Subtitle"/>
    <w:basedOn w:val="Standaard"/>
    <w:next w:val="Standaard"/>
    <w:link w:val="OndertitelChar"/>
    <w:uiPriority w:val="11"/>
    <w:semiHidden/>
    <w:qFormat/>
    <w:rsid w:val="009A0E7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uiPriority w:val="11"/>
    <w:rsid w:val="009A0E7C"/>
    <w:rPr>
      <w:rFonts w:asciiTheme="minorHAnsi" w:eastAsiaTheme="minorEastAsia" w:hAnsiTheme="minorHAnsi"/>
      <w:color w:val="5A5A5A" w:themeColor="text1" w:themeTint="A5"/>
      <w:spacing w:val="15"/>
      <w:lang w:val="nl-NL" w:eastAsia="ja-JP"/>
    </w:rPr>
  </w:style>
  <w:style w:type="paragraph" w:styleId="Tekstopmerking">
    <w:name w:val="annotation text"/>
    <w:basedOn w:val="Standaard"/>
    <w:link w:val="TekstopmerkingChar"/>
    <w:uiPriority w:val="99"/>
    <w:semiHidden/>
    <w:qFormat/>
    <w:rsid w:val="009A0E7C"/>
    <w:rPr>
      <w:sz w:val="20"/>
      <w:szCs w:val="20"/>
    </w:rPr>
  </w:style>
  <w:style w:type="character" w:customStyle="1" w:styleId="TekstopmerkingChar">
    <w:name w:val="Tekst opmerking Char"/>
    <w:basedOn w:val="Standaardalinea-lettertype"/>
    <w:link w:val="Tekstopmerking"/>
    <w:uiPriority w:val="99"/>
    <w:semiHidden/>
    <w:rsid w:val="009A0E7C"/>
    <w:rPr>
      <w:rFonts w:ascii="Verdana" w:eastAsia="MS Mincho" w:hAnsi="Verdana" w:cs="Times New Roman"/>
      <w:sz w:val="20"/>
      <w:szCs w:val="20"/>
      <w:lang w:val="nl-NL" w:eastAsia="ja-JP"/>
    </w:rPr>
  </w:style>
  <w:style w:type="paragraph" w:styleId="Onderwerpvanopmerking">
    <w:name w:val="annotation subject"/>
    <w:basedOn w:val="Tekstopmerking"/>
    <w:next w:val="Tekstopmerking"/>
    <w:link w:val="OnderwerpvanopmerkingChar"/>
    <w:uiPriority w:val="99"/>
    <w:semiHidden/>
    <w:qFormat/>
    <w:rsid w:val="009A0E7C"/>
    <w:rPr>
      <w:b/>
      <w:bCs/>
    </w:rPr>
  </w:style>
  <w:style w:type="character" w:customStyle="1" w:styleId="OnderwerpvanopmerkingChar">
    <w:name w:val="Onderwerp van opmerking Char"/>
    <w:basedOn w:val="TekstopmerkingChar"/>
    <w:link w:val="Onderwerpvanopmerking"/>
    <w:uiPriority w:val="99"/>
    <w:semiHidden/>
    <w:rsid w:val="009A0E7C"/>
    <w:rPr>
      <w:rFonts w:ascii="Verdana" w:eastAsia="MS Mincho" w:hAnsi="Verdana" w:cs="Times New Roman"/>
      <w:b/>
      <w:bCs/>
      <w:sz w:val="20"/>
      <w:szCs w:val="20"/>
      <w:lang w:val="nl-NL" w:eastAsia="ja-JP"/>
    </w:rPr>
  </w:style>
  <w:style w:type="table" w:styleId="Onopgemaaktetabel1">
    <w:name w:val="Plain Table 1"/>
    <w:basedOn w:val="Standaardtabel"/>
    <w:uiPriority w:val="41"/>
    <w:unhideWhenUsed/>
    <w:rsid w:val="009A0E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unhideWhenUsed/>
    <w:rsid w:val="009A0E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unhideWhenUsed/>
    <w:rsid w:val="009A0E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unhideWhenUsed/>
    <w:rsid w:val="009A0E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unhideWhenUsed/>
    <w:rsid w:val="009A0E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inanummer">
    <w:name w:val="page number"/>
    <w:basedOn w:val="Standaardalinea-lettertype"/>
    <w:uiPriority w:val="99"/>
    <w:semiHidden/>
    <w:qFormat/>
    <w:rsid w:val="009A0E7C"/>
    <w:rPr>
      <w:lang w:val="nl-NL"/>
    </w:rPr>
  </w:style>
  <w:style w:type="paragraph" w:styleId="Plattetekst">
    <w:name w:val="Body Text"/>
    <w:basedOn w:val="Standaard"/>
    <w:link w:val="PlattetekstChar"/>
    <w:uiPriority w:val="99"/>
    <w:semiHidden/>
    <w:qFormat/>
    <w:rsid w:val="009A0E7C"/>
    <w:pPr>
      <w:spacing w:after="120"/>
    </w:pPr>
  </w:style>
  <w:style w:type="character" w:customStyle="1" w:styleId="PlattetekstChar">
    <w:name w:val="Platte tekst Char"/>
    <w:basedOn w:val="Standaardalinea-lettertype"/>
    <w:link w:val="Plattetekst"/>
    <w:uiPriority w:val="99"/>
    <w:semiHidden/>
    <w:rsid w:val="009A0E7C"/>
    <w:rPr>
      <w:rFonts w:ascii="Verdana" w:eastAsia="MS Mincho" w:hAnsi="Verdana" w:cs="Times New Roman"/>
      <w:sz w:val="18"/>
      <w:szCs w:val="24"/>
      <w:lang w:val="nl-NL" w:eastAsia="ja-JP"/>
    </w:rPr>
  </w:style>
  <w:style w:type="paragraph" w:styleId="Plattetekst2">
    <w:name w:val="Body Text 2"/>
    <w:basedOn w:val="Standaard"/>
    <w:link w:val="Plattetekst2Char"/>
    <w:uiPriority w:val="99"/>
    <w:semiHidden/>
    <w:qFormat/>
    <w:rsid w:val="009A0E7C"/>
    <w:pPr>
      <w:spacing w:after="120" w:line="480" w:lineRule="auto"/>
    </w:pPr>
  </w:style>
  <w:style w:type="character" w:customStyle="1" w:styleId="Plattetekst2Char">
    <w:name w:val="Platte tekst 2 Char"/>
    <w:basedOn w:val="Standaardalinea-lettertype"/>
    <w:link w:val="Plattetekst2"/>
    <w:uiPriority w:val="99"/>
    <w:semiHidden/>
    <w:rsid w:val="009A0E7C"/>
    <w:rPr>
      <w:rFonts w:ascii="Verdana" w:eastAsia="MS Mincho" w:hAnsi="Verdana" w:cs="Times New Roman"/>
      <w:sz w:val="18"/>
      <w:szCs w:val="24"/>
      <w:lang w:val="nl-NL" w:eastAsia="ja-JP"/>
    </w:rPr>
  </w:style>
  <w:style w:type="paragraph" w:styleId="Plattetekst3">
    <w:name w:val="Body Text 3"/>
    <w:basedOn w:val="Standaard"/>
    <w:link w:val="Plattetekst3Char"/>
    <w:uiPriority w:val="99"/>
    <w:semiHidden/>
    <w:qFormat/>
    <w:rsid w:val="009A0E7C"/>
    <w:pPr>
      <w:spacing w:after="120"/>
    </w:pPr>
    <w:rPr>
      <w:sz w:val="16"/>
      <w:szCs w:val="16"/>
    </w:rPr>
  </w:style>
  <w:style w:type="character" w:customStyle="1" w:styleId="Plattetekst3Char">
    <w:name w:val="Platte tekst 3 Char"/>
    <w:basedOn w:val="Standaardalinea-lettertype"/>
    <w:link w:val="Plattetekst3"/>
    <w:uiPriority w:val="99"/>
    <w:semiHidden/>
    <w:rsid w:val="009A0E7C"/>
    <w:rPr>
      <w:rFonts w:ascii="Verdana" w:eastAsia="MS Mincho" w:hAnsi="Verdana" w:cs="Times New Roman"/>
      <w:sz w:val="16"/>
      <w:szCs w:val="16"/>
      <w:lang w:val="nl-NL" w:eastAsia="ja-JP"/>
    </w:rPr>
  </w:style>
  <w:style w:type="paragraph" w:styleId="Platteteksteersteinspringing">
    <w:name w:val="Body Text First Indent"/>
    <w:basedOn w:val="Plattetekst"/>
    <w:link w:val="PlatteteksteersteinspringingChar"/>
    <w:uiPriority w:val="99"/>
    <w:semiHidden/>
    <w:qFormat/>
    <w:rsid w:val="009A0E7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9A0E7C"/>
    <w:rPr>
      <w:rFonts w:ascii="Verdana" w:eastAsia="MS Mincho" w:hAnsi="Verdana" w:cs="Times New Roman"/>
      <w:sz w:val="18"/>
      <w:szCs w:val="24"/>
      <w:lang w:val="nl-NL" w:eastAsia="ja-JP"/>
    </w:rPr>
  </w:style>
  <w:style w:type="paragraph" w:styleId="Plattetekstinspringen">
    <w:name w:val="Body Text Indent"/>
    <w:basedOn w:val="Standaard"/>
    <w:link w:val="PlattetekstinspringenChar"/>
    <w:uiPriority w:val="99"/>
    <w:semiHidden/>
    <w:qFormat/>
    <w:rsid w:val="009A0E7C"/>
    <w:pPr>
      <w:spacing w:after="120"/>
      <w:ind w:left="283"/>
    </w:pPr>
  </w:style>
  <w:style w:type="character" w:customStyle="1" w:styleId="PlattetekstinspringenChar">
    <w:name w:val="Platte tekst inspringen Char"/>
    <w:basedOn w:val="Standaardalinea-lettertype"/>
    <w:link w:val="Plattetekstinspringen"/>
    <w:uiPriority w:val="99"/>
    <w:semiHidden/>
    <w:rsid w:val="009A0E7C"/>
    <w:rPr>
      <w:rFonts w:ascii="Verdana" w:eastAsia="MS Mincho" w:hAnsi="Verdana" w:cs="Times New Roman"/>
      <w:sz w:val="18"/>
      <w:szCs w:val="24"/>
      <w:lang w:val="nl-NL" w:eastAsia="ja-JP"/>
    </w:rPr>
  </w:style>
  <w:style w:type="paragraph" w:styleId="Platteteksteersteinspringing2">
    <w:name w:val="Body Text First Indent 2"/>
    <w:basedOn w:val="Plattetekstinspringen"/>
    <w:link w:val="Platteteksteersteinspringing2Char"/>
    <w:uiPriority w:val="99"/>
    <w:semiHidden/>
    <w:qFormat/>
    <w:rsid w:val="009A0E7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A0E7C"/>
    <w:rPr>
      <w:rFonts w:ascii="Verdana" w:eastAsia="MS Mincho" w:hAnsi="Verdana" w:cs="Times New Roman"/>
      <w:sz w:val="18"/>
      <w:szCs w:val="24"/>
      <w:lang w:val="nl-NL" w:eastAsia="ja-JP"/>
    </w:rPr>
  </w:style>
  <w:style w:type="paragraph" w:styleId="Plattetekstinspringen2">
    <w:name w:val="Body Text Indent 2"/>
    <w:basedOn w:val="Standaard"/>
    <w:link w:val="Plattetekstinspringen2Char"/>
    <w:uiPriority w:val="99"/>
    <w:semiHidden/>
    <w:qFormat/>
    <w:rsid w:val="009A0E7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9A0E7C"/>
    <w:rPr>
      <w:rFonts w:ascii="Verdana" w:eastAsia="MS Mincho" w:hAnsi="Verdana" w:cs="Times New Roman"/>
      <w:sz w:val="18"/>
      <w:szCs w:val="24"/>
      <w:lang w:val="nl-NL" w:eastAsia="ja-JP"/>
    </w:rPr>
  </w:style>
  <w:style w:type="paragraph" w:styleId="Plattetekstinspringen3">
    <w:name w:val="Body Text Indent 3"/>
    <w:basedOn w:val="Standaard"/>
    <w:link w:val="Plattetekstinspringen3Char"/>
    <w:uiPriority w:val="99"/>
    <w:semiHidden/>
    <w:qFormat/>
    <w:rsid w:val="009A0E7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A0E7C"/>
    <w:rPr>
      <w:rFonts w:ascii="Verdana" w:eastAsia="MS Mincho" w:hAnsi="Verdana" w:cs="Times New Roman"/>
      <w:sz w:val="16"/>
      <w:szCs w:val="16"/>
      <w:lang w:val="nl-NL" w:eastAsia="ja-JP"/>
    </w:rPr>
  </w:style>
  <w:style w:type="table" w:styleId="Professioneletabel">
    <w:name w:val="Table Professional"/>
    <w:basedOn w:val="Standaardtabel"/>
    <w:uiPriority w:val="99"/>
    <w:unhideWhenUsed/>
    <w:rsid w:val="009A0E7C"/>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Pulloutcopy">
    <w:name w:val="Pull out copy"/>
    <w:basedOn w:val="Standaard"/>
    <w:semiHidden/>
    <w:qFormat/>
    <w:rsid w:val="009A0E7C"/>
    <w:rPr>
      <w:rFonts w:ascii="Arial" w:hAnsi="Arial"/>
      <w:b/>
      <w:color w:val="005192"/>
      <w:sz w:val="28"/>
      <w:szCs w:val="28"/>
    </w:rPr>
  </w:style>
  <w:style w:type="table" w:styleId="Rastertabel1licht-Accent1">
    <w:name w:val="Grid Table 1 Light Accent 1"/>
    <w:basedOn w:val="Standaardtabel"/>
    <w:uiPriority w:val="46"/>
    <w:unhideWhenUsed/>
    <w:rsid w:val="009A0E7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unhideWhenUsed/>
    <w:rsid w:val="009A0E7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unhideWhenUsed/>
    <w:rsid w:val="009A0E7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unhideWhenUsed/>
    <w:rsid w:val="009A0E7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unhideWhenUsed/>
    <w:rsid w:val="009A0E7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unhideWhenUsed/>
    <w:rsid w:val="009A0E7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2">
    <w:name w:val="Grid Table 2"/>
    <w:basedOn w:val="Standaardtabel"/>
    <w:uiPriority w:val="47"/>
    <w:unhideWhenUsed/>
    <w:rsid w:val="009A0E7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unhideWhenUsed/>
    <w:rsid w:val="009A0E7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2-Accent2">
    <w:name w:val="Grid Table 2 Accent 2"/>
    <w:basedOn w:val="Standaardtabel"/>
    <w:uiPriority w:val="47"/>
    <w:unhideWhenUsed/>
    <w:rsid w:val="009A0E7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2-Accent3">
    <w:name w:val="Grid Table 2 Accent 3"/>
    <w:basedOn w:val="Standaardtabel"/>
    <w:uiPriority w:val="47"/>
    <w:unhideWhenUsed/>
    <w:rsid w:val="009A0E7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2-Accent4">
    <w:name w:val="Grid Table 2 Accent 4"/>
    <w:basedOn w:val="Standaardtabel"/>
    <w:uiPriority w:val="47"/>
    <w:unhideWhenUsed/>
    <w:rsid w:val="009A0E7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2-Accent5">
    <w:name w:val="Grid Table 2 Accent 5"/>
    <w:basedOn w:val="Standaardtabel"/>
    <w:uiPriority w:val="47"/>
    <w:unhideWhenUsed/>
    <w:rsid w:val="009A0E7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2-Accent6">
    <w:name w:val="Grid Table 2 Accent 6"/>
    <w:basedOn w:val="Standaardtabel"/>
    <w:uiPriority w:val="47"/>
    <w:unhideWhenUsed/>
    <w:rsid w:val="009A0E7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3">
    <w:name w:val="Grid Table 3"/>
    <w:basedOn w:val="Standaardtabel"/>
    <w:uiPriority w:val="48"/>
    <w:unhideWhenUsed/>
    <w:rsid w:val="009A0E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unhideWhenUsed/>
    <w:rsid w:val="009A0E7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3-Accent2">
    <w:name w:val="Grid Table 3 Accent 2"/>
    <w:basedOn w:val="Standaardtabel"/>
    <w:uiPriority w:val="48"/>
    <w:unhideWhenUsed/>
    <w:rsid w:val="009A0E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unhideWhenUsed/>
    <w:rsid w:val="009A0E7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3-Accent4">
    <w:name w:val="Grid Table 3 Accent 4"/>
    <w:basedOn w:val="Standaardtabel"/>
    <w:uiPriority w:val="48"/>
    <w:unhideWhenUsed/>
    <w:rsid w:val="009A0E7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3-Accent5">
    <w:name w:val="Grid Table 3 Accent 5"/>
    <w:basedOn w:val="Standaardtabel"/>
    <w:uiPriority w:val="48"/>
    <w:unhideWhenUsed/>
    <w:rsid w:val="009A0E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3-Accent6">
    <w:name w:val="Grid Table 3 Accent 6"/>
    <w:basedOn w:val="Standaardtabel"/>
    <w:uiPriority w:val="48"/>
    <w:unhideWhenUsed/>
    <w:rsid w:val="009A0E7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
    <w:name w:val="Grid Table 4"/>
    <w:basedOn w:val="Standaardtabel"/>
    <w:uiPriority w:val="49"/>
    <w:unhideWhenUsed/>
    <w:rsid w:val="009A0E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unhideWhenUsed/>
    <w:rsid w:val="009A0E7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Accent2">
    <w:name w:val="Grid Table 4 Accent 2"/>
    <w:basedOn w:val="Standaardtabel"/>
    <w:uiPriority w:val="49"/>
    <w:unhideWhenUsed/>
    <w:rsid w:val="009A0E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3">
    <w:name w:val="Grid Table 4 Accent 3"/>
    <w:basedOn w:val="Standaardtabel"/>
    <w:uiPriority w:val="49"/>
    <w:unhideWhenUsed/>
    <w:rsid w:val="009A0E7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4">
    <w:name w:val="Grid Table 4 Accent 4"/>
    <w:basedOn w:val="Standaardtabel"/>
    <w:uiPriority w:val="49"/>
    <w:unhideWhenUsed/>
    <w:rsid w:val="009A0E7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5">
    <w:name w:val="Grid Table 4 Accent 5"/>
    <w:basedOn w:val="Standaardtabel"/>
    <w:uiPriority w:val="49"/>
    <w:unhideWhenUsed/>
    <w:rsid w:val="009A0E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6">
    <w:name w:val="Grid Table 4 Accent 6"/>
    <w:basedOn w:val="Standaardtabel"/>
    <w:uiPriority w:val="49"/>
    <w:unhideWhenUsed/>
    <w:rsid w:val="009A0E7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5donker">
    <w:name w:val="Grid Table 5 Dark"/>
    <w:basedOn w:val="Standaardtabel"/>
    <w:uiPriority w:val="50"/>
    <w:unhideWhenUsed/>
    <w:rsid w:val="009A0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unhideWhenUsed/>
    <w:rsid w:val="009A0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Rastertabel5donker-Accent2">
    <w:name w:val="Grid Table 5 Dark Accent 2"/>
    <w:basedOn w:val="Standaardtabel"/>
    <w:uiPriority w:val="50"/>
    <w:unhideWhenUsed/>
    <w:rsid w:val="009A0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3">
    <w:name w:val="Grid Table 5 Dark Accent 3"/>
    <w:basedOn w:val="Standaardtabel"/>
    <w:uiPriority w:val="50"/>
    <w:unhideWhenUsed/>
    <w:rsid w:val="009A0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5donker-Accent4">
    <w:name w:val="Grid Table 5 Dark Accent 4"/>
    <w:basedOn w:val="Standaardtabel"/>
    <w:uiPriority w:val="50"/>
    <w:unhideWhenUsed/>
    <w:rsid w:val="009A0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astertabel5donker-Accent5">
    <w:name w:val="Grid Table 5 Dark Accent 5"/>
    <w:basedOn w:val="Standaardtabel"/>
    <w:uiPriority w:val="50"/>
    <w:unhideWhenUsed/>
    <w:rsid w:val="009A0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Rastertabel5donker-Accent6">
    <w:name w:val="Grid Table 5 Dark Accent 6"/>
    <w:basedOn w:val="Standaardtabel"/>
    <w:uiPriority w:val="50"/>
    <w:unhideWhenUsed/>
    <w:rsid w:val="009A0E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6kleurrijk">
    <w:name w:val="Grid Table 6 Colorful"/>
    <w:basedOn w:val="Standaardtabel"/>
    <w:uiPriority w:val="51"/>
    <w:unhideWhenUsed/>
    <w:rsid w:val="009A0E7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unhideWhenUsed/>
    <w:rsid w:val="009A0E7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6kleurrijk-Accent2">
    <w:name w:val="Grid Table 6 Colorful Accent 2"/>
    <w:basedOn w:val="Standaardtabel"/>
    <w:uiPriority w:val="51"/>
    <w:unhideWhenUsed/>
    <w:rsid w:val="009A0E7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6kleurrijk-Accent3">
    <w:name w:val="Grid Table 6 Colorful Accent 3"/>
    <w:basedOn w:val="Standaardtabel"/>
    <w:uiPriority w:val="51"/>
    <w:unhideWhenUsed/>
    <w:rsid w:val="009A0E7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Accent4">
    <w:name w:val="Grid Table 6 Colorful Accent 4"/>
    <w:basedOn w:val="Standaardtabel"/>
    <w:uiPriority w:val="51"/>
    <w:unhideWhenUsed/>
    <w:rsid w:val="009A0E7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6kleurrijk-Accent5">
    <w:name w:val="Grid Table 6 Colorful Accent 5"/>
    <w:basedOn w:val="Standaardtabel"/>
    <w:uiPriority w:val="51"/>
    <w:unhideWhenUsed/>
    <w:rsid w:val="009A0E7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6kleurrijk-Accent6">
    <w:name w:val="Grid Table 6 Colorful Accent 6"/>
    <w:basedOn w:val="Standaardtabel"/>
    <w:uiPriority w:val="51"/>
    <w:unhideWhenUsed/>
    <w:rsid w:val="009A0E7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7kleurrijk">
    <w:name w:val="Grid Table 7 Colorful"/>
    <w:basedOn w:val="Standaardtabel"/>
    <w:uiPriority w:val="52"/>
    <w:unhideWhenUsed/>
    <w:rsid w:val="009A0E7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unhideWhenUsed/>
    <w:rsid w:val="009A0E7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astertabel7kleurrijk-Accent2">
    <w:name w:val="Grid Table 7 Colorful Accent 2"/>
    <w:basedOn w:val="Standaardtabel"/>
    <w:uiPriority w:val="52"/>
    <w:unhideWhenUsed/>
    <w:rsid w:val="009A0E7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7kleurrijk-Accent3">
    <w:name w:val="Grid Table 7 Colorful Accent 3"/>
    <w:basedOn w:val="Standaardtabel"/>
    <w:uiPriority w:val="52"/>
    <w:unhideWhenUsed/>
    <w:rsid w:val="009A0E7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7kleurrijk-Accent4">
    <w:name w:val="Grid Table 7 Colorful Accent 4"/>
    <w:basedOn w:val="Standaardtabel"/>
    <w:uiPriority w:val="52"/>
    <w:unhideWhenUsed/>
    <w:rsid w:val="009A0E7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7kleurrijk-Accent5">
    <w:name w:val="Grid Table 7 Colorful Accent 5"/>
    <w:basedOn w:val="Standaardtabel"/>
    <w:uiPriority w:val="52"/>
    <w:unhideWhenUsed/>
    <w:rsid w:val="009A0E7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Rastertabel7kleurrijk-Accent6">
    <w:name w:val="Grid Table 7 Colorful Accent 6"/>
    <w:basedOn w:val="Standaardtabel"/>
    <w:uiPriority w:val="52"/>
    <w:unhideWhenUsed/>
    <w:rsid w:val="009A0E7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Regelnummer">
    <w:name w:val="line number"/>
    <w:basedOn w:val="Standaardalinea-lettertype"/>
    <w:uiPriority w:val="99"/>
    <w:semiHidden/>
    <w:qFormat/>
    <w:rsid w:val="009A0E7C"/>
    <w:rPr>
      <w:lang w:val="nl-NL"/>
    </w:rPr>
  </w:style>
  <w:style w:type="paragraph" w:customStyle="1" w:styleId="RptHoofdstuk1">
    <w:name w:val="Rpt_Hoofdstuk_1"/>
    <w:basedOn w:val="Kop1"/>
    <w:next w:val="Standaard"/>
    <w:uiPriority w:val="9"/>
    <w:qFormat/>
    <w:rsid w:val="009A0E7C"/>
    <w:pPr>
      <w:numPr>
        <w:numId w:val="41"/>
      </w:numPr>
      <w:tabs>
        <w:tab w:val="left" w:pos="851"/>
      </w:tabs>
      <w:spacing w:before="520" w:after="240" w:line="255" w:lineRule="exact"/>
    </w:pPr>
    <w:rPr>
      <w:rFonts w:ascii="Verdana" w:eastAsia="Times New Roman" w:hAnsi="Verdana" w:cs="Times New Roman"/>
      <w:bCs w:val="0"/>
      <w:kern w:val="28"/>
      <w:sz w:val="22"/>
      <w:szCs w:val="22"/>
      <w:lang w:eastAsia="nl-NL"/>
    </w:rPr>
  </w:style>
  <w:style w:type="paragraph" w:customStyle="1" w:styleId="RptParagraafNiveau1">
    <w:name w:val="Rpt_Paragraaf_Niveau_1"/>
    <w:basedOn w:val="Kop2"/>
    <w:next w:val="Standaard"/>
    <w:uiPriority w:val="10"/>
    <w:qFormat/>
    <w:rsid w:val="009A0E7C"/>
    <w:pPr>
      <w:numPr>
        <w:ilvl w:val="1"/>
        <w:numId w:val="41"/>
      </w:numPr>
      <w:tabs>
        <w:tab w:val="left" w:pos="851"/>
      </w:tabs>
      <w:spacing w:before="260" w:after="0" w:line="255" w:lineRule="exact"/>
    </w:pPr>
    <w:rPr>
      <w:rFonts w:ascii="Verdana" w:eastAsia="Times New Roman" w:hAnsi="Verdana" w:cs="Times New Roman"/>
      <w:bCs w:val="0"/>
      <w:i w:val="0"/>
      <w:iCs w:val="0"/>
      <w:sz w:val="20"/>
      <w:szCs w:val="20"/>
      <w:lang w:eastAsia="nl-NL"/>
    </w:rPr>
  </w:style>
  <w:style w:type="paragraph" w:customStyle="1" w:styleId="RptParagraafNiveau2">
    <w:name w:val="Rpt_Paragraaf_Niveau_2"/>
    <w:basedOn w:val="Kop3"/>
    <w:next w:val="Standaard"/>
    <w:uiPriority w:val="11"/>
    <w:qFormat/>
    <w:rsid w:val="009A0E7C"/>
    <w:pPr>
      <w:numPr>
        <w:ilvl w:val="2"/>
        <w:numId w:val="41"/>
      </w:numPr>
      <w:tabs>
        <w:tab w:val="clear" w:pos="720"/>
        <w:tab w:val="left" w:pos="851"/>
      </w:tabs>
      <w:spacing w:before="260" w:after="0" w:line="255" w:lineRule="exact"/>
    </w:pPr>
    <w:rPr>
      <w:rFonts w:ascii="Verdana" w:eastAsia="Times New Roman" w:hAnsi="Verdana" w:cs="Times New Roman"/>
      <w:bCs w:val="0"/>
      <w:i/>
      <w:sz w:val="18"/>
      <w:szCs w:val="20"/>
      <w:lang w:eastAsia="nl-NL"/>
    </w:rPr>
  </w:style>
  <w:style w:type="paragraph" w:customStyle="1" w:styleId="RptStandaard">
    <w:name w:val="Rpt_Standaard"/>
    <w:basedOn w:val="RptHoofdstuk1"/>
    <w:uiPriority w:val="1"/>
    <w:qFormat/>
    <w:rsid w:val="009A0E7C"/>
    <w:pPr>
      <w:numPr>
        <w:numId w:val="0"/>
      </w:numPr>
      <w:tabs>
        <w:tab w:val="clear" w:pos="851"/>
      </w:tabs>
      <w:spacing w:before="0" w:after="0"/>
    </w:pPr>
    <w:rPr>
      <w:b w:val="0"/>
      <w:sz w:val="18"/>
    </w:rPr>
  </w:style>
  <w:style w:type="paragraph" w:customStyle="1" w:styleId="Smallcopy">
    <w:name w:val="Small copy"/>
    <w:basedOn w:val="Standaard"/>
    <w:semiHidden/>
    <w:qFormat/>
    <w:rsid w:val="009A0E7C"/>
    <w:rPr>
      <w:rFonts w:ascii="Arial" w:hAnsi="Arial"/>
      <w:color w:val="B7B9BA"/>
      <w:szCs w:val="18"/>
    </w:rPr>
  </w:style>
  <w:style w:type="paragraph" w:customStyle="1" w:styleId="Smallcopyheading">
    <w:name w:val="Small copy heading"/>
    <w:basedOn w:val="Smallcopy"/>
    <w:next w:val="Smallcopy"/>
    <w:semiHidden/>
    <w:qFormat/>
    <w:rsid w:val="009A0E7C"/>
    <w:rPr>
      <w:b/>
    </w:rPr>
  </w:style>
  <w:style w:type="paragraph" w:styleId="Standaardinspringing">
    <w:name w:val="Normal Indent"/>
    <w:basedOn w:val="Standaard"/>
    <w:uiPriority w:val="99"/>
    <w:semiHidden/>
    <w:qFormat/>
    <w:rsid w:val="009A0E7C"/>
    <w:pPr>
      <w:ind w:left="708"/>
    </w:pPr>
  </w:style>
  <w:style w:type="character" w:styleId="Subtielebenadrukking">
    <w:name w:val="Subtle Emphasis"/>
    <w:basedOn w:val="Standaardalinea-lettertype"/>
    <w:uiPriority w:val="19"/>
    <w:semiHidden/>
    <w:qFormat/>
    <w:rsid w:val="009A0E7C"/>
    <w:rPr>
      <w:i/>
      <w:iCs/>
      <w:color w:val="404040" w:themeColor="text1" w:themeTint="BF"/>
      <w:lang w:val="nl-NL"/>
    </w:rPr>
  </w:style>
  <w:style w:type="character" w:styleId="Subtieleverwijzing">
    <w:name w:val="Subtle Reference"/>
    <w:basedOn w:val="Standaardalinea-lettertype"/>
    <w:uiPriority w:val="31"/>
    <w:semiHidden/>
    <w:qFormat/>
    <w:rsid w:val="009A0E7C"/>
    <w:rPr>
      <w:smallCaps/>
      <w:color w:val="5A5A5A" w:themeColor="text1" w:themeTint="A5"/>
      <w:lang w:val="nl-NL"/>
    </w:rPr>
  </w:style>
  <w:style w:type="table" w:styleId="Tabelkolommen1">
    <w:name w:val="Table Columns 1"/>
    <w:basedOn w:val="Standaardtabel"/>
    <w:uiPriority w:val="99"/>
    <w:unhideWhenUsed/>
    <w:rsid w:val="009A0E7C"/>
    <w:pPr>
      <w:spacing w:after="0" w:line="24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unhideWhenUsed/>
    <w:rsid w:val="009A0E7C"/>
    <w:pPr>
      <w:spacing w:after="0" w:line="24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unhideWhenUsed/>
    <w:rsid w:val="009A0E7C"/>
    <w:pPr>
      <w:spacing w:after="0" w:line="24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unhideWhenUsed/>
    <w:rsid w:val="009A0E7C"/>
    <w:pPr>
      <w:spacing w:after="0" w:line="24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unhideWhenUsed/>
    <w:rsid w:val="009A0E7C"/>
    <w:pPr>
      <w:spacing w:after="0" w:line="24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unhideWhenUsed/>
    <w:rsid w:val="009A0E7C"/>
    <w:pPr>
      <w:spacing w:after="0" w:line="24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unhideWhenUsed/>
    <w:rsid w:val="009A0E7C"/>
    <w:pPr>
      <w:spacing w:after="0" w:line="24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unhideWhenUsed/>
    <w:rsid w:val="009A0E7C"/>
    <w:pPr>
      <w:spacing w:after="0" w:line="24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unhideWhenUsed/>
    <w:rsid w:val="009A0E7C"/>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unhideWhenUsed/>
    <w:rsid w:val="009A0E7C"/>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unhideWhenUsed/>
    <w:rsid w:val="009A0E7C"/>
    <w:pPr>
      <w:spacing w:after="0" w:line="24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unhideWhenUsed/>
    <w:rsid w:val="009A0E7C"/>
    <w:pPr>
      <w:spacing w:after="0" w:line="24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unhideWhenUsed/>
    <w:rsid w:val="009A0E7C"/>
    <w:pPr>
      <w:spacing w:after="0" w:line="24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uiPriority w:val="99"/>
    <w:unhideWhenUsed/>
    <w:rsid w:val="009A0E7C"/>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1licht">
    <w:name w:val="Grid Table 1 Light"/>
    <w:basedOn w:val="Standaardtabel"/>
    <w:uiPriority w:val="46"/>
    <w:unhideWhenUsed/>
    <w:rsid w:val="009A0E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raster2">
    <w:name w:val="Table Grid 2"/>
    <w:basedOn w:val="Standaardtabel"/>
    <w:uiPriority w:val="99"/>
    <w:unhideWhenUsed/>
    <w:rsid w:val="009A0E7C"/>
    <w:pPr>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unhideWhenUsed/>
    <w:rsid w:val="009A0E7C"/>
    <w:pPr>
      <w:spacing w:after="0" w:line="24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unhideWhenUsed/>
    <w:rsid w:val="009A0E7C"/>
    <w:pPr>
      <w:spacing w:after="0" w:line="24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unhideWhenUsed/>
    <w:rsid w:val="009A0E7C"/>
    <w:pPr>
      <w:spacing w:after="0" w:line="24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unhideWhenUsed/>
    <w:rsid w:val="009A0E7C"/>
    <w:pPr>
      <w:spacing w:after="0" w:line="24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unhideWhenUsed/>
    <w:rsid w:val="009A0E7C"/>
    <w:pPr>
      <w:spacing w:after="0" w:line="24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unhideWhenUsed/>
    <w:rsid w:val="009A0E7C"/>
    <w:pPr>
      <w:spacing w:after="0" w:line="24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unhideWhenUsed/>
    <w:rsid w:val="009A0E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uiPriority w:val="99"/>
    <w:unhideWhenUsed/>
    <w:rsid w:val="009A0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qFormat/>
    <w:rsid w:val="009A0E7C"/>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A0E7C"/>
    <w:rPr>
      <w:rFonts w:ascii="Consolas" w:eastAsia="MS Mincho" w:hAnsi="Consolas" w:cs="Times New Roman"/>
      <w:sz w:val="21"/>
      <w:szCs w:val="21"/>
      <w:lang w:val="nl-NL" w:eastAsia="ja-JP"/>
    </w:rPr>
  </w:style>
  <w:style w:type="paragraph" w:styleId="Titel">
    <w:name w:val="Title"/>
    <w:basedOn w:val="Standaard"/>
    <w:next w:val="Standaard"/>
    <w:link w:val="TitelChar"/>
    <w:uiPriority w:val="10"/>
    <w:semiHidden/>
    <w:qFormat/>
    <w:rsid w:val="009A0E7C"/>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A0E7C"/>
    <w:rPr>
      <w:rFonts w:asciiTheme="majorHAnsi" w:eastAsiaTheme="majorEastAsia" w:hAnsiTheme="majorHAnsi" w:cstheme="majorBidi"/>
      <w:spacing w:val="-10"/>
      <w:kern w:val="28"/>
      <w:sz w:val="56"/>
      <w:szCs w:val="56"/>
      <w:lang w:val="nl-NL" w:eastAsia="ja-JP"/>
    </w:rPr>
  </w:style>
  <w:style w:type="character" w:styleId="Titelvanboek">
    <w:name w:val="Book Title"/>
    <w:basedOn w:val="Standaardalinea-lettertype"/>
    <w:uiPriority w:val="33"/>
    <w:semiHidden/>
    <w:qFormat/>
    <w:rsid w:val="009A0E7C"/>
    <w:rPr>
      <w:b/>
      <w:bCs/>
      <w:i/>
      <w:iCs/>
      <w:spacing w:val="5"/>
      <w:lang w:val="nl-NL"/>
    </w:rPr>
  </w:style>
  <w:style w:type="paragraph" w:customStyle="1" w:styleId="Variabeleonderreferentiekopvoetnoot">
    <w:name w:val="Variabele onder referentiekop/voetnoot"/>
    <w:basedOn w:val="Standaard"/>
    <w:semiHidden/>
    <w:qFormat/>
    <w:rsid w:val="009A0E7C"/>
    <w:pPr>
      <w:tabs>
        <w:tab w:val="left" w:pos="284"/>
      </w:tabs>
      <w:spacing w:line="224" w:lineRule="exact"/>
    </w:pPr>
    <w:rPr>
      <w:rFonts w:eastAsia="Times New Roman"/>
      <w:sz w:val="16"/>
      <w:szCs w:val="20"/>
      <w:lang w:eastAsia="nl-NL"/>
    </w:rPr>
  </w:style>
  <w:style w:type="table" w:styleId="Verfijndetabel1">
    <w:name w:val="Table Subtle 1"/>
    <w:basedOn w:val="Standaardtabel"/>
    <w:uiPriority w:val="99"/>
    <w:unhideWhenUsed/>
    <w:rsid w:val="009A0E7C"/>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unhideWhenUsed/>
    <w:rsid w:val="009A0E7C"/>
    <w:pPr>
      <w:spacing w:after="0" w:line="24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qFormat/>
    <w:rsid w:val="009A0E7C"/>
    <w:rPr>
      <w:sz w:val="16"/>
      <w:szCs w:val="16"/>
      <w:lang w:val="nl-NL"/>
    </w:rPr>
  </w:style>
  <w:style w:type="character" w:styleId="Voetnootmarkering">
    <w:name w:val="footnote reference"/>
    <w:basedOn w:val="Standaardalinea-lettertype"/>
    <w:uiPriority w:val="99"/>
    <w:semiHidden/>
    <w:qFormat/>
    <w:rsid w:val="009A0E7C"/>
    <w:rPr>
      <w:vertAlign w:val="superscript"/>
      <w:lang w:val="nl-NL"/>
    </w:rPr>
  </w:style>
  <w:style w:type="paragraph" w:styleId="Voetnoottekst">
    <w:name w:val="footnote text"/>
    <w:basedOn w:val="Standaard"/>
    <w:link w:val="VoetnoottekstChar"/>
    <w:uiPriority w:val="99"/>
    <w:semiHidden/>
    <w:qFormat/>
    <w:rsid w:val="009A0E7C"/>
    <w:rPr>
      <w:sz w:val="20"/>
      <w:szCs w:val="20"/>
    </w:rPr>
  </w:style>
  <w:style w:type="character" w:customStyle="1" w:styleId="VoetnoottekstChar">
    <w:name w:val="Voetnoottekst Char"/>
    <w:basedOn w:val="Standaardalinea-lettertype"/>
    <w:link w:val="Voetnoottekst"/>
    <w:uiPriority w:val="99"/>
    <w:semiHidden/>
    <w:rsid w:val="009A0E7C"/>
    <w:rPr>
      <w:rFonts w:ascii="Verdana" w:eastAsia="MS Mincho" w:hAnsi="Verdana" w:cs="Times New Roman"/>
      <w:sz w:val="20"/>
      <w:szCs w:val="20"/>
      <w:lang w:val="nl-NL" w:eastAsia="ja-JP"/>
    </w:rPr>
  </w:style>
  <w:style w:type="table" w:styleId="Webtabel1">
    <w:name w:val="Table Web 1"/>
    <w:basedOn w:val="Standaardtabel"/>
    <w:uiPriority w:val="99"/>
    <w:unhideWhenUsed/>
    <w:rsid w:val="009A0E7C"/>
    <w:pPr>
      <w:spacing w:after="0" w:line="24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unhideWhenUsed/>
    <w:rsid w:val="009A0E7C"/>
    <w:pPr>
      <w:spacing w:after="0" w:line="24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unhideWhenUsed/>
    <w:rsid w:val="009A0E7C"/>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uiPriority w:val="22"/>
    <w:semiHidden/>
    <w:qFormat/>
    <w:rsid w:val="009A0E7C"/>
    <w:rPr>
      <w:b/>
      <w:bCs/>
      <w:lang w:val="nl-NL"/>
    </w:rPr>
  </w:style>
  <w:style w:type="character" w:customStyle="1" w:styleId="LijstalineaChar">
    <w:name w:val="Lijstalinea Char"/>
    <w:aliases w:val="Num Bullet 1 Char,Bullet Number Char,Use Case List Paragraph Char,lp1 Char,Bullet List Char,FooterText Char,Num List Paragraph Char,Heading2 Char,b1 Char,Bullet for no #'s Char,Body Bullet Char,Ref Char,List Paragraph 1 Char,Kop2 Char"/>
    <w:link w:val="Lijstalinea"/>
    <w:uiPriority w:val="34"/>
    <w:qFormat/>
    <w:locked/>
    <w:rsid w:val="00427CBE"/>
    <w:rPr>
      <w:rFonts w:ascii="Verdana" w:eastAsia="MS Mincho" w:hAnsi="Verdana" w:cs="Times New Roman"/>
      <w:sz w:val="18"/>
      <w:szCs w:val="24"/>
      <w:lang w:val="nl-NL" w:eastAsia="ja-JP"/>
    </w:rPr>
  </w:style>
  <w:style w:type="paragraph" w:customStyle="1" w:styleId="BulletNummer2">
    <w:name w:val="BulletNummer2"/>
    <w:basedOn w:val="Standaard"/>
    <w:rsid w:val="00427CBE"/>
    <w:pPr>
      <w:overflowPunct w:val="0"/>
      <w:autoSpaceDE w:val="0"/>
      <w:autoSpaceDN w:val="0"/>
      <w:adjustRightInd w:val="0"/>
      <w:spacing w:line="240" w:lineRule="atLeast"/>
      <w:textAlignment w:val="baseline"/>
    </w:pPr>
    <w:rPr>
      <w:rFonts w:eastAsia="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64153">
      <w:bodyDiv w:val="1"/>
      <w:marLeft w:val="0"/>
      <w:marRight w:val="0"/>
      <w:marTop w:val="0"/>
      <w:marBottom w:val="0"/>
      <w:divBdr>
        <w:top w:val="none" w:sz="0" w:space="0" w:color="auto"/>
        <w:left w:val="none" w:sz="0" w:space="0" w:color="auto"/>
        <w:bottom w:val="none" w:sz="0" w:space="0" w:color="auto"/>
        <w:right w:val="none" w:sz="0" w:space="0" w:color="auto"/>
      </w:divBdr>
    </w:div>
    <w:div w:id="1324235123">
      <w:bodyDiv w:val="1"/>
      <w:marLeft w:val="0"/>
      <w:marRight w:val="0"/>
      <w:marTop w:val="0"/>
      <w:marBottom w:val="0"/>
      <w:divBdr>
        <w:top w:val="none" w:sz="0" w:space="0" w:color="auto"/>
        <w:left w:val="none" w:sz="0" w:space="0" w:color="auto"/>
        <w:bottom w:val="none" w:sz="0" w:space="0" w:color="auto"/>
        <w:right w:val="none" w:sz="0" w:space="0" w:color="auto"/>
      </w:divBdr>
    </w:div>
    <w:div w:id="1435705381">
      <w:bodyDiv w:val="1"/>
      <w:marLeft w:val="0"/>
      <w:marRight w:val="0"/>
      <w:marTop w:val="0"/>
      <w:marBottom w:val="0"/>
      <w:divBdr>
        <w:top w:val="none" w:sz="0" w:space="0" w:color="auto"/>
        <w:left w:val="none" w:sz="0" w:space="0" w:color="auto"/>
        <w:bottom w:val="none" w:sz="0" w:space="0" w:color="auto"/>
        <w:right w:val="none" w:sz="0" w:space="0" w:color="auto"/>
      </w:divBdr>
    </w:div>
    <w:div w:id="1685864889">
      <w:bodyDiv w:val="1"/>
      <w:marLeft w:val="0"/>
      <w:marRight w:val="0"/>
      <w:marTop w:val="0"/>
      <w:marBottom w:val="0"/>
      <w:divBdr>
        <w:top w:val="none" w:sz="0" w:space="0" w:color="auto"/>
        <w:left w:val="none" w:sz="0" w:space="0" w:color="auto"/>
        <w:bottom w:val="none" w:sz="0" w:space="0" w:color="auto"/>
        <w:right w:val="none" w:sz="0" w:space="0" w:color="auto"/>
      </w:divBdr>
    </w:div>
    <w:div w:id="211192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DotOffice\Corporate%20Identity\Templates\Memo.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WV">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Memo</Template>
  <TotalTime>0</TotalTime>
  <Pages>5</Pages>
  <Words>2170</Words>
  <Characters>11936</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DotOffice B.V.</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Kaat, Maaike (M.J.L.)</dc:creator>
  <cp:keywords/>
  <dc:description/>
  <cp:lastModifiedBy>Driessen, Jos (J.)</cp:lastModifiedBy>
  <cp:revision>6</cp:revision>
  <dcterms:created xsi:type="dcterms:W3CDTF">2023-02-08T09:37:00Z</dcterms:created>
  <dcterms:modified xsi:type="dcterms:W3CDTF">2023-02-08T10:39:00Z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Memo</vt:lpwstr>
  </property>
  <property fmtid="{D5CDD505-2E9C-101B-9397-08002B2CF9AE}" pid="3" name="chkInt">
    <vt:lpwstr>False</vt:lpwstr>
  </property>
  <property fmtid="{D5CDD505-2E9C-101B-9397-08002B2CF9AE}" pid="4" name="txtSalutationName">
    <vt:lpwstr>Maarten, leden van de IV board</vt:lpwstr>
  </property>
  <property fmtid="{D5CDD505-2E9C-101B-9397-08002B2CF9AE}" pid="5" name="txtSubject">
    <vt:lpwstr>Resultaten onderzoek Productiedata in OTA omgevingen </vt:lpwstr>
  </property>
  <property fmtid="{D5CDD505-2E9C-101B-9397-08002B2CF9AE}" pid="6" name="cboLanguage">
    <vt:lpwstr>Nederlands</vt:lpwstr>
  </property>
  <property fmtid="{D5CDD505-2E9C-101B-9397-08002B2CF9AE}" pid="7" name="txtDate">
    <vt:lpwstr>08 september 2022</vt:lpwstr>
  </property>
  <property fmtid="{D5CDD505-2E9C-101B-9397-08002B2CF9AE}" pid="8" name="cboSigner">
    <vt:lpwstr>Maaike Kaat</vt:lpwstr>
  </property>
  <property fmtid="{D5CDD505-2E9C-101B-9397-08002B2CF9AE}" pid="9" name="cboSigning">
    <vt:lpwstr>Met vriendelijke groet,</vt:lpwstr>
  </property>
  <property fmtid="{D5CDD505-2E9C-101B-9397-08002B2CF9AE}" pid="10" name="cboSalutation">
    <vt:lpwstr>Beste</vt:lpwstr>
  </property>
  <property fmtid="{D5CDD505-2E9C-101B-9397-08002B2CF9AE}" pid="11" name="CreatedWithVersion">
    <vt:lpwstr>1.1.0</vt:lpwstr>
  </property>
  <property fmtid="{D5CDD505-2E9C-101B-9397-08002B2CF9AE}" pid="12" name="languageID">
    <vt:lpwstr>1043</vt:lpwstr>
  </property>
  <property fmtid="{D5CDD505-2E9C-101B-9397-08002B2CF9AE}" pid="13" name="docSigner">
    <vt:lpwstr>fdfea266-08e8-4fbc-96ae-d156f283e5e7</vt:lpwstr>
  </property>
</Properties>
</file>