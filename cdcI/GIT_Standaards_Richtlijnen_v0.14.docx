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E5C986" w14:textId="77777777" w:rsidR="00550B5F" w:rsidRDefault="00550B5F" w:rsidP="00550B5F">
      <w:pPr>
        <w:pStyle w:val="Geenafstand"/>
        <w:rPr>
          <w:rFonts w:asciiTheme="minorHAnsi" w:hAnsiTheme="minorHAnsi" w:cstheme="minorHAnsi"/>
          <w:b/>
          <w:sz w:val="28"/>
          <w:szCs w:val="28"/>
        </w:rPr>
      </w:pPr>
      <w:bookmarkStart w:id="0" w:name="_Toc24616122"/>
      <w:r>
        <w:rPr>
          <w:noProof/>
        </w:rPr>
        <w:drawing>
          <wp:anchor distT="0" distB="0" distL="114300" distR="114300" simplePos="0" relativeHeight="251650560" behindDoc="0" locked="0" layoutInCell="1" allowOverlap="1" wp14:anchorId="228B147D" wp14:editId="32B3D699">
            <wp:simplePos x="0" y="0"/>
            <wp:positionH relativeFrom="column">
              <wp:posOffset>4119245</wp:posOffset>
            </wp:positionH>
            <wp:positionV relativeFrom="paragraph">
              <wp:posOffset>-366395</wp:posOffset>
            </wp:positionV>
            <wp:extent cx="2118995" cy="1114425"/>
            <wp:effectExtent l="0" t="0" r="0" b="0"/>
            <wp:wrapThrough wrapText="bothSides">
              <wp:wrapPolygon edited="0">
                <wp:start x="3884" y="2215"/>
                <wp:lineTo x="3107" y="4431"/>
                <wp:lineTo x="2330" y="7754"/>
                <wp:lineTo x="2330" y="8862"/>
                <wp:lineTo x="971" y="12923"/>
                <wp:lineTo x="1165" y="14400"/>
                <wp:lineTo x="4466" y="15508"/>
                <wp:lineTo x="4466" y="17354"/>
                <wp:lineTo x="5437" y="17354"/>
                <wp:lineTo x="5631" y="14769"/>
                <wp:lineTo x="13010" y="14769"/>
                <wp:lineTo x="20390" y="11815"/>
                <wp:lineTo x="20001" y="8862"/>
                <wp:lineTo x="20001" y="8123"/>
                <wp:lineTo x="5437" y="2215"/>
                <wp:lineTo x="3884" y="2215"/>
              </wp:wrapPolygon>
            </wp:wrapThrough>
            <wp:docPr id="2" name="Afbeelding 1">
              <a:extLst xmlns:a="http://schemas.openxmlformats.org/drawingml/2006/main">
                <a:ext uri="{FF2B5EF4-FFF2-40B4-BE49-F238E27FC236}">
                  <a16:creationId xmlns:a16="http://schemas.microsoft.com/office/drawing/2014/main" id="{00000000-0008-0000-1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a:extLst>
                        <a:ext uri="{FF2B5EF4-FFF2-40B4-BE49-F238E27FC236}">
                          <a16:creationId xmlns:a16="http://schemas.microsoft.com/office/drawing/2014/main" id="{00000000-0008-0000-1100-000002000000}"/>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8995" cy="1114425"/>
                    </a:xfrm>
                    <a:prstGeom prst="rect">
                      <a:avLst/>
                    </a:prstGeom>
                  </pic:spPr>
                </pic:pic>
              </a:graphicData>
            </a:graphic>
          </wp:anchor>
        </w:drawing>
      </w:r>
      <w:r>
        <w:rPr>
          <w:noProof/>
        </w:rPr>
        <w:drawing>
          <wp:anchor distT="0" distB="0" distL="114300" distR="114300" simplePos="0" relativeHeight="251648512" behindDoc="0" locked="0" layoutInCell="0" allowOverlap="1" wp14:anchorId="58D0610A" wp14:editId="383C6846">
            <wp:simplePos x="0" y="0"/>
            <wp:positionH relativeFrom="page">
              <wp:posOffset>695325</wp:posOffset>
            </wp:positionH>
            <wp:positionV relativeFrom="page">
              <wp:posOffset>438149</wp:posOffset>
            </wp:positionV>
            <wp:extent cx="4401661" cy="1457325"/>
            <wp:effectExtent l="0" t="0" r="0" b="0"/>
            <wp:wrapThrough wrapText="bothSides">
              <wp:wrapPolygon edited="0">
                <wp:start x="0" y="0"/>
                <wp:lineTo x="0" y="21176"/>
                <wp:lineTo x="21503" y="21176"/>
                <wp:lineTo x="21503" y="0"/>
                <wp:lineTo x="0" y="0"/>
              </wp:wrapPolygon>
            </wp:wrapThrough>
            <wp:docPr id="4" name="Afbeelding 12" descr="zw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zw25"/>
                    <pic:cNvPicPr>
                      <a:picLocks noChangeAspect="1" noChangeArrowheads="1"/>
                    </pic:cNvPicPr>
                  </pic:nvPicPr>
                  <pic:blipFill>
                    <a:blip r:embed="rId14"/>
                    <a:srcRect/>
                    <a:stretch>
                      <a:fillRect/>
                    </a:stretch>
                  </pic:blipFill>
                  <pic:spPr bwMode="auto">
                    <a:xfrm>
                      <a:off x="0" y="0"/>
                      <a:ext cx="4406882" cy="1459053"/>
                    </a:xfrm>
                    <a:prstGeom prst="rect">
                      <a:avLst/>
                    </a:prstGeom>
                    <a:noFill/>
                  </pic:spPr>
                </pic:pic>
              </a:graphicData>
            </a:graphic>
            <wp14:sizeRelH relativeFrom="margin">
              <wp14:pctWidth>0</wp14:pctWidth>
            </wp14:sizeRelH>
            <wp14:sizeRelV relativeFrom="margin">
              <wp14:pctHeight>0</wp14:pctHeight>
            </wp14:sizeRelV>
          </wp:anchor>
        </w:drawing>
      </w:r>
    </w:p>
    <w:p w14:paraId="6F70DB2A" w14:textId="77777777" w:rsidR="00550B5F" w:rsidRDefault="00550B5F" w:rsidP="00550B5F">
      <w:pPr>
        <w:pStyle w:val="Geenafstand"/>
        <w:rPr>
          <w:rFonts w:asciiTheme="minorHAnsi" w:hAnsiTheme="minorHAnsi" w:cstheme="minorHAnsi"/>
          <w:b/>
          <w:sz w:val="28"/>
          <w:szCs w:val="28"/>
        </w:rPr>
      </w:pPr>
    </w:p>
    <w:p w14:paraId="5794D105" w14:textId="77777777" w:rsidR="00550B5F" w:rsidRDefault="00550B5F" w:rsidP="00550B5F">
      <w:pPr>
        <w:pStyle w:val="Geenafstand"/>
        <w:rPr>
          <w:rFonts w:asciiTheme="minorHAnsi" w:hAnsiTheme="minorHAnsi" w:cstheme="minorHAnsi"/>
          <w:b/>
          <w:sz w:val="28"/>
          <w:szCs w:val="28"/>
        </w:rPr>
      </w:pPr>
    </w:p>
    <w:p w14:paraId="032382EA" w14:textId="77777777" w:rsidR="00550B5F" w:rsidRDefault="00550B5F" w:rsidP="00550B5F">
      <w:pPr>
        <w:pStyle w:val="Geenafstand"/>
        <w:rPr>
          <w:rFonts w:asciiTheme="minorHAnsi" w:hAnsiTheme="minorHAnsi" w:cstheme="minorHAnsi"/>
          <w:b/>
          <w:sz w:val="28"/>
          <w:szCs w:val="28"/>
        </w:rPr>
      </w:pPr>
    </w:p>
    <w:p w14:paraId="0461F32C" w14:textId="77777777" w:rsidR="00550B5F" w:rsidRDefault="00550B5F" w:rsidP="00550B5F">
      <w:pPr>
        <w:pStyle w:val="Geenafstand"/>
        <w:rPr>
          <w:rFonts w:asciiTheme="minorHAnsi" w:hAnsiTheme="minorHAnsi" w:cstheme="minorHAnsi"/>
          <w:b/>
          <w:sz w:val="28"/>
          <w:szCs w:val="28"/>
        </w:rPr>
      </w:pPr>
    </w:p>
    <w:p w14:paraId="3CBAA040" w14:textId="77777777" w:rsidR="00550B5F" w:rsidRDefault="00550B5F" w:rsidP="00550B5F">
      <w:pPr>
        <w:pStyle w:val="Geenafstand"/>
        <w:rPr>
          <w:rFonts w:asciiTheme="minorHAnsi" w:hAnsiTheme="minorHAnsi" w:cstheme="minorHAnsi"/>
          <w:b/>
          <w:sz w:val="28"/>
          <w:szCs w:val="28"/>
        </w:rPr>
      </w:pPr>
    </w:p>
    <w:p w14:paraId="5EA289BC" w14:textId="77777777" w:rsidR="00550B5F" w:rsidRDefault="00550B5F" w:rsidP="00550B5F">
      <w:pPr>
        <w:pStyle w:val="Geenafstand"/>
        <w:rPr>
          <w:rFonts w:asciiTheme="minorHAnsi" w:hAnsiTheme="minorHAnsi" w:cstheme="minorHAnsi"/>
          <w:b/>
          <w:sz w:val="28"/>
          <w:szCs w:val="28"/>
        </w:rPr>
      </w:pPr>
    </w:p>
    <w:p w14:paraId="1C8AE1B1" w14:textId="77777777" w:rsidR="00550B5F" w:rsidRDefault="00550B5F" w:rsidP="00550B5F">
      <w:pPr>
        <w:pStyle w:val="Geenafstand"/>
        <w:rPr>
          <w:rFonts w:asciiTheme="minorHAnsi" w:hAnsiTheme="minorHAnsi" w:cstheme="minorHAnsi"/>
          <w:b/>
          <w:sz w:val="28"/>
          <w:szCs w:val="28"/>
        </w:rPr>
      </w:pPr>
    </w:p>
    <w:p w14:paraId="17010876" w14:textId="48CBDE47" w:rsidR="00550B5F" w:rsidRPr="007713A2" w:rsidRDefault="00550B5F" w:rsidP="00550B5F">
      <w:pPr>
        <w:pStyle w:val="Geenafstand"/>
        <w:jc w:val="center"/>
        <w:rPr>
          <w:rFonts w:ascii="Arial" w:hAnsi="Arial" w:cs="Arial"/>
          <w:b/>
          <w:color w:val="000000" w:themeColor="text1"/>
          <w:sz w:val="48"/>
          <w:szCs w:val="48"/>
        </w:rPr>
      </w:pPr>
      <w:r w:rsidRPr="009C097F">
        <w:rPr>
          <w:noProof/>
          <w:color w:val="000000" w:themeColor="text1"/>
        </w:rPr>
        <w:drawing>
          <wp:anchor distT="0" distB="0" distL="114300" distR="114300" simplePos="0" relativeHeight="251649536" behindDoc="0" locked="0" layoutInCell="0" allowOverlap="1" wp14:anchorId="0705E09E" wp14:editId="00792438">
            <wp:simplePos x="0" y="0"/>
            <wp:positionH relativeFrom="page">
              <wp:posOffset>695325</wp:posOffset>
            </wp:positionH>
            <wp:positionV relativeFrom="page">
              <wp:posOffset>438149</wp:posOffset>
            </wp:positionV>
            <wp:extent cx="4401661" cy="1457325"/>
            <wp:effectExtent l="0" t="0" r="0" b="0"/>
            <wp:wrapThrough wrapText="bothSides">
              <wp:wrapPolygon edited="0">
                <wp:start x="0" y="0"/>
                <wp:lineTo x="0" y="21176"/>
                <wp:lineTo x="21503" y="21176"/>
                <wp:lineTo x="21503" y="0"/>
                <wp:lineTo x="0" y="0"/>
              </wp:wrapPolygon>
            </wp:wrapThrough>
            <wp:docPr id="3" name="Afbeelding 12" descr="zw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zw25"/>
                    <pic:cNvPicPr>
                      <a:picLocks noChangeAspect="1" noChangeArrowheads="1"/>
                    </pic:cNvPicPr>
                  </pic:nvPicPr>
                  <pic:blipFill>
                    <a:blip r:embed="rId14"/>
                    <a:srcRect/>
                    <a:stretch>
                      <a:fillRect/>
                    </a:stretch>
                  </pic:blipFill>
                  <pic:spPr bwMode="auto">
                    <a:xfrm>
                      <a:off x="0" y="0"/>
                      <a:ext cx="4406882" cy="1459053"/>
                    </a:xfrm>
                    <a:prstGeom prst="rect">
                      <a:avLst/>
                    </a:prstGeom>
                    <a:noFill/>
                  </pic:spPr>
                </pic:pic>
              </a:graphicData>
            </a:graphic>
            <wp14:sizeRelH relativeFrom="margin">
              <wp14:pctWidth>0</wp14:pctWidth>
            </wp14:sizeRelH>
            <wp14:sizeRelV relativeFrom="margin">
              <wp14:pctHeight>0</wp14:pctHeight>
            </wp14:sizeRelV>
          </wp:anchor>
        </w:drawing>
      </w:r>
      <w:r w:rsidR="008759E4">
        <w:rPr>
          <w:rFonts w:ascii="Arial" w:hAnsi="Arial" w:cs="Arial"/>
          <w:b/>
          <w:color w:val="000000" w:themeColor="text1"/>
          <w:sz w:val="48"/>
          <w:szCs w:val="48"/>
        </w:rPr>
        <w:t>GIT</w:t>
      </w:r>
      <w:r w:rsidR="00791960" w:rsidRPr="007713A2">
        <w:rPr>
          <w:rFonts w:ascii="Arial" w:hAnsi="Arial" w:cs="Arial"/>
          <w:b/>
          <w:color w:val="000000" w:themeColor="text1"/>
          <w:sz w:val="48"/>
          <w:szCs w:val="48"/>
        </w:rPr>
        <w:t xml:space="preserve"> </w:t>
      </w:r>
      <w:r w:rsidR="009C097F" w:rsidRPr="007713A2">
        <w:rPr>
          <w:rFonts w:ascii="Arial" w:hAnsi="Arial" w:cs="Arial"/>
          <w:b/>
          <w:color w:val="000000" w:themeColor="text1"/>
          <w:sz w:val="48"/>
          <w:szCs w:val="48"/>
        </w:rPr>
        <w:t>S</w:t>
      </w:r>
      <w:r w:rsidR="007713A2" w:rsidRPr="007713A2">
        <w:rPr>
          <w:rFonts w:ascii="Arial" w:hAnsi="Arial" w:cs="Arial"/>
          <w:b/>
          <w:color w:val="000000" w:themeColor="text1"/>
          <w:sz w:val="48"/>
          <w:szCs w:val="48"/>
        </w:rPr>
        <w:t>tandaards en Richtlijnen</w:t>
      </w:r>
    </w:p>
    <w:p w14:paraId="4629D851" w14:textId="77777777" w:rsidR="00550B5F" w:rsidRPr="007713A2" w:rsidRDefault="00550B5F" w:rsidP="00550B5F">
      <w:pPr>
        <w:pStyle w:val="Geenafstand"/>
        <w:jc w:val="center"/>
        <w:rPr>
          <w:rFonts w:ascii="Arial" w:hAnsi="Arial" w:cs="Arial"/>
          <w:b/>
          <w:sz w:val="48"/>
          <w:szCs w:val="48"/>
        </w:rPr>
      </w:pPr>
    </w:p>
    <w:p w14:paraId="4E5C7557" w14:textId="6CEA7FAE" w:rsidR="00550B5F" w:rsidRDefault="00550B5F" w:rsidP="00550B5F">
      <w:pPr>
        <w:pStyle w:val="Geenafstand"/>
        <w:jc w:val="center"/>
        <w:rPr>
          <w:rFonts w:ascii="Arial" w:hAnsi="Arial" w:cs="Arial"/>
          <w:b/>
          <w:color w:val="FF0000"/>
          <w:sz w:val="48"/>
          <w:szCs w:val="48"/>
        </w:rPr>
      </w:pPr>
    </w:p>
    <w:p w14:paraId="7B312B19" w14:textId="284F45B6" w:rsidR="00A503BA" w:rsidRDefault="00A503BA" w:rsidP="00550B5F">
      <w:pPr>
        <w:pStyle w:val="Geenafstand"/>
        <w:jc w:val="center"/>
        <w:rPr>
          <w:rFonts w:ascii="Arial" w:hAnsi="Arial" w:cs="Arial"/>
          <w:b/>
          <w:color w:val="FF0000"/>
          <w:sz w:val="48"/>
          <w:szCs w:val="48"/>
        </w:rPr>
      </w:pPr>
    </w:p>
    <w:p w14:paraId="043212B0" w14:textId="77777777" w:rsidR="00A503BA" w:rsidRPr="007713A2" w:rsidRDefault="00A503BA" w:rsidP="00550B5F">
      <w:pPr>
        <w:pStyle w:val="Geenafstand"/>
        <w:jc w:val="center"/>
        <w:rPr>
          <w:rFonts w:ascii="Arial" w:hAnsi="Arial" w:cs="Arial"/>
          <w:b/>
          <w:color w:val="FF0000"/>
          <w:sz w:val="48"/>
          <w:szCs w:val="48"/>
        </w:rPr>
      </w:pPr>
    </w:p>
    <w:p w14:paraId="4C0E633F" w14:textId="77777777" w:rsidR="00550B5F" w:rsidRPr="007713A2" w:rsidRDefault="00550B5F" w:rsidP="00550B5F">
      <w:pPr>
        <w:pStyle w:val="Geenafstand"/>
        <w:jc w:val="center"/>
        <w:rPr>
          <w:rFonts w:ascii="Arial" w:hAnsi="Arial" w:cs="Arial"/>
          <w:b/>
          <w:sz w:val="48"/>
          <w:szCs w:val="48"/>
        </w:rPr>
      </w:pPr>
    </w:p>
    <w:p w14:paraId="20C854C8" w14:textId="77777777" w:rsidR="00550B5F" w:rsidRPr="007713A2" w:rsidRDefault="00550B5F" w:rsidP="00550B5F">
      <w:pPr>
        <w:pStyle w:val="Geenafstand"/>
        <w:rPr>
          <w:rFonts w:ascii="Arial" w:hAnsi="Arial" w:cs="Arial"/>
          <w:b/>
          <w:sz w:val="48"/>
          <w:szCs w:val="48"/>
        </w:rPr>
      </w:pPr>
    </w:p>
    <w:p w14:paraId="406933E1" w14:textId="77777777" w:rsidR="00550B5F" w:rsidRPr="007713A2" w:rsidRDefault="00550B5F" w:rsidP="00550B5F">
      <w:pPr>
        <w:pStyle w:val="Geenafstand"/>
        <w:rPr>
          <w:rFonts w:ascii="Arial" w:hAnsi="Arial" w:cs="Arial"/>
          <w:b/>
          <w:sz w:val="48"/>
          <w:szCs w:val="48"/>
        </w:rPr>
      </w:pPr>
    </w:p>
    <w:p w14:paraId="1EF8138F" w14:textId="77777777" w:rsidR="00550B5F" w:rsidRPr="007713A2" w:rsidRDefault="00550B5F" w:rsidP="00550B5F">
      <w:pPr>
        <w:pStyle w:val="Geenafstand"/>
        <w:rPr>
          <w:rFonts w:asciiTheme="minorHAnsi" w:hAnsiTheme="minorHAnsi" w:cstheme="minorHAnsi"/>
          <w:sz w:val="22"/>
        </w:rPr>
      </w:pPr>
    </w:p>
    <w:p w14:paraId="2E13201B" w14:textId="77777777" w:rsidR="00550B5F" w:rsidRPr="007713A2" w:rsidRDefault="00550B5F" w:rsidP="00550B5F">
      <w:pPr>
        <w:pStyle w:val="Geenafstand"/>
        <w:rPr>
          <w:rFonts w:asciiTheme="minorHAnsi" w:hAnsiTheme="minorHAnsi" w:cstheme="minorHAnsi"/>
          <w:sz w:val="22"/>
        </w:rPr>
      </w:pPr>
    </w:p>
    <w:p w14:paraId="2EC36667" w14:textId="77777777" w:rsidR="00550B5F" w:rsidRPr="007713A2" w:rsidRDefault="00550B5F" w:rsidP="00550B5F">
      <w:pPr>
        <w:pStyle w:val="Geenafstand"/>
        <w:ind w:left="4956"/>
        <w:rPr>
          <w:rFonts w:asciiTheme="minorHAnsi" w:hAnsiTheme="minorHAnsi" w:cstheme="minorHAnsi"/>
          <w:sz w:val="22"/>
        </w:rPr>
      </w:pPr>
    </w:p>
    <w:p w14:paraId="193C58E8" w14:textId="77777777" w:rsidR="00550B5F" w:rsidRPr="007713A2" w:rsidRDefault="00550B5F" w:rsidP="00550B5F">
      <w:pPr>
        <w:pStyle w:val="Geenafstand"/>
        <w:rPr>
          <w:rFonts w:asciiTheme="minorHAnsi" w:hAnsiTheme="minorHAnsi" w:cstheme="minorHAnsi"/>
          <w:sz w:val="22"/>
        </w:rPr>
      </w:pPr>
    </w:p>
    <w:p w14:paraId="3B2B8DCE" w14:textId="77777777" w:rsidR="00550B5F" w:rsidRPr="007713A2" w:rsidRDefault="00550B5F" w:rsidP="00550B5F">
      <w:pPr>
        <w:pStyle w:val="Geenafstand"/>
        <w:rPr>
          <w:rFonts w:asciiTheme="minorHAnsi" w:hAnsiTheme="minorHAnsi" w:cstheme="minorHAnsi"/>
          <w:sz w:val="22"/>
        </w:rPr>
      </w:pPr>
    </w:p>
    <w:p w14:paraId="10EBE34B" w14:textId="77777777" w:rsidR="00550B5F" w:rsidRPr="007713A2" w:rsidRDefault="00550B5F" w:rsidP="00550B5F">
      <w:pPr>
        <w:pStyle w:val="Geenafstand"/>
        <w:rPr>
          <w:rFonts w:asciiTheme="minorHAnsi" w:hAnsiTheme="minorHAnsi" w:cstheme="minorHAnsi"/>
          <w:sz w:val="22"/>
        </w:rPr>
      </w:pPr>
    </w:p>
    <w:p w14:paraId="780DC268" w14:textId="76F08F61" w:rsidR="00A503BA" w:rsidRPr="007713A2" w:rsidRDefault="00A503BA" w:rsidP="00550B5F">
      <w:pPr>
        <w:pStyle w:val="Geenafstand"/>
        <w:rPr>
          <w:rFonts w:asciiTheme="minorHAnsi" w:hAnsiTheme="minorHAnsi" w:cstheme="minorHAnsi"/>
          <w:sz w:val="22"/>
        </w:rPr>
      </w:pPr>
    </w:p>
    <w:p w14:paraId="4CC59BB3" w14:textId="77777777" w:rsidR="00550B5F" w:rsidRPr="007713A2" w:rsidRDefault="00550B5F" w:rsidP="00550B5F">
      <w:pPr>
        <w:pStyle w:val="Geenafstand"/>
        <w:rPr>
          <w:rFonts w:asciiTheme="minorHAnsi" w:hAnsiTheme="minorHAnsi" w:cstheme="minorHAnsi"/>
          <w:sz w:val="22"/>
        </w:rPr>
      </w:pPr>
    </w:p>
    <w:p w14:paraId="53F2F50C" w14:textId="20BF5AE6" w:rsidR="00550B5F" w:rsidRPr="00382089" w:rsidRDefault="00550B5F" w:rsidP="00550B5F">
      <w:pPr>
        <w:pStyle w:val="Geenafstand"/>
        <w:tabs>
          <w:tab w:val="left" w:pos="1134"/>
        </w:tabs>
        <w:rPr>
          <w:rFonts w:asciiTheme="minorHAnsi" w:hAnsiTheme="minorHAnsi" w:cstheme="minorHAnsi"/>
          <w:color w:val="000000" w:themeColor="text1"/>
          <w:sz w:val="22"/>
        </w:rPr>
      </w:pPr>
      <w:r w:rsidRPr="00382089">
        <w:rPr>
          <w:rFonts w:asciiTheme="minorHAnsi" w:hAnsiTheme="minorHAnsi" w:cstheme="minorHAnsi"/>
          <w:sz w:val="22"/>
        </w:rPr>
        <w:t>Aut</w:t>
      </w:r>
      <w:r w:rsidR="007713A2" w:rsidRPr="00382089">
        <w:rPr>
          <w:rFonts w:asciiTheme="minorHAnsi" w:hAnsiTheme="minorHAnsi" w:cstheme="minorHAnsi"/>
          <w:sz w:val="22"/>
        </w:rPr>
        <w:t>eurs</w:t>
      </w:r>
      <w:r w:rsidRPr="00382089">
        <w:rPr>
          <w:rFonts w:asciiTheme="minorHAnsi" w:hAnsiTheme="minorHAnsi" w:cstheme="minorHAnsi"/>
          <w:sz w:val="22"/>
        </w:rPr>
        <w:t xml:space="preserve">: </w:t>
      </w:r>
      <w:r w:rsidRPr="00382089">
        <w:rPr>
          <w:rFonts w:asciiTheme="minorHAnsi" w:hAnsiTheme="minorHAnsi" w:cstheme="minorHAnsi"/>
          <w:sz w:val="22"/>
        </w:rPr>
        <w:tab/>
      </w:r>
      <w:r w:rsidR="00F60CA4">
        <w:rPr>
          <w:rFonts w:asciiTheme="minorHAnsi" w:hAnsiTheme="minorHAnsi" w:cstheme="minorHAnsi"/>
          <w:sz w:val="22"/>
        </w:rPr>
        <w:t>Knights Harnasses team</w:t>
      </w:r>
    </w:p>
    <w:p w14:paraId="2AAFB117" w14:textId="037FD860" w:rsidR="00550B5F" w:rsidRPr="009C097F" w:rsidRDefault="00550B5F" w:rsidP="00550B5F">
      <w:pPr>
        <w:pStyle w:val="Geenafstand"/>
        <w:tabs>
          <w:tab w:val="left" w:pos="1134"/>
        </w:tabs>
        <w:rPr>
          <w:rFonts w:asciiTheme="minorHAnsi" w:hAnsiTheme="minorHAnsi" w:cstheme="minorHAnsi"/>
          <w:color w:val="000000" w:themeColor="text1"/>
          <w:sz w:val="22"/>
        </w:rPr>
      </w:pPr>
      <w:r w:rsidRPr="009C097F">
        <w:rPr>
          <w:rFonts w:asciiTheme="minorHAnsi" w:hAnsiTheme="minorHAnsi" w:cstheme="minorHAnsi"/>
          <w:color w:val="000000" w:themeColor="text1"/>
          <w:sz w:val="22"/>
        </w:rPr>
        <w:t>Vers</w:t>
      </w:r>
      <w:r w:rsidR="006E0EAB">
        <w:rPr>
          <w:rFonts w:asciiTheme="minorHAnsi" w:hAnsiTheme="minorHAnsi" w:cstheme="minorHAnsi"/>
          <w:color w:val="000000" w:themeColor="text1"/>
          <w:sz w:val="22"/>
        </w:rPr>
        <w:t>ion</w:t>
      </w:r>
      <w:r w:rsidRPr="009C097F">
        <w:rPr>
          <w:rFonts w:asciiTheme="minorHAnsi" w:hAnsiTheme="minorHAnsi" w:cstheme="minorHAnsi"/>
          <w:color w:val="000000" w:themeColor="text1"/>
          <w:sz w:val="22"/>
        </w:rPr>
        <w:t xml:space="preserve">: </w:t>
      </w:r>
      <w:r w:rsidRPr="009C097F">
        <w:rPr>
          <w:rFonts w:asciiTheme="minorHAnsi" w:hAnsiTheme="minorHAnsi" w:cstheme="minorHAnsi"/>
          <w:color w:val="000000" w:themeColor="text1"/>
          <w:sz w:val="22"/>
        </w:rPr>
        <w:tab/>
      </w:r>
      <w:r w:rsidR="00B831F9">
        <w:rPr>
          <w:rFonts w:asciiTheme="minorHAnsi" w:hAnsiTheme="minorHAnsi" w:cstheme="minorHAnsi"/>
          <w:color w:val="000000" w:themeColor="text1"/>
          <w:sz w:val="22"/>
        </w:rPr>
        <w:t>0</w:t>
      </w:r>
      <w:r w:rsidR="00F2735E">
        <w:rPr>
          <w:rFonts w:asciiTheme="minorHAnsi" w:hAnsiTheme="minorHAnsi" w:cstheme="minorHAnsi"/>
          <w:color w:val="000000" w:themeColor="text1"/>
          <w:sz w:val="22"/>
        </w:rPr>
        <w:t>.</w:t>
      </w:r>
      <w:r w:rsidR="00F60CA4">
        <w:rPr>
          <w:rFonts w:asciiTheme="minorHAnsi" w:hAnsiTheme="minorHAnsi" w:cstheme="minorHAnsi"/>
          <w:color w:val="000000" w:themeColor="text1"/>
          <w:sz w:val="22"/>
        </w:rPr>
        <w:t>1</w:t>
      </w:r>
      <w:r w:rsidR="0087640F">
        <w:rPr>
          <w:rFonts w:asciiTheme="minorHAnsi" w:hAnsiTheme="minorHAnsi" w:cstheme="minorHAnsi"/>
          <w:color w:val="000000" w:themeColor="text1"/>
          <w:sz w:val="22"/>
        </w:rPr>
        <w:t>4</w:t>
      </w:r>
    </w:p>
    <w:p w14:paraId="31299021" w14:textId="4D8BAC6C" w:rsidR="00550B5F" w:rsidRPr="00D33E5F" w:rsidRDefault="00550B5F" w:rsidP="00550B5F">
      <w:pPr>
        <w:pStyle w:val="Geenafstand"/>
        <w:tabs>
          <w:tab w:val="left" w:pos="1134"/>
        </w:tabs>
        <w:rPr>
          <w:rFonts w:asciiTheme="minorHAnsi" w:hAnsiTheme="minorHAnsi" w:cstheme="minorHAnsi"/>
          <w:sz w:val="22"/>
        </w:rPr>
      </w:pPr>
      <w:r w:rsidRPr="009C097F">
        <w:rPr>
          <w:rFonts w:asciiTheme="minorHAnsi" w:hAnsiTheme="minorHAnsi" w:cstheme="minorHAnsi"/>
          <w:color w:val="000000" w:themeColor="text1"/>
          <w:sz w:val="22"/>
        </w:rPr>
        <w:t>Dat</w:t>
      </w:r>
      <w:r w:rsidR="006E0EAB">
        <w:rPr>
          <w:rFonts w:asciiTheme="minorHAnsi" w:hAnsiTheme="minorHAnsi" w:cstheme="minorHAnsi"/>
          <w:color w:val="000000" w:themeColor="text1"/>
          <w:sz w:val="22"/>
        </w:rPr>
        <w:t>e</w:t>
      </w:r>
      <w:r w:rsidRPr="009C097F">
        <w:rPr>
          <w:rFonts w:asciiTheme="minorHAnsi" w:hAnsiTheme="minorHAnsi" w:cstheme="minorHAnsi"/>
          <w:color w:val="000000" w:themeColor="text1"/>
          <w:sz w:val="22"/>
        </w:rPr>
        <w:t xml:space="preserve">: </w:t>
      </w:r>
      <w:r w:rsidRPr="009C097F">
        <w:rPr>
          <w:rFonts w:asciiTheme="minorHAnsi" w:hAnsiTheme="minorHAnsi" w:cstheme="minorHAnsi"/>
          <w:color w:val="000000" w:themeColor="text1"/>
          <w:sz w:val="22"/>
        </w:rPr>
        <w:tab/>
      </w:r>
      <w:r w:rsidR="0087640F">
        <w:rPr>
          <w:rFonts w:asciiTheme="minorHAnsi" w:hAnsiTheme="minorHAnsi" w:cstheme="minorHAnsi"/>
          <w:color w:val="000000" w:themeColor="text1"/>
          <w:sz w:val="22"/>
        </w:rPr>
        <w:t>April</w:t>
      </w:r>
      <w:r w:rsidR="00F2735E">
        <w:rPr>
          <w:rFonts w:asciiTheme="minorHAnsi" w:hAnsiTheme="minorHAnsi" w:cstheme="minorHAnsi"/>
          <w:color w:val="000000" w:themeColor="text1"/>
          <w:sz w:val="22"/>
        </w:rPr>
        <w:t xml:space="preserve"> 202</w:t>
      </w:r>
      <w:r w:rsidR="0087640F">
        <w:rPr>
          <w:rFonts w:asciiTheme="minorHAnsi" w:hAnsiTheme="minorHAnsi" w:cstheme="minorHAnsi"/>
          <w:color w:val="000000" w:themeColor="text1"/>
          <w:sz w:val="22"/>
        </w:rPr>
        <w:t>1</w:t>
      </w:r>
      <w:r>
        <w:rPr>
          <w:rFonts w:asciiTheme="minorHAnsi" w:hAnsiTheme="minorHAnsi" w:cstheme="minorHAnsi"/>
          <w:b/>
          <w:sz w:val="28"/>
          <w:szCs w:val="28"/>
        </w:rPr>
        <w:br w:type="page"/>
      </w:r>
    </w:p>
    <w:p w14:paraId="4D08145E" w14:textId="77777777" w:rsidR="00BE025C" w:rsidRPr="00C91250" w:rsidRDefault="00BE025C" w:rsidP="00BE025C">
      <w:pPr>
        <w:pStyle w:val="Kop1"/>
        <w:ind w:left="432" w:hanging="432"/>
        <w:rPr>
          <w:rFonts w:asciiTheme="minorHAnsi" w:hAnsiTheme="minorHAnsi" w:cstheme="minorHAnsi"/>
        </w:rPr>
      </w:pPr>
      <w:bookmarkStart w:id="1" w:name="_Toc52790342"/>
      <w:r w:rsidRPr="00C91250">
        <w:rPr>
          <w:rFonts w:asciiTheme="minorHAnsi" w:hAnsiTheme="minorHAnsi" w:cstheme="minorHAnsi"/>
        </w:rPr>
        <w:lastRenderedPageBreak/>
        <w:t>Documentbeheer</w:t>
      </w:r>
      <w:bookmarkEnd w:id="0"/>
      <w:bookmarkEnd w:id="1"/>
    </w:p>
    <w:p w14:paraId="4A0229CC" w14:textId="77777777" w:rsidR="00BE025C" w:rsidRPr="00C91250" w:rsidRDefault="00BE025C" w:rsidP="00BE025C">
      <w:pPr>
        <w:rPr>
          <w:rFonts w:asciiTheme="minorHAnsi" w:hAnsiTheme="minorHAnsi" w:cstheme="minorHAnsi"/>
          <w:b/>
          <w:bCs/>
        </w:rPr>
      </w:pPr>
      <w:r w:rsidRPr="00C91250">
        <w:rPr>
          <w:rFonts w:asciiTheme="minorHAnsi" w:hAnsiTheme="minorHAnsi" w:cstheme="minorHAnsi"/>
          <w:b/>
          <w:bCs/>
        </w:rPr>
        <w:t>Versiebeheer</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1146"/>
        <w:gridCol w:w="1603"/>
        <w:gridCol w:w="5544"/>
      </w:tblGrid>
      <w:tr w:rsidR="00BE025C" w:rsidRPr="00C91250" w14:paraId="1C365707" w14:textId="77777777" w:rsidTr="003A05F6">
        <w:tc>
          <w:tcPr>
            <w:tcW w:w="774" w:type="dxa"/>
          </w:tcPr>
          <w:p w14:paraId="500A542B"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Versie</w:t>
            </w:r>
          </w:p>
        </w:tc>
        <w:tc>
          <w:tcPr>
            <w:tcW w:w="1146" w:type="dxa"/>
          </w:tcPr>
          <w:p w14:paraId="374BE664"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Datum</w:t>
            </w:r>
          </w:p>
        </w:tc>
        <w:tc>
          <w:tcPr>
            <w:tcW w:w="1603" w:type="dxa"/>
          </w:tcPr>
          <w:p w14:paraId="75D24BF6"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Auteur</w:t>
            </w:r>
          </w:p>
        </w:tc>
        <w:tc>
          <w:tcPr>
            <w:tcW w:w="5544" w:type="dxa"/>
          </w:tcPr>
          <w:p w14:paraId="1FB92111"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Wijzigingen</w:t>
            </w:r>
          </w:p>
        </w:tc>
      </w:tr>
      <w:tr w:rsidR="00BE025C" w:rsidRPr="00C91250" w14:paraId="6B812891" w14:textId="77777777" w:rsidTr="003A05F6">
        <w:tc>
          <w:tcPr>
            <w:tcW w:w="774" w:type="dxa"/>
          </w:tcPr>
          <w:p w14:paraId="6BB576D1" w14:textId="33E10177" w:rsidR="00BE025C" w:rsidRPr="00C91250" w:rsidRDefault="001B5431" w:rsidP="005E64AC">
            <w:pPr>
              <w:rPr>
                <w:rFonts w:asciiTheme="minorHAnsi" w:hAnsiTheme="minorHAnsi" w:cstheme="minorHAnsi"/>
              </w:rPr>
            </w:pPr>
            <w:r>
              <w:rPr>
                <w:rFonts w:asciiTheme="minorHAnsi" w:hAnsiTheme="minorHAnsi" w:cstheme="minorHAnsi"/>
              </w:rPr>
              <w:t>0.1</w:t>
            </w:r>
          </w:p>
        </w:tc>
        <w:tc>
          <w:tcPr>
            <w:tcW w:w="1146" w:type="dxa"/>
          </w:tcPr>
          <w:p w14:paraId="2B9C1083" w14:textId="237BE3BF" w:rsidR="00BE025C" w:rsidRPr="009C097F" w:rsidRDefault="00EB1F76" w:rsidP="00EB1F76">
            <w:pPr>
              <w:rPr>
                <w:rFonts w:asciiTheme="minorHAnsi" w:hAnsiTheme="minorHAnsi" w:cstheme="minorHAnsi"/>
              </w:rPr>
            </w:pPr>
            <w:r>
              <w:rPr>
                <w:rFonts w:asciiTheme="minorHAnsi" w:hAnsiTheme="minorHAnsi" w:cstheme="minorHAnsi"/>
              </w:rPr>
              <w:t>17</w:t>
            </w:r>
            <w:r w:rsidR="00F01DDD">
              <w:rPr>
                <w:rFonts w:asciiTheme="minorHAnsi" w:hAnsiTheme="minorHAnsi" w:cstheme="minorHAnsi"/>
              </w:rPr>
              <w:t>-</w:t>
            </w:r>
            <w:r>
              <w:rPr>
                <w:rFonts w:asciiTheme="minorHAnsi" w:hAnsiTheme="minorHAnsi" w:cstheme="minorHAnsi"/>
              </w:rPr>
              <w:t>12</w:t>
            </w:r>
            <w:r w:rsidR="001B5431">
              <w:rPr>
                <w:rFonts w:asciiTheme="minorHAnsi" w:hAnsiTheme="minorHAnsi" w:cstheme="minorHAnsi"/>
              </w:rPr>
              <w:t>-2019</w:t>
            </w:r>
          </w:p>
        </w:tc>
        <w:tc>
          <w:tcPr>
            <w:tcW w:w="1603" w:type="dxa"/>
          </w:tcPr>
          <w:p w14:paraId="1D322A50" w14:textId="1016E883" w:rsidR="00BE025C" w:rsidRPr="009C097F" w:rsidRDefault="00EB1F76" w:rsidP="005E64AC">
            <w:pPr>
              <w:rPr>
                <w:rFonts w:asciiTheme="minorHAnsi" w:hAnsiTheme="minorHAnsi" w:cstheme="minorHAnsi"/>
              </w:rPr>
            </w:pPr>
            <w:r>
              <w:rPr>
                <w:rFonts w:asciiTheme="minorHAnsi" w:hAnsiTheme="minorHAnsi" w:cstheme="minorHAnsi"/>
              </w:rPr>
              <w:t>Ganesh Nikumbh</w:t>
            </w:r>
          </w:p>
        </w:tc>
        <w:tc>
          <w:tcPr>
            <w:tcW w:w="5544" w:type="dxa"/>
          </w:tcPr>
          <w:p w14:paraId="288E05CC" w14:textId="5000D009" w:rsidR="00BE025C" w:rsidRPr="00C91250" w:rsidRDefault="00EA0877" w:rsidP="005E64AC">
            <w:pPr>
              <w:rPr>
                <w:rFonts w:asciiTheme="minorHAnsi" w:hAnsiTheme="minorHAnsi" w:cstheme="minorHAnsi"/>
              </w:rPr>
            </w:pPr>
            <w:r>
              <w:rPr>
                <w:rFonts w:asciiTheme="minorHAnsi" w:hAnsiTheme="minorHAnsi" w:cstheme="minorHAnsi"/>
              </w:rPr>
              <w:t>Initiele versie</w:t>
            </w:r>
          </w:p>
        </w:tc>
      </w:tr>
      <w:tr w:rsidR="002407D1" w:rsidRPr="00EA0877" w14:paraId="4F573884" w14:textId="77777777" w:rsidTr="003A05F6">
        <w:tc>
          <w:tcPr>
            <w:tcW w:w="774" w:type="dxa"/>
          </w:tcPr>
          <w:p w14:paraId="455F72B4" w14:textId="6C8B1390" w:rsidR="002407D1" w:rsidRDefault="002407D1" w:rsidP="005E64AC">
            <w:pPr>
              <w:rPr>
                <w:rFonts w:asciiTheme="minorHAnsi" w:hAnsiTheme="minorHAnsi" w:cstheme="minorHAnsi"/>
              </w:rPr>
            </w:pPr>
            <w:r>
              <w:rPr>
                <w:rFonts w:asciiTheme="minorHAnsi" w:hAnsiTheme="minorHAnsi" w:cstheme="minorHAnsi"/>
              </w:rPr>
              <w:t>0.2</w:t>
            </w:r>
          </w:p>
        </w:tc>
        <w:tc>
          <w:tcPr>
            <w:tcW w:w="1146" w:type="dxa"/>
          </w:tcPr>
          <w:p w14:paraId="79C0386E" w14:textId="21CBD890" w:rsidR="002407D1" w:rsidRDefault="002407D1" w:rsidP="00EB1F76">
            <w:pPr>
              <w:rPr>
                <w:rFonts w:asciiTheme="minorHAnsi" w:hAnsiTheme="minorHAnsi" w:cstheme="minorHAnsi"/>
              </w:rPr>
            </w:pPr>
            <w:r>
              <w:rPr>
                <w:rFonts w:asciiTheme="minorHAnsi" w:hAnsiTheme="minorHAnsi" w:cstheme="minorHAnsi"/>
              </w:rPr>
              <w:t>08-01-2020</w:t>
            </w:r>
          </w:p>
        </w:tc>
        <w:tc>
          <w:tcPr>
            <w:tcW w:w="1603" w:type="dxa"/>
          </w:tcPr>
          <w:p w14:paraId="5E41DA61" w14:textId="1DD63A54" w:rsidR="002407D1" w:rsidRDefault="002407D1" w:rsidP="005E64AC">
            <w:pPr>
              <w:rPr>
                <w:rFonts w:asciiTheme="minorHAnsi" w:hAnsiTheme="minorHAnsi" w:cstheme="minorHAnsi"/>
              </w:rPr>
            </w:pPr>
            <w:r>
              <w:rPr>
                <w:rFonts w:asciiTheme="minorHAnsi" w:hAnsiTheme="minorHAnsi" w:cstheme="minorHAnsi"/>
              </w:rPr>
              <w:t>Ganesh Nikumbh</w:t>
            </w:r>
          </w:p>
        </w:tc>
        <w:tc>
          <w:tcPr>
            <w:tcW w:w="5544" w:type="dxa"/>
          </w:tcPr>
          <w:p w14:paraId="1F63B659" w14:textId="58847E57" w:rsidR="002407D1" w:rsidRPr="00EA0877" w:rsidRDefault="00EA0877" w:rsidP="005E64AC">
            <w:pPr>
              <w:rPr>
                <w:rFonts w:asciiTheme="minorHAnsi" w:hAnsiTheme="minorHAnsi" w:cstheme="minorHAnsi"/>
              </w:rPr>
            </w:pPr>
            <w:r w:rsidRPr="00EA0877">
              <w:rPr>
                <w:rFonts w:asciiTheme="minorHAnsi" w:hAnsiTheme="minorHAnsi" w:cstheme="minorHAnsi"/>
              </w:rPr>
              <w:t>Gebruik van Server Manager t</w:t>
            </w:r>
            <w:r>
              <w:rPr>
                <w:rFonts w:asciiTheme="minorHAnsi" w:hAnsiTheme="minorHAnsi" w:cstheme="minorHAnsi"/>
              </w:rPr>
              <w:t>oegevoegd</w:t>
            </w:r>
          </w:p>
        </w:tc>
      </w:tr>
      <w:tr w:rsidR="00F2735E" w:rsidRPr="00F2735E" w14:paraId="2C6902E5" w14:textId="77777777" w:rsidTr="003A05F6">
        <w:tc>
          <w:tcPr>
            <w:tcW w:w="774" w:type="dxa"/>
          </w:tcPr>
          <w:p w14:paraId="33241041" w14:textId="0E49B148" w:rsidR="00F2735E" w:rsidRDefault="00F2735E" w:rsidP="005E64AC">
            <w:pPr>
              <w:rPr>
                <w:rFonts w:asciiTheme="minorHAnsi" w:hAnsiTheme="minorHAnsi" w:cstheme="minorHAnsi"/>
              </w:rPr>
            </w:pPr>
            <w:r>
              <w:rPr>
                <w:rFonts w:asciiTheme="minorHAnsi" w:hAnsiTheme="minorHAnsi" w:cstheme="minorHAnsi"/>
              </w:rPr>
              <w:t>0.</w:t>
            </w:r>
            <w:r w:rsidR="00382089">
              <w:rPr>
                <w:rFonts w:asciiTheme="minorHAnsi" w:hAnsiTheme="minorHAnsi" w:cstheme="minorHAnsi"/>
              </w:rPr>
              <w:t>6</w:t>
            </w:r>
          </w:p>
        </w:tc>
        <w:tc>
          <w:tcPr>
            <w:tcW w:w="1146" w:type="dxa"/>
          </w:tcPr>
          <w:p w14:paraId="09906835" w14:textId="2C5D9D03" w:rsidR="00F2735E" w:rsidRDefault="00F2735E" w:rsidP="00EB1F76">
            <w:pPr>
              <w:rPr>
                <w:rFonts w:asciiTheme="minorHAnsi" w:hAnsiTheme="minorHAnsi" w:cstheme="minorHAnsi"/>
              </w:rPr>
            </w:pPr>
            <w:r>
              <w:rPr>
                <w:rFonts w:asciiTheme="minorHAnsi" w:hAnsiTheme="minorHAnsi" w:cstheme="minorHAnsi"/>
              </w:rPr>
              <w:t>06-02-2020</w:t>
            </w:r>
          </w:p>
        </w:tc>
        <w:tc>
          <w:tcPr>
            <w:tcW w:w="1603" w:type="dxa"/>
          </w:tcPr>
          <w:p w14:paraId="03FA5D86" w14:textId="372DEFA7" w:rsidR="00F2735E" w:rsidRDefault="00F2735E" w:rsidP="005E64AC">
            <w:pPr>
              <w:rPr>
                <w:rFonts w:asciiTheme="minorHAnsi" w:hAnsiTheme="minorHAnsi" w:cstheme="minorHAnsi"/>
              </w:rPr>
            </w:pPr>
            <w:r>
              <w:rPr>
                <w:rFonts w:asciiTheme="minorHAnsi" w:hAnsiTheme="minorHAnsi" w:cstheme="minorHAnsi"/>
              </w:rPr>
              <w:t>Marco Lemmers</w:t>
            </w:r>
          </w:p>
        </w:tc>
        <w:tc>
          <w:tcPr>
            <w:tcW w:w="5544" w:type="dxa"/>
          </w:tcPr>
          <w:p w14:paraId="36E28DDC" w14:textId="0D9FFAE1" w:rsidR="00F2735E" w:rsidRPr="00F2735E" w:rsidRDefault="00F2735E" w:rsidP="005E64AC">
            <w:pPr>
              <w:rPr>
                <w:rFonts w:asciiTheme="minorHAnsi" w:hAnsiTheme="minorHAnsi" w:cstheme="minorHAnsi"/>
              </w:rPr>
            </w:pPr>
            <w:r w:rsidRPr="00F2735E">
              <w:rPr>
                <w:rFonts w:asciiTheme="minorHAnsi" w:hAnsiTheme="minorHAnsi" w:cstheme="minorHAnsi"/>
              </w:rPr>
              <w:t>Toevoeging van extra achtergrond inform</w:t>
            </w:r>
            <w:r>
              <w:rPr>
                <w:rFonts w:asciiTheme="minorHAnsi" w:hAnsiTheme="minorHAnsi" w:cstheme="minorHAnsi"/>
              </w:rPr>
              <w:t>a</w:t>
            </w:r>
            <w:r w:rsidR="00382089">
              <w:rPr>
                <w:rFonts w:asciiTheme="minorHAnsi" w:hAnsiTheme="minorHAnsi" w:cstheme="minorHAnsi"/>
              </w:rPr>
              <w:t>t</w:t>
            </w:r>
            <w:r>
              <w:rPr>
                <w:rFonts w:asciiTheme="minorHAnsi" w:hAnsiTheme="minorHAnsi" w:cstheme="minorHAnsi"/>
              </w:rPr>
              <w:t xml:space="preserve">ie over </w:t>
            </w:r>
            <w:r w:rsidR="008759E4">
              <w:rPr>
                <w:rFonts w:asciiTheme="minorHAnsi" w:hAnsiTheme="minorHAnsi" w:cstheme="minorHAnsi"/>
              </w:rPr>
              <w:t>GIT</w:t>
            </w:r>
            <w:r>
              <w:rPr>
                <w:rFonts w:asciiTheme="minorHAnsi" w:hAnsiTheme="minorHAnsi" w:cstheme="minorHAnsi"/>
              </w:rPr>
              <w:t xml:space="preserve"> en </w:t>
            </w:r>
            <w:r w:rsidR="00C241B1">
              <w:rPr>
                <w:rFonts w:asciiTheme="minorHAnsi" w:hAnsiTheme="minorHAnsi" w:cstheme="minorHAnsi"/>
              </w:rPr>
              <w:t xml:space="preserve">document </w:t>
            </w:r>
            <w:r>
              <w:rPr>
                <w:rFonts w:asciiTheme="minorHAnsi" w:hAnsiTheme="minorHAnsi" w:cstheme="minorHAnsi"/>
              </w:rPr>
              <w:t>v</w:t>
            </w:r>
            <w:r w:rsidRPr="00F2735E">
              <w:rPr>
                <w:rFonts w:asciiTheme="minorHAnsi" w:hAnsiTheme="minorHAnsi" w:cstheme="minorHAnsi"/>
              </w:rPr>
              <w:t>ertaald naar</w:t>
            </w:r>
            <w:r w:rsidR="00382089">
              <w:rPr>
                <w:rFonts w:asciiTheme="minorHAnsi" w:hAnsiTheme="minorHAnsi" w:cstheme="minorHAnsi"/>
              </w:rPr>
              <w:t xml:space="preserve"> het </w:t>
            </w:r>
            <w:r w:rsidRPr="00F2735E">
              <w:rPr>
                <w:rFonts w:asciiTheme="minorHAnsi" w:hAnsiTheme="minorHAnsi" w:cstheme="minorHAnsi"/>
              </w:rPr>
              <w:t>Nederlands</w:t>
            </w:r>
          </w:p>
        </w:tc>
      </w:tr>
      <w:tr w:rsidR="001E3DC4" w:rsidRPr="00F2735E" w14:paraId="6D19E73F" w14:textId="77777777" w:rsidTr="003A05F6">
        <w:tc>
          <w:tcPr>
            <w:tcW w:w="774" w:type="dxa"/>
          </w:tcPr>
          <w:p w14:paraId="3E21F4C4" w14:textId="6CF65B95" w:rsidR="001E3DC4" w:rsidRDefault="001E3DC4" w:rsidP="005E64AC">
            <w:pPr>
              <w:rPr>
                <w:rFonts w:asciiTheme="minorHAnsi" w:hAnsiTheme="minorHAnsi" w:cstheme="minorHAnsi"/>
              </w:rPr>
            </w:pPr>
            <w:r>
              <w:rPr>
                <w:rFonts w:asciiTheme="minorHAnsi" w:hAnsiTheme="minorHAnsi" w:cstheme="minorHAnsi"/>
              </w:rPr>
              <w:t>0.7</w:t>
            </w:r>
          </w:p>
        </w:tc>
        <w:tc>
          <w:tcPr>
            <w:tcW w:w="1146" w:type="dxa"/>
          </w:tcPr>
          <w:p w14:paraId="37B7DDF1" w14:textId="5E5B60CB" w:rsidR="001E3DC4" w:rsidRDefault="001E3DC4" w:rsidP="00EB1F76">
            <w:pPr>
              <w:rPr>
                <w:rFonts w:asciiTheme="minorHAnsi" w:hAnsiTheme="minorHAnsi" w:cstheme="minorHAnsi"/>
              </w:rPr>
            </w:pPr>
            <w:r>
              <w:rPr>
                <w:rFonts w:asciiTheme="minorHAnsi" w:hAnsiTheme="minorHAnsi" w:cstheme="minorHAnsi"/>
              </w:rPr>
              <w:t>07-02-2020</w:t>
            </w:r>
          </w:p>
        </w:tc>
        <w:tc>
          <w:tcPr>
            <w:tcW w:w="1603" w:type="dxa"/>
          </w:tcPr>
          <w:p w14:paraId="23CA3F1E" w14:textId="7567573C" w:rsidR="001E3DC4" w:rsidRDefault="001E3DC4" w:rsidP="005E64AC">
            <w:pPr>
              <w:rPr>
                <w:rFonts w:asciiTheme="minorHAnsi" w:hAnsiTheme="minorHAnsi" w:cstheme="minorHAnsi"/>
              </w:rPr>
            </w:pPr>
            <w:r>
              <w:rPr>
                <w:rFonts w:asciiTheme="minorHAnsi" w:hAnsiTheme="minorHAnsi" w:cstheme="minorHAnsi"/>
              </w:rPr>
              <w:t>Jetty Schenk</w:t>
            </w:r>
          </w:p>
        </w:tc>
        <w:tc>
          <w:tcPr>
            <w:tcW w:w="5544" w:type="dxa"/>
          </w:tcPr>
          <w:p w14:paraId="20E43033" w14:textId="54546E82" w:rsidR="001E3DC4" w:rsidRPr="00F2735E" w:rsidRDefault="001E3DC4" w:rsidP="005E64AC">
            <w:pPr>
              <w:rPr>
                <w:rFonts w:asciiTheme="minorHAnsi" w:hAnsiTheme="minorHAnsi" w:cstheme="minorHAnsi"/>
              </w:rPr>
            </w:pPr>
            <w:r>
              <w:rPr>
                <w:rFonts w:asciiTheme="minorHAnsi" w:hAnsiTheme="minorHAnsi" w:cstheme="minorHAnsi"/>
              </w:rPr>
              <w:t>Review en spellingcontrole</w:t>
            </w:r>
          </w:p>
        </w:tc>
      </w:tr>
      <w:tr w:rsidR="00EA0877" w:rsidRPr="00F2735E" w14:paraId="196ECD59" w14:textId="77777777" w:rsidTr="003A05F6">
        <w:tc>
          <w:tcPr>
            <w:tcW w:w="774" w:type="dxa"/>
          </w:tcPr>
          <w:p w14:paraId="677A6856" w14:textId="54E07626" w:rsidR="00EA0877" w:rsidRDefault="00EA0877" w:rsidP="005E64AC">
            <w:pPr>
              <w:rPr>
                <w:rFonts w:asciiTheme="minorHAnsi" w:hAnsiTheme="minorHAnsi" w:cstheme="minorHAnsi"/>
              </w:rPr>
            </w:pPr>
            <w:r>
              <w:rPr>
                <w:rFonts w:asciiTheme="minorHAnsi" w:hAnsiTheme="minorHAnsi" w:cstheme="minorHAnsi"/>
              </w:rPr>
              <w:t>0.8</w:t>
            </w:r>
          </w:p>
        </w:tc>
        <w:tc>
          <w:tcPr>
            <w:tcW w:w="1146" w:type="dxa"/>
          </w:tcPr>
          <w:p w14:paraId="5E0196EA" w14:textId="1DCFC36B" w:rsidR="00EA0877" w:rsidRDefault="00EA0877" w:rsidP="00EB1F76">
            <w:pPr>
              <w:rPr>
                <w:rFonts w:asciiTheme="minorHAnsi" w:hAnsiTheme="minorHAnsi" w:cstheme="minorHAnsi"/>
              </w:rPr>
            </w:pPr>
            <w:r>
              <w:rPr>
                <w:rFonts w:asciiTheme="minorHAnsi" w:hAnsiTheme="minorHAnsi" w:cstheme="minorHAnsi"/>
              </w:rPr>
              <w:t>11-02-2020</w:t>
            </w:r>
          </w:p>
        </w:tc>
        <w:tc>
          <w:tcPr>
            <w:tcW w:w="1603" w:type="dxa"/>
          </w:tcPr>
          <w:p w14:paraId="7E076985" w14:textId="790D2416" w:rsidR="00EA0877" w:rsidRDefault="00EA0877" w:rsidP="005E64AC">
            <w:pPr>
              <w:rPr>
                <w:rFonts w:asciiTheme="minorHAnsi" w:hAnsiTheme="minorHAnsi" w:cstheme="minorHAnsi"/>
              </w:rPr>
            </w:pPr>
            <w:r>
              <w:rPr>
                <w:rFonts w:asciiTheme="minorHAnsi" w:hAnsiTheme="minorHAnsi" w:cstheme="minorHAnsi"/>
              </w:rPr>
              <w:t>Marco Lemmers</w:t>
            </w:r>
          </w:p>
        </w:tc>
        <w:tc>
          <w:tcPr>
            <w:tcW w:w="5544" w:type="dxa"/>
          </w:tcPr>
          <w:p w14:paraId="7D67FD56" w14:textId="36D8C207" w:rsidR="00D25465" w:rsidRDefault="00EA0877" w:rsidP="00D25465">
            <w:pPr>
              <w:rPr>
                <w:rFonts w:asciiTheme="minorHAnsi" w:hAnsiTheme="minorHAnsi" w:cstheme="minorHAnsi"/>
              </w:rPr>
            </w:pPr>
            <w:r>
              <w:rPr>
                <w:rFonts w:asciiTheme="minorHAnsi" w:hAnsiTheme="minorHAnsi" w:cstheme="minorHAnsi"/>
              </w:rPr>
              <w:t>Verwerking review commentaar Dorothy Lekston</w:t>
            </w:r>
          </w:p>
        </w:tc>
      </w:tr>
      <w:tr w:rsidR="00BB2145" w:rsidRPr="00F2735E" w14:paraId="7DD289CD" w14:textId="77777777" w:rsidTr="003A05F6">
        <w:tc>
          <w:tcPr>
            <w:tcW w:w="774" w:type="dxa"/>
          </w:tcPr>
          <w:p w14:paraId="3D749FC0" w14:textId="6838E68B" w:rsidR="00BB2145" w:rsidRDefault="00BB2145" w:rsidP="005E64AC">
            <w:pPr>
              <w:rPr>
                <w:rFonts w:asciiTheme="minorHAnsi" w:hAnsiTheme="minorHAnsi" w:cstheme="minorHAnsi"/>
              </w:rPr>
            </w:pPr>
            <w:r>
              <w:rPr>
                <w:rFonts w:asciiTheme="minorHAnsi" w:hAnsiTheme="minorHAnsi" w:cstheme="minorHAnsi"/>
              </w:rPr>
              <w:t>0.9</w:t>
            </w:r>
          </w:p>
        </w:tc>
        <w:tc>
          <w:tcPr>
            <w:tcW w:w="1146" w:type="dxa"/>
          </w:tcPr>
          <w:p w14:paraId="3E214E5C" w14:textId="374181B7" w:rsidR="00BB2145" w:rsidRDefault="00BB2145" w:rsidP="00EB1F76">
            <w:pPr>
              <w:rPr>
                <w:rFonts w:asciiTheme="minorHAnsi" w:hAnsiTheme="minorHAnsi" w:cstheme="minorHAnsi"/>
              </w:rPr>
            </w:pPr>
            <w:r>
              <w:rPr>
                <w:rFonts w:asciiTheme="minorHAnsi" w:hAnsiTheme="minorHAnsi" w:cstheme="minorHAnsi"/>
              </w:rPr>
              <w:t>21-2-2020</w:t>
            </w:r>
          </w:p>
        </w:tc>
        <w:tc>
          <w:tcPr>
            <w:tcW w:w="1603" w:type="dxa"/>
          </w:tcPr>
          <w:p w14:paraId="1EC7EF73" w14:textId="36CBBDF8" w:rsidR="00BB2145" w:rsidRDefault="00BB2145" w:rsidP="00BB2145">
            <w:pPr>
              <w:rPr>
                <w:rFonts w:asciiTheme="minorHAnsi" w:hAnsiTheme="minorHAnsi" w:cstheme="minorHAnsi"/>
              </w:rPr>
            </w:pPr>
            <w:r>
              <w:rPr>
                <w:rFonts w:asciiTheme="minorHAnsi" w:hAnsiTheme="minorHAnsi" w:cstheme="minorHAnsi"/>
              </w:rPr>
              <w:t>Marco Lemmers</w:t>
            </w:r>
          </w:p>
        </w:tc>
        <w:tc>
          <w:tcPr>
            <w:tcW w:w="5544" w:type="dxa"/>
          </w:tcPr>
          <w:p w14:paraId="0D9032A6" w14:textId="77777777" w:rsidR="00D77A05" w:rsidRDefault="00D77A05" w:rsidP="00BB2145">
            <w:pPr>
              <w:rPr>
                <w:rFonts w:asciiTheme="minorHAnsi" w:hAnsiTheme="minorHAnsi" w:cstheme="minorHAnsi"/>
              </w:rPr>
            </w:pPr>
            <w:r>
              <w:rPr>
                <w:rFonts w:asciiTheme="minorHAnsi" w:hAnsiTheme="minorHAnsi" w:cstheme="minorHAnsi"/>
              </w:rPr>
              <w:t xml:space="preserve">Toevoeging werkwijze met GIT GUI </w:t>
            </w:r>
          </w:p>
          <w:p w14:paraId="7739C1F3" w14:textId="0665E1B3" w:rsidR="00BB2145" w:rsidRDefault="00BB2145" w:rsidP="00BB2145">
            <w:pPr>
              <w:rPr>
                <w:rFonts w:asciiTheme="minorHAnsi" w:hAnsiTheme="minorHAnsi" w:cstheme="minorHAnsi"/>
              </w:rPr>
            </w:pPr>
            <w:r>
              <w:rPr>
                <w:rFonts w:asciiTheme="minorHAnsi" w:hAnsiTheme="minorHAnsi" w:cstheme="minorHAnsi"/>
              </w:rPr>
              <w:t xml:space="preserve">Layout aangepast </w:t>
            </w:r>
          </w:p>
        </w:tc>
      </w:tr>
      <w:tr w:rsidR="000B79B8" w:rsidRPr="00F2735E" w14:paraId="04175817" w14:textId="77777777" w:rsidTr="003A05F6">
        <w:tc>
          <w:tcPr>
            <w:tcW w:w="774" w:type="dxa"/>
          </w:tcPr>
          <w:p w14:paraId="1D1EEC53" w14:textId="790B4490" w:rsidR="000B79B8" w:rsidRDefault="000B79B8" w:rsidP="005E64AC">
            <w:pPr>
              <w:rPr>
                <w:rFonts w:asciiTheme="minorHAnsi" w:hAnsiTheme="minorHAnsi" w:cstheme="minorHAnsi"/>
              </w:rPr>
            </w:pPr>
            <w:r>
              <w:rPr>
                <w:rFonts w:asciiTheme="minorHAnsi" w:hAnsiTheme="minorHAnsi" w:cstheme="minorHAnsi"/>
              </w:rPr>
              <w:t>0.10</w:t>
            </w:r>
          </w:p>
        </w:tc>
        <w:tc>
          <w:tcPr>
            <w:tcW w:w="1146" w:type="dxa"/>
          </w:tcPr>
          <w:p w14:paraId="465CDC08" w14:textId="6757040C" w:rsidR="000B79B8" w:rsidRDefault="000B79B8" w:rsidP="00EB1F76">
            <w:pPr>
              <w:rPr>
                <w:rFonts w:asciiTheme="minorHAnsi" w:hAnsiTheme="minorHAnsi" w:cstheme="minorHAnsi"/>
              </w:rPr>
            </w:pPr>
            <w:r>
              <w:rPr>
                <w:rFonts w:asciiTheme="minorHAnsi" w:hAnsiTheme="minorHAnsi" w:cstheme="minorHAnsi"/>
              </w:rPr>
              <w:t>03-04-2020</w:t>
            </w:r>
          </w:p>
        </w:tc>
        <w:tc>
          <w:tcPr>
            <w:tcW w:w="1603" w:type="dxa"/>
          </w:tcPr>
          <w:p w14:paraId="7371FB5D" w14:textId="7EC049B5" w:rsidR="000B79B8" w:rsidRDefault="000B79B8" w:rsidP="00BB2145">
            <w:pPr>
              <w:rPr>
                <w:rFonts w:asciiTheme="minorHAnsi" w:hAnsiTheme="minorHAnsi" w:cstheme="minorHAnsi"/>
              </w:rPr>
            </w:pPr>
            <w:r>
              <w:rPr>
                <w:rFonts w:asciiTheme="minorHAnsi" w:hAnsiTheme="minorHAnsi" w:cstheme="minorHAnsi"/>
              </w:rPr>
              <w:t>Ganesh Nikumbh</w:t>
            </w:r>
          </w:p>
        </w:tc>
        <w:tc>
          <w:tcPr>
            <w:tcW w:w="5544" w:type="dxa"/>
          </w:tcPr>
          <w:p w14:paraId="76C52487" w14:textId="6A4FFAC0" w:rsidR="000B79B8" w:rsidRDefault="000B79B8" w:rsidP="00BB2145">
            <w:pPr>
              <w:rPr>
                <w:rFonts w:asciiTheme="minorHAnsi" w:hAnsiTheme="minorHAnsi" w:cstheme="minorHAnsi"/>
              </w:rPr>
            </w:pPr>
            <w:r w:rsidRPr="000B79B8">
              <w:rPr>
                <w:rFonts w:asciiTheme="minorHAnsi" w:hAnsiTheme="minorHAnsi" w:cstheme="minorHAnsi"/>
              </w:rPr>
              <w:t>Gewijzigd deel 7: Nieuwe aanpak voor het exporteren en importeren van Datastage Objects</w:t>
            </w:r>
          </w:p>
        </w:tc>
      </w:tr>
      <w:tr w:rsidR="00F60CA4" w:rsidRPr="00F2735E" w14:paraId="2980C359" w14:textId="77777777" w:rsidTr="003A05F6">
        <w:tc>
          <w:tcPr>
            <w:tcW w:w="774" w:type="dxa"/>
          </w:tcPr>
          <w:p w14:paraId="10DB54CD" w14:textId="17AE1DDC" w:rsidR="00F60CA4" w:rsidRDefault="00993A1B" w:rsidP="005E64AC">
            <w:pPr>
              <w:rPr>
                <w:rFonts w:asciiTheme="minorHAnsi" w:hAnsiTheme="minorHAnsi" w:cstheme="minorHAnsi"/>
              </w:rPr>
            </w:pPr>
            <w:r>
              <w:rPr>
                <w:rFonts w:asciiTheme="minorHAnsi" w:hAnsiTheme="minorHAnsi" w:cstheme="minorHAnsi"/>
              </w:rPr>
              <w:t>0.1</w:t>
            </w:r>
            <w:r w:rsidR="00F60CA4">
              <w:rPr>
                <w:rFonts w:asciiTheme="minorHAnsi" w:hAnsiTheme="minorHAnsi" w:cstheme="minorHAnsi"/>
              </w:rPr>
              <w:t>1</w:t>
            </w:r>
          </w:p>
        </w:tc>
        <w:tc>
          <w:tcPr>
            <w:tcW w:w="1146" w:type="dxa"/>
          </w:tcPr>
          <w:p w14:paraId="4950EFF3" w14:textId="32057A05" w:rsidR="00F60CA4" w:rsidRDefault="00F60CA4" w:rsidP="00EB1F76">
            <w:pPr>
              <w:rPr>
                <w:rFonts w:asciiTheme="minorHAnsi" w:hAnsiTheme="minorHAnsi" w:cstheme="minorHAnsi"/>
              </w:rPr>
            </w:pPr>
            <w:r>
              <w:rPr>
                <w:rFonts w:asciiTheme="minorHAnsi" w:hAnsiTheme="minorHAnsi" w:cstheme="minorHAnsi"/>
              </w:rPr>
              <w:t>27-05-2020</w:t>
            </w:r>
          </w:p>
        </w:tc>
        <w:tc>
          <w:tcPr>
            <w:tcW w:w="1603" w:type="dxa"/>
          </w:tcPr>
          <w:p w14:paraId="41120EF3" w14:textId="452110FE" w:rsidR="00F60CA4" w:rsidRDefault="00993A1B" w:rsidP="00BB2145">
            <w:pPr>
              <w:rPr>
                <w:rFonts w:asciiTheme="minorHAnsi" w:hAnsiTheme="minorHAnsi" w:cstheme="minorHAnsi"/>
              </w:rPr>
            </w:pPr>
            <w:r>
              <w:rPr>
                <w:rFonts w:asciiTheme="minorHAnsi" w:hAnsiTheme="minorHAnsi" w:cstheme="minorHAnsi"/>
              </w:rPr>
              <w:t>Ganesh Nikumbh</w:t>
            </w:r>
          </w:p>
        </w:tc>
        <w:tc>
          <w:tcPr>
            <w:tcW w:w="5544" w:type="dxa"/>
          </w:tcPr>
          <w:p w14:paraId="6CD459AA" w14:textId="55F458E3" w:rsidR="00B274BF" w:rsidRPr="000B79B8" w:rsidRDefault="00993A1B" w:rsidP="00BB2145">
            <w:pPr>
              <w:rPr>
                <w:rFonts w:asciiTheme="minorHAnsi" w:hAnsiTheme="minorHAnsi" w:cstheme="minorHAnsi"/>
              </w:rPr>
            </w:pPr>
            <w:r w:rsidRPr="00993A1B">
              <w:rPr>
                <w:rFonts w:asciiTheme="minorHAnsi" w:hAnsiTheme="minorHAnsi" w:cstheme="minorHAnsi"/>
              </w:rPr>
              <w:t>Gewijzigd deel 5: Aangepast aan nieuwe werkwijze rondom GIT Workflow en GIT richtlijnen</w:t>
            </w:r>
          </w:p>
        </w:tc>
      </w:tr>
      <w:tr w:rsidR="00B274BF" w:rsidRPr="00F2735E" w14:paraId="4199DDB8" w14:textId="77777777" w:rsidTr="003A05F6">
        <w:tc>
          <w:tcPr>
            <w:tcW w:w="774" w:type="dxa"/>
          </w:tcPr>
          <w:p w14:paraId="33E98A84" w14:textId="3918CD58" w:rsidR="00B274BF" w:rsidRDefault="00B274BF" w:rsidP="005E64AC">
            <w:pPr>
              <w:rPr>
                <w:rFonts w:asciiTheme="minorHAnsi" w:hAnsiTheme="minorHAnsi" w:cstheme="minorHAnsi"/>
              </w:rPr>
            </w:pPr>
            <w:r>
              <w:rPr>
                <w:rFonts w:asciiTheme="minorHAnsi" w:hAnsiTheme="minorHAnsi" w:cstheme="minorHAnsi"/>
              </w:rPr>
              <w:t>0.12</w:t>
            </w:r>
          </w:p>
        </w:tc>
        <w:tc>
          <w:tcPr>
            <w:tcW w:w="1146" w:type="dxa"/>
          </w:tcPr>
          <w:p w14:paraId="2173C07F" w14:textId="029E0462" w:rsidR="00B274BF" w:rsidRDefault="00B274BF" w:rsidP="00EB1F76">
            <w:pPr>
              <w:rPr>
                <w:rFonts w:asciiTheme="minorHAnsi" w:hAnsiTheme="minorHAnsi" w:cstheme="minorHAnsi"/>
              </w:rPr>
            </w:pPr>
            <w:r>
              <w:rPr>
                <w:rFonts w:asciiTheme="minorHAnsi" w:hAnsiTheme="minorHAnsi" w:cstheme="minorHAnsi"/>
              </w:rPr>
              <w:t>08-09-2020</w:t>
            </w:r>
          </w:p>
        </w:tc>
        <w:tc>
          <w:tcPr>
            <w:tcW w:w="1603" w:type="dxa"/>
          </w:tcPr>
          <w:p w14:paraId="70AC9A1B" w14:textId="158A9983" w:rsidR="00B274BF" w:rsidRDefault="00B274BF" w:rsidP="00BB2145">
            <w:pPr>
              <w:rPr>
                <w:rFonts w:asciiTheme="minorHAnsi" w:hAnsiTheme="minorHAnsi" w:cstheme="minorHAnsi"/>
              </w:rPr>
            </w:pPr>
            <w:r>
              <w:rPr>
                <w:rFonts w:asciiTheme="minorHAnsi" w:hAnsiTheme="minorHAnsi" w:cstheme="minorHAnsi"/>
              </w:rPr>
              <w:t>Henri Mijnders</w:t>
            </w:r>
          </w:p>
        </w:tc>
        <w:tc>
          <w:tcPr>
            <w:tcW w:w="5544" w:type="dxa"/>
          </w:tcPr>
          <w:p w14:paraId="28A0F313" w14:textId="568F59FA" w:rsidR="00B274BF" w:rsidRDefault="00B274BF" w:rsidP="00B274BF">
            <w:pPr>
              <w:rPr>
                <w:rFonts w:asciiTheme="minorHAnsi" w:hAnsiTheme="minorHAnsi" w:cstheme="minorHAnsi"/>
              </w:rPr>
            </w:pPr>
            <w:r w:rsidRPr="000B79B8">
              <w:rPr>
                <w:rFonts w:asciiTheme="minorHAnsi" w:hAnsiTheme="minorHAnsi" w:cstheme="minorHAnsi"/>
              </w:rPr>
              <w:t xml:space="preserve">Gewijzigd deel 7: </w:t>
            </w:r>
            <w:r>
              <w:rPr>
                <w:rFonts w:asciiTheme="minorHAnsi" w:hAnsiTheme="minorHAnsi" w:cstheme="minorHAnsi"/>
              </w:rPr>
              <w:t>Aanpassing python dsx splitter uitleg (script aangepast met aanmaken Manifest bestand)</w:t>
            </w:r>
          </w:p>
        </w:tc>
      </w:tr>
      <w:tr w:rsidR="009B7B04" w:rsidRPr="00F2735E" w14:paraId="0F12FE7E" w14:textId="77777777" w:rsidTr="003A05F6">
        <w:tc>
          <w:tcPr>
            <w:tcW w:w="774" w:type="dxa"/>
          </w:tcPr>
          <w:p w14:paraId="396159B9" w14:textId="42E29766" w:rsidR="009B7B04" w:rsidRDefault="009B7B04" w:rsidP="005E64AC">
            <w:pPr>
              <w:rPr>
                <w:rFonts w:asciiTheme="minorHAnsi" w:hAnsiTheme="minorHAnsi" w:cstheme="minorHAnsi"/>
              </w:rPr>
            </w:pPr>
            <w:r>
              <w:rPr>
                <w:rFonts w:asciiTheme="minorHAnsi" w:hAnsiTheme="minorHAnsi" w:cstheme="minorHAnsi"/>
              </w:rPr>
              <w:t>0.13</w:t>
            </w:r>
          </w:p>
        </w:tc>
        <w:tc>
          <w:tcPr>
            <w:tcW w:w="1146" w:type="dxa"/>
          </w:tcPr>
          <w:p w14:paraId="66BBCE6B" w14:textId="692C20C8" w:rsidR="009B7B04" w:rsidRDefault="009B7B04" w:rsidP="00EB1F76">
            <w:pPr>
              <w:rPr>
                <w:rFonts w:asciiTheme="minorHAnsi" w:hAnsiTheme="minorHAnsi" w:cstheme="minorHAnsi"/>
              </w:rPr>
            </w:pPr>
            <w:r>
              <w:rPr>
                <w:rFonts w:asciiTheme="minorHAnsi" w:hAnsiTheme="minorHAnsi" w:cstheme="minorHAnsi"/>
              </w:rPr>
              <w:t>05-10-2020</w:t>
            </w:r>
          </w:p>
        </w:tc>
        <w:tc>
          <w:tcPr>
            <w:tcW w:w="1603" w:type="dxa"/>
          </w:tcPr>
          <w:p w14:paraId="4DEAD243" w14:textId="2ED43AA0" w:rsidR="009B7B04" w:rsidRDefault="009B7B04" w:rsidP="00BB2145">
            <w:pPr>
              <w:rPr>
                <w:rFonts w:asciiTheme="minorHAnsi" w:hAnsiTheme="minorHAnsi" w:cstheme="minorHAnsi"/>
              </w:rPr>
            </w:pPr>
            <w:r>
              <w:rPr>
                <w:rFonts w:asciiTheme="minorHAnsi" w:hAnsiTheme="minorHAnsi" w:cstheme="minorHAnsi"/>
              </w:rPr>
              <w:t>Jetty Schenk</w:t>
            </w:r>
          </w:p>
        </w:tc>
        <w:tc>
          <w:tcPr>
            <w:tcW w:w="5544" w:type="dxa"/>
          </w:tcPr>
          <w:p w14:paraId="449123B0" w14:textId="3CE5E4E8" w:rsidR="009B7B04" w:rsidRPr="000B79B8" w:rsidRDefault="009B7B04" w:rsidP="00B274BF">
            <w:pPr>
              <w:rPr>
                <w:rFonts w:asciiTheme="minorHAnsi" w:hAnsiTheme="minorHAnsi" w:cstheme="minorHAnsi"/>
              </w:rPr>
            </w:pPr>
            <w:r>
              <w:rPr>
                <w:rFonts w:asciiTheme="minorHAnsi" w:hAnsiTheme="minorHAnsi" w:cstheme="minorHAnsi"/>
              </w:rPr>
              <w:t>Aanpassingen naar aanleiding van overgang naar OTAP</w:t>
            </w:r>
          </w:p>
        </w:tc>
      </w:tr>
      <w:tr w:rsidR="0087640F" w:rsidRPr="00F2735E" w14:paraId="137BFC3D" w14:textId="77777777" w:rsidTr="003A05F6">
        <w:tc>
          <w:tcPr>
            <w:tcW w:w="774" w:type="dxa"/>
          </w:tcPr>
          <w:p w14:paraId="0BB53BBA" w14:textId="06B0AE2D" w:rsidR="0087640F" w:rsidRDefault="0087640F" w:rsidP="005E64AC">
            <w:pPr>
              <w:rPr>
                <w:rFonts w:asciiTheme="minorHAnsi" w:hAnsiTheme="minorHAnsi" w:cstheme="minorHAnsi"/>
              </w:rPr>
            </w:pPr>
            <w:r>
              <w:rPr>
                <w:rFonts w:asciiTheme="minorHAnsi" w:hAnsiTheme="minorHAnsi" w:cstheme="minorHAnsi"/>
              </w:rPr>
              <w:t>0.14</w:t>
            </w:r>
          </w:p>
        </w:tc>
        <w:tc>
          <w:tcPr>
            <w:tcW w:w="1146" w:type="dxa"/>
          </w:tcPr>
          <w:p w14:paraId="42C1062B" w14:textId="6C731172" w:rsidR="0087640F" w:rsidRDefault="0087640F" w:rsidP="00EB1F76">
            <w:pPr>
              <w:rPr>
                <w:rFonts w:asciiTheme="minorHAnsi" w:hAnsiTheme="minorHAnsi" w:cstheme="minorHAnsi"/>
              </w:rPr>
            </w:pPr>
            <w:r>
              <w:rPr>
                <w:rFonts w:asciiTheme="minorHAnsi" w:hAnsiTheme="minorHAnsi" w:cstheme="minorHAnsi"/>
              </w:rPr>
              <w:t>29-04-2021</w:t>
            </w:r>
          </w:p>
        </w:tc>
        <w:tc>
          <w:tcPr>
            <w:tcW w:w="1603" w:type="dxa"/>
          </w:tcPr>
          <w:p w14:paraId="021687EA" w14:textId="47672F47" w:rsidR="0087640F" w:rsidRDefault="0087640F" w:rsidP="00BB2145">
            <w:pPr>
              <w:rPr>
                <w:rFonts w:asciiTheme="minorHAnsi" w:hAnsiTheme="minorHAnsi" w:cstheme="minorHAnsi"/>
              </w:rPr>
            </w:pPr>
            <w:r>
              <w:rPr>
                <w:rFonts w:asciiTheme="minorHAnsi" w:hAnsiTheme="minorHAnsi" w:cstheme="minorHAnsi"/>
              </w:rPr>
              <w:t>Tijmen Groustra</w:t>
            </w:r>
          </w:p>
        </w:tc>
        <w:tc>
          <w:tcPr>
            <w:tcW w:w="5544" w:type="dxa"/>
          </w:tcPr>
          <w:p w14:paraId="3568E091" w14:textId="4E8F1DEF" w:rsidR="0087640F" w:rsidRDefault="0087640F" w:rsidP="00B274BF">
            <w:pPr>
              <w:rPr>
                <w:rFonts w:asciiTheme="minorHAnsi" w:hAnsiTheme="minorHAnsi" w:cstheme="minorHAnsi"/>
              </w:rPr>
            </w:pPr>
            <w:r>
              <w:rPr>
                <w:rFonts w:asciiTheme="minorHAnsi" w:hAnsiTheme="minorHAnsi" w:cstheme="minorHAnsi"/>
              </w:rPr>
              <w:t>Toevoegen comment over apart aanbieden DROP statements voor database objecten</w:t>
            </w:r>
          </w:p>
        </w:tc>
      </w:tr>
    </w:tbl>
    <w:p w14:paraId="5B894AD2" w14:textId="77777777" w:rsidR="00BE025C" w:rsidRPr="00F2735E" w:rsidRDefault="00BE025C" w:rsidP="00BE025C">
      <w:pPr>
        <w:rPr>
          <w:rFonts w:asciiTheme="minorHAnsi" w:hAnsiTheme="minorHAnsi" w:cstheme="minorHAnsi"/>
        </w:rPr>
      </w:pPr>
    </w:p>
    <w:p w14:paraId="3D084CA1" w14:textId="77777777" w:rsidR="00BE025C" w:rsidRPr="00C91250" w:rsidRDefault="00BE025C" w:rsidP="00BE025C">
      <w:pPr>
        <w:rPr>
          <w:rFonts w:asciiTheme="minorHAnsi" w:hAnsiTheme="minorHAnsi" w:cstheme="minorHAnsi"/>
          <w:b/>
          <w:bCs/>
        </w:rPr>
      </w:pPr>
      <w:r w:rsidRPr="00C91250">
        <w:rPr>
          <w:rFonts w:asciiTheme="minorHAnsi" w:hAnsiTheme="minorHAnsi" w:cstheme="minorHAnsi"/>
          <w:b/>
          <w:bCs/>
        </w:rPr>
        <w:t>Distributielijst</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268"/>
        <w:gridCol w:w="2268"/>
        <w:gridCol w:w="2268"/>
      </w:tblGrid>
      <w:tr w:rsidR="00BE025C" w:rsidRPr="00C91250" w14:paraId="31BC6242" w14:textId="77777777" w:rsidTr="005E64AC">
        <w:tc>
          <w:tcPr>
            <w:tcW w:w="2268" w:type="dxa"/>
          </w:tcPr>
          <w:p w14:paraId="02709D60"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Versie</w:t>
            </w:r>
          </w:p>
        </w:tc>
        <w:tc>
          <w:tcPr>
            <w:tcW w:w="2268" w:type="dxa"/>
          </w:tcPr>
          <w:p w14:paraId="35521A08"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Naam afdeling</w:t>
            </w:r>
          </w:p>
        </w:tc>
        <w:tc>
          <w:tcPr>
            <w:tcW w:w="2268" w:type="dxa"/>
          </w:tcPr>
          <w:p w14:paraId="29BD7A8E"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Naam contactpersoon</w:t>
            </w:r>
          </w:p>
        </w:tc>
        <w:tc>
          <w:tcPr>
            <w:tcW w:w="2268" w:type="dxa"/>
          </w:tcPr>
          <w:p w14:paraId="6513554D"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Opmerkingen</w:t>
            </w:r>
          </w:p>
        </w:tc>
      </w:tr>
      <w:tr w:rsidR="00BE025C" w:rsidRPr="00C91250" w14:paraId="658D1FCC" w14:textId="77777777" w:rsidTr="005E64AC">
        <w:tc>
          <w:tcPr>
            <w:tcW w:w="2268" w:type="dxa"/>
          </w:tcPr>
          <w:p w14:paraId="23125E69" w14:textId="6603909B" w:rsidR="00BE025C" w:rsidRPr="00C91250" w:rsidRDefault="00BE025C" w:rsidP="005E64AC">
            <w:pPr>
              <w:rPr>
                <w:rFonts w:asciiTheme="minorHAnsi" w:hAnsiTheme="minorHAnsi" w:cstheme="minorHAnsi"/>
              </w:rPr>
            </w:pPr>
          </w:p>
        </w:tc>
        <w:tc>
          <w:tcPr>
            <w:tcW w:w="2268" w:type="dxa"/>
          </w:tcPr>
          <w:p w14:paraId="12BCB338" w14:textId="5C7DED40" w:rsidR="00BE025C" w:rsidRPr="00C91250" w:rsidRDefault="00BE025C" w:rsidP="005E64AC">
            <w:pPr>
              <w:rPr>
                <w:rFonts w:asciiTheme="minorHAnsi" w:hAnsiTheme="minorHAnsi" w:cstheme="minorHAnsi"/>
              </w:rPr>
            </w:pPr>
          </w:p>
        </w:tc>
        <w:tc>
          <w:tcPr>
            <w:tcW w:w="2268" w:type="dxa"/>
          </w:tcPr>
          <w:p w14:paraId="6C343359" w14:textId="455EAF75" w:rsidR="00BE025C" w:rsidRPr="00C91250" w:rsidRDefault="00BE025C" w:rsidP="005E64AC">
            <w:pPr>
              <w:rPr>
                <w:rFonts w:asciiTheme="minorHAnsi" w:hAnsiTheme="minorHAnsi" w:cstheme="minorHAnsi"/>
              </w:rPr>
            </w:pPr>
          </w:p>
        </w:tc>
        <w:tc>
          <w:tcPr>
            <w:tcW w:w="2268" w:type="dxa"/>
          </w:tcPr>
          <w:p w14:paraId="29A2CC87" w14:textId="77777777" w:rsidR="00BE025C" w:rsidRPr="00C91250" w:rsidRDefault="00BE025C" w:rsidP="005E64AC">
            <w:pPr>
              <w:rPr>
                <w:rFonts w:asciiTheme="minorHAnsi" w:hAnsiTheme="minorHAnsi" w:cstheme="minorHAnsi"/>
              </w:rPr>
            </w:pPr>
          </w:p>
        </w:tc>
      </w:tr>
      <w:tr w:rsidR="00BE025C" w:rsidRPr="00C91250" w14:paraId="1FC9E154" w14:textId="77777777" w:rsidTr="005E64AC">
        <w:tc>
          <w:tcPr>
            <w:tcW w:w="2268" w:type="dxa"/>
          </w:tcPr>
          <w:p w14:paraId="7209BD42" w14:textId="1C0527B1" w:rsidR="00BE025C" w:rsidRPr="00C91250" w:rsidRDefault="00BE025C" w:rsidP="005E64AC">
            <w:pPr>
              <w:rPr>
                <w:rFonts w:asciiTheme="minorHAnsi" w:hAnsiTheme="minorHAnsi" w:cstheme="minorHAnsi"/>
              </w:rPr>
            </w:pPr>
          </w:p>
        </w:tc>
        <w:tc>
          <w:tcPr>
            <w:tcW w:w="2268" w:type="dxa"/>
          </w:tcPr>
          <w:p w14:paraId="7AAE793F" w14:textId="7FA5F06B" w:rsidR="00BE025C" w:rsidRPr="00C91250" w:rsidRDefault="00BE025C" w:rsidP="005E64AC">
            <w:pPr>
              <w:rPr>
                <w:rFonts w:asciiTheme="minorHAnsi" w:hAnsiTheme="minorHAnsi" w:cstheme="minorHAnsi"/>
              </w:rPr>
            </w:pPr>
          </w:p>
        </w:tc>
        <w:tc>
          <w:tcPr>
            <w:tcW w:w="2268" w:type="dxa"/>
          </w:tcPr>
          <w:p w14:paraId="126E51DD" w14:textId="31CF7AC7" w:rsidR="00BE025C" w:rsidRPr="00C91250" w:rsidRDefault="00BE025C" w:rsidP="005E64AC">
            <w:pPr>
              <w:rPr>
                <w:rFonts w:asciiTheme="minorHAnsi" w:hAnsiTheme="minorHAnsi" w:cstheme="minorHAnsi"/>
              </w:rPr>
            </w:pPr>
          </w:p>
        </w:tc>
        <w:tc>
          <w:tcPr>
            <w:tcW w:w="2268" w:type="dxa"/>
          </w:tcPr>
          <w:p w14:paraId="2D473506" w14:textId="77777777" w:rsidR="00BE025C" w:rsidRPr="00C91250" w:rsidRDefault="00BE025C" w:rsidP="005E64AC">
            <w:pPr>
              <w:rPr>
                <w:rFonts w:asciiTheme="minorHAnsi" w:hAnsiTheme="minorHAnsi" w:cstheme="minorHAnsi"/>
              </w:rPr>
            </w:pPr>
          </w:p>
        </w:tc>
      </w:tr>
      <w:tr w:rsidR="00BE025C" w:rsidRPr="00C91250" w14:paraId="798C0535" w14:textId="77777777" w:rsidTr="005E64AC">
        <w:tc>
          <w:tcPr>
            <w:tcW w:w="2268" w:type="dxa"/>
          </w:tcPr>
          <w:p w14:paraId="1ED60532" w14:textId="0FF7AECF" w:rsidR="00BE025C" w:rsidRPr="00C91250" w:rsidRDefault="00BE025C" w:rsidP="005E64AC">
            <w:pPr>
              <w:rPr>
                <w:rFonts w:asciiTheme="minorHAnsi" w:hAnsiTheme="minorHAnsi" w:cstheme="minorHAnsi"/>
              </w:rPr>
            </w:pPr>
          </w:p>
        </w:tc>
        <w:tc>
          <w:tcPr>
            <w:tcW w:w="2268" w:type="dxa"/>
          </w:tcPr>
          <w:p w14:paraId="1392130D" w14:textId="56A4EBD2" w:rsidR="00BE025C" w:rsidRPr="00C91250" w:rsidRDefault="00BE025C" w:rsidP="005E64AC">
            <w:pPr>
              <w:rPr>
                <w:rFonts w:asciiTheme="minorHAnsi" w:hAnsiTheme="minorHAnsi" w:cstheme="minorHAnsi"/>
              </w:rPr>
            </w:pPr>
          </w:p>
        </w:tc>
        <w:tc>
          <w:tcPr>
            <w:tcW w:w="2268" w:type="dxa"/>
          </w:tcPr>
          <w:p w14:paraId="65F1A2ED" w14:textId="35714D08" w:rsidR="00BE025C" w:rsidRPr="00C91250" w:rsidRDefault="00BE025C" w:rsidP="005E64AC">
            <w:pPr>
              <w:rPr>
                <w:rFonts w:asciiTheme="minorHAnsi" w:hAnsiTheme="minorHAnsi" w:cstheme="minorHAnsi"/>
              </w:rPr>
            </w:pPr>
          </w:p>
        </w:tc>
        <w:tc>
          <w:tcPr>
            <w:tcW w:w="2268" w:type="dxa"/>
          </w:tcPr>
          <w:p w14:paraId="020449B3" w14:textId="0CD07DA8" w:rsidR="00BE025C" w:rsidRPr="00C91250" w:rsidRDefault="00BE025C" w:rsidP="005E64AC">
            <w:pPr>
              <w:rPr>
                <w:rFonts w:asciiTheme="minorHAnsi" w:hAnsiTheme="minorHAnsi" w:cstheme="minorHAnsi"/>
              </w:rPr>
            </w:pPr>
          </w:p>
        </w:tc>
      </w:tr>
    </w:tbl>
    <w:p w14:paraId="0BB0B068" w14:textId="77777777" w:rsidR="00BE025C" w:rsidRPr="00C91250" w:rsidRDefault="00BE025C" w:rsidP="00BE025C">
      <w:pPr>
        <w:rPr>
          <w:rFonts w:asciiTheme="minorHAnsi" w:hAnsiTheme="minorHAnsi" w:cstheme="minorHAnsi"/>
        </w:rPr>
      </w:pPr>
    </w:p>
    <w:p w14:paraId="146C2A6D" w14:textId="77777777" w:rsidR="00BE025C" w:rsidRPr="00C91250" w:rsidRDefault="00BE025C" w:rsidP="00BE025C">
      <w:pPr>
        <w:rPr>
          <w:rFonts w:asciiTheme="minorHAnsi" w:hAnsiTheme="minorHAnsi" w:cstheme="minorHAnsi"/>
        </w:rPr>
      </w:pPr>
      <w:r w:rsidRPr="00C91250">
        <w:rPr>
          <w:rFonts w:asciiTheme="minorHAnsi" w:hAnsiTheme="minorHAnsi" w:cstheme="minorHAnsi"/>
        </w:rPr>
        <w:t>Er is afgestemd (advies/overleg) geweest met de volgende partijen: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24"/>
        <w:gridCol w:w="3024"/>
        <w:gridCol w:w="3024"/>
      </w:tblGrid>
      <w:tr w:rsidR="00BE025C" w:rsidRPr="00C91250" w14:paraId="309208AC" w14:textId="77777777" w:rsidTr="005E64AC">
        <w:tc>
          <w:tcPr>
            <w:tcW w:w="3024" w:type="dxa"/>
          </w:tcPr>
          <w:p w14:paraId="14A44442"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Naam afdeling</w:t>
            </w:r>
          </w:p>
        </w:tc>
        <w:tc>
          <w:tcPr>
            <w:tcW w:w="3024" w:type="dxa"/>
          </w:tcPr>
          <w:p w14:paraId="7CDB5557"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Naam contactpersoon</w:t>
            </w:r>
          </w:p>
        </w:tc>
        <w:tc>
          <w:tcPr>
            <w:tcW w:w="3024" w:type="dxa"/>
          </w:tcPr>
          <w:p w14:paraId="0565E1BF" w14:textId="77777777" w:rsidR="00BE025C" w:rsidRPr="00C91250" w:rsidRDefault="00BE025C" w:rsidP="005E64AC">
            <w:pPr>
              <w:rPr>
                <w:rFonts w:asciiTheme="minorHAnsi" w:hAnsiTheme="minorHAnsi" w:cstheme="minorHAnsi"/>
                <w:b/>
                <w:bCs/>
              </w:rPr>
            </w:pPr>
            <w:r w:rsidRPr="00C91250">
              <w:rPr>
                <w:rFonts w:asciiTheme="minorHAnsi" w:hAnsiTheme="minorHAnsi" w:cstheme="minorHAnsi"/>
                <w:b/>
                <w:bCs/>
              </w:rPr>
              <w:t>Opmerkingen</w:t>
            </w:r>
          </w:p>
        </w:tc>
      </w:tr>
      <w:tr w:rsidR="00BE025C" w:rsidRPr="00C91250" w14:paraId="31C74992" w14:textId="77777777" w:rsidTr="005E64AC">
        <w:tc>
          <w:tcPr>
            <w:tcW w:w="3024" w:type="dxa"/>
          </w:tcPr>
          <w:p w14:paraId="6D636F5F" w14:textId="02A33AA3" w:rsidR="00BE025C" w:rsidRPr="00C91250" w:rsidRDefault="00BE025C" w:rsidP="005E64AC">
            <w:pPr>
              <w:rPr>
                <w:rFonts w:asciiTheme="minorHAnsi" w:hAnsiTheme="minorHAnsi" w:cstheme="minorHAnsi"/>
              </w:rPr>
            </w:pPr>
          </w:p>
        </w:tc>
        <w:tc>
          <w:tcPr>
            <w:tcW w:w="3024" w:type="dxa"/>
          </w:tcPr>
          <w:p w14:paraId="1AB474E4" w14:textId="335FF0BC" w:rsidR="00BE025C" w:rsidRPr="00C91250" w:rsidRDefault="00BE025C" w:rsidP="005E64AC">
            <w:pPr>
              <w:rPr>
                <w:rFonts w:asciiTheme="minorHAnsi" w:hAnsiTheme="minorHAnsi" w:cstheme="minorHAnsi"/>
              </w:rPr>
            </w:pPr>
          </w:p>
        </w:tc>
        <w:tc>
          <w:tcPr>
            <w:tcW w:w="3024" w:type="dxa"/>
          </w:tcPr>
          <w:p w14:paraId="17F51F87" w14:textId="77777777" w:rsidR="00BE025C" w:rsidRPr="00C91250" w:rsidRDefault="00BE025C" w:rsidP="005E64AC">
            <w:pPr>
              <w:rPr>
                <w:rFonts w:asciiTheme="minorHAnsi" w:hAnsiTheme="minorHAnsi" w:cstheme="minorHAnsi"/>
              </w:rPr>
            </w:pPr>
          </w:p>
        </w:tc>
      </w:tr>
      <w:tr w:rsidR="00BE025C" w:rsidRPr="00C91250" w14:paraId="23AE4CBB" w14:textId="77777777" w:rsidTr="005E64AC">
        <w:tc>
          <w:tcPr>
            <w:tcW w:w="3024" w:type="dxa"/>
          </w:tcPr>
          <w:p w14:paraId="455E437A" w14:textId="77777777" w:rsidR="00BE025C" w:rsidRPr="00C91250" w:rsidRDefault="00BE025C" w:rsidP="005E64AC">
            <w:pPr>
              <w:rPr>
                <w:rFonts w:asciiTheme="minorHAnsi" w:hAnsiTheme="minorHAnsi" w:cstheme="minorHAnsi"/>
              </w:rPr>
            </w:pPr>
          </w:p>
        </w:tc>
        <w:tc>
          <w:tcPr>
            <w:tcW w:w="3024" w:type="dxa"/>
          </w:tcPr>
          <w:p w14:paraId="4C4F6634" w14:textId="77777777" w:rsidR="00BE025C" w:rsidRPr="00C91250" w:rsidRDefault="00BE025C" w:rsidP="005E64AC">
            <w:pPr>
              <w:rPr>
                <w:rFonts w:asciiTheme="minorHAnsi" w:hAnsiTheme="minorHAnsi" w:cstheme="minorHAnsi"/>
              </w:rPr>
            </w:pPr>
          </w:p>
        </w:tc>
        <w:tc>
          <w:tcPr>
            <w:tcW w:w="3024" w:type="dxa"/>
          </w:tcPr>
          <w:p w14:paraId="1D10AC4A" w14:textId="77777777" w:rsidR="00BE025C" w:rsidRPr="00C91250" w:rsidRDefault="00BE025C" w:rsidP="005E64AC">
            <w:pPr>
              <w:rPr>
                <w:rFonts w:asciiTheme="minorHAnsi" w:hAnsiTheme="minorHAnsi" w:cstheme="minorHAnsi"/>
              </w:rPr>
            </w:pPr>
          </w:p>
        </w:tc>
      </w:tr>
    </w:tbl>
    <w:p w14:paraId="70C25E19" w14:textId="77777777" w:rsidR="00BE025C" w:rsidRPr="00C91250" w:rsidRDefault="00BE025C" w:rsidP="00BE025C">
      <w:pPr>
        <w:rPr>
          <w:rFonts w:asciiTheme="minorHAnsi" w:hAnsiTheme="minorHAnsi" w:cstheme="minorHAnsi"/>
        </w:rPr>
      </w:pPr>
    </w:p>
    <w:p w14:paraId="38522D5D" w14:textId="77777777" w:rsidR="004611EA" w:rsidRPr="00C91250" w:rsidRDefault="004611EA" w:rsidP="000201BB">
      <w:pPr>
        <w:spacing w:line="240" w:lineRule="auto"/>
        <w:rPr>
          <w:rFonts w:asciiTheme="minorHAnsi" w:eastAsia="Calibri" w:hAnsiTheme="minorHAnsi" w:cstheme="minorHAnsi"/>
          <w:sz w:val="22"/>
          <w:szCs w:val="22"/>
          <w:lang w:eastAsia="en-US"/>
        </w:rPr>
      </w:pPr>
    </w:p>
    <w:p w14:paraId="43A32120" w14:textId="77777777" w:rsidR="004611EA" w:rsidRPr="00C91250" w:rsidRDefault="004611EA" w:rsidP="000201BB">
      <w:pPr>
        <w:spacing w:line="240" w:lineRule="auto"/>
        <w:rPr>
          <w:rFonts w:asciiTheme="minorHAnsi" w:eastAsia="Calibri" w:hAnsiTheme="minorHAnsi" w:cstheme="minorHAnsi"/>
          <w:sz w:val="22"/>
          <w:szCs w:val="22"/>
          <w:lang w:eastAsia="en-US"/>
        </w:rPr>
      </w:pPr>
    </w:p>
    <w:p w14:paraId="643AA862" w14:textId="6496A2D3" w:rsidR="009C097F" w:rsidRDefault="009C097F">
      <w:p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br w:type="page"/>
      </w:r>
    </w:p>
    <w:bookmarkStart w:id="2" w:name="_Toc420659039" w:displacedByCustomXml="next"/>
    <w:bookmarkStart w:id="3" w:name="_Toc362589478" w:displacedByCustomXml="next"/>
    <w:bookmarkStart w:id="4" w:name="_Toc86566925" w:displacedByCustomXml="next"/>
    <w:sdt>
      <w:sdtPr>
        <w:rPr>
          <w:rFonts w:ascii="Verdana" w:eastAsia="Times New Roman" w:hAnsi="Verdana" w:cs="Verdana"/>
          <w:color w:val="auto"/>
          <w:sz w:val="18"/>
          <w:szCs w:val="18"/>
        </w:rPr>
        <w:id w:val="-447538926"/>
        <w:docPartObj>
          <w:docPartGallery w:val="Table of Contents"/>
          <w:docPartUnique/>
        </w:docPartObj>
      </w:sdtPr>
      <w:sdtEndPr>
        <w:rPr>
          <w:b/>
          <w:bCs/>
        </w:rPr>
      </w:sdtEndPr>
      <w:sdtContent>
        <w:p w14:paraId="638340F1" w14:textId="567FB62D" w:rsidR="00AE0095" w:rsidRDefault="00AE0095">
          <w:pPr>
            <w:pStyle w:val="Kopvaninhoudsopgave"/>
          </w:pPr>
          <w:r>
            <w:t>Inhoud</w:t>
          </w:r>
        </w:p>
        <w:p w14:paraId="4BE6A150" w14:textId="2BB22CFB" w:rsidR="009B7B04" w:rsidRDefault="00AE0095">
          <w:pPr>
            <w:pStyle w:val="Inhopg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790342" w:history="1">
            <w:r w:rsidR="009B7B04" w:rsidRPr="001B2955">
              <w:rPr>
                <w:rStyle w:val="Hyperlink"/>
                <w:rFonts w:cstheme="minorHAnsi"/>
                <w:noProof/>
              </w:rPr>
              <w:t>Documentbeheer</w:t>
            </w:r>
            <w:r w:rsidR="009B7B04">
              <w:rPr>
                <w:noProof/>
                <w:webHidden/>
              </w:rPr>
              <w:tab/>
            </w:r>
            <w:r w:rsidR="009B7B04">
              <w:rPr>
                <w:noProof/>
                <w:webHidden/>
              </w:rPr>
              <w:fldChar w:fldCharType="begin"/>
            </w:r>
            <w:r w:rsidR="009B7B04">
              <w:rPr>
                <w:noProof/>
                <w:webHidden/>
              </w:rPr>
              <w:instrText xml:space="preserve"> PAGEREF _Toc52790342 \h </w:instrText>
            </w:r>
            <w:r w:rsidR="009B7B04">
              <w:rPr>
                <w:noProof/>
                <w:webHidden/>
              </w:rPr>
            </w:r>
            <w:r w:rsidR="009B7B04">
              <w:rPr>
                <w:noProof/>
                <w:webHidden/>
              </w:rPr>
              <w:fldChar w:fldCharType="separate"/>
            </w:r>
            <w:r w:rsidR="009B7B04">
              <w:rPr>
                <w:noProof/>
                <w:webHidden/>
              </w:rPr>
              <w:t>2</w:t>
            </w:r>
            <w:r w:rsidR="009B7B04">
              <w:rPr>
                <w:noProof/>
                <w:webHidden/>
              </w:rPr>
              <w:fldChar w:fldCharType="end"/>
            </w:r>
          </w:hyperlink>
        </w:p>
        <w:p w14:paraId="69C76848" w14:textId="2581F4F8" w:rsidR="009B7B04" w:rsidRDefault="00DA5986">
          <w:pPr>
            <w:pStyle w:val="Inhopg1"/>
            <w:tabs>
              <w:tab w:val="left" w:pos="360"/>
              <w:tab w:val="right" w:leader="dot" w:pos="9062"/>
            </w:tabs>
            <w:rPr>
              <w:rFonts w:asciiTheme="minorHAnsi" w:eastAsiaTheme="minorEastAsia" w:hAnsiTheme="minorHAnsi" w:cstheme="minorBidi"/>
              <w:noProof/>
              <w:sz w:val="22"/>
              <w:szCs w:val="22"/>
            </w:rPr>
          </w:pPr>
          <w:hyperlink w:anchor="_Toc52790343" w:history="1">
            <w:r w:rsidR="009B7B04" w:rsidRPr="001B2955">
              <w:rPr>
                <w:rStyle w:val="Hyperlink"/>
                <w:noProof/>
              </w:rPr>
              <w:t>1</w:t>
            </w:r>
            <w:r w:rsidR="009B7B04">
              <w:rPr>
                <w:rFonts w:asciiTheme="minorHAnsi" w:eastAsiaTheme="minorEastAsia" w:hAnsiTheme="minorHAnsi" w:cstheme="minorBidi"/>
                <w:noProof/>
                <w:sz w:val="22"/>
                <w:szCs w:val="22"/>
              </w:rPr>
              <w:tab/>
            </w:r>
            <w:r w:rsidR="009B7B04" w:rsidRPr="001B2955">
              <w:rPr>
                <w:rStyle w:val="Hyperlink"/>
                <w:noProof/>
              </w:rPr>
              <w:t>Algemene beschrijving</w:t>
            </w:r>
            <w:r w:rsidR="009B7B04">
              <w:rPr>
                <w:noProof/>
                <w:webHidden/>
              </w:rPr>
              <w:tab/>
            </w:r>
            <w:r w:rsidR="009B7B04">
              <w:rPr>
                <w:noProof/>
                <w:webHidden/>
              </w:rPr>
              <w:fldChar w:fldCharType="begin"/>
            </w:r>
            <w:r w:rsidR="009B7B04">
              <w:rPr>
                <w:noProof/>
                <w:webHidden/>
              </w:rPr>
              <w:instrText xml:space="preserve"> PAGEREF _Toc52790343 \h </w:instrText>
            </w:r>
            <w:r w:rsidR="009B7B04">
              <w:rPr>
                <w:noProof/>
                <w:webHidden/>
              </w:rPr>
            </w:r>
            <w:r w:rsidR="009B7B04">
              <w:rPr>
                <w:noProof/>
                <w:webHidden/>
              </w:rPr>
              <w:fldChar w:fldCharType="separate"/>
            </w:r>
            <w:r w:rsidR="009B7B04">
              <w:rPr>
                <w:noProof/>
                <w:webHidden/>
              </w:rPr>
              <w:t>5</w:t>
            </w:r>
            <w:r w:rsidR="009B7B04">
              <w:rPr>
                <w:noProof/>
                <w:webHidden/>
              </w:rPr>
              <w:fldChar w:fldCharType="end"/>
            </w:r>
          </w:hyperlink>
        </w:p>
        <w:p w14:paraId="21F8736A" w14:textId="554B77EA" w:rsidR="009B7B04" w:rsidRDefault="00DA5986">
          <w:pPr>
            <w:pStyle w:val="Inhopg2"/>
            <w:tabs>
              <w:tab w:val="left" w:pos="880"/>
              <w:tab w:val="right" w:leader="dot" w:pos="9062"/>
            </w:tabs>
            <w:rPr>
              <w:rFonts w:asciiTheme="minorHAnsi" w:eastAsiaTheme="minorEastAsia" w:hAnsiTheme="minorHAnsi" w:cstheme="minorBidi"/>
              <w:noProof/>
              <w:sz w:val="22"/>
              <w:szCs w:val="22"/>
            </w:rPr>
          </w:pPr>
          <w:hyperlink w:anchor="_Toc52790344" w:history="1">
            <w:r w:rsidR="009B7B04" w:rsidRPr="001B2955">
              <w:rPr>
                <w:rStyle w:val="Hyperlink"/>
                <w:noProof/>
              </w:rPr>
              <w:t>1.1</w:t>
            </w:r>
            <w:r w:rsidR="009B7B04">
              <w:rPr>
                <w:rFonts w:asciiTheme="minorHAnsi" w:eastAsiaTheme="minorEastAsia" w:hAnsiTheme="minorHAnsi" w:cstheme="minorBidi"/>
                <w:noProof/>
                <w:sz w:val="22"/>
                <w:szCs w:val="22"/>
              </w:rPr>
              <w:tab/>
            </w:r>
            <w:r w:rsidR="009B7B04" w:rsidRPr="001B2955">
              <w:rPr>
                <w:rStyle w:val="Hyperlink"/>
                <w:noProof/>
              </w:rPr>
              <w:t>Introductie</w:t>
            </w:r>
            <w:r w:rsidR="009B7B04">
              <w:rPr>
                <w:noProof/>
                <w:webHidden/>
              </w:rPr>
              <w:tab/>
            </w:r>
            <w:r w:rsidR="009B7B04">
              <w:rPr>
                <w:noProof/>
                <w:webHidden/>
              </w:rPr>
              <w:fldChar w:fldCharType="begin"/>
            </w:r>
            <w:r w:rsidR="009B7B04">
              <w:rPr>
                <w:noProof/>
                <w:webHidden/>
              </w:rPr>
              <w:instrText xml:space="preserve"> PAGEREF _Toc52790344 \h </w:instrText>
            </w:r>
            <w:r w:rsidR="009B7B04">
              <w:rPr>
                <w:noProof/>
                <w:webHidden/>
              </w:rPr>
            </w:r>
            <w:r w:rsidR="009B7B04">
              <w:rPr>
                <w:noProof/>
                <w:webHidden/>
              </w:rPr>
              <w:fldChar w:fldCharType="separate"/>
            </w:r>
            <w:r w:rsidR="009B7B04">
              <w:rPr>
                <w:noProof/>
                <w:webHidden/>
              </w:rPr>
              <w:t>5</w:t>
            </w:r>
            <w:r w:rsidR="009B7B04">
              <w:rPr>
                <w:noProof/>
                <w:webHidden/>
              </w:rPr>
              <w:fldChar w:fldCharType="end"/>
            </w:r>
          </w:hyperlink>
        </w:p>
        <w:p w14:paraId="53707A81" w14:textId="11B478C4" w:rsidR="009B7B04" w:rsidRDefault="00DA5986">
          <w:pPr>
            <w:pStyle w:val="Inhopg2"/>
            <w:tabs>
              <w:tab w:val="left" w:pos="880"/>
              <w:tab w:val="right" w:leader="dot" w:pos="9062"/>
            </w:tabs>
            <w:rPr>
              <w:rFonts w:asciiTheme="minorHAnsi" w:eastAsiaTheme="minorEastAsia" w:hAnsiTheme="minorHAnsi" w:cstheme="minorBidi"/>
              <w:noProof/>
              <w:sz w:val="22"/>
              <w:szCs w:val="22"/>
            </w:rPr>
          </w:pPr>
          <w:hyperlink w:anchor="_Toc52790345" w:history="1">
            <w:r w:rsidR="009B7B04" w:rsidRPr="001B2955">
              <w:rPr>
                <w:rStyle w:val="Hyperlink"/>
                <w:noProof/>
              </w:rPr>
              <w:t>1.2</w:t>
            </w:r>
            <w:r w:rsidR="009B7B04">
              <w:rPr>
                <w:rFonts w:asciiTheme="minorHAnsi" w:eastAsiaTheme="minorEastAsia" w:hAnsiTheme="minorHAnsi" w:cstheme="minorBidi"/>
                <w:noProof/>
                <w:sz w:val="22"/>
                <w:szCs w:val="22"/>
              </w:rPr>
              <w:tab/>
            </w:r>
            <w:r w:rsidR="009B7B04" w:rsidRPr="001B2955">
              <w:rPr>
                <w:rStyle w:val="Hyperlink"/>
                <w:noProof/>
              </w:rPr>
              <w:t>Scope / afbakening</w:t>
            </w:r>
            <w:r w:rsidR="009B7B04">
              <w:rPr>
                <w:noProof/>
                <w:webHidden/>
              </w:rPr>
              <w:tab/>
            </w:r>
            <w:r w:rsidR="009B7B04">
              <w:rPr>
                <w:noProof/>
                <w:webHidden/>
              </w:rPr>
              <w:fldChar w:fldCharType="begin"/>
            </w:r>
            <w:r w:rsidR="009B7B04">
              <w:rPr>
                <w:noProof/>
                <w:webHidden/>
              </w:rPr>
              <w:instrText xml:space="preserve"> PAGEREF _Toc52790345 \h </w:instrText>
            </w:r>
            <w:r w:rsidR="009B7B04">
              <w:rPr>
                <w:noProof/>
                <w:webHidden/>
              </w:rPr>
            </w:r>
            <w:r w:rsidR="009B7B04">
              <w:rPr>
                <w:noProof/>
                <w:webHidden/>
              </w:rPr>
              <w:fldChar w:fldCharType="separate"/>
            </w:r>
            <w:r w:rsidR="009B7B04">
              <w:rPr>
                <w:noProof/>
                <w:webHidden/>
              </w:rPr>
              <w:t>5</w:t>
            </w:r>
            <w:r w:rsidR="009B7B04">
              <w:rPr>
                <w:noProof/>
                <w:webHidden/>
              </w:rPr>
              <w:fldChar w:fldCharType="end"/>
            </w:r>
          </w:hyperlink>
        </w:p>
        <w:p w14:paraId="1D188E44" w14:textId="61EA37F4" w:rsidR="009B7B04" w:rsidRDefault="00DA5986">
          <w:pPr>
            <w:pStyle w:val="Inhopg1"/>
            <w:tabs>
              <w:tab w:val="left" w:pos="360"/>
              <w:tab w:val="right" w:leader="dot" w:pos="9062"/>
            </w:tabs>
            <w:rPr>
              <w:rFonts w:asciiTheme="minorHAnsi" w:eastAsiaTheme="minorEastAsia" w:hAnsiTheme="minorHAnsi" w:cstheme="minorBidi"/>
              <w:noProof/>
              <w:sz w:val="22"/>
              <w:szCs w:val="22"/>
            </w:rPr>
          </w:pPr>
          <w:hyperlink w:anchor="_Toc52790346" w:history="1">
            <w:r w:rsidR="009B7B04" w:rsidRPr="001B2955">
              <w:rPr>
                <w:rStyle w:val="Hyperlink"/>
                <w:noProof/>
              </w:rPr>
              <w:t>2</w:t>
            </w:r>
            <w:r w:rsidR="009B7B04">
              <w:rPr>
                <w:rFonts w:asciiTheme="minorHAnsi" w:eastAsiaTheme="minorEastAsia" w:hAnsiTheme="minorHAnsi" w:cstheme="minorBidi"/>
                <w:noProof/>
                <w:sz w:val="22"/>
                <w:szCs w:val="22"/>
              </w:rPr>
              <w:tab/>
            </w:r>
            <w:r w:rsidR="009B7B04" w:rsidRPr="001B2955">
              <w:rPr>
                <w:rStyle w:val="Hyperlink"/>
                <w:noProof/>
              </w:rPr>
              <w:t>Algemene richtlijnen</w:t>
            </w:r>
            <w:r w:rsidR="009B7B04">
              <w:rPr>
                <w:noProof/>
                <w:webHidden/>
              </w:rPr>
              <w:tab/>
            </w:r>
            <w:r w:rsidR="009B7B04">
              <w:rPr>
                <w:noProof/>
                <w:webHidden/>
              </w:rPr>
              <w:fldChar w:fldCharType="begin"/>
            </w:r>
            <w:r w:rsidR="009B7B04">
              <w:rPr>
                <w:noProof/>
                <w:webHidden/>
              </w:rPr>
              <w:instrText xml:space="preserve"> PAGEREF _Toc52790346 \h </w:instrText>
            </w:r>
            <w:r w:rsidR="009B7B04">
              <w:rPr>
                <w:noProof/>
                <w:webHidden/>
              </w:rPr>
            </w:r>
            <w:r w:rsidR="009B7B04">
              <w:rPr>
                <w:noProof/>
                <w:webHidden/>
              </w:rPr>
              <w:fldChar w:fldCharType="separate"/>
            </w:r>
            <w:r w:rsidR="009B7B04">
              <w:rPr>
                <w:noProof/>
                <w:webHidden/>
              </w:rPr>
              <w:t>5</w:t>
            </w:r>
            <w:r w:rsidR="009B7B04">
              <w:rPr>
                <w:noProof/>
                <w:webHidden/>
              </w:rPr>
              <w:fldChar w:fldCharType="end"/>
            </w:r>
          </w:hyperlink>
        </w:p>
        <w:p w14:paraId="521693A7" w14:textId="2746263C" w:rsidR="009B7B04" w:rsidRDefault="00DA5986">
          <w:pPr>
            <w:pStyle w:val="Inhopg1"/>
            <w:tabs>
              <w:tab w:val="left" w:pos="360"/>
              <w:tab w:val="right" w:leader="dot" w:pos="9062"/>
            </w:tabs>
            <w:rPr>
              <w:rFonts w:asciiTheme="minorHAnsi" w:eastAsiaTheme="minorEastAsia" w:hAnsiTheme="minorHAnsi" w:cstheme="minorBidi"/>
              <w:noProof/>
              <w:sz w:val="22"/>
              <w:szCs w:val="22"/>
            </w:rPr>
          </w:pPr>
          <w:hyperlink w:anchor="_Toc52790347" w:history="1">
            <w:r w:rsidR="009B7B04" w:rsidRPr="001B2955">
              <w:rPr>
                <w:rStyle w:val="Hyperlink"/>
                <w:noProof/>
              </w:rPr>
              <w:t>3</w:t>
            </w:r>
            <w:r w:rsidR="009B7B04">
              <w:rPr>
                <w:rFonts w:asciiTheme="minorHAnsi" w:eastAsiaTheme="minorEastAsia" w:hAnsiTheme="minorHAnsi" w:cstheme="minorBidi"/>
                <w:noProof/>
                <w:sz w:val="22"/>
                <w:szCs w:val="22"/>
              </w:rPr>
              <w:tab/>
            </w:r>
            <w:r w:rsidR="009B7B04" w:rsidRPr="001B2955">
              <w:rPr>
                <w:rStyle w:val="Hyperlink"/>
                <w:noProof/>
              </w:rPr>
              <w:t>GIT achtergrondinformatie</w:t>
            </w:r>
            <w:r w:rsidR="009B7B04">
              <w:rPr>
                <w:noProof/>
                <w:webHidden/>
              </w:rPr>
              <w:tab/>
            </w:r>
            <w:r w:rsidR="009B7B04">
              <w:rPr>
                <w:noProof/>
                <w:webHidden/>
              </w:rPr>
              <w:fldChar w:fldCharType="begin"/>
            </w:r>
            <w:r w:rsidR="009B7B04">
              <w:rPr>
                <w:noProof/>
                <w:webHidden/>
              </w:rPr>
              <w:instrText xml:space="preserve"> PAGEREF _Toc52790347 \h </w:instrText>
            </w:r>
            <w:r w:rsidR="009B7B04">
              <w:rPr>
                <w:noProof/>
                <w:webHidden/>
              </w:rPr>
            </w:r>
            <w:r w:rsidR="009B7B04">
              <w:rPr>
                <w:noProof/>
                <w:webHidden/>
              </w:rPr>
              <w:fldChar w:fldCharType="separate"/>
            </w:r>
            <w:r w:rsidR="009B7B04">
              <w:rPr>
                <w:noProof/>
                <w:webHidden/>
              </w:rPr>
              <w:t>6</w:t>
            </w:r>
            <w:r w:rsidR="009B7B04">
              <w:rPr>
                <w:noProof/>
                <w:webHidden/>
              </w:rPr>
              <w:fldChar w:fldCharType="end"/>
            </w:r>
          </w:hyperlink>
        </w:p>
        <w:p w14:paraId="472B5C69" w14:textId="28B04071" w:rsidR="009B7B04" w:rsidRDefault="00DA5986">
          <w:pPr>
            <w:pStyle w:val="Inhopg1"/>
            <w:tabs>
              <w:tab w:val="left" w:pos="360"/>
              <w:tab w:val="right" w:leader="dot" w:pos="9062"/>
            </w:tabs>
            <w:rPr>
              <w:rFonts w:asciiTheme="minorHAnsi" w:eastAsiaTheme="minorEastAsia" w:hAnsiTheme="minorHAnsi" w:cstheme="minorBidi"/>
              <w:noProof/>
              <w:sz w:val="22"/>
              <w:szCs w:val="22"/>
            </w:rPr>
          </w:pPr>
          <w:hyperlink w:anchor="_Toc52790348" w:history="1">
            <w:r w:rsidR="009B7B04" w:rsidRPr="001B2955">
              <w:rPr>
                <w:rStyle w:val="Hyperlink"/>
                <w:noProof/>
              </w:rPr>
              <w:t>4</w:t>
            </w:r>
            <w:r w:rsidR="009B7B04">
              <w:rPr>
                <w:rFonts w:asciiTheme="minorHAnsi" w:eastAsiaTheme="minorEastAsia" w:hAnsiTheme="minorHAnsi" w:cstheme="minorBidi"/>
                <w:noProof/>
                <w:sz w:val="22"/>
                <w:szCs w:val="22"/>
              </w:rPr>
              <w:tab/>
            </w:r>
            <w:r w:rsidR="009B7B04" w:rsidRPr="001B2955">
              <w:rPr>
                <w:rStyle w:val="Hyperlink"/>
                <w:noProof/>
              </w:rPr>
              <w:t>Mappenstructuur voor het DIM project in GIT</w:t>
            </w:r>
            <w:r w:rsidR="009B7B04">
              <w:rPr>
                <w:noProof/>
                <w:webHidden/>
              </w:rPr>
              <w:tab/>
            </w:r>
            <w:r w:rsidR="009B7B04">
              <w:rPr>
                <w:noProof/>
                <w:webHidden/>
              </w:rPr>
              <w:fldChar w:fldCharType="begin"/>
            </w:r>
            <w:r w:rsidR="009B7B04">
              <w:rPr>
                <w:noProof/>
                <w:webHidden/>
              </w:rPr>
              <w:instrText xml:space="preserve"> PAGEREF _Toc52790348 \h </w:instrText>
            </w:r>
            <w:r w:rsidR="009B7B04">
              <w:rPr>
                <w:noProof/>
                <w:webHidden/>
              </w:rPr>
            </w:r>
            <w:r w:rsidR="009B7B04">
              <w:rPr>
                <w:noProof/>
                <w:webHidden/>
              </w:rPr>
              <w:fldChar w:fldCharType="separate"/>
            </w:r>
            <w:r w:rsidR="009B7B04">
              <w:rPr>
                <w:noProof/>
                <w:webHidden/>
              </w:rPr>
              <w:t>7</w:t>
            </w:r>
            <w:r w:rsidR="009B7B04">
              <w:rPr>
                <w:noProof/>
                <w:webHidden/>
              </w:rPr>
              <w:fldChar w:fldCharType="end"/>
            </w:r>
          </w:hyperlink>
        </w:p>
        <w:p w14:paraId="658513D1" w14:textId="30D1B5D5" w:rsidR="009B7B04" w:rsidRDefault="00DA5986">
          <w:pPr>
            <w:pStyle w:val="Inhopg1"/>
            <w:tabs>
              <w:tab w:val="left" w:pos="360"/>
              <w:tab w:val="right" w:leader="dot" w:pos="9062"/>
            </w:tabs>
            <w:rPr>
              <w:rFonts w:asciiTheme="minorHAnsi" w:eastAsiaTheme="minorEastAsia" w:hAnsiTheme="minorHAnsi" w:cstheme="minorBidi"/>
              <w:noProof/>
              <w:sz w:val="22"/>
              <w:szCs w:val="22"/>
            </w:rPr>
          </w:pPr>
          <w:hyperlink w:anchor="_Toc52790349" w:history="1">
            <w:r w:rsidR="009B7B04" w:rsidRPr="001B2955">
              <w:rPr>
                <w:rStyle w:val="Hyperlink"/>
                <w:noProof/>
              </w:rPr>
              <w:t>5</w:t>
            </w:r>
            <w:r w:rsidR="009B7B04">
              <w:rPr>
                <w:rFonts w:asciiTheme="minorHAnsi" w:eastAsiaTheme="minorEastAsia" w:hAnsiTheme="minorHAnsi" w:cstheme="minorBidi"/>
                <w:noProof/>
                <w:sz w:val="22"/>
                <w:szCs w:val="22"/>
              </w:rPr>
              <w:tab/>
            </w:r>
            <w:r w:rsidR="009B7B04" w:rsidRPr="001B2955">
              <w:rPr>
                <w:rStyle w:val="Hyperlink"/>
                <w:noProof/>
              </w:rPr>
              <w:t>GIT Workflow en GIT richtlijnen.</w:t>
            </w:r>
            <w:r w:rsidR="009B7B04">
              <w:rPr>
                <w:noProof/>
                <w:webHidden/>
              </w:rPr>
              <w:tab/>
            </w:r>
            <w:r w:rsidR="009B7B04">
              <w:rPr>
                <w:noProof/>
                <w:webHidden/>
              </w:rPr>
              <w:fldChar w:fldCharType="begin"/>
            </w:r>
            <w:r w:rsidR="009B7B04">
              <w:rPr>
                <w:noProof/>
                <w:webHidden/>
              </w:rPr>
              <w:instrText xml:space="preserve"> PAGEREF _Toc52790349 \h </w:instrText>
            </w:r>
            <w:r w:rsidR="009B7B04">
              <w:rPr>
                <w:noProof/>
                <w:webHidden/>
              </w:rPr>
            </w:r>
            <w:r w:rsidR="009B7B04">
              <w:rPr>
                <w:noProof/>
                <w:webHidden/>
              </w:rPr>
              <w:fldChar w:fldCharType="separate"/>
            </w:r>
            <w:r w:rsidR="009B7B04">
              <w:rPr>
                <w:noProof/>
                <w:webHidden/>
              </w:rPr>
              <w:t>10</w:t>
            </w:r>
            <w:r w:rsidR="009B7B04">
              <w:rPr>
                <w:noProof/>
                <w:webHidden/>
              </w:rPr>
              <w:fldChar w:fldCharType="end"/>
            </w:r>
          </w:hyperlink>
        </w:p>
        <w:p w14:paraId="3D561371" w14:textId="4E528CE2"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50" w:history="1">
            <w:r w:rsidR="009B7B04" w:rsidRPr="001B2955">
              <w:rPr>
                <w:rStyle w:val="Hyperlink"/>
                <w:noProof/>
                <w:lang w:eastAsia="en-US"/>
              </w:rPr>
              <w:t>5.1 GIT Workflow</w:t>
            </w:r>
            <w:r w:rsidR="009B7B04">
              <w:rPr>
                <w:noProof/>
                <w:webHidden/>
              </w:rPr>
              <w:tab/>
            </w:r>
            <w:r w:rsidR="009B7B04">
              <w:rPr>
                <w:noProof/>
                <w:webHidden/>
              </w:rPr>
              <w:fldChar w:fldCharType="begin"/>
            </w:r>
            <w:r w:rsidR="009B7B04">
              <w:rPr>
                <w:noProof/>
                <w:webHidden/>
              </w:rPr>
              <w:instrText xml:space="preserve"> PAGEREF _Toc52790350 \h </w:instrText>
            </w:r>
            <w:r w:rsidR="009B7B04">
              <w:rPr>
                <w:noProof/>
                <w:webHidden/>
              </w:rPr>
            </w:r>
            <w:r w:rsidR="009B7B04">
              <w:rPr>
                <w:noProof/>
                <w:webHidden/>
              </w:rPr>
              <w:fldChar w:fldCharType="separate"/>
            </w:r>
            <w:r w:rsidR="009B7B04">
              <w:rPr>
                <w:noProof/>
                <w:webHidden/>
              </w:rPr>
              <w:t>10</w:t>
            </w:r>
            <w:r w:rsidR="009B7B04">
              <w:rPr>
                <w:noProof/>
                <w:webHidden/>
              </w:rPr>
              <w:fldChar w:fldCharType="end"/>
            </w:r>
          </w:hyperlink>
        </w:p>
        <w:p w14:paraId="2A3499B6" w14:textId="4E235A5C"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51" w:history="1">
            <w:r w:rsidR="009B7B04" w:rsidRPr="001B2955">
              <w:rPr>
                <w:rStyle w:val="Hyperlink"/>
                <w:noProof/>
                <w:lang w:eastAsia="en-US"/>
              </w:rPr>
              <w:t>5.2 Gebruik van commit boodschappen en standaard boodschap formaat</w:t>
            </w:r>
            <w:r w:rsidR="009B7B04">
              <w:rPr>
                <w:noProof/>
                <w:webHidden/>
              </w:rPr>
              <w:tab/>
            </w:r>
            <w:r w:rsidR="009B7B04">
              <w:rPr>
                <w:noProof/>
                <w:webHidden/>
              </w:rPr>
              <w:fldChar w:fldCharType="begin"/>
            </w:r>
            <w:r w:rsidR="009B7B04">
              <w:rPr>
                <w:noProof/>
                <w:webHidden/>
              </w:rPr>
              <w:instrText xml:space="preserve"> PAGEREF _Toc52790351 \h </w:instrText>
            </w:r>
            <w:r w:rsidR="009B7B04">
              <w:rPr>
                <w:noProof/>
                <w:webHidden/>
              </w:rPr>
            </w:r>
            <w:r w:rsidR="009B7B04">
              <w:rPr>
                <w:noProof/>
                <w:webHidden/>
              </w:rPr>
              <w:fldChar w:fldCharType="separate"/>
            </w:r>
            <w:r w:rsidR="009B7B04">
              <w:rPr>
                <w:noProof/>
                <w:webHidden/>
              </w:rPr>
              <w:t>11</w:t>
            </w:r>
            <w:r w:rsidR="009B7B04">
              <w:rPr>
                <w:noProof/>
                <w:webHidden/>
              </w:rPr>
              <w:fldChar w:fldCharType="end"/>
            </w:r>
          </w:hyperlink>
        </w:p>
        <w:p w14:paraId="3EF9B5C8" w14:textId="039C60D3" w:rsidR="009B7B04" w:rsidRDefault="00DA5986">
          <w:pPr>
            <w:pStyle w:val="Inhopg2"/>
            <w:tabs>
              <w:tab w:val="left" w:pos="880"/>
              <w:tab w:val="right" w:leader="dot" w:pos="9062"/>
            </w:tabs>
            <w:rPr>
              <w:rFonts w:asciiTheme="minorHAnsi" w:eastAsiaTheme="minorEastAsia" w:hAnsiTheme="minorHAnsi" w:cstheme="minorBidi"/>
              <w:noProof/>
              <w:sz w:val="22"/>
              <w:szCs w:val="22"/>
            </w:rPr>
          </w:pPr>
          <w:hyperlink w:anchor="_Toc52790352" w:history="1">
            <w:r w:rsidR="009B7B04" w:rsidRPr="001B2955">
              <w:rPr>
                <w:rStyle w:val="Hyperlink"/>
                <w:rFonts w:eastAsia="Calibri"/>
                <w:noProof/>
                <w:lang w:eastAsia="en-US"/>
              </w:rPr>
              <w:t>5.3</w:t>
            </w:r>
            <w:r w:rsidR="009B7B04">
              <w:rPr>
                <w:rFonts w:asciiTheme="minorHAnsi" w:eastAsiaTheme="minorEastAsia" w:hAnsiTheme="minorHAnsi" w:cstheme="minorBidi"/>
                <w:noProof/>
                <w:sz w:val="22"/>
                <w:szCs w:val="22"/>
              </w:rPr>
              <w:tab/>
            </w:r>
            <w:r w:rsidR="009B7B04" w:rsidRPr="001B2955">
              <w:rPr>
                <w:rStyle w:val="Hyperlink"/>
                <w:rFonts w:eastAsia="Calibri"/>
                <w:noProof/>
                <w:lang w:eastAsia="en-US"/>
              </w:rPr>
              <w:t>Manifest file</w:t>
            </w:r>
            <w:r w:rsidR="009B7B04">
              <w:rPr>
                <w:noProof/>
                <w:webHidden/>
              </w:rPr>
              <w:tab/>
            </w:r>
            <w:r w:rsidR="009B7B04">
              <w:rPr>
                <w:noProof/>
                <w:webHidden/>
              </w:rPr>
              <w:fldChar w:fldCharType="begin"/>
            </w:r>
            <w:r w:rsidR="009B7B04">
              <w:rPr>
                <w:noProof/>
                <w:webHidden/>
              </w:rPr>
              <w:instrText xml:space="preserve"> PAGEREF _Toc52790352 \h </w:instrText>
            </w:r>
            <w:r w:rsidR="009B7B04">
              <w:rPr>
                <w:noProof/>
                <w:webHidden/>
              </w:rPr>
            </w:r>
            <w:r w:rsidR="009B7B04">
              <w:rPr>
                <w:noProof/>
                <w:webHidden/>
              </w:rPr>
              <w:fldChar w:fldCharType="separate"/>
            </w:r>
            <w:r w:rsidR="009B7B04">
              <w:rPr>
                <w:noProof/>
                <w:webHidden/>
              </w:rPr>
              <w:t>12</w:t>
            </w:r>
            <w:r w:rsidR="009B7B04">
              <w:rPr>
                <w:noProof/>
                <w:webHidden/>
              </w:rPr>
              <w:fldChar w:fldCharType="end"/>
            </w:r>
          </w:hyperlink>
        </w:p>
        <w:p w14:paraId="0CBF8B42" w14:textId="74868A1C" w:rsidR="009B7B04" w:rsidRDefault="00DA5986">
          <w:pPr>
            <w:pStyle w:val="Inhopg1"/>
            <w:tabs>
              <w:tab w:val="left" w:pos="360"/>
              <w:tab w:val="right" w:leader="dot" w:pos="9062"/>
            </w:tabs>
            <w:rPr>
              <w:rFonts w:asciiTheme="minorHAnsi" w:eastAsiaTheme="minorEastAsia" w:hAnsiTheme="minorHAnsi" w:cstheme="minorBidi"/>
              <w:noProof/>
              <w:sz w:val="22"/>
              <w:szCs w:val="22"/>
            </w:rPr>
          </w:pPr>
          <w:hyperlink w:anchor="_Toc52790353" w:history="1">
            <w:r w:rsidR="009B7B04" w:rsidRPr="001B2955">
              <w:rPr>
                <w:rStyle w:val="Hyperlink"/>
                <w:noProof/>
              </w:rPr>
              <w:t>6</w:t>
            </w:r>
            <w:r w:rsidR="009B7B04">
              <w:rPr>
                <w:rFonts w:asciiTheme="minorHAnsi" w:eastAsiaTheme="minorEastAsia" w:hAnsiTheme="minorHAnsi" w:cstheme="minorBidi"/>
                <w:noProof/>
                <w:sz w:val="22"/>
                <w:szCs w:val="22"/>
              </w:rPr>
              <w:tab/>
            </w:r>
            <w:r w:rsidR="009B7B04" w:rsidRPr="001B2955">
              <w:rPr>
                <w:rStyle w:val="Hyperlink"/>
                <w:noProof/>
              </w:rPr>
              <w:t>Werken met GIT Gui en GIT Bash</w:t>
            </w:r>
            <w:r w:rsidR="009B7B04">
              <w:rPr>
                <w:noProof/>
                <w:webHidden/>
              </w:rPr>
              <w:tab/>
            </w:r>
            <w:r w:rsidR="009B7B04">
              <w:rPr>
                <w:noProof/>
                <w:webHidden/>
              </w:rPr>
              <w:fldChar w:fldCharType="begin"/>
            </w:r>
            <w:r w:rsidR="009B7B04">
              <w:rPr>
                <w:noProof/>
                <w:webHidden/>
              </w:rPr>
              <w:instrText xml:space="preserve"> PAGEREF _Toc52790353 \h </w:instrText>
            </w:r>
            <w:r w:rsidR="009B7B04">
              <w:rPr>
                <w:noProof/>
                <w:webHidden/>
              </w:rPr>
            </w:r>
            <w:r w:rsidR="009B7B04">
              <w:rPr>
                <w:noProof/>
                <w:webHidden/>
              </w:rPr>
              <w:fldChar w:fldCharType="separate"/>
            </w:r>
            <w:r w:rsidR="009B7B04">
              <w:rPr>
                <w:noProof/>
                <w:webHidden/>
              </w:rPr>
              <w:t>14</w:t>
            </w:r>
            <w:r w:rsidR="009B7B04">
              <w:rPr>
                <w:noProof/>
                <w:webHidden/>
              </w:rPr>
              <w:fldChar w:fldCharType="end"/>
            </w:r>
          </w:hyperlink>
        </w:p>
        <w:p w14:paraId="2B4E0F09" w14:textId="431D11B6"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54" w:history="1">
            <w:r w:rsidR="009B7B04" w:rsidRPr="001B2955">
              <w:rPr>
                <w:rStyle w:val="Hyperlink"/>
                <w:noProof/>
                <w:lang w:eastAsia="en-US"/>
              </w:rPr>
              <w:t>6.1 ...clone een nieuwe werk directory?</w:t>
            </w:r>
            <w:r w:rsidR="009B7B04">
              <w:rPr>
                <w:noProof/>
                <w:webHidden/>
              </w:rPr>
              <w:tab/>
            </w:r>
            <w:r w:rsidR="009B7B04">
              <w:rPr>
                <w:noProof/>
                <w:webHidden/>
              </w:rPr>
              <w:fldChar w:fldCharType="begin"/>
            </w:r>
            <w:r w:rsidR="009B7B04">
              <w:rPr>
                <w:noProof/>
                <w:webHidden/>
              </w:rPr>
              <w:instrText xml:space="preserve"> PAGEREF _Toc52790354 \h </w:instrText>
            </w:r>
            <w:r w:rsidR="009B7B04">
              <w:rPr>
                <w:noProof/>
                <w:webHidden/>
              </w:rPr>
            </w:r>
            <w:r w:rsidR="009B7B04">
              <w:rPr>
                <w:noProof/>
                <w:webHidden/>
              </w:rPr>
              <w:fldChar w:fldCharType="separate"/>
            </w:r>
            <w:r w:rsidR="009B7B04">
              <w:rPr>
                <w:noProof/>
                <w:webHidden/>
              </w:rPr>
              <w:t>14</w:t>
            </w:r>
            <w:r w:rsidR="009B7B04">
              <w:rPr>
                <w:noProof/>
                <w:webHidden/>
              </w:rPr>
              <w:fldChar w:fldCharType="end"/>
            </w:r>
          </w:hyperlink>
        </w:p>
        <w:p w14:paraId="6CA39E9D" w14:textId="43CC8407"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55" w:history="1">
            <w:r w:rsidR="009B7B04" w:rsidRPr="001B2955">
              <w:rPr>
                <w:rStyle w:val="Hyperlink"/>
                <w:noProof/>
                <w:lang w:eastAsia="en-US"/>
              </w:rPr>
              <w:t>6.2 ...wat is de status van mijn werk directory?</w:t>
            </w:r>
            <w:r w:rsidR="009B7B04">
              <w:rPr>
                <w:noProof/>
                <w:webHidden/>
              </w:rPr>
              <w:tab/>
            </w:r>
            <w:r w:rsidR="009B7B04">
              <w:rPr>
                <w:noProof/>
                <w:webHidden/>
              </w:rPr>
              <w:fldChar w:fldCharType="begin"/>
            </w:r>
            <w:r w:rsidR="009B7B04">
              <w:rPr>
                <w:noProof/>
                <w:webHidden/>
              </w:rPr>
              <w:instrText xml:space="preserve"> PAGEREF _Toc52790355 \h </w:instrText>
            </w:r>
            <w:r w:rsidR="009B7B04">
              <w:rPr>
                <w:noProof/>
                <w:webHidden/>
              </w:rPr>
            </w:r>
            <w:r w:rsidR="009B7B04">
              <w:rPr>
                <w:noProof/>
                <w:webHidden/>
              </w:rPr>
              <w:fldChar w:fldCharType="separate"/>
            </w:r>
            <w:r w:rsidR="009B7B04">
              <w:rPr>
                <w:noProof/>
                <w:webHidden/>
              </w:rPr>
              <w:t>15</w:t>
            </w:r>
            <w:r w:rsidR="009B7B04">
              <w:rPr>
                <w:noProof/>
                <w:webHidden/>
              </w:rPr>
              <w:fldChar w:fldCharType="end"/>
            </w:r>
          </w:hyperlink>
        </w:p>
        <w:p w14:paraId="5C08DEC6" w14:textId="36EBB566"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56" w:history="1">
            <w:r w:rsidR="009B7B04" w:rsidRPr="001B2955">
              <w:rPr>
                <w:rStyle w:val="Hyperlink"/>
                <w:noProof/>
              </w:rPr>
              <w:t>6.3 …aanmaken van een nieuwe branch?</w:t>
            </w:r>
            <w:r w:rsidR="009B7B04">
              <w:rPr>
                <w:noProof/>
                <w:webHidden/>
              </w:rPr>
              <w:tab/>
            </w:r>
            <w:r w:rsidR="009B7B04">
              <w:rPr>
                <w:noProof/>
                <w:webHidden/>
              </w:rPr>
              <w:fldChar w:fldCharType="begin"/>
            </w:r>
            <w:r w:rsidR="009B7B04">
              <w:rPr>
                <w:noProof/>
                <w:webHidden/>
              </w:rPr>
              <w:instrText xml:space="preserve"> PAGEREF _Toc52790356 \h </w:instrText>
            </w:r>
            <w:r w:rsidR="009B7B04">
              <w:rPr>
                <w:noProof/>
                <w:webHidden/>
              </w:rPr>
            </w:r>
            <w:r w:rsidR="009B7B04">
              <w:rPr>
                <w:noProof/>
                <w:webHidden/>
              </w:rPr>
              <w:fldChar w:fldCharType="separate"/>
            </w:r>
            <w:r w:rsidR="009B7B04">
              <w:rPr>
                <w:noProof/>
                <w:webHidden/>
              </w:rPr>
              <w:t>16</w:t>
            </w:r>
            <w:r w:rsidR="009B7B04">
              <w:rPr>
                <w:noProof/>
                <w:webHidden/>
              </w:rPr>
              <w:fldChar w:fldCharType="end"/>
            </w:r>
          </w:hyperlink>
        </w:p>
        <w:p w14:paraId="5B5747F1" w14:textId="51256E5A"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57" w:history="1">
            <w:r w:rsidR="009B7B04" w:rsidRPr="001B2955">
              <w:rPr>
                <w:rStyle w:val="Hyperlink"/>
                <w:noProof/>
                <w:lang w:eastAsia="en-US"/>
              </w:rPr>
              <w:t>6.4 ...voeg bestanden die gecommit moeten worden toe aan de index?</w:t>
            </w:r>
            <w:r w:rsidR="009B7B04">
              <w:rPr>
                <w:noProof/>
                <w:webHidden/>
              </w:rPr>
              <w:tab/>
            </w:r>
            <w:r w:rsidR="009B7B04">
              <w:rPr>
                <w:noProof/>
                <w:webHidden/>
              </w:rPr>
              <w:fldChar w:fldCharType="begin"/>
            </w:r>
            <w:r w:rsidR="009B7B04">
              <w:rPr>
                <w:noProof/>
                <w:webHidden/>
              </w:rPr>
              <w:instrText xml:space="preserve"> PAGEREF _Toc52790357 \h </w:instrText>
            </w:r>
            <w:r w:rsidR="009B7B04">
              <w:rPr>
                <w:noProof/>
                <w:webHidden/>
              </w:rPr>
            </w:r>
            <w:r w:rsidR="009B7B04">
              <w:rPr>
                <w:noProof/>
                <w:webHidden/>
              </w:rPr>
              <w:fldChar w:fldCharType="separate"/>
            </w:r>
            <w:r w:rsidR="009B7B04">
              <w:rPr>
                <w:noProof/>
                <w:webHidden/>
              </w:rPr>
              <w:t>18</w:t>
            </w:r>
            <w:r w:rsidR="009B7B04">
              <w:rPr>
                <w:noProof/>
                <w:webHidden/>
              </w:rPr>
              <w:fldChar w:fldCharType="end"/>
            </w:r>
          </w:hyperlink>
        </w:p>
        <w:p w14:paraId="3E6FC59D" w14:textId="4985791E"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58" w:history="1">
            <w:r w:rsidR="009B7B04" w:rsidRPr="001B2955">
              <w:rPr>
                <w:rStyle w:val="Hyperlink"/>
                <w:noProof/>
                <w:lang w:eastAsia="en-US"/>
              </w:rPr>
              <w:t>6.5 ...verwijderen van bestanden uit de index/staging area?</w:t>
            </w:r>
            <w:r w:rsidR="009B7B04">
              <w:rPr>
                <w:noProof/>
                <w:webHidden/>
              </w:rPr>
              <w:tab/>
            </w:r>
            <w:r w:rsidR="009B7B04">
              <w:rPr>
                <w:noProof/>
                <w:webHidden/>
              </w:rPr>
              <w:fldChar w:fldCharType="begin"/>
            </w:r>
            <w:r w:rsidR="009B7B04">
              <w:rPr>
                <w:noProof/>
                <w:webHidden/>
              </w:rPr>
              <w:instrText xml:space="preserve"> PAGEREF _Toc52790358 \h </w:instrText>
            </w:r>
            <w:r w:rsidR="009B7B04">
              <w:rPr>
                <w:noProof/>
                <w:webHidden/>
              </w:rPr>
            </w:r>
            <w:r w:rsidR="009B7B04">
              <w:rPr>
                <w:noProof/>
                <w:webHidden/>
              </w:rPr>
              <w:fldChar w:fldCharType="separate"/>
            </w:r>
            <w:r w:rsidR="009B7B04">
              <w:rPr>
                <w:noProof/>
                <w:webHidden/>
              </w:rPr>
              <w:t>19</w:t>
            </w:r>
            <w:r w:rsidR="009B7B04">
              <w:rPr>
                <w:noProof/>
                <w:webHidden/>
              </w:rPr>
              <w:fldChar w:fldCharType="end"/>
            </w:r>
          </w:hyperlink>
        </w:p>
        <w:p w14:paraId="60FCE270" w14:textId="11505EAF"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59" w:history="1">
            <w:r w:rsidR="009B7B04" w:rsidRPr="001B2955">
              <w:rPr>
                <w:rStyle w:val="Hyperlink"/>
                <w:noProof/>
                <w:lang w:eastAsia="en-US"/>
              </w:rPr>
              <w:t>6.6 ...commit van wijzigingen naar mijn lokale repository?</w:t>
            </w:r>
            <w:r w:rsidR="009B7B04">
              <w:rPr>
                <w:noProof/>
                <w:webHidden/>
              </w:rPr>
              <w:tab/>
            </w:r>
            <w:r w:rsidR="009B7B04">
              <w:rPr>
                <w:noProof/>
                <w:webHidden/>
              </w:rPr>
              <w:fldChar w:fldCharType="begin"/>
            </w:r>
            <w:r w:rsidR="009B7B04">
              <w:rPr>
                <w:noProof/>
                <w:webHidden/>
              </w:rPr>
              <w:instrText xml:space="preserve"> PAGEREF _Toc52790359 \h </w:instrText>
            </w:r>
            <w:r w:rsidR="009B7B04">
              <w:rPr>
                <w:noProof/>
                <w:webHidden/>
              </w:rPr>
            </w:r>
            <w:r w:rsidR="009B7B04">
              <w:rPr>
                <w:noProof/>
                <w:webHidden/>
              </w:rPr>
              <w:fldChar w:fldCharType="separate"/>
            </w:r>
            <w:r w:rsidR="009B7B04">
              <w:rPr>
                <w:noProof/>
                <w:webHidden/>
              </w:rPr>
              <w:t>20</w:t>
            </w:r>
            <w:r w:rsidR="009B7B04">
              <w:rPr>
                <w:noProof/>
                <w:webHidden/>
              </w:rPr>
              <w:fldChar w:fldCharType="end"/>
            </w:r>
          </w:hyperlink>
        </w:p>
        <w:p w14:paraId="6087CAB0" w14:textId="51EBA859"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0" w:history="1">
            <w:r w:rsidR="009B7B04" w:rsidRPr="001B2955">
              <w:rPr>
                <w:rStyle w:val="Hyperlink"/>
                <w:noProof/>
                <w:lang w:eastAsia="en-US"/>
              </w:rPr>
              <w:t>6.7 ...tonen van commits in grafische weergave</w:t>
            </w:r>
            <w:r w:rsidR="009B7B04">
              <w:rPr>
                <w:noProof/>
                <w:webHidden/>
              </w:rPr>
              <w:tab/>
            </w:r>
            <w:r w:rsidR="009B7B04">
              <w:rPr>
                <w:noProof/>
                <w:webHidden/>
              </w:rPr>
              <w:fldChar w:fldCharType="begin"/>
            </w:r>
            <w:r w:rsidR="009B7B04">
              <w:rPr>
                <w:noProof/>
                <w:webHidden/>
              </w:rPr>
              <w:instrText xml:space="preserve"> PAGEREF _Toc52790360 \h </w:instrText>
            </w:r>
            <w:r w:rsidR="009B7B04">
              <w:rPr>
                <w:noProof/>
                <w:webHidden/>
              </w:rPr>
            </w:r>
            <w:r w:rsidR="009B7B04">
              <w:rPr>
                <w:noProof/>
                <w:webHidden/>
              </w:rPr>
              <w:fldChar w:fldCharType="separate"/>
            </w:r>
            <w:r w:rsidR="009B7B04">
              <w:rPr>
                <w:noProof/>
                <w:webHidden/>
              </w:rPr>
              <w:t>20</w:t>
            </w:r>
            <w:r w:rsidR="009B7B04">
              <w:rPr>
                <w:noProof/>
                <w:webHidden/>
              </w:rPr>
              <w:fldChar w:fldCharType="end"/>
            </w:r>
          </w:hyperlink>
        </w:p>
        <w:p w14:paraId="5477A045" w14:textId="7B10A9CD"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1" w:history="1">
            <w:r w:rsidR="009B7B04" w:rsidRPr="001B2955">
              <w:rPr>
                <w:rStyle w:val="Hyperlink"/>
                <w:noProof/>
                <w:lang w:eastAsia="en-US"/>
              </w:rPr>
              <w:t>6.8 ...push mijn wijzigingen naar de centrale repository?</w:t>
            </w:r>
            <w:r w:rsidR="009B7B04">
              <w:rPr>
                <w:noProof/>
                <w:webHidden/>
              </w:rPr>
              <w:tab/>
            </w:r>
            <w:r w:rsidR="009B7B04">
              <w:rPr>
                <w:noProof/>
                <w:webHidden/>
              </w:rPr>
              <w:fldChar w:fldCharType="begin"/>
            </w:r>
            <w:r w:rsidR="009B7B04">
              <w:rPr>
                <w:noProof/>
                <w:webHidden/>
              </w:rPr>
              <w:instrText xml:space="preserve"> PAGEREF _Toc52790361 \h </w:instrText>
            </w:r>
            <w:r w:rsidR="009B7B04">
              <w:rPr>
                <w:noProof/>
                <w:webHidden/>
              </w:rPr>
            </w:r>
            <w:r w:rsidR="009B7B04">
              <w:rPr>
                <w:noProof/>
                <w:webHidden/>
              </w:rPr>
              <w:fldChar w:fldCharType="separate"/>
            </w:r>
            <w:r w:rsidR="009B7B04">
              <w:rPr>
                <w:noProof/>
                <w:webHidden/>
              </w:rPr>
              <w:t>21</w:t>
            </w:r>
            <w:r w:rsidR="009B7B04">
              <w:rPr>
                <w:noProof/>
                <w:webHidden/>
              </w:rPr>
              <w:fldChar w:fldCharType="end"/>
            </w:r>
          </w:hyperlink>
        </w:p>
        <w:p w14:paraId="0C4C6B35" w14:textId="79CAF7D5"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2" w:history="1">
            <w:r w:rsidR="009B7B04" w:rsidRPr="001B2955">
              <w:rPr>
                <w:rStyle w:val="Hyperlink"/>
                <w:noProof/>
              </w:rPr>
              <w:t>6.9 …hoe te mergen?</w:t>
            </w:r>
            <w:r w:rsidR="009B7B04">
              <w:rPr>
                <w:noProof/>
                <w:webHidden/>
              </w:rPr>
              <w:tab/>
            </w:r>
            <w:r w:rsidR="009B7B04">
              <w:rPr>
                <w:noProof/>
                <w:webHidden/>
              </w:rPr>
              <w:fldChar w:fldCharType="begin"/>
            </w:r>
            <w:r w:rsidR="009B7B04">
              <w:rPr>
                <w:noProof/>
                <w:webHidden/>
              </w:rPr>
              <w:instrText xml:space="preserve"> PAGEREF _Toc52790362 \h </w:instrText>
            </w:r>
            <w:r w:rsidR="009B7B04">
              <w:rPr>
                <w:noProof/>
                <w:webHidden/>
              </w:rPr>
            </w:r>
            <w:r w:rsidR="009B7B04">
              <w:rPr>
                <w:noProof/>
                <w:webHidden/>
              </w:rPr>
              <w:fldChar w:fldCharType="separate"/>
            </w:r>
            <w:r w:rsidR="009B7B04">
              <w:rPr>
                <w:noProof/>
                <w:webHidden/>
              </w:rPr>
              <w:t>23</w:t>
            </w:r>
            <w:r w:rsidR="009B7B04">
              <w:rPr>
                <w:noProof/>
                <w:webHidden/>
              </w:rPr>
              <w:fldChar w:fldCharType="end"/>
            </w:r>
          </w:hyperlink>
        </w:p>
        <w:p w14:paraId="6AB9988F" w14:textId="65C8A290"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3" w:history="1">
            <w:r w:rsidR="009B7B04" w:rsidRPr="001B2955">
              <w:rPr>
                <w:rStyle w:val="Hyperlink"/>
                <w:noProof/>
              </w:rPr>
              <w:t>6.10 ...verwijderen van een branch?</w:t>
            </w:r>
            <w:r w:rsidR="009B7B04">
              <w:rPr>
                <w:noProof/>
                <w:webHidden/>
              </w:rPr>
              <w:tab/>
            </w:r>
            <w:r w:rsidR="009B7B04">
              <w:rPr>
                <w:noProof/>
                <w:webHidden/>
              </w:rPr>
              <w:fldChar w:fldCharType="begin"/>
            </w:r>
            <w:r w:rsidR="009B7B04">
              <w:rPr>
                <w:noProof/>
                <w:webHidden/>
              </w:rPr>
              <w:instrText xml:space="preserve"> PAGEREF _Toc52790363 \h </w:instrText>
            </w:r>
            <w:r w:rsidR="009B7B04">
              <w:rPr>
                <w:noProof/>
                <w:webHidden/>
              </w:rPr>
            </w:r>
            <w:r w:rsidR="009B7B04">
              <w:rPr>
                <w:noProof/>
                <w:webHidden/>
              </w:rPr>
              <w:fldChar w:fldCharType="separate"/>
            </w:r>
            <w:r w:rsidR="009B7B04">
              <w:rPr>
                <w:noProof/>
                <w:webHidden/>
              </w:rPr>
              <w:t>24</w:t>
            </w:r>
            <w:r w:rsidR="009B7B04">
              <w:rPr>
                <w:noProof/>
                <w:webHidden/>
              </w:rPr>
              <w:fldChar w:fldCharType="end"/>
            </w:r>
          </w:hyperlink>
        </w:p>
        <w:p w14:paraId="6D1E8AA7" w14:textId="7DDE313F"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4" w:history="1">
            <w:r w:rsidR="009B7B04" w:rsidRPr="001B2955">
              <w:rPr>
                <w:rStyle w:val="Hyperlink"/>
                <w:noProof/>
                <w:lang w:eastAsia="en-US"/>
              </w:rPr>
              <w:t>6.11 ...verwijderen van een remote branch?</w:t>
            </w:r>
            <w:r w:rsidR="009B7B04">
              <w:rPr>
                <w:noProof/>
                <w:webHidden/>
              </w:rPr>
              <w:tab/>
            </w:r>
            <w:r w:rsidR="009B7B04">
              <w:rPr>
                <w:noProof/>
                <w:webHidden/>
              </w:rPr>
              <w:fldChar w:fldCharType="begin"/>
            </w:r>
            <w:r w:rsidR="009B7B04">
              <w:rPr>
                <w:noProof/>
                <w:webHidden/>
              </w:rPr>
              <w:instrText xml:space="preserve"> PAGEREF _Toc52790364 \h </w:instrText>
            </w:r>
            <w:r w:rsidR="009B7B04">
              <w:rPr>
                <w:noProof/>
                <w:webHidden/>
              </w:rPr>
            </w:r>
            <w:r w:rsidR="009B7B04">
              <w:rPr>
                <w:noProof/>
                <w:webHidden/>
              </w:rPr>
              <w:fldChar w:fldCharType="separate"/>
            </w:r>
            <w:r w:rsidR="009B7B04">
              <w:rPr>
                <w:noProof/>
                <w:webHidden/>
              </w:rPr>
              <w:t>25</w:t>
            </w:r>
            <w:r w:rsidR="009B7B04">
              <w:rPr>
                <w:noProof/>
                <w:webHidden/>
              </w:rPr>
              <w:fldChar w:fldCharType="end"/>
            </w:r>
          </w:hyperlink>
        </w:p>
        <w:p w14:paraId="47BA074D" w14:textId="33260F89"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5" w:history="1">
            <w:r w:rsidR="009B7B04" w:rsidRPr="001B2955">
              <w:rPr>
                <w:rStyle w:val="Hyperlink"/>
                <w:noProof/>
                <w:lang w:eastAsia="en-US"/>
              </w:rPr>
              <w:t>6.12 ...wijzigen van commits die nog niet zijn gepushed?</w:t>
            </w:r>
            <w:r w:rsidR="009B7B04">
              <w:rPr>
                <w:noProof/>
                <w:webHidden/>
              </w:rPr>
              <w:tab/>
            </w:r>
            <w:r w:rsidR="009B7B04">
              <w:rPr>
                <w:noProof/>
                <w:webHidden/>
              </w:rPr>
              <w:fldChar w:fldCharType="begin"/>
            </w:r>
            <w:r w:rsidR="009B7B04">
              <w:rPr>
                <w:noProof/>
                <w:webHidden/>
              </w:rPr>
              <w:instrText xml:space="preserve"> PAGEREF _Toc52790365 \h </w:instrText>
            </w:r>
            <w:r w:rsidR="009B7B04">
              <w:rPr>
                <w:noProof/>
                <w:webHidden/>
              </w:rPr>
            </w:r>
            <w:r w:rsidR="009B7B04">
              <w:rPr>
                <w:noProof/>
                <w:webHidden/>
              </w:rPr>
              <w:fldChar w:fldCharType="separate"/>
            </w:r>
            <w:r w:rsidR="009B7B04">
              <w:rPr>
                <w:noProof/>
                <w:webHidden/>
              </w:rPr>
              <w:t>26</w:t>
            </w:r>
            <w:r w:rsidR="009B7B04">
              <w:rPr>
                <w:noProof/>
                <w:webHidden/>
              </w:rPr>
              <w:fldChar w:fldCharType="end"/>
            </w:r>
          </w:hyperlink>
        </w:p>
        <w:p w14:paraId="46B6FEB2" w14:textId="5BCAAB6C"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6" w:history="1">
            <w:r w:rsidR="009B7B04" w:rsidRPr="001B2955">
              <w:rPr>
                <w:rStyle w:val="Hyperlink"/>
                <w:noProof/>
                <w:lang w:eastAsia="en-US"/>
              </w:rPr>
              <w:t>6.13 …terugkeren naar een vorige commit (ongedaan maken van wijzigingen)</w:t>
            </w:r>
            <w:r w:rsidR="009B7B04">
              <w:rPr>
                <w:noProof/>
                <w:webHidden/>
              </w:rPr>
              <w:tab/>
            </w:r>
            <w:r w:rsidR="009B7B04">
              <w:rPr>
                <w:noProof/>
                <w:webHidden/>
              </w:rPr>
              <w:fldChar w:fldCharType="begin"/>
            </w:r>
            <w:r w:rsidR="009B7B04">
              <w:rPr>
                <w:noProof/>
                <w:webHidden/>
              </w:rPr>
              <w:instrText xml:space="preserve"> PAGEREF _Toc52790366 \h </w:instrText>
            </w:r>
            <w:r w:rsidR="009B7B04">
              <w:rPr>
                <w:noProof/>
                <w:webHidden/>
              </w:rPr>
            </w:r>
            <w:r w:rsidR="009B7B04">
              <w:rPr>
                <w:noProof/>
                <w:webHidden/>
              </w:rPr>
              <w:fldChar w:fldCharType="separate"/>
            </w:r>
            <w:r w:rsidR="009B7B04">
              <w:rPr>
                <w:noProof/>
                <w:webHidden/>
              </w:rPr>
              <w:t>27</w:t>
            </w:r>
            <w:r w:rsidR="009B7B04">
              <w:rPr>
                <w:noProof/>
                <w:webHidden/>
              </w:rPr>
              <w:fldChar w:fldCharType="end"/>
            </w:r>
          </w:hyperlink>
        </w:p>
        <w:p w14:paraId="7555D7D0" w14:textId="0E2E3199"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7" w:history="1">
            <w:r w:rsidR="009B7B04" w:rsidRPr="001B2955">
              <w:rPr>
                <w:rStyle w:val="Hyperlink"/>
                <w:noProof/>
                <w:lang w:eastAsia="en-US"/>
              </w:rPr>
              <w:t>6.14 ...ongedaan maken / rol back van wijzigingen die zijn gepushed?</w:t>
            </w:r>
            <w:r w:rsidR="009B7B04">
              <w:rPr>
                <w:noProof/>
                <w:webHidden/>
              </w:rPr>
              <w:tab/>
            </w:r>
            <w:r w:rsidR="009B7B04">
              <w:rPr>
                <w:noProof/>
                <w:webHidden/>
              </w:rPr>
              <w:fldChar w:fldCharType="begin"/>
            </w:r>
            <w:r w:rsidR="009B7B04">
              <w:rPr>
                <w:noProof/>
                <w:webHidden/>
              </w:rPr>
              <w:instrText xml:space="preserve"> PAGEREF _Toc52790367 \h </w:instrText>
            </w:r>
            <w:r w:rsidR="009B7B04">
              <w:rPr>
                <w:noProof/>
                <w:webHidden/>
              </w:rPr>
            </w:r>
            <w:r w:rsidR="009B7B04">
              <w:rPr>
                <w:noProof/>
                <w:webHidden/>
              </w:rPr>
              <w:fldChar w:fldCharType="separate"/>
            </w:r>
            <w:r w:rsidR="009B7B04">
              <w:rPr>
                <w:noProof/>
                <w:webHidden/>
              </w:rPr>
              <w:t>28</w:t>
            </w:r>
            <w:r w:rsidR="009B7B04">
              <w:rPr>
                <w:noProof/>
                <w:webHidden/>
              </w:rPr>
              <w:fldChar w:fldCharType="end"/>
            </w:r>
          </w:hyperlink>
        </w:p>
        <w:p w14:paraId="79454F01" w14:textId="0FC4BFAE"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8" w:history="1">
            <w:r w:rsidR="009B7B04" w:rsidRPr="001B2955">
              <w:rPr>
                <w:rStyle w:val="Hyperlink"/>
                <w:noProof/>
                <w:lang w:eastAsia="en-US"/>
              </w:rPr>
              <w:t>6.15 ...ongedaan maken van een commit?</w:t>
            </w:r>
            <w:r w:rsidR="009B7B04">
              <w:rPr>
                <w:noProof/>
                <w:webHidden/>
              </w:rPr>
              <w:tab/>
            </w:r>
            <w:r w:rsidR="009B7B04">
              <w:rPr>
                <w:noProof/>
                <w:webHidden/>
              </w:rPr>
              <w:fldChar w:fldCharType="begin"/>
            </w:r>
            <w:r w:rsidR="009B7B04">
              <w:rPr>
                <w:noProof/>
                <w:webHidden/>
              </w:rPr>
              <w:instrText xml:space="preserve"> PAGEREF _Toc52790368 \h </w:instrText>
            </w:r>
            <w:r w:rsidR="009B7B04">
              <w:rPr>
                <w:noProof/>
                <w:webHidden/>
              </w:rPr>
            </w:r>
            <w:r w:rsidR="009B7B04">
              <w:rPr>
                <w:noProof/>
                <w:webHidden/>
              </w:rPr>
              <w:fldChar w:fldCharType="separate"/>
            </w:r>
            <w:r w:rsidR="009B7B04">
              <w:rPr>
                <w:noProof/>
                <w:webHidden/>
              </w:rPr>
              <w:t>28</w:t>
            </w:r>
            <w:r w:rsidR="009B7B04">
              <w:rPr>
                <w:noProof/>
                <w:webHidden/>
              </w:rPr>
              <w:fldChar w:fldCharType="end"/>
            </w:r>
          </w:hyperlink>
        </w:p>
        <w:p w14:paraId="72F4D0B9" w14:textId="5E68A7BC"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69" w:history="1">
            <w:r w:rsidR="009B7B04" w:rsidRPr="001B2955">
              <w:rPr>
                <w:rStyle w:val="Hyperlink"/>
                <w:noProof/>
              </w:rPr>
              <w:t>6.16 ...hoe merge conflicten op te lossen?</w:t>
            </w:r>
            <w:r w:rsidR="009B7B04">
              <w:rPr>
                <w:noProof/>
                <w:webHidden/>
              </w:rPr>
              <w:tab/>
            </w:r>
            <w:r w:rsidR="009B7B04">
              <w:rPr>
                <w:noProof/>
                <w:webHidden/>
              </w:rPr>
              <w:fldChar w:fldCharType="begin"/>
            </w:r>
            <w:r w:rsidR="009B7B04">
              <w:rPr>
                <w:noProof/>
                <w:webHidden/>
              </w:rPr>
              <w:instrText xml:space="preserve"> PAGEREF _Toc52790369 \h </w:instrText>
            </w:r>
            <w:r w:rsidR="009B7B04">
              <w:rPr>
                <w:noProof/>
                <w:webHidden/>
              </w:rPr>
            </w:r>
            <w:r w:rsidR="009B7B04">
              <w:rPr>
                <w:noProof/>
                <w:webHidden/>
              </w:rPr>
              <w:fldChar w:fldCharType="separate"/>
            </w:r>
            <w:r w:rsidR="009B7B04">
              <w:rPr>
                <w:noProof/>
                <w:webHidden/>
              </w:rPr>
              <w:t>29</w:t>
            </w:r>
            <w:r w:rsidR="009B7B04">
              <w:rPr>
                <w:noProof/>
                <w:webHidden/>
              </w:rPr>
              <w:fldChar w:fldCharType="end"/>
            </w:r>
          </w:hyperlink>
        </w:p>
        <w:p w14:paraId="34F830AF" w14:textId="0FF9935C"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70" w:history="1">
            <w:r w:rsidR="009B7B04" w:rsidRPr="001B2955">
              <w:rPr>
                <w:rStyle w:val="Hyperlink"/>
                <w:noProof/>
                <w:lang w:eastAsia="en-US"/>
              </w:rPr>
              <w:t>6.17 ...verwijderen van lokale branches die niet meer bestaan in de remote repository?</w:t>
            </w:r>
            <w:r w:rsidR="009B7B04">
              <w:rPr>
                <w:noProof/>
                <w:webHidden/>
              </w:rPr>
              <w:tab/>
            </w:r>
            <w:r w:rsidR="009B7B04">
              <w:rPr>
                <w:noProof/>
                <w:webHidden/>
              </w:rPr>
              <w:fldChar w:fldCharType="begin"/>
            </w:r>
            <w:r w:rsidR="009B7B04">
              <w:rPr>
                <w:noProof/>
                <w:webHidden/>
              </w:rPr>
              <w:instrText xml:space="preserve"> PAGEREF _Toc52790370 \h </w:instrText>
            </w:r>
            <w:r w:rsidR="009B7B04">
              <w:rPr>
                <w:noProof/>
                <w:webHidden/>
              </w:rPr>
            </w:r>
            <w:r w:rsidR="009B7B04">
              <w:rPr>
                <w:noProof/>
                <w:webHidden/>
              </w:rPr>
              <w:fldChar w:fldCharType="separate"/>
            </w:r>
            <w:r w:rsidR="009B7B04">
              <w:rPr>
                <w:noProof/>
                <w:webHidden/>
              </w:rPr>
              <w:t>31</w:t>
            </w:r>
            <w:r w:rsidR="009B7B04">
              <w:rPr>
                <w:noProof/>
                <w:webHidden/>
              </w:rPr>
              <w:fldChar w:fldCharType="end"/>
            </w:r>
          </w:hyperlink>
        </w:p>
        <w:p w14:paraId="30707D92" w14:textId="5C24BB0D" w:rsidR="009B7B04" w:rsidRDefault="00DA5986">
          <w:pPr>
            <w:pStyle w:val="Inhopg1"/>
            <w:tabs>
              <w:tab w:val="left" w:pos="360"/>
              <w:tab w:val="right" w:leader="dot" w:pos="9062"/>
            </w:tabs>
            <w:rPr>
              <w:rFonts w:asciiTheme="minorHAnsi" w:eastAsiaTheme="minorEastAsia" w:hAnsiTheme="minorHAnsi" w:cstheme="minorBidi"/>
              <w:noProof/>
              <w:sz w:val="22"/>
              <w:szCs w:val="22"/>
            </w:rPr>
          </w:pPr>
          <w:hyperlink w:anchor="_Toc52790371" w:history="1">
            <w:r w:rsidR="009B7B04" w:rsidRPr="001B2955">
              <w:rPr>
                <w:rStyle w:val="Hyperlink"/>
                <w:noProof/>
              </w:rPr>
              <w:t>7</w:t>
            </w:r>
            <w:r w:rsidR="009B7B04">
              <w:rPr>
                <w:rFonts w:asciiTheme="minorHAnsi" w:eastAsiaTheme="minorEastAsia" w:hAnsiTheme="minorHAnsi" w:cstheme="minorBidi"/>
                <w:noProof/>
                <w:sz w:val="22"/>
                <w:szCs w:val="22"/>
              </w:rPr>
              <w:tab/>
            </w:r>
            <w:r w:rsidR="009B7B04" w:rsidRPr="001B2955">
              <w:rPr>
                <w:rStyle w:val="Hyperlink"/>
                <w:noProof/>
              </w:rPr>
              <w:t>Het gebruik van GIT voor DataStage objecten</w:t>
            </w:r>
            <w:r w:rsidR="009B7B04">
              <w:rPr>
                <w:noProof/>
                <w:webHidden/>
              </w:rPr>
              <w:tab/>
            </w:r>
            <w:r w:rsidR="009B7B04">
              <w:rPr>
                <w:noProof/>
                <w:webHidden/>
              </w:rPr>
              <w:fldChar w:fldCharType="begin"/>
            </w:r>
            <w:r w:rsidR="009B7B04">
              <w:rPr>
                <w:noProof/>
                <w:webHidden/>
              </w:rPr>
              <w:instrText xml:space="preserve"> PAGEREF _Toc52790371 \h </w:instrText>
            </w:r>
            <w:r w:rsidR="009B7B04">
              <w:rPr>
                <w:noProof/>
                <w:webHidden/>
              </w:rPr>
            </w:r>
            <w:r w:rsidR="009B7B04">
              <w:rPr>
                <w:noProof/>
                <w:webHidden/>
              </w:rPr>
              <w:fldChar w:fldCharType="separate"/>
            </w:r>
            <w:r w:rsidR="009B7B04">
              <w:rPr>
                <w:noProof/>
                <w:webHidden/>
              </w:rPr>
              <w:t>32</w:t>
            </w:r>
            <w:r w:rsidR="009B7B04">
              <w:rPr>
                <w:noProof/>
                <w:webHidden/>
              </w:rPr>
              <w:fldChar w:fldCharType="end"/>
            </w:r>
          </w:hyperlink>
        </w:p>
        <w:p w14:paraId="668E1544" w14:textId="21AFA6F2"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72" w:history="1">
            <w:r w:rsidR="009B7B04" w:rsidRPr="001B2955">
              <w:rPr>
                <w:rStyle w:val="Hyperlink"/>
                <w:noProof/>
                <w:lang w:eastAsia="en-US"/>
              </w:rPr>
              <w:t>7.1 Exporteren van DataStage objecten (componenten) uit DataStage Designer</w:t>
            </w:r>
            <w:r w:rsidR="009B7B04">
              <w:rPr>
                <w:noProof/>
                <w:webHidden/>
              </w:rPr>
              <w:tab/>
            </w:r>
            <w:r w:rsidR="009B7B04">
              <w:rPr>
                <w:noProof/>
                <w:webHidden/>
              </w:rPr>
              <w:fldChar w:fldCharType="begin"/>
            </w:r>
            <w:r w:rsidR="009B7B04">
              <w:rPr>
                <w:noProof/>
                <w:webHidden/>
              </w:rPr>
              <w:instrText xml:space="preserve"> PAGEREF _Toc52790372 \h </w:instrText>
            </w:r>
            <w:r w:rsidR="009B7B04">
              <w:rPr>
                <w:noProof/>
                <w:webHidden/>
              </w:rPr>
            </w:r>
            <w:r w:rsidR="009B7B04">
              <w:rPr>
                <w:noProof/>
                <w:webHidden/>
              </w:rPr>
              <w:fldChar w:fldCharType="separate"/>
            </w:r>
            <w:r w:rsidR="009B7B04">
              <w:rPr>
                <w:noProof/>
                <w:webHidden/>
              </w:rPr>
              <w:t>32</w:t>
            </w:r>
            <w:r w:rsidR="009B7B04">
              <w:rPr>
                <w:noProof/>
                <w:webHidden/>
              </w:rPr>
              <w:fldChar w:fldCharType="end"/>
            </w:r>
          </w:hyperlink>
        </w:p>
        <w:p w14:paraId="73D2B9A0" w14:textId="3F50ED99"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73" w:history="1">
            <w:r w:rsidR="009B7B04" w:rsidRPr="001B2955">
              <w:rPr>
                <w:rStyle w:val="Hyperlink"/>
                <w:noProof/>
              </w:rPr>
              <w:t>7.2 dsxsplitter.py hulpprogramma voor het splitsen van multi object dsx bestand en creeren van een manifest bestand</w:t>
            </w:r>
            <w:r w:rsidR="009B7B04">
              <w:rPr>
                <w:noProof/>
                <w:webHidden/>
              </w:rPr>
              <w:tab/>
            </w:r>
            <w:r w:rsidR="009B7B04">
              <w:rPr>
                <w:noProof/>
                <w:webHidden/>
              </w:rPr>
              <w:fldChar w:fldCharType="begin"/>
            </w:r>
            <w:r w:rsidR="009B7B04">
              <w:rPr>
                <w:noProof/>
                <w:webHidden/>
              </w:rPr>
              <w:instrText xml:space="preserve"> PAGEREF _Toc52790373 \h </w:instrText>
            </w:r>
            <w:r w:rsidR="009B7B04">
              <w:rPr>
                <w:noProof/>
                <w:webHidden/>
              </w:rPr>
            </w:r>
            <w:r w:rsidR="009B7B04">
              <w:rPr>
                <w:noProof/>
                <w:webHidden/>
              </w:rPr>
              <w:fldChar w:fldCharType="separate"/>
            </w:r>
            <w:r w:rsidR="009B7B04">
              <w:rPr>
                <w:noProof/>
                <w:webHidden/>
              </w:rPr>
              <w:t>38</w:t>
            </w:r>
            <w:r w:rsidR="009B7B04">
              <w:rPr>
                <w:noProof/>
                <w:webHidden/>
              </w:rPr>
              <w:fldChar w:fldCharType="end"/>
            </w:r>
          </w:hyperlink>
        </w:p>
        <w:p w14:paraId="76282CDA" w14:textId="0EE46403"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74" w:history="1">
            <w:r w:rsidR="009B7B04" w:rsidRPr="001B2955">
              <w:rPr>
                <w:rStyle w:val="Hyperlink"/>
                <w:noProof/>
              </w:rPr>
              <w:t>7.3 Importeren van DataStage objecten (componenten) met behulp van Datastage Designer</w:t>
            </w:r>
            <w:r w:rsidR="009B7B04">
              <w:rPr>
                <w:noProof/>
                <w:webHidden/>
              </w:rPr>
              <w:tab/>
            </w:r>
            <w:r w:rsidR="009B7B04">
              <w:rPr>
                <w:noProof/>
                <w:webHidden/>
              </w:rPr>
              <w:fldChar w:fldCharType="begin"/>
            </w:r>
            <w:r w:rsidR="009B7B04">
              <w:rPr>
                <w:noProof/>
                <w:webHidden/>
              </w:rPr>
              <w:instrText xml:space="preserve"> PAGEREF _Toc52790374 \h </w:instrText>
            </w:r>
            <w:r w:rsidR="009B7B04">
              <w:rPr>
                <w:noProof/>
                <w:webHidden/>
              </w:rPr>
            </w:r>
            <w:r w:rsidR="009B7B04">
              <w:rPr>
                <w:noProof/>
                <w:webHidden/>
              </w:rPr>
              <w:fldChar w:fldCharType="separate"/>
            </w:r>
            <w:r w:rsidR="009B7B04">
              <w:rPr>
                <w:noProof/>
                <w:webHidden/>
              </w:rPr>
              <w:t>41</w:t>
            </w:r>
            <w:r w:rsidR="009B7B04">
              <w:rPr>
                <w:noProof/>
                <w:webHidden/>
              </w:rPr>
              <w:fldChar w:fldCharType="end"/>
            </w:r>
          </w:hyperlink>
        </w:p>
        <w:p w14:paraId="7E4D9F9A" w14:textId="50F578D8" w:rsidR="009B7B04" w:rsidRDefault="00DA5986">
          <w:pPr>
            <w:pStyle w:val="Inhopg1"/>
            <w:tabs>
              <w:tab w:val="left" w:pos="360"/>
              <w:tab w:val="right" w:leader="dot" w:pos="9062"/>
            </w:tabs>
            <w:rPr>
              <w:rFonts w:asciiTheme="minorHAnsi" w:eastAsiaTheme="minorEastAsia" w:hAnsiTheme="minorHAnsi" w:cstheme="minorBidi"/>
              <w:noProof/>
              <w:sz w:val="22"/>
              <w:szCs w:val="22"/>
            </w:rPr>
          </w:pPr>
          <w:hyperlink w:anchor="_Toc52790375" w:history="1">
            <w:r w:rsidR="009B7B04" w:rsidRPr="001B2955">
              <w:rPr>
                <w:rStyle w:val="Hyperlink"/>
                <w:noProof/>
              </w:rPr>
              <w:t>8</w:t>
            </w:r>
            <w:r w:rsidR="009B7B04">
              <w:rPr>
                <w:rFonts w:asciiTheme="minorHAnsi" w:eastAsiaTheme="minorEastAsia" w:hAnsiTheme="minorHAnsi" w:cstheme="minorBidi"/>
                <w:noProof/>
                <w:sz w:val="22"/>
                <w:szCs w:val="22"/>
              </w:rPr>
              <w:tab/>
            </w:r>
            <w:r w:rsidR="009B7B04" w:rsidRPr="001B2955">
              <w:rPr>
                <w:rStyle w:val="Hyperlink"/>
                <w:noProof/>
              </w:rPr>
              <w:t>Scenario’s</w:t>
            </w:r>
            <w:r w:rsidR="009B7B04">
              <w:rPr>
                <w:noProof/>
                <w:webHidden/>
              </w:rPr>
              <w:tab/>
            </w:r>
            <w:r w:rsidR="009B7B04">
              <w:rPr>
                <w:noProof/>
                <w:webHidden/>
              </w:rPr>
              <w:fldChar w:fldCharType="begin"/>
            </w:r>
            <w:r w:rsidR="009B7B04">
              <w:rPr>
                <w:noProof/>
                <w:webHidden/>
              </w:rPr>
              <w:instrText xml:space="preserve"> PAGEREF _Toc52790375 \h </w:instrText>
            </w:r>
            <w:r w:rsidR="009B7B04">
              <w:rPr>
                <w:noProof/>
                <w:webHidden/>
              </w:rPr>
            </w:r>
            <w:r w:rsidR="009B7B04">
              <w:rPr>
                <w:noProof/>
                <w:webHidden/>
              </w:rPr>
              <w:fldChar w:fldCharType="separate"/>
            </w:r>
            <w:r w:rsidR="009B7B04">
              <w:rPr>
                <w:noProof/>
                <w:webHidden/>
              </w:rPr>
              <w:t>42</w:t>
            </w:r>
            <w:r w:rsidR="009B7B04">
              <w:rPr>
                <w:noProof/>
                <w:webHidden/>
              </w:rPr>
              <w:fldChar w:fldCharType="end"/>
            </w:r>
          </w:hyperlink>
        </w:p>
        <w:p w14:paraId="02F0D341" w14:textId="0237C33D" w:rsidR="009B7B04" w:rsidRDefault="00DA5986">
          <w:pPr>
            <w:pStyle w:val="Inhopg2"/>
            <w:tabs>
              <w:tab w:val="right" w:leader="dot" w:pos="9062"/>
            </w:tabs>
            <w:rPr>
              <w:rFonts w:asciiTheme="minorHAnsi" w:eastAsiaTheme="minorEastAsia" w:hAnsiTheme="minorHAnsi" w:cstheme="minorBidi"/>
              <w:noProof/>
              <w:sz w:val="22"/>
              <w:szCs w:val="22"/>
            </w:rPr>
          </w:pPr>
          <w:hyperlink w:anchor="_Toc52790376" w:history="1">
            <w:r w:rsidR="009B7B04" w:rsidRPr="001B2955">
              <w:rPr>
                <w:rStyle w:val="Hyperlink"/>
                <w:noProof/>
              </w:rPr>
              <w:t>8.1 Zet de componenten voor een nieuwe user story in Git</w:t>
            </w:r>
            <w:r w:rsidR="009B7B04">
              <w:rPr>
                <w:noProof/>
                <w:webHidden/>
              </w:rPr>
              <w:tab/>
            </w:r>
            <w:r w:rsidR="009B7B04">
              <w:rPr>
                <w:noProof/>
                <w:webHidden/>
              </w:rPr>
              <w:fldChar w:fldCharType="begin"/>
            </w:r>
            <w:r w:rsidR="009B7B04">
              <w:rPr>
                <w:noProof/>
                <w:webHidden/>
              </w:rPr>
              <w:instrText xml:space="preserve"> PAGEREF _Toc52790376 \h </w:instrText>
            </w:r>
            <w:r w:rsidR="009B7B04">
              <w:rPr>
                <w:noProof/>
                <w:webHidden/>
              </w:rPr>
            </w:r>
            <w:r w:rsidR="009B7B04">
              <w:rPr>
                <w:noProof/>
                <w:webHidden/>
              </w:rPr>
              <w:fldChar w:fldCharType="separate"/>
            </w:r>
            <w:r w:rsidR="009B7B04">
              <w:rPr>
                <w:noProof/>
                <w:webHidden/>
              </w:rPr>
              <w:t>42</w:t>
            </w:r>
            <w:r w:rsidR="009B7B04">
              <w:rPr>
                <w:noProof/>
                <w:webHidden/>
              </w:rPr>
              <w:fldChar w:fldCharType="end"/>
            </w:r>
          </w:hyperlink>
        </w:p>
        <w:p w14:paraId="3D5F4434" w14:textId="43EF3C3C" w:rsidR="00AE0095" w:rsidRDefault="00AE0095">
          <w:r>
            <w:rPr>
              <w:b/>
              <w:bCs/>
            </w:rPr>
            <w:fldChar w:fldCharType="end"/>
          </w:r>
        </w:p>
      </w:sdtContent>
    </w:sdt>
    <w:p w14:paraId="40B0B289" w14:textId="77777777" w:rsidR="009B7B04" w:rsidRDefault="009B7B04">
      <w:pPr>
        <w:spacing w:line="240" w:lineRule="auto"/>
        <w:rPr>
          <w:rFonts w:ascii="Arial" w:hAnsi="Arial" w:cs="Arial"/>
          <w:b/>
          <w:bCs/>
          <w:kern w:val="28"/>
          <w:sz w:val="28"/>
          <w:szCs w:val="28"/>
        </w:rPr>
      </w:pPr>
      <w:bookmarkStart w:id="5" w:name="_Toc52790343"/>
      <w:bookmarkEnd w:id="4"/>
      <w:bookmarkEnd w:id="3"/>
      <w:bookmarkEnd w:id="2"/>
      <w:r>
        <w:br w:type="page"/>
      </w:r>
    </w:p>
    <w:p w14:paraId="41DBB370" w14:textId="2D87756D" w:rsidR="00655186" w:rsidRDefault="00F2735E" w:rsidP="009D1DDB">
      <w:pPr>
        <w:pStyle w:val="Kop1"/>
        <w:numPr>
          <w:ilvl w:val="0"/>
          <w:numId w:val="2"/>
        </w:numPr>
        <w:spacing w:after="240" w:line="240" w:lineRule="auto"/>
      </w:pPr>
      <w:r>
        <w:lastRenderedPageBreak/>
        <w:t>Algemene beschrijving</w:t>
      </w:r>
      <w:bookmarkEnd w:id="5"/>
    </w:p>
    <w:p w14:paraId="247FA508" w14:textId="7702F5E7" w:rsidR="00655186" w:rsidRDefault="00655186" w:rsidP="009D1DDB">
      <w:pPr>
        <w:pStyle w:val="Kop2"/>
        <w:numPr>
          <w:ilvl w:val="1"/>
          <w:numId w:val="2"/>
        </w:numPr>
        <w:spacing w:before="120" w:after="120" w:line="240" w:lineRule="auto"/>
      </w:pPr>
      <w:bookmarkStart w:id="6" w:name="_Toc86566926"/>
      <w:bookmarkStart w:id="7" w:name="_Toc362589479"/>
      <w:bookmarkStart w:id="8" w:name="_Toc420659040"/>
      <w:bookmarkStart w:id="9" w:name="_Toc52790344"/>
      <w:r>
        <w:t>In</w:t>
      </w:r>
      <w:bookmarkEnd w:id="6"/>
      <w:bookmarkEnd w:id="7"/>
      <w:bookmarkEnd w:id="8"/>
      <w:r w:rsidR="0085425A">
        <w:t>tr</w:t>
      </w:r>
      <w:r w:rsidR="00F2735E">
        <w:t>oductie</w:t>
      </w:r>
      <w:bookmarkEnd w:id="9"/>
    </w:p>
    <w:p w14:paraId="6BAB03E0" w14:textId="055F0D82" w:rsidR="00655186" w:rsidRPr="00382089" w:rsidRDefault="00F2735E" w:rsidP="00655186">
      <w:r w:rsidRPr="00F2735E">
        <w:t>Dit document beschrijft de standaarden en richtlijne</w:t>
      </w:r>
      <w:r>
        <w:t xml:space="preserve">n rond het gebruik van de </w:t>
      </w:r>
      <w:r w:rsidR="008759E4">
        <w:t>GIT</w:t>
      </w:r>
      <w:r>
        <w:t xml:space="preserve"> versie beheer software binnen UWV. </w:t>
      </w:r>
    </w:p>
    <w:p w14:paraId="1AC09C37" w14:textId="77777777" w:rsidR="00655186" w:rsidRPr="00382089" w:rsidRDefault="00655186" w:rsidP="00655186"/>
    <w:p w14:paraId="6A35BCED" w14:textId="11672CDE" w:rsidR="00655186" w:rsidRDefault="00655186" w:rsidP="009D1DDB">
      <w:pPr>
        <w:pStyle w:val="Kop2"/>
        <w:numPr>
          <w:ilvl w:val="1"/>
          <w:numId w:val="2"/>
        </w:numPr>
        <w:spacing w:before="120" w:after="120" w:line="240" w:lineRule="auto"/>
      </w:pPr>
      <w:bookmarkStart w:id="10" w:name="_Toc86566928"/>
      <w:bookmarkStart w:id="11" w:name="_Toc362589480"/>
      <w:bookmarkStart w:id="12" w:name="_Toc420659041"/>
      <w:bookmarkStart w:id="13" w:name="_Toc52790345"/>
      <w:r>
        <w:t xml:space="preserve">Scope </w:t>
      </w:r>
      <w:bookmarkEnd w:id="10"/>
      <w:bookmarkEnd w:id="11"/>
      <w:bookmarkEnd w:id="12"/>
      <w:r w:rsidR="00F2735E">
        <w:t>/ afbakening</w:t>
      </w:r>
      <w:bookmarkEnd w:id="13"/>
    </w:p>
    <w:p w14:paraId="5F89123B" w14:textId="037A37F2" w:rsidR="00555F39" w:rsidRDefault="00E00E2B" w:rsidP="00655186">
      <w:r w:rsidRPr="00E00E2B">
        <w:t>In dit</w:t>
      </w:r>
      <w:r>
        <w:t xml:space="preserve"> document </w:t>
      </w:r>
      <w:r w:rsidR="00324B71">
        <w:t xml:space="preserve">wordt </w:t>
      </w:r>
      <w:r w:rsidR="00555F39">
        <w:t xml:space="preserve">de </w:t>
      </w:r>
      <w:r w:rsidR="008759E4">
        <w:t>GIT</w:t>
      </w:r>
      <w:r w:rsidR="00555F39">
        <w:t xml:space="preserve"> versiebeheer software beschreven, de detail werking van een groot aantal </w:t>
      </w:r>
      <w:r w:rsidR="008759E4">
        <w:t>GIT</w:t>
      </w:r>
      <w:r w:rsidR="00555F39">
        <w:t xml:space="preserve"> commando’s, de integratie met DataStage en de daarbij te hanteren procedures binnen UWV.</w:t>
      </w:r>
    </w:p>
    <w:p w14:paraId="7C0C2B9A" w14:textId="53C63483" w:rsidR="00B831F9" w:rsidRPr="00E00E2B" w:rsidRDefault="00555F39" w:rsidP="00655186">
      <w:r>
        <w:t xml:space="preserve">De hieraan gerelateerde deployment van software componenten in de OTAP omgeving </w:t>
      </w:r>
      <w:r w:rsidR="009B7B04">
        <w:t>zit</w:t>
      </w:r>
      <w:r w:rsidR="00324B71">
        <w:t xml:space="preserve"> niet in de scope van dit document. </w:t>
      </w:r>
      <w:r w:rsidR="009B7B04">
        <w:t xml:space="preserve">Meer informatie hierover kunt u vinden in het </w:t>
      </w:r>
      <w:r w:rsidR="009B7B04" w:rsidRPr="009B7B04">
        <w:t>Deployment_document_DataFabriek_v1.2</w:t>
      </w:r>
      <w:r w:rsidR="009B7B04">
        <w:t>.</w:t>
      </w:r>
    </w:p>
    <w:p w14:paraId="01F0C89F" w14:textId="0365309B" w:rsidR="00655186" w:rsidRPr="007E08F9" w:rsidRDefault="00655186" w:rsidP="00655186"/>
    <w:p w14:paraId="4D35AAB5" w14:textId="17937C4D" w:rsidR="00A87F1D" w:rsidRDefault="00F2735E" w:rsidP="009D1DDB">
      <w:pPr>
        <w:pStyle w:val="Kop1"/>
        <w:numPr>
          <w:ilvl w:val="0"/>
          <w:numId w:val="2"/>
        </w:numPr>
        <w:spacing w:after="240" w:line="240" w:lineRule="auto"/>
      </w:pPr>
      <w:bookmarkStart w:id="14" w:name="_Toc52790346"/>
      <w:r>
        <w:t>Algemene richtlijnen</w:t>
      </w:r>
      <w:bookmarkEnd w:id="14"/>
    </w:p>
    <w:p w14:paraId="53741C76" w14:textId="4C00522B" w:rsidR="00F2735E" w:rsidRPr="00A24270" w:rsidRDefault="008759E4" w:rsidP="009C097F">
      <w:pPr>
        <w:rPr>
          <w:b/>
          <w:bCs/>
        </w:rPr>
      </w:pPr>
      <w:r>
        <w:rPr>
          <w:b/>
          <w:bCs/>
        </w:rPr>
        <w:t>GIT</w:t>
      </w:r>
      <w:r w:rsidR="00F2735E" w:rsidRPr="00A24270">
        <w:rPr>
          <w:b/>
          <w:bCs/>
        </w:rPr>
        <w:t xml:space="preserve"> Bash versus </w:t>
      </w:r>
      <w:r>
        <w:rPr>
          <w:b/>
          <w:bCs/>
        </w:rPr>
        <w:t>GIT</w:t>
      </w:r>
      <w:r w:rsidR="00F2735E" w:rsidRPr="00A24270">
        <w:rPr>
          <w:b/>
          <w:bCs/>
        </w:rPr>
        <w:t xml:space="preserve"> GUI</w:t>
      </w:r>
    </w:p>
    <w:p w14:paraId="0C950546" w14:textId="3B51E29D" w:rsidR="002C0879" w:rsidRDefault="00F2735E" w:rsidP="009C097F">
      <w:r>
        <w:t xml:space="preserve">Binnen UWV maken we gebruik van de </w:t>
      </w:r>
      <w:r w:rsidR="008759E4">
        <w:t>GIT</w:t>
      </w:r>
      <w:r>
        <w:t xml:space="preserve"> client software voor Windows. </w:t>
      </w:r>
      <w:r w:rsidR="00A24270">
        <w:t xml:space="preserve">Deze software is beschikbaar op de </w:t>
      </w:r>
      <w:r w:rsidR="009B7B04">
        <w:t>OTAP</w:t>
      </w:r>
      <w:r w:rsidR="00A24270">
        <w:t xml:space="preserve"> omgeving</w:t>
      </w:r>
      <w:r w:rsidR="009B7B04">
        <w:t xml:space="preserve">. </w:t>
      </w:r>
      <w:r w:rsidR="00D77A05">
        <w:t>Bij het gebruik van GIT</w:t>
      </w:r>
      <w:r w:rsidR="004415B3">
        <w:t xml:space="preserve"> heb je de keuze </w:t>
      </w:r>
      <w:r w:rsidR="000C14E9">
        <w:t>tussen d</w:t>
      </w:r>
      <w:r w:rsidR="004415B3">
        <w:t xml:space="preserve">e </w:t>
      </w:r>
      <w:r w:rsidR="008759E4">
        <w:t>GIT</w:t>
      </w:r>
      <w:r>
        <w:t xml:space="preserve"> Bash client (een command line interface) </w:t>
      </w:r>
      <w:r w:rsidR="000C14E9">
        <w:t xml:space="preserve">en </w:t>
      </w:r>
      <w:r>
        <w:t xml:space="preserve">de </w:t>
      </w:r>
      <w:r w:rsidR="008759E4">
        <w:t>GIT</w:t>
      </w:r>
      <w:r w:rsidR="000C14E9">
        <w:t xml:space="preserve"> GUI</w:t>
      </w:r>
      <w:r>
        <w:t xml:space="preserve">. </w:t>
      </w:r>
      <w:r w:rsidR="008759E4">
        <w:t>GIT</w:t>
      </w:r>
      <w:r>
        <w:t xml:space="preserve"> Bash </w:t>
      </w:r>
      <w:r w:rsidR="000C14E9">
        <w:t xml:space="preserve">biedt de meeste GIT functionaliteit, en wordt daarom </w:t>
      </w:r>
      <w:r w:rsidR="00822762">
        <w:t xml:space="preserve">in de praktijk </w:t>
      </w:r>
      <w:r w:rsidR="007070FE">
        <w:t>veel</w:t>
      </w:r>
      <w:r w:rsidR="000C14E9">
        <w:t xml:space="preserve"> gebruikt. </w:t>
      </w:r>
      <w:r w:rsidR="00822762">
        <w:t xml:space="preserve">De GIT GUI bevat echter de basis functionaliteit, en zal in de praktijk vaak afdoende zijn. De keuze tussen gebruik van GIT Bash en GIT GUI voor dagelijks gebruik ligt daarmee bij de individuele ontwikkelaar. </w:t>
      </w:r>
    </w:p>
    <w:p w14:paraId="77FFFFF4" w14:textId="4D0D564B" w:rsidR="00822762" w:rsidRDefault="00822762" w:rsidP="009C097F"/>
    <w:p w14:paraId="13B46CB1" w14:textId="6937E194" w:rsidR="00822762" w:rsidRPr="00822762" w:rsidRDefault="00822762" w:rsidP="009C097F">
      <w:pPr>
        <w:rPr>
          <w:b/>
        </w:rPr>
      </w:pPr>
      <w:r w:rsidRPr="00822762">
        <w:rPr>
          <w:b/>
        </w:rPr>
        <w:t>Branching strategie en deployment</w:t>
      </w:r>
    </w:p>
    <w:p w14:paraId="5A9C3420" w14:textId="47837894" w:rsidR="004D1741" w:rsidRDefault="00822762">
      <w:pPr>
        <w:spacing w:line="240" w:lineRule="auto"/>
      </w:pPr>
      <w:r>
        <w:t xml:space="preserve">In dit document wordt een zeer voorlopige werkwijze beschreven voor branching. Deze werkwijze dient verder uitgewerkt te worden als deel van de deployment standaarden.  </w:t>
      </w:r>
    </w:p>
    <w:p w14:paraId="19B5A468" w14:textId="77777777" w:rsidR="004D1741" w:rsidRDefault="004D1741">
      <w:pPr>
        <w:spacing w:line="240" w:lineRule="auto"/>
      </w:pPr>
      <w:r>
        <w:br w:type="page"/>
      </w:r>
    </w:p>
    <w:p w14:paraId="0303E561" w14:textId="77777777" w:rsidR="001E409D" w:rsidRDefault="001E409D">
      <w:pPr>
        <w:spacing w:line="240" w:lineRule="auto"/>
      </w:pPr>
    </w:p>
    <w:p w14:paraId="7A9235A0" w14:textId="45124B50" w:rsidR="004D1741" w:rsidRDefault="004D1741">
      <w:pPr>
        <w:spacing w:line="240" w:lineRule="auto"/>
      </w:pPr>
    </w:p>
    <w:p w14:paraId="69E00AF6" w14:textId="1B428C3F" w:rsidR="004D1741" w:rsidRPr="004D1741" w:rsidRDefault="004D1741">
      <w:pPr>
        <w:spacing w:line="240" w:lineRule="auto"/>
        <w:rPr>
          <w:b/>
        </w:rPr>
      </w:pPr>
      <w:r w:rsidRPr="004D1741">
        <w:rPr>
          <w:b/>
        </w:rPr>
        <w:t>Git wachtwoord manegement</w:t>
      </w:r>
    </w:p>
    <w:p w14:paraId="630B02E9" w14:textId="150366FE" w:rsidR="004D1741" w:rsidRDefault="004D1741">
      <w:pPr>
        <w:spacing w:line="240" w:lineRule="auto"/>
      </w:pPr>
      <w:r>
        <w:t xml:space="preserve">Voor het beheer van het GIT wachtwoord kan de ‘Windows Credential Manager’ manager worden gebruikt.  </w:t>
      </w:r>
    </w:p>
    <w:p w14:paraId="20EB99BA" w14:textId="2B0CE868" w:rsidR="004D1741" w:rsidRDefault="004D1741">
      <w:pPr>
        <w:spacing w:line="240" w:lineRule="auto"/>
      </w:pPr>
    </w:p>
    <w:p w14:paraId="293CB899" w14:textId="1185C153" w:rsidR="004D1741" w:rsidRDefault="004D1741">
      <w:pPr>
        <w:spacing w:line="240" w:lineRule="auto"/>
      </w:pPr>
      <w:r>
        <w:rPr>
          <w:noProof/>
        </w:rPr>
        <w:drawing>
          <wp:inline distT="0" distB="0" distL="0" distR="0" wp14:anchorId="53565648" wp14:editId="2F0B7FB4">
            <wp:extent cx="5760720" cy="3342640"/>
            <wp:effectExtent l="19050" t="19050" r="11430" b="1016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42640"/>
                    </a:xfrm>
                    <a:prstGeom prst="rect">
                      <a:avLst/>
                    </a:prstGeom>
                    <a:ln>
                      <a:solidFill>
                        <a:schemeClr val="accent1"/>
                      </a:solidFill>
                    </a:ln>
                  </pic:spPr>
                </pic:pic>
              </a:graphicData>
            </a:graphic>
          </wp:inline>
        </w:drawing>
      </w:r>
    </w:p>
    <w:p w14:paraId="0B1584C0" w14:textId="7026D903" w:rsidR="00822762" w:rsidRDefault="00822762">
      <w:pPr>
        <w:spacing w:line="240" w:lineRule="auto"/>
      </w:pPr>
    </w:p>
    <w:p w14:paraId="4B4E0918" w14:textId="77777777" w:rsidR="0012401F" w:rsidRDefault="0012401F">
      <w:pPr>
        <w:spacing w:line="240" w:lineRule="auto"/>
      </w:pPr>
      <w:r>
        <w:t>De Git password manager is niet altijd per default geconfigureerd. Check hier voor de Git configuratie:</w:t>
      </w:r>
    </w:p>
    <w:p w14:paraId="57C69C8C" w14:textId="77777777" w:rsidR="0012401F" w:rsidRDefault="0012401F">
      <w:pPr>
        <w:spacing w:line="240" w:lineRule="auto"/>
      </w:pPr>
    </w:p>
    <w:p w14:paraId="6ACDAC1F" w14:textId="3CEE2D91" w:rsidR="0012401F" w:rsidRDefault="0012401F">
      <w:pPr>
        <w:spacing w:line="240" w:lineRule="auto"/>
        <w:rPr>
          <w:rFonts w:ascii="Lucida Console" w:hAnsi="Lucida Console" w:cs="Lucida Console"/>
        </w:rPr>
      </w:pPr>
      <w:r>
        <w:rPr>
          <w:rFonts w:ascii="Lucida Console" w:hAnsi="Lucida Console" w:cs="Lucida Console"/>
        </w:rPr>
        <w:t>git config –list</w:t>
      </w:r>
    </w:p>
    <w:p w14:paraId="037B6315" w14:textId="77777777" w:rsidR="0012401F" w:rsidRDefault="0012401F">
      <w:pPr>
        <w:spacing w:line="240" w:lineRule="auto"/>
        <w:rPr>
          <w:rFonts w:ascii="Lucida Console" w:hAnsi="Lucida Console" w:cs="Lucida Console"/>
        </w:rPr>
      </w:pPr>
    </w:p>
    <w:p w14:paraId="6F5E03C9" w14:textId="6401EB0D" w:rsidR="0012401F" w:rsidRPr="0012401F" w:rsidRDefault="0012401F">
      <w:pPr>
        <w:spacing w:line="240" w:lineRule="auto"/>
      </w:pPr>
      <w:r w:rsidRPr="0012401F">
        <w:t xml:space="preserve">De output </w:t>
      </w:r>
      <w:r w:rsidR="00843358">
        <w:t>dient</w:t>
      </w:r>
      <w:r w:rsidRPr="0012401F">
        <w:t xml:space="preserve"> de vol</w:t>
      </w:r>
      <w:r w:rsidR="0074020D">
        <w:t>g</w:t>
      </w:r>
      <w:r w:rsidRPr="0012401F">
        <w:t>ende regel bevatten:</w:t>
      </w:r>
    </w:p>
    <w:p w14:paraId="3F3556AA" w14:textId="77777777" w:rsidR="0012401F" w:rsidRDefault="0012401F">
      <w:pPr>
        <w:spacing w:line="240" w:lineRule="auto"/>
        <w:rPr>
          <w:lang w:val="en-US"/>
        </w:rPr>
      </w:pPr>
      <w:r>
        <w:rPr>
          <w:noProof/>
        </w:rPr>
        <w:drawing>
          <wp:inline distT="0" distB="0" distL="0" distR="0" wp14:anchorId="1958B04D" wp14:editId="7A704426">
            <wp:extent cx="1676400" cy="20955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209550"/>
                    </a:xfrm>
                    <a:prstGeom prst="rect">
                      <a:avLst/>
                    </a:prstGeom>
                  </pic:spPr>
                </pic:pic>
              </a:graphicData>
            </a:graphic>
          </wp:inline>
        </w:drawing>
      </w:r>
    </w:p>
    <w:p w14:paraId="62171FCD" w14:textId="1F71D37C" w:rsidR="0012401F" w:rsidRDefault="0012401F">
      <w:pPr>
        <w:spacing w:line="240" w:lineRule="auto"/>
        <w:rPr>
          <w:lang w:val="en-US"/>
        </w:rPr>
      </w:pPr>
    </w:p>
    <w:p w14:paraId="6CCAF8A9" w14:textId="1C04724E" w:rsidR="0012401F" w:rsidRPr="0012401F" w:rsidRDefault="0012401F">
      <w:pPr>
        <w:spacing w:line="240" w:lineRule="auto"/>
      </w:pPr>
      <w:r w:rsidRPr="0012401F">
        <w:t xml:space="preserve">Als dat niet zo is, activeer </w:t>
      </w:r>
      <w:r>
        <w:t>de Git password ma</w:t>
      </w:r>
      <w:r w:rsidRPr="0012401F">
        <w:t>n</w:t>
      </w:r>
      <w:r>
        <w:t>a</w:t>
      </w:r>
      <w:r w:rsidRPr="0012401F">
        <w:t>ger dan eenmalig als volgt:</w:t>
      </w:r>
    </w:p>
    <w:p w14:paraId="5A19D5C1" w14:textId="39EA92E5" w:rsidR="0012401F" w:rsidRDefault="0012401F">
      <w:pPr>
        <w:spacing w:line="240" w:lineRule="auto"/>
      </w:pPr>
    </w:p>
    <w:p w14:paraId="7712333B" w14:textId="0E459813" w:rsidR="0012401F" w:rsidRPr="0012401F" w:rsidRDefault="0012401F">
      <w:pPr>
        <w:spacing w:line="240" w:lineRule="auto"/>
        <w:rPr>
          <w:lang w:val="en-US"/>
        </w:rPr>
      </w:pPr>
      <w:r w:rsidRPr="0012401F">
        <w:rPr>
          <w:rFonts w:ascii="Lucida Console" w:hAnsi="Lucida Console" w:cs="Lucida Console"/>
          <w:lang w:val="en-US"/>
        </w:rPr>
        <w:t>git config --global credential.helper manager</w:t>
      </w:r>
    </w:p>
    <w:p w14:paraId="1D6039C2" w14:textId="60F92108" w:rsidR="0012401F" w:rsidRPr="0012401F" w:rsidRDefault="0012401F">
      <w:pPr>
        <w:spacing w:line="240" w:lineRule="auto"/>
        <w:rPr>
          <w:lang w:val="en-US"/>
        </w:rPr>
      </w:pPr>
      <w:r w:rsidRPr="0012401F">
        <w:rPr>
          <w:lang w:val="en-US"/>
        </w:rPr>
        <w:t xml:space="preserve">   </w:t>
      </w:r>
    </w:p>
    <w:p w14:paraId="54DE01F5" w14:textId="3F59DA90" w:rsidR="0012401F" w:rsidRPr="0012401F" w:rsidRDefault="0012401F">
      <w:pPr>
        <w:spacing w:line="240" w:lineRule="auto"/>
      </w:pPr>
      <w:r w:rsidRPr="0012401F">
        <w:t xml:space="preserve">Bij een Pull of Push actie wordt je nog eenmalig om userid/password gevraagd, waarna deze automatisch </w:t>
      </w:r>
      <w:r>
        <w:t xml:space="preserve">middels </w:t>
      </w:r>
      <w:r w:rsidRPr="0012401F">
        <w:t>Windows cred</w:t>
      </w:r>
      <w:r>
        <w:t>ential man</w:t>
      </w:r>
      <w:r w:rsidR="00F064C2">
        <w:t>a</w:t>
      </w:r>
      <w:r>
        <w:t xml:space="preserve">ger worden opgeslagen. </w:t>
      </w:r>
    </w:p>
    <w:p w14:paraId="3588A09E" w14:textId="0FC81C26" w:rsidR="001E409D" w:rsidRPr="00A24270" w:rsidRDefault="008759E4" w:rsidP="001E409D">
      <w:pPr>
        <w:pStyle w:val="Kop1"/>
        <w:numPr>
          <w:ilvl w:val="0"/>
          <w:numId w:val="2"/>
        </w:numPr>
        <w:spacing w:after="240" w:line="240" w:lineRule="auto"/>
      </w:pPr>
      <w:bookmarkStart w:id="15" w:name="_Toc52790347"/>
      <w:r>
        <w:t>GIT</w:t>
      </w:r>
      <w:r w:rsidR="001E409D" w:rsidRPr="00A24270">
        <w:t xml:space="preserve"> </w:t>
      </w:r>
      <w:r w:rsidR="00CC6F38">
        <w:t>achtergrondinformatie</w:t>
      </w:r>
      <w:bookmarkEnd w:id="15"/>
    </w:p>
    <w:p w14:paraId="1489BF13" w14:textId="531C5E27" w:rsidR="001E409D" w:rsidRPr="00A24270" w:rsidRDefault="008759E4" w:rsidP="001E409D">
      <w:r>
        <w:t>GIT</w:t>
      </w:r>
      <w:r w:rsidR="001E409D" w:rsidRPr="00A24270">
        <w:t xml:space="preserve"> is </w:t>
      </w:r>
      <w:r w:rsidR="00A24270" w:rsidRPr="00A24270">
        <w:t xml:space="preserve">een </w:t>
      </w:r>
      <w:r w:rsidR="007E08F9">
        <w:t xml:space="preserve">veel gebruikt </w:t>
      </w:r>
      <w:r w:rsidR="00A24270" w:rsidRPr="00A24270">
        <w:t>versiebeheer syste</w:t>
      </w:r>
      <w:r w:rsidR="007E08F9">
        <w:t>e</w:t>
      </w:r>
      <w:r w:rsidR="00A24270" w:rsidRPr="00A24270">
        <w:t>m dat ontwikkeld</w:t>
      </w:r>
      <w:r w:rsidR="00A24270">
        <w:t xml:space="preserve"> </w:t>
      </w:r>
      <w:r w:rsidR="00A24270" w:rsidRPr="00A24270">
        <w:t>is vo</w:t>
      </w:r>
      <w:r w:rsidR="00A24270">
        <w:t xml:space="preserve">or </w:t>
      </w:r>
      <w:r w:rsidR="009859B9">
        <w:t>gedistribueerd</w:t>
      </w:r>
      <w:r w:rsidR="00A24270">
        <w:t xml:space="preserve"> versiebeheer van software componenten</w:t>
      </w:r>
      <w:r w:rsidR="00245637">
        <w:t xml:space="preserve"> (ter info: GIT is een betekenisloze naam; het is geen afkorting of acroniem). </w:t>
      </w:r>
      <w:r w:rsidR="00A24270">
        <w:t xml:space="preserve">Er is een centrale </w:t>
      </w:r>
      <w:r>
        <w:t>GIT</w:t>
      </w:r>
      <w:r w:rsidR="00A24270">
        <w:t xml:space="preserve"> repository </w:t>
      </w:r>
      <w:r w:rsidR="008634CB">
        <w:t>(de ‘remote’</w:t>
      </w:r>
      <w:r w:rsidR="00E97801">
        <w:t>, ook wel ‘origin’ genoemd</w:t>
      </w:r>
      <w:r w:rsidR="008634CB">
        <w:t xml:space="preserve">) </w:t>
      </w:r>
      <w:r w:rsidR="00A24270">
        <w:t xml:space="preserve">van waaruit elke ontwikkelaar een </w:t>
      </w:r>
      <w:r w:rsidR="007E08F9">
        <w:t xml:space="preserve">complete </w:t>
      </w:r>
      <w:r w:rsidR="00A24270">
        <w:t xml:space="preserve">versie van de software componenten </w:t>
      </w:r>
      <w:r w:rsidR="008634CB">
        <w:t>k</w:t>
      </w:r>
      <w:r w:rsidR="00A24270">
        <w:t>op</w:t>
      </w:r>
      <w:r w:rsidR="008634CB">
        <w:t>i</w:t>
      </w:r>
      <w:r w:rsidR="00A24270">
        <w:t>e</w:t>
      </w:r>
      <w:r w:rsidR="007E08F9">
        <w:t>ert</w:t>
      </w:r>
      <w:r w:rsidR="00A24270">
        <w:t xml:space="preserve"> na</w:t>
      </w:r>
      <w:r w:rsidR="008634CB">
        <w:t>a</w:t>
      </w:r>
      <w:r w:rsidR="00A24270">
        <w:t xml:space="preserve">r zijn/haar eigen lokale omgeving. </w:t>
      </w:r>
      <w:r w:rsidR="008634CB">
        <w:t xml:space="preserve">Dit kan een </w:t>
      </w:r>
      <w:r w:rsidR="00577B5A">
        <w:t>initiële</w:t>
      </w:r>
      <w:r w:rsidR="008634CB">
        <w:t xml:space="preserve"> </w:t>
      </w:r>
      <w:r w:rsidR="00CC6F38">
        <w:t>kopie</w:t>
      </w:r>
      <w:r w:rsidR="008634CB">
        <w:t xml:space="preserve"> zijn (een ‘clone</w:t>
      </w:r>
      <w:r w:rsidR="00577B5A">
        <w:t>’) of</w:t>
      </w:r>
      <w:r w:rsidR="008634CB">
        <w:t xml:space="preserve"> een verversing wanneer al eerder een clone gemaakt is (een ‘checkout’ of ‘pull’). </w:t>
      </w:r>
      <w:r w:rsidR="00A24270">
        <w:t>In deze lokale omgeving worden wijzigingen uitgev</w:t>
      </w:r>
      <w:r w:rsidR="00CC6F38">
        <w:t>oerd en wordt wijzigings-historie</w:t>
      </w:r>
      <w:r w:rsidR="00A24270">
        <w:t xml:space="preserve"> opgebouwd middels ‘commits’. Wanneer de </w:t>
      </w:r>
      <w:r w:rsidR="00577B5A">
        <w:lastRenderedPageBreak/>
        <w:t>softwarecomponenten</w:t>
      </w:r>
      <w:r w:rsidR="00CC6F38">
        <w:t xml:space="preserve"> gereed zijn, </w:t>
      </w:r>
      <w:r w:rsidR="00577B5A">
        <w:t>worden</w:t>
      </w:r>
      <w:r w:rsidR="00324B71">
        <w:t xml:space="preserve"> deze </w:t>
      </w:r>
      <w:r w:rsidR="008634CB">
        <w:t>naar de centrale repository gezonden middels een ‘push’</w:t>
      </w:r>
      <w:r w:rsidR="00324B71">
        <w:t xml:space="preserve">, waarna deze de nieuwe basis vormen voor verdere ontwikkeling. </w:t>
      </w:r>
      <w:r w:rsidR="008634CB">
        <w:t xml:space="preserve"> </w:t>
      </w:r>
    </w:p>
    <w:p w14:paraId="73AB68A0" w14:textId="77777777" w:rsidR="007E198A" w:rsidRPr="00A24270" w:rsidRDefault="007E198A" w:rsidP="001E409D"/>
    <w:p w14:paraId="17C985BB" w14:textId="2159E1DF" w:rsidR="007E198A" w:rsidRPr="00382089" w:rsidRDefault="008634CB" w:rsidP="001E409D">
      <w:r w:rsidRPr="008634CB">
        <w:t>De versch</w:t>
      </w:r>
      <w:r>
        <w:t>i</w:t>
      </w:r>
      <w:r w:rsidRPr="008634CB">
        <w:t xml:space="preserve">llende versies van een applicatie worden beheerd </w:t>
      </w:r>
      <w:r>
        <w:t>middels</w:t>
      </w:r>
      <w:r w:rsidRPr="008634CB">
        <w:t xml:space="preserve"> </w:t>
      </w:r>
      <w:r>
        <w:t>‘</w:t>
      </w:r>
      <w:r w:rsidRPr="008634CB">
        <w:t>branches</w:t>
      </w:r>
      <w:r>
        <w:t>’</w:t>
      </w:r>
      <w:r w:rsidRPr="008634CB">
        <w:t xml:space="preserve">. </w:t>
      </w:r>
      <w:r w:rsidRPr="00382089">
        <w:t xml:space="preserve">Er zijn meerdere </w:t>
      </w:r>
      <w:r w:rsidR="004415B3" w:rsidRPr="00382089">
        <w:t>werkwijzen</w:t>
      </w:r>
      <w:r w:rsidRPr="00382089">
        <w:t xml:space="preserve"> voor het </w:t>
      </w:r>
      <w:r w:rsidR="004415B3" w:rsidRPr="00382089">
        <w:t>gebruik</w:t>
      </w:r>
      <w:r w:rsidRPr="00382089">
        <w:t xml:space="preserve"> van branches. </w:t>
      </w:r>
      <w:r w:rsidR="009859B9" w:rsidRPr="00382089">
        <w:t>Branches kunne</w:t>
      </w:r>
      <w:r w:rsidR="007E08F9">
        <w:t>n</w:t>
      </w:r>
      <w:r w:rsidR="009859B9" w:rsidRPr="00382089">
        <w:t xml:space="preserve"> gedefinieerd worden </w:t>
      </w:r>
      <w:r w:rsidRPr="00382089">
        <w:t xml:space="preserve">per user-story, per release, per OTAP omgeving, of combinaties daarvan.  </w:t>
      </w:r>
    </w:p>
    <w:p w14:paraId="3AB17988" w14:textId="46C3FAE9" w:rsidR="008634CB" w:rsidRDefault="008634CB" w:rsidP="001E409D">
      <w:r w:rsidRPr="00382089">
        <w:t>Een speciale bra</w:t>
      </w:r>
      <w:r w:rsidR="005E29C6" w:rsidRPr="00382089">
        <w:t>n</w:t>
      </w:r>
      <w:r w:rsidRPr="00382089">
        <w:t xml:space="preserve">ch is de ‘master’ branch. </w:t>
      </w:r>
      <w:r w:rsidRPr="008634CB">
        <w:t>Deze representeert de software d</w:t>
      </w:r>
      <w:r w:rsidR="00577B5A">
        <w:t>ie gereed is voor produc</w:t>
      </w:r>
      <w:r>
        <w:t xml:space="preserve">tie. </w:t>
      </w:r>
      <w:r w:rsidRPr="008634CB">
        <w:t xml:space="preserve">Wijzingen worden nooit direct op </w:t>
      </w:r>
      <w:r w:rsidR="005E29C6">
        <w:t xml:space="preserve">de </w:t>
      </w:r>
      <w:r w:rsidRPr="008634CB">
        <w:t xml:space="preserve">master branch </w:t>
      </w:r>
      <w:r w:rsidR="00CC6F38" w:rsidRPr="008634CB">
        <w:t>uitgevoerd!</w:t>
      </w:r>
      <w:r w:rsidRPr="008634CB">
        <w:t xml:space="preserve"> </w:t>
      </w:r>
    </w:p>
    <w:p w14:paraId="46C5DC00" w14:textId="77777777" w:rsidR="008634CB" w:rsidRDefault="008634CB" w:rsidP="001E409D"/>
    <w:p w14:paraId="08D68673" w14:textId="59E04486" w:rsidR="008634CB" w:rsidRPr="008634CB" w:rsidRDefault="008634CB" w:rsidP="001E409D">
      <w:r w:rsidRPr="008634CB">
        <w:t>In volgende hoofdstukken worden d</w:t>
      </w:r>
      <w:r>
        <w:t xml:space="preserve">e details rond het gebruik van </w:t>
      </w:r>
      <w:r w:rsidR="008759E4">
        <w:t>GIT</w:t>
      </w:r>
      <w:r>
        <w:t xml:space="preserve"> </w:t>
      </w:r>
      <w:r w:rsidR="007E08F9">
        <w:t xml:space="preserve">beschreven. </w:t>
      </w:r>
    </w:p>
    <w:p w14:paraId="0B85A690" w14:textId="47980CF2" w:rsidR="006E0EAB" w:rsidRPr="00382089" w:rsidRDefault="006E0EAB" w:rsidP="001E409D"/>
    <w:p w14:paraId="33DC7D76" w14:textId="3CFE0360" w:rsidR="00181B26" w:rsidRPr="00426720" w:rsidRDefault="00577B5A" w:rsidP="009D1DDB">
      <w:pPr>
        <w:pStyle w:val="Kop1"/>
        <w:numPr>
          <w:ilvl w:val="0"/>
          <w:numId w:val="2"/>
        </w:numPr>
        <w:spacing w:after="240" w:line="240" w:lineRule="auto"/>
      </w:pPr>
      <w:bookmarkStart w:id="16" w:name="_Toc52790348"/>
      <w:r>
        <w:t>Mappen</w:t>
      </w:r>
      <w:r w:rsidR="00181B26" w:rsidRPr="00426720">
        <w:t>struct</w:t>
      </w:r>
      <w:r w:rsidR="00426720" w:rsidRPr="00426720">
        <w:t>uur</w:t>
      </w:r>
      <w:r w:rsidR="00181B26" w:rsidRPr="00426720">
        <w:t xml:space="preserve"> </w:t>
      </w:r>
      <w:r w:rsidR="00426720" w:rsidRPr="00426720">
        <w:t>voor</w:t>
      </w:r>
      <w:r w:rsidR="00181B26" w:rsidRPr="00426720">
        <w:t xml:space="preserve"> </w:t>
      </w:r>
      <w:r w:rsidR="00426720">
        <w:t xml:space="preserve">het </w:t>
      </w:r>
      <w:r w:rsidR="00D25465">
        <w:t xml:space="preserve">DIM </w:t>
      </w:r>
      <w:r>
        <w:t xml:space="preserve">project in </w:t>
      </w:r>
      <w:r w:rsidR="008759E4">
        <w:t>GIT</w:t>
      </w:r>
      <w:bookmarkEnd w:id="16"/>
    </w:p>
    <w:p w14:paraId="21692665" w14:textId="77777777" w:rsidR="00AE3AFA" w:rsidRDefault="00273E71" w:rsidP="00181B26">
      <w:r w:rsidRPr="00273E71">
        <w:t>In</w:t>
      </w:r>
      <w:r>
        <w:t xml:space="preserve"> de centrale </w:t>
      </w:r>
      <w:r w:rsidR="008759E4">
        <w:t>GIT</w:t>
      </w:r>
      <w:r>
        <w:t xml:space="preserve"> repository is project DIM gedefinieerd binnen </w:t>
      </w:r>
      <w:r w:rsidR="007E08F9">
        <w:t>het</w:t>
      </w:r>
      <w:r>
        <w:t xml:space="preserve"> domein DWH. </w:t>
      </w:r>
    </w:p>
    <w:p w14:paraId="0702C819" w14:textId="5B6C2458" w:rsidR="00AE3AFA" w:rsidRDefault="00AE3AFA" w:rsidP="00181B26">
      <w:r>
        <w:t xml:space="preserve">Gebruik URL </w:t>
      </w:r>
      <w:hyperlink r:id="rId17" w:history="1">
        <w:r w:rsidRPr="00671A4C">
          <w:rPr>
            <w:rStyle w:val="Hyperlink"/>
            <w:rFonts w:ascii="Courier New" w:hAnsi="Courier New" w:cs="Courier New"/>
            <w:sz w:val="20"/>
            <w:szCs w:val="20"/>
            <w:lang w:eastAsia="en-US"/>
          </w:rPr>
          <w:t>http://10.140.178.31:7070</w:t>
        </w:r>
      </w:hyperlink>
      <w:r>
        <w:rPr>
          <w:rFonts w:ascii="Courier New" w:hAnsi="Courier New" w:cs="Courier New"/>
          <w:color w:val="333333"/>
          <w:sz w:val="20"/>
          <w:szCs w:val="20"/>
          <w:lang w:eastAsia="en-US"/>
        </w:rPr>
        <w:t xml:space="preserve"> </w:t>
      </w:r>
      <w:r w:rsidRPr="00AE3AFA">
        <w:t>en je</w:t>
      </w:r>
      <w:r>
        <w:t xml:space="preserve"> user-id en OToD wachtwoord om </w:t>
      </w:r>
      <w:r w:rsidR="00DF2A9E">
        <w:t xml:space="preserve">op deze repository </w:t>
      </w:r>
      <w:r>
        <w:t xml:space="preserve">aan te loggen. </w:t>
      </w:r>
    </w:p>
    <w:p w14:paraId="7A1586B2" w14:textId="5AF5B1E1" w:rsidR="00AE3AFA" w:rsidRDefault="00DD55D6" w:rsidP="00181B26">
      <w:r>
        <w:rPr>
          <w:noProof/>
        </w:rPr>
        <w:drawing>
          <wp:anchor distT="0" distB="0" distL="114300" distR="114300" simplePos="0" relativeHeight="251651584" behindDoc="0" locked="0" layoutInCell="1" allowOverlap="1" wp14:anchorId="4DAF6E34" wp14:editId="425F42FB">
            <wp:simplePos x="0" y="0"/>
            <wp:positionH relativeFrom="margin">
              <wp:align>left</wp:align>
            </wp:positionH>
            <wp:positionV relativeFrom="paragraph">
              <wp:posOffset>188595</wp:posOffset>
            </wp:positionV>
            <wp:extent cx="4044315" cy="1563370"/>
            <wp:effectExtent l="19050" t="19050" r="13335" b="17780"/>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44315" cy="15633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1998BB1" w14:textId="6BB68B57" w:rsidR="00AE3AFA" w:rsidRDefault="00AE3AFA" w:rsidP="00181B26"/>
    <w:p w14:paraId="7198D818" w14:textId="25B4A348" w:rsidR="00DD55D6" w:rsidRDefault="00DD55D6" w:rsidP="00181B26">
      <w:r>
        <w:rPr>
          <w:noProof/>
        </w:rPr>
        <w:drawing>
          <wp:anchor distT="0" distB="0" distL="114300" distR="114300" simplePos="0" relativeHeight="251652608" behindDoc="0" locked="0" layoutInCell="1" allowOverlap="1" wp14:anchorId="604F8D80" wp14:editId="17FB4A3B">
            <wp:simplePos x="0" y="0"/>
            <wp:positionH relativeFrom="margin">
              <wp:align>left</wp:align>
            </wp:positionH>
            <wp:positionV relativeFrom="paragraph">
              <wp:posOffset>299720</wp:posOffset>
            </wp:positionV>
            <wp:extent cx="1754505" cy="1348105"/>
            <wp:effectExtent l="0" t="0" r="0" b="4445"/>
            <wp:wrapTopAndBottom/>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54505" cy="1348105"/>
                    </a:xfrm>
                    <a:prstGeom prst="rect">
                      <a:avLst/>
                    </a:prstGeom>
                  </pic:spPr>
                </pic:pic>
              </a:graphicData>
            </a:graphic>
            <wp14:sizeRelH relativeFrom="page">
              <wp14:pctWidth>0</wp14:pctWidth>
            </wp14:sizeRelH>
            <wp14:sizeRelV relativeFrom="page">
              <wp14:pctHeight>0</wp14:pctHeight>
            </wp14:sizeRelV>
          </wp:anchor>
        </w:drawing>
      </w:r>
      <w:r>
        <w:t>Selecteer repository DWH/DIM:</w:t>
      </w:r>
    </w:p>
    <w:p w14:paraId="78B21253" w14:textId="683249CC" w:rsidR="00DD55D6" w:rsidRDefault="00DD55D6" w:rsidP="00181B26"/>
    <w:p w14:paraId="05DB1029" w14:textId="385B6814" w:rsidR="00DD55D6" w:rsidRDefault="00DD55D6" w:rsidP="00181B26">
      <w:pPr>
        <w:rPr>
          <w:noProof/>
        </w:rPr>
      </w:pPr>
    </w:p>
    <w:p w14:paraId="62417DD0" w14:textId="77777777" w:rsidR="00DD55D6" w:rsidRDefault="00DD55D6" w:rsidP="00181B26">
      <w:pPr>
        <w:rPr>
          <w:noProof/>
        </w:rPr>
      </w:pPr>
    </w:p>
    <w:p w14:paraId="1D7CC843" w14:textId="77777777" w:rsidR="00DD55D6" w:rsidRDefault="00DD55D6" w:rsidP="00181B26">
      <w:pPr>
        <w:rPr>
          <w:noProof/>
        </w:rPr>
      </w:pPr>
    </w:p>
    <w:p w14:paraId="2D334888" w14:textId="77777777" w:rsidR="00DD55D6" w:rsidRDefault="00DD55D6" w:rsidP="00181B26">
      <w:pPr>
        <w:rPr>
          <w:noProof/>
        </w:rPr>
      </w:pPr>
    </w:p>
    <w:p w14:paraId="27CECB3A" w14:textId="77777777" w:rsidR="00DD55D6" w:rsidRDefault="00DD55D6" w:rsidP="00181B26">
      <w:pPr>
        <w:rPr>
          <w:noProof/>
        </w:rPr>
      </w:pPr>
    </w:p>
    <w:p w14:paraId="69BB4B2B" w14:textId="77777777" w:rsidR="00DD55D6" w:rsidRDefault="00DD55D6" w:rsidP="00181B26">
      <w:pPr>
        <w:rPr>
          <w:noProof/>
        </w:rPr>
      </w:pPr>
    </w:p>
    <w:p w14:paraId="059484CF" w14:textId="08EFFE5D" w:rsidR="007E198A" w:rsidRDefault="00273E71" w:rsidP="00181B26">
      <w:r>
        <w:t xml:space="preserve">In </w:t>
      </w:r>
      <w:r w:rsidR="00813FB1">
        <w:t xml:space="preserve">het DIM project </w:t>
      </w:r>
      <w:r>
        <w:t xml:space="preserve">is de globale standaard </w:t>
      </w:r>
      <w:r w:rsidR="00577B5A">
        <w:t>mappen</w:t>
      </w:r>
      <w:r>
        <w:t>structuur te zien die gebruik</w:t>
      </w:r>
      <w:r w:rsidR="00577B5A">
        <w:t>t</w:t>
      </w:r>
      <w:r>
        <w:t xml:space="preserve"> wordt voor het organiseren van de te ontwikkelen </w:t>
      </w:r>
      <w:r w:rsidR="00577B5A">
        <w:t>softwarecomponenten</w:t>
      </w:r>
      <w:r>
        <w:t xml:space="preserve">. </w:t>
      </w:r>
    </w:p>
    <w:p w14:paraId="60403C8F" w14:textId="4D0733C3" w:rsidR="00273E71" w:rsidRDefault="00273E71" w:rsidP="00181B26"/>
    <w:p w14:paraId="28599303" w14:textId="5054C0FB" w:rsidR="00273E71" w:rsidRPr="008634CB" w:rsidRDefault="00273E71" w:rsidP="00181B26">
      <w:r>
        <w:lastRenderedPageBreak/>
        <w:t xml:space="preserve">Alle DataStage componenten worden opgeslagen in de </w:t>
      </w:r>
      <w:r w:rsidRPr="00273E71">
        <w:rPr>
          <w:b/>
          <w:bCs/>
        </w:rPr>
        <w:t>DataStage</w:t>
      </w:r>
      <w:r>
        <w:t xml:space="preserve"> </w:t>
      </w:r>
      <w:r w:rsidR="00577B5A">
        <w:t>map</w:t>
      </w:r>
      <w:r>
        <w:t xml:space="preserve">, alle database scripts in de </w:t>
      </w:r>
      <w:r w:rsidRPr="00273E71">
        <w:rPr>
          <w:b/>
          <w:bCs/>
        </w:rPr>
        <w:t>Database</w:t>
      </w:r>
      <w:r>
        <w:t xml:space="preserve"> </w:t>
      </w:r>
      <w:r w:rsidR="00577B5A">
        <w:t>map</w:t>
      </w:r>
      <w:r>
        <w:t xml:space="preserve"> etc. </w:t>
      </w:r>
    </w:p>
    <w:p w14:paraId="3E9CD87C" w14:textId="3198DC13" w:rsidR="003D6FC7" w:rsidRPr="00273E71" w:rsidRDefault="003D6FC7" w:rsidP="000201BB">
      <w:pPr>
        <w:spacing w:line="240" w:lineRule="auto"/>
        <w:rPr>
          <w:rFonts w:asciiTheme="minorHAnsi" w:eastAsia="Calibri" w:hAnsiTheme="minorHAnsi" w:cstheme="minorHAnsi"/>
          <w:sz w:val="22"/>
          <w:szCs w:val="22"/>
          <w:lang w:eastAsia="en-US"/>
        </w:rPr>
      </w:pPr>
    </w:p>
    <w:p w14:paraId="3FB48649" w14:textId="64C4A2D2" w:rsidR="00713CAA" w:rsidRDefault="00231899" w:rsidP="000201BB">
      <w:pPr>
        <w:spacing w:line="240" w:lineRule="auto"/>
        <w:rPr>
          <w:rFonts w:asciiTheme="minorHAnsi" w:eastAsia="Calibri" w:hAnsiTheme="minorHAnsi" w:cstheme="minorHAnsi"/>
          <w:sz w:val="22"/>
          <w:szCs w:val="22"/>
          <w:lang w:val="en-US" w:eastAsia="en-US"/>
        </w:rPr>
      </w:pPr>
      <w:r>
        <w:rPr>
          <w:noProof/>
        </w:rPr>
        <w:drawing>
          <wp:inline distT="0" distB="0" distL="0" distR="0" wp14:anchorId="11E1B07C" wp14:editId="5D8C1744">
            <wp:extent cx="5760720" cy="274510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5105"/>
                    </a:xfrm>
                    <a:prstGeom prst="rect">
                      <a:avLst/>
                    </a:prstGeom>
                  </pic:spPr>
                </pic:pic>
              </a:graphicData>
            </a:graphic>
          </wp:inline>
        </w:drawing>
      </w:r>
    </w:p>
    <w:p w14:paraId="4E74E49F" w14:textId="378CB3B8" w:rsidR="00DD570D" w:rsidRDefault="00DD570D" w:rsidP="000201BB">
      <w:pPr>
        <w:spacing w:line="240" w:lineRule="auto"/>
        <w:rPr>
          <w:rFonts w:asciiTheme="minorHAnsi" w:eastAsia="Calibri" w:hAnsiTheme="minorHAnsi" w:cstheme="minorHAnsi"/>
          <w:sz w:val="22"/>
          <w:szCs w:val="22"/>
          <w:lang w:val="en-US" w:eastAsia="en-US"/>
        </w:rPr>
      </w:pPr>
    </w:p>
    <w:p w14:paraId="128C6435" w14:textId="4083C855" w:rsidR="00DD570D" w:rsidRDefault="00DD570D" w:rsidP="000201BB">
      <w:pPr>
        <w:spacing w:line="240" w:lineRule="auto"/>
        <w:rPr>
          <w:rFonts w:asciiTheme="minorHAnsi" w:eastAsia="Calibri" w:hAnsiTheme="minorHAnsi" w:cstheme="minorHAnsi"/>
          <w:sz w:val="22"/>
          <w:szCs w:val="22"/>
          <w:lang w:val="en-US" w:eastAsia="en-US"/>
        </w:rPr>
      </w:pPr>
    </w:p>
    <w:p w14:paraId="6BB2C1C5" w14:textId="3DC7D17A" w:rsidR="00F91900" w:rsidRPr="00273E71" w:rsidRDefault="00273E71" w:rsidP="000201BB">
      <w:pPr>
        <w:spacing w:line="240" w:lineRule="auto"/>
        <w:rPr>
          <w:rFonts w:asciiTheme="minorHAnsi" w:eastAsia="Calibri" w:hAnsiTheme="minorHAnsi" w:cstheme="minorHAnsi"/>
          <w:sz w:val="22"/>
          <w:szCs w:val="22"/>
          <w:lang w:eastAsia="en-US"/>
        </w:rPr>
      </w:pPr>
      <w:r w:rsidRPr="00382089">
        <w:rPr>
          <w:rFonts w:asciiTheme="minorHAnsi" w:eastAsia="Calibri" w:hAnsiTheme="minorHAnsi" w:cstheme="minorHAnsi"/>
          <w:sz w:val="22"/>
          <w:szCs w:val="22"/>
          <w:lang w:eastAsia="en-US"/>
        </w:rPr>
        <w:t>De</w:t>
      </w:r>
      <w:r w:rsidR="00C460BD" w:rsidRPr="00382089">
        <w:rPr>
          <w:rFonts w:asciiTheme="minorHAnsi" w:eastAsia="Calibri" w:hAnsiTheme="minorHAnsi" w:cstheme="minorHAnsi"/>
          <w:sz w:val="22"/>
          <w:szCs w:val="22"/>
          <w:lang w:eastAsia="en-US"/>
        </w:rPr>
        <w:t xml:space="preserve"> </w:t>
      </w:r>
      <w:r w:rsidR="00C460BD" w:rsidRPr="00382089">
        <w:rPr>
          <w:rFonts w:asciiTheme="minorHAnsi" w:eastAsia="Calibri" w:hAnsiTheme="minorHAnsi" w:cstheme="minorHAnsi"/>
          <w:b/>
          <w:sz w:val="22"/>
          <w:szCs w:val="22"/>
          <w:lang w:eastAsia="en-US"/>
        </w:rPr>
        <w:t>Datastage</w:t>
      </w:r>
      <w:r w:rsidR="00C460BD" w:rsidRPr="00382089">
        <w:rPr>
          <w:rFonts w:asciiTheme="minorHAnsi" w:eastAsia="Calibri" w:hAnsiTheme="minorHAnsi" w:cstheme="minorHAnsi"/>
          <w:sz w:val="22"/>
          <w:szCs w:val="22"/>
          <w:lang w:eastAsia="en-US"/>
        </w:rPr>
        <w:t xml:space="preserve"> </w:t>
      </w:r>
      <w:r w:rsidR="00577B5A">
        <w:rPr>
          <w:rFonts w:asciiTheme="minorHAnsi" w:eastAsia="Calibri" w:hAnsiTheme="minorHAnsi" w:cstheme="minorHAnsi"/>
          <w:sz w:val="22"/>
          <w:szCs w:val="22"/>
          <w:lang w:eastAsia="en-US"/>
        </w:rPr>
        <w:t>map</w:t>
      </w:r>
      <w:r w:rsidRPr="00382089">
        <w:rPr>
          <w:rFonts w:asciiTheme="minorHAnsi" w:eastAsia="Calibri" w:hAnsiTheme="minorHAnsi" w:cstheme="minorHAnsi"/>
          <w:sz w:val="22"/>
          <w:szCs w:val="22"/>
          <w:lang w:eastAsia="en-US"/>
        </w:rPr>
        <w:t xml:space="preserve"> </w:t>
      </w:r>
      <w:r w:rsidR="007E08F9">
        <w:rPr>
          <w:rFonts w:asciiTheme="minorHAnsi" w:eastAsia="Calibri" w:hAnsiTheme="minorHAnsi" w:cstheme="minorHAnsi"/>
          <w:sz w:val="22"/>
          <w:szCs w:val="22"/>
          <w:lang w:eastAsia="en-US"/>
        </w:rPr>
        <w:t>is</w:t>
      </w:r>
      <w:r w:rsidRPr="00382089">
        <w:rPr>
          <w:rFonts w:asciiTheme="minorHAnsi" w:eastAsia="Calibri" w:hAnsiTheme="minorHAnsi" w:cstheme="minorHAnsi"/>
          <w:sz w:val="22"/>
          <w:szCs w:val="22"/>
          <w:lang w:eastAsia="en-US"/>
        </w:rPr>
        <w:t xml:space="preserve"> verder onderverdeeld naar DataStage project en de </w:t>
      </w:r>
      <w:r w:rsidR="00577B5A">
        <w:rPr>
          <w:rFonts w:asciiTheme="minorHAnsi" w:eastAsia="Calibri" w:hAnsiTheme="minorHAnsi" w:cstheme="minorHAnsi"/>
          <w:sz w:val="22"/>
          <w:szCs w:val="22"/>
          <w:lang w:eastAsia="en-US"/>
        </w:rPr>
        <w:t>mappen</w:t>
      </w:r>
      <w:r w:rsidRPr="00382089">
        <w:rPr>
          <w:rFonts w:asciiTheme="minorHAnsi" w:eastAsia="Calibri" w:hAnsiTheme="minorHAnsi" w:cstheme="minorHAnsi"/>
          <w:sz w:val="22"/>
          <w:szCs w:val="22"/>
          <w:lang w:eastAsia="en-US"/>
        </w:rPr>
        <w:t xml:space="preserve"> binnen het DataStage project. </w:t>
      </w:r>
      <w:r w:rsidR="004F7E29" w:rsidRPr="004F7E29">
        <w:rPr>
          <w:rFonts w:asciiTheme="minorHAnsi" w:eastAsia="Calibri" w:hAnsiTheme="minorHAnsi" w:cstheme="minorHAnsi"/>
          <w:sz w:val="22"/>
          <w:szCs w:val="22"/>
          <w:lang w:eastAsia="en-US"/>
        </w:rPr>
        <w:t>In</w:t>
      </w:r>
      <w:r w:rsidR="004F7E29">
        <w:rPr>
          <w:rFonts w:asciiTheme="minorHAnsi" w:eastAsia="Calibri" w:hAnsiTheme="minorHAnsi" w:cstheme="minorHAnsi"/>
          <w:sz w:val="22"/>
          <w:szCs w:val="22"/>
          <w:lang w:eastAsia="en-US"/>
        </w:rPr>
        <w:t xml:space="preserve"> onderstaande schermprintjes </w:t>
      </w:r>
      <w:r>
        <w:rPr>
          <w:rFonts w:asciiTheme="minorHAnsi" w:eastAsia="Calibri" w:hAnsiTheme="minorHAnsi" w:cstheme="minorHAnsi"/>
          <w:sz w:val="22"/>
          <w:szCs w:val="22"/>
          <w:lang w:eastAsia="en-US"/>
        </w:rPr>
        <w:t xml:space="preserve">zie je de </w:t>
      </w:r>
      <w:r w:rsidR="00577B5A">
        <w:rPr>
          <w:rFonts w:asciiTheme="minorHAnsi" w:eastAsia="Calibri" w:hAnsiTheme="minorHAnsi" w:cstheme="minorHAnsi"/>
          <w:sz w:val="22"/>
          <w:szCs w:val="22"/>
          <w:lang w:eastAsia="en-US"/>
        </w:rPr>
        <w:t>map</w:t>
      </w:r>
      <w:r>
        <w:rPr>
          <w:rFonts w:asciiTheme="minorHAnsi" w:eastAsia="Calibri" w:hAnsiTheme="minorHAnsi" w:cstheme="minorHAnsi"/>
          <w:sz w:val="22"/>
          <w:szCs w:val="22"/>
          <w:lang w:eastAsia="en-US"/>
        </w:rPr>
        <w:t xml:space="preserve"> voor het project </w:t>
      </w:r>
      <w:r w:rsidR="00577B5A">
        <w:rPr>
          <w:rFonts w:asciiTheme="minorHAnsi" w:eastAsia="Calibri" w:hAnsiTheme="minorHAnsi" w:cstheme="minorHAnsi"/>
          <w:sz w:val="22"/>
          <w:szCs w:val="22"/>
          <w:lang w:eastAsia="en-US"/>
        </w:rPr>
        <w:t>DIM_ontwikkel, en de sub mappen</w:t>
      </w:r>
      <w:r w:rsidR="004F7E29">
        <w:rPr>
          <w:rFonts w:asciiTheme="minorHAnsi" w:eastAsia="Calibri" w:hAnsiTheme="minorHAnsi" w:cstheme="minorHAnsi"/>
          <w:sz w:val="22"/>
          <w:szCs w:val="22"/>
          <w:lang w:eastAsia="en-US"/>
        </w:rPr>
        <w:t xml:space="preserve"> die daarbinnen worden gebuikt.  </w:t>
      </w:r>
    </w:p>
    <w:p w14:paraId="166522C2" w14:textId="0491CFE0" w:rsidR="004F7E29" w:rsidRDefault="00273E71" w:rsidP="000201BB">
      <w:pPr>
        <w:spacing w:line="240" w:lineRule="auto"/>
        <w:rPr>
          <w:rFonts w:asciiTheme="minorHAnsi" w:eastAsia="Calibri" w:hAnsiTheme="minorHAnsi" w:cstheme="minorHAnsi"/>
          <w:sz w:val="22"/>
          <w:szCs w:val="22"/>
          <w:lang w:eastAsia="en-US"/>
        </w:rPr>
      </w:pPr>
      <w:r w:rsidRPr="00273E71">
        <w:rPr>
          <w:rFonts w:asciiTheme="minorHAnsi" w:eastAsia="Calibri" w:hAnsiTheme="minorHAnsi" w:cstheme="minorHAnsi"/>
          <w:sz w:val="22"/>
          <w:szCs w:val="22"/>
          <w:lang w:eastAsia="en-US"/>
        </w:rPr>
        <w:t xml:space="preserve">De </w:t>
      </w:r>
      <w:r w:rsidRPr="00273E71">
        <w:rPr>
          <w:rFonts w:asciiTheme="minorHAnsi" w:eastAsia="Calibri" w:hAnsiTheme="minorHAnsi" w:cstheme="minorHAnsi"/>
          <w:b/>
          <w:bCs/>
          <w:sz w:val="22"/>
          <w:szCs w:val="22"/>
          <w:lang w:eastAsia="en-US"/>
        </w:rPr>
        <w:t xml:space="preserve">Linux </w:t>
      </w:r>
      <w:r w:rsidR="00577B5A">
        <w:rPr>
          <w:rFonts w:asciiTheme="minorHAnsi" w:eastAsia="Calibri" w:hAnsiTheme="minorHAnsi" w:cstheme="minorHAnsi"/>
          <w:sz w:val="22"/>
          <w:szCs w:val="22"/>
          <w:lang w:eastAsia="en-US"/>
        </w:rPr>
        <w:t>mappenstructuur</w:t>
      </w:r>
      <w:r w:rsidRPr="00273E71">
        <w:rPr>
          <w:rFonts w:asciiTheme="minorHAnsi" w:eastAsia="Calibri" w:hAnsiTheme="minorHAnsi" w:cstheme="minorHAnsi"/>
          <w:sz w:val="22"/>
          <w:szCs w:val="22"/>
          <w:lang w:eastAsia="en-US"/>
        </w:rPr>
        <w:t xml:space="preserve"> is</w:t>
      </w:r>
      <w:r>
        <w:rPr>
          <w:rFonts w:asciiTheme="minorHAnsi" w:eastAsia="Calibri" w:hAnsiTheme="minorHAnsi" w:cstheme="minorHAnsi"/>
          <w:sz w:val="22"/>
          <w:szCs w:val="22"/>
          <w:lang w:eastAsia="en-US"/>
        </w:rPr>
        <w:t xml:space="preserve"> gelijk aan de structuur op de </w:t>
      </w:r>
      <w:r w:rsidR="004415B3">
        <w:rPr>
          <w:rFonts w:asciiTheme="minorHAnsi" w:eastAsia="Calibri" w:hAnsiTheme="minorHAnsi" w:cstheme="minorHAnsi"/>
          <w:sz w:val="22"/>
          <w:szCs w:val="22"/>
          <w:lang w:eastAsia="en-US"/>
        </w:rPr>
        <w:t>Linux</w:t>
      </w:r>
      <w:r>
        <w:rPr>
          <w:rFonts w:asciiTheme="minorHAnsi" w:eastAsia="Calibri" w:hAnsiTheme="minorHAnsi" w:cstheme="minorHAnsi"/>
          <w:sz w:val="22"/>
          <w:szCs w:val="22"/>
          <w:lang w:eastAsia="en-US"/>
        </w:rPr>
        <w:t xml:space="preserve"> server. Hier worden shell scripts,</w:t>
      </w:r>
      <w:r w:rsidR="00577B5A">
        <w:rPr>
          <w:rFonts w:asciiTheme="minorHAnsi" w:eastAsia="Calibri" w:hAnsiTheme="minorHAnsi" w:cstheme="minorHAnsi"/>
          <w:sz w:val="22"/>
          <w:szCs w:val="22"/>
          <w:lang w:eastAsia="en-US"/>
        </w:rPr>
        <w:t xml:space="preserve"> parameterfiles en schema</w:t>
      </w:r>
      <w:r>
        <w:rPr>
          <w:rFonts w:asciiTheme="minorHAnsi" w:eastAsia="Calibri" w:hAnsiTheme="minorHAnsi" w:cstheme="minorHAnsi"/>
          <w:sz w:val="22"/>
          <w:szCs w:val="22"/>
          <w:lang w:eastAsia="en-US"/>
        </w:rPr>
        <w:t xml:space="preserve">files opgeslagen. </w:t>
      </w:r>
    </w:p>
    <w:p w14:paraId="68E07CDE" w14:textId="21381F9C" w:rsidR="00231899" w:rsidRDefault="00231899" w:rsidP="000201BB">
      <w:p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 xml:space="preserve">De </w:t>
      </w:r>
      <w:r>
        <w:rPr>
          <w:rFonts w:asciiTheme="minorHAnsi" w:eastAsia="Calibri" w:hAnsiTheme="minorHAnsi" w:cstheme="minorHAnsi"/>
          <w:b/>
          <w:sz w:val="22"/>
          <w:szCs w:val="22"/>
          <w:lang w:eastAsia="en-US"/>
        </w:rPr>
        <w:t xml:space="preserve">Deployment </w:t>
      </w:r>
      <w:r>
        <w:rPr>
          <w:rFonts w:asciiTheme="minorHAnsi" w:eastAsia="Calibri" w:hAnsiTheme="minorHAnsi" w:cstheme="minorHAnsi"/>
          <w:sz w:val="22"/>
          <w:szCs w:val="22"/>
          <w:lang w:eastAsia="en-US"/>
        </w:rPr>
        <w:t>mappenstructuur heeft submappen voor elke omgeving (Test, Acceptatie en Productie). In deze submappen komen de manifest files die nodig zijn voor het deployen van code.</w:t>
      </w:r>
    </w:p>
    <w:p w14:paraId="01215774" w14:textId="5B45C310" w:rsidR="004A13F1" w:rsidRPr="00231899" w:rsidRDefault="004A13F1" w:rsidP="000201BB">
      <w:p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 xml:space="preserve">In de </w:t>
      </w:r>
      <w:r w:rsidRPr="004A13F1">
        <w:rPr>
          <w:rFonts w:asciiTheme="minorHAnsi" w:eastAsia="Calibri" w:hAnsiTheme="minorHAnsi" w:cstheme="minorHAnsi"/>
          <w:b/>
          <w:sz w:val="22"/>
          <w:szCs w:val="22"/>
          <w:lang w:eastAsia="en-US"/>
        </w:rPr>
        <w:t>Database</w:t>
      </w:r>
      <w:r>
        <w:rPr>
          <w:rFonts w:asciiTheme="minorHAnsi" w:eastAsia="Calibri" w:hAnsiTheme="minorHAnsi" w:cstheme="minorHAnsi"/>
          <w:sz w:val="22"/>
          <w:szCs w:val="22"/>
          <w:lang w:eastAsia="en-US"/>
        </w:rPr>
        <w:t xml:space="preserve"> mappen structuur bestaat per database schema een subfolder waarin alle SQL scripts staan opgenomen die met die specifieke database user moeten worden uitgevoerd.</w:t>
      </w:r>
      <w:r>
        <w:rPr>
          <w:rFonts w:asciiTheme="minorHAnsi" w:eastAsia="Calibri" w:hAnsiTheme="minorHAnsi" w:cstheme="minorHAnsi"/>
          <w:sz w:val="22"/>
          <w:szCs w:val="22"/>
          <w:lang w:eastAsia="en-US"/>
        </w:rPr>
        <w:br/>
        <w:t xml:space="preserve">In een SQL script kunnen dus nooit database objecten voor </w:t>
      </w:r>
      <w:r w:rsidRPr="00A1180D">
        <w:rPr>
          <w:rFonts w:asciiTheme="minorHAnsi" w:eastAsia="Calibri" w:hAnsiTheme="minorHAnsi" w:cstheme="minorHAnsi"/>
          <w:i/>
          <w:sz w:val="22"/>
          <w:szCs w:val="22"/>
          <w:lang w:eastAsia="en-US"/>
        </w:rPr>
        <w:t>verschillende</w:t>
      </w:r>
      <w:r>
        <w:rPr>
          <w:rFonts w:asciiTheme="minorHAnsi" w:eastAsia="Calibri" w:hAnsiTheme="minorHAnsi" w:cstheme="minorHAnsi"/>
          <w:sz w:val="22"/>
          <w:szCs w:val="22"/>
          <w:lang w:eastAsia="en-US"/>
        </w:rPr>
        <w:t xml:space="preserve"> database schema’s worden gedefinieerd.</w:t>
      </w:r>
      <w:r w:rsidR="00A1180D">
        <w:rPr>
          <w:rFonts w:asciiTheme="minorHAnsi" w:eastAsia="Calibri" w:hAnsiTheme="minorHAnsi" w:cstheme="minorHAnsi"/>
          <w:sz w:val="22"/>
          <w:szCs w:val="22"/>
          <w:lang w:eastAsia="en-US"/>
        </w:rPr>
        <w:br/>
        <w:t xml:space="preserve">Let er bij het maken van SQL script (mn DDL) dat ‘schone’ SQL wordt gebruikt. Definieer alleen die non-default properties die ook werkelijk nodig zijn, gebruik geen quoted tabel of kolomnamen en  kopieer nooit in SQL Developer gegenereerde code 1-op-1 in een SQL script. </w:t>
      </w:r>
      <w:r w:rsidR="00A1180D">
        <w:rPr>
          <w:rFonts w:asciiTheme="minorHAnsi" w:eastAsia="Calibri" w:hAnsiTheme="minorHAnsi" w:cstheme="minorHAnsi"/>
          <w:sz w:val="22"/>
          <w:szCs w:val="22"/>
          <w:lang w:eastAsia="en-US"/>
        </w:rPr>
        <w:br/>
      </w:r>
      <w:r w:rsidR="00A1180D">
        <w:rPr>
          <w:rFonts w:asciiTheme="minorHAnsi" w:eastAsia="Calibri" w:hAnsiTheme="minorHAnsi" w:cstheme="minorHAnsi"/>
          <w:sz w:val="22"/>
          <w:szCs w:val="22"/>
          <w:lang w:eastAsia="en-US"/>
        </w:rPr>
        <w:br/>
      </w:r>
    </w:p>
    <w:p w14:paraId="1AA93B59" w14:textId="009605B2" w:rsidR="00DD570D" w:rsidRPr="004A13F1" w:rsidRDefault="00F91900" w:rsidP="000201BB">
      <w:pPr>
        <w:spacing w:line="240" w:lineRule="auto"/>
        <w:rPr>
          <w:rFonts w:asciiTheme="minorHAnsi" w:eastAsia="Calibri" w:hAnsiTheme="minorHAnsi" w:cstheme="minorHAnsi"/>
          <w:sz w:val="22"/>
          <w:szCs w:val="22"/>
          <w:lang w:eastAsia="en-US"/>
        </w:rPr>
      </w:pPr>
      <w:r>
        <w:rPr>
          <w:noProof/>
        </w:rPr>
        <w:lastRenderedPageBreak/>
        <w:drawing>
          <wp:inline distT="0" distB="0" distL="0" distR="0" wp14:anchorId="5D6871EA" wp14:editId="4C71BAD0">
            <wp:extent cx="5950201" cy="20266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757" t="10048" r="8003" b="43498"/>
                    <a:stretch/>
                  </pic:blipFill>
                  <pic:spPr bwMode="auto">
                    <a:xfrm>
                      <a:off x="0" y="0"/>
                      <a:ext cx="5962188" cy="2030776"/>
                    </a:xfrm>
                    <a:prstGeom prst="rect">
                      <a:avLst/>
                    </a:prstGeom>
                    <a:ln>
                      <a:noFill/>
                    </a:ln>
                    <a:extLst>
                      <a:ext uri="{53640926-AAD7-44D8-BBD7-CCE9431645EC}">
                        <a14:shadowObscured xmlns:a14="http://schemas.microsoft.com/office/drawing/2010/main"/>
                      </a:ext>
                    </a:extLst>
                  </pic:spPr>
                </pic:pic>
              </a:graphicData>
            </a:graphic>
          </wp:inline>
        </w:drawing>
      </w:r>
      <w:r w:rsidRPr="004A13F1">
        <w:rPr>
          <w:rFonts w:asciiTheme="minorHAnsi" w:eastAsia="Calibri" w:hAnsiTheme="minorHAnsi" w:cstheme="minorHAnsi"/>
          <w:sz w:val="22"/>
          <w:szCs w:val="22"/>
          <w:lang w:eastAsia="en-US"/>
        </w:rPr>
        <w:t xml:space="preserve"> </w:t>
      </w:r>
    </w:p>
    <w:p w14:paraId="73BC2549" w14:textId="5CCF5064" w:rsidR="00F2215C" w:rsidRPr="004A13F1" w:rsidRDefault="00F2215C" w:rsidP="000201BB">
      <w:pPr>
        <w:spacing w:line="240" w:lineRule="auto"/>
        <w:rPr>
          <w:rFonts w:asciiTheme="minorHAnsi" w:eastAsia="Calibri" w:hAnsiTheme="minorHAnsi" w:cstheme="minorHAnsi"/>
          <w:sz w:val="22"/>
          <w:szCs w:val="22"/>
          <w:lang w:eastAsia="en-US"/>
        </w:rPr>
      </w:pPr>
    </w:p>
    <w:p w14:paraId="13886C4F" w14:textId="62BBCA6D" w:rsidR="00F2215C" w:rsidRPr="004A13F1" w:rsidRDefault="00F2215C" w:rsidP="000201BB">
      <w:pPr>
        <w:spacing w:line="240" w:lineRule="auto"/>
        <w:rPr>
          <w:rFonts w:asciiTheme="minorHAnsi" w:eastAsia="Calibri" w:hAnsiTheme="minorHAnsi" w:cstheme="minorHAnsi"/>
          <w:sz w:val="22"/>
          <w:szCs w:val="22"/>
          <w:lang w:eastAsia="en-US"/>
        </w:rPr>
      </w:pPr>
    </w:p>
    <w:p w14:paraId="59519E8C" w14:textId="170A05AB" w:rsidR="00F2215C" w:rsidRDefault="00F2215C" w:rsidP="000201BB">
      <w:pPr>
        <w:spacing w:line="240" w:lineRule="auto"/>
        <w:rPr>
          <w:rFonts w:asciiTheme="minorHAnsi" w:eastAsia="Calibri" w:hAnsiTheme="minorHAnsi" w:cstheme="minorHAnsi"/>
          <w:sz w:val="22"/>
          <w:szCs w:val="22"/>
          <w:lang w:val="en-US" w:eastAsia="en-US"/>
        </w:rPr>
      </w:pPr>
      <w:r>
        <w:rPr>
          <w:rFonts w:asciiTheme="minorHAnsi" w:eastAsia="Calibri" w:hAnsiTheme="minorHAnsi" w:cstheme="minorHAnsi"/>
          <w:noProof/>
          <w:sz w:val="22"/>
          <w:szCs w:val="22"/>
        </w:rPr>
        <w:drawing>
          <wp:inline distT="0" distB="0" distL="0" distR="0" wp14:anchorId="0895FF33" wp14:editId="548478CB">
            <wp:extent cx="5762625" cy="3095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14:paraId="70F62136" w14:textId="77777777" w:rsidR="00DD570D" w:rsidRDefault="00DD570D" w:rsidP="000201BB">
      <w:pPr>
        <w:spacing w:line="240" w:lineRule="auto"/>
        <w:rPr>
          <w:rFonts w:asciiTheme="minorHAnsi" w:eastAsia="Calibri" w:hAnsiTheme="minorHAnsi" w:cstheme="minorHAnsi"/>
          <w:sz w:val="22"/>
          <w:szCs w:val="22"/>
          <w:lang w:val="en-US" w:eastAsia="en-US"/>
        </w:rPr>
      </w:pPr>
    </w:p>
    <w:p w14:paraId="25594FE7" w14:textId="77777777" w:rsidR="004F7E29" w:rsidRDefault="004F7E29">
      <w:pPr>
        <w:spacing w:line="240" w:lineRule="auto"/>
        <w:rPr>
          <w:rFonts w:ascii="Arial" w:hAnsi="Arial" w:cs="Arial"/>
          <w:b/>
          <w:bCs/>
          <w:kern w:val="28"/>
          <w:sz w:val="28"/>
          <w:szCs w:val="28"/>
          <w:lang w:val="en-US"/>
        </w:rPr>
      </w:pPr>
      <w:bookmarkStart w:id="17" w:name="_GIT_workflow_and"/>
      <w:bookmarkEnd w:id="17"/>
      <w:r>
        <w:rPr>
          <w:lang w:val="en-US"/>
        </w:rPr>
        <w:br w:type="page"/>
      </w:r>
    </w:p>
    <w:p w14:paraId="0DC95AA7" w14:textId="50DE71A4" w:rsidR="00DD570D" w:rsidRPr="004F7E29" w:rsidRDefault="008759E4" w:rsidP="009D1DDB">
      <w:pPr>
        <w:pStyle w:val="Kop1"/>
        <w:numPr>
          <w:ilvl w:val="0"/>
          <w:numId w:val="2"/>
        </w:numPr>
        <w:spacing w:after="240" w:line="240" w:lineRule="auto"/>
      </w:pPr>
      <w:bookmarkStart w:id="18" w:name="_Toc52790349"/>
      <w:r>
        <w:lastRenderedPageBreak/>
        <w:t>GIT</w:t>
      </w:r>
      <w:r w:rsidR="00DD570D" w:rsidRPr="004F7E29">
        <w:t xml:space="preserve"> </w:t>
      </w:r>
      <w:r w:rsidR="004F7E29" w:rsidRPr="004F7E29">
        <w:t>W</w:t>
      </w:r>
      <w:r w:rsidR="00DD570D" w:rsidRPr="004F7E29">
        <w:t>orkflow</w:t>
      </w:r>
      <w:r w:rsidR="00A75FEF" w:rsidRPr="004F7E29">
        <w:t xml:space="preserve"> </w:t>
      </w:r>
      <w:r w:rsidR="004F7E29" w:rsidRPr="004F7E29">
        <w:t xml:space="preserve">en </w:t>
      </w:r>
      <w:r>
        <w:t>GIT</w:t>
      </w:r>
      <w:r w:rsidR="004F7E29" w:rsidRPr="004F7E29">
        <w:t xml:space="preserve"> richtl</w:t>
      </w:r>
      <w:r w:rsidR="004F7E29">
        <w:t>ijnen.</w:t>
      </w:r>
      <w:bookmarkEnd w:id="18"/>
    </w:p>
    <w:p w14:paraId="388F60B3" w14:textId="2DCF7C73" w:rsidR="00231899" w:rsidRPr="00566FE2" w:rsidRDefault="007E198A" w:rsidP="00231899">
      <w:pPr>
        <w:pStyle w:val="Kop2"/>
        <w:rPr>
          <w:lang w:eastAsia="en-US"/>
        </w:rPr>
      </w:pPr>
      <w:bookmarkStart w:id="19" w:name="_4.1_GIT_workflow"/>
      <w:bookmarkStart w:id="20" w:name="_Toc52790350"/>
      <w:bookmarkEnd w:id="19"/>
      <w:r w:rsidRPr="00382089">
        <w:rPr>
          <w:lang w:eastAsia="en-US"/>
        </w:rPr>
        <w:t>5</w:t>
      </w:r>
      <w:r w:rsidR="00A75FEF" w:rsidRPr="00382089">
        <w:rPr>
          <w:lang w:eastAsia="en-US"/>
        </w:rPr>
        <w:t xml:space="preserve">.1 </w:t>
      </w:r>
      <w:r w:rsidR="008759E4">
        <w:rPr>
          <w:lang w:eastAsia="en-US"/>
        </w:rPr>
        <w:t>GIT</w:t>
      </w:r>
      <w:r w:rsidR="002407DB" w:rsidRPr="00382089">
        <w:rPr>
          <w:lang w:eastAsia="en-US"/>
        </w:rPr>
        <w:t xml:space="preserve"> </w:t>
      </w:r>
      <w:r w:rsidR="004F7E29" w:rsidRPr="00382089">
        <w:rPr>
          <w:lang w:eastAsia="en-US"/>
        </w:rPr>
        <w:t>W</w:t>
      </w:r>
      <w:r w:rsidR="002407DB" w:rsidRPr="00382089">
        <w:rPr>
          <w:lang w:eastAsia="en-US"/>
        </w:rPr>
        <w:t>orkflow</w:t>
      </w:r>
      <w:bookmarkEnd w:id="20"/>
    </w:p>
    <w:p w14:paraId="214D228A" w14:textId="5B32B000" w:rsidR="002F29C9" w:rsidRDefault="002F29C9" w:rsidP="00231899"/>
    <w:p w14:paraId="750E5937" w14:textId="58F361D0" w:rsidR="00DD70B8" w:rsidRDefault="00DD70B8" w:rsidP="00231899">
      <w:r>
        <w:rPr>
          <w:noProof/>
        </w:rPr>
        <w:drawing>
          <wp:anchor distT="0" distB="0" distL="114300" distR="114300" simplePos="0" relativeHeight="251665920" behindDoc="0" locked="0" layoutInCell="1" allowOverlap="1" wp14:anchorId="7B4335D2" wp14:editId="5310BE3D">
            <wp:simplePos x="0" y="0"/>
            <wp:positionH relativeFrom="margin">
              <wp:align>left</wp:align>
            </wp:positionH>
            <wp:positionV relativeFrom="paragraph">
              <wp:posOffset>179705</wp:posOffset>
            </wp:positionV>
            <wp:extent cx="6248400" cy="5829300"/>
            <wp:effectExtent l="0" t="0" r="0" b="0"/>
            <wp:wrapSquare wrapText="bothSides"/>
            <wp:docPr id="1" name="Afbeelding 1" descr="https://documents.app.lucidchart.com/documents/1997f843-c57b-4efc-a525-14725a84a77b/pages/0_0?a=1387&amp;x=126&amp;y=-29&amp;w=1628&amp;h=1518&amp;store=1&amp;accept=image%2F*&amp;auth=LCA%2088b7fd1d86171ef20c6f198f4a615bbf397f8dc9-ts%3D159074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1997f843-c57b-4efc-a525-14725a84a77b/pages/0_0?a=1387&amp;x=126&amp;y=-29&amp;w=1628&amp;h=1518&amp;store=1&amp;accept=image%2F*&amp;auth=LCA%2088b7fd1d86171ef20c6f198f4a615bbf397f8dc9-ts%3D15907498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8400" cy="582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AD54A8" w14:textId="521F1310" w:rsidR="002F29C9" w:rsidRDefault="002F29C9" w:rsidP="00231899"/>
    <w:p w14:paraId="6F7D793C" w14:textId="171342B9" w:rsidR="00231899" w:rsidRPr="00566FE2" w:rsidRDefault="00231899" w:rsidP="00231899">
      <w:r w:rsidRPr="00566FE2">
        <w:t xml:space="preserve">Hierboven is een schematische weergave van het versiebeheerproces in GIT. Het versiebeheerproces bestaat uit de volgende stappen: </w:t>
      </w:r>
    </w:p>
    <w:p w14:paraId="3BA0D434" w14:textId="700C8B30" w:rsidR="00231899" w:rsidRDefault="00231899" w:rsidP="00217842">
      <w:pPr>
        <w:pStyle w:val="Lijstalinea"/>
        <w:numPr>
          <w:ilvl w:val="0"/>
          <w:numId w:val="5"/>
        </w:numPr>
        <w:spacing w:line="240" w:lineRule="auto"/>
        <w:rPr>
          <w:rFonts w:asciiTheme="minorHAnsi" w:eastAsia="Calibri" w:hAnsiTheme="minorHAnsi" w:cstheme="minorHAnsi"/>
          <w:sz w:val="22"/>
          <w:szCs w:val="22"/>
          <w:lang w:eastAsia="en-US"/>
        </w:rPr>
      </w:pPr>
      <w:r w:rsidRPr="0090447B">
        <w:rPr>
          <w:rFonts w:asciiTheme="minorHAnsi" w:eastAsia="Calibri" w:hAnsiTheme="minorHAnsi" w:cstheme="minorHAnsi"/>
          <w:sz w:val="22"/>
          <w:szCs w:val="22"/>
          <w:lang w:eastAsia="en-US"/>
        </w:rPr>
        <w:t>Voer ‘</w:t>
      </w:r>
      <w:r>
        <w:rPr>
          <w:rFonts w:asciiTheme="minorHAnsi" w:eastAsia="Calibri" w:hAnsiTheme="minorHAnsi" w:cstheme="minorHAnsi"/>
          <w:b/>
          <w:bCs/>
          <w:sz w:val="22"/>
          <w:szCs w:val="22"/>
          <w:lang w:eastAsia="en-US"/>
        </w:rPr>
        <w:t>GIT</w:t>
      </w:r>
      <w:r w:rsidRPr="0090447B">
        <w:rPr>
          <w:rFonts w:asciiTheme="minorHAnsi" w:eastAsia="Calibri" w:hAnsiTheme="minorHAnsi" w:cstheme="minorHAnsi"/>
          <w:b/>
          <w:bCs/>
          <w:sz w:val="22"/>
          <w:szCs w:val="22"/>
          <w:lang w:eastAsia="en-US"/>
        </w:rPr>
        <w:t xml:space="preserve"> clone</w:t>
      </w:r>
      <w:r w:rsidRPr="0090447B">
        <w:rPr>
          <w:rFonts w:asciiTheme="minorHAnsi" w:eastAsia="Calibri" w:hAnsiTheme="minorHAnsi" w:cstheme="minorHAnsi"/>
          <w:sz w:val="22"/>
          <w:szCs w:val="22"/>
          <w:lang w:eastAsia="en-US"/>
        </w:rPr>
        <w:t>’ uit om de master repository te kopiëren naar lo</w:t>
      </w:r>
      <w:r>
        <w:rPr>
          <w:rFonts w:asciiTheme="minorHAnsi" w:eastAsia="Calibri" w:hAnsiTheme="minorHAnsi" w:cstheme="minorHAnsi"/>
          <w:sz w:val="22"/>
          <w:szCs w:val="22"/>
          <w:lang w:eastAsia="en-US"/>
        </w:rPr>
        <w:t>k</w:t>
      </w:r>
      <w:r w:rsidRPr="0090447B">
        <w:rPr>
          <w:rFonts w:asciiTheme="minorHAnsi" w:eastAsia="Calibri" w:hAnsiTheme="minorHAnsi" w:cstheme="minorHAnsi"/>
          <w:sz w:val="22"/>
          <w:szCs w:val="22"/>
          <w:lang w:eastAsia="en-US"/>
        </w:rPr>
        <w:t xml:space="preserve">ale </w:t>
      </w:r>
      <w:r>
        <w:rPr>
          <w:rFonts w:asciiTheme="minorHAnsi" w:eastAsia="Calibri" w:hAnsiTheme="minorHAnsi" w:cstheme="minorHAnsi"/>
          <w:sz w:val="22"/>
          <w:szCs w:val="22"/>
          <w:lang w:eastAsia="en-US"/>
        </w:rPr>
        <w:t xml:space="preserve">folder </w:t>
      </w:r>
      <w:r w:rsidR="00217842">
        <w:rPr>
          <w:rFonts w:asciiTheme="minorHAnsi" w:eastAsia="Calibri" w:hAnsiTheme="minorHAnsi" w:cstheme="minorHAnsi"/>
          <w:b/>
          <w:bCs/>
          <w:sz w:val="22"/>
          <w:szCs w:val="22"/>
          <w:lang w:eastAsia="en-US"/>
        </w:rPr>
        <w:t>V:\DWH\</w:t>
      </w:r>
      <w:r w:rsidR="00217842" w:rsidRPr="00217842">
        <w:rPr>
          <w:rFonts w:asciiTheme="minorHAnsi" w:eastAsia="Calibri" w:hAnsiTheme="minorHAnsi" w:cstheme="minorHAnsi"/>
          <w:b/>
          <w:bCs/>
          <w:sz w:val="22"/>
          <w:szCs w:val="22"/>
          <w:lang w:eastAsia="en-US"/>
        </w:rPr>
        <w:t>medewerkers</w:t>
      </w:r>
      <w:r w:rsidR="00217842">
        <w:rPr>
          <w:rFonts w:asciiTheme="minorHAnsi" w:eastAsia="Calibri" w:hAnsiTheme="minorHAnsi" w:cstheme="minorHAnsi"/>
          <w:b/>
          <w:bCs/>
          <w:sz w:val="22"/>
          <w:szCs w:val="22"/>
          <w:lang w:eastAsia="en-US"/>
        </w:rPr>
        <w:t>\</w:t>
      </w:r>
      <w:r w:rsidRPr="0090447B">
        <w:rPr>
          <w:rFonts w:asciiTheme="minorHAnsi" w:eastAsia="Calibri" w:hAnsiTheme="minorHAnsi" w:cstheme="minorHAnsi"/>
          <w:b/>
          <w:bCs/>
          <w:sz w:val="22"/>
          <w:szCs w:val="22"/>
          <w:lang w:eastAsia="en-US"/>
        </w:rPr>
        <w:t>&lt;puik&gt;</w:t>
      </w:r>
      <w:r>
        <w:rPr>
          <w:rFonts w:asciiTheme="minorHAnsi" w:eastAsia="Calibri" w:hAnsiTheme="minorHAnsi" w:cstheme="minorHAnsi"/>
          <w:sz w:val="22"/>
          <w:szCs w:val="22"/>
          <w:lang w:eastAsia="en-US"/>
        </w:rPr>
        <w:t xml:space="preserve">. </w:t>
      </w:r>
      <w:r w:rsidRPr="0090447B">
        <w:rPr>
          <w:rFonts w:asciiTheme="minorHAnsi" w:eastAsia="Calibri" w:hAnsiTheme="minorHAnsi" w:cstheme="minorHAnsi"/>
          <w:sz w:val="22"/>
          <w:szCs w:val="22"/>
          <w:lang w:eastAsia="en-US"/>
        </w:rPr>
        <w:t xml:space="preserve"> (Wanneer al eerder een ‘clone’ was uitgevoerd, dan wordt ‘</w:t>
      </w:r>
      <w:r>
        <w:rPr>
          <w:rFonts w:asciiTheme="minorHAnsi" w:eastAsia="Calibri" w:hAnsiTheme="minorHAnsi" w:cstheme="minorHAnsi"/>
          <w:b/>
          <w:bCs/>
          <w:sz w:val="22"/>
          <w:szCs w:val="22"/>
          <w:lang w:eastAsia="en-US"/>
        </w:rPr>
        <w:t>GIT</w:t>
      </w:r>
      <w:r w:rsidRPr="0090447B">
        <w:rPr>
          <w:rFonts w:asciiTheme="minorHAnsi" w:eastAsia="Calibri" w:hAnsiTheme="minorHAnsi" w:cstheme="minorHAnsi"/>
          <w:b/>
          <w:bCs/>
          <w:sz w:val="22"/>
          <w:szCs w:val="22"/>
          <w:lang w:eastAsia="en-US"/>
        </w:rPr>
        <w:t xml:space="preserve"> pull</w:t>
      </w:r>
      <w:r w:rsidRPr="0090447B">
        <w:rPr>
          <w:rFonts w:asciiTheme="minorHAnsi" w:eastAsia="Calibri" w:hAnsiTheme="minorHAnsi" w:cstheme="minorHAnsi"/>
          <w:sz w:val="22"/>
          <w:szCs w:val="22"/>
          <w:lang w:eastAsia="en-US"/>
        </w:rPr>
        <w:t>’ gebruikt om de lo</w:t>
      </w:r>
      <w:r>
        <w:rPr>
          <w:rFonts w:asciiTheme="minorHAnsi" w:eastAsia="Calibri" w:hAnsiTheme="minorHAnsi" w:cstheme="minorHAnsi"/>
          <w:sz w:val="22"/>
          <w:szCs w:val="22"/>
          <w:lang w:eastAsia="en-US"/>
        </w:rPr>
        <w:t>k</w:t>
      </w:r>
      <w:r w:rsidRPr="0090447B">
        <w:rPr>
          <w:rFonts w:asciiTheme="minorHAnsi" w:eastAsia="Calibri" w:hAnsiTheme="minorHAnsi" w:cstheme="minorHAnsi"/>
          <w:sz w:val="22"/>
          <w:szCs w:val="22"/>
          <w:lang w:eastAsia="en-US"/>
        </w:rPr>
        <w:t xml:space="preserve">ale repository te verversen met de meest actuele code in de remote repository). </w:t>
      </w:r>
    </w:p>
    <w:p w14:paraId="23F9ADD4" w14:textId="77777777" w:rsidR="00231899" w:rsidRPr="0090447B"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lastRenderedPageBreak/>
        <w:t>Voer een ‘</w:t>
      </w:r>
      <w:r>
        <w:rPr>
          <w:rFonts w:asciiTheme="minorHAnsi" w:eastAsia="Calibri" w:hAnsiTheme="minorHAnsi" w:cstheme="minorHAnsi"/>
          <w:b/>
          <w:sz w:val="22"/>
          <w:szCs w:val="22"/>
          <w:lang w:eastAsia="en-US"/>
        </w:rPr>
        <w:t>c</w:t>
      </w:r>
      <w:r w:rsidRPr="00566FE2">
        <w:rPr>
          <w:rFonts w:asciiTheme="minorHAnsi" w:eastAsia="Calibri" w:hAnsiTheme="minorHAnsi" w:cstheme="minorHAnsi"/>
          <w:b/>
          <w:sz w:val="22"/>
          <w:szCs w:val="22"/>
          <w:lang w:eastAsia="en-US"/>
        </w:rPr>
        <w:t>heckout</w:t>
      </w:r>
      <w:r>
        <w:rPr>
          <w:rFonts w:asciiTheme="minorHAnsi" w:eastAsia="Calibri" w:hAnsiTheme="minorHAnsi" w:cstheme="minorHAnsi"/>
          <w:b/>
          <w:sz w:val="22"/>
          <w:szCs w:val="22"/>
          <w:lang w:eastAsia="en-US"/>
        </w:rPr>
        <w:t>’</w:t>
      </w:r>
      <w:r>
        <w:rPr>
          <w:rFonts w:asciiTheme="minorHAnsi" w:eastAsia="Calibri" w:hAnsiTheme="minorHAnsi" w:cstheme="minorHAnsi"/>
          <w:sz w:val="22"/>
          <w:szCs w:val="22"/>
          <w:lang w:eastAsia="en-US"/>
        </w:rPr>
        <w:t xml:space="preserve"> uit naar de Ontwikkel branch.</w:t>
      </w:r>
    </w:p>
    <w:p w14:paraId="3C8E56D0" w14:textId="77777777" w:rsidR="00231899"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sidRPr="0090447B">
        <w:rPr>
          <w:rFonts w:asciiTheme="minorHAnsi" w:eastAsia="Calibri" w:hAnsiTheme="minorHAnsi" w:cstheme="minorHAnsi"/>
          <w:sz w:val="22"/>
          <w:szCs w:val="22"/>
          <w:lang w:eastAsia="en-US"/>
        </w:rPr>
        <w:t xml:space="preserve">Maak een nieuwe lokale branch </w:t>
      </w:r>
      <w:r>
        <w:rPr>
          <w:rFonts w:asciiTheme="minorHAnsi" w:eastAsia="Calibri" w:hAnsiTheme="minorHAnsi" w:cstheme="minorHAnsi"/>
          <w:sz w:val="22"/>
          <w:szCs w:val="22"/>
          <w:lang w:eastAsia="en-US"/>
        </w:rPr>
        <w:t xml:space="preserve">aan </w:t>
      </w:r>
      <w:r w:rsidRPr="0090447B">
        <w:rPr>
          <w:rFonts w:asciiTheme="minorHAnsi" w:eastAsia="Calibri" w:hAnsiTheme="minorHAnsi" w:cstheme="minorHAnsi"/>
          <w:sz w:val="22"/>
          <w:szCs w:val="22"/>
          <w:lang w:eastAsia="en-US"/>
        </w:rPr>
        <w:t xml:space="preserve">voor </w:t>
      </w:r>
      <w:r>
        <w:rPr>
          <w:rFonts w:asciiTheme="minorHAnsi" w:eastAsia="Calibri" w:hAnsiTheme="minorHAnsi" w:cstheme="minorHAnsi"/>
          <w:sz w:val="22"/>
          <w:szCs w:val="22"/>
          <w:lang w:eastAsia="en-US"/>
        </w:rPr>
        <w:t>de</w:t>
      </w:r>
      <w:r w:rsidRPr="0090447B">
        <w:rPr>
          <w:rFonts w:asciiTheme="minorHAnsi" w:eastAsia="Calibri" w:hAnsiTheme="minorHAnsi" w:cstheme="minorHAnsi"/>
          <w:sz w:val="22"/>
          <w:szCs w:val="22"/>
          <w:lang w:eastAsia="en-US"/>
        </w:rPr>
        <w:t xml:space="preserve"> software wijziging</w:t>
      </w:r>
      <w:r>
        <w:rPr>
          <w:rFonts w:asciiTheme="minorHAnsi" w:eastAsia="Calibri" w:hAnsiTheme="minorHAnsi" w:cstheme="minorHAnsi"/>
          <w:sz w:val="22"/>
          <w:szCs w:val="22"/>
          <w:lang w:eastAsia="en-US"/>
        </w:rPr>
        <w:t>. De branch krijgt de naam van de user story, dus DAFA-*.</w:t>
      </w:r>
    </w:p>
    <w:p w14:paraId="3BA53744" w14:textId="77777777" w:rsidR="00231899" w:rsidRPr="0090447B"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V</w:t>
      </w:r>
      <w:r w:rsidRPr="0090447B">
        <w:rPr>
          <w:rFonts w:asciiTheme="minorHAnsi" w:eastAsia="Calibri" w:hAnsiTheme="minorHAnsi" w:cstheme="minorHAnsi"/>
          <w:sz w:val="22"/>
          <w:szCs w:val="22"/>
          <w:lang w:eastAsia="en-US"/>
        </w:rPr>
        <w:t>oer een ‘</w:t>
      </w:r>
      <w:r w:rsidRPr="0090447B">
        <w:rPr>
          <w:rFonts w:asciiTheme="minorHAnsi" w:eastAsia="Calibri" w:hAnsiTheme="minorHAnsi" w:cstheme="minorHAnsi"/>
          <w:b/>
          <w:bCs/>
          <w:sz w:val="22"/>
          <w:szCs w:val="22"/>
          <w:lang w:eastAsia="en-US"/>
        </w:rPr>
        <w:t>checkout</w:t>
      </w:r>
      <w:r w:rsidRPr="0090447B">
        <w:rPr>
          <w:rFonts w:asciiTheme="minorHAnsi" w:eastAsia="Calibri" w:hAnsiTheme="minorHAnsi" w:cstheme="minorHAnsi"/>
          <w:sz w:val="22"/>
          <w:szCs w:val="22"/>
          <w:lang w:eastAsia="en-US"/>
        </w:rPr>
        <w:t>’ uit naar deze</w:t>
      </w:r>
      <w:r>
        <w:rPr>
          <w:rFonts w:asciiTheme="minorHAnsi" w:eastAsia="Calibri" w:hAnsiTheme="minorHAnsi" w:cstheme="minorHAnsi"/>
          <w:sz w:val="22"/>
          <w:szCs w:val="22"/>
          <w:lang w:eastAsia="en-US"/>
        </w:rPr>
        <w:t xml:space="preserve"> branch. </w:t>
      </w:r>
      <w:r w:rsidRPr="0090447B">
        <w:rPr>
          <w:rFonts w:asciiTheme="minorHAnsi" w:eastAsia="Calibri" w:hAnsiTheme="minorHAnsi" w:cstheme="minorHAnsi"/>
          <w:sz w:val="22"/>
          <w:szCs w:val="22"/>
          <w:lang w:eastAsia="en-US"/>
        </w:rPr>
        <w:t>Vanaf dat moment worden wijzigingen aan de nieuwe br</w:t>
      </w:r>
      <w:r>
        <w:rPr>
          <w:rFonts w:asciiTheme="minorHAnsi" w:eastAsia="Calibri" w:hAnsiTheme="minorHAnsi" w:cstheme="minorHAnsi"/>
          <w:sz w:val="22"/>
          <w:szCs w:val="22"/>
          <w:lang w:eastAsia="en-US"/>
        </w:rPr>
        <w:t>a</w:t>
      </w:r>
      <w:r w:rsidRPr="0090447B">
        <w:rPr>
          <w:rFonts w:asciiTheme="minorHAnsi" w:eastAsia="Calibri" w:hAnsiTheme="minorHAnsi" w:cstheme="minorHAnsi"/>
          <w:sz w:val="22"/>
          <w:szCs w:val="22"/>
          <w:lang w:eastAsia="en-US"/>
        </w:rPr>
        <w:t xml:space="preserve">nch toegevoegd. </w:t>
      </w:r>
    </w:p>
    <w:p w14:paraId="4C45ED0A" w14:textId="0486AA81" w:rsidR="00231899"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sidRPr="0090447B">
        <w:rPr>
          <w:rFonts w:asciiTheme="minorHAnsi" w:eastAsia="Calibri" w:hAnsiTheme="minorHAnsi" w:cstheme="minorHAnsi"/>
          <w:sz w:val="22"/>
          <w:szCs w:val="22"/>
          <w:lang w:eastAsia="en-US"/>
        </w:rPr>
        <w:t>Voer wijzigingen uit op de lokale files (toevoegen, wijzigen, verw</w:t>
      </w:r>
      <w:r>
        <w:rPr>
          <w:rFonts w:asciiTheme="minorHAnsi" w:eastAsia="Calibri" w:hAnsiTheme="minorHAnsi" w:cstheme="minorHAnsi"/>
          <w:sz w:val="22"/>
          <w:szCs w:val="22"/>
          <w:lang w:eastAsia="en-US"/>
        </w:rPr>
        <w:t xml:space="preserve">ijderen) </w:t>
      </w:r>
    </w:p>
    <w:p w14:paraId="31A38175" w14:textId="77777777" w:rsidR="00231899" w:rsidRPr="0090447B"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Voeg de gewijzigde files toe aan de GIT index middels ‘</w:t>
      </w:r>
      <w:r>
        <w:rPr>
          <w:rFonts w:asciiTheme="minorHAnsi" w:eastAsia="Calibri" w:hAnsiTheme="minorHAnsi" w:cstheme="minorHAnsi"/>
          <w:b/>
          <w:bCs/>
          <w:sz w:val="22"/>
          <w:szCs w:val="22"/>
          <w:lang w:eastAsia="en-US"/>
        </w:rPr>
        <w:t>GIT</w:t>
      </w:r>
      <w:r w:rsidRPr="0090447B">
        <w:rPr>
          <w:rFonts w:asciiTheme="minorHAnsi" w:eastAsia="Calibri" w:hAnsiTheme="minorHAnsi" w:cstheme="minorHAnsi"/>
          <w:b/>
          <w:bCs/>
          <w:sz w:val="22"/>
          <w:szCs w:val="22"/>
          <w:lang w:eastAsia="en-US"/>
        </w:rPr>
        <w:t xml:space="preserve"> add</w:t>
      </w:r>
      <w:r>
        <w:rPr>
          <w:rFonts w:asciiTheme="minorHAnsi" w:eastAsia="Calibri" w:hAnsiTheme="minorHAnsi" w:cstheme="minorHAnsi"/>
          <w:sz w:val="22"/>
          <w:szCs w:val="22"/>
          <w:lang w:eastAsia="en-US"/>
        </w:rPr>
        <w:t xml:space="preserve">’. De index houdt de lijst van gewijzigde files vast die gecommit moeten worden. De GIT index wordt ook wel ‘staging area’ genoemd. </w:t>
      </w:r>
    </w:p>
    <w:p w14:paraId="68AA43C3" w14:textId="4F44B838" w:rsidR="00231899" w:rsidRPr="002F29C9"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sidRPr="00BF23F5">
        <w:rPr>
          <w:rFonts w:asciiTheme="minorHAnsi" w:eastAsia="Calibri" w:hAnsiTheme="minorHAnsi" w:cstheme="minorHAnsi"/>
          <w:sz w:val="22"/>
          <w:szCs w:val="22"/>
          <w:lang w:eastAsia="en-US"/>
        </w:rPr>
        <w:t>Voer een ‘</w:t>
      </w:r>
      <w:r w:rsidRPr="00BF23F5">
        <w:rPr>
          <w:rFonts w:asciiTheme="minorHAnsi" w:eastAsia="Calibri" w:hAnsiTheme="minorHAnsi" w:cstheme="minorHAnsi"/>
          <w:b/>
          <w:bCs/>
          <w:sz w:val="22"/>
          <w:szCs w:val="22"/>
          <w:lang w:eastAsia="en-US"/>
        </w:rPr>
        <w:t>commit</w:t>
      </w:r>
      <w:r w:rsidRPr="00BF23F5">
        <w:rPr>
          <w:rFonts w:asciiTheme="minorHAnsi" w:eastAsia="Calibri" w:hAnsiTheme="minorHAnsi" w:cstheme="minorHAnsi"/>
          <w:sz w:val="22"/>
          <w:szCs w:val="22"/>
          <w:lang w:eastAsia="en-US"/>
        </w:rPr>
        <w:t>’ uit op de lo</w:t>
      </w:r>
      <w:r>
        <w:rPr>
          <w:rFonts w:asciiTheme="minorHAnsi" w:eastAsia="Calibri" w:hAnsiTheme="minorHAnsi" w:cstheme="minorHAnsi"/>
          <w:sz w:val="22"/>
          <w:szCs w:val="22"/>
          <w:lang w:eastAsia="en-US"/>
        </w:rPr>
        <w:t>k</w:t>
      </w:r>
      <w:r w:rsidRPr="00BF23F5">
        <w:rPr>
          <w:rFonts w:asciiTheme="minorHAnsi" w:eastAsia="Calibri" w:hAnsiTheme="minorHAnsi" w:cstheme="minorHAnsi"/>
          <w:sz w:val="22"/>
          <w:szCs w:val="22"/>
          <w:lang w:eastAsia="en-US"/>
        </w:rPr>
        <w:t>ale branch</w:t>
      </w:r>
      <w:r>
        <w:rPr>
          <w:rFonts w:asciiTheme="minorHAnsi" w:eastAsia="Calibri" w:hAnsiTheme="minorHAnsi" w:cstheme="minorHAnsi"/>
          <w:sz w:val="22"/>
          <w:szCs w:val="22"/>
          <w:lang w:eastAsia="en-US"/>
        </w:rPr>
        <w:t>, en geef daarbij een commit message mee (zie sectie 5.2)</w:t>
      </w:r>
      <w:r w:rsidRPr="00BF23F5">
        <w:rPr>
          <w:rFonts w:asciiTheme="minorHAnsi" w:eastAsia="Calibri" w:hAnsiTheme="minorHAnsi" w:cstheme="minorHAnsi"/>
          <w:sz w:val="22"/>
          <w:szCs w:val="22"/>
          <w:lang w:eastAsia="en-US"/>
        </w:rPr>
        <w:t xml:space="preserve">. </w:t>
      </w:r>
      <w:r>
        <w:rPr>
          <w:rFonts w:asciiTheme="minorHAnsi" w:eastAsia="Calibri" w:hAnsiTheme="minorHAnsi" w:cstheme="minorHAnsi"/>
          <w:sz w:val="22"/>
          <w:szCs w:val="22"/>
          <w:lang w:eastAsia="en-US"/>
        </w:rPr>
        <w:t xml:space="preserve">Elke commit wordt binnen GIT uniek geïdentificeerd met een SHA1 key, bv. </w:t>
      </w:r>
      <w:r w:rsidRPr="001A7DFF">
        <w:rPr>
          <w:rFonts w:ascii="Courier New" w:hAnsi="Courier New" w:cs="Courier New"/>
          <w:color w:val="333333"/>
          <w:sz w:val="20"/>
          <w:szCs w:val="20"/>
          <w:lang w:eastAsia="en-US"/>
        </w:rPr>
        <w:t>a58bd5032df63af46107b700e4f6c2eb83b517d8</w:t>
      </w:r>
    </w:p>
    <w:p w14:paraId="66F67D02" w14:textId="44C2CBC8" w:rsidR="00231899" w:rsidRDefault="00A71880" w:rsidP="00A71880">
      <w:pPr>
        <w:pStyle w:val="Lijstalinea"/>
        <w:numPr>
          <w:ilvl w:val="0"/>
          <w:numId w:val="5"/>
        </w:numPr>
        <w:spacing w:line="240" w:lineRule="auto"/>
        <w:rPr>
          <w:rFonts w:asciiTheme="minorHAnsi" w:eastAsia="Calibri" w:hAnsiTheme="minorHAnsi" w:cstheme="minorHAnsi"/>
          <w:sz w:val="22"/>
          <w:szCs w:val="22"/>
          <w:lang w:eastAsia="en-US"/>
        </w:rPr>
      </w:pPr>
      <w:r w:rsidRPr="00A71880">
        <w:rPr>
          <w:rFonts w:asciiTheme="minorHAnsi" w:eastAsia="Calibri" w:hAnsiTheme="minorHAnsi" w:cstheme="minorHAnsi"/>
          <w:sz w:val="22"/>
          <w:szCs w:val="22"/>
          <w:lang w:eastAsia="en-US"/>
        </w:rPr>
        <w:t xml:space="preserve">Wanneer de code klaar is om te worden ingezet in </w:t>
      </w:r>
      <w:r w:rsidR="0021533D">
        <w:rPr>
          <w:rFonts w:asciiTheme="minorHAnsi" w:eastAsia="Calibri" w:hAnsiTheme="minorHAnsi" w:cstheme="minorHAnsi"/>
          <w:sz w:val="22"/>
          <w:szCs w:val="22"/>
          <w:lang w:eastAsia="en-US"/>
        </w:rPr>
        <w:t>testomgeving</w:t>
      </w:r>
      <w:r w:rsidRPr="00A71880">
        <w:rPr>
          <w:rFonts w:asciiTheme="minorHAnsi" w:eastAsia="Calibri" w:hAnsiTheme="minorHAnsi" w:cstheme="minorHAnsi"/>
          <w:sz w:val="22"/>
          <w:szCs w:val="22"/>
          <w:lang w:eastAsia="en-US"/>
        </w:rPr>
        <w:t xml:space="preserve">, </w:t>
      </w:r>
      <w:r w:rsidR="009503A9">
        <w:t>m</w:t>
      </w:r>
      <w:r w:rsidR="009503A9" w:rsidRPr="00993A1B">
        <w:t>aak een manifest file (zie par.</w:t>
      </w:r>
      <w:r w:rsidR="009503A9">
        <w:t xml:space="preserve"> 5.3) in de Deployment/Test map en</w:t>
      </w:r>
      <w:r w:rsidR="009503A9" w:rsidRPr="00993A1B">
        <w:t xml:space="preserve"> </w:t>
      </w:r>
      <w:r>
        <w:rPr>
          <w:rFonts w:asciiTheme="minorHAnsi" w:eastAsia="Calibri" w:hAnsiTheme="minorHAnsi" w:cstheme="minorHAnsi"/>
          <w:sz w:val="22"/>
          <w:szCs w:val="22"/>
          <w:lang w:eastAsia="en-US"/>
        </w:rPr>
        <w:t>v</w:t>
      </w:r>
      <w:r w:rsidR="00231899" w:rsidRPr="00BF23F5">
        <w:rPr>
          <w:rFonts w:asciiTheme="minorHAnsi" w:eastAsia="Calibri" w:hAnsiTheme="minorHAnsi" w:cstheme="minorHAnsi"/>
          <w:sz w:val="22"/>
          <w:szCs w:val="22"/>
          <w:lang w:eastAsia="en-US"/>
        </w:rPr>
        <w:t>oer een ‘</w:t>
      </w:r>
      <w:r w:rsidR="00231899" w:rsidRPr="00BF23F5">
        <w:rPr>
          <w:rFonts w:asciiTheme="minorHAnsi" w:eastAsia="Calibri" w:hAnsiTheme="minorHAnsi" w:cstheme="minorHAnsi"/>
          <w:b/>
          <w:bCs/>
          <w:sz w:val="22"/>
          <w:szCs w:val="22"/>
          <w:lang w:eastAsia="en-US"/>
        </w:rPr>
        <w:t>push</w:t>
      </w:r>
      <w:r w:rsidR="00231899" w:rsidRPr="00BF23F5">
        <w:rPr>
          <w:rFonts w:asciiTheme="minorHAnsi" w:eastAsia="Calibri" w:hAnsiTheme="minorHAnsi" w:cstheme="minorHAnsi"/>
          <w:sz w:val="22"/>
          <w:szCs w:val="22"/>
          <w:lang w:eastAsia="en-US"/>
        </w:rPr>
        <w:t xml:space="preserve">’ uit van de lokale branch naar de </w:t>
      </w:r>
      <w:r w:rsidR="00231899">
        <w:rPr>
          <w:rFonts w:asciiTheme="minorHAnsi" w:eastAsia="Calibri" w:hAnsiTheme="minorHAnsi" w:cstheme="minorHAnsi"/>
          <w:sz w:val="22"/>
          <w:szCs w:val="22"/>
          <w:lang w:eastAsia="en-US"/>
        </w:rPr>
        <w:t>remote repository</w:t>
      </w:r>
      <w:r w:rsidR="0021533D">
        <w:rPr>
          <w:rFonts w:asciiTheme="minorHAnsi" w:eastAsia="Calibri" w:hAnsiTheme="minorHAnsi" w:cstheme="minorHAnsi"/>
          <w:sz w:val="22"/>
          <w:szCs w:val="22"/>
          <w:lang w:eastAsia="en-US"/>
        </w:rPr>
        <w:t xml:space="preserve"> met </w:t>
      </w:r>
      <w:r w:rsidR="0021533D" w:rsidRPr="0021533D">
        <w:rPr>
          <w:rFonts w:asciiTheme="minorHAnsi" w:eastAsia="Calibri" w:hAnsiTheme="minorHAnsi" w:cstheme="minorHAnsi"/>
          <w:b/>
          <w:i/>
          <w:sz w:val="22"/>
          <w:szCs w:val="22"/>
          <w:lang w:eastAsia="en-US"/>
        </w:rPr>
        <w:t>git push origin DAFA-*</w:t>
      </w:r>
      <w:r w:rsidR="00231899">
        <w:rPr>
          <w:rFonts w:asciiTheme="minorHAnsi" w:eastAsia="Calibri" w:hAnsiTheme="minorHAnsi" w:cstheme="minorHAnsi"/>
          <w:sz w:val="22"/>
          <w:szCs w:val="22"/>
          <w:lang w:eastAsia="en-US"/>
        </w:rPr>
        <w:t xml:space="preserve">. </w:t>
      </w:r>
      <w:r w:rsidR="00231899" w:rsidRPr="00BF23F5">
        <w:rPr>
          <w:rFonts w:asciiTheme="minorHAnsi" w:eastAsia="Calibri" w:hAnsiTheme="minorHAnsi" w:cstheme="minorHAnsi"/>
          <w:sz w:val="22"/>
          <w:szCs w:val="22"/>
          <w:lang w:eastAsia="en-US"/>
        </w:rPr>
        <w:t xml:space="preserve">  </w:t>
      </w:r>
      <w:r w:rsidR="009503A9" w:rsidRPr="00993A1B">
        <w:t>De naam van de manifest file moet hetzelfde zijn als de branch naam en met de extensie &lt;.manifest&gt;</w:t>
      </w:r>
    </w:p>
    <w:p w14:paraId="1926A885" w14:textId="77777777" w:rsidR="00231899"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 xml:space="preserve">Een andere ontwikkelaar </w:t>
      </w:r>
      <w:r w:rsidRPr="00566FE2">
        <w:rPr>
          <w:rFonts w:asciiTheme="minorHAnsi" w:eastAsia="Calibri" w:hAnsiTheme="minorHAnsi" w:cstheme="minorHAnsi"/>
          <w:sz w:val="22"/>
          <w:szCs w:val="22"/>
          <w:highlight w:val="yellow"/>
          <w:lang w:eastAsia="en-US"/>
        </w:rPr>
        <w:t>(wie??)</w:t>
      </w:r>
      <w:r>
        <w:rPr>
          <w:rFonts w:asciiTheme="minorHAnsi" w:eastAsia="Calibri" w:hAnsiTheme="minorHAnsi" w:cstheme="minorHAnsi"/>
          <w:sz w:val="22"/>
          <w:szCs w:val="22"/>
          <w:lang w:eastAsia="en-US"/>
        </w:rPr>
        <w:t xml:space="preserve"> deployt de branch naar de testomgeving.</w:t>
      </w:r>
    </w:p>
    <w:p w14:paraId="7B1BB447" w14:textId="77777777" w:rsidR="00231899"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Test van de code in de testomgeving.</w:t>
      </w:r>
    </w:p>
    <w:p w14:paraId="70E0104F" w14:textId="77777777" w:rsidR="00231899"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Bij succesvolle test ververs de lokale repository met een ‘</w:t>
      </w:r>
      <w:r>
        <w:rPr>
          <w:rFonts w:asciiTheme="minorHAnsi" w:eastAsia="Calibri" w:hAnsiTheme="minorHAnsi" w:cstheme="minorHAnsi"/>
          <w:b/>
          <w:sz w:val="22"/>
          <w:szCs w:val="22"/>
          <w:lang w:eastAsia="en-US"/>
        </w:rPr>
        <w:t>GIT pull</w:t>
      </w:r>
      <w:r>
        <w:rPr>
          <w:rFonts w:asciiTheme="minorHAnsi" w:eastAsia="Calibri" w:hAnsiTheme="minorHAnsi" w:cstheme="minorHAnsi"/>
          <w:sz w:val="22"/>
          <w:szCs w:val="22"/>
          <w:lang w:eastAsia="en-US"/>
        </w:rPr>
        <w:t>’.</w:t>
      </w:r>
    </w:p>
    <w:p w14:paraId="5EDEA51A" w14:textId="77777777" w:rsidR="00231899" w:rsidRPr="00AA1B59"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Voer een ‘</w:t>
      </w:r>
      <w:r>
        <w:rPr>
          <w:rFonts w:asciiTheme="minorHAnsi" w:eastAsia="Calibri" w:hAnsiTheme="minorHAnsi" w:cstheme="minorHAnsi"/>
          <w:b/>
          <w:sz w:val="22"/>
          <w:szCs w:val="22"/>
          <w:lang w:eastAsia="en-US"/>
        </w:rPr>
        <w:t>c</w:t>
      </w:r>
      <w:r w:rsidRPr="00566FE2">
        <w:rPr>
          <w:rFonts w:asciiTheme="minorHAnsi" w:eastAsia="Calibri" w:hAnsiTheme="minorHAnsi" w:cstheme="minorHAnsi"/>
          <w:b/>
          <w:sz w:val="22"/>
          <w:szCs w:val="22"/>
          <w:lang w:eastAsia="en-US"/>
        </w:rPr>
        <w:t>heckout</w:t>
      </w:r>
      <w:r>
        <w:rPr>
          <w:rFonts w:asciiTheme="minorHAnsi" w:eastAsia="Calibri" w:hAnsiTheme="minorHAnsi" w:cstheme="minorHAnsi"/>
          <w:b/>
          <w:sz w:val="22"/>
          <w:szCs w:val="22"/>
          <w:lang w:eastAsia="en-US"/>
        </w:rPr>
        <w:t>’</w:t>
      </w:r>
      <w:r>
        <w:rPr>
          <w:rFonts w:asciiTheme="minorHAnsi" w:eastAsia="Calibri" w:hAnsiTheme="minorHAnsi" w:cstheme="minorHAnsi"/>
          <w:sz w:val="22"/>
          <w:szCs w:val="22"/>
          <w:lang w:eastAsia="en-US"/>
        </w:rPr>
        <w:t xml:space="preserve"> uit naar de Ontwikkel branch.</w:t>
      </w:r>
    </w:p>
    <w:p w14:paraId="1E70C0C5" w14:textId="77777777" w:rsidR="00231899" w:rsidRPr="00E61ADF"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sidRPr="00E61ADF">
        <w:rPr>
          <w:rFonts w:asciiTheme="minorHAnsi" w:eastAsia="Calibri" w:hAnsiTheme="minorHAnsi" w:cstheme="minorHAnsi"/>
          <w:sz w:val="22"/>
          <w:szCs w:val="22"/>
          <w:lang w:eastAsia="en-US"/>
        </w:rPr>
        <w:t>Voer een ‘</w:t>
      </w:r>
      <w:r w:rsidRPr="00E61ADF">
        <w:rPr>
          <w:rFonts w:asciiTheme="minorHAnsi" w:eastAsia="Calibri" w:hAnsiTheme="minorHAnsi" w:cstheme="minorHAnsi"/>
          <w:b/>
          <w:bCs/>
          <w:sz w:val="22"/>
          <w:szCs w:val="22"/>
          <w:lang w:eastAsia="en-US"/>
        </w:rPr>
        <w:t>merge</w:t>
      </w:r>
      <w:r w:rsidRPr="00E61ADF">
        <w:rPr>
          <w:rFonts w:asciiTheme="minorHAnsi" w:eastAsia="Calibri" w:hAnsiTheme="minorHAnsi" w:cstheme="minorHAnsi"/>
          <w:sz w:val="22"/>
          <w:szCs w:val="22"/>
          <w:lang w:eastAsia="en-US"/>
        </w:rPr>
        <w:t>’ uit v</w:t>
      </w:r>
      <w:r>
        <w:rPr>
          <w:rFonts w:asciiTheme="minorHAnsi" w:eastAsia="Calibri" w:hAnsiTheme="minorHAnsi" w:cstheme="minorHAnsi"/>
          <w:sz w:val="22"/>
          <w:szCs w:val="22"/>
          <w:lang w:eastAsia="en-US"/>
        </w:rPr>
        <w:t>an de lokale DAFA-* branch en de lokale ontwikkel branch.</w:t>
      </w:r>
    </w:p>
    <w:p w14:paraId="66A015BD" w14:textId="77777777" w:rsidR="00231899" w:rsidRPr="00E61ADF"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sidRPr="00E61ADF">
        <w:rPr>
          <w:rFonts w:asciiTheme="minorHAnsi" w:eastAsia="Calibri" w:hAnsiTheme="minorHAnsi" w:cstheme="minorHAnsi"/>
          <w:sz w:val="22"/>
          <w:szCs w:val="22"/>
          <w:lang w:eastAsia="en-US"/>
        </w:rPr>
        <w:t>Voer een ‘</w:t>
      </w:r>
      <w:r w:rsidRPr="00E61ADF">
        <w:rPr>
          <w:rFonts w:asciiTheme="minorHAnsi" w:eastAsia="Calibri" w:hAnsiTheme="minorHAnsi" w:cstheme="minorHAnsi"/>
          <w:b/>
          <w:bCs/>
          <w:sz w:val="22"/>
          <w:szCs w:val="22"/>
          <w:lang w:eastAsia="en-US"/>
        </w:rPr>
        <w:t>push</w:t>
      </w:r>
      <w:r w:rsidRPr="00E61ADF">
        <w:rPr>
          <w:rFonts w:asciiTheme="minorHAnsi" w:eastAsia="Calibri" w:hAnsiTheme="minorHAnsi" w:cstheme="minorHAnsi"/>
          <w:sz w:val="22"/>
          <w:szCs w:val="22"/>
          <w:lang w:eastAsia="en-US"/>
        </w:rPr>
        <w:t>’ uit van de lo</w:t>
      </w:r>
      <w:r>
        <w:rPr>
          <w:rFonts w:asciiTheme="minorHAnsi" w:eastAsia="Calibri" w:hAnsiTheme="minorHAnsi" w:cstheme="minorHAnsi"/>
          <w:sz w:val="22"/>
          <w:szCs w:val="22"/>
          <w:lang w:eastAsia="en-US"/>
        </w:rPr>
        <w:t>k</w:t>
      </w:r>
      <w:r w:rsidRPr="00E61ADF">
        <w:rPr>
          <w:rFonts w:asciiTheme="minorHAnsi" w:eastAsia="Calibri" w:hAnsiTheme="minorHAnsi" w:cstheme="minorHAnsi"/>
          <w:sz w:val="22"/>
          <w:szCs w:val="22"/>
          <w:lang w:eastAsia="en-US"/>
        </w:rPr>
        <w:t xml:space="preserve">ale </w:t>
      </w:r>
      <w:r>
        <w:rPr>
          <w:rFonts w:asciiTheme="minorHAnsi" w:eastAsia="Calibri" w:hAnsiTheme="minorHAnsi" w:cstheme="minorHAnsi"/>
          <w:sz w:val="22"/>
          <w:szCs w:val="22"/>
          <w:lang w:eastAsia="en-US"/>
        </w:rPr>
        <w:t>ontwikkel</w:t>
      </w:r>
      <w:r w:rsidRPr="00E61ADF">
        <w:rPr>
          <w:rFonts w:asciiTheme="minorHAnsi" w:eastAsia="Calibri" w:hAnsiTheme="minorHAnsi" w:cstheme="minorHAnsi"/>
          <w:sz w:val="22"/>
          <w:szCs w:val="22"/>
          <w:lang w:eastAsia="en-US"/>
        </w:rPr>
        <w:t xml:space="preserve"> na</w:t>
      </w:r>
      <w:r>
        <w:rPr>
          <w:rFonts w:asciiTheme="minorHAnsi" w:eastAsia="Calibri" w:hAnsiTheme="minorHAnsi" w:cstheme="minorHAnsi"/>
          <w:sz w:val="22"/>
          <w:szCs w:val="22"/>
          <w:lang w:eastAsia="en-US"/>
        </w:rPr>
        <w:t>a</w:t>
      </w:r>
      <w:r w:rsidRPr="00E61ADF">
        <w:rPr>
          <w:rFonts w:asciiTheme="minorHAnsi" w:eastAsia="Calibri" w:hAnsiTheme="minorHAnsi" w:cstheme="minorHAnsi"/>
          <w:sz w:val="22"/>
          <w:szCs w:val="22"/>
          <w:lang w:eastAsia="en-US"/>
        </w:rPr>
        <w:t xml:space="preserve">r de remote </w:t>
      </w:r>
      <w:r>
        <w:rPr>
          <w:rFonts w:asciiTheme="minorHAnsi" w:eastAsia="Calibri" w:hAnsiTheme="minorHAnsi" w:cstheme="minorHAnsi"/>
          <w:sz w:val="22"/>
          <w:szCs w:val="22"/>
          <w:lang w:eastAsia="en-US"/>
        </w:rPr>
        <w:t>ontwikkel</w:t>
      </w:r>
      <w:r w:rsidRPr="00E61ADF">
        <w:rPr>
          <w:rFonts w:asciiTheme="minorHAnsi" w:eastAsia="Calibri" w:hAnsiTheme="minorHAnsi" w:cstheme="minorHAnsi"/>
          <w:sz w:val="22"/>
          <w:szCs w:val="22"/>
          <w:lang w:eastAsia="en-US"/>
        </w:rPr>
        <w:t xml:space="preserve">. </w:t>
      </w:r>
      <w:r>
        <w:rPr>
          <w:rFonts w:asciiTheme="minorHAnsi" w:eastAsia="Calibri" w:hAnsiTheme="minorHAnsi" w:cstheme="minorHAnsi"/>
          <w:sz w:val="22"/>
          <w:szCs w:val="22"/>
          <w:lang w:eastAsia="en-US"/>
        </w:rPr>
        <w:t xml:space="preserve">Hiermee is een nieuwe baseline in de remote ontwikkel ontstaan. </w:t>
      </w:r>
    </w:p>
    <w:p w14:paraId="266EDB23" w14:textId="77777777" w:rsidR="00231899" w:rsidRDefault="00231899" w:rsidP="00231899">
      <w:pPr>
        <w:pStyle w:val="Lijstalinea"/>
        <w:numPr>
          <w:ilvl w:val="0"/>
          <w:numId w:val="5"/>
        </w:numPr>
        <w:spacing w:line="240" w:lineRule="auto"/>
        <w:rPr>
          <w:rFonts w:asciiTheme="minorHAnsi" w:eastAsia="Calibri" w:hAnsiTheme="minorHAnsi" w:cstheme="minorHAnsi"/>
          <w:sz w:val="22"/>
          <w:szCs w:val="22"/>
          <w:lang w:eastAsia="en-US"/>
        </w:rPr>
      </w:pPr>
      <w:r w:rsidRPr="00E61ADF">
        <w:rPr>
          <w:rFonts w:asciiTheme="minorHAnsi" w:eastAsia="Calibri" w:hAnsiTheme="minorHAnsi" w:cstheme="minorHAnsi"/>
          <w:sz w:val="22"/>
          <w:szCs w:val="22"/>
          <w:lang w:eastAsia="en-US"/>
        </w:rPr>
        <w:t>Verwijder de lo</w:t>
      </w:r>
      <w:r>
        <w:rPr>
          <w:rFonts w:asciiTheme="minorHAnsi" w:eastAsia="Calibri" w:hAnsiTheme="minorHAnsi" w:cstheme="minorHAnsi"/>
          <w:sz w:val="22"/>
          <w:szCs w:val="22"/>
          <w:lang w:eastAsia="en-US"/>
        </w:rPr>
        <w:t>k</w:t>
      </w:r>
      <w:r w:rsidRPr="00E61ADF">
        <w:rPr>
          <w:rFonts w:asciiTheme="minorHAnsi" w:eastAsia="Calibri" w:hAnsiTheme="minorHAnsi" w:cstheme="minorHAnsi"/>
          <w:sz w:val="22"/>
          <w:szCs w:val="22"/>
          <w:lang w:eastAsia="en-US"/>
        </w:rPr>
        <w:t>ale branch (d</w:t>
      </w:r>
      <w:r>
        <w:rPr>
          <w:rFonts w:asciiTheme="minorHAnsi" w:eastAsia="Calibri" w:hAnsiTheme="minorHAnsi" w:cstheme="minorHAnsi"/>
          <w:sz w:val="22"/>
          <w:szCs w:val="22"/>
          <w:lang w:eastAsia="en-US"/>
        </w:rPr>
        <w:t>eze heeft geen functie meer)</w:t>
      </w:r>
    </w:p>
    <w:p w14:paraId="65834967" w14:textId="4922F39F" w:rsidR="00A71880" w:rsidRPr="009503A9" w:rsidRDefault="00231899" w:rsidP="00833344">
      <w:pPr>
        <w:pStyle w:val="Lijstalinea"/>
        <w:numPr>
          <w:ilvl w:val="0"/>
          <w:numId w:val="5"/>
        </w:numPr>
        <w:spacing w:line="240" w:lineRule="auto"/>
        <w:rPr>
          <w:rFonts w:asciiTheme="minorHAnsi" w:eastAsia="Calibri" w:hAnsiTheme="minorHAnsi" w:cstheme="minorHAnsi"/>
          <w:sz w:val="22"/>
          <w:szCs w:val="22"/>
          <w:lang w:eastAsia="en-US"/>
        </w:rPr>
      </w:pPr>
      <w:r w:rsidRPr="009503A9">
        <w:rPr>
          <w:rFonts w:asciiTheme="minorHAnsi" w:eastAsia="Calibri" w:hAnsiTheme="minorHAnsi" w:cstheme="minorHAnsi"/>
          <w:sz w:val="22"/>
          <w:szCs w:val="22"/>
          <w:lang w:eastAsia="en-US"/>
        </w:rPr>
        <w:t>Verwijder de remote branch</w:t>
      </w:r>
    </w:p>
    <w:p w14:paraId="5B88A6F6" w14:textId="46FF362B" w:rsidR="0096453C" w:rsidRDefault="0096453C" w:rsidP="0096453C">
      <w:pPr>
        <w:spacing w:line="240" w:lineRule="auto"/>
        <w:rPr>
          <w:rFonts w:asciiTheme="minorHAnsi" w:eastAsia="Calibri" w:hAnsiTheme="minorHAnsi" w:cstheme="minorHAnsi"/>
          <w:sz w:val="22"/>
          <w:szCs w:val="22"/>
          <w:lang w:eastAsia="en-US"/>
        </w:rPr>
      </w:pPr>
    </w:p>
    <w:p w14:paraId="47CDD77A" w14:textId="3FD419FE" w:rsidR="00E00E2B" w:rsidRDefault="00E00E2B" w:rsidP="0096453C">
      <w:p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(Deze werkwijze rond gebruik van branches kan nog worden aangepast n.a.</w:t>
      </w:r>
      <w:r w:rsidR="004415B3">
        <w:rPr>
          <w:rFonts w:asciiTheme="minorHAnsi" w:eastAsia="Calibri" w:hAnsiTheme="minorHAnsi" w:cstheme="minorHAnsi"/>
          <w:sz w:val="22"/>
          <w:szCs w:val="22"/>
          <w:lang w:eastAsia="en-US"/>
        </w:rPr>
        <w:t>v. de ervaringen die binnen het</w:t>
      </w:r>
      <w:r>
        <w:rPr>
          <w:rFonts w:asciiTheme="minorHAnsi" w:eastAsia="Calibri" w:hAnsiTheme="minorHAnsi" w:cstheme="minorHAnsi"/>
          <w:sz w:val="22"/>
          <w:szCs w:val="22"/>
          <w:lang w:eastAsia="en-US"/>
        </w:rPr>
        <w:t xml:space="preserve"> project worden opgedaan)</w:t>
      </w:r>
    </w:p>
    <w:p w14:paraId="5548A341" w14:textId="29680FCD" w:rsidR="00A75FEF" w:rsidRPr="009859B9" w:rsidRDefault="007E198A" w:rsidP="002F29C9">
      <w:pPr>
        <w:pStyle w:val="Kop2"/>
        <w:rPr>
          <w:lang w:eastAsia="en-US"/>
        </w:rPr>
      </w:pPr>
      <w:bookmarkStart w:id="21" w:name="_Toc52790351"/>
      <w:r w:rsidRPr="009859B9">
        <w:rPr>
          <w:lang w:eastAsia="en-US"/>
        </w:rPr>
        <w:t>5</w:t>
      </w:r>
      <w:r w:rsidR="00A75FEF" w:rsidRPr="009859B9">
        <w:rPr>
          <w:lang w:eastAsia="en-US"/>
        </w:rPr>
        <w:t xml:space="preserve">.2 </w:t>
      </w:r>
      <w:r w:rsidR="00E61ADF" w:rsidRPr="009859B9">
        <w:rPr>
          <w:lang w:eastAsia="en-US"/>
        </w:rPr>
        <w:t>Gebruik van commit boodschappen en standaard boodschap forma</w:t>
      </w:r>
      <w:r w:rsidR="00E97801" w:rsidRPr="009859B9">
        <w:rPr>
          <w:lang w:eastAsia="en-US"/>
        </w:rPr>
        <w:t>a</w:t>
      </w:r>
      <w:r w:rsidR="00E61ADF" w:rsidRPr="009859B9">
        <w:rPr>
          <w:lang w:eastAsia="en-US"/>
        </w:rPr>
        <w:t>t</w:t>
      </w:r>
      <w:bookmarkEnd w:id="21"/>
      <w:r w:rsidR="00E61ADF" w:rsidRPr="009859B9">
        <w:rPr>
          <w:lang w:eastAsia="en-US"/>
        </w:rPr>
        <w:t xml:space="preserve"> </w:t>
      </w:r>
    </w:p>
    <w:p w14:paraId="7F123FB0" w14:textId="16378220" w:rsidR="00E61ADF" w:rsidRDefault="00E61ADF" w:rsidP="00A75FEF">
      <w:r w:rsidRPr="00E61ADF">
        <w:t xml:space="preserve">Een commit boodschap dient in </w:t>
      </w:r>
      <w:r>
        <w:t xml:space="preserve">detail weer te geven wat de aard is van een wijziging, dus </w:t>
      </w:r>
      <w:r w:rsidR="00CC6F38">
        <w:t>gebruik een</w:t>
      </w:r>
      <w:r>
        <w:t xml:space="preserve"> zinvolle en voldoende uitgebreide tekst (zonder te verzanden in proza). </w:t>
      </w:r>
    </w:p>
    <w:p w14:paraId="1A8FB17A" w14:textId="7FE20C22" w:rsidR="00E61ADF" w:rsidRDefault="00E61ADF" w:rsidP="00A75FEF">
      <w:r>
        <w:t>Gebruik in de tekst de gebiedende wijs en niet de voltooid verleden tijd; hiermee liggen de boodschappen in lijn met de automatisc</w:t>
      </w:r>
      <w:r w:rsidR="00E00E2B">
        <w:t>h</w:t>
      </w:r>
      <w:r>
        <w:t xml:space="preserve">e boodschappen die gegenereerd worden </w:t>
      </w:r>
      <w:r w:rsidR="008037A5">
        <w:t>met ‘</w:t>
      </w:r>
      <w:r w:rsidR="008759E4">
        <w:t>GIT</w:t>
      </w:r>
      <w:r w:rsidR="008037A5">
        <w:t xml:space="preserve"> merge’ en ‘</w:t>
      </w:r>
      <w:r w:rsidR="008759E4">
        <w:t>GIT</w:t>
      </w:r>
      <w:r w:rsidR="008037A5">
        <w:t xml:space="preserve"> revert’. </w:t>
      </w:r>
    </w:p>
    <w:p w14:paraId="52EE939B" w14:textId="5DB9F155" w:rsidR="008037A5" w:rsidRDefault="008037A5" w:rsidP="00A75FEF">
      <w:r>
        <w:t>Voorbeeld: gebruik ‘</w:t>
      </w:r>
      <w:r w:rsidR="004415B3">
        <w:t>Herstel</w:t>
      </w:r>
      <w:r>
        <w:t xml:space="preserve"> fout in tekst’ in </w:t>
      </w:r>
      <w:r w:rsidR="00E00E2B">
        <w:t>p</w:t>
      </w:r>
      <w:r>
        <w:t xml:space="preserve">laats van ‘Fout in tekst </w:t>
      </w:r>
      <w:r w:rsidR="004415B3">
        <w:t>hersteld’</w:t>
      </w:r>
      <w:r>
        <w:t xml:space="preserve">. </w:t>
      </w:r>
    </w:p>
    <w:p w14:paraId="15EF4576" w14:textId="6CAD5492" w:rsidR="00E61ADF" w:rsidRDefault="00E61ADF" w:rsidP="00A75FEF"/>
    <w:p w14:paraId="509256DB" w14:textId="78579506" w:rsidR="008037A5" w:rsidRDefault="008037A5" w:rsidP="00A75FEF">
      <w:r>
        <w:t>Gebruik het volgende formaat voor commit boodschappen:</w:t>
      </w:r>
    </w:p>
    <w:p w14:paraId="00CE41CC" w14:textId="4FA3D143" w:rsidR="00A75FEF" w:rsidRPr="00382089" w:rsidRDefault="00A75FEF" w:rsidP="00A75FEF"/>
    <w:p w14:paraId="03BEEF2D" w14:textId="2EF25AB6" w:rsidR="00A75FEF" w:rsidRPr="004606AC" w:rsidRDefault="008037A5" w:rsidP="009D1DDB">
      <w:pPr>
        <w:pStyle w:val="Lijstalinea"/>
        <w:numPr>
          <w:ilvl w:val="0"/>
          <w:numId w:val="3"/>
        </w:numPr>
        <w:rPr>
          <w:lang w:val="en-US"/>
        </w:rPr>
      </w:pPr>
      <w:r w:rsidRPr="008037A5">
        <w:rPr>
          <w:b/>
          <w:bCs/>
        </w:rPr>
        <w:t xml:space="preserve">Regel </w:t>
      </w:r>
      <w:r w:rsidR="004415B3" w:rsidRPr="008037A5">
        <w:rPr>
          <w:b/>
          <w:bCs/>
        </w:rPr>
        <w:t>1:</w:t>
      </w:r>
      <w:r w:rsidR="00A75FEF" w:rsidRPr="008037A5">
        <w:t> </w:t>
      </w:r>
      <w:r>
        <w:t>&lt;</w:t>
      </w:r>
      <w:r w:rsidR="00A75FEF" w:rsidRPr="008037A5">
        <w:t xml:space="preserve">Module </w:t>
      </w:r>
      <w:r>
        <w:t>of Applicatiegebied&gt;</w:t>
      </w:r>
      <w:r w:rsidR="00A75FEF" w:rsidRPr="008037A5">
        <w:t xml:space="preserve">: </w:t>
      </w:r>
      <w:r w:rsidRPr="008037A5">
        <w:t>Een kort</w:t>
      </w:r>
      <w:r>
        <w:t>e</w:t>
      </w:r>
      <w:r w:rsidRPr="008037A5">
        <w:t xml:space="preserve"> beschrijving van de wijziging. </w:t>
      </w:r>
      <w:r w:rsidRPr="004415B3">
        <w:t>Gebruik</w:t>
      </w:r>
      <w:r>
        <w:rPr>
          <w:lang w:val="en-US"/>
        </w:rPr>
        <w:t xml:space="preserve"> hiervoor</w:t>
      </w:r>
      <w:r w:rsidRPr="00CC6F38">
        <w:t xml:space="preserve"> een enkele</w:t>
      </w:r>
      <w:r>
        <w:rPr>
          <w:lang w:val="en-US"/>
        </w:rPr>
        <w:t xml:space="preserve"> regel (</w:t>
      </w:r>
      <w:r w:rsidRPr="00CC6F38">
        <w:t>maximaal</w:t>
      </w:r>
      <w:r>
        <w:rPr>
          <w:lang w:val="en-US"/>
        </w:rPr>
        <w:t xml:space="preserve"> 76 </w:t>
      </w:r>
      <w:r w:rsidR="004415B3" w:rsidRPr="008037A5">
        <w:t>karakters</w:t>
      </w:r>
      <w:r>
        <w:rPr>
          <w:lang w:val="en-US"/>
        </w:rPr>
        <w:t xml:space="preserve">). </w:t>
      </w:r>
    </w:p>
    <w:p w14:paraId="4EEA5070" w14:textId="47105683" w:rsidR="00A75FEF" w:rsidRPr="004606AC" w:rsidRDefault="00A75FEF" w:rsidP="009D1DDB">
      <w:pPr>
        <w:pStyle w:val="Lijstalinea"/>
        <w:numPr>
          <w:ilvl w:val="0"/>
          <w:numId w:val="3"/>
        </w:numPr>
        <w:rPr>
          <w:lang w:val="en-US"/>
        </w:rPr>
      </w:pPr>
      <w:r w:rsidRPr="004606AC">
        <w:rPr>
          <w:b/>
          <w:bCs/>
          <w:lang w:val="en-US"/>
        </w:rPr>
        <w:t>Line 2:</w:t>
      </w:r>
      <w:r w:rsidRPr="00CC6F38">
        <w:rPr>
          <w:lang w:val="nl-BE"/>
        </w:rPr>
        <w:t> </w:t>
      </w:r>
      <w:r w:rsidR="008037A5" w:rsidRPr="00CC6F38">
        <w:rPr>
          <w:lang w:val="nl-BE"/>
        </w:rPr>
        <w:t>Lege</w:t>
      </w:r>
      <w:r w:rsidR="008037A5">
        <w:rPr>
          <w:lang w:val="en-US"/>
        </w:rPr>
        <w:t xml:space="preserve"> regel</w:t>
      </w:r>
    </w:p>
    <w:p w14:paraId="0E1CBBC7" w14:textId="19E85CC4" w:rsidR="00A75FEF" w:rsidRPr="00270DC6" w:rsidRDefault="00A75FEF" w:rsidP="009D1DDB">
      <w:pPr>
        <w:pStyle w:val="Lijstalinea"/>
        <w:numPr>
          <w:ilvl w:val="0"/>
          <w:numId w:val="3"/>
        </w:numPr>
      </w:pPr>
      <w:r w:rsidRPr="008037A5">
        <w:rPr>
          <w:b/>
          <w:bCs/>
        </w:rPr>
        <w:t>Line 3+:</w:t>
      </w:r>
      <w:r w:rsidRPr="008037A5">
        <w:t> </w:t>
      </w:r>
      <w:r w:rsidR="008037A5" w:rsidRPr="008037A5">
        <w:t xml:space="preserve">Uitgebreide beschrijving van de wijziging. Leg uit waarom de wijziging </w:t>
      </w:r>
      <w:r w:rsidR="008037A5">
        <w:t xml:space="preserve">is gedaan, en hoe deze is uitgevoerd. </w:t>
      </w:r>
      <w:r w:rsidR="008037A5" w:rsidRPr="008037A5">
        <w:t xml:space="preserve">Lever hierbij zoveel detail als </w:t>
      </w:r>
      <w:r w:rsidR="008037A5">
        <w:t xml:space="preserve">nodig is voor anderen om de wijziging te begrijpen. </w:t>
      </w:r>
      <w:r w:rsidR="008037A5" w:rsidRPr="008037A5">
        <w:t xml:space="preserve">Gebruik lijnlengtes van </w:t>
      </w:r>
      <w:r w:rsidR="004415B3" w:rsidRPr="008037A5">
        <w:t>maximaal</w:t>
      </w:r>
      <w:r w:rsidR="008037A5" w:rsidRPr="008037A5">
        <w:t xml:space="preserve"> 76 karakters.</w:t>
      </w:r>
    </w:p>
    <w:p w14:paraId="130D1D6F" w14:textId="0528CCAA" w:rsidR="00A75FEF" w:rsidRPr="00061498" w:rsidRDefault="00061498" w:rsidP="00A75FEF">
      <w:pPr>
        <w:rPr>
          <w:b/>
          <w:lang w:val="en-US"/>
        </w:rPr>
      </w:pPr>
      <w:r w:rsidRPr="00CC6F38">
        <w:rPr>
          <w:b/>
        </w:rPr>
        <w:t>Gebruik</w:t>
      </w:r>
      <w:r w:rsidRPr="00061498">
        <w:rPr>
          <w:b/>
          <w:lang w:val="en-US"/>
        </w:rPr>
        <w:t xml:space="preserve"> van l</w:t>
      </w:r>
      <w:r>
        <w:rPr>
          <w:b/>
          <w:lang w:val="en-US"/>
        </w:rPr>
        <w:t>abels</w:t>
      </w:r>
    </w:p>
    <w:p w14:paraId="792EF174" w14:textId="01A05FC9" w:rsidR="00A75FEF" w:rsidRPr="00061498" w:rsidRDefault="00061498" w:rsidP="00A75FEF">
      <w:pPr>
        <w:rPr>
          <w:b/>
        </w:rPr>
      </w:pPr>
      <w:r w:rsidRPr="00061498">
        <w:t xml:space="preserve">Het gebruik van labels </w:t>
      </w:r>
      <w:r>
        <w:t xml:space="preserve">in een boodschap </w:t>
      </w:r>
      <w:r w:rsidRPr="00061498">
        <w:t xml:space="preserve">kan </w:t>
      </w:r>
      <w:r w:rsidR="00E00E2B">
        <w:t>de</w:t>
      </w:r>
      <w:r w:rsidRPr="00061498">
        <w:t xml:space="preserve"> boodschap verder verhelder</w:t>
      </w:r>
      <w:r w:rsidR="00E00E2B">
        <w:t>en</w:t>
      </w:r>
      <w:r w:rsidR="00945312">
        <w:t>/typeren</w:t>
      </w:r>
      <w:r w:rsidRPr="00061498">
        <w:t xml:space="preserve">. </w:t>
      </w:r>
      <w:r>
        <w:t>Denk daarbij</w:t>
      </w:r>
      <w:r w:rsidR="00E00E2B">
        <w:t xml:space="preserve"> aan</w:t>
      </w:r>
      <w:r>
        <w:t xml:space="preserve">:  </w:t>
      </w:r>
    </w:p>
    <w:p w14:paraId="18F1EFF2" w14:textId="77777777" w:rsidR="00A75FEF" w:rsidRPr="00061498" w:rsidRDefault="00A75FEF" w:rsidP="00A75FEF">
      <w:pPr>
        <w:autoSpaceDE w:val="0"/>
        <w:autoSpaceDN w:val="0"/>
        <w:adjustRightInd w:val="0"/>
      </w:pPr>
    </w:p>
    <w:p w14:paraId="148ED3AF" w14:textId="0501C1D8" w:rsidR="00A75FEF" w:rsidRPr="00061498" w:rsidRDefault="00A75FEF" w:rsidP="00A75FEF">
      <w:pPr>
        <w:autoSpaceDE w:val="0"/>
        <w:autoSpaceDN w:val="0"/>
        <w:adjustRightInd w:val="0"/>
      </w:pPr>
      <w:r w:rsidRPr="00061498">
        <w:rPr>
          <w:b/>
        </w:rPr>
        <w:t>@</w:t>
      </w:r>
      <w:r w:rsidR="00EA0877">
        <w:rPr>
          <w:b/>
        </w:rPr>
        <w:t>correctie</w:t>
      </w:r>
      <w:r w:rsidRPr="00061498">
        <w:t xml:space="preserve"> </w:t>
      </w:r>
      <w:r w:rsidR="00061498">
        <w:t>- w</w:t>
      </w:r>
      <w:r w:rsidR="00061498" w:rsidRPr="00061498">
        <w:t xml:space="preserve">anneer er sprake is van een </w:t>
      </w:r>
      <w:r w:rsidR="00CE5002">
        <w:t>correctie</w:t>
      </w:r>
      <w:r w:rsidR="004415B3">
        <w:t>.</w:t>
      </w:r>
    </w:p>
    <w:p w14:paraId="465B9FF7" w14:textId="5EE2A7CE" w:rsidR="00A75FEF" w:rsidRPr="00061498" w:rsidRDefault="00A75FEF" w:rsidP="00A75FEF">
      <w:pPr>
        <w:autoSpaceDE w:val="0"/>
        <w:autoSpaceDN w:val="0"/>
        <w:adjustRightInd w:val="0"/>
      </w:pPr>
      <w:r w:rsidRPr="00061498">
        <w:rPr>
          <w:b/>
        </w:rPr>
        <w:t>@</w:t>
      </w:r>
      <w:r w:rsidR="00EA0877">
        <w:rPr>
          <w:b/>
        </w:rPr>
        <w:t>functionaliteit</w:t>
      </w:r>
      <w:r w:rsidRPr="00061498">
        <w:t xml:space="preserve"> </w:t>
      </w:r>
      <w:r w:rsidR="00061498">
        <w:t>- w</w:t>
      </w:r>
      <w:r w:rsidR="00061498" w:rsidRPr="00061498">
        <w:t>anneer er sprake is van een n</w:t>
      </w:r>
      <w:r w:rsidR="00061498">
        <w:t>ieuwe feature o</w:t>
      </w:r>
      <w:r w:rsidR="004415B3">
        <w:t>f</w:t>
      </w:r>
      <w:r w:rsidR="00061498">
        <w:t xml:space="preserve"> uitbreiding daarvan</w:t>
      </w:r>
      <w:r w:rsidR="004415B3">
        <w:t>.</w:t>
      </w:r>
      <w:r w:rsidR="00061498">
        <w:t xml:space="preserve"> </w:t>
      </w:r>
      <w:r w:rsidRPr="00061498">
        <w:t xml:space="preserve"> </w:t>
      </w:r>
    </w:p>
    <w:p w14:paraId="70BE1817" w14:textId="61990D01" w:rsidR="00A75FEF" w:rsidRDefault="00A75FEF" w:rsidP="0087708B">
      <w:pPr>
        <w:autoSpaceDE w:val="0"/>
        <w:autoSpaceDN w:val="0"/>
        <w:adjustRightInd w:val="0"/>
      </w:pPr>
      <w:r w:rsidRPr="00061498">
        <w:rPr>
          <w:b/>
        </w:rPr>
        <w:t>&lt;</w:t>
      </w:r>
      <w:r w:rsidR="00EA0877">
        <w:rPr>
          <w:b/>
        </w:rPr>
        <w:t>bevinding</w:t>
      </w:r>
      <w:r w:rsidRPr="00061498">
        <w:rPr>
          <w:b/>
        </w:rPr>
        <w:t>&gt;: XXXXX</w:t>
      </w:r>
      <w:r w:rsidRPr="00061498">
        <w:t xml:space="preserve"> </w:t>
      </w:r>
      <w:r w:rsidR="00061498" w:rsidRPr="00061498">
        <w:t>–</w:t>
      </w:r>
      <w:r w:rsidRPr="00061498">
        <w:t xml:space="preserve"> </w:t>
      </w:r>
      <w:r w:rsidR="00061498" w:rsidRPr="00061498">
        <w:t xml:space="preserve">wanneer een </w:t>
      </w:r>
      <w:r w:rsidR="004415B3" w:rsidRPr="00061498">
        <w:t>specifi</w:t>
      </w:r>
      <w:r w:rsidR="004415B3">
        <w:t>eke</w:t>
      </w:r>
      <w:r w:rsidR="00061498" w:rsidRPr="00061498">
        <w:t xml:space="preserve"> bevinding is opgelost.</w:t>
      </w:r>
      <w:r w:rsidR="00061498">
        <w:t xml:space="preserve"> </w:t>
      </w:r>
      <w:r w:rsidRPr="00061498">
        <w:t xml:space="preserve"> </w:t>
      </w:r>
      <w:r w:rsidR="0087708B">
        <w:br/>
      </w:r>
      <w:r w:rsidR="0087708B">
        <w:br/>
      </w:r>
      <w:r w:rsidR="00061498" w:rsidRPr="00061498">
        <w:t>Voorbeelden</w:t>
      </w:r>
      <w:r w:rsidR="00C341BC">
        <w:t>:</w:t>
      </w:r>
    </w:p>
    <w:p w14:paraId="0E1A200D" w14:textId="1B4C3ABD" w:rsidR="00C341BC" w:rsidRDefault="00C341BC" w:rsidP="00A75FEF">
      <w:pPr>
        <w:autoSpaceDE w:val="0"/>
        <w:autoSpaceDN w:val="0"/>
        <w:adjustRightInd w:val="0"/>
      </w:pPr>
    </w:p>
    <w:p w14:paraId="567617FC" w14:textId="6E62E35A" w:rsidR="00C341BC" w:rsidRPr="00061498" w:rsidRDefault="00C341BC" w:rsidP="00A75FEF">
      <w:pPr>
        <w:autoSpaceDE w:val="0"/>
        <w:autoSpaceDN w:val="0"/>
        <w:adjustRightInd w:val="0"/>
      </w:pPr>
      <w:r>
        <w:t>Een eenvoudige boodschap:</w:t>
      </w:r>
    </w:p>
    <w:p w14:paraId="47AF2BFB" w14:textId="77777777" w:rsidR="00A75FEF" w:rsidRPr="00061498" w:rsidRDefault="00A75FEF" w:rsidP="00A75FEF">
      <w:pPr>
        <w:autoSpaceDE w:val="0"/>
        <w:autoSpaceDN w:val="0"/>
        <w:adjustRightInd w:val="0"/>
      </w:pPr>
    </w:p>
    <w:p w14:paraId="26371F51" w14:textId="5B66916C" w:rsidR="00A75FEF" w:rsidRPr="00061498" w:rsidRDefault="00A75FEF" w:rsidP="00A75FEF">
      <w:pPr>
        <w:shd w:val="clear" w:color="auto" w:fill="2020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BBBBBB"/>
          <w:sz w:val="20"/>
          <w:szCs w:val="20"/>
        </w:rPr>
      </w:pPr>
      <w:r w:rsidRPr="00061498">
        <w:rPr>
          <w:rFonts w:ascii="Consolas" w:hAnsi="Consolas" w:cs="Courier New"/>
          <w:color w:val="BBBBBB"/>
          <w:sz w:val="20"/>
          <w:szCs w:val="20"/>
        </w:rPr>
        <w:t xml:space="preserve">SRC_BAS: </w:t>
      </w:r>
      <w:r w:rsidR="00061498" w:rsidRPr="00061498">
        <w:rPr>
          <w:rFonts w:ascii="Consolas" w:hAnsi="Consolas" w:cs="Courier New"/>
          <w:color w:val="BBBBBB"/>
          <w:sz w:val="20"/>
          <w:szCs w:val="20"/>
        </w:rPr>
        <w:t>Wijzig het polling interval n</w:t>
      </w:r>
      <w:r w:rsidR="00061498">
        <w:rPr>
          <w:rFonts w:ascii="Consolas" w:hAnsi="Consolas" w:cs="Courier New"/>
          <w:color w:val="BBBBBB"/>
          <w:sz w:val="20"/>
          <w:szCs w:val="20"/>
        </w:rPr>
        <w:t xml:space="preserve">aar </w:t>
      </w:r>
      <w:r w:rsidRPr="00061498">
        <w:rPr>
          <w:rFonts w:ascii="Consolas" w:hAnsi="Consolas" w:cs="Courier New"/>
          <w:color w:val="BBBBBB"/>
          <w:sz w:val="20"/>
          <w:szCs w:val="20"/>
        </w:rPr>
        <w:t>120 minute</w:t>
      </w:r>
      <w:r w:rsidR="00061498">
        <w:rPr>
          <w:rFonts w:ascii="Consolas" w:hAnsi="Consolas" w:cs="Courier New"/>
          <w:color w:val="BBBBBB"/>
          <w:sz w:val="20"/>
          <w:szCs w:val="20"/>
        </w:rPr>
        <w:t>n</w:t>
      </w:r>
      <w:r w:rsidRPr="00061498">
        <w:rPr>
          <w:rFonts w:ascii="Consolas" w:hAnsi="Consolas" w:cs="Courier New"/>
          <w:color w:val="BBBBBB"/>
          <w:sz w:val="20"/>
          <w:szCs w:val="20"/>
        </w:rPr>
        <w:t xml:space="preserve"> in </w:t>
      </w:r>
      <w:r w:rsidR="00061498">
        <w:rPr>
          <w:rFonts w:ascii="Consolas" w:hAnsi="Consolas" w:cs="Courier New"/>
          <w:color w:val="BBBBBB"/>
          <w:sz w:val="20"/>
          <w:szCs w:val="20"/>
        </w:rPr>
        <w:t xml:space="preserve">het </w:t>
      </w:r>
      <w:r w:rsidRPr="00061498">
        <w:rPr>
          <w:rFonts w:ascii="Consolas" w:hAnsi="Consolas" w:cs="Courier New"/>
          <w:color w:val="BBBBBB"/>
          <w:sz w:val="20"/>
          <w:szCs w:val="20"/>
        </w:rPr>
        <w:t xml:space="preserve">Polling </w:t>
      </w:r>
      <w:r w:rsidR="00061498">
        <w:rPr>
          <w:rFonts w:ascii="Consolas" w:hAnsi="Consolas" w:cs="Courier New"/>
          <w:color w:val="BBBBBB"/>
          <w:sz w:val="20"/>
          <w:szCs w:val="20"/>
        </w:rPr>
        <w:t>s</w:t>
      </w:r>
      <w:r w:rsidRPr="00061498">
        <w:rPr>
          <w:rFonts w:ascii="Consolas" w:hAnsi="Consolas" w:cs="Courier New"/>
          <w:color w:val="BBBBBB"/>
          <w:sz w:val="20"/>
          <w:szCs w:val="20"/>
        </w:rPr>
        <w:t>cript</w:t>
      </w:r>
    </w:p>
    <w:p w14:paraId="265E32DD" w14:textId="7E8FBFFA" w:rsidR="00A75FEF" w:rsidRPr="00C341BC" w:rsidRDefault="00061498" w:rsidP="00C341BC">
      <w:pPr>
        <w:shd w:val="clear" w:color="auto" w:fill="2020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BBBBBB"/>
          <w:sz w:val="20"/>
          <w:szCs w:val="20"/>
        </w:rPr>
      </w:pPr>
      <w:r w:rsidRPr="00061498">
        <w:rPr>
          <w:rFonts w:ascii="Consolas" w:hAnsi="Consolas" w:cs="Courier New"/>
          <w:color w:val="BBBBBB"/>
          <w:sz w:val="20"/>
          <w:szCs w:val="20"/>
        </w:rPr>
        <w:t>Voor de br</w:t>
      </w:r>
      <w:r>
        <w:rPr>
          <w:rFonts w:ascii="Consolas" w:hAnsi="Consolas" w:cs="Courier New"/>
          <w:color w:val="BBBBBB"/>
          <w:sz w:val="20"/>
          <w:szCs w:val="20"/>
        </w:rPr>
        <w:t>o</w:t>
      </w:r>
      <w:r w:rsidRPr="00061498">
        <w:rPr>
          <w:rFonts w:ascii="Consolas" w:hAnsi="Consolas" w:cs="Courier New"/>
          <w:color w:val="BBBBBB"/>
          <w:sz w:val="20"/>
          <w:szCs w:val="20"/>
        </w:rPr>
        <w:t>n BAS arrivere</w:t>
      </w:r>
      <w:r>
        <w:rPr>
          <w:rFonts w:ascii="Consolas" w:hAnsi="Consolas" w:cs="Courier New"/>
          <w:color w:val="BBBBBB"/>
          <w:sz w:val="20"/>
          <w:szCs w:val="20"/>
        </w:rPr>
        <w:t>n</w:t>
      </w:r>
      <w:r w:rsidRPr="00061498">
        <w:rPr>
          <w:rFonts w:ascii="Consolas" w:hAnsi="Consolas" w:cs="Courier New"/>
          <w:color w:val="BBBBBB"/>
          <w:sz w:val="20"/>
          <w:szCs w:val="20"/>
        </w:rPr>
        <w:t xml:space="preserve"> de files tussen</w:t>
      </w:r>
      <w:r w:rsidR="00A75FEF" w:rsidRPr="00061498">
        <w:rPr>
          <w:rFonts w:ascii="Consolas" w:hAnsi="Consolas" w:cs="Courier New"/>
          <w:color w:val="BBBBBB"/>
          <w:sz w:val="20"/>
          <w:szCs w:val="20"/>
        </w:rPr>
        <w:t xml:space="preserve"> 10</w:t>
      </w:r>
      <w:r w:rsidRPr="00061498">
        <w:rPr>
          <w:rFonts w:ascii="Consolas" w:hAnsi="Consolas" w:cs="Courier New"/>
          <w:color w:val="BBBBBB"/>
          <w:sz w:val="20"/>
          <w:szCs w:val="20"/>
        </w:rPr>
        <w:t>.00</w:t>
      </w:r>
      <w:r w:rsidR="00A75FEF" w:rsidRPr="00061498">
        <w:rPr>
          <w:rFonts w:ascii="Consolas" w:hAnsi="Consolas" w:cs="Courier New"/>
          <w:color w:val="BBBBBB"/>
          <w:sz w:val="20"/>
          <w:szCs w:val="20"/>
        </w:rPr>
        <w:t xml:space="preserve"> </w:t>
      </w:r>
      <w:r>
        <w:rPr>
          <w:rFonts w:ascii="Consolas" w:hAnsi="Consolas" w:cs="Courier New"/>
          <w:color w:val="BBBBBB"/>
          <w:sz w:val="20"/>
          <w:szCs w:val="20"/>
        </w:rPr>
        <w:t>en 12:00 uur</w:t>
      </w:r>
      <w:r w:rsidR="00A75FEF" w:rsidRPr="00061498">
        <w:rPr>
          <w:rFonts w:ascii="Consolas" w:hAnsi="Consolas" w:cs="Courier New"/>
          <w:color w:val="BBBBBB"/>
          <w:sz w:val="20"/>
          <w:szCs w:val="20"/>
        </w:rPr>
        <w:t>.</w:t>
      </w:r>
      <w:r>
        <w:rPr>
          <w:rFonts w:ascii="Consolas" w:hAnsi="Consolas" w:cs="Courier New"/>
          <w:color w:val="BBBBBB"/>
          <w:sz w:val="20"/>
          <w:szCs w:val="20"/>
        </w:rPr>
        <w:t xml:space="preserve"> </w:t>
      </w:r>
      <w:r w:rsidRPr="00061498">
        <w:rPr>
          <w:rFonts w:ascii="Consolas" w:hAnsi="Consolas" w:cs="Courier New"/>
          <w:color w:val="BBBBBB"/>
          <w:sz w:val="20"/>
          <w:szCs w:val="20"/>
        </w:rPr>
        <w:t>Om</w:t>
      </w:r>
      <w:r w:rsidR="004415B3">
        <w:rPr>
          <w:rFonts w:ascii="Consolas" w:hAnsi="Consolas" w:cs="Courier New"/>
          <w:color w:val="BBBBBB"/>
          <w:sz w:val="20"/>
          <w:szCs w:val="20"/>
        </w:rPr>
        <w:t xml:space="preserve"> deze periode af te dekken is h</w:t>
      </w:r>
      <w:r w:rsidRPr="00061498">
        <w:rPr>
          <w:rFonts w:ascii="Consolas" w:hAnsi="Consolas" w:cs="Courier New"/>
          <w:color w:val="BBBBBB"/>
          <w:sz w:val="20"/>
          <w:szCs w:val="20"/>
        </w:rPr>
        <w:t>et polling in</w:t>
      </w:r>
      <w:r>
        <w:rPr>
          <w:rFonts w:ascii="Consolas" w:hAnsi="Consolas" w:cs="Courier New"/>
          <w:color w:val="BBBBBB"/>
          <w:sz w:val="20"/>
          <w:szCs w:val="20"/>
        </w:rPr>
        <w:t xml:space="preserve">terval </w:t>
      </w:r>
      <w:r w:rsidR="00C341BC">
        <w:rPr>
          <w:rFonts w:ascii="Consolas" w:hAnsi="Consolas" w:cs="Courier New"/>
          <w:color w:val="BBBBBB"/>
          <w:sz w:val="20"/>
          <w:szCs w:val="20"/>
        </w:rPr>
        <w:t xml:space="preserve">gewijzigd van </w:t>
      </w:r>
      <w:r w:rsidR="00A75FEF" w:rsidRPr="00061498">
        <w:rPr>
          <w:rFonts w:ascii="Consolas" w:hAnsi="Consolas" w:cs="Courier New"/>
          <w:color w:val="BBBBBB"/>
          <w:sz w:val="20"/>
          <w:szCs w:val="20"/>
        </w:rPr>
        <w:t>60 minute</w:t>
      </w:r>
      <w:r w:rsidR="00C341BC">
        <w:rPr>
          <w:rFonts w:ascii="Consolas" w:hAnsi="Consolas" w:cs="Courier New"/>
          <w:color w:val="BBBBBB"/>
          <w:sz w:val="20"/>
          <w:szCs w:val="20"/>
        </w:rPr>
        <w:t xml:space="preserve">n naar 120 </w:t>
      </w:r>
      <w:r w:rsidR="00A75FEF" w:rsidRPr="00061498">
        <w:rPr>
          <w:rFonts w:ascii="Consolas" w:hAnsi="Consolas" w:cs="Courier New"/>
          <w:color w:val="BBBBBB"/>
          <w:sz w:val="20"/>
          <w:szCs w:val="20"/>
        </w:rPr>
        <w:t>minute</w:t>
      </w:r>
      <w:r w:rsidR="00C341BC">
        <w:rPr>
          <w:rFonts w:ascii="Consolas" w:hAnsi="Consolas" w:cs="Courier New"/>
          <w:color w:val="BBBBBB"/>
          <w:sz w:val="20"/>
          <w:szCs w:val="20"/>
        </w:rPr>
        <w:t>n</w:t>
      </w:r>
      <w:r w:rsidR="00A75FEF" w:rsidRPr="00061498">
        <w:rPr>
          <w:rFonts w:ascii="Consolas" w:hAnsi="Consolas" w:cs="Courier New"/>
          <w:color w:val="BBBBBB"/>
          <w:sz w:val="20"/>
          <w:szCs w:val="20"/>
        </w:rPr>
        <w:t xml:space="preserve">. </w:t>
      </w:r>
      <w:r w:rsidR="00C341BC">
        <w:rPr>
          <w:rFonts w:ascii="Consolas" w:hAnsi="Consolas" w:cs="Courier New"/>
          <w:color w:val="BBBBBB"/>
          <w:sz w:val="20"/>
          <w:szCs w:val="20"/>
        </w:rPr>
        <w:br/>
        <w:t xml:space="preserve">Afgestemd met de Bron. </w:t>
      </w:r>
    </w:p>
    <w:p w14:paraId="06D2055B" w14:textId="6D450332" w:rsidR="00A75FEF" w:rsidRPr="00C341BC" w:rsidRDefault="00C341BC" w:rsidP="00A75FEF">
      <w:pPr>
        <w:autoSpaceDE w:val="0"/>
        <w:autoSpaceDN w:val="0"/>
        <w:adjustRightInd w:val="0"/>
      </w:pPr>
      <w:r w:rsidRPr="00C341BC">
        <w:t>Boodschap voor een functionele w</w:t>
      </w:r>
      <w:r>
        <w:t>ijziging:</w:t>
      </w:r>
    </w:p>
    <w:p w14:paraId="422428F5" w14:textId="77777777" w:rsidR="00A75FEF" w:rsidRPr="00C341BC" w:rsidRDefault="00A75FEF" w:rsidP="00A75FEF">
      <w:pPr>
        <w:autoSpaceDE w:val="0"/>
        <w:autoSpaceDN w:val="0"/>
        <w:adjustRightInd w:val="0"/>
      </w:pPr>
    </w:p>
    <w:p w14:paraId="50D8985D" w14:textId="6102933C" w:rsidR="00A75FEF" w:rsidRPr="00C341BC" w:rsidRDefault="00A75FEF" w:rsidP="00A75FEF">
      <w:pPr>
        <w:pStyle w:val="HTML-voorafopgemaakt"/>
        <w:shd w:val="clear" w:color="auto" w:fill="202020"/>
        <w:wordWrap w:val="0"/>
        <w:spacing w:after="150"/>
        <w:rPr>
          <w:rStyle w:val="HTMLCode"/>
          <w:rFonts w:ascii="Consolas" w:hAnsi="Consolas"/>
          <w:color w:val="BBBBBB"/>
        </w:rPr>
      </w:pPr>
      <w:r w:rsidRPr="00C341BC">
        <w:rPr>
          <w:rStyle w:val="HTMLCode"/>
          <w:rFonts w:ascii="Consolas" w:hAnsi="Consolas"/>
          <w:color w:val="BBBBBB"/>
        </w:rPr>
        <w:t xml:space="preserve">SRC_BAS: </w:t>
      </w:r>
      <w:r w:rsidR="00C341BC" w:rsidRPr="00C341BC">
        <w:rPr>
          <w:rStyle w:val="HTMLCode"/>
          <w:rFonts w:ascii="Consolas" w:hAnsi="Consolas"/>
          <w:color w:val="BBBBBB"/>
        </w:rPr>
        <w:t>Voeg nieuwe kolom toe aan doel tabe</w:t>
      </w:r>
      <w:r w:rsidR="00C341BC">
        <w:rPr>
          <w:rStyle w:val="HTMLCode"/>
          <w:rFonts w:ascii="Consolas" w:hAnsi="Consolas"/>
          <w:color w:val="BBBBBB"/>
        </w:rPr>
        <w:t>l</w:t>
      </w:r>
      <w:r w:rsidR="00C341BC" w:rsidRPr="00C341BC">
        <w:rPr>
          <w:rStyle w:val="HTMLCode"/>
          <w:rFonts w:ascii="Consolas" w:hAnsi="Consolas"/>
          <w:color w:val="BBBBBB"/>
        </w:rPr>
        <w:t xml:space="preserve"> </w:t>
      </w:r>
      <w:r w:rsidR="004415B3" w:rsidRPr="00C341BC">
        <w:rPr>
          <w:rStyle w:val="HTMLCode"/>
          <w:rFonts w:ascii="Consolas" w:hAnsi="Consolas"/>
          <w:color w:val="BBBBBB"/>
        </w:rPr>
        <w:t>t.b.v.</w:t>
      </w:r>
      <w:r w:rsidR="00C341BC" w:rsidRPr="00C341BC">
        <w:rPr>
          <w:rStyle w:val="HTMLCode"/>
          <w:rFonts w:ascii="Consolas" w:hAnsi="Consolas"/>
          <w:color w:val="BBBBBB"/>
        </w:rPr>
        <w:t xml:space="preserve"> berekening </w:t>
      </w:r>
      <w:r w:rsidR="00C341BC">
        <w:rPr>
          <w:rStyle w:val="HTMLCode"/>
          <w:rFonts w:ascii="Consolas" w:hAnsi="Consolas"/>
          <w:color w:val="BBBBBB"/>
        </w:rPr>
        <w:t xml:space="preserve">van afgedragen </w:t>
      </w:r>
      <w:r w:rsidR="004415B3">
        <w:rPr>
          <w:rStyle w:val="HTMLCode"/>
          <w:rFonts w:ascii="Consolas" w:hAnsi="Consolas"/>
          <w:color w:val="BBBBBB"/>
        </w:rPr>
        <w:br/>
      </w:r>
      <w:r w:rsidR="00C341BC">
        <w:rPr>
          <w:rStyle w:val="HTMLCode"/>
          <w:rFonts w:ascii="Consolas" w:hAnsi="Consolas"/>
          <w:color w:val="BBBBBB"/>
        </w:rPr>
        <w:t xml:space="preserve">belasting. </w:t>
      </w:r>
    </w:p>
    <w:p w14:paraId="2059FD22" w14:textId="7EEF9190" w:rsidR="00A75FEF" w:rsidRPr="00382089" w:rsidRDefault="00C341BC" w:rsidP="00A75FEF">
      <w:pPr>
        <w:pStyle w:val="HTML-voorafopgemaakt"/>
        <w:shd w:val="clear" w:color="auto" w:fill="202020"/>
        <w:wordWrap w:val="0"/>
        <w:spacing w:after="150"/>
        <w:rPr>
          <w:rStyle w:val="HTMLCode"/>
          <w:rFonts w:ascii="Consolas" w:hAnsi="Consolas"/>
          <w:color w:val="BBBBBB"/>
        </w:rPr>
      </w:pPr>
      <w:r w:rsidRPr="00C341BC">
        <w:rPr>
          <w:rStyle w:val="HTMLCode"/>
          <w:rFonts w:ascii="Consolas" w:hAnsi="Consolas"/>
          <w:color w:val="BBBBBB"/>
        </w:rPr>
        <w:t>Nieuwe kolom is nodig omdat afnemer dit gegeven nodig heef</w:t>
      </w:r>
      <w:r>
        <w:rPr>
          <w:rStyle w:val="HTMLCode"/>
          <w:rFonts w:ascii="Consolas" w:hAnsi="Consolas"/>
          <w:color w:val="BBBBBB"/>
        </w:rPr>
        <w:t xml:space="preserve">t in nieuwe rapportage. </w:t>
      </w:r>
    </w:p>
    <w:p w14:paraId="3750BEF2" w14:textId="21F2806F" w:rsidR="00A75FEF" w:rsidRPr="00382089" w:rsidRDefault="00A75FEF" w:rsidP="00A75FEF">
      <w:pPr>
        <w:pStyle w:val="HTML-voorafopgemaakt"/>
        <w:shd w:val="clear" w:color="auto" w:fill="202020"/>
        <w:wordWrap w:val="0"/>
        <w:spacing w:after="150"/>
        <w:rPr>
          <w:rFonts w:ascii="Consolas" w:hAnsi="Consolas"/>
          <w:color w:val="BBBBBB"/>
        </w:rPr>
      </w:pPr>
      <w:r w:rsidRPr="00382089">
        <w:rPr>
          <w:rStyle w:val="HTMLCode"/>
          <w:rFonts w:ascii="Consolas" w:hAnsi="Consolas"/>
          <w:color w:val="BBBBBB"/>
        </w:rPr>
        <w:t>@</w:t>
      </w:r>
      <w:r w:rsidR="00EA0877">
        <w:rPr>
          <w:rStyle w:val="HTMLCode"/>
          <w:rFonts w:ascii="Consolas" w:hAnsi="Consolas"/>
          <w:color w:val="BBBBBB"/>
        </w:rPr>
        <w:t>functionaliteit</w:t>
      </w:r>
    </w:p>
    <w:p w14:paraId="2FBA093B" w14:textId="544CCF8B" w:rsidR="00A75FEF" w:rsidRPr="00382089" w:rsidRDefault="00A75FEF" w:rsidP="00A75FEF">
      <w:pPr>
        <w:autoSpaceDE w:val="0"/>
        <w:autoSpaceDN w:val="0"/>
        <w:adjustRightInd w:val="0"/>
      </w:pPr>
      <w:r w:rsidRPr="00382089">
        <w:t xml:space="preserve">Bug fix Message </w:t>
      </w:r>
      <w:r w:rsidR="004415B3">
        <w:t>voorbeeld:</w:t>
      </w:r>
    </w:p>
    <w:p w14:paraId="0F00E292" w14:textId="77777777" w:rsidR="00A75FEF" w:rsidRPr="00382089" w:rsidRDefault="00A75FEF" w:rsidP="00A75FEF">
      <w:pPr>
        <w:autoSpaceDE w:val="0"/>
        <w:autoSpaceDN w:val="0"/>
        <w:adjustRightInd w:val="0"/>
      </w:pPr>
    </w:p>
    <w:p w14:paraId="254ACE98" w14:textId="09BB8C74" w:rsidR="00A75FEF" w:rsidRPr="00C341BC" w:rsidRDefault="00A75FEF" w:rsidP="00A75FEF">
      <w:pPr>
        <w:pStyle w:val="HTML-voorafopgemaakt"/>
        <w:shd w:val="clear" w:color="auto" w:fill="202020"/>
        <w:wordWrap w:val="0"/>
        <w:spacing w:after="150"/>
        <w:rPr>
          <w:rStyle w:val="HTMLCode"/>
          <w:rFonts w:ascii="Consolas" w:hAnsi="Consolas"/>
          <w:color w:val="BBBBBB"/>
        </w:rPr>
      </w:pPr>
      <w:r w:rsidRPr="00C341BC">
        <w:rPr>
          <w:rStyle w:val="HTMLCode"/>
          <w:rFonts w:ascii="Consolas" w:hAnsi="Consolas"/>
          <w:color w:val="BBBBBB"/>
        </w:rPr>
        <w:t xml:space="preserve">SRC_BAS: </w:t>
      </w:r>
      <w:r w:rsidR="00C341BC" w:rsidRPr="00C341BC">
        <w:rPr>
          <w:rStyle w:val="HTMLCode"/>
          <w:rFonts w:ascii="Consolas" w:hAnsi="Consolas"/>
          <w:color w:val="BBBBBB"/>
        </w:rPr>
        <w:t>Corrigeer berekening van afgedragen belasting</w:t>
      </w:r>
    </w:p>
    <w:p w14:paraId="41E455A4" w14:textId="35DB6DB9" w:rsidR="00A75FEF" w:rsidRPr="00382089" w:rsidRDefault="00C341BC" w:rsidP="00A75FEF">
      <w:pPr>
        <w:pStyle w:val="HTML-voorafopgemaakt"/>
        <w:shd w:val="clear" w:color="auto" w:fill="202020"/>
        <w:wordWrap w:val="0"/>
        <w:spacing w:after="150"/>
        <w:rPr>
          <w:rStyle w:val="HTMLCode"/>
          <w:rFonts w:ascii="Consolas" w:hAnsi="Consolas"/>
          <w:color w:val="BBBBBB"/>
        </w:rPr>
      </w:pPr>
      <w:r w:rsidRPr="00382089">
        <w:rPr>
          <w:rStyle w:val="HTMLCode"/>
          <w:rFonts w:ascii="Consolas" w:hAnsi="Consolas"/>
          <w:color w:val="BBBBBB"/>
        </w:rPr>
        <w:t xml:space="preserve">Afgedragen belasting is aangepast. </w:t>
      </w:r>
    </w:p>
    <w:p w14:paraId="6FB645CC" w14:textId="11FF53F2" w:rsidR="00A75FEF" w:rsidRPr="00382089" w:rsidRDefault="00A75FEF" w:rsidP="00A75FEF">
      <w:pPr>
        <w:pStyle w:val="HTML-voorafopgemaakt"/>
        <w:shd w:val="clear" w:color="auto" w:fill="202020"/>
        <w:wordWrap w:val="0"/>
        <w:spacing w:after="150"/>
        <w:rPr>
          <w:rStyle w:val="HTMLCode"/>
          <w:rFonts w:ascii="Consolas" w:hAnsi="Consolas"/>
          <w:color w:val="BBBBBB"/>
        </w:rPr>
      </w:pPr>
      <w:r w:rsidRPr="00382089">
        <w:rPr>
          <w:rStyle w:val="HTMLCode"/>
          <w:rFonts w:ascii="Consolas" w:hAnsi="Consolas"/>
          <w:color w:val="BBBBBB"/>
        </w:rPr>
        <w:t>@</w:t>
      </w:r>
      <w:r w:rsidR="00EA0877">
        <w:rPr>
          <w:rStyle w:val="HTMLCode"/>
          <w:rFonts w:ascii="Consolas" w:hAnsi="Consolas"/>
          <w:color w:val="BBBBBB"/>
        </w:rPr>
        <w:t>correctie</w:t>
      </w:r>
    </w:p>
    <w:p w14:paraId="3EA09F6A" w14:textId="011360CD" w:rsidR="00A75FEF" w:rsidRDefault="0087708B" w:rsidP="00A75FEF">
      <w:pPr>
        <w:pStyle w:val="HTML-voorafopgemaakt"/>
        <w:shd w:val="clear" w:color="auto" w:fill="202020"/>
        <w:wordWrap w:val="0"/>
        <w:spacing w:after="150"/>
        <w:rPr>
          <w:rFonts w:ascii="Consolas" w:hAnsi="Consolas"/>
          <w:color w:val="BBBBBB"/>
        </w:rPr>
      </w:pPr>
      <w:r>
        <w:rPr>
          <w:rStyle w:val="HTMLCode"/>
          <w:rFonts w:ascii="Consolas" w:hAnsi="Consolas"/>
          <w:color w:val="BBBBBB"/>
        </w:rPr>
        <w:t>b</w:t>
      </w:r>
      <w:r w:rsidR="00EA0877">
        <w:rPr>
          <w:rStyle w:val="HTMLCode"/>
          <w:rFonts w:ascii="Consolas" w:hAnsi="Consolas"/>
          <w:color w:val="BBBBBB"/>
        </w:rPr>
        <w:t>evinding</w:t>
      </w:r>
      <w:r w:rsidR="00A75FEF">
        <w:rPr>
          <w:rStyle w:val="HTMLCode"/>
          <w:rFonts w:ascii="Consolas" w:hAnsi="Consolas"/>
          <w:color w:val="BBBBBB"/>
        </w:rPr>
        <w:t>: 123456</w:t>
      </w:r>
    </w:p>
    <w:p w14:paraId="665D0641" w14:textId="711E164C" w:rsidR="00DF0437" w:rsidRDefault="00DF0437" w:rsidP="008F6C09">
      <w:pPr>
        <w:pStyle w:val="Kop2"/>
        <w:rPr>
          <w:rFonts w:eastAsia="Calibri"/>
          <w:lang w:eastAsia="en-US"/>
        </w:rPr>
      </w:pPr>
    </w:p>
    <w:p w14:paraId="1A81181C" w14:textId="19C5E407" w:rsidR="002F29C9" w:rsidRDefault="002F29C9" w:rsidP="002F29C9">
      <w:pPr>
        <w:pStyle w:val="Kop2"/>
        <w:numPr>
          <w:ilvl w:val="1"/>
          <w:numId w:val="20"/>
        </w:numPr>
        <w:rPr>
          <w:rFonts w:eastAsia="Calibri"/>
          <w:lang w:eastAsia="en-US"/>
        </w:rPr>
      </w:pPr>
      <w:r>
        <w:rPr>
          <w:rFonts w:eastAsia="Calibri"/>
          <w:lang w:eastAsia="en-US"/>
        </w:rPr>
        <w:t xml:space="preserve"> </w:t>
      </w:r>
      <w:bookmarkStart w:id="22" w:name="_Toc52790352"/>
      <w:r>
        <w:rPr>
          <w:rFonts w:eastAsia="Calibri"/>
          <w:lang w:eastAsia="en-US"/>
        </w:rPr>
        <w:t>Manifest file</w:t>
      </w:r>
      <w:bookmarkEnd w:id="22"/>
    </w:p>
    <w:p w14:paraId="259BF029" w14:textId="70896E51" w:rsidR="00DF0437" w:rsidRPr="00DF0437" w:rsidRDefault="002F29C9" w:rsidP="00140CAA">
      <w:pPr>
        <w:rPr>
          <w:b/>
          <w:bCs/>
          <w:i/>
          <w:iCs/>
        </w:rPr>
      </w:pPr>
      <w:r w:rsidRPr="002F29C9">
        <w:t>Een m</w:t>
      </w:r>
      <w:r>
        <w:t xml:space="preserve">anifest file is een tekstbestand met een lijst van alle bestandsnamen die gedeployed moeten worden in een bepaalde user story samen met het pad waar ze gevonden kunnen worden in de GIT repository. </w:t>
      </w:r>
      <w:r w:rsidR="00DF0437">
        <w:t>Hieronder zie je een voorbeeld voor de verschillende soorten objecten en een voorbeeld van een manifest file in GIT.</w:t>
      </w:r>
    </w:p>
    <w:p w14:paraId="24999287" w14:textId="77777777" w:rsidR="00DF0437" w:rsidRPr="00DF0437" w:rsidRDefault="00DF0437" w:rsidP="00140CAA"/>
    <w:p w14:paraId="423A1273" w14:textId="765C09DE" w:rsidR="002F29C9" w:rsidRPr="00993A1B" w:rsidRDefault="00DF0437" w:rsidP="00140CAA">
      <w:pPr>
        <w:rPr>
          <w:rFonts w:ascii="Calibri" w:hAnsi="Calibri" w:cs="Calibri"/>
          <w:sz w:val="22"/>
          <w:szCs w:val="22"/>
        </w:rPr>
      </w:pPr>
      <w:r w:rsidRPr="00993A1B">
        <w:t>Voor alle</w:t>
      </w:r>
      <w:r w:rsidR="002F29C9" w:rsidRPr="00993A1B">
        <w:t xml:space="preserve"> Datastage object</w:t>
      </w:r>
      <w:r w:rsidRPr="00993A1B">
        <w:t>en geldt:</w:t>
      </w:r>
      <w:r w:rsidR="002F29C9" w:rsidRPr="00993A1B">
        <w:t xml:space="preserve"> </w:t>
      </w:r>
      <w:r w:rsidRPr="00993A1B">
        <w:t>Het pad start vanaf de</w:t>
      </w:r>
      <w:r w:rsidR="002F29C9" w:rsidRPr="00993A1B">
        <w:t xml:space="preserve"> DIM_ontwikkel project </w:t>
      </w:r>
      <w:r w:rsidRPr="00993A1B">
        <w:t>map</w:t>
      </w:r>
      <w:r w:rsidR="002F29C9" w:rsidRPr="00993A1B">
        <w:t xml:space="preserve"> (</w:t>
      </w:r>
      <w:r w:rsidRPr="00993A1B">
        <w:t>exclusief DIM_ontwi</w:t>
      </w:r>
      <w:r w:rsidR="002F29C9" w:rsidRPr="00993A1B">
        <w:t>kkel)</w:t>
      </w:r>
    </w:p>
    <w:p w14:paraId="48E2B01A" w14:textId="5C938614" w:rsidR="002F29C9" w:rsidRPr="00833344" w:rsidRDefault="00DF0437" w:rsidP="00140CAA">
      <w:r w:rsidRPr="00833344">
        <w:t>Bijv.</w:t>
      </w:r>
      <w:r w:rsidR="002F29C9" w:rsidRPr="00833344">
        <w:t xml:space="preserve"> \10 Staging\</w:t>
      </w:r>
      <w:r w:rsidRPr="00833344">
        <w:t xml:space="preserve">50 Jobs\DL_Bestand_Verwerking\3 </w:t>
      </w:r>
      <w:r w:rsidR="002F29C9" w:rsidRPr="00833344">
        <w:t>Pakbon\job_DL_PakbonControlesMetadata.dsx</w:t>
      </w:r>
    </w:p>
    <w:p w14:paraId="3B8AA59F" w14:textId="31753247" w:rsidR="002F29C9" w:rsidRPr="00833344" w:rsidRDefault="00DF0437" w:rsidP="00140CAA">
      <w:r w:rsidRPr="00833344">
        <w:t>of</w:t>
      </w:r>
      <w:r w:rsidR="002F29C9" w:rsidRPr="00833344">
        <w:t xml:space="preserve"> \90 Generiek\10 Parameter Sets\par_DIM_Dbs.dsx</w:t>
      </w:r>
    </w:p>
    <w:p w14:paraId="510085E0" w14:textId="12042C7C" w:rsidR="002F29C9" w:rsidRDefault="00DF0437" w:rsidP="00140CAA">
      <w:pPr>
        <w:rPr>
          <w:b/>
          <w:bCs/>
        </w:rPr>
      </w:pPr>
      <w:r w:rsidRPr="00993A1B">
        <w:rPr>
          <w:b/>
          <w:bCs/>
        </w:rPr>
        <w:t>Let op dat het pad de</w:t>
      </w:r>
      <w:r w:rsidR="002F29C9" w:rsidRPr="00993A1B">
        <w:rPr>
          <w:b/>
          <w:bCs/>
        </w:rPr>
        <w:t xml:space="preserve"> windows </w:t>
      </w:r>
      <w:r w:rsidRPr="00993A1B">
        <w:rPr>
          <w:b/>
          <w:bCs/>
        </w:rPr>
        <w:t>pad conventies volgt.</w:t>
      </w:r>
    </w:p>
    <w:p w14:paraId="452B3E3B" w14:textId="6366D03A" w:rsidR="00C67509" w:rsidRPr="00C67509" w:rsidRDefault="00C67509" w:rsidP="00140CAA">
      <w:pPr>
        <w:rPr>
          <w:bCs/>
          <w:i/>
        </w:rPr>
      </w:pPr>
      <w:r w:rsidRPr="00C67509">
        <w:rPr>
          <w:bCs/>
          <w:i/>
        </w:rPr>
        <w:t xml:space="preserve">Note: </w:t>
      </w:r>
      <w:r w:rsidR="00DC6D77">
        <w:rPr>
          <w:bCs/>
          <w:i/>
        </w:rPr>
        <w:t>De dsxsplitter (zie hoofdstuk 7) zal met het uitpakken van de dsx bestanden ook een manifest file creeren voor de uitgepakte dsx bestanden. Dit manifest kan je aanvullen met de nog missende opjecten.</w:t>
      </w:r>
    </w:p>
    <w:p w14:paraId="1C1CB64C" w14:textId="4B40BA10" w:rsidR="002F29C9" w:rsidRPr="00993A1B" w:rsidRDefault="002F29C9" w:rsidP="00140CAA"/>
    <w:p w14:paraId="148A45DF" w14:textId="48612500" w:rsidR="002F29C9" w:rsidRPr="00993A1B" w:rsidRDefault="00DF0437" w:rsidP="00140CAA">
      <w:r w:rsidRPr="00993A1B">
        <w:lastRenderedPageBreak/>
        <w:t>Voor alle</w:t>
      </w:r>
      <w:r w:rsidR="002F29C9" w:rsidRPr="00993A1B">
        <w:t xml:space="preserve"> Database object</w:t>
      </w:r>
      <w:r w:rsidRPr="00993A1B">
        <w:t>en geldt:</w:t>
      </w:r>
      <w:r w:rsidR="00217842">
        <w:t xml:space="preserve"> </w:t>
      </w:r>
      <w:r w:rsidRPr="00993A1B">
        <w:t>Het pad start vanaf de schema</w:t>
      </w:r>
      <w:r w:rsidR="002F29C9" w:rsidRPr="00993A1B">
        <w:t xml:space="preserve"> </w:t>
      </w:r>
      <w:r w:rsidRPr="00993A1B">
        <w:t>map</w:t>
      </w:r>
      <w:r w:rsidR="002F29C9" w:rsidRPr="00993A1B">
        <w:t xml:space="preserve"> in GIT. </w:t>
      </w:r>
      <w:r w:rsidRPr="00993A1B">
        <w:t>Als een bepaalde schema map nog niet bestaat</w:t>
      </w:r>
      <w:r w:rsidR="002F29C9" w:rsidRPr="00993A1B">
        <w:t xml:space="preserve"> in GIT</w:t>
      </w:r>
      <w:r w:rsidRPr="00993A1B">
        <w:t>, maak hem dan aan</w:t>
      </w:r>
      <w:r w:rsidR="002F29C9" w:rsidRPr="00993A1B">
        <w:t>.</w:t>
      </w:r>
    </w:p>
    <w:p w14:paraId="17A741B3" w14:textId="275171BC" w:rsidR="002F29C9" w:rsidRDefault="00DF0437" w:rsidP="00140CAA">
      <w:pPr>
        <w:rPr>
          <w:lang w:val="en-US"/>
        </w:rPr>
      </w:pPr>
      <w:r>
        <w:rPr>
          <w:lang w:val="en-US"/>
        </w:rPr>
        <w:t>Bijv.</w:t>
      </w:r>
      <w:r w:rsidR="002F29C9">
        <w:rPr>
          <w:lang w:val="en-US"/>
        </w:rPr>
        <w:t xml:space="preserve"> \DIM_LOGGING\cre_DL_Logging_Sequence.sql</w:t>
      </w:r>
    </w:p>
    <w:p w14:paraId="069020A9" w14:textId="14885569" w:rsidR="002F29C9" w:rsidRDefault="00DF0437" w:rsidP="00140CAA">
      <w:r w:rsidRPr="00993A1B">
        <w:t>Let op dat de</w:t>
      </w:r>
      <w:r w:rsidR="002F29C9" w:rsidRPr="00993A1B">
        <w:t xml:space="preserve"> sql scripts </w:t>
      </w:r>
      <w:r w:rsidRPr="00993A1B">
        <w:t>u</w:t>
      </w:r>
      <w:r w:rsidR="00360ECF">
        <w:t>itgevoerd zullen worden in de v</w:t>
      </w:r>
      <w:r w:rsidRPr="00993A1B">
        <w:t>olgorde waarin ze</w:t>
      </w:r>
      <w:r w:rsidR="002F29C9" w:rsidRPr="00993A1B">
        <w:t xml:space="preserve"> in</w:t>
      </w:r>
      <w:r w:rsidRPr="00993A1B">
        <w:t xml:space="preserve"> de</w:t>
      </w:r>
      <w:r w:rsidR="002F29C9" w:rsidRPr="00993A1B">
        <w:t xml:space="preserve"> manifest file</w:t>
      </w:r>
      <w:r w:rsidRPr="00993A1B">
        <w:t xml:space="preserve"> staan</w:t>
      </w:r>
      <w:r w:rsidR="002F29C9" w:rsidRPr="00993A1B">
        <w:t xml:space="preserve">. </w:t>
      </w:r>
      <w:r w:rsidRPr="00993A1B">
        <w:t>Dus let goed op de volgorde bij het maken van een manifest file.</w:t>
      </w:r>
    </w:p>
    <w:p w14:paraId="24AA6F1A" w14:textId="57EDF3FA" w:rsidR="0087640F" w:rsidRDefault="0087640F" w:rsidP="00140CAA"/>
    <w:p w14:paraId="5EB5A72B" w14:textId="01D18A40" w:rsidR="0087640F" w:rsidRPr="00993A1B" w:rsidRDefault="0087640F" w:rsidP="00140CAA">
      <w:r>
        <w:t xml:space="preserve">Let ook op dat database scripts waarbij tabellen worden verwijderd middels een DROP statement in een aparte branche aangeboden moeten worden vanwege back-up procedures. </w:t>
      </w:r>
    </w:p>
    <w:p w14:paraId="6241A273" w14:textId="77777777" w:rsidR="002F29C9" w:rsidRPr="00993A1B" w:rsidRDefault="002F29C9" w:rsidP="00140CAA"/>
    <w:p w14:paraId="0B01F251" w14:textId="4140A2A9" w:rsidR="002F29C9" w:rsidRPr="00993A1B" w:rsidRDefault="00DF0437" w:rsidP="00140CAA">
      <w:r w:rsidRPr="00993A1B">
        <w:t>Voor alle L</w:t>
      </w:r>
      <w:r w:rsidR="002F29C9" w:rsidRPr="00993A1B">
        <w:t>inux script object</w:t>
      </w:r>
      <w:r w:rsidRPr="00993A1B">
        <w:t>en geldt:</w:t>
      </w:r>
      <w:r w:rsidR="002F29C9" w:rsidRPr="00993A1B">
        <w:t xml:space="preserve"> </w:t>
      </w:r>
      <w:r w:rsidRPr="00993A1B">
        <w:t>Het pad start vanaf de Linux map</w:t>
      </w:r>
      <w:r w:rsidR="002F29C9" w:rsidRPr="00993A1B">
        <w:t xml:space="preserve"> in GIT (</w:t>
      </w:r>
      <w:r w:rsidRPr="00993A1B">
        <w:t>exclusief de Linux map</w:t>
      </w:r>
      <w:r w:rsidR="002F29C9" w:rsidRPr="00993A1B">
        <w:t>)</w:t>
      </w:r>
    </w:p>
    <w:p w14:paraId="64B9CD6A" w14:textId="7DFD327B" w:rsidR="002F29C9" w:rsidRDefault="00DF0437" w:rsidP="00140CAA">
      <w:r w:rsidRPr="00833344">
        <w:t>Bijv.</w:t>
      </w:r>
      <w:r w:rsidR="002F29C9" w:rsidRPr="00833344">
        <w:t xml:space="preserve"> \10staging\00scripts\DetecteerPakbon.sh</w:t>
      </w:r>
    </w:p>
    <w:p w14:paraId="47514C4D" w14:textId="6971663F" w:rsidR="00082CCB" w:rsidRDefault="00082CCB" w:rsidP="00140CAA">
      <w:pPr>
        <w:rPr>
          <w:rFonts w:eastAsia="Calibri"/>
          <w:i/>
          <w:lang w:eastAsia="en-US"/>
        </w:rPr>
      </w:pPr>
    </w:p>
    <w:p w14:paraId="669FF1EF" w14:textId="56E65F85" w:rsidR="00082CCB" w:rsidRDefault="00082CCB" w:rsidP="00140CAA">
      <w:pPr>
        <w:rPr>
          <w:b/>
          <w:bCs/>
          <w:i/>
          <w:iCs/>
        </w:rPr>
      </w:pPr>
      <w:r w:rsidRPr="00082CCB">
        <w:t xml:space="preserve">Zie bijgevoegd voorbeeldmanifestbestand voor een </w:t>
      </w:r>
      <w:r>
        <w:t>user story</w:t>
      </w:r>
      <w:r w:rsidRPr="00082CCB">
        <w:t xml:space="preserve"> DAFA-1</w:t>
      </w:r>
      <w:r>
        <w:t>00</w:t>
      </w:r>
    </w:p>
    <w:p w14:paraId="5EEB4AEE" w14:textId="32493279" w:rsidR="00082CCB" w:rsidRDefault="00082CCB" w:rsidP="00082CCB"/>
    <w:p w14:paraId="3D2216F6" w14:textId="25ADD253" w:rsidR="00082CCB" w:rsidRDefault="00082CCB" w:rsidP="00082CCB"/>
    <w:p w14:paraId="43EB76A2" w14:textId="20D493D2" w:rsidR="00C341BC" w:rsidRPr="00382089" w:rsidRDefault="00DA5986" w:rsidP="00534DFB">
      <w:pPr>
        <w:rPr>
          <w:rFonts w:eastAsia="Calibri"/>
          <w:lang w:eastAsia="en-US"/>
        </w:rPr>
      </w:pPr>
      <w:r>
        <w:rPr>
          <w:rFonts w:eastAsia="Calibri"/>
          <w:noProof/>
        </w:rPr>
        <w:object w:dxaOrig="1440" w:dyaOrig="1440" w14:anchorId="7EB7FB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4.05pt;margin-top:7.75pt;width:76.5pt;height:49.5pt;z-index:251666944" stroked="t" strokeweight=".5pt">
            <v:imagedata r:id="rId24" o:title=""/>
            <w10:wrap type="square"/>
          </v:shape>
          <o:OLEObject Type="Embed" ProgID="Package" ShapeID="_x0000_s1027" DrawAspect="Icon" ObjectID="_1765262130" r:id="rId25"/>
        </w:object>
      </w:r>
      <w:r w:rsidR="00C341BC" w:rsidRPr="00382089">
        <w:rPr>
          <w:rFonts w:eastAsia="Calibri"/>
          <w:lang w:eastAsia="en-US"/>
        </w:rPr>
        <w:br w:type="page"/>
      </w:r>
    </w:p>
    <w:p w14:paraId="46DA3E66" w14:textId="2F565924" w:rsidR="003D799A" w:rsidRDefault="004E4C40" w:rsidP="002F29C9">
      <w:pPr>
        <w:pStyle w:val="Kop1"/>
        <w:numPr>
          <w:ilvl w:val="0"/>
          <w:numId w:val="20"/>
        </w:numPr>
        <w:spacing w:after="240" w:line="240" w:lineRule="auto"/>
      </w:pPr>
      <w:bookmarkStart w:id="23" w:name="_Toc52790353"/>
      <w:r w:rsidRPr="004415B3">
        <w:lastRenderedPageBreak/>
        <w:t xml:space="preserve">Werken met </w:t>
      </w:r>
      <w:r w:rsidR="008E7C2F">
        <w:t>GIT Gui en GIT</w:t>
      </w:r>
      <w:r w:rsidR="00E0371A">
        <w:t xml:space="preserve"> Bash</w:t>
      </w:r>
      <w:bookmarkEnd w:id="23"/>
    </w:p>
    <w:p w14:paraId="1EA694AB" w14:textId="5287D059" w:rsidR="00522215" w:rsidRDefault="00522215" w:rsidP="00522215">
      <w:r>
        <w:t xml:space="preserve">In dit hoofdstuk worden de belangrijkste </w:t>
      </w:r>
      <w:r w:rsidR="00D77A05">
        <w:t xml:space="preserve">met GIT uit te voeren </w:t>
      </w:r>
      <w:r>
        <w:t>acties</w:t>
      </w:r>
      <w:r w:rsidR="00D77A05">
        <w:t xml:space="preserve"> beschreven. Hierbij worden zowel de werkwijze met GIT Gui als met GIT Bash toegelicht. </w:t>
      </w:r>
      <w:r>
        <w:t xml:space="preserve"> </w:t>
      </w:r>
    </w:p>
    <w:p w14:paraId="475CE36A" w14:textId="77777777" w:rsidR="00522215" w:rsidRPr="00522215" w:rsidRDefault="00522215" w:rsidP="00522215"/>
    <w:p w14:paraId="3D98A945" w14:textId="43011C38" w:rsidR="003D799A" w:rsidRPr="004415B3" w:rsidRDefault="007E198A" w:rsidP="003D799A">
      <w:pPr>
        <w:pStyle w:val="Kop2"/>
        <w:rPr>
          <w:lang w:eastAsia="en-US"/>
        </w:rPr>
      </w:pPr>
      <w:bookmarkStart w:id="24" w:name="_Toc52790354"/>
      <w:r w:rsidRPr="004415B3">
        <w:rPr>
          <w:lang w:eastAsia="en-US"/>
        </w:rPr>
        <w:t>6</w:t>
      </w:r>
      <w:r w:rsidR="003D799A" w:rsidRPr="004415B3">
        <w:rPr>
          <w:lang w:eastAsia="en-US"/>
        </w:rPr>
        <w:t xml:space="preserve">.1 ...clone </w:t>
      </w:r>
      <w:r w:rsidR="004E4C40" w:rsidRPr="004415B3">
        <w:rPr>
          <w:lang w:eastAsia="en-US"/>
        </w:rPr>
        <w:t xml:space="preserve">een nieuwe werk </w:t>
      </w:r>
      <w:r w:rsidR="003D799A" w:rsidRPr="004415B3">
        <w:rPr>
          <w:lang w:eastAsia="en-US"/>
        </w:rPr>
        <w:t>directory?</w:t>
      </w:r>
      <w:bookmarkEnd w:id="24"/>
    </w:p>
    <w:p w14:paraId="24A28A38" w14:textId="5103D8C6" w:rsidR="003D799A" w:rsidRDefault="004E4C40" w:rsidP="003D799A">
      <w:pPr>
        <w:shd w:val="clear" w:color="auto" w:fill="FFFFFF"/>
        <w:spacing w:before="150" w:line="240" w:lineRule="auto"/>
      </w:pPr>
      <w:r w:rsidRPr="004415B3">
        <w:t xml:space="preserve">In </w:t>
      </w:r>
      <w:r w:rsidR="008759E4">
        <w:t>GIT</w:t>
      </w:r>
      <w:r w:rsidRPr="004415B3">
        <w:t xml:space="preserve"> is elke werk directory in zichzelf een complete </w:t>
      </w:r>
      <w:r w:rsidR="002440D5" w:rsidRPr="004415B3">
        <w:t xml:space="preserve">repository, en bevat de volledige historie van alle applicatie componenten. </w:t>
      </w:r>
      <w:r w:rsidR="008E7C2F">
        <w:t>De eerste stap in het werken met GIT is het uitvoeren van een ‘clone’ van de centrale repository.</w:t>
      </w:r>
    </w:p>
    <w:p w14:paraId="1BA00065" w14:textId="5E646132" w:rsidR="008E7C2F" w:rsidRPr="008E7C2F" w:rsidRDefault="008E7C2F" w:rsidP="003D799A">
      <w:pPr>
        <w:shd w:val="clear" w:color="auto" w:fill="FFFFFF"/>
        <w:spacing w:before="150" w:line="240" w:lineRule="auto"/>
        <w:rPr>
          <w:b/>
          <w:u w:val="single"/>
        </w:rPr>
      </w:pPr>
      <w:r w:rsidRPr="008E7C2F">
        <w:rPr>
          <w:b/>
          <w:u w:val="single"/>
        </w:rPr>
        <w:t>GIT Gui</w:t>
      </w:r>
    </w:p>
    <w:p w14:paraId="59968158" w14:textId="02FC4A96" w:rsidR="008E7C2F" w:rsidRPr="00E542AB" w:rsidRDefault="008E7C2F" w:rsidP="008E7C2F">
      <w:pPr>
        <w:shd w:val="clear" w:color="auto" w:fill="FFFFFF"/>
        <w:spacing w:before="150" w:line="240" w:lineRule="auto"/>
        <w:rPr>
          <w:lang w:eastAsia="en-US"/>
        </w:rPr>
      </w:pPr>
      <w:r>
        <w:rPr>
          <w:lang w:eastAsia="en-US"/>
        </w:rPr>
        <w:t xml:space="preserve">Ga naar je persoonlijke directory </w:t>
      </w:r>
      <w:r w:rsidR="00217842" w:rsidRPr="00217842">
        <w:rPr>
          <w:b/>
          <w:lang w:eastAsia="en-US"/>
        </w:rPr>
        <w:t>V:\DWH\medewerkers</w:t>
      </w:r>
      <w:r w:rsidR="00217842">
        <w:rPr>
          <w:b/>
          <w:lang w:eastAsia="en-US"/>
        </w:rPr>
        <w:t>\</w:t>
      </w:r>
      <w:r>
        <w:rPr>
          <w:b/>
          <w:lang w:eastAsia="en-US"/>
        </w:rPr>
        <w:t>&lt;puik&gt;</w:t>
      </w:r>
      <w:r>
        <w:rPr>
          <w:lang w:eastAsia="en-US"/>
        </w:rPr>
        <w:t xml:space="preserve">. Klik de rechtermuis, en selecteer de optie ‘Git GUI Here’. GIT start op met het volgende scherm: </w:t>
      </w:r>
    </w:p>
    <w:p w14:paraId="7DECED8C" w14:textId="77777777" w:rsidR="008E7C2F" w:rsidRDefault="008E7C2F" w:rsidP="008E7C2F">
      <w:pPr>
        <w:shd w:val="clear" w:color="auto" w:fill="FFFFFF"/>
        <w:spacing w:before="150" w:line="240" w:lineRule="auto"/>
        <w:rPr>
          <w:lang w:eastAsia="en-US"/>
        </w:rPr>
      </w:pPr>
      <w:r>
        <w:rPr>
          <w:noProof/>
        </w:rPr>
        <w:drawing>
          <wp:inline distT="0" distB="0" distL="0" distR="0" wp14:anchorId="65B2AE9D" wp14:editId="12E1A9E9">
            <wp:extent cx="2150076" cy="1246645"/>
            <wp:effectExtent l="0" t="0" r="3175"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2115"/>
                    <a:stretch/>
                  </pic:blipFill>
                  <pic:spPr bwMode="auto">
                    <a:xfrm>
                      <a:off x="0" y="0"/>
                      <a:ext cx="2169661" cy="1258001"/>
                    </a:xfrm>
                    <a:prstGeom prst="rect">
                      <a:avLst/>
                    </a:prstGeom>
                    <a:ln>
                      <a:noFill/>
                    </a:ln>
                    <a:extLst>
                      <a:ext uri="{53640926-AAD7-44D8-BBD7-CCE9431645EC}">
                        <a14:shadowObscured xmlns:a14="http://schemas.microsoft.com/office/drawing/2010/main"/>
                      </a:ext>
                    </a:extLst>
                  </pic:spPr>
                </pic:pic>
              </a:graphicData>
            </a:graphic>
          </wp:inline>
        </w:drawing>
      </w:r>
    </w:p>
    <w:p w14:paraId="1F6ED290" w14:textId="77777777" w:rsidR="008E7C2F" w:rsidRDefault="008E7C2F" w:rsidP="008E7C2F">
      <w:pPr>
        <w:shd w:val="clear" w:color="auto" w:fill="FFFFFF"/>
        <w:spacing w:before="150" w:line="240" w:lineRule="auto"/>
        <w:rPr>
          <w:lang w:eastAsia="en-US"/>
        </w:rPr>
      </w:pPr>
      <w:r>
        <w:rPr>
          <w:lang w:eastAsia="en-US"/>
        </w:rPr>
        <w:t xml:space="preserve">Selecteer ‘Clone Existing Repository’. </w:t>
      </w:r>
    </w:p>
    <w:p w14:paraId="3D85BDE7" w14:textId="77777777" w:rsidR="008E7C2F" w:rsidRPr="002011F7" w:rsidRDefault="008E7C2F" w:rsidP="008E7C2F">
      <w:pPr>
        <w:shd w:val="clear" w:color="auto" w:fill="FFFFFF"/>
        <w:spacing w:before="150" w:line="240" w:lineRule="auto"/>
        <w:rPr>
          <w:lang w:val="en-US" w:eastAsia="en-US"/>
        </w:rPr>
      </w:pPr>
      <w:r>
        <w:rPr>
          <w:noProof/>
        </w:rPr>
        <w:drawing>
          <wp:inline distT="0" distB="0" distL="0" distR="0" wp14:anchorId="76400032" wp14:editId="78B0EBDF">
            <wp:extent cx="3484606" cy="1524900"/>
            <wp:effectExtent l="0" t="0" r="1905"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5098" cy="1533868"/>
                    </a:xfrm>
                    <a:prstGeom prst="rect">
                      <a:avLst/>
                    </a:prstGeom>
                  </pic:spPr>
                </pic:pic>
              </a:graphicData>
            </a:graphic>
          </wp:inline>
        </w:drawing>
      </w:r>
    </w:p>
    <w:p w14:paraId="4ED32C4C" w14:textId="77777777" w:rsidR="008E7C2F" w:rsidRPr="006D5BC4" w:rsidRDefault="008E7C2F" w:rsidP="008E7C2F">
      <w:pPr>
        <w:shd w:val="clear" w:color="auto" w:fill="FFFFFF"/>
        <w:spacing w:before="150" w:line="240" w:lineRule="auto"/>
        <w:rPr>
          <w:lang w:eastAsia="en-US"/>
        </w:rPr>
      </w:pPr>
      <w:r w:rsidRPr="006D5BC4">
        <w:rPr>
          <w:lang w:eastAsia="en-US"/>
        </w:rPr>
        <w:t xml:space="preserve">Vul het adres in van het DIM project binnen de GIT repository:  </w:t>
      </w:r>
      <w:hyperlink r:id="rId28" w:history="1">
        <w:r w:rsidRPr="000C14E9">
          <w:rPr>
            <w:rFonts w:ascii="Courier New" w:hAnsi="Courier New" w:cs="Courier New"/>
            <w:color w:val="333333"/>
            <w:sz w:val="20"/>
            <w:szCs w:val="20"/>
            <w:lang w:eastAsia="en-US"/>
          </w:rPr>
          <w:t>http://10.140.178.31:7070/DWH/DIM</w:t>
        </w:r>
      </w:hyperlink>
      <w:r w:rsidRPr="000C14E9">
        <w:rPr>
          <w:rFonts w:ascii="Courier New" w:hAnsi="Courier New" w:cs="Courier New"/>
          <w:color w:val="333333"/>
          <w:sz w:val="20"/>
          <w:szCs w:val="20"/>
          <w:lang w:eastAsia="en-US"/>
        </w:rPr>
        <w:t>.</w:t>
      </w:r>
      <w:r>
        <w:rPr>
          <w:rFonts w:ascii="Courier New" w:hAnsi="Courier New" w:cs="Courier New"/>
          <w:color w:val="333333"/>
          <w:sz w:val="20"/>
          <w:szCs w:val="20"/>
          <w:lang w:eastAsia="en-US"/>
        </w:rPr>
        <w:t>git</w:t>
      </w:r>
    </w:p>
    <w:p w14:paraId="1657303C" w14:textId="77777777" w:rsidR="008E7C2F" w:rsidRPr="0035253A" w:rsidRDefault="008E7C2F" w:rsidP="008E7C2F">
      <w:pPr>
        <w:shd w:val="clear" w:color="auto" w:fill="FFFFFF"/>
        <w:spacing w:before="150" w:line="240" w:lineRule="auto"/>
        <w:rPr>
          <w:lang w:eastAsia="en-US"/>
        </w:rPr>
      </w:pPr>
      <w:r w:rsidRPr="0035253A">
        <w:rPr>
          <w:lang w:eastAsia="en-US"/>
        </w:rPr>
        <w:t xml:space="preserve">Initieel kan GIT om je user-id en wachtwoord vragen; gebruik hier je </w:t>
      </w:r>
      <w:r>
        <w:rPr>
          <w:lang w:eastAsia="en-US"/>
        </w:rPr>
        <w:t>&lt;puik&gt;.</w:t>
      </w:r>
    </w:p>
    <w:p w14:paraId="29E2325C" w14:textId="77777777" w:rsidR="008E7C2F" w:rsidRDefault="008E7C2F" w:rsidP="008E7C2F">
      <w:pPr>
        <w:shd w:val="clear" w:color="auto" w:fill="FFFFFF"/>
        <w:spacing w:before="150" w:line="240" w:lineRule="auto"/>
        <w:rPr>
          <w:lang w:eastAsia="en-US"/>
        </w:rPr>
      </w:pPr>
      <w:r>
        <w:rPr>
          <w:noProof/>
        </w:rPr>
        <w:drawing>
          <wp:inline distT="0" distB="0" distL="0" distR="0" wp14:anchorId="12CBC18E" wp14:editId="3DE61129">
            <wp:extent cx="2117125" cy="1311043"/>
            <wp:effectExtent l="0" t="0" r="0" b="381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8812" cy="1318280"/>
                    </a:xfrm>
                    <a:prstGeom prst="rect">
                      <a:avLst/>
                    </a:prstGeom>
                  </pic:spPr>
                </pic:pic>
              </a:graphicData>
            </a:graphic>
          </wp:inline>
        </w:drawing>
      </w:r>
    </w:p>
    <w:p w14:paraId="76FF59A2" w14:textId="27F25203" w:rsidR="008E7C2F" w:rsidRDefault="008E7C2F" w:rsidP="003D799A">
      <w:pPr>
        <w:shd w:val="clear" w:color="auto" w:fill="FFFFFF"/>
        <w:spacing w:before="150" w:line="240" w:lineRule="auto"/>
      </w:pPr>
    </w:p>
    <w:p w14:paraId="16410B3E" w14:textId="24BD667F" w:rsidR="008E7C2F" w:rsidRPr="008E7C2F" w:rsidRDefault="008E7C2F" w:rsidP="003D799A">
      <w:pPr>
        <w:shd w:val="clear" w:color="auto" w:fill="FFFFFF"/>
        <w:spacing w:before="150" w:line="240" w:lineRule="auto"/>
        <w:rPr>
          <w:b/>
          <w:u w:val="single"/>
        </w:rPr>
      </w:pPr>
      <w:r w:rsidRPr="008E7C2F">
        <w:rPr>
          <w:b/>
          <w:u w:val="single"/>
        </w:rPr>
        <w:t>GIT Bash</w:t>
      </w:r>
    </w:p>
    <w:p w14:paraId="70295764" w14:textId="1AF118DA" w:rsidR="0072113E" w:rsidRPr="008E7C2F" w:rsidRDefault="008E7C2F" w:rsidP="003D799A">
      <w:pPr>
        <w:shd w:val="clear" w:color="auto" w:fill="FFFFFF"/>
        <w:spacing w:before="150" w:line="240" w:lineRule="auto"/>
      </w:pPr>
      <w:r>
        <w:lastRenderedPageBreak/>
        <w:t xml:space="preserve">Navigeer met het ‘cd’ commando naar directory </w:t>
      </w:r>
      <w:r w:rsidR="00217842" w:rsidRPr="00217842">
        <w:rPr>
          <w:b/>
        </w:rPr>
        <w:t>V:\DWH\medewerkers</w:t>
      </w:r>
      <w:r w:rsidR="00217842">
        <w:rPr>
          <w:b/>
        </w:rPr>
        <w:t>\</w:t>
      </w:r>
      <w:r w:rsidRPr="008E7C2F">
        <w:rPr>
          <w:b/>
        </w:rPr>
        <w:t>&lt;puik&gt;</w:t>
      </w:r>
      <w:r>
        <w:rPr>
          <w:b/>
        </w:rPr>
        <w:t xml:space="preserve"> </w:t>
      </w:r>
      <w:r w:rsidRPr="008E7C2F">
        <w:t>en eventueel daarbinnen n</w:t>
      </w:r>
      <w:r w:rsidR="00217842">
        <w:t>a</w:t>
      </w:r>
      <w:r w:rsidRPr="008E7C2F">
        <w:t>ar een subdirectory die je wilt gebruiken voor de lokale DIM repository.</w:t>
      </w:r>
      <w:r w:rsidR="00487E5E">
        <w:t xml:space="preserve"> Voer vervolgens het clone commando uit. Hiermee wordt folder DIM aangemaakt met daarin alle geversioneerde DIM applicatie componenten. </w:t>
      </w:r>
    </w:p>
    <w:p w14:paraId="4BB7582D" w14:textId="77777777" w:rsidR="008E7C2F" w:rsidRPr="004415B3" w:rsidRDefault="008E7C2F" w:rsidP="003D799A">
      <w:pPr>
        <w:shd w:val="clear" w:color="auto" w:fill="FFFFFF"/>
        <w:spacing w:before="150" w:line="240" w:lineRule="auto"/>
      </w:pPr>
    </w:p>
    <w:p w14:paraId="4F580116" w14:textId="0FB94658" w:rsidR="003D799A" w:rsidRPr="000C14E9" w:rsidRDefault="00091A01"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sidRPr="004415B3">
        <w:rPr>
          <w:rFonts w:ascii="Courier New" w:hAnsi="Courier New" w:cs="Courier New"/>
          <w:color w:val="333333"/>
          <w:sz w:val="20"/>
          <w:szCs w:val="20"/>
          <w:lang w:eastAsia="en-US"/>
        </w:rPr>
        <w:tab/>
      </w:r>
      <w:r w:rsidR="003D799A" w:rsidRPr="000C14E9">
        <w:rPr>
          <w:rFonts w:ascii="Courier New" w:hAnsi="Courier New" w:cs="Courier New"/>
          <w:color w:val="333333"/>
          <w:sz w:val="20"/>
          <w:szCs w:val="20"/>
          <w:lang w:eastAsia="en-US"/>
        </w:rPr>
        <w:t xml:space="preserve">$ </w:t>
      </w:r>
      <w:r w:rsidR="002D6E2A">
        <w:rPr>
          <w:rFonts w:ascii="Courier New" w:hAnsi="Courier New" w:cs="Courier New"/>
          <w:color w:val="333333"/>
          <w:sz w:val="20"/>
          <w:szCs w:val="20"/>
          <w:lang w:eastAsia="en-US"/>
        </w:rPr>
        <w:t>git</w:t>
      </w:r>
      <w:r w:rsidR="003D799A" w:rsidRPr="000C14E9">
        <w:rPr>
          <w:rFonts w:ascii="Courier New" w:hAnsi="Courier New" w:cs="Courier New"/>
          <w:color w:val="333333"/>
          <w:sz w:val="20"/>
          <w:szCs w:val="20"/>
          <w:lang w:eastAsia="en-US"/>
        </w:rPr>
        <w:t xml:space="preserve"> clone </w:t>
      </w:r>
      <w:hyperlink r:id="rId30" w:history="1">
        <w:r w:rsidR="0072113E" w:rsidRPr="000C14E9">
          <w:rPr>
            <w:rFonts w:ascii="Courier New" w:hAnsi="Courier New" w:cs="Courier New"/>
            <w:color w:val="333333"/>
            <w:sz w:val="20"/>
            <w:szCs w:val="20"/>
            <w:lang w:eastAsia="en-US"/>
          </w:rPr>
          <w:t>http://10.140.178.31:7070/DWH/DIM</w:t>
        </w:r>
      </w:hyperlink>
      <w:r w:rsidR="0072113E" w:rsidRPr="000C14E9">
        <w:rPr>
          <w:rFonts w:ascii="Courier New" w:hAnsi="Courier New" w:cs="Courier New"/>
          <w:color w:val="333333"/>
          <w:sz w:val="20"/>
          <w:szCs w:val="20"/>
          <w:lang w:eastAsia="en-US"/>
        </w:rPr>
        <w:t>.</w:t>
      </w:r>
      <w:r w:rsidR="00A503BA">
        <w:rPr>
          <w:rFonts w:ascii="Courier New" w:hAnsi="Courier New" w:cs="Courier New"/>
          <w:color w:val="333333"/>
          <w:sz w:val="20"/>
          <w:szCs w:val="20"/>
          <w:lang w:eastAsia="en-US"/>
        </w:rPr>
        <w:t>git</w:t>
      </w:r>
    </w:p>
    <w:p w14:paraId="5B565774" w14:textId="34551C8F" w:rsidR="003D799A" w:rsidRPr="000C14E9" w:rsidRDefault="003D799A" w:rsidP="003D799A">
      <w:pPr>
        <w:shd w:val="clear" w:color="auto" w:fill="FFFFFF"/>
        <w:spacing w:before="150" w:line="240" w:lineRule="auto"/>
      </w:pPr>
    </w:p>
    <w:p w14:paraId="1A65F3AE" w14:textId="28D24F4A" w:rsidR="003D799A" w:rsidRPr="004415B3" w:rsidRDefault="007E198A" w:rsidP="003D799A">
      <w:pPr>
        <w:pStyle w:val="Kop2"/>
        <w:rPr>
          <w:lang w:eastAsia="en-US"/>
        </w:rPr>
      </w:pPr>
      <w:bookmarkStart w:id="25" w:name="_Toc52790355"/>
      <w:r w:rsidRPr="004415B3">
        <w:rPr>
          <w:lang w:eastAsia="en-US"/>
        </w:rPr>
        <w:t>6</w:t>
      </w:r>
      <w:r w:rsidR="003D799A" w:rsidRPr="004415B3">
        <w:rPr>
          <w:lang w:eastAsia="en-US"/>
        </w:rPr>
        <w:t>.2 ...</w:t>
      </w:r>
      <w:r w:rsidR="002440D5" w:rsidRPr="004415B3">
        <w:rPr>
          <w:lang w:eastAsia="en-US"/>
        </w:rPr>
        <w:t>wat is de s</w:t>
      </w:r>
      <w:r w:rsidR="00091A01" w:rsidRPr="004415B3">
        <w:rPr>
          <w:lang w:eastAsia="en-US"/>
        </w:rPr>
        <w:t>ta</w:t>
      </w:r>
      <w:r w:rsidR="002440D5" w:rsidRPr="004415B3">
        <w:rPr>
          <w:lang w:eastAsia="en-US"/>
        </w:rPr>
        <w:t>tus van mijn werk</w:t>
      </w:r>
      <w:r w:rsidR="003D799A" w:rsidRPr="004415B3">
        <w:rPr>
          <w:lang w:eastAsia="en-US"/>
        </w:rPr>
        <w:t xml:space="preserve"> directory?</w:t>
      </w:r>
      <w:bookmarkEnd w:id="25"/>
    </w:p>
    <w:p w14:paraId="54421B53" w14:textId="64314A4A" w:rsidR="003D799A" w:rsidRDefault="003D799A" w:rsidP="003D799A">
      <w:pPr>
        <w:rPr>
          <w:lang w:eastAsia="en-US"/>
        </w:rPr>
      </w:pPr>
    </w:p>
    <w:p w14:paraId="1E96D53B" w14:textId="77777777" w:rsidR="00487E5E" w:rsidRPr="00487E5E" w:rsidRDefault="00487E5E" w:rsidP="00487E5E">
      <w:pPr>
        <w:rPr>
          <w:b/>
          <w:u w:val="single"/>
          <w:lang w:eastAsia="en-US"/>
        </w:rPr>
      </w:pPr>
      <w:r w:rsidRPr="00487E5E">
        <w:rPr>
          <w:b/>
          <w:u w:val="single"/>
          <w:lang w:eastAsia="en-US"/>
        </w:rPr>
        <w:t>GIT Gui</w:t>
      </w:r>
    </w:p>
    <w:p w14:paraId="35C446B8" w14:textId="77777777" w:rsidR="00487E5E" w:rsidRDefault="00487E5E" w:rsidP="00487E5E">
      <w:pPr>
        <w:rPr>
          <w:lang w:eastAsia="en-US"/>
        </w:rPr>
      </w:pPr>
    </w:p>
    <w:p w14:paraId="7B71E40B" w14:textId="286B41B3" w:rsidR="00487E5E" w:rsidRPr="0035253A" w:rsidRDefault="00487E5E" w:rsidP="00487E5E">
      <w:pPr>
        <w:rPr>
          <w:lang w:eastAsia="en-US"/>
        </w:rPr>
      </w:pPr>
      <w:r>
        <w:t>Na het uitvoeren van de clone, wordt het volgende venster geopend:</w:t>
      </w:r>
    </w:p>
    <w:p w14:paraId="5B467A59" w14:textId="77777777" w:rsidR="00487E5E" w:rsidRDefault="00487E5E" w:rsidP="00487E5E">
      <w:pPr>
        <w:shd w:val="clear" w:color="auto" w:fill="FFFFFF"/>
        <w:spacing w:before="150" w:line="240" w:lineRule="auto"/>
      </w:pPr>
      <w:r>
        <w:rPr>
          <w:noProof/>
        </w:rPr>
        <w:drawing>
          <wp:inline distT="0" distB="0" distL="0" distR="0" wp14:anchorId="380D2A71" wp14:editId="6C220A96">
            <wp:extent cx="3590673" cy="1985319"/>
            <wp:effectExtent l="0" t="0" r="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3477" cy="2008986"/>
                    </a:xfrm>
                    <a:prstGeom prst="rect">
                      <a:avLst/>
                    </a:prstGeom>
                  </pic:spPr>
                </pic:pic>
              </a:graphicData>
            </a:graphic>
          </wp:inline>
        </w:drawing>
      </w:r>
    </w:p>
    <w:p w14:paraId="39D08804" w14:textId="77777777" w:rsidR="00487E5E" w:rsidRDefault="00487E5E" w:rsidP="00487E5E">
      <w:pPr>
        <w:shd w:val="clear" w:color="auto" w:fill="FFFFFF"/>
        <w:spacing w:before="150" w:line="240" w:lineRule="auto"/>
      </w:pPr>
      <w:r>
        <w:t xml:space="preserve">GIT Gui toont hier de status van de werkdirectory. </w:t>
      </w:r>
    </w:p>
    <w:p w14:paraId="0FFED992" w14:textId="77777777" w:rsidR="00487E5E" w:rsidRDefault="00487E5E" w:rsidP="00487E5E">
      <w:pPr>
        <w:pStyle w:val="Lijstalinea"/>
        <w:numPr>
          <w:ilvl w:val="0"/>
          <w:numId w:val="11"/>
        </w:numPr>
        <w:shd w:val="clear" w:color="auto" w:fill="FFFFFF"/>
        <w:spacing w:before="150" w:line="240" w:lineRule="auto"/>
      </w:pPr>
      <w:r>
        <w:t xml:space="preserve">In het venster ‘Unstaged Changes’ staan de gewijzigde bestanden die nog niet aan de index zijn toegevoegd. </w:t>
      </w:r>
    </w:p>
    <w:p w14:paraId="3EED80E5" w14:textId="77777777" w:rsidR="00487E5E" w:rsidRDefault="00487E5E" w:rsidP="00487E5E">
      <w:pPr>
        <w:pStyle w:val="Lijstalinea"/>
        <w:numPr>
          <w:ilvl w:val="0"/>
          <w:numId w:val="11"/>
        </w:numPr>
        <w:shd w:val="clear" w:color="auto" w:fill="FFFFFF"/>
        <w:spacing w:before="150" w:line="240" w:lineRule="auto"/>
      </w:pPr>
      <w:r>
        <w:t xml:space="preserve">In het venster ‘Staged Changes’ staan de gewijzigde bestanden die in de index zijn opgenomen, en meegenomen worden in de volgende commit. </w:t>
      </w:r>
    </w:p>
    <w:p w14:paraId="38769647" w14:textId="77777777" w:rsidR="00487E5E" w:rsidRDefault="00487E5E" w:rsidP="00487E5E">
      <w:pPr>
        <w:pStyle w:val="Lijstalinea"/>
        <w:numPr>
          <w:ilvl w:val="0"/>
          <w:numId w:val="11"/>
        </w:numPr>
        <w:shd w:val="clear" w:color="auto" w:fill="FFFFFF"/>
        <w:spacing w:before="150" w:line="240" w:lineRule="auto"/>
      </w:pPr>
      <w:r>
        <w:t xml:space="preserve">Bij ‘Current Branch’ staat de naam van de branch waarin je je bevindt. </w:t>
      </w:r>
    </w:p>
    <w:p w14:paraId="386FE767" w14:textId="6ED003D5" w:rsidR="00487E5E" w:rsidRDefault="00487E5E" w:rsidP="00487E5E">
      <w:pPr>
        <w:shd w:val="clear" w:color="auto" w:fill="FFFFFF"/>
        <w:spacing w:before="150" w:line="240" w:lineRule="auto"/>
      </w:pPr>
      <w:r>
        <w:t>Gebruik de k</w:t>
      </w:r>
      <w:r w:rsidR="00AE6B4D">
        <w:t>n</w:t>
      </w:r>
      <w:r>
        <w:t xml:space="preserve">op ‘Rescan’ om de gegevens in de vensters te verversen. </w:t>
      </w:r>
    </w:p>
    <w:p w14:paraId="51FBDB43" w14:textId="5C236748" w:rsidR="00487E5E" w:rsidRDefault="00487E5E" w:rsidP="003D799A">
      <w:pPr>
        <w:rPr>
          <w:lang w:eastAsia="en-US"/>
        </w:rPr>
      </w:pPr>
    </w:p>
    <w:p w14:paraId="553E28FF" w14:textId="00ABBA7B" w:rsidR="00487E5E" w:rsidRPr="00487E5E" w:rsidRDefault="00487E5E" w:rsidP="003D799A">
      <w:pPr>
        <w:rPr>
          <w:b/>
          <w:u w:val="single"/>
          <w:lang w:eastAsia="en-US"/>
        </w:rPr>
      </w:pPr>
      <w:r w:rsidRPr="00487E5E">
        <w:rPr>
          <w:b/>
          <w:u w:val="single"/>
          <w:lang w:eastAsia="en-US"/>
        </w:rPr>
        <w:t>GIT Bash</w:t>
      </w:r>
    </w:p>
    <w:p w14:paraId="571D9E6E" w14:textId="66216460" w:rsidR="00487E5E" w:rsidRDefault="00487E5E" w:rsidP="003D799A">
      <w:pPr>
        <w:rPr>
          <w:lang w:eastAsia="en-US"/>
        </w:rPr>
      </w:pPr>
    </w:p>
    <w:p w14:paraId="2A149536" w14:textId="64F509D8" w:rsidR="00487E5E" w:rsidRDefault="00487E5E" w:rsidP="003D799A">
      <w:pPr>
        <w:rPr>
          <w:lang w:eastAsia="en-US"/>
        </w:rPr>
      </w:pPr>
      <w:r>
        <w:rPr>
          <w:lang w:eastAsia="en-US"/>
        </w:rPr>
        <w:t>Voer het command ‘git status’ uit. Deze levert de volgende output:</w:t>
      </w:r>
    </w:p>
    <w:p w14:paraId="683B9B4F" w14:textId="77777777" w:rsidR="00487E5E" w:rsidRPr="004415B3" w:rsidRDefault="00487E5E" w:rsidP="003D799A">
      <w:pPr>
        <w:rPr>
          <w:lang w:eastAsia="en-US"/>
        </w:rPr>
      </w:pPr>
    </w:p>
    <w:p w14:paraId="071F1313" w14:textId="73E55AA8"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 xml:space="preserve">$ </w:t>
      </w:r>
      <w:r w:rsidR="002D6E2A">
        <w:rPr>
          <w:rFonts w:ascii="Courier New" w:hAnsi="Courier New" w:cs="Courier New"/>
          <w:color w:val="333333"/>
          <w:sz w:val="20"/>
          <w:szCs w:val="20"/>
          <w:lang w:val="en-US" w:eastAsia="en-US"/>
        </w:rPr>
        <w:t>git</w:t>
      </w:r>
      <w:r w:rsidRPr="00AF6A8F">
        <w:rPr>
          <w:rFonts w:ascii="Courier New" w:hAnsi="Courier New" w:cs="Courier New"/>
          <w:color w:val="333333"/>
          <w:sz w:val="20"/>
          <w:szCs w:val="20"/>
          <w:lang w:val="en-US" w:eastAsia="en-US"/>
        </w:rPr>
        <w:t xml:space="preserve"> status</w:t>
      </w:r>
    </w:p>
    <w:p w14:paraId="4E2B8429"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 On branch master</w:t>
      </w:r>
    </w:p>
    <w:p w14:paraId="767A04F0"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w:t>
      </w:r>
    </w:p>
    <w:p w14:paraId="421C688B"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 Initial commit</w:t>
      </w:r>
    </w:p>
    <w:p w14:paraId="56E371FD"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w:t>
      </w:r>
    </w:p>
    <w:p w14:paraId="6E98DA6A"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 Changes to be committed:</w:t>
      </w:r>
    </w:p>
    <w:p w14:paraId="78FFF6BC" w14:textId="7B7DE9BF"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   (use "</w:t>
      </w:r>
      <w:r w:rsidR="008759E4" w:rsidRPr="00AF6A8F">
        <w:rPr>
          <w:rFonts w:ascii="Courier New" w:hAnsi="Courier New" w:cs="Courier New"/>
          <w:color w:val="333333"/>
          <w:sz w:val="20"/>
          <w:szCs w:val="20"/>
          <w:lang w:val="en-US" w:eastAsia="en-US"/>
        </w:rPr>
        <w:t>GIT</w:t>
      </w:r>
      <w:r w:rsidRPr="00AF6A8F">
        <w:rPr>
          <w:rFonts w:ascii="Courier New" w:hAnsi="Courier New" w:cs="Courier New"/>
          <w:color w:val="333333"/>
          <w:sz w:val="20"/>
          <w:szCs w:val="20"/>
          <w:lang w:val="en-US" w:eastAsia="en-US"/>
        </w:rPr>
        <w:t xml:space="preserve"> rm --cached &lt;file&gt;..." to unstage)</w:t>
      </w:r>
    </w:p>
    <w:p w14:paraId="0EA98F99"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w:t>
      </w:r>
    </w:p>
    <w:p w14:paraId="19F69975"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w:t>
      </w:r>
      <w:r w:rsidRPr="00AF6A8F">
        <w:rPr>
          <w:rFonts w:ascii="Courier New" w:hAnsi="Courier New" w:cs="Courier New"/>
          <w:color w:val="333333"/>
          <w:sz w:val="20"/>
          <w:szCs w:val="20"/>
          <w:lang w:val="en-US" w:eastAsia="en-US"/>
        </w:rPr>
        <w:tab/>
        <w:t>new file: robin</w:t>
      </w:r>
    </w:p>
    <w:p w14:paraId="2469CBD0"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w:t>
      </w:r>
    </w:p>
    <w:p w14:paraId="09BCA7C8"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 Changed but not updated:</w:t>
      </w:r>
    </w:p>
    <w:p w14:paraId="257D667F" w14:textId="653C4EF3"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lastRenderedPageBreak/>
        <w:t>#   (use "</w:t>
      </w:r>
      <w:r w:rsidR="008759E4" w:rsidRPr="00AF6A8F">
        <w:rPr>
          <w:rFonts w:ascii="Courier New" w:hAnsi="Courier New" w:cs="Courier New"/>
          <w:color w:val="333333"/>
          <w:sz w:val="20"/>
          <w:szCs w:val="20"/>
          <w:lang w:val="en-US" w:eastAsia="en-US"/>
        </w:rPr>
        <w:t>GIT</w:t>
      </w:r>
      <w:r w:rsidRPr="00AF6A8F">
        <w:rPr>
          <w:rFonts w:ascii="Courier New" w:hAnsi="Courier New" w:cs="Courier New"/>
          <w:color w:val="333333"/>
          <w:sz w:val="20"/>
          <w:szCs w:val="20"/>
          <w:lang w:val="en-US" w:eastAsia="en-US"/>
        </w:rPr>
        <w:t xml:space="preserve"> add &lt;file&gt;..." to update what will be committed)</w:t>
      </w:r>
    </w:p>
    <w:p w14:paraId="56D1CA83"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w:t>
      </w:r>
    </w:p>
    <w:p w14:paraId="4952DC28"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w:t>
      </w:r>
      <w:r w:rsidRPr="00AF6A8F">
        <w:rPr>
          <w:rFonts w:ascii="Courier New" w:hAnsi="Courier New" w:cs="Courier New"/>
          <w:color w:val="333333"/>
          <w:sz w:val="20"/>
          <w:szCs w:val="20"/>
          <w:lang w:val="en-US" w:eastAsia="en-US"/>
        </w:rPr>
        <w:tab/>
        <w:t>modified:   batman</w:t>
      </w:r>
    </w:p>
    <w:p w14:paraId="0AD4B8D6"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w:t>
      </w:r>
    </w:p>
    <w:p w14:paraId="1DC3961A"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 Untracked files:</w:t>
      </w:r>
    </w:p>
    <w:p w14:paraId="73622B4C" w14:textId="03EF352E"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   (use "</w:t>
      </w:r>
      <w:r w:rsidR="008759E4" w:rsidRPr="00AF6A8F">
        <w:rPr>
          <w:rFonts w:ascii="Courier New" w:hAnsi="Courier New" w:cs="Courier New"/>
          <w:color w:val="333333"/>
          <w:sz w:val="20"/>
          <w:szCs w:val="20"/>
          <w:lang w:val="en-US" w:eastAsia="en-US"/>
        </w:rPr>
        <w:t>GIT</w:t>
      </w:r>
      <w:r w:rsidRPr="00AF6A8F">
        <w:rPr>
          <w:rFonts w:ascii="Courier New" w:hAnsi="Courier New" w:cs="Courier New"/>
          <w:color w:val="333333"/>
          <w:sz w:val="20"/>
          <w:szCs w:val="20"/>
          <w:lang w:val="en-US" w:eastAsia="en-US"/>
        </w:rPr>
        <w:t xml:space="preserve"> add &lt;file&gt;..." to include in what will be committed)</w:t>
      </w:r>
    </w:p>
    <w:p w14:paraId="18240A3B" w14:textId="77777777" w:rsidR="003D799A" w:rsidRPr="004415B3"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eastAsia="en-US"/>
        </w:rPr>
      </w:pPr>
      <w:r w:rsidRPr="004415B3">
        <w:rPr>
          <w:rFonts w:ascii="Courier New" w:hAnsi="Courier New" w:cs="Courier New"/>
          <w:color w:val="333333"/>
          <w:sz w:val="20"/>
          <w:szCs w:val="20"/>
          <w:lang w:eastAsia="en-US"/>
        </w:rPr>
        <w:t>#</w:t>
      </w:r>
    </w:p>
    <w:p w14:paraId="39A94A95" w14:textId="77777777" w:rsidR="003D799A" w:rsidRPr="004415B3"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sidRPr="004415B3">
        <w:rPr>
          <w:rFonts w:ascii="Courier New" w:hAnsi="Courier New" w:cs="Courier New"/>
          <w:color w:val="333333"/>
          <w:sz w:val="20"/>
          <w:szCs w:val="20"/>
          <w:lang w:eastAsia="en-US"/>
        </w:rPr>
        <w:t>#</w:t>
      </w:r>
      <w:r w:rsidRPr="004415B3">
        <w:rPr>
          <w:rFonts w:ascii="Courier New" w:hAnsi="Courier New" w:cs="Courier New"/>
          <w:color w:val="333333"/>
          <w:sz w:val="20"/>
          <w:szCs w:val="20"/>
          <w:lang w:eastAsia="en-US"/>
        </w:rPr>
        <w:tab/>
        <w:t>alfred</w:t>
      </w:r>
    </w:p>
    <w:p w14:paraId="59DD40C3" w14:textId="77777777" w:rsidR="000C7358" w:rsidRPr="004415B3" w:rsidRDefault="000C7358" w:rsidP="003D799A">
      <w:pPr>
        <w:shd w:val="clear" w:color="auto" w:fill="FFFFFF"/>
        <w:spacing w:before="150" w:line="240" w:lineRule="auto"/>
      </w:pPr>
    </w:p>
    <w:p w14:paraId="2593A185" w14:textId="3D35FC22" w:rsidR="003D799A" w:rsidRPr="004415B3" w:rsidRDefault="002440D5" w:rsidP="003D799A">
      <w:pPr>
        <w:shd w:val="clear" w:color="auto" w:fill="FFFFFF"/>
        <w:spacing w:before="150" w:line="240" w:lineRule="auto"/>
      </w:pPr>
      <w:r w:rsidRPr="004415B3">
        <w:t>‘</w:t>
      </w:r>
      <w:r w:rsidR="003D799A" w:rsidRPr="004415B3">
        <w:t>Changes to be committed</w:t>
      </w:r>
      <w:r w:rsidRPr="004415B3">
        <w:t>’ toont de lijst van gewij</w:t>
      </w:r>
      <w:r w:rsidR="00091A01" w:rsidRPr="004415B3">
        <w:t>z</w:t>
      </w:r>
      <w:r w:rsidRPr="004415B3">
        <w:t xml:space="preserve">igde </w:t>
      </w:r>
      <w:r w:rsidR="004415B3">
        <w:t>bestanden</w:t>
      </w:r>
      <w:r w:rsidRPr="004415B3">
        <w:t xml:space="preserve"> die worden meegenomen bij de volgende commit. </w:t>
      </w:r>
    </w:p>
    <w:p w14:paraId="2BA83473" w14:textId="0B2B9577" w:rsidR="003D799A" w:rsidRPr="004415B3" w:rsidRDefault="002440D5" w:rsidP="003D799A">
      <w:pPr>
        <w:shd w:val="clear" w:color="auto" w:fill="FFFFFF"/>
        <w:spacing w:before="150" w:line="240" w:lineRule="auto"/>
      </w:pPr>
      <w:r w:rsidRPr="004415B3">
        <w:t>‘</w:t>
      </w:r>
      <w:r w:rsidR="003D799A" w:rsidRPr="004415B3">
        <w:t>Changed but not updated</w:t>
      </w:r>
      <w:r w:rsidRPr="004415B3">
        <w:t xml:space="preserve">’ toont de lijst van </w:t>
      </w:r>
      <w:r w:rsidR="004415B3">
        <w:t>bestanden</w:t>
      </w:r>
      <w:r w:rsidRPr="004415B3">
        <w:t xml:space="preserve"> die zijn gewijzigd, maar die niet </w:t>
      </w:r>
      <w:r w:rsidR="00091A01" w:rsidRPr="004415B3">
        <w:t xml:space="preserve">worden ge-commit, tenzij expliciet aangegeven. </w:t>
      </w:r>
    </w:p>
    <w:p w14:paraId="6EF0DE0A" w14:textId="21087296" w:rsidR="003D799A" w:rsidRPr="004415B3" w:rsidRDefault="00091A01" w:rsidP="003D799A">
      <w:pPr>
        <w:shd w:val="clear" w:color="auto" w:fill="FFFFFF"/>
        <w:spacing w:before="150" w:line="240" w:lineRule="auto"/>
      </w:pPr>
      <w:r w:rsidRPr="004415B3">
        <w:t>‘</w:t>
      </w:r>
      <w:r w:rsidR="003D799A" w:rsidRPr="004415B3">
        <w:t>Untracked files</w:t>
      </w:r>
      <w:r w:rsidRPr="004415B3">
        <w:t xml:space="preserve">’ toont de lijst van </w:t>
      </w:r>
      <w:r w:rsidR="00CB170F">
        <w:t>bestanden</w:t>
      </w:r>
      <w:r w:rsidRPr="004415B3">
        <w:t xml:space="preserve"> die nog niet in de index staan. </w:t>
      </w:r>
    </w:p>
    <w:p w14:paraId="298323AA" w14:textId="64073880" w:rsidR="003D799A" w:rsidRDefault="003D799A" w:rsidP="003D799A"/>
    <w:p w14:paraId="0CF8C85E" w14:textId="3EA3C3EE" w:rsidR="00D77A05" w:rsidRPr="004415B3" w:rsidRDefault="00D77A05" w:rsidP="00D77A05">
      <w:pPr>
        <w:pStyle w:val="Kop2"/>
      </w:pPr>
      <w:bookmarkStart w:id="26" w:name="_Toc52790356"/>
      <w:r w:rsidRPr="004415B3">
        <w:t>6.</w:t>
      </w:r>
      <w:r w:rsidR="002D3A39">
        <w:t>3</w:t>
      </w:r>
      <w:r w:rsidRPr="004415B3">
        <w:t xml:space="preserve"> …aanmaken van een nieuwe branch?</w:t>
      </w:r>
      <w:bookmarkEnd w:id="26"/>
    </w:p>
    <w:p w14:paraId="3F2B6BEE" w14:textId="77777777" w:rsidR="00D77A05" w:rsidRDefault="00D77A05" w:rsidP="00D77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br/>
        <w:t xml:space="preserve">Wijzigingen worden nooit direct op de master branch uitgevoerd, maar worden altijd op aparte branches uitgevoerd. </w:t>
      </w:r>
    </w:p>
    <w:p w14:paraId="7FD8629F" w14:textId="77777777" w:rsidR="00D77A05" w:rsidRPr="00487E5E" w:rsidRDefault="00D77A05" w:rsidP="00D77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Gui</w:t>
      </w:r>
    </w:p>
    <w:p w14:paraId="2B4C73CF" w14:textId="77777777" w:rsidR="00D77A05" w:rsidRDefault="00D77A05" w:rsidP="00D77A05">
      <w:pPr>
        <w:shd w:val="clear" w:color="auto" w:fill="FFFFFF"/>
        <w:spacing w:before="150" w:line="240" w:lineRule="auto"/>
      </w:pPr>
      <w:r>
        <w:t>Maak een nieuwe branch aan door in menu ‘Branch’ optie ‘Create’ te selecteren:</w:t>
      </w:r>
    </w:p>
    <w:p w14:paraId="2F03A464" w14:textId="77777777" w:rsidR="00D77A05" w:rsidRDefault="00D77A05" w:rsidP="00D77A05">
      <w:pPr>
        <w:shd w:val="clear" w:color="auto" w:fill="FFFFFF"/>
        <w:spacing w:before="150" w:line="240" w:lineRule="auto"/>
      </w:pPr>
      <w:r>
        <w:rPr>
          <w:noProof/>
        </w:rPr>
        <w:drawing>
          <wp:inline distT="0" distB="0" distL="0" distR="0" wp14:anchorId="646E0C2E" wp14:editId="6CD63080">
            <wp:extent cx="3368132" cy="906162"/>
            <wp:effectExtent l="19050" t="19050" r="22860" b="2730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303" t="12589" r="46078" b="68634"/>
                    <a:stretch/>
                  </pic:blipFill>
                  <pic:spPr bwMode="auto">
                    <a:xfrm>
                      <a:off x="0" y="0"/>
                      <a:ext cx="3394520" cy="913261"/>
                    </a:xfrm>
                    <a:prstGeom prst="rect">
                      <a:avLst/>
                    </a:prstGeom>
                    <a:ln>
                      <a:solidFill>
                        <a:schemeClr val="accent1">
                          <a:shade val="95000"/>
                          <a:satMod val="105000"/>
                        </a:schemeClr>
                      </a:solidFill>
                    </a:ln>
                    <a:extLst>
                      <a:ext uri="{53640926-AAD7-44D8-BBD7-CCE9431645EC}">
                        <a14:shadowObscured xmlns:a14="http://schemas.microsoft.com/office/drawing/2010/main"/>
                      </a:ext>
                    </a:extLst>
                  </pic:spPr>
                </pic:pic>
              </a:graphicData>
            </a:graphic>
          </wp:inline>
        </w:drawing>
      </w:r>
    </w:p>
    <w:p w14:paraId="39C66227" w14:textId="77777777" w:rsidR="00D77A05" w:rsidRDefault="00D77A05" w:rsidP="00D77A05">
      <w:pPr>
        <w:shd w:val="clear" w:color="auto" w:fill="FFFFFF"/>
        <w:spacing w:before="150" w:line="240" w:lineRule="auto"/>
      </w:pPr>
      <w:r>
        <w:t>Vul de naam van de branch in, en selecteer de branch waarop de nieuwe branch gebaseerd moet zijn (in ons geval altijd de master branch):</w:t>
      </w:r>
    </w:p>
    <w:p w14:paraId="0AB03322" w14:textId="77777777" w:rsidR="00D77A05" w:rsidRDefault="00D77A05" w:rsidP="00D77A05">
      <w:pPr>
        <w:shd w:val="clear" w:color="auto" w:fill="FFFFFF"/>
        <w:spacing w:before="150" w:line="240" w:lineRule="auto"/>
      </w:pPr>
      <w:r>
        <w:rPr>
          <w:noProof/>
        </w:rPr>
        <w:lastRenderedPageBreak/>
        <w:drawing>
          <wp:inline distT="0" distB="0" distL="0" distR="0" wp14:anchorId="700F9F00" wp14:editId="2253B09F">
            <wp:extent cx="2734962" cy="3003096"/>
            <wp:effectExtent l="0" t="0" r="8255" b="698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6909" cy="3027194"/>
                    </a:xfrm>
                    <a:prstGeom prst="rect">
                      <a:avLst/>
                    </a:prstGeom>
                  </pic:spPr>
                </pic:pic>
              </a:graphicData>
            </a:graphic>
          </wp:inline>
        </w:drawing>
      </w:r>
    </w:p>
    <w:p w14:paraId="24A66556" w14:textId="77777777" w:rsidR="00D77A05" w:rsidRDefault="00D77A05" w:rsidP="00D77A05">
      <w:pPr>
        <w:shd w:val="clear" w:color="auto" w:fill="FFFFFF"/>
        <w:spacing w:before="150" w:line="240" w:lineRule="auto"/>
      </w:pPr>
      <w:r>
        <w:t>Met de optie ‘Checkout After Creation’ wordt na het aanmaken van de branch meteen naar die branch overgestapt:</w:t>
      </w:r>
    </w:p>
    <w:p w14:paraId="1E8A60BF" w14:textId="77777777" w:rsidR="00D77A05" w:rsidRDefault="00D77A05" w:rsidP="00D77A05">
      <w:pPr>
        <w:shd w:val="clear" w:color="auto" w:fill="FFFFFF"/>
        <w:spacing w:before="150" w:line="240" w:lineRule="auto"/>
      </w:pPr>
      <w:r>
        <w:rPr>
          <w:noProof/>
        </w:rPr>
        <mc:AlternateContent>
          <mc:Choice Requires="wps">
            <w:drawing>
              <wp:anchor distT="0" distB="0" distL="114300" distR="114300" simplePos="0" relativeHeight="251656704" behindDoc="0" locked="0" layoutInCell="1" allowOverlap="1" wp14:anchorId="7FAB93B5" wp14:editId="744E7FAF">
                <wp:simplePos x="0" y="0"/>
                <wp:positionH relativeFrom="column">
                  <wp:posOffset>-397921</wp:posOffset>
                </wp:positionH>
                <wp:positionV relativeFrom="paragraph">
                  <wp:posOffset>158819</wp:posOffset>
                </wp:positionV>
                <wp:extent cx="370686" cy="197708"/>
                <wp:effectExtent l="0" t="38100" r="48895" b="31115"/>
                <wp:wrapNone/>
                <wp:docPr id="114" name="Rechte verbindingslijn met pijl 114"/>
                <wp:cNvGraphicFramePr/>
                <a:graphic xmlns:a="http://schemas.openxmlformats.org/drawingml/2006/main">
                  <a:graphicData uri="http://schemas.microsoft.com/office/word/2010/wordprocessingShape">
                    <wps:wsp>
                      <wps:cNvCnPr/>
                      <wps:spPr>
                        <a:xfrm flipV="1">
                          <a:off x="0" y="0"/>
                          <a:ext cx="370686" cy="197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6106E0" id="_x0000_t32" coordsize="21600,21600" o:spt="32" o:oned="t" path="m,l21600,21600e" filled="f">
                <v:path arrowok="t" fillok="f" o:connecttype="none"/>
                <o:lock v:ext="edit" shapetype="t"/>
              </v:shapetype>
              <v:shape id="Rechte verbindingslijn met pijl 114" o:spid="_x0000_s1026" type="#_x0000_t32" style="position:absolute;margin-left:-31.35pt;margin-top:12.5pt;width:29.2pt;height:15.5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" strokecolor="#4579b8 [3044]">
                <v:stroke endarrow="block"/>
              </v:shape>
            </w:pict>
          </mc:Fallback>
        </mc:AlternateContent>
      </w:r>
      <w:r>
        <w:rPr>
          <w:noProof/>
        </w:rPr>
        <w:drawing>
          <wp:inline distT="0" distB="0" distL="0" distR="0" wp14:anchorId="02856360" wp14:editId="524204A9">
            <wp:extent cx="2281881" cy="2224834"/>
            <wp:effectExtent l="0" t="0" r="4445" b="4445"/>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1230" cy="2233950"/>
                    </a:xfrm>
                    <a:prstGeom prst="rect">
                      <a:avLst/>
                    </a:prstGeom>
                  </pic:spPr>
                </pic:pic>
              </a:graphicData>
            </a:graphic>
          </wp:inline>
        </w:drawing>
      </w:r>
      <w:r>
        <w:t xml:space="preserve"> </w:t>
      </w:r>
      <w:r>
        <w:br/>
      </w:r>
    </w:p>
    <w:p w14:paraId="3DAE4452" w14:textId="77777777" w:rsidR="00D77A05" w:rsidRDefault="00D77A05" w:rsidP="00D77A05">
      <w:pPr>
        <w:shd w:val="clear" w:color="auto" w:fill="FFFFFF"/>
        <w:spacing w:before="150" w:line="240" w:lineRule="auto"/>
      </w:pPr>
      <w:r>
        <w:t>Wanneer vervolgens wijzigingen worden uitgevoerd (bv het toevoegen van een extra bestand), dan ziet dat er na commit als volgt uit:</w:t>
      </w:r>
    </w:p>
    <w:p w14:paraId="617FDBD3" w14:textId="77777777" w:rsidR="00D77A05" w:rsidRDefault="00D77A05" w:rsidP="00D77A05">
      <w:pPr>
        <w:shd w:val="clear" w:color="auto" w:fill="FFFFFF"/>
        <w:spacing w:before="150" w:line="240" w:lineRule="auto"/>
      </w:pPr>
      <w:r>
        <w:rPr>
          <w:noProof/>
        </w:rPr>
        <w:drawing>
          <wp:inline distT="0" distB="0" distL="0" distR="0" wp14:anchorId="49B9965F" wp14:editId="6FCA9639">
            <wp:extent cx="5760720" cy="299085"/>
            <wp:effectExtent l="0" t="0" r="0" b="5715"/>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9085"/>
                    </a:xfrm>
                    <a:prstGeom prst="rect">
                      <a:avLst/>
                    </a:prstGeom>
                  </pic:spPr>
                </pic:pic>
              </a:graphicData>
            </a:graphic>
          </wp:inline>
        </w:drawing>
      </w:r>
    </w:p>
    <w:p w14:paraId="012105EC" w14:textId="77777777" w:rsidR="00D77A05" w:rsidRDefault="00D77A05" w:rsidP="00D77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p>
    <w:p w14:paraId="6AECE129" w14:textId="77777777" w:rsidR="00D77A05" w:rsidRPr="00487E5E" w:rsidRDefault="00D77A05" w:rsidP="00D77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1C86C51A" w14:textId="77777777" w:rsidR="00D77A05" w:rsidRPr="004415B3" w:rsidRDefault="00D77A05" w:rsidP="00D77A05">
      <w:pPr>
        <w:shd w:val="clear" w:color="auto" w:fill="FFFFFF"/>
        <w:spacing w:before="150" w:line="240" w:lineRule="auto"/>
      </w:pPr>
      <w:r>
        <w:t>Het alleen aanmaken van een branch gaat als volgt:</w:t>
      </w:r>
    </w:p>
    <w:p w14:paraId="79444857" w14:textId="77777777" w:rsidR="00D77A05" w:rsidRPr="006B098B" w:rsidRDefault="00D77A05" w:rsidP="00D77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rFonts w:ascii="Courier New" w:hAnsi="Courier New" w:cs="Courier New"/>
          <w:color w:val="333333"/>
          <w:sz w:val="20"/>
          <w:szCs w:val="20"/>
          <w:lang w:eastAsia="en-US"/>
        </w:rPr>
        <w:br/>
      </w:r>
      <w:r w:rsidRPr="004415B3">
        <w:rPr>
          <w:rFonts w:ascii="Courier New" w:hAnsi="Courier New" w:cs="Courier New"/>
          <w:color w:val="333333"/>
          <w:sz w:val="20"/>
          <w:szCs w:val="20"/>
          <w:lang w:eastAsia="en-US"/>
        </w:rPr>
        <w:tab/>
      </w:r>
      <w:r w:rsidRPr="006B098B">
        <w:rPr>
          <w:rFonts w:ascii="Courier New" w:hAnsi="Courier New" w:cs="Courier New"/>
          <w:color w:val="333333"/>
          <w:sz w:val="20"/>
          <w:szCs w:val="20"/>
          <w:lang w:eastAsia="en-US"/>
        </w:rPr>
        <w:t>$ git branch &lt;branch name&gt;</w:t>
      </w:r>
    </w:p>
    <w:p w14:paraId="4B981FE6" w14:textId="77777777" w:rsidR="00D77A05" w:rsidRDefault="00D77A05" w:rsidP="00D77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 xml:space="preserve">Je stapt in dit geval niet over naar e context van de branch. </w:t>
      </w:r>
      <w:r>
        <w:br/>
      </w:r>
    </w:p>
    <w:p w14:paraId="260CA2C8" w14:textId="77777777" w:rsidR="00D77A05" w:rsidRPr="004E393C" w:rsidRDefault="00D77A05" w:rsidP="00D77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lastRenderedPageBreak/>
        <w:t>Je kunt als volgt een branch aanmaken en overstappen naar de context van de branch:</w:t>
      </w:r>
      <w:r w:rsidRPr="004E393C">
        <w:t xml:space="preserve"> </w:t>
      </w:r>
    </w:p>
    <w:p w14:paraId="4DCD9F88" w14:textId="77777777" w:rsidR="00D77A05" w:rsidRPr="00BB2145" w:rsidRDefault="00D77A05" w:rsidP="00D77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val="en-US" w:eastAsia="en-US"/>
        </w:rPr>
      </w:pPr>
      <w:r w:rsidRPr="006B098B">
        <w:rPr>
          <w:rFonts w:ascii="Courier New" w:hAnsi="Courier New" w:cs="Courier New"/>
          <w:color w:val="333333"/>
          <w:sz w:val="20"/>
          <w:szCs w:val="20"/>
          <w:lang w:eastAsia="en-US"/>
        </w:rPr>
        <w:tab/>
      </w:r>
      <w:r w:rsidRPr="00BB2145">
        <w:rPr>
          <w:rFonts w:ascii="Courier New" w:hAnsi="Courier New" w:cs="Courier New"/>
          <w:color w:val="333333"/>
          <w:sz w:val="20"/>
          <w:szCs w:val="20"/>
          <w:lang w:val="en-US" w:eastAsia="en-US"/>
        </w:rPr>
        <w:t>$ git checkout -b &lt;branch name&gt;</w:t>
      </w:r>
    </w:p>
    <w:p w14:paraId="040F66F0" w14:textId="6C6E35D7" w:rsidR="00D77A05" w:rsidRPr="00D77A05" w:rsidRDefault="00D77A05" w:rsidP="003D799A">
      <w:pPr>
        <w:rPr>
          <w:lang w:val="en-US"/>
        </w:rPr>
      </w:pPr>
    </w:p>
    <w:p w14:paraId="5B145A10" w14:textId="77777777" w:rsidR="00D77A05" w:rsidRPr="00D77A05" w:rsidRDefault="00D77A05" w:rsidP="003D799A">
      <w:pPr>
        <w:rPr>
          <w:lang w:val="en-US"/>
        </w:rPr>
      </w:pPr>
    </w:p>
    <w:p w14:paraId="26FBF851" w14:textId="20052DEA" w:rsidR="003D799A" w:rsidRPr="004415B3" w:rsidRDefault="007E198A" w:rsidP="003D799A">
      <w:pPr>
        <w:pStyle w:val="Kop2"/>
        <w:rPr>
          <w:lang w:eastAsia="en-US"/>
        </w:rPr>
      </w:pPr>
      <w:bookmarkStart w:id="27" w:name="_Toc52790357"/>
      <w:r w:rsidRPr="004415B3">
        <w:rPr>
          <w:lang w:eastAsia="en-US"/>
        </w:rPr>
        <w:t>6</w:t>
      </w:r>
      <w:r w:rsidR="003D799A" w:rsidRPr="004415B3">
        <w:rPr>
          <w:lang w:eastAsia="en-US"/>
        </w:rPr>
        <w:t>.</w:t>
      </w:r>
      <w:r w:rsidR="002D3A39">
        <w:rPr>
          <w:lang w:eastAsia="en-US"/>
        </w:rPr>
        <w:t>4</w:t>
      </w:r>
      <w:r w:rsidR="003D799A" w:rsidRPr="004415B3">
        <w:rPr>
          <w:lang w:eastAsia="en-US"/>
        </w:rPr>
        <w:t xml:space="preserve"> ...</w:t>
      </w:r>
      <w:r w:rsidR="00570BF6">
        <w:rPr>
          <w:lang w:eastAsia="en-US"/>
        </w:rPr>
        <w:t>v</w:t>
      </w:r>
      <w:r w:rsidR="00091A01" w:rsidRPr="004415B3">
        <w:rPr>
          <w:lang w:eastAsia="en-US"/>
        </w:rPr>
        <w:t xml:space="preserve">oeg </w:t>
      </w:r>
      <w:r w:rsidR="00CB170F">
        <w:rPr>
          <w:lang w:eastAsia="en-US"/>
        </w:rPr>
        <w:t>bestanden</w:t>
      </w:r>
      <w:r w:rsidR="00091A01" w:rsidRPr="004415B3">
        <w:rPr>
          <w:lang w:eastAsia="en-US"/>
        </w:rPr>
        <w:t xml:space="preserve"> die gecommit moeten worden toe aan de index</w:t>
      </w:r>
      <w:r w:rsidR="003D799A" w:rsidRPr="004415B3">
        <w:rPr>
          <w:lang w:eastAsia="en-US"/>
        </w:rPr>
        <w:t>?</w:t>
      </w:r>
      <w:bookmarkEnd w:id="27"/>
    </w:p>
    <w:p w14:paraId="51DC5EE2" w14:textId="23E60AF6" w:rsidR="00487E5E" w:rsidRDefault="003D799A" w:rsidP="003D799A">
      <w:pPr>
        <w:shd w:val="clear" w:color="auto" w:fill="FFFFFF"/>
        <w:spacing w:before="150" w:line="240" w:lineRule="auto"/>
      </w:pPr>
      <w:r w:rsidRPr="004415B3">
        <w:t xml:space="preserve">In </w:t>
      </w:r>
      <w:r w:rsidR="008759E4">
        <w:t>GIT</w:t>
      </w:r>
      <w:r w:rsidR="00091A01" w:rsidRPr="004415B3">
        <w:t xml:space="preserve"> bevat de index </w:t>
      </w:r>
      <w:r w:rsidR="00487E5E">
        <w:t xml:space="preserve">/ staging area </w:t>
      </w:r>
      <w:r w:rsidR="00091A01" w:rsidRPr="004415B3">
        <w:t xml:space="preserve">de lijst van </w:t>
      </w:r>
      <w:r w:rsidR="00CB170F">
        <w:t>bestanden</w:t>
      </w:r>
      <w:r w:rsidR="00091A01" w:rsidRPr="004415B3">
        <w:t xml:space="preserve"> die gecommit moet worden. </w:t>
      </w:r>
    </w:p>
    <w:p w14:paraId="4BFAE22F" w14:textId="4D0EA0E4" w:rsidR="00487E5E" w:rsidRPr="00487E5E" w:rsidRDefault="00487E5E" w:rsidP="003D799A">
      <w:pPr>
        <w:shd w:val="clear" w:color="auto" w:fill="FFFFFF"/>
        <w:spacing w:before="150" w:line="240" w:lineRule="auto"/>
        <w:rPr>
          <w:b/>
          <w:u w:val="single"/>
        </w:rPr>
      </w:pPr>
      <w:r w:rsidRPr="00487E5E">
        <w:rPr>
          <w:b/>
          <w:u w:val="single"/>
        </w:rPr>
        <w:t>GIT Gui</w:t>
      </w:r>
    </w:p>
    <w:p w14:paraId="0C4C81EB" w14:textId="77777777" w:rsidR="00487E5E" w:rsidRDefault="00487E5E" w:rsidP="00487E5E">
      <w:pPr>
        <w:shd w:val="clear" w:color="auto" w:fill="FFFFFF"/>
        <w:spacing w:before="150" w:line="240" w:lineRule="auto"/>
      </w:pPr>
      <w:r>
        <w:t>Wanneer een bestand is gewijzigd of een nieuw bestand is aangemaakt, zie je deze na een ‘Rescan’ bij de ‘Unstaged Changes staan’:</w:t>
      </w:r>
    </w:p>
    <w:p w14:paraId="6E20D3E8" w14:textId="77777777" w:rsidR="00487E5E" w:rsidRDefault="00487E5E" w:rsidP="00487E5E">
      <w:pPr>
        <w:shd w:val="clear" w:color="auto" w:fill="FFFFFF"/>
        <w:spacing w:before="150" w:line="240" w:lineRule="auto"/>
      </w:pPr>
      <w:r>
        <w:rPr>
          <w:noProof/>
        </w:rPr>
        <w:drawing>
          <wp:inline distT="0" distB="0" distL="0" distR="0" wp14:anchorId="083BC741" wp14:editId="33765F7F">
            <wp:extent cx="3591698" cy="1989054"/>
            <wp:effectExtent l="19050" t="19050" r="27940" b="1143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5033" cy="2013053"/>
                    </a:xfrm>
                    <a:prstGeom prst="rect">
                      <a:avLst/>
                    </a:prstGeom>
                    <a:ln>
                      <a:solidFill>
                        <a:schemeClr val="accent1"/>
                      </a:solidFill>
                    </a:ln>
                  </pic:spPr>
                </pic:pic>
              </a:graphicData>
            </a:graphic>
          </wp:inline>
        </w:drawing>
      </w:r>
    </w:p>
    <w:p w14:paraId="7C6E6CAE" w14:textId="77777777" w:rsidR="00487E5E" w:rsidRDefault="00487E5E" w:rsidP="00487E5E">
      <w:pPr>
        <w:shd w:val="clear" w:color="auto" w:fill="FFFFFF"/>
        <w:spacing w:before="150" w:line="240" w:lineRule="auto"/>
      </w:pPr>
      <w:r>
        <w:t xml:space="preserve">Kies de optie ‘Stage Changed’ om de file in de index op te nemen. Hiermee worden alle ‘Unstaged Changes’ in de index geplaatst. Het is niet mogelijk om hier individuele bestanden te selecteren. </w:t>
      </w:r>
    </w:p>
    <w:p w14:paraId="334C43BA" w14:textId="77777777" w:rsidR="00487E5E" w:rsidRDefault="00487E5E" w:rsidP="00487E5E">
      <w:pPr>
        <w:shd w:val="clear" w:color="auto" w:fill="FFFFFF"/>
        <w:spacing w:before="150" w:line="240" w:lineRule="auto"/>
      </w:pPr>
      <w:r>
        <w:t>Bevestig de actie:</w:t>
      </w:r>
    </w:p>
    <w:p w14:paraId="0FCEFB6F" w14:textId="77777777" w:rsidR="00487E5E" w:rsidRDefault="00487E5E" w:rsidP="00487E5E">
      <w:pPr>
        <w:shd w:val="clear" w:color="auto" w:fill="FFFFFF"/>
        <w:spacing w:before="150" w:line="240" w:lineRule="auto"/>
      </w:pPr>
      <w:r>
        <w:rPr>
          <w:noProof/>
        </w:rPr>
        <w:drawing>
          <wp:inline distT="0" distB="0" distL="0" distR="0" wp14:anchorId="5B025711" wp14:editId="03D30AE9">
            <wp:extent cx="1540476" cy="1048835"/>
            <wp:effectExtent l="19050" t="19050" r="22225" b="18415"/>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8030" cy="1053978"/>
                    </a:xfrm>
                    <a:prstGeom prst="rect">
                      <a:avLst/>
                    </a:prstGeom>
                    <a:ln>
                      <a:solidFill>
                        <a:schemeClr val="accent1"/>
                      </a:solidFill>
                    </a:ln>
                  </pic:spPr>
                </pic:pic>
              </a:graphicData>
            </a:graphic>
          </wp:inline>
        </w:drawing>
      </w:r>
    </w:p>
    <w:p w14:paraId="12908208" w14:textId="77777777" w:rsidR="00487E5E" w:rsidRDefault="00487E5E" w:rsidP="00487E5E">
      <w:pPr>
        <w:shd w:val="clear" w:color="auto" w:fill="FFFFFF"/>
        <w:spacing w:before="150" w:line="240" w:lineRule="auto"/>
      </w:pPr>
      <w:r>
        <w:t>Dit geeft het volgende resultaat:</w:t>
      </w:r>
    </w:p>
    <w:p w14:paraId="4CD922EE" w14:textId="77777777" w:rsidR="00487E5E" w:rsidRDefault="00487E5E" w:rsidP="00487E5E">
      <w:pPr>
        <w:shd w:val="clear" w:color="auto" w:fill="FFFFFF"/>
        <w:spacing w:before="150" w:line="240" w:lineRule="auto"/>
      </w:pPr>
      <w:r>
        <w:rPr>
          <w:noProof/>
        </w:rPr>
        <w:lastRenderedPageBreak/>
        <w:drawing>
          <wp:inline distT="0" distB="0" distL="0" distR="0" wp14:anchorId="5256370E" wp14:editId="508AE695">
            <wp:extent cx="3575222" cy="1993328"/>
            <wp:effectExtent l="0" t="0" r="6350" b="6985"/>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2106" cy="2008317"/>
                    </a:xfrm>
                    <a:prstGeom prst="rect">
                      <a:avLst/>
                    </a:prstGeom>
                  </pic:spPr>
                </pic:pic>
              </a:graphicData>
            </a:graphic>
          </wp:inline>
        </w:drawing>
      </w:r>
    </w:p>
    <w:p w14:paraId="411DDCE0" w14:textId="57980CDE" w:rsidR="00487E5E" w:rsidRDefault="00487E5E" w:rsidP="00487E5E">
      <w:pPr>
        <w:shd w:val="clear" w:color="auto" w:fill="FFFFFF"/>
        <w:spacing w:before="150" w:line="240" w:lineRule="auto"/>
      </w:pPr>
      <w:r>
        <w:t>Hetzelfde kan ook sneller worden bereikt door met de linkermuis te clicken op het file-</w:t>
      </w:r>
      <w:r w:rsidR="00AE6B4D">
        <w:t>i</w:t>
      </w:r>
      <w:r>
        <w:t>coon van het betreffende bestand:</w:t>
      </w:r>
    </w:p>
    <w:p w14:paraId="31AF641A" w14:textId="77777777" w:rsidR="00487E5E" w:rsidRDefault="00487E5E" w:rsidP="00487E5E">
      <w:pPr>
        <w:shd w:val="clear" w:color="auto" w:fill="FFFFFF"/>
        <w:spacing w:before="150" w:line="240" w:lineRule="auto"/>
      </w:pPr>
      <w:r>
        <w:rPr>
          <w:noProof/>
        </w:rPr>
        <mc:AlternateContent>
          <mc:Choice Requires="wps">
            <w:drawing>
              <wp:anchor distT="0" distB="0" distL="114300" distR="114300" simplePos="0" relativeHeight="251653632" behindDoc="0" locked="0" layoutInCell="1" allowOverlap="1" wp14:anchorId="7BBCBB71" wp14:editId="126FCBAD">
                <wp:simplePos x="0" y="0"/>
                <wp:positionH relativeFrom="column">
                  <wp:posOffset>-299068</wp:posOffset>
                </wp:positionH>
                <wp:positionV relativeFrom="paragraph">
                  <wp:posOffset>615864</wp:posOffset>
                </wp:positionV>
                <wp:extent cx="345989" cy="163865"/>
                <wp:effectExtent l="0" t="38100" r="54610" b="26670"/>
                <wp:wrapNone/>
                <wp:docPr id="91" name="Rechte verbindingslijn met pijl 91"/>
                <wp:cNvGraphicFramePr/>
                <a:graphic xmlns:a="http://schemas.openxmlformats.org/drawingml/2006/main">
                  <a:graphicData uri="http://schemas.microsoft.com/office/word/2010/wordprocessingShape">
                    <wps:wsp>
                      <wps:cNvCnPr/>
                      <wps:spPr>
                        <a:xfrm flipV="1">
                          <a:off x="0" y="0"/>
                          <a:ext cx="345989" cy="163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89301" id="Rechte verbindingslijn met pijl 91" o:spid="_x0000_s1026" type="#_x0000_t32" style="position:absolute;margin-left:-23.55pt;margin-top:48.5pt;width:27.25pt;height:12.9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" strokecolor="#4579b8 [3044]">
                <v:stroke endarrow="block"/>
              </v:shape>
            </w:pict>
          </mc:Fallback>
        </mc:AlternateContent>
      </w:r>
      <w:r>
        <w:rPr>
          <w:noProof/>
        </w:rPr>
        <w:drawing>
          <wp:inline distT="0" distB="0" distL="0" distR="0" wp14:anchorId="65E5556E" wp14:editId="4B251F3E">
            <wp:extent cx="3599935" cy="1829332"/>
            <wp:effectExtent l="19050" t="19050" r="19685" b="1905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2080" cy="1840585"/>
                    </a:xfrm>
                    <a:prstGeom prst="rect">
                      <a:avLst/>
                    </a:prstGeom>
                    <a:ln>
                      <a:solidFill>
                        <a:schemeClr val="accent1"/>
                      </a:solidFill>
                    </a:ln>
                  </pic:spPr>
                </pic:pic>
              </a:graphicData>
            </a:graphic>
          </wp:inline>
        </w:drawing>
      </w:r>
    </w:p>
    <w:p w14:paraId="453F23D8" w14:textId="40C58F4E" w:rsidR="00487E5E" w:rsidRDefault="00AE6B4D" w:rsidP="003D799A">
      <w:pPr>
        <w:shd w:val="clear" w:color="auto" w:fill="FFFFFF"/>
        <w:spacing w:before="150" w:line="240" w:lineRule="auto"/>
      </w:pPr>
      <w:r>
        <w:t xml:space="preserve">Hiermee heb je de controle over individuele files.  </w:t>
      </w:r>
    </w:p>
    <w:p w14:paraId="6D4CED65" w14:textId="77777777" w:rsidR="00487E5E" w:rsidRDefault="00487E5E" w:rsidP="003D799A">
      <w:pPr>
        <w:shd w:val="clear" w:color="auto" w:fill="FFFFFF"/>
        <w:spacing w:before="150" w:line="240" w:lineRule="auto"/>
      </w:pPr>
    </w:p>
    <w:p w14:paraId="1B22CDDD" w14:textId="7D940B05" w:rsidR="00487E5E" w:rsidRPr="00487E5E" w:rsidRDefault="00487E5E" w:rsidP="003D799A">
      <w:pPr>
        <w:shd w:val="clear" w:color="auto" w:fill="FFFFFF"/>
        <w:spacing w:before="150" w:line="240" w:lineRule="auto"/>
        <w:rPr>
          <w:b/>
          <w:u w:val="single"/>
        </w:rPr>
      </w:pPr>
      <w:r w:rsidRPr="00487E5E">
        <w:rPr>
          <w:b/>
          <w:u w:val="single"/>
        </w:rPr>
        <w:t>GIT Bash</w:t>
      </w:r>
    </w:p>
    <w:p w14:paraId="2B7200D0" w14:textId="622406B9" w:rsidR="003D799A" w:rsidRPr="004415B3" w:rsidRDefault="00091A01" w:rsidP="003D799A">
      <w:pPr>
        <w:shd w:val="clear" w:color="auto" w:fill="FFFFFF"/>
        <w:spacing w:before="150" w:line="240" w:lineRule="auto"/>
      </w:pPr>
      <w:r w:rsidRPr="004415B3">
        <w:t>Geb</w:t>
      </w:r>
      <w:r w:rsidR="00CB170F">
        <w:t>r</w:t>
      </w:r>
      <w:r w:rsidRPr="004415B3">
        <w:t xml:space="preserve">uik </w:t>
      </w:r>
      <w:r w:rsidRPr="004415B3">
        <w:rPr>
          <w:b/>
        </w:rPr>
        <w:t xml:space="preserve">add </w:t>
      </w:r>
      <w:r w:rsidRPr="004415B3">
        <w:t xml:space="preserve">om files toe om gewijzigde </w:t>
      </w:r>
      <w:r w:rsidR="00CB170F">
        <w:t>bestanden</w:t>
      </w:r>
      <w:r w:rsidRPr="004415B3">
        <w:t xml:space="preserve"> toe te voegen</w:t>
      </w:r>
      <w:r w:rsidR="003D799A" w:rsidRPr="004415B3">
        <w:t>:</w:t>
      </w:r>
    </w:p>
    <w:p w14:paraId="4F95E6AE" w14:textId="787B931F" w:rsidR="003D799A" w:rsidRPr="004415B3"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sidRPr="004415B3">
        <w:rPr>
          <w:rFonts w:ascii="Courier New" w:hAnsi="Courier New" w:cs="Courier New"/>
          <w:color w:val="333333"/>
          <w:sz w:val="20"/>
          <w:szCs w:val="20"/>
          <w:lang w:eastAsia="en-US"/>
        </w:rPr>
        <w:t xml:space="preserve">$ </w:t>
      </w:r>
      <w:r w:rsidR="002D6E2A">
        <w:rPr>
          <w:rFonts w:ascii="Courier New" w:hAnsi="Courier New" w:cs="Courier New"/>
          <w:color w:val="333333"/>
          <w:sz w:val="20"/>
          <w:szCs w:val="20"/>
          <w:lang w:eastAsia="en-US"/>
        </w:rPr>
        <w:t>git</w:t>
      </w:r>
      <w:r w:rsidRPr="004415B3">
        <w:rPr>
          <w:rFonts w:ascii="Courier New" w:hAnsi="Courier New" w:cs="Courier New"/>
          <w:color w:val="333333"/>
          <w:sz w:val="20"/>
          <w:szCs w:val="20"/>
          <w:lang w:eastAsia="en-US"/>
        </w:rPr>
        <w:t xml:space="preserve"> add </w:t>
      </w:r>
      <w:r w:rsidR="00814A45" w:rsidRPr="004415B3">
        <w:rPr>
          <w:rFonts w:ascii="Courier New" w:hAnsi="Courier New" w:cs="Courier New"/>
          <w:color w:val="333333"/>
          <w:sz w:val="20"/>
          <w:szCs w:val="20"/>
          <w:lang w:eastAsia="en-US"/>
        </w:rPr>
        <w:t>&lt;</w:t>
      </w:r>
      <w:r w:rsidRPr="004415B3">
        <w:rPr>
          <w:rFonts w:ascii="Courier New" w:hAnsi="Courier New" w:cs="Courier New"/>
          <w:color w:val="333333"/>
          <w:sz w:val="20"/>
          <w:szCs w:val="20"/>
          <w:lang w:eastAsia="en-US"/>
        </w:rPr>
        <w:t>file</w:t>
      </w:r>
      <w:r w:rsidR="00487E5E">
        <w:rPr>
          <w:rFonts w:ascii="Courier New" w:hAnsi="Courier New" w:cs="Courier New"/>
          <w:color w:val="333333"/>
          <w:sz w:val="20"/>
          <w:szCs w:val="20"/>
          <w:lang w:eastAsia="en-US"/>
        </w:rPr>
        <w:t>1</w:t>
      </w:r>
      <w:r w:rsidR="00814A45" w:rsidRPr="004415B3">
        <w:rPr>
          <w:rFonts w:ascii="Courier New" w:hAnsi="Courier New" w:cs="Courier New"/>
          <w:color w:val="333333"/>
          <w:sz w:val="20"/>
          <w:szCs w:val="20"/>
          <w:lang w:eastAsia="en-US"/>
        </w:rPr>
        <w:t>&gt;</w:t>
      </w:r>
      <w:r w:rsidR="00487E5E">
        <w:rPr>
          <w:rFonts w:ascii="Courier New" w:hAnsi="Courier New" w:cs="Courier New"/>
          <w:color w:val="333333"/>
          <w:sz w:val="20"/>
          <w:szCs w:val="20"/>
          <w:lang w:eastAsia="en-US"/>
        </w:rPr>
        <w:t xml:space="preserve"> &lt;file2&gt;</w:t>
      </w:r>
    </w:p>
    <w:p w14:paraId="115848A4" w14:textId="29611DED" w:rsidR="00BA54FE" w:rsidRPr="004415B3" w:rsidRDefault="00091A01"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4415B3">
        <w:t xml:space="preserve">Het toevoegen van alle </w:t>
      </w:r>
      <w:r w:rsidR="00CB170F">
        <w:t>bestanden</w:t>
      </w:r>
      <w:r w:rsidRPr="004415B3">
        <w:t xml:space="preserve"> in de werk directory: </w:t>
      </w:r>
    </w:p>
    <w:p w14:paraId="39DE6586" w14:textId="353EDEA7" w:rsidR="00814A45" w:rsidRPr="004415B3" w:rsidRDefault="00D56E02"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sidRPr="004415B3">
        <w:rPr>
          <w:rFonts w:ascii="Courier New" w:hAnsi="Courier New" w:cs="Courier New"/>
          <w:color w:val="333333"/>
          <w:sz w:val="20"/>
          <w:szCs w:val="20"/>
          <w:lang w:eastAsia="en-US"/>
        </w:rPr>
        <w:t xml:space="preserve">$ </w:t>
      </w:r>
      <w:r w:rsidR="002D6E2A">
        <w:rPr>
          <w:rFonts w:ascii="Courier New" w:hAnsi="Courier New" w:cs="Courier New"/>
          <w:color w:val="333333"/>
          <w:sz w:val="20"/>
          <w:szCs w:val="20"/>
          <w:lang w:eastAsia="en-US"/>
        </w:rPr>
        <w:t>git</w:t>
      </w:r>
      <w:r w:rsidRPr="004415B3">
        <w:rPr>
          <w:rFonts w:ascii="Courier New" w:hAnsi="Courier New" w:cs="Courier New"/>
          <w:color w:val="333333"/>
          <w:sz w:val="20"/>
          <w:szCs w:val="20"/>
          <w:lang w:eastAsia="en-US"/>
        </w:rPr>
        <w:t xml:space="preserve"> add . </w:t>
      </w:r>
      <w:r w:rsidR="00CB170F">
        <w:rPr>
          <w:rFonts w:ascii="Courier New" w:hAnsi="Courier New" w:cs="Courier New"/>
          <w:color w:val="333333"/>
          <w:sz w:val="20"/>
          <w:szCs w:val="20"/>
          <w:lang w:eastAsia="en-US"/>
        </w:rPr>
        <w:br/>
      </w:r>
    </w:p>
    <w:p w14:paraId="36E511CB" w14:textId="4A0ED138" w:rsidR="00814A45" w:rsidRPr="004415B3" w:rsidRDefault="00814A45" w:rsidP="00814A45">
      <w:pPr>
        <w:pStyle w:val="Kop2"/>
        <w:rPr>
          <w:lang w:eastAsia="en-US"/>
        </w:rPr>
      </w:pPr>
      <w:bookmarkStart w:id="28" w:name="_Toc52790358"/>
      <w:r w:rsidRPr="004415B3">
        <w:rPr>
          <w:lang w:eastAsia="en-US"/>
        </w:rPr>
        <w:t>6.</w:t>
      </w:r>
      <w:r w:rsidR="002D3A39">
        <w:rPr>
          <w:lang w:eastAsia="en-US"/>
        </w:rPr>
        <w:t>5</w:t>
      </w:r>
      <w:r w:rsidRPr="004415B3">
        <w:rPr>
          <w:lang w:eastAsia="en-US"/>
        </w:rPr>
        <w:t xml:space="preserve"> ...</w:t>
      </w:r>
      <w:r w:rsidR="00E33702">
        <w:rPr>
          <w:lang w:eastAsia="en-US"/>
        </w:rPr>
        <w:t>v</w:t>
      </w:r>
      <w:r w:rsidRPr="004415B3">
        <w:rPr>
          <w:lang w:eastAsia="en-US"/>
        </w:rPr>
        <w:t xml:space="preserve">erwijderen van </w:t>
      </w:r>
      <w:r w:rsidR="00CB170F">
        <w:rPr>
          <w:lang w:eastAsia="en-US"/>
        </w:rPr>
        <w:t>bestanden</w:t>
      </w:r>
      <w:r w:rsidRPr="004415B3">
        <w:rPr>
          <w:lang w:eastAsia="en-US"/>
        </w:rPr>
        <w:t xml:space="preserve"> uit de index</w:t>
      </w:r>
      <w:r w:rsidR="00487E5E">
        <w:rPr>
          <w:lang w:eastAsia="en-US"/>
        </w:rPr>
        <w:t>/staging area</w:t>
      </w:r>
      <w:r w:rsidRPr="004415B3">
        <w:rPr>
          <w:lang w:eastAsia="en-US"/>
        </w:rPr>
        <w:t>?</w:t>
      </w:r>
      <w:bookmarkEnd w:id="28"/>
    </w:p>
    <w:p w14:paraId="64FC2D27" w14:textId="15B562C8" w:rsidR="00487E5E" w:rsidRDefault="00487E5E" w:rsidP="00814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lang w:eastAsia="en-US"/>
        </w:rPr>
      </w:pPr>
    </w:p>
    <w:p w14:paraId="6A9B539E" w14:textId="30CF5097" w:rsidR="00487E5E" w:rsidRPr="00487E5E" w:rsidRDefault="00487E5E" w:rsidP="00814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Gui</w:t>
      </w:r>
    </w:p>
    <w:p w14:paraId="551CE255" w14:textId="77777777" w:rsidR="00487E5E" w:rsidRPr="006F189A" w:rsidRDefault="00487E5E" w:rsidP="00487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noProof/>
        </w:rPr>
      </w:pPr>
      <w:r>
        <w:rPr>
          <w:noProof/>
        </w:rPr>
        <w:t>Door met de linkernuis op het file icoon van het bestand in de ‘Staged Changes’ te clicken, verwijder je het bestand uit de index, en komt het weer in de ‘Unstaged changes’ te staan.</w:t>
      </w:r>
    </w:p>
    <w:p w14:paraId="4C177011" w14:textId="77777777" w:rsidR="00487E5E" w:rsidRPr="00487E5E" w:rsidRDefault="00487E5E" w:rsidP="00814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38C0B47B" w14:textId="5FF73161" w:rsidR="00814A45" w:rsidRPr="00487E5E" w:rsidRDefault="00814A45" w:rsidP="00814A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lang w:eastAsia="en-US"/>
        </w:rPr>
      </w:pPr>
      <w:r w:rsidRPr="004415B3">
        <w:rPr>
          <w:lang w:eastAsia="en-US"/>
        </w:rPr>
        <w:t xml:space="preserve">Verwijder </w:t>
      </w:r>
      <w:r w:rsidR="00CB170F">
        <w:rPr>
          <w:lang w:eastAsia="en-US"/>
        </w:rPr>
        <w:t>bestanden</w:t>
      </w:r>
      <w:r w:rsidRPr="004415B3">
        <w:rPr>
          <w:lang w:eastAsia="en-US"/>
        </w:rPr>
        <w:t xml:space="preserve"> uit de index op de volgende manier:</w:t>
      </w:r>
      <w:r w:rsidRPr="004415B3">
        <w:rPr>
          <w:lang w:eastAsia="en-US"/>
        </w:rPr>
        <w:br/>
      </w:r>
      <w:r w:rsidRPr="004415B3">
        <w:rPr>
          <w:lang w:eastAsia="en-US"/>
        </w:rPr>
        <w:br/>
      </w:r>
      <w:r w:rsidRPr="004415B3">
        <w:rPr>
          <w:rFonts w:ascii="Courier New" w:hAnsi="Courier New" w:cs="Courier New"/>
          <w:color w:val="333333"/>
          <w:sz w:val="20"/>
          <w:szCs w:val="20"/>
          <w:lang w:eastAsia="en-US"/>
        </w:rPr>
        <w:lastRenderedPageBreak/>
        <w:t xml:space="preserve">$ </w:t>
      </w:r>
      <w:r w:rsidR="002D6E2A">
        <w:rPr>
          <w:rFonts w:ascii="Courier New" w:hAnsi="Courier New" w:cs="Courier New"/>
          <w:color w:val="333333"/>
          <w:sz w:val="20"/>
          <w:szCs w:val="20"/>
          <w:lang w:eastAsia="en-US"/>
        </w:rPr>
        <w:t>git</w:t>
      </w:r>
      <w:r w:rsidRPr="004415B3">
        <w:rPr>
          <w:rFonts w:ascii="Courier New" w:hAnsi="Courier New" w:cs="Courier New"/>
          <w:color w:val="333333"/>
          <w:sz w:val="20"/>
          <w:szCs w:val="20"/>
          <w:lang w:eastAsia="en-US"/>
        </w:rPr>
        <w:t xml:space="preserve"> rm &lt;file&gt;</w:t>
      </w:r>
      <w:r w:rsidR="00CB170F">
        <w:rPr>
          <w:rFonts w:ascii="Courier New" w:hAnsi="Courier New" w:cs="Courier New"/>
          <w:color w:val="333333"/>
          <w:sz w:val="20"/>
          <w:szCs w:val="20"/>
          <w:lang w:eastAsia="en-US"/>
        </w:rPr>
        <w:br/>
      </w:r>
    </w:p>
    <w:p w14:paraId="167188BA" w14:textId="362AC117" w:rsidR="003D799A" w:rsidRPr="004415B3" w:rsidRDefault="007E198A" w:rsidP="003D799A">
      <w:pPr>
        <w:pStyle w:val="Kop2"/>
        <w:rPr>
          <w:lang w:eastAsia="en-US"/>
        </w:rPr>
      </w:pPr>
      <w:bookmarkStart w:id="29" w:name="_Toc52790359"/>
      <w:r w:rsidRPr="004415B3">
        <w:rPr>
          <w:lang w:eastAsia="en-US"/>
        </w:rPr>
        <w:t>6</w:t>
      </w:r>
      <w:r w:rsidR="003D799A" w:rsidRPr="004415B3">
        <w:rPr>
          <w:lang w:eastAsia="en-US"/>
        </w:rPr>
        <w:t>.</w:t>
      </w:r>
      <w:r w:rsidR="002D3A39">
        <w:rPr>
          <w:lang w:eastAsia="en-US"/>
        </w:rPr>
        <w:t>6</w:t>
      </w:r>
      <w:r w:rsidR="003D799A" w:rsidRPr="004415B3">
        <w:rPr>
          <w:lang w:eastAsia="en-US"/>
        </w:rPr>
        <w:t xml:space="preserve"> ...commit </w:t>
      </w:r>
      <w:r w:rsidR="00487E5E">
        <w:rPr>
          <w:lang w:eastAsia="en-US"/>
        </w:rPr>
        <w:t xml:space="preserve">van wijzigingen </w:t>
      </w:r>
      <w:r w:rsidR="00091A01" w:rsidRPr="004415B3">
        <w:rPr>
          <w:lang w:eastAsia="en-US"/>
        </w:rPr>
        <w:t>naar mijn lokale</w:t>
      </w:r>
      <w:r w:rsidR="003D799A" w:rsidRPr="004415B3">
        <w:rPr>
          <w:lang w:eastAsia="en-US"/>
        </w:rPr>
        <w:t xml:space="preserve"> repository?</w:t>
      </w:r>
      <w:bookmarkEnd w:id="29"/>
    </w:p>
    <w:p w14:paraId="42B934E3" w14:textId="77777777" w:rsidR="00487E5E" w:rsidRDefault="00487E5E"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p>
    <w:p w14:paraId="74C5E6AD" w14:textId="77777777" w:rsidR="00487E5E" w:rsidRPr="00487E5E" w:rsidRDefault="00487E5E" w:rsidP="00487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Gui</w:t>
      </w:r>
    </w:p>
    <w:p w14:paraId="14E0085D" w14:textId="672F7F65" w:rsidR="00487E5E" w:rsidRDefault="00487E5E" w:rsidP="00487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noProof/>
        </w:rPr>
      </w:pPr>
      <w:r>
        <w:rPr>
          <w:noProof/>
        </w:rPr>
        <w:t xml:space="preserve"> Geef in het scherm ‘Commit message’ een commit boodschap, en selecteer ‘Commit’ om de ‘Staged Changes’ te committen. </w:t>
      </w:r>
    </w:p>
    <w:p w14:paraId="71ADA46F" w14:textId="77777777" w:rsidR="00487E5E" w:rsidRPr="00E0371A" w:rsidRDefault="00487E5E" w:rsidP="00487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mc:AlternateContent>
          <mc:Choice Requires="wps">
            <w:drawing>
              <wp:anchor distT="0" distB="0" distL="114300" distR="114300" simplePos="0" relativeHeight="251654656" behindDoc="0" locked="0" layoutInCell="1" allowOverlap="1" wp14:anchorId="294F56E5" wp14:editId="63C54FC7">
                <wp:simplePos x="0" y="0"/>
                <wp:positionH relativeFrom="column">
                  <wp:posOffset>1414401</wp:posOffset>
                </wp:positionH>
                <wp:positionV relativeFrom="paragraph">
                  <wp:posOffset>1235280</wp:posOffset>
                </wp:positionV>
                <wp:extent cx="395417" cy="461319"/>
                <wp:effectExtent l="38100" t="38100" r="24130" b="34290"/>
                <wp:wrapNone/>
                <wp:docPr id="96" name="Rechte verbindingslijn met pijl 96"/>
                <wp:cNvGraphicFramePr/>
                <a:graphic xmlns:a="http://schemas.openxmlformats.org/drawingml/2006/main">
                  <a:graphicData uri="http://schemas.microsoft.com/office/word/2010/wordprocessingShape">
                    <wps:wsp>
                      <wps:cNvCnPr/>
                      <wps:spPr>
                        <a:xfrm flipH="1" flipV="1">
                          <a:off x="0" y="0"/>
                          <a:ext cx="395417" cy="4613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9ED98" id="Rechte verbindingslijn met pijl 96" o:spid="_x0000_s1026" type="#_x0000_t32" style="position:absolute;margin-left:111.35pt;margin-top:97.25pt;width:31.15pt;height:36.3pt;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" strokecolor="#4579b8 [3044]">
                <v:stroke endarrow="block"/>
              </v:shape>
            </w:pict>
          </mc:Fallback>
        </mc:AlternateContent>
      </w:r>
      <w:r>
        <w:rPr>
          <w:noProof/>
        </w:rPr>
        <w:drawing>
          <wp:inline distT="0" distB="0" distL="0" distR="0" wp14:anchorId="2392752A" wp14:editId="44A58700">
            <wp:extent cx="3393989" cy="1590566"/>
            <wp:effectExtent l="19050" t="19050" r="16510" b="1016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157" t="27929" r="42510" b="39579"/>
                    <a:stretch/>
                  </pic:blipFill>
                  <pic:spPr bwMode="auto">
                    <a:xfrm>
                      <a:off x="0" y="0"/>
                      <a:ext cx="3409008" cy="15976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ascii="Courier New" w:hAnsi="Courier New" w:cs="Courier New"/>
          <w:color w:val="333333"/>
          <w:sz w:val="20"/>
          <w:szCs w:val="20"/>
          <w:lang w:eastAsia="en-US"/>
        </w:rPr>
        <w:t xml:space="preserve"> </w:t>
      </w:r>
    </w:p>
    <w:p w14:paraId="5D8F80BD" w14:textId="77777777" w:rsidR="00487E5E" w:rsidRPr="00487E5E" w:rsidRDefault="00487E5E" w:rsidP="00487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62038F00" w14:textId="674E1126" w:rsidR="00487E5E" w:rsidRDefault="00487E5E" w:rsidP="00487E5E">
      <w:pPr>
        <w:shd w:val="clear" w:color="auto" w:fill="FFFFFF"/>
        <w:spacing w:before="150" w:line="240" w:lineRule="auto"/>
      </w:pPr>
      <w:r>
        <w:t>Commit een enkele file als volgt:</w:t>
      </w:r>
    </w:p>
    <w:p w14:paraId="103E8ABE" w14:textId="77777777" w:rsidR="00487E5E" w:rsidRPr="00487E5E" w:rsidRDefault="00382089" w:rsidP="00487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val="en-US" w:eastAsia="en-US"/>
        </w:rPr>
      </w:pPr>
      <w:r w:rsidRPr="004A13F1">
        <w:rPr>
          <w:rFonts w:ascii="Courier New" w:hAnsi="Courier New" w:cs="Courier New"/>
          <w:color w:val="333333"/>
          <w:sz w:val="20"/>
          <w:szCs w:val="20"/>
          <w:lang w:val="en-US" w:eastAsia="en-US"/>
        </w:rPr>
        <w:br/>
      </w:r>
      <w:r w:rsidR="00487E5E" w:rsidRPr="00487E5E">
        <w:rPr>
          <w:rFonts w:ascii="Courier New" w:hAnsi="Courier New" w:cs="Courier New"/>
          <w:color w:val="333333"/>
          <w:sz w:val="20"/>
          <w:szCs w:val="20"/>
          <w:lang w:val="en-US" w:eastAsia="en-US"/>
        </w:rPr>
        <w:t>$ git commit &lt;file&gt; -m “commit boodschap”</w:t>
      </w:r>
    </w:p>
    <w:p w14:paraId="66BF71D0" w14:textId="2DC240D9" w:rsidR="003D799A" w:rsidRPr="00AF6A8F" w:rsidRDefault="00FB464E" w:rsidP="00487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lang w:val="en-US"/>
        </w:rPr>
      </w:pPr>
      <w:r w:rsidRPr="00AF6A8F">
        <w:rPr>
          <w:lang w:val="en-US"/>
        </w:rPr>
        <w:t>Zowel ‘Changes to be committed’ als ‘Changed but not updated</w:t>
      </w:r>
      <w:r w:rsidR="00CB170F" w:rsidRPr="00AF6A8F">
        <w:rPr>
          <w:lang w:val="en-US"/>
        </w:rPr>
        <w:t>’ wijzigingen</w:t>
      </w:r>
      <w:r w:rsidRPr="00AF6A8F">
        <w:rPr>
          <w:lang w:val="en-US"/>
        </w:rPr>
        <w:t xml:space="preserve"> worden gecommit. </w:t>
      </w:r>
    </w:p>
    <w:p w14:paraId="28008E9C" w14:textId="0B7669A0" w:rsidR="00FB464E" w:rsidRDefault="00FB464E" w:rsidP="00487E5E">
      <w:pPr>
        <w:shd w:val="clear" w:color="auto" w:fill="FFFFFF"/>
        <w:spacing w:before="150" w:line="240" w:lineRule="auto"/>
      </w:pPr>
      <w:r w:rsidRPr="004415B3">
        <w:t>Voeg altijd een commit boodschap toe</w:t>
      </w:r>
      <w:r w:rsidR="00487E5E">
        <w:t xml:space="preserve">. </w:t>
      </w:r>
      <w:r w:rsidRPr="004415B3">
        <w:t xml:space="preserve">Als de -m optie niet wordt meegegeven, start </w:t>
      </w:r>
      <w:r w:rsidR="008759E4">
        <w:t>GIT</w:t>
      </w:r>
      <w:r w:rsidRPr="004415B3">
        <w:t xml:space="preserve"> een editor </w:t>
      </w:r>
      <w:r w:rsidR="00CB170F">
        <w:t>voor het invoeren van de commit</w:t>
      </w:r>
      <w:r w:rsidR="000C7358" w:rsidRPr="004415B3">
        <w:t xml:space="preserve"> boodschap </w:t>
      </w:r>
      <w:r w:rsidRPr="004415B3">
        <w:t xml:space="preserve">(zoals gespecificeerd in de EDITOR omgevingsvariabele). De default hier is een </w:t>
      </w:r>
      <w:r w:rsidR="00CB170F" w:rsidRPr="004415B3">
        <w:t>Unix</w:t>
      </w:r>
      <w:r w:rsidRPr="004415B3">
        <w:t xml:space="preserve"> vi editor. </w:t>
      </w:r>
      <w:r w:rsidR="00CB170F">
        <w:br/>
      </w:r>
    </w:p>
    <w:p w14:paraId="58BECEB4" w14:textId="46713276" w:rsidR="00487E5E" w:rsidRPr="00487E5E" w:rsidRDefault="00487E5E" w:rsidP="00487E5E">
      <w:pPr>
        <w:shd w:val="clear" w:color="auto" w:fill="FFFFFF"/>
        <w:spacing w:before="150" w:line="240" w:lineRule="auto"/>
      </w:pPr>
      <w:r>
        <w:t>Commit alle wijzigingen in de index door de &lt;file&gt; weg te laten:</w:t>
      </w:r>
    </w:p>
    <w:p w14:paraId="5A1DEB55" w14:textId="56B2BD7A" w:rsidR="003D799A" w:rsidRDefault="00382089"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val="en-US" w:eastAsia="en-US"/>
        </w:rPr>
      </w:pPr>
      <w:r w:rsidRPr="004A13F1">
        <w:rPr>
          <w:rFonts w:ascii="Courier New" w:hAnsi="Courier New" w:cs="Courier New"/>
          <w:color w:val="333333"/>
          <w:sz w:val="20"/>
          <w:szCs w:val="20"/>
          <w:lang w:val="en-US" w:eastAsia="en-US"/>
        </w:rPr>
        <w:br/>
      </w:r>
      <w:r w:rsidR="003D799A" w:rsidRPr="00CE5002">
        <w:rPr>
          <w:rFonts w:ascii="Courier New" w:hAnsi="Courier New" w:cs="Courier New"/>
          <w:color w:val="333333"/>
          <w:sz w:val="20"/>
          <w:szCs w:val="20"/>
          <w:lang w:val="en-US" w:eastAsia="en-US"/>
        </w:rPr>
        <w:t xml:space="preserve">$ </w:t>
      </w:r>
      <w:r w:rsidR="002D6E2A">
        <w:rPr>
          <w:rFonts w:ascii="Courier New" w:hAnsi="Courier New" w:cs="Courier New"/>
          <w:color w:val="333333"/>
          <w:sz w:val="20"/>
          <w:szCs w:val="20"/>
          <w:lang w:val="en-US" w:eastAsia="en-US"/>
        </w:rPr>
        <w:t>git</w:t>
      </w:r>
      <w:r w:rsidR="003D799A" w:rsidRPr="00CE5002">
        <w:rPr>
          <w:rFonts w:ascii="Courier New" w:hAnsi="Courier New" w:cs="Courier New"/>
          <w:color w:val="333333"/>
          <w:sz w:val="20"/>
          <w:szCs w:val="20"/>
          <w:lang w:val="en-US" w:eastAsia="en-US"/>
        </w:rPr>
        <w:t xml:space="preserve"> commit</w:t>
      </w:r>
      <w:r w:rsidR="00CE5002" w:rsidRPr="00CE5002">
        <w:rPr>
          <w:rFonts w:ascii="Courier New" w:hAnsi="Courier New" w:cs="Courier New"/>
          <w:color w:val="333333"/>
          <w:sz w:val="20"/>
          <w:szCs w:val="20"/>
          <w:lang w:val="en-US" w:eastAsia="en-US"/>
        </w:rPr>
        <w:t xml:space="preserve"> –m “commit boodschap”</w:t>
      </w:r>
    </w:p>
    <w:p w14:paraId="221BCA56" w14:textId="6AB3CABE" w:rsidR="00C751FF" w:rsidRDefault="00C751FF"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val="en-US" w:eastAsia="en-US"/>
        </w:rPr>
      </w:pPr>
    </w:p>
    <w:p w14:paraId="3F3B9FFF" w14:textId="53447AAE" w:rsidR="00C751FF" w:rsidRDefault="00C751FF" w:rsidP="00C751FF">
      <w:pPr>
        <w:pStyle w:val="Kop2"/>
        <w:rPr>
          <w:lang w:eastAsia="en-US"/>
        </w:rPr>
      </w:pPr>
      <w:bookmarkStart w:id="30" w:name="_Toc52790360"/>
      <w:r w:rsidRPr="004415B3">
        <w:rPr>
          <w:lang w:eastAsia="en-US"/>
        </w:rPr>
        <w:t>6.</w:t>
      </w:r>
      <w:r w:rsidR="002D3A39">
        <w:rPr>
          <w:lang w:eastAsia="en-US"/>
        </w:rPr>
        <w:t>7</w:t>
      </w:r>
      <w:r w:rsidRPr="004415B3">
        <w:rPr>
          <w:lang w:eastAsia="en-US"/>
        </w:rPr>
        <w:t xml:space="preserve"> ...</w:t>
      </w:r>
      <w:r>
        <w:rPr>
          <w:lang w:eastAsia="en-US"/>
        </w:rPr>
        <w:t>tonen van commits in grafische weergave</w:t>
      </w:r>
      <w:bookmarkEnd w:id="30"/>
    </w:p>
    <w:p w14:paraId="6D75D127" w14:textId="77777777" w:rsidR="00C751FF" w:rsidRDefault="00C751FF" w:rsidP="00C751FF">
      <w:pPr>
        <w:rPr>
          <w:lang w:eastAsia="en-US"/>
        </w:rPr>
      </w:pPr>
    </w:p>
    <w:p w14:paraId="3F89A9C6" w14:textId="77777777" w:rsidR="00C751FF" w:rsidRPr="00BB2145"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val="en-US" w:eastAsia="en-US"/>
        </w:rPr>
      </w:pPr>
      <w:r w:rsidRPr="00BB2145">
        <w:rPr>
          <w:b/>
          <w:u w:val="single"/>
          <w:lang w:val="en-US" w:eastAsia="en-US"/>
        </w:rPr>
        <w:t>GIT Gui</w:t>
      </w:r>
    </w:p>
    <w:p w14:paraId="414C536D" w14:textId="77777777" w:rsidR="00C751FF" w:rsidRPr="005067CF" w:rsidRDefault="00C751FF" w:rsidP="00C751FF">
      <w:pPr>
        <w:shd w:val="clear" w:color="auto" w:fill="FFFFFF"/>
        <w:spacing w:before="150" w:line="240" w:lineRule="auto"/>
      </w:pPr>
      <w:r w:rsidRPr="005067CF">
        <w:rPr>
          <w:lang w:val="en-US"/>
        </w:rPr>
        <w:t>In het menu ‘Repository’ zijn de opties ‘Visualize master’s History’ en ‘Visualize All Branch History</w:t>
      </w:r>
      <w:r>
        <w:rPr>
          <w:lang w:val="en-US"/>
        </w:rPr>
        <w:t xml:space="preserve">’. </w:t>
      </w:r>
      <w:r w:rsidRPr="005067CF">
        <w:t xml:space="preserve">Met deze opties wordt de </w:t>
      </w:r>
      <w:r>
        <w:t xml:space="preserve">lokale </w:t>
      </w:r>
      <w:r w:rsidRPr="005067CF">
        <w:t>commit historie getoond.</w:t>
      </w:r>
    </w:p>
    <w:p w14:paraId="282945A8" w14:textId="77777777" w:rsidR="00C751FF" w:rsidRDefault="00C751FF" w:rsidP="00C751FF">
      <w:pPr>
        <w:shd w:val="clear" w:color="auto" w:fill="FFFFFF"/>
        <w:spacing w:before="150" w:line="240" w:lineRule="auto"/>
      </w:pPr>
      <w:r>
        <w:rPr>
          <w:noProof/>
        </w:rPr>
        <w:lastRenderedPageBreak/>
        <w:drawing>
          <wp:inline distT="0" distB="0" distL="0" distR="0" wp14:anchorId="130D734E" wp14:editId="060D3E5F">
            <wp:extent cx="3393440" cy="1702377"/>
            <wp:effectExtent l="19050" t="19050" r="16510" b="1270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733" t="23568" r="42941" b="41656"/>
                    <a:stretch/>
                  </pic:blipFill>
                  <pic:spPr bwMode="auto">
                    <a:xfrm>
                      <a:off x="0" y="0"/>
                      <a:ext cx="3415727" cy="17135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t xml:space="preserve"> </w:t>
      </w:r>
    </w:p>
    <w:p w14:paraId="5261F554" w14:textId="77777777" w:rsidR="00C751FF" w:rsidRDefault="00C751FF" w:rsidP="00C751FF">
      <w:pPr>
        <w:shd w:val="clear" w:color="auto" w:fill="FFFFFF"/>
        <w:spacing w:before="150" w:line="240" w:lineRule="auto"/>
      </w:pPr>
      <w:r>
        <w:t>Hier zien we ook de laatst gedane commit terug:</w:t>
      </w:r>
    </w:p>
    <w:p w14:paraId="1F42D484" w14:textId="5F002857" w:rsidR="00C751FF"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rFonts w:ascii="Courier New" w:hAnsi="Courier New" w:cs="Courier New"/>
          <w:color w:val="333333"/>
          <w:sz w:val="20"/>
          <w:szCs w:val="20"/>
          <w:lang w:eastAsia="en-US"/>
        </w:rPr>
        <w:br/>
      </w:r>
      <w:r>
        <w:rPr>
          <w:noProof/>
        </w:rPr>
        <w:drawing>
          <wp:inline distT="0" distB="0" distL="0" distR="0" wp14:anchorId="24187C88" wp14:editId="29FEB4E7">
            <wp:extent cx="5760720" cy="1507490"/>
            <wp:effectExtent l="19050" t="19050" r="11430" b="1651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07490"/>
                    </a:xfrm>
                    <a:prstGeom prst="rect">
                      <a:avLst/>
                    </a:prstGeom>
                    <a:ln>
                      <a:solidFill>
                        <a:schemeClr val="accent1"/>
                      </a:solidFill>
                    </a:ln>
                  </pic:spPr>
                </pic:pic>
              </a:graphicData>
            </a:graphic>
          </wp:inline>
        </w:drawing>
      </w:r>
    </w:p>
    <w:p w14:paraId="0D05433D" w14:textId="77777777" w:rsidR="00C751FF"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p>
    <w:p w14:paraId="61DF9FA5" w14:textId="77777777" w:rsidR="00C751FF" w:rsidRPr="00487E5E"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5BE5A500" w14:textId="209F10E6" w:rsidR="00C751FF" w:rsidRDefault="00C751FF" w:rsidP="00C751FF">
      <w:pPr>
        <w:rPr>
          <w:lang w:eastAsia="en-US"/>
        </w:rPr>
      </w:pPr>
      <w:r>
        <w:rPr>
          <w:lang w:eastAsia="en-US"/>
        </w:rPr>
        <w:t>Binnen GIT BASH kun je de commit geschiedenis op een eenvoudige grafische manier weergeven:</w:t>
      </w:r>
    </w:p>
    <w:p w14:paraId="13F7D721" w14:textId="77777777" w:rsidR="00C751FF" w:rsidRPr="002D6E2A" w:rsidRDefault="00C751FF" w:rsidP="00C751FF">
      <w:pPr>
        <w:shd w:val="clear" w:color="auto" w:fill="FFFFFF"/>
        <w:spacing w:before="150" w:line="240" w:lineRule="auto"/>
        <w:rPr>
          <w:rFonts w:ascii="Courier New" w:hAnsi="Courier New" w:cs="Courier New"/>
          <w:color w:val="333333"/>
          <w:sz w:val="20"/>
          <w:szCs w:val="20"/>
          <w:lang w:val="en-US" w:eastAsia="en-US"/>
        </w:rPr>
      </w:pPr>
      <w:r w:rsidRPr="002D6E2A">
        <w:rPr>
          <w:rFonts w:ascii="Courier New" w:hAnsi="Courier New" w:cs="Courier New"/>
          <w:color w:val="333333"/>
          <w:sz w:val="20"/>
          <w:szCs w:val="20"/>
          <w:lang w:val="en-US" w:eastAsia="en-US"/>
        </w:rPr>
        <w:t>git log --all --decorate --oneline --graph</w:t>
      </w:r>
    </w:p>
    <w:p w14:paraId="0E75BF5B" w14:textId="77777777" w:rsidR="00C751FF" w:rsidRPr="00BB2145" w:rsidRDefault="00C751FF"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val="en-US" w:eastAsia="en-US"/>
        </w:rPr>
      </w:pPr>
    </w:p>
    <w:p w14:paraId="48D9F6D7" w14:textId="7B29E927" w:rsidR="003D799A" w:rsidRPr="00BB2145" w:rsidRDefault="003D799A" w:rsidP="003D799A">
      <w:pPr>
        <w:shd w:val="clear" w:color="auto" w:fill="FFFFFF"/>
        <w:spacing w:before="150" w:line="240" w:lineRule="auto"/>
        <w:rPr>
          <w:lang w:val="en-US"/>
        </w:rPr>
      </w:pPr>
    </w:p>
    <w:p w14:paraId="6CDF8393" w14:textId="4DD38CBB" w:rsidR="003D799A" w:rsidRPr="004415B3" w:rsidRDefault="007E198A" w:rsidP="003D799A">
      <w:pPr>
        <w:pStyle w:val="Kop2"/>
        <w:rPr>
          <w:lang w:eastAsia="en-US"/>
        </w:rPr>
      </w:pPr>
      <w:bookmarkStart w:id="31" w:name="_Toc52790361"/>
      <w:r w:rsidRPr="004415B3">
        <w:rPr>
          <w:lang w:eastAsia="en-US"/>
        </w:rPr>
        <w:t>6</w:t>
      </w:r>
      <w:r w:rsidR="003D799A" w:rsidRPr="004415B3">
        <w:rPr>
          <w:lang w:eastAsia="en-US"/>
        </w:rPr>
        <w:t>.</w:t>
      </w:r>
      <w:r w:rsidR="002D3A39">
        <w:rPr>
          <w:lang w:eastAsia="en-US"/>
        </w:rPr>
        <w:t>8</w:t>
      </w:r>
      <w:r w:rsidR="003D799A" w:rsidRPr="004415B3">
        <w:rPr>
          <w:lang w:eastAsia="en-US"/>
        </w:rPr>
        <w:t xml:space="preserve"> ...push </w:t>
      </w:r>
      <w:r w:rsidR="00FB464E" w:rsidRPr="004415B3">
        <w:rPr>
          <w:lang w:eastAsia="en-US"/>
        </w:rPr>
        <w:t xml:space="preserve">mijn wijzigingen naar de </w:t>
      </w:r>
      <w:r w:rsidR="003D799A" w:rsidRPr="004415B3">
        <w:rPr>
          <w:lang w:eastAsia="en-US"/>
        </w:rPr>
        <w:t>central</w:t>
      </w:r>
      <w:r w:rsidR="00FB464E" w:rsidRPr="004415B3">
        <w:rPr>
          <w:lang w:eastAsia="en-US"/>
        </w:rPr>
        <w:t>e</w:t>
      </w:r>
      <w:r w:rsidR="003D799A" w:rsidRPr="004415B3">
        <w:rPr>
          <w:lang w:eastAsia="en-US"/>
        </w:rPr>
        <w:t xml:space="preserve"> repository?</w:t>
      </w:r>
      <w:bookmarkEnd w:id="31"/>
    </w:p>
    <w:p w14:paraId="7FCCDA87" w14:textId="77777777" w:rsidR="002D3A39" w:rsidRPr="00487E5E" w:rsidRDefault="0038208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415B3">
        <w:rPr>
          <w:rFonts w:ascii="Courier New" w:hAnsi="Courier New" w:cs="Courier New"/>
          <w:color w:val="333333"/>
          <w:sz w:val="20"/>
          <w:szCs w:val="20"/>
          <w:lang w:eastAsia="en-US"/>
        </w:rPr>
        <w:br/>
      </w:r>
      <w:r w:rsidR="002D3A39" w:rsidRPr="00487E5E">
        <w:rPr>
          <w:b/>
          <w:u w:val="single"/>
          <w:lang w:eastAsia="en-US"/>
        </w:rPr>
        <w:t>GIT Gui</w:t>
      </w:r>
    </w:p>
    <w:p w14:paraId="70E877F5" w14:textId="63866EDF"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M</w:t>
      </w:r>
      <w:r w:rsidRPr="005067CF">
        <w:t>et de optie ‘Push’ in het hoofdscherm worden de lokale commits gepushed naar de remote repository. Bij de push wordt het volgende scherm getoond</w:t>
      </w:r>
      <w:r>
        <w:t>; selecteer hier de juiste branch</w:t>
      </w:r>
      <w:r w:rsidRPr="005067CF">
        <w:t>:</w:t>
      </w:r>
    </w:p>
    <w:p w14:paraId="214EE938"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w:lastRenderedPageBreak/>
        <w:drawing>
          <wp:inline distT="0" distB="0" distL="0" distR="0" wp14:anchorId="4E5AE763" wp14:editId="106B96FC">
            <wp:extent cx="2866768" cy="2841731"/>
            <wp:effectExtent l="0" t="0" r="0" b="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8911" cy="2853768"/>
                    </a:xfrm>
                    <a:prstGeom prst="rect">
                      <a:avLst/>
                    </a:prstGeom>
                  </pic:spPr>
                </pic:pic>
              </a:graphicData>
            </a:graphic>
          </wp:inline>
        </w:drawing>
      </w:r>
    </w:p>
    <w:p w14:paraId="6B55BC84" w14:textId="77777777" w:rsidR="002D3A39" w:rsidRPr="00AE3AFA"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AE3AFA">
        <w:t>Gebruik de default waardes en selecteer ‘Push’.</w:t>
      </w:r>
      <w:r>
        <w:t xml:space="preserve"> Het volgende log scherm verschijnt. De push is succesvol uitgevoerd.</w:t>
      </w:r>
    </w:p>
    <w:p w14:paraId="532E167A"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w:drawing>
          <wp:inline distT="0" distB="0" distL="0" distR="0" wp14:anchorId="0A8C091B" wp14:editId="39461631">
            <wp:extent cx="3632887" cy="1621825"/>
            <wp:effectExtent l="0" t="0" r="5715"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6854" cy="1628060"/>
                    </a:xfrm>
                    <a:prstGeom prst="rect">
                      <a:avLst/>
                    </a:prstGeom>
                  </pic:spPr>
                </pic:pic>
              </a:graphicData>
            </a:graphic>
          </wp:inline>
        </w:drawing>
      </w:r>
      <w:r>
        <w:rPr>
          <w:rFonts w:ascii="Courier New" w:hAnsi="Courier New" w:cs="Courier New"/>
          <w:color w:val="333333"/>
          <w:sz w:val="20"/>
          <w:szCs w:val="20"/>
          <w:lang w:eastAsia="en-US"/>
        </w:rPr>
        <w:br/>
      </w:r>
    </w:p>
    <w:p w14:paraId="2A213058"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807A86">
        <w:t xml:space="preserve">In de remote repository </w:t>
      </w:r>
      <w:r>
        <w:t>is de commit zichtbaar onder ‘Commits’:</w:t>
      </w:r>
    </w:p>
    <w:p w14:paraId="56487AA2"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Pr>
          <w:noProof/>
        </w:rPr>
        <mc:AlternateContent>
          <mc:Choice Requires="wps">
            <w:drawing>
              <wp:anchor distT="0" distB="0" distL="114300" distR="114300" simplePos="0" relativeHeight="251657728" behindDoc="0" locked="0" layoutInCell="1" allowOverlap="1" wp14:anchorId="50CE3748" wp14:editId="122BAB10">
                <wp:simplePos x="0" y="0"/>
                <wp:positionH relativeFrom="column">
                  <wp:posOffset>689473</wp:posOffset>
                </wp:positionH>
                <wp:positionV relativeFrom="paragraph">
                  <wp:posOffset>698945</wp:posOffset>
                </wp:positionV>
                <wp:extent cx="494150" cy="387179"/>
                <wp:effectExtent l="0" t="38100" r="58420" b="32385"/>
                <wp:wrapNone/>
                <wp:docPr id="124" name="Rechte verbindingslijn met pijl 124"/>
                <wp:cNvGraphicFramePr/>
                <a:graphic xmlns:a="http://schemas.openxmlformats.org/drawingml/2006/main">
                  <a:graphicData uri="http://schemas.microsoft.com/office/word/2010/wordprocessingShape">
                    <wps:wsp>
                      <wps:cNvCnPr/>
                      <wps:spPr>
                        <a:xfrm flipV="1">
                          <a:off x="0" y="0"/>
                          <a:ext cx="494150" cy="387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CAD75" id="Rechte verbindingslijn met pijl 124" o:spid="_x0000_s1026" type="#_x0000_t32" style="position:absolute;margin-left:54.3pt;margin-top:55.05pt;width:38.9pt;height:30.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" strokecolor="#4579b8 [3044]">
                <v:stroke endarrow="block"/>
              </v:shape>
            </w:pict>
          </mc:Fallback>
        </mc:AlternateContent>
      </w:r>
      <w:r>
        <w:rPr>
          <w:noProof/>
        </w:rPr>
        <w:drawing>
          <wp:inline distT="0" distB="0" distL="0" distR="0" wp14:anchorId="304E397D" wp14:editId="44003E7C">
            <wp:extent cx="4950049" cy="1013254"/>
            <wp:effectExtent l="19050" t="19050" r="22225" b="15875"/>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411" cy="1019674"/>
                    </a:xfrm>
                    <a:prstGeom prst="rect">
                      <a:avLst/>
                    </a:prstGeom>
                    <a:ln>
                      <a:solidFill>
                        <a:schemeClr val="accent1"/>
                      </a:solidFill>
                    </a:ln>
                  </pic:spPr>
                </pic:pic>
              </a:graphicData>
            </a:graphic>
          </wp:inline>
        </w:drawing>
      </w:r>
    </w:p>
    <w:p w14:paraId="35956A73"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En de commit:</w:t>
      </w:r>
    </w:p>
    <w:p w14:paraId="40219033"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Pr>
          <w:noProof/>
        </w:rPr>
        <w:drawing>
          <wp:inline distT="0" distB="0" distL="0" distR="0" wp14:anchorId="5869FF3A" wp14:editId="75712849">
            <wp:extent cx="3896497" cy="480620"/>
            <wp:effectExtent l="19050" t="19050" r="8890" b="1524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2405" cy="487516"/>
                    </a:xfrm>
                    <a:prstGeom prst="rect">
                      <a:avLst/>
                    </a:prstGeom>
                    <a:ln>
                      <a:solidFill>
                        <a:schemeClr val="accent1">
                          <a:shade val="95000"/>
                          <a:satMod val="105000"/>
                        </a:schemeClr>
                      </a:solidFill>
                    </a:ln>
                  </pic:spPr>
                </pic:pic>
              </a:graphicData>
            </a:graphic>
          </wp:inline>
        </w:drawing>
      </w:r>
    </w:p>
    <w:p w14:paraId="0CCB4AC2" w14:textId="5A104E9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p>
    <w:p w14:paraId="6DFF9D9C" w14:textId="77777777" w:rsidR="002D3A39" w:rsidRPr="00487E5E"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024E5F2A" w14:textId="77777777" w:rsidR="002D3A39" w:rsidRPr="004415B3" w:rsidRDefault="002D3A39" w:rsidP="002D3A39">
      <w:pPr>
        <w:shd w:val="clear" w:color="auto" w:fill="FFFFFF"/>
        <w:spacing w:before="150" w:line="240" w:lineRule="auto"/>
      </w:pPr>
      <w:r w:rsidRPr="004415B3">
        <w:lastRenderedPageBreak/>
        <w:t xml:space="preserve"> Gebruik de volgende syntax om een branch te pushen naar de remote repository.</w:t>
      </w:r>
    </w:p>
    <w:p w14:paraId="13A57A8B" w14:textId="77777777" w:rsidR="002D3A39" w:rsidRP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val="en-US" w:eastAsia="en-US"/>
        </w:rPr>
      </w:pPr>
      <w:r w:rsidRPr="004A13F1">
        <w:rPr>
          <w:rFonts w:ascii="Courier New" w:hAnsi="Courier New" w:cs="Courier New"/>
          <w:color w:val="333333"/>
          <w:sz w:val="20"/>
          <w:szCs w:val="20"/>
          <w:lang w:val="en-US" w:eastAsia="en-US"/>
        </w:rPr>
        <w:br/>
      </w:r>
      <w:r w:rsidRPr="004A13F1">
        <w:rPr>
          <w:rFonts w:ascii="Courier New" w:hAnsi="Courier New" w:cs="Courier New"/>
          <w:color w:val="333333"/>
          <w:sz w:val="20"/>
          <w:szCs w:val="20"/>
          <w:lang w:val="en-US" w:eastAsia="en-US"/>
        </w:rPr>
        <w:tab/>
      </w:r>
      <w:r w:rsidRPr="00AF6A8F">
        <w:rPr>
          <w:rFonts w:ascii="Courier New" w:hAnsi="Courier New" w:cs="Courier New"/>
          <w:color w:val="333333"/>
          <w:sz w:val="20"/>
          <w:szCs w:val="20"/>
          <w:lang w:val="en-US" w:eastAsia="en-US"/>
        </w:rPr>
        <w:t xml:space="preserve">$ </w:t>
      </w:r>
      <w:r>
        <w:rPr>
          <w:rFonts w:ascii="Courier New" w:hAnsi="Courier New" w:cs="Courier New"/>
          <w:color w:val="333333"/>
          <w:sz w:val="20"/>
          <w:szCs w:val="20"/>
          <w:lang w:val="en-US" w:eastAsia="en-US"/>
        </w:rPr>
        <w:t>git</w:t>
      </w:r>
      <w:r w:rsidRPr="00AF6A8F">
        <w:rPr>
          <w:rFonts w:ascii="Courier New" w:hAnsi="Courier New" w:cs="Courier New"/>
          <w:color w:val="333333"/>
          <w:sz w:val="20"/>
          <w:szCs w:val="20"/>
          <w:lang w:val="en-US" w:eastAsia="en-US"/>
        </w:rPr>
        <w:t xml:space="preserve"> push origin &lt;branch name&gt;</w:t>
      </w:r>
    </w:p>
    <w:p w14:paraId="3A7B6525" w14:textId="4833A1A4" w:rsidR="00C751FF" w:rsidRPr="00487E5E" w:rsidRDefault="00C751FF"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6A70B4D5" w14:textId="1CDE713D" w:rsidR="00C751FF" w:rsidRPr="00C751FF" w:rsidRDefault="00C751FF"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C751FF">
        <w:t>In de command line push je als volgt:</w:t>
      </w:r>
    </w:p>
    <w:p w14:paraId="145AA86D" w14:textId="7F4F4A48" w:rsidR="002D3A39" w:rsidRPr="002D3A39" w:rsidRDefault="003D799A"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4415B3">
        <w:rPr>
          <w:rFonts w:ascii="Courier New" w:hAnsi="Courier New" w:cs="Courier New"/>
          <w:color w:val="333333"/>
          <w:sz w:val="20"/>
          <w:szCs w:val="20"/>
          <w:lang w:eastAsia="en-US"/>
        </w:rPr>
        <w:t xml:space="preserve">$ </w:t>
      </w:r>
      <w:r w:rsidR="008759E4">
        <w:rPr>
          <w:rFonts w:ascii="Courier New" w:hAnsi="Courier New" w:cs="Courier New"/>
          <w:color w:val="333333"/>
          <w:sz w:val="20"/>
          <w:szCs w:val="20"/>
          <w:lang w:eastAsia="en-US"/>
        </w:rPr>
        <w:t>GIT</w:t>
      </w:r>
      <w:r w:rsidRPr="004415B3">
        <w:rPr>
          <w:rFonts w:ascii="Courier New" w:hAnsi="Courier New" w:cs="Courier New"/>
          <w:color w:val="333333"/>
          <w:sz w:val="20"/>
          <w:szCs w:val="20"/>
          <w:lang w:eastAsia="en-US"/>
        </w:rPr>
        <w:t xml:space="preserve"> push origin</w:t>
      </w:r>
      <w:r w:rsidR="00CB170F">
        <w:rPr>
          <w:rFonts w:ascii="Courier New" w:hAnsi="Courier New" w:cs="Courier New"/>
          <w:color w:val="333333"/>
          <w:sz w:val="20"/>
          <w:szCs w:val="20"/>
          <w:lang w:eastAsia="en-US"/>
        </w:rPr>
        <w:br/>
      </w:r>
    </w:p>
    <w:p w14:paraId="74FC133E" w14:textId="06106418" w:rsidR="002D3A39" w:rsidRPr="004415B3" w:rsidRDefault="002D3A39" w:rsidP="002D3A39">
      <w:pPr>
        <w:pStyle w:val="Kop2"/>
      </w:pPr>
      <w:bookmarkStart w:id="32" w:name="_Toc52790362"/>
      <w:r w:rsidRPr="004415B3">
        <w:t>6</w:t>
      </w:r>
      <w:r>
        <w:t>.9</w:t>
      </w:r>
      <w:r w:rsidRPr="004415B3">
        <w:t xml:space="preserve"> …hoe te m</w:t>
      </w:r>
      <w:r>
        <w:t>ergen</w:t>
      </w:r>
      <w:r w:rsidRPr="004415B3">
        <w:t>?</w:t>
      </w:r>
      <w:bookmarkEnd w:id="32"/>
    </w:p>
    <w:p w14:paraId="057B33D4" w14:textId="797177E4" w:rsidR="002D3A39" w:rsidRDefault="002D3A39" w:rsidP="002D3A39">
      <w:pPr>
        <w:shd w:val="clear" w:color="auto" w:fill="FFFFFF"/>
        <w:spacing w:before="150" w:line="240" w:lineRule="auto"/>
      </w:pPr>
      <w:r>
        <w:t>Een merge met de master branch wordt uitgevoerd wanneer de software een productie rijpe situatie heeft bereikt.</w:t>
      </w:r>
      <w:r>
        <w:br/>
      </w:r>
    </w:p>
    <w:p w14:paraId="627FFAB2" w14:textId="77777777" w:rsidR="002D3A39" w:rsidRPr="00487E5E"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Gui</w:t>
      </w:r>
    </w:p>
    <w:p w14:paraId="62C15EB8"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Wanneer een branch gemerged moet worden met de master branch, stap dan eerst over naar de master branch. Selecteer hiervoor in menu ‘Branch’ de optie ‘Checkout’. Selecteer hier de master branch:</w:t>
      </w:r>
    </w:p>
    <w:p w14:paraId="2F5BB3CD"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w:drawing>
          <wp:inline distT="0" distB="0" distL="0" distR="0" wp14:anchorId="22C132D0" wp14:editId="68C72AE7">
            <wp:extent cx="2512541" cy="2245481"/>
            <wp:effectExtent l="0" t="0" r="2540" b="254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9262" cy="2251488"/>
                    </a:xfrm>
                    <a:prstGeom prst="rect">
                      <a:avLst/>
                    </a:prstGeom>
                  </pic:spPr>
                </pic:pic>
              </a:graphicData>
            </a:graphic>
          </wp:inline>
        </w:drawing>
      </w:r>
    </w:p>
    <w:p w14:paraId="6C0D9C15" w14:textId="77777777" w:rsidR="002D3A39" w:rsidRPr="00B62F06"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B62F06">
        <w:t>Selecteer vervolgens in menu ‘Merge’ de optie ‘Local Merge’:</w:t>
      </w:r>
    </w:p>
    <w:p w14:paraId="6129BEF3"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w:drawing>
          <wp:inline distT="0" distB="0" distL="0" distR="0" wp14:anchorId="3BC5DBDA" wp14:editId="308FFE4E">
            <wp:extent cx="3155092" cy="2210203"/>
            <wp:effectExtent l="19050" t="19050" r="26670" b="1905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446" t="12588" r="46078" b="38682"/>
                    <a:stretch/>
                  </pic:blipFill>
                  <pic:spPr bwMode="auto">
                    <a:xfrm>
                      <a:off x="0" y="0"/>
                      <a:ext cx="3161740" cy="2214860"/>
                    </a:xfrm>
                    <a:prstGeom prst="rect">
                      <a:avLst/>
                    </a:prstGeom>
                    <a:ln>
                      <a:solidFill>
                        <a:schemeClr val="accent1">
                          <a:shade val="95000"/>
                          <a:satMod val="105000"/>
                        </a:schemeClr>
                      </a:solidFill>
                    </a:ln>
                    <a:extLst>
                      <a:ext uri="{53640926-AAD7-44D8-BBD7-CCE9431645EC}">
                        <a14:shadowObscured xmlns:a14="http://schemas.microsoft.com/office/drawing/2010/main"/>
                      </a:ext>
                    </a:extLst>
                  </pic:spPr>
                </pic:pic>
              </a:graphicData>
            </a:graphic>
          </wp:inline>
        </w:drawing>
      </w:r>
    </w:p>
    <w:p w14:paraId="198F4AB8" w14:textId="77777777" w:rsidR="002D3A39" w:rsidRPr="00B62F06"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B62F06">
        <w:t>Selecteer hier de te mergen branch, in dit geval branch ‘change2’</w:t>
      </w:r>
      <w:r>
        <w:t>, en klik op ‘Merge’</w:t>
      </w:r>
      <w:r w:rsidRPr="00B62F06">
        <w:t>:</w:t>
      </w:r>
    </w:p>
    <w:p w14:paraId="2932318A"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w:lastRenderedPageBreak/>
        <w:drawing>
          <wp:inline distT="0" distB="0" distL="0" distR="0" wp14:anchorId="1F1BD473" wp14:editId="09B1F8A7">
            <wp:extent cx="2281881" cy="1694124"/>
            <wp:effectExtent l="0" t="0" r="4445" b="1905"/>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0531" cy="1715394"/>
                    </a:xfrm>
                    <a:prstGeom prst="rect">
                      <a:avLst/>
                    </a:prstGeom>
                  </pic:spPr>
                </pic:pic>
              </a:graphicData>
            </a:graphic>
          </wp:inline>
        </w:drawing>
      </w:r>
    </w:p>
    <w:p w14:paraId="05A3338F" w14:textId="77777777" w:rsidR="002D3A39" w:rsidRPr="00B62F06"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B62F06">
        <w:t>Het resultaat:</w:t>
      </w:r>
    </w:p>
    <w:p w14:paraId="60FD9FCE"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w:drawing>
          <wp:inline distT="0" distB="0" distL="0" distR="0" wp14:anchorId="0B9CCCFA" wp14:editId="1970500A">
            <wp:extent cx="3237471" cy="1457433"/>
            <wp:effectExtent l="0" t="0" r="1270" b="9525"/>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8711" cy="1466995"/>
                    </a:xfrm>
                    <a:prstGeom prst="rect">
                      <a:avLst/>
                    </a:prstGeom>
                  </pic:spPr>
                </pic:pic>
              </a:graphicData>
            </a:graphic>
          </wp:inline>
        </w:drawing>
      </w:r>
    </w:p>
    <w:p w14:paraId="7CE89E23"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I</w:t>
      </w:r>
      <w:r w:rsidRPr="00B62F06">
        <w:t xml:space="preserve">n de commit history zie je dat de </w:t>
      </w:r>
      <w:r>
        <w:t>‘</w:t>
      </w:r>
      <w:r w:rsidRPr="00B62F06">
        <w:t>master</w:t>
      </w:r>
      <w:r>
        <w:t>’</w:t>
      </w:r>
      <w:r w:rsidRPr="00B62F06">
        <w:t xml:space="preserve"> branch en de </w:t>
      </w:r>
      <w:r>
        <w:t>‘</w:t>
      </w:r>
      <w:r w:rsidRPr="00B62F06">
        <w:t>change2</w:t>
      </w:r>
      <w:r>
        <w:t>’</w:t>
      </w:r>
      <w:r w:rsidRPr="00B62F06">
        <w:t xml:space="preserve"> branch nu naar hetzelfde commit punt verwijzen:</w:t>
      </w:r>
    </w:p>
    <w:p w14:paraId="0307B209" w14:textId="77777777" w:rsidR="002D3A39" w:rsidRPr="000C14E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w:drawing>
          <wp:inline distT="0" distB="0" distL="0" distR="0" wp14:anchorId="04BB5279" wp14:editId="2157A056">
            <wp:extent cx="5760720" cy="181610"/>
            <wp:effectExtent l="0" t="0" r="0" b="889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81610"/>
                    </a:xfrm>
                    <a:prstGeom prst="rect">
                      <a:avLst/>
                    </a:prstGeom>
                  </pic:spPr>
                </pic:pic>
              </a:graphicData>
            </a:graphic>
          </wp:inline>
        </w:drawing>
      </w:r>
      <w:r w:rsidRPr="000C14E9">
        <w:rPr>
          <w:rFonts w:ascii="Courier New" w:hAnsi="Courier New" w:cs="Courier New"/>
          <w:color w:val="333333"/>
          <w:sz w:val="20"/>
          <w:szCs w:val="20"/>
          <w:lang w:eastAsia="en-US"/>
        </w:rPr>
        <w:br/>
      </w:r>
    </w:p>
    <w:p w14:paraId="5945A68F" w14:textId="77777777" w:rsidR="002D3A39" w:rsidRPr="00487E5E"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6013AAFE" w14:textId="77777777" w:rsidR="002D3A39" w:rsidRPr="004415B3" w:rsidRDefault="002D3A39" w:rsidP="002D3A39">
      <w:pPr>
        <w:shd w:val="clear" w:color="auto" w:fill="FFFFFF"/>
        <w:spacing w:before="150" w:line="240" w:lineRule="auto"/>
      </w:pPr>
      <w:r w:rsidRPr="004415B3">
        <w:t xml:space="preserve">Wanneer een lokale branch samengevoegd moet worden met de lokale </w:t>
      </w:r>
      <w:r>
        <w:t>‘</w:t>
      </w:r>
      <w:r w:rsidRPr="004415B3">
        <w:t>master</w:t>
      </w:r>
      <w:r>
        <w:t>’</w:t>
      </w:r>
      <w:r w:rsidRPr="004415B3">
        <w:t xml:space="preserve"> (een merge), voer dan eerst een checkout uit naar de </w:t>
      </w:r>
      <w:r>
        <w:t>‘</w:t>
      </w:r>
      <w:r w:rsidRPr="004415B3">
        <w:t>master</w:t>
      </w:r>
      <w:r>
        <w:t>’</w:t>
      </w:r>
      <w:r w:rsidRPr="004415B3">
        <w:t xml:space="preserve"> branch en voer dan een merge uit: </w:t>
      </w:r>
    </w:p>
    <w:p w14:paraId="6D93CA75" w14:textId="77777777" w:rsidR="002D3A39" w:rsidRPr="004415B3"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p>
    <w:p w14:paraId="59CAD1D4" w14:textId="77777777" w:rsidR="002D3A39" w:rsidRPr="000C14E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sidRPr="004415B3">
        <w:rPr>
          <w:rFonts w:ascii="Courier New" w:hAnsi="Courier New" w:cs="Courier New"/>
          <w:color w:val="333333"/>
          <w:sz w:val="20"/>
          <w:szCs w:val="20"/>
          <w:lang w:eastAsia="en-US"/>
        </w:rPr>
        <w:tab/>
      </w:r>
      <w:r w:rsidRPr="000C14E9">
        <w:rPr>
          <w:rFonts w:ascii="Courier New" w:hAnsi="Courier New" w:cs="Courier New"/>
          <w:color w:val="333333"/>
          <w:sz w:val="20"/>
          <w:szCs w:val="20"/>
          <w:lang w:eastAsia="en-US"/>
        </w:rPr>
        <w:t xml:space="preserve">$ </w:t>
      </w:r>
      <w:r>
        <w:rPr>
          <w:rFonts w:ascii="Courier New" w:hAnsi="Courier New" w:cs="Courier New"/>
          <w:color w:val="333333"/>
          <w:sz w:val="20"/>
          <w:szCs w:val="20"/>
          <w:lang w:eastAsia="en-US"/>
        </w:rPr>
        <w:t>git</w:t>
      </w:r>
      <w:r w:rsidRPr="000C14E9">
        <w:rPr>
          <w:rFonts w:ascii="Courier New" w:hAnsi="Courier New" w:cs="Courier New"/>
          <w:color w:val="333333"/>
          <w:sz w:val="20"/>
          <w:szCs w:val="20"/>
          <w:lang w:eastAsia="en-US"/>
        </w:rPr>
        <w:t xml:space="preserve"> checkout master</w:t>
      </w:r>
    </w:p>
    <w:p w14:paraId="54E09E70" w14:textId="77777777" w:rsidR="002D3A39" w:rsidRPr="000C14E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sidRPr="000C14E9">
        <w:rPr>
          <w:rFonts w:ascii="Courier New" w:hAnsi="Courier New" w:cs="Courier New"/>
          <w:color w:val="333333"/>
          <w:sz w:val="20"/>
          <w:szCs w:val="20"/>
          <w:lang w:eastAsia="en-US"/>
        </w:rPr>
        <w:tab/>
        <w:t xml:space="preserve">$ </w:t>
      </w:r>
      <w:r>
        <w:rPr>
          <w:rFonts w:ascii="Courier New" w:hAnsi="Courier New" w:cs="Courier New"/>
          <w:color w:val="333333"/>
          <w:sz w:val="20"/>
          <w:szCs w:val="20"/>
          <w:lang w:eastAsia="en-US"/>
        </w:rPr>
        <w:t>git</w:t>
      </w:r>
      <w:r w:rsidRPr="000C14E9">
        <w:rPr>
          <w:rFonts w:ascii="Courier New" w:hAnsi="Courier New" w:cs="Courier New"/>
          <w:color w:val="333333"/>
          <w:sz w:val="20"/>
          <w:szCs w:val="20"/>
          <w:lang w:eastAsia="en-US"/>
        </w:rPr>
        <w:t xml:space="preserve"> merge </w:t>
      </w:r>
      <w:r w:rsidRPr="006B098B">
        <w:rPr>
          <w:rFonts w:ascii="Courier New" w:hAnsi="Courier New" w:cs="Courier New"/>
          <w:color w:val="333333"/>
          <w:sz w:val="20"/>
          <w:szCs w:val="20"/>
          <w:lang w:eastAsia="en-US"/>
        </w:rPr>
        <w:t>&lt;branch name&gt;</w:t>
      </w:r>
      <w:r w:rsidRPr="000C14E9">
        <w:rPr>
          <w:rFonts w:ascii="Courier New" w:hAnsi="Courier New" w:cs="Courier New"/>
          <w:color w:val="333333"/>
          <w:sz w:val="20"/>
          <w:szCs w:val="20"/>
          <w:lang w:eastAsia="en-US"/>
        </w:rPr>
        <w:br/>
      </w:r>
    </w:p>
    <w:p w14:paraId="151908E5" w14:textId="7BE85E07" w:rsidR="002D3A39" w:rsidRPr="004415B3" w:rsidRDefault="002D3A39" w:rsidP="002D3A39">
      <w:pPr>
        <w:pStyle w:val="Kop2"/>
      </w:pPr>
      <w:bookmarkStart w:id="33" w:name="_Toc52790363"/>
      <w:r w:rsidRPr="004415B3">
        <w:t>6.1</w:t>
      </w:r>
      <w:r w:rsidR="00B53CC9">
        <w:t>0</w:t>
      </w:r>
      <w:r w:rsidRPr="004415B3">
        <w:t xml:space="preserve"> ...verwijderen van een branch?</w:t>
      </w:r>
      <w:bookmarkEnd w:id="33"/>
    </w:p>
    <w:p w14:paraId="7C76E698" w14:textId="77777777" w:rsidR="002D3A39" w:rsidRPr="004415B3" w:rsidRDefault="002D3A39" w:rsidP="002D3A39">
      <w:pPr>
        <w:shd w:val="clear" w:color="auto" w:fill="FFFFFF"/>
        <w:spacing w:before="150" w:line="240" w:lineRule="auto"/>
      </w:pPr>
      <w:r w:rsidRPr="004415B3">
        <w:t xml:space="preserve">Wanneer een branch is gemerged met de </w:t>
      </w:r>
      <w:r>
        <w:t>‘</w:t>
      </w:r>
      <w:r w:rsidRPr="004415B3">
        <w:t>master</w:t>
      </w:r>
      <w:r>
        <w:t>’</w:t>
      </w:r>
      <w:r w:rsidRPr="004415B3">
        <w:t xml:space="preserve"> branch, of als de branch niet meer van toepassing is, verwijder deze dan </w:t>
      </w:r>
      <w:r>
        <w:t>uit de lokale repository</w:t>
      </w:r>
      <w:r w:rsidRPr="004415B3">
        <w:t xml:space="preserve">: </w:t>
      </w:r>
    </w:p>
    <w:p w14:paraId="78795844" w14:textId="77777777" w:rsidR="002D3A39" w:rsidRDefault="002D3A39" w:rsidP="002D3A39">
      <w:pPr>
        <w:shd w:val="clear" w:color="auto" w:fill="FFFFFF"/>
        <w:spacing w:before="150" w:line="240" w:lineRule="auto"/>
      </w:pPr>
    </w:p>
    <w:p w14:paraId="623C1D11" w14:textId="77777777" w:rsidR="002D3A39" w:rsidRPr="00487E5E"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Gui</w:t>
      </w:r>
    </w:p>
    <w:p w14:paraId="3733F276"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8E3A92">
        <w:t xml:space="preserve">Selecteer voor het verwijderen van een lokale </w:t>
      </w:r>
      <w:r>
        <w:t>branch de optie ‘Delete’ in menu ‘Branch’. Zorg er daarbij eerst voor dat je niet in de betreffende branch zit (als dat wel het geval is doe dan een checkout naar de ‘master’ branch).:</w:t>
      </w:r>
    </w:p>
    <w:p w14:paraId="5EE9782D" w14:textId="77777777" w:rsidR="002D3A39" w:rsidRPr="008E3A92"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Pr>
          <w:noProof/>
        </w:rPr>
        <w:lastRenderedPageBreak/>
        <w:drawing>
          <wp:inline distT="0" distB="0" distL="0" distR="0" wp14:anchorId="2B3ACCE7" wp14:editId="09D3885F">
            <wp:extent cx="2759676" cy="3335608"/>
            <wp:effectExtent l="0" t="0" r="3175"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2311" cy="3350880"/>
                    </a:xfrm>
                    <a:prstGeom prst="rect">
                      <a:avLst/>
                    </a:prstGeom>
                  </pic:spPr>
                </pic:pic>
              </a:graphicData>
            </a:graphic>
          </wp:inline>
        </w:drawing>
      </w:r>
      <w:r>
        <w:t xml:space="preserve"> </w:t>
      </w:r>
    </w:p>
    <w:p w14:paraId="3DB431FC" w14:textId="77777777" w:rsidR="002D3A39" w:rsidRDefault="002D3A39" w:rsidP="002D3A39"/>
    <w:p w14:paraId="44EE7001" w14:textId="77777777" w:rsidR="002D3A39" w:rsidRDefault="002D3A39" w:rsidP="002D3A39">
      <w:r>
        <w:t xml:space="preserve">Kies in het bovenste venster de te verwijderen branch. Geef vervolgens op wat de conditie is waaronder de merge mag plaatsvinden. In ons geval zal een branch alleen verwijderd mogen worden als deze lokaal gemerged in met de master branch.  </w:t>
      </w:r>
    </w:p>
    <w:p w14:paraId="0A4BBFF1" w14:textId="77777777" w:rsidR="002D3A39" w:rsidRDefault="002D3A39" w:rsidP="002D3A39"/>
    <w:p w14:paraId="170F3168" w14:textId="77777777" w:rsidR="002D3A39" w:rsidRDefault="002D3A39" w:rsidP="002D3A39">
      <w:r>
        <w:t>Klik vervolgens op de ‘Delete’ knop. De branch is nu verwijderd.</w:t>
      </w:r>
    </w:p>
    <w:p w14:paraId="3CE726BE" w14:textId="77777777" w:rsidR="002D3A3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p>
    <w:p w14:paraId="0AC61733" w14:textId="77777777" w:rsidR="002D3A39" w:rsidRPr="00487E5E"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6C74C0A3" w14:textId="77777777" w:rsidR="002D3A39" w:rsidRPr="002013B9"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sidRPr="002013B9">
        <w:t>Verwijder een branch als volgt:</w:t>
      </w:r>
    </w:p>
    <w:p w14:paraId="560F277F" w14:textId="77777777" w:rsidR="002D3A39" w:rsidRPr="002D6E2A"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val="de-DE" w:eastAsia="en-US"/>
        </w:rPr>
      </w:pPr>
      <w:r>
        <w:rPr>
          <w:rFonts w:ascii="Courier New" w:hAnsi="Courier New" w:cs="Courier New"/>
          <w:color w:val="333333"/>
          <w:sz w:val="20"/>
          <w:szCs w:val="20"/>
          <w:lang w:val="de-DE" w:eastAsia="en-US"/>
        </w:rPr>
        <w:t>git</w:t>
      </w:r>
      <w:r w:rsidRPr="002D6E2A">
        <w:rPr>
          <w:rFonts w:ascii="Courier New" w:hAnsi="Courier New" w:cs="Courier New"/>
          <w:color w:val="333333"/>
          <w:sz w:val="20"/>
          <w:szCs w:val="20"/>
          <w:lang w:val="de-DE" w:eastAsia="en-US"/>
        </w:rPr>
        <w:t xml:space="preserve"> branch -d &lt;branch name&gt;</w:t>
      </w:r>
    </w:p>
    <w:p w14:paraId="1E6B1DC3" w14:textId="77777777" w:rsidR="002D3A39" w:rsidRPr="004415B3" w:rsidRDefault="002D3A39" w:rsidP="002D3A39">
      <w:pPr>
        <w:shd w:val="clear" w:color="auto" w:fill="FFFFFF"/>
        <w:spacing w:before="150" w:line="240" w:lineRule="auto"/>
      </w:pPr>
      <w:r w:rsidRPr="004415B3">
        <w:t>The -d optie zorgt ervoor dat de branch alleen wordt verwijderd als alle commits op de branch zijn gepushed en gemerged met de remote branch.</w:t>
      </w:r>
      <w:r w:rsidRPr="004415B3">
        <w:br/>
        <w:t xml:space="preserve"> </w:t>
      </w:r>
    </w:p>
    <w:p w14:paraId="0E618787" w14:textId="77777777" w:rsidR="002D3A39" w:rsidRPr="002D6E2A"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val="de-DE" w:eastAsia="en-US"/>
        </w:rPr>
      </w:pPr>
      <w:r>
        <w:rPr>
          <w:rFonts w:ascii="Courier New" w:hAnsi="Courier New" w:cs="Courier New"/>
          <w:color w:val="333333"/>
          <w:sz w:val="20"/>
          <w:szCs w:val="20"/>
          <w:lang w:val="de-DE" w:eastAsia="en-US"/>
        </w:rPr>
        <w:t>git</w:t>
      </w:r>
      <w:r w:rsidRPr="002D6E2A">
        <w:rPr>
          <w:rFonts w:ascii="Courier New" w:hAnsi="Courier New" w:cs="Courier New"/>
          <w:color w:val="333333"/>
          <w:sz w:val="20"/>
          <w:szCs w:val="20"/>
          <w:lang w:val="de-DE" w:eastAsia="en-US"/>
        </w:rPr>
        <w:t xml:space="preserve"> branch -D &lt;branch name&gt;</w:t>
      </w:r>
    </w:p>
    <w:p w14:paraId="4E98F6AC" w14:textId="77777777" w:rsidR="002D3A39" w:rsidRPr="004415B3" w:rsidRDefault="002D3A39" w:rsidP="002D3A39">
      <w:pPr>
        <w:shd w:val="clear" w:color="auto" w:fill="FFFFFF"/>
        <w:spacing w:before="150" w:line="240" w:lineRule="auto"/>
      </w:pPr>
      <w:r w:rsidRPr="004415B3">
        <w:t>Met de -D optie</w:t>
      </w:r>
      <w:r>
        <w:t xml:space="preserve"> </w:t>
      </w:r>
      <w:r w:rsidRPr="004415B3">
        <w:t>w</w:t>
      </w:r>
      <w:r>
        <w:t>o</w:t>
      </w:r>
      <w:r w:rsidRPr="004415B3">
        <w:t xml:space="preserve">rdt de branch verwijderd, ook al is deze nog niet gepushed en gemerged. </w:t>
      </w:r>
      <w:r>
        <w:br/>
      </w:r>
    </w:p>
    <w:p w14:paraId="5D3BF9E7" w14:textId="5A9BA4A3" w:rsidR="002D3A39" w:rsidRPr="004415B3" w:rsidRDefault="002D3A39" w:rsidP="002D3A39">
      <w:pPr>
        <w:pStyle w:val="Kop2"/>
        <w:rPr>
          <w:lang w:eastAsia="en-US"/>
        </w:rPr>
      </w:pPr>
      <w:bookmarkStart w:id="34" w:name="_Toc52790364"/>
      <w:r w:rsidRPr="004415B3">
        <w:rPr>
          <w:lang w:eastAsia="en-US"/>
        </w:rPr>
        <w:t>6.1</w:t>
      </w:r>
      <w:r w:rsidR="00B53CC9">
        <w:rPr>
          <w:lang w:eastAsia="en-US"/>
        </w:rPr>
        <w:t>1</w:t>
      </w:r>
      <w:r w:rsidRPr="004415B3">
        <w:rPr>
          <w:lang w:eastAsia="en-US"/>
        </w:rPr>
        <w:t xml:space="preserve"> ...verwijderen van een remote branch?</w:t>
      </w:r>
      <w:bookmarkEnd w:id="34"/>
    </w:p>
    <w:p w14:paraId="60EEEF74" w14:textId="77777777" w:rsidR="002D3A39" w:rsidRDefault="002D3A39" w:rsidP="002D3A39">
      <w:pPr>
        <w:shd w:val="clear" w:color="auto" w:fill="FFFFFF"/>
        <w:spacing w:before="150" w:line="240" w:lineRule="auto"/>
      </w:pPr>
      <w:r>
        <w:t>Wanneer de lokale branch is verwijderd, kan ook de remote branch verwijderd worden. Coördineer echter het gebruik van branches; a</w:t>
      </w:r>
      <w:r w:rsidRPr="004415B3">
        <w:t>ls iemand deze branch echter nog lokaal heeft staan, en deze pusht, dan zal de branch weer teru</w:t>
      </w:r>
      <w:r>
        <w:t>gkeren in de remote repository !</w:t>
      </w:r>
    </w:p>
    <w:p w14:paraId="49651B7E" w14:textId="77777777" w:rsidR="002D3A39" w:rsidRDefault="002D3A39" w:rsidP="002D3A39">
      <w:pPr>
        <w:shd w:val="clear" w:color="auto" w:fill="FFFFFF"/>
        <w:spacing w:before="150" w:line="240" w:lineRule="auto"/>
      </w:pPr>
    </w:p>
    <w:p w14:paraId="46DC8F42" w14:textId="77777777" w:rsidR="002D3A39" w:rsidRPr="00487E5E" w:rsidRDefault="002D3A39" w:rsidP="002D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Gui</w:t>
      </w:r>
    </w:p>
    <w:p w14:paraId="1670B2B1" w14:textId="77777777" w:rsidR="002D3A39" w:rsidRDefault="002D3A39" w:rsidP="002D3A39">
      <w:pPr>
        <w:shd w:val="clear" w:color="auto" w:fill="FFFFFF"/>
        <w:spacing w:before="150" w:line="240" w:lineRule="auto"/>
      </w:pPr>
      <w:r>
        <w:t>Kies in menu ‘Remote’ voor optie ‘Delete Branch’:</w:t>
      </w:r>
    </w:p>
    <w:p w14:paraId="7C83F05C" w14:textId="77777777" w:rsidR="002D3A39" w:rsidRDefault="002D3A39" w:rsidP="002D3A39">
      <w:pPr>
        <w:shd w:val="clear" w:color="auto" w:fill="FFFFFF"/>
        <w:spacing w:before="150" w:line="240" w:lineRule="auto"/>
      </w:pPr>
      <w:r>
        <w:rPr>
          <w:noProof/>
        </w:rPr>
        <w:lastRenderedPageBreak/>
        <w:drawing>
          <wp:inline distT="0" distB="0" distL="0" distR="0" wp14:anchorId="13235ECF" wp14:editId="4EF8EAD0">
            <wp:extent cx="2837973" cy="1968843"/>
            <wp:effectExtent l="0" t="0" r="635"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759" t="21513" r="18754" b="30216"/>
                    <a:stretch/>
                  </pic:blipFill>
                  <pic:spPr bwMode="auto">
                    <a:xfrm>
                      <a:off x="0" y="0"/>
                      <a:ext cx="2842207" cy="1971781"/>
                    </a:xfrm>
                    <a:prstGeom prst="rect">
                      <a:avLst/>
                    </a:prstGeom>
                    <a:ln>
                      <a:noFill/>
                    </a:ln>
                    <a:extLst>
                      <a:ext uri="{53640926-AAD7-44D8-BBD7-CCE9431645EC}">
                        <a14:shadowObscured xmlns:a14="http://schemas.microsoft.com/office/drawing/2010/main"/>
                      </a:ext>
                    </a:extLst>
                  </pic:spPr>
                </pic:pic>
              </a:graphicData>
            </a:graphic>
          </wp:inline>
        </w:drawing>
      </w:r>
    </w:p>
    <w:p w14:paraId="6CA9053C" w14:textId="77777777" w:rsidR="002D3A39" w:rsidRDefault="002D3A39" w:rsidP="002D3A39">
      <w:pPr>
        <w:shd w:val="clear" w:color="auto" w:fill="FFFFFF"/>
        <w:spacing w:before="150" w:line="240" w:lineRule="auto"/>
      </w:pPr>
      <w:r>
        <w:t>Selecteer hierna de te deleten branch en de conditie waaronder deze verwijderd mag worden:</w:t>
      </w:r>
    </w:p>
    <w:p w14:paraId="0E562E3C" w14:textId="6FC8D84F" w:rsidR="00D77A05" w:rsidRPr="002D3A39" w:rsidRDefault="00D77A05"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p>
    <w:p w14:paraId="62877B3C" w14:textId="168A959E" w:rsidR="003D799A" w:rsidRPr="004415B3" w:rsidRDefault="007E198A" w:rsidP="003D799A">
      <w:pPr>
        <w:pStyle w:val="Kop2"/>
        <w:rPr>
          <w:lang w:eastAsia="en-US"/>
        </w:rPr>
      </w:pPr>
      <w:bookmarkStart w:id="35" w:name="_Toc52790365"/>
      <w:r w:rsidRPr="004415B3">
        <w:rPr>
          <w:lang w:eastAsia="en-US"/>
        </w:rPr>
        <w:t>6</w:t>
      </w:r>
      <w:r w:rsidR="003D799A" w:rsidRPr="004415B3">
        <w:rPr>
          <w:lang w:eastAsia="en-US"/>
        </w:rPr>
        <w:t>.</w:t>
      </w:r>
      <w:r w:rsidR="002D3A39">
        <w:rPr>
          <w:lang w:eastAsia="en-US"/>
        </w:rPr>
        <w:t>1</w:t>
      </w:r>
      <w:r w:rsidR="00B53CC9">
        <w:rPr>
          <w:lang w:eastAsia="en-US"/>
        </w:rPr>
        <w:t>2</w:t>
      </w:r>
      <w:r w:rsidR="003D799A" w:rsidRPr="004415B3">
        <w:rPr>
          <w:lang w:eastAsia="en-US"/>
        </w:rPr>
        <w:t xml:space="preserve"> ...</w:t>
      </w:r>
      <w:r w:rsidR="00615375" w:rsidRPr="004415B3">
        <w:rPr>
          <w:lang w:eastAsia="en-US"/>
        </w:rPr>
        <w:t>wijzigen</w:t>
      </w:r>
      <w:r w:rsidR="00FB464E" w:rsidRPr="004415B3">
        <w:rPr>
          <w:lang w:eastAsia="en-US"/>
        </w:rPr>
        <w:t xml:space="preserve"> van commits die no</w:t>
      </w:r>
      <w:r w:rsidR="00615375" w:rsidRPr="004415B3">
        <w:rPr>
          <w:lang w:eastAsia="en-US"/>
        </w:rPr>
        <w:t>g</w:t>
      </w:r>
      <w:r w:rsidR="00FB464E" w:rsidRPr="004415B3">
        <w:rPr>
          <w:lang w:eastAsia="en-US"/>
        </w:rPr>
        <w:t xml:space="preserve"> niet zijn gepushed?</w:t>
      </w:r>
      <w:bookmarkEnd w:id="35"/>
    </w:p>
    <w:p w14:paraId="5EC81AD1" w14:textId="77777777" w:rsidR="00863371" w:rsidRDefault="00863371" w:rsidP="00863371">
      <w:pPr>
        <w:shd w:val="clear" w:color="auto" w:fill="FFFFFF"/>
        <w:spacing w:before="150" w:line="240" w:lineRule="auto"/>
      </w:pPr>
      <w:r>
        <w:t>Stel dat er net een commit is gedaan voor bestand ‘test_bestand3’, maar deze blijkt incompleet en je wilt dat de laatste commit ook deze aanpassingen bevat. Dan kun je een ‘amend’ uitvoeren.</w:t>
      </w:r>
    </w:p>
    <w:p w14:paraId="63C983D6" w14:textId="71847B50" w:rsidR="00C751FF" w:rsidRPr="00487E5E" w:rsidRDefault="00863371"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Pr>
          <w:b/>
          <w:u w:val="single"/>
          <w:lang w:eastAsia="en-US"/>
        </w:rPr>
        <w:br/>
      </w:r>
      <w:r w:rsidR="00C751FF" w:rsidRPr="00487E5E">
        <w:rPr>
          <w:b/>
          <w:u w:val="single"/>
          <w:lang w:eastAsia="en-US"/>
        </w:rPr>
        <w:t>GIT Gui</w:t>
      </w:r>
    </w:p>
    <w:p w14:paraId="42FB4ACD" w14:textId="6BFACE70" w:rsidR="00C751FF" w:rsidRDefault="00C751FF" w:rsidP="00C751FF">
      <w:pPr>
        <w:shd w:val="clear" w:color="auto" w:fill="FFFFFF"/>
        <w:spacing w:before="150" w:line="240" w:lineRule="auto"/>
      </w:pPr>
      <w:r>
        <w:t>Met gebruik van checkbox ‘Amend last commit’ verschijnt de laatste commit weer in bij de ‘Staged Changes’ en zie je ook de laatste commit boodschap:</w:t>
      </w:r>
    </w:p>
    <w:p w14:paraId="3D717FED" w14:textId="77777777" w:rsidR="00C751FF" w:rsidRDefault="00C751FF" w:rsidP="00C751FF">
      <w:pPr>
        <w:shd w:val="clear" w:color="auto" w:fill="FFFFFF"/>
        <w:spacing w:before="150" w:line="240" w:lineRule="auto"/>
      </w:pPr>
      <w:r>
        <w:rPr>
          <w:noProof/>
        </w:rPr>
        <mc:AlternateContent>
          <mc:Choice Requires="wps">
            <w:drawing>
              <wp:anchor distT="0" distB="0" distL="114300" distR="114300" simplePos="0" relativeHeight="251655680" behindDoc="0" locked="0" layoutInCell="1" allowOverlap="1" wp14:anchorId="54ED6B40" wp14:editId="333864C5">
                <wp:simplePos x="0" y="0"/>
                <wp:positionH relativeFrom="column">
                  <wp:posOffset>3506813</wp:posOffset>
                </wp:positionH>
                <wp:positionV relativeFrom="paragraph">
                  <wp:posOffset>1525613</wp:posOffset>
                </wp:positionV>
                <wp:extent cx="601362" cy="156519"/>
                <wp:effectExtent l="38100" t="57150" r="27305" b="34290"/>
                <wp:wrapNone/>
                <wp:docPr id="105" name="Rechte verbindingslijn met pijl 105"/>
                <wp:cNvGraphicFramePr/>
                <a:graphic xmlns:a="http://schemas.openxmlformats.org/drawingml/2006/main">
                  <a:graphicData uri="http://schemas.microsoft.com/office/word/2010/wordprocessingShape">
                    <wps:wsp>
                      <wps:cNvCnPr/>
                      <wps:spPr>
                        <a:xfrm flipH="1" flipV="1">
                          <a:off x="0" y="0"/>
                          <a:ext cx="601362" cy="156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24476" id="Rechte verbindingslijn met pijl 105" o:spid="_x0000_s1026" type="#_x0000_t32" style="position:absolute;margin-left:276.15pt;margin-top:120.15pt;width:47.35pt;height:12.3pt;flip:x y;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" strokecolor="#4579b8 [3044]">
                <v:stroke endarrow="block"/>
              </v:shape>
            </w:pict>
          </mc:Fallback>
        </mc:AlternateContent>
      </w:r>
      <w:r>
        <w:rPr>
          <w:noProof/>
        </w:rPr>
        <w:drawing>
          <wp:inline distT="0" distB="0" distL="0" distR="0" wp14:anchorId="157EB056" wp14:editId="383F93C2">
            <wp:extent cx="3525795" cy="2102185"/>
            <wp:effectExtent l="19050" t="19050" r="17780" b="1270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5795" cy="2102185"/>
                    </a:xfrm>
                    <a:prstGeom prst="rect">
                      <a:avLst/>
                    </a:prstGeom>
                    <a:ln>
                      <a:solidFill>
                        <a:schemeClr val="accent1">
                          <a:shade val="95000"/>
                          <a:satMod val="105000"/>
                        </a:schemeClr>
                      </a:solidFill>
                    </a:ln>
                  </pic:spPr>
                </pic:pic>
              </a:graphicData>
            </a:graphic>
          </wp:inline>
        </w:drawing>
      </w:r>
      <w:r>
        <w:t xml:space="preserve"> </w:t>
      </w:r>
      <w:r w:rsidRPr="004415B3">
        <w:br/>
      </w:r>
    </w:p>
    <w:p w14:paraId="46457EB0" w14:textId="77777777" w:rsidR="00C751FF" w:rsidRDefault="00C751FF" w:rsidP="00C751FF">
      <w:pPr>
        <w:shd w:val="clear" w:color="auto" w:fill="FFFFFF"/>
        <w:spacing w:before="150" w:line="240" w:lineRule="auto"/>
      </w:pPr>
      <w:r>
        <w:rPr>
          <w:noProof/>
        </w:rPr>
        <w:drawing>
          <wp:inline distT="0" distB="0" distL="0" distR="0" wp14:anchorId="7A143C02" wp14:editId="754F2451">
            <wp:extent cx="5760720" cy="429260"/>
            <wp:effectExtent l="0" t="0" r="0" b="889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9260"/>
                    </a:xfrm>
                    <a:prstGeom prst="rect">
                      <a:avLst/>
                    </a:prstGeom>
                  </pic:spPr>
                </pic:pic>
              </a:graphicData>
            </a:graphic>
          </wp:inline>
        </w:drawing>
      </w:r>
    </w:p>
    <w:p w14:paraId="731A0CBC" w14:textId="77777777" w:rsidR="00C751FF" w:rsidRDefault="00C751FF" w:rsidP="00C751FF">
      <w:pPr>
        <w:shd w:val="clear" w:color="auto" w:fill="FFFFFF"/>
        <w:spacing w:before="150" w:line="240" w:lineRule="auto"/>
      </w:pPr>
      <w:r>
        <w:t xml:space="preserve">Nu kunnen extra wijzigingen gedaan worden (bv de creatie van een nieuw bestand) en de commit boodschap worden aangepast. </w:t>
      </w:r>
    </w:p>
    <w:p w14:paraId="49679097" w14:textId="77777777" w:rsidR="00C751FF" w:rsidRDefault="00C751FF" w:rsidP="00C751FF">
      <w:pPr>
        <w:shd w:val="clear" w:color="auto" w:fill="FFFFFF"/>
        <w:spacing w:before="150" w:line="240" w:lineRule="auto"/>
      </w:pPr>
      <w:r>
        <w:rPr>
          <w:noProof/>
        </w:rPr>
        <w:lastRenderedPageBreak/>
        <w:drawing>
          <wp:inline distT="0" distB="0" distL="0" distR="0" wp14:anchorId="7831208C" wp14:editId="0FBA9512">
            <wp:extent cx="3549552" cy="1968843"/>
            <wp:effectExtent l="19050" t="19050" r="13335" b="1270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3575" cy="1976621"/>
                    </a:xfrm>
                    <a:prstGeom prst="rect">
                      <a:avLst/>
                    </a:prstGeom>
                    <a:ln>
                      <a:solidFill>
                        <a:schemeClr val="accent1">
                          <a:shade val="95000"/>
                          <a:satMod val="105000"/>
                        </a:schemeClr>
                      </a:solidFill>
                    </a:ln>
                  </pic:spPr>
                </pic:pic>
              </a:graphicData>
            </a:graphic>
          </wp:inline>
        </w:drawing>
      </w:r>
      <w:r>
        <w:t xml:space="preserve"> </w:t>
      </w:r>
    </w:p>
    <w:p w14:paraId="2522DA48" w14:textId="77777777" w:rsidR="00C751FF" w:rsidRDefault="00C751FF" w:rsidP="00C751FF">
      <w:pPr>
        <w:shd w:val="clear" w:color="auto" w:fill="FFFFFF"/>
        <w:spacing w:before="150" w:line="240" w:lineRule="auto"/>
      </w:pPr>
      <w:r>
        <w:t>Wanneer nu een commit wordt uitgevoerd, ziet de commit historie er als volgt uit:</w:t>
      </w:r>
    </w:p>
    <w:p w14:paraId="451CC570" w14:textId="77777777" w:rsidR="00C751FF" w:rsidRDefault="00C751FF" w:rsidP="00C751FF">
      <w:pPr>
        <w:shd w:val="clear" w:color="auto" w:fill="FFFFFF"/>
        <w:spacing w:before="150" w:line="240" w:lineRule="auto"/>
      </w:pPr>
      <w:r>
        <w:rPr>
          <w:noProof/>
        </w:rPr>
        <w:drawing>
          <wp:inline distT="0" distB="0" distL="0" distR="0" wp14:anchorId="03F590E9" wp14:editId="7EC4E50D">
            <wp:extent cx="5760720" cy="291465"/>
            <wp:effectExtent l="0" t="0" r="0"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91465"/>
                    </a:xfrm>
                    <a:prstGeom prst="rect">
                      <a:avLst/>
                    </a:prstGeom>
                  </pic:spPr>
                </pic:pic>
              </a:graphicData>
            </a:graphic>
          </wp:inline>
        </w:drawing>
      </w:r>
    </w:p>
    <w:p w14:paraId="04789AF2" w14:textId="77777777" w:rsidR="00C751FF" w:rsidRPr="00487E5E"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5F90C988" w14:textId="32F81A30" w:rsidR="003D799A" w:rsidRPr="004415B3" w:rsidRDefault="00382089" w:rsidP="00863371">
      <w:pPr>
        <w:shd w:val="clear" w:color="auto" w:fill="FFFFFF"/>
        <w:spacing w:before="150" w:line="240" w:lineRule="auto"/>
      </w:pPr>
      <w:r w:rsidRPr="004415B3">
        <w:br/>
      </w:r>
      <w:r w:rsidR="00B023BF" w:rsidRPr="004415B3">
        <w:t>Voer de gewenste file wijzigingen uit en commit als volgt:</w:t>
      </w:r>
    </w:p>
    <w:p w14:paraId="50905659" w14:textId="324E6538" w:rsidR="003D799A" w:rsidRPr="004415B3"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08"/>
        <w:rPr>
          <w:rFonts w:ascii="Courier New" w:hAnsi="Courier New" w:cs="Courier New"/>
          <w:color w:val="333333"/>
          <w:sz w:val="20"/>
          <w:szCs w:val="20"/>
          <w:lang w:eastAsia="en-US"/>
        </w:rPr>
      </w:pPr>
      <w:r w:rsidRPr="004415B3">
        <w:rPr>
          <w:rFonts w:ascii="Courier New" w:hAnsi="Courier New" w:cs="Courier New"/>
          <w:color w:val="333333"/>
          <w:sz w:val="20"/>
          <w:szCs w:val="20"/>
          <w:lang w:eastAsia="en-US"/>
        </w:rPr>
        <w:tab/>
        <w:t xml:space="preserve">$ </w:t>
      </w:r>
      <w:r w:rsidR="002D6E2A">
        <w:rPr>
          <w:rFonts w:ascii="Courier New" w:hAnsi="Courier New" w:cs="Courier New"/>
          <w:color w:val="333333"/>
          <w:sz w:val="20"/>
          <w:szCs w:val="20"/>
          <w:lang w:eastAsia="en-US"/>
        </w:rPr>
        <w:t>git</w:t>
      </w:r>
      <w:r w:rsidRPr="004415B3">
        <w:rPr>
          <w:rFonts w:ascii="Courier New" w:hAnsi="Courier New" w:cs="Courier New"/>
          <w:color w:val="333333"/>
          <w:sz w:val="20"/>
          <w:szCs w:val="20"/>
          <w:lang w:eastAsia="en-US"/>
        </w:rPr>
        <w:t xml:space="preserve"> commit --amend</w:t>
      </w:r>
    </w:p>
    <w:p w14:paraId="4C4D7C68" w14:textId="7D2CB103" w:rsidR="003D799A" w:rsidRPr="004415B3" w:rsidRDefault="003D799A" w:rsidP="00863371">
      <w:pPr>
        <w:shd w:val="clear" w:color="auto" w:fill="FFFFFF"/>
        <w:spacing w:before="150" w:line="240" w:lineRule="auto"/>
      </w:pPr>
      <w:r w:rsidRPr="004415B3">
        <w:t>(</w:t>
      </w:r>
      <w:r w:rsidR="00CB170F" w:rsidRPr="004415B3">
        <w:t>Hier</w:t>
      </w:r>
      <w:r w:rsidR="00B023BF" w:rsidRPr="004415B3">
        <w:t xml:space="preserve"> kan ook </w:t>
      </w:r>
      <w:r w:rsidR="00CB170F" w:rsidRPr="004415B3">
        <w:t>de -</w:t>
      </w:r>
      <w:r w:rsidRPr="004415B3">
        <w:t xml:space="preserve">m </w:t>
      </w:r>
      <w:r w:rsidR="00B023BF" w:rsidRPr="004415B3">
        <w:t>optie gebruikt worden</w:t>
      </w:r>
      <w:r w:rsidR="00863371">
        <w:t xml:space="preserve"> om de commit-boodschap aan te passen</w:t>
      </w:r>
      <w:r w:rsidR="00B023BF" w:rsidRPr="004415B3">
        <w:t xml:space="preserve">). </w:t>
      </w:r>
    </w:p>
    <w:p w14:paraId="66D18021" w14:textId="512E4317" w:rsidR="00540296" w:rsidRPr="00540296" w:rsidRDefault="00540296" w:rsidP="00231EE7">
      <w:pPr>
        <w:pStyle w:val="Kop2"/>
        <w:rPr>
          <w:lang w:eastAsia="en-US"/>
        </w:rPr>
      </w:pPr>
      <w:bookmarkStart w:id="36" w:name="_Toc52790366"/>
      <w:r w:rsidRPr="00540296">
        <w:rPr>
          <w:lang w:eastAsia="en-US"/>
        </w:rPr>
        <w:t>6.</w:t>
      </w:r>
      <w:r w:rsidR="002D3A39">
        <w:rPr>
          <w:lang w:eastAsia="en-US"/>
        </w:rPr>
        <w:t>1</w:t>
      </w:r>
      <w:r w:rsidR="00B53CC9">
        <w:rPr>
          <w:lang w:eastAsia="en-US"/>
        </w:rPr>
        <w:t>3</w:t>
      </w:r>
      <w:r w:rsidRPr="00540296">
        <w:rPr>
          <w:lang w:eastAsia="en-US"/>
        </w:rPr>
        <w:t xml:space="preserve"> …terugkeren naar een vorige commit (ongedaan maken van wijzigingen)</w:t>
      </w:r>
      <w:bookmarkEnd w:id="36"/>
    </w:p>
    <w:p w14:paraId="3B4CBFBC" w14:textId="71FBD924" w:rsidR="00863371" w:rsidRPr="004415B3" w:rsidRDefault="00863371" w:rsidP="00863371">
      <w:pPr>
        <w:shd w:val="clear" w:color="auto" w:fill="FFFFFF"/>
        <w:spacing w:before="150" w:line="240" w:lineRule="auto"/>
      </w:pPr>
      <w:r>
        <w:br/>
        <w:t>In extreme situaties kan het voorkomen dat je t</w:t>
      </w:r>
      <w:r w:rsidRPr="004415B3">
        <w:t xml:space="preserve">erug </w:t>
      </w:r>
      <w:r>
        <w:t>wilt keren naar een vorig commit punt</w:t>
      </w:r>
      <w:r w:rsidRPr="004415B3">
        <w:t xml:space="preserve"> en alle wijzigingen die daarna zijn uitgevoerd ongedaan</w:t>
      </w:r>
      <w:r>
        <w:t xml:space="preserve"> wilt maken. </w:t>
      </w:r>
      <w:r w:rsidRPr="004415B3">
        <w:t xml:space="preserve"> </w:t>
      </w:r>
    </w:p>
    <w:p w14:paraId="21837481" w14:textId="62FB2C64" w:rsidR="00C751FF"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p>
    <w:p w14:paraId="7208B6B5" w14:textId="79648D08" w:rsidR="00C751FF" w:rsidRPr="00487E5E"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Gui</w:t>
      </w:r>
    </w:p>
    <w:p w14:paraId="37263DF2" w14:textId="77777777" w:rsidR="00863371" w:rsidRDefault="00863371" w:rsidP="00863371">
      <w:pPr>
        <w:shd w:val="clear" w:color="auto" w:fill="FFFFFF"/>
        <w:spacing w:before="150" w:line="240" w:lineRule="auto"/>
      </w:pPr>
      <w:r>
        <w:t>In het overzicht van de commit historie is het mogelijk om terug te keren naar een vorig commit punt. Klik daarvoor op het gewenst commit boodschap en selecteer de optie ‘Reset &lt;brnachnaam&gt;  branch to here’:</w:t>
      </w:r>
    </w:p>
    <w:p w14:paraId="51234960" w14:textId="77777777" w:rsidR="00863371" w:rsidRDefault="00863371" w:rsidP="00863371">
      <w:pPr>
        <w:shd w:val="clear" w:color="auto" w:fill="FFFFFF"/>
        <w:spacing w:before="150" w:line="240" w:lineRule="auto"/>
      </w:pPr>
      <w:r>
        <w:rPr>
          <w:noProof/>
        </w:rPr>
        <w:drawing>
          <wp:inline distT="0" distB="0" distL="0" distR="0" wp14:anchorId="05B986BB" wp14:editId="39726DB4">
            <wp:extent cx="4341225" cy="2117124"/>
            <wp:effectExtent l="0" t="0" r="254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874" t="26781" r="38931" b="36393"/>
                    <a:stretch/>
                  </pic:blipFill>
                  <pic:spPr bwMode="auto">
                    <a:xfrm>
                      <a:off x="0" y="0"/>
                      <a:ext cx="4352299" cy="2122525"/>
                    </a:xfrm>
                    <a:prstGeom prst="rect">
                      <a:avLst/>
                    </a:prstGeom>
                    <a:ln>
                      <a:noFill/>
                    </a:ln>
                    <a:extLst>
                      <a:ext uri="{53640926-AAD7-44D8-BBD7-CCE9431645EC}">
                        <a14:shadowObscured xmlns:a14="http://schemas.microsoft.com/office/drawing/2010/main"/>
                      </a:ext>
                    </a:extLst>
                  </pic:spPr>
                </pic:pic>
              </a:graphicData>
            </a:graphic>
          </wp:inline>
        </w:drawing>
      </w:r>
    </w:p>
    <w:p w14:paraId="51C2C742" w14:textId="77777777" w:rsidR="00863371" w:rsidRDefault="00863371" w:rsidP="00863371">
      <w:pPr>
        <w:shd w:val="clear" w:color="auto" w:fill="FFFFFF"/>
        <w:spacing w:before="150" w:line="240" w:lineRule="auto"/>
      </w:pPr>
    </w:p>
    <w:p w14:paraId="38631195" w14:textId="03B09E1E" w:rsidR="00863371" w:rsidRDefault="00863371" w:rsidP="00863371">
      <w:pPr>
        <w:shd w:val="clear" w:color="auto" w:fill="FFFFFF"/>
        <w:spacing w:before="150" w:line="240" w:lineRule="auto"/>
      </w:pPr>
      <w:r>
        <w:t>Hierna krijg je de keuze uit drie opties:</w:t>
      </w:r>
    </w:p>
    <w:p w14:paraId="4BA65C77" w14:textId="77777777" w:rsidR="00863371" w:rsidRDefault="00863371" w:rsidP="00863371">
      <w:pPr>
        <w:shd w:val="clear" w:color="auto" w:fill="FFFFFF"/>
        <w:spacing w:before="150" w:line="240" w:lineRule="auto"/>
      </w:pPr>
      <w:r>
        <w:rPr>
          <w:noProof/>
        </w:rPr>
        <w:lastRenderedPageBreak/>
        <w:drawing>
          <wp:inline distT="0" distB="0" distL="0" distR="0" wp14:anchorId="75E76DF3" wp14:editId="4A720221">
            <wp:extent cx="1655806" cy="1386257"/>
            <wp:effectExtent l="0" t="0" r="1905" b="4445"/>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9314" cy="1405938"/>
                    </a:xfrm>
                    <a:prstGeom prst="rect">
                      <a:avLst/>
                    </a:prstGeom>
                  </pic:spPr>
                </pic:pic>
              </a:graphicData>
            </a:graphic>
          </wp:inline>
        </w:drawing>
      </w:r>
    </w:p>
    <w:p w14:paraId="48362B2E" w14:textId="5ADA5524" w:rsidR="00863371" w:rsidRDefault="00863371" w:rsidP="00863371">
      <w:pPr>
        <w:pStyle w:val="Lijstalinea"/>
        <w:numPr>
          <w:ilvl w:val="0"/>
          <w:numId w:val="4"/>
        </w:numPr>
        <w:shd w:val="clear" w:color="auto" w:fill="FFFFFF"/>
        <w:spacing w:before="100" w:beforeAutospacing="1" w:after="100" w:afterAutospacing="1" w:line="240" w:lineRule="auto"/>
      </w:pPr>
      <w:r w:rsidRPr="004415B3">
        <w:t>soft</w:t>
      </w:r>
      <w:r w:rsidRPr="004415B3">
        <w:br/>
        <w:t>Index</w:t>
      </w:r>
      <w:r>
        <w:t>- en werk</w:t>
      </w:r>
      <w:r w:rsidRPr="004415B3">
        <w:t xml:space="preserve">omgeving blijven ongewijzigd.  Alle gewijzigde </w:t>
      </w:r>
      <w:r>
        <w:t>bestanden blijven in status</w:t>
      </w:r>
      <w:r w:rsidRPr="004415B3">
        <w:t xml:space="preserve"> ‘Changes to be committed’, zoals te zien met ‘</w:t>
      </w:r>
      <w:r>
        <w:t>GIT</w:t>
      </w:r>
      <w:r w:rsidRPr="004415B3">
        <w:t xml:space="preserve"> status’ (1).</w:t>
      </w:r>
    </w:p>
    <w:p w14:paraId="61235767" w14:textId="60A66654" w:rsidR="00863371" w:rsidRDefault="00863371" w:rsidP="00863371">
      <w:pPr>
        <w:pStyle w:val="Lijstalinea"/>
        <w:numPr>
          <w:ilvl w:val="0"/>
          <w:numId w:val="4"/>
        </w:numPr>
        <w:shd w:val="clear" w:color="auto" w:fill="FFFFFF"/>
        <w:spacing w:before="100" w:beforeAutospacing="1" w:after="100" w:afterAutospacing="1" w:line="240" w:lineRule="auto"/>
      </w:pPr>
      <w:r w:rsidRPr="004415B3">
        <w:t>mixed</w:t>
      </w:r>
      <w:r w:rsidRPr="004415B3">
        <w:br/>
        <w:t xml:space="preserve">Reset de index, maar niet de werk omgeving (gewijzigde files blijven bewaard, maar verdwijnen uit de index). Dit is de default optie. </w:t>
      </w:r>
    </w:p>
    <w:p w14:paraId="53563544" w14:textId="2F41A17D" w:rsidR="00C751FF" w:rsidRPr="00863371" w:rsidRDefault="00863371" w:rsidP="00863371">
      <w:pPr>
        <w:pStyle w:val="Lijstalinea"/>
        <w:numPr>
          <w:ilvl w:val="0"/>
          <w:numId w:val="4"/>
        </w:numPr>
        <w:shd w:val="clear" w:color="auto" w:fill="FFFFFF"/>
        <w:spacing w:before="100" w:beforeAutospacing="1" w:after="100" w:afterAutospacing="1" w:line="240" w:lineRule="auto"/>
      </w:pPr>
      <w:r w:rsidRPr="004415B3">
        <w:t>hard</w:t>
      </w:r>
      <w:r w:rsidRPr="004415B3">
        <w:br/>
        <w:t>Synchroniseert</w:t>
      </w:r>
      <w:r>
        <w:t xml:space="preserve"> de werk</w:t>
      </w:r>
      <w:r w:rsidRPr="004415B3">
        <w:t>omgeving en de index met het commit punt waarheen gereset wordt.</w:t>
      </w:r>
    </w:p>
    <w:p w14:paraId="2D4640C1" w14:textId="77777777" w:rsidR="00C751FF" w:rsidRPr="00487E5E"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53AA8715" w14:textId="3388A604" w:rsidR="003D799A" w:rsidRPr="004415B3" w:rsidRDefault="00863371" w:rsidP="003D799A">
      <w:pPr>
        <w:shd w:val="clear" w:color="auto" w:fill="FFFFFF"/>
        <w:spacing w:before="150" w:line="240" w:lineRule="auto"/>
      </w:pPr>
      <w:r>
        <w:t xml:space="preserve">Voer om terug te keren naar een vorig commit-punt de volgende actie uit: </w:t>
      </w:r>
    </w:p>
    <w:p w14:paraId="500D20A5" w14:textId="068D3E70" w:rsidR="003D799A" w:rsidRPr="004415B3" w:rsidRDefault="00B023BF" w:rsidP="009D1DDB">
      <w:pPr>
        <w:pStyle w:val="Lijstalinea"/>
        <w:numPr>
          <w:ilvl w:val="0"/>
          <w:numId w:val="4"/>
        </w:numPr>
        <w:shd w:val="clear" w:color="auto" w:fill="FFFFFF"/>
        <w:spacing w:before="100" w:beforeAutospacing="1" w:after="100" w:afterAutospacing="1" w:line="240" w:lineRule="auto"/>
      </w:pPr>
      <w:r w:rsidRPr="004415B3">
        <w:t xml:space="preserve">Zoek de naam van de </w:t>
      </w:r>
      <w:r w:rsidR="008759E4">
        <w:t>GIT</w:t>
      </w:r>
      <w:r w:rsidRPr="004415B3">
        <w:t xml:space="preserve"> commit waarnaar je terug wilt keren </w:t>
      </w:r>
      <w:r w:rsidR="003D799A" w:rsidRPr="004415B3">
        <w:t>(</w:t>
      </w:r>
      <w:r w:rsidRPr="004415B3">
        <w:t>hetzij gebruik makend van de SHA-1 key van de commit</w:t>
      </w:r>
      <w:r w:rsidR="003D799A" w:rsidRPr="004415B3">
        <w:t xml:space="preserve">, </w:t>
      </w:r>
      <w:r w:rsidRPr="004415B3">
        <w:t xml:space="preserve">of middels </w:t>
      </w:r>
      <w:r w:rsidR="003D799A" w:rsidRPr="004415B3">
        <w:t>HEAD^, HEAD~3, etc.</w:t>
      </w:r>
      <w:r w:rsidR="00CB170F" w:rsidRPr="004415B3">
        <w:t>):</w:t>
      </w:r>
    </w:p>
    <w:p w14:paraId="22AA48FD" w14:textId="48C58752" w:rsidR="003D799A" w:rsidRPr="004415B3"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sidRPr="004415B3">
        <w:rPr>
          <w:rFonts w:ascii="Courier New" w:hAnsi="Courier New" w:cs="Courier New"/>
          <w:color w:val="333333"/>
          <w:sz w:val="20"/>
          <w:szCs w:val="20"/>
          <w:lang w:eastAsia="en-US"/>
        </w:rPr>
        <w:tab/>
        <w:t xml:space="preserve">$ </w:t>
      </w:r>
      <w:r w:rsidR="002D6E2A">
        <w:rPr>
          <w:rFonts w:ascii="Courier New" w:hAnsi="Courier New" w:cs="Courier New"/>
          <w:color w:val="333333"/>
          <w:sz w:val="20"/>
          <w:szCs w:val="20"/>
          <w:lang w:eastAsia="en-US"/>
        </w:rPr>
        <w:t>git</w:t>
      </w:r>
      <w:r w:rsidRPr="004415B3">
        <w:rPr>
          <w:rFonts w:ascii="Courier New" w:hAnsi="Courier New" w:cs="Courier New"/>
          <w:color w:val="333333"/>
          <w:sz w:val="20"/>
          <w:szCs w:val="20"/>
          <w:lang w:eastAsia="en-US"/>
        </w:rPr>
        <w:t xml:space="preserve"> reset 0f4b0427731755476ca9b18ea337efaee531e151</w:t>
      </w:r>
    </w:p>
    <w:p w14:paraId="79BECCBA" w14:textId="1EEB4275" w:rsidR="003D799A" w:rsidRPr="004415B3" w:rsidRDefault="00863371" w:rsidP="003D799A">
      <w:pPr>
        <w:shd w:val="clear" w:color="auto" w:fill="FFFFFF"/>
        <w:spacing w:before="150" w:line="240" w:lineRule="auto"/>
      </w:pPr>
      <w:r>
        <w:t xml:space="preserve">Geeft hierbij de optie --soft of --hard mee als je de default waarde (mixed) niet wilt gebruiken.  </w:t>
      </w:r>
    </w:p>
    <w:p w14:paraId="75F0BBAE" w14:textId="01B424B1" w:rsidR="003D799A" w:rsidRPr="004415B3" w:rsidRDefault="007E198A" w:rsidP="003D799A">
      <w:pPr>
        <w:pStyle w:val="Kop2"/>
        <w:rPr>
          <w:lang w:eastAsia="en-US"/>
        </w:rPr>
      </w:pPr>
      <w:bookmarkStart w:id="37" w:name="_Toc52790367"/>
      <w:r w:rsidRPr="004415B3">
        <w:rPr>
          <w:lang w:eastAsia="en-US"/>
        </w:rPr>
        <w:t>6</w:t>
      </w:r>
      <w:r w:rsidR="003D799A" w:rsidRPr="004415B3">
        <w:rPr>
          <w:lang w:eastAsia="en-US"/>
        </w:rPr>
        <w:t>.</w:t>
      </w:r>
      <w:r w:rsidR="002D3A39">
        <w:rPr>
          <w:lang w:eastAsia="en-US"/>
        </w:rPr>
        <w:t>1</w:t>
      </w:r>
      <w:r w:rsidR="00B53CC9">
        <w:rPr>
          <w:lang w:eastAsia="en-US"/>
        </w:rPr>
        <w:t>4</w:t>
      </w:r>
      <w:r w:rsidR="003D799A" w:rsidRPr="004415B3">
        <w:rPr>
          <w:lang w:eastAsia="en-US"/>
        </w:rPr>
        <w:t xml:space="preserve"> ...</w:t>
      </w:r>
      <w:r w:rsidR="00615375" w:rsidRPr="004415B3">
        <w:rPr>
          <w:lang w:eastAsia="en-US"/>
        </w:rPr>
        <w:t xml:space="preserve">ongedaan maken </w:t>
      </w:r>
      <w:r w:rsidR="00CB170F">
        <w:rPr>
          <w:lang w:eastAsia="en-US"/>
        </w:rPr>
        <w:t xml:space="preserve">/ rol </w:t>
      </w:r>
      <w:r w:rsidR="00CB170F" w:rsidRPr="004415B3">
        <w:rPr>
          <w:lang w:eastAsia="en-US"/>
        </w:rPr>
        <w:t>back</w:t>
      </w:r>
      <w:r w:rsidR="003D799A" w:rsidRPr="004415B3">
        <w:rPr>
          <w:lang w:eastAsia="en-US"/>
        </w:rPr>
        <w:t xml:space="preserve"> </w:t>
      </w:r>
      <w:r w:rsidR="00615375" w:rsidRPr="004415B3">
        <w:rPr>
          <w:lang w:eastAsia="en-US"/>
        </w:rPr>
        <w:t>van wijzigingen die zijn gepushed</w:t>
      </w:r>
      <w:r w:rsidR="003D799A" w:rsidRPr="004415B3">
        <w:rPr>
          <w:lang w:eastAsia="en-US"/>
        </w:rPr>
        <w:t>?</w:t>
      </w:r>
      <w:bookmarkEnd w:id="37"/>
    </w:p>
    <w:p w14:paraId="2F5D027D" w14:textId="2AB97E15" w:rsidR="003D799A" w:rsidRPr="004415B3" w:rsidRDefault="00615375" w:rsidP="003D799A">
      <w:pPr>
        <w:shd w:val="clear" w:color="auto" w:fill="FFFFFF"/>
        <w:spacing w:before="150" w:line="240" w:lineRule="auto"/>
      </w:pPr>
      <w:r w:rsidRPr="004415B3">
        <w:t>Wijzig nooit (!) de centrale wijzigings-</w:t>
      </w:r>
      <w:r w:rsidR="00CB170F" w:rsidRPr="004415B3">
        <w:t>historie</w:t>
      </w:r>
      <w:r w:rsidRPr="004415B3">
        <w:t xml:space="preserve"> </w:t>
      </w:r>
      <w:r w:rsidR="00863371">
        <w:t xml:space="preserve">in de remote repository </w:t>
      </w:r>
      <w:r w:rsidRPr="004415B3">
        <w:t xml:space="preserve">omdat anderen deze waarschijnlijk al gebruiken voor nieuwe ontwikkelingen. </w:t>
      </w:r>
      <w:r w:rsidR="00D57551">
        <w:t>Als anderen hun wijzigingen dan weer committen en pushen in de centrale repository</w:t>
      </w:r>
      <w:r w:rsidRPr="004415B3">
        <w:t xml:space="preserve">, </w:t>
      </w:r>
      <w:r w:rsidR="00D57551">
        <w:t xml:space="preserve">dan komen de eerder uitgevoerde verwijderingen weer terug. </w:t>
      </w:r>
    </w:p>
    <w:p w14:paraId="1E354E0D" w14:textId="1A1BA833" w:rsidR="003D799A" w:rsidRPr="004415B3" w:rsidRDefault="00615375" w:rsidP="003D799A">
      <w:pPr>
        <w:shd w:val="clear" w:color="auto" w:fill="FFFFFF"/>
        <w:spacing w:before="150" w:line="240" w:lineRule="auto"/>
      </w:pPr>
      <w:r w:rsidRPr="004415B3">
        <w:t>Dus: “</w:t>
      </w:r>
      <w:r w:rsidR="00426720" w:rsidRPr="004415B3">
        <w:t xml:space="preserve">eerst denken, dan </w:t>
      </w:r>
      <w:r w:rsidR="003D799A" w:rsidRPr="004415B3">
        <w:t>push</w:t>
      </w:r>
      <w:r w:rsidR="00426720" w:rsidRPr="004415B3">
        <w:t>en</w:t>
      </w:r>
      <w:r w:rsidR="00CB170F" w:rsidRPr="004415B3">
        <w:t>”!</w:t>
      </w:r>
      <w:r w:rsidR="00D57551">
        <w:br/>
      </w:r>
    </w:p>
    <w:p w14:paraId="7E001DFD" w14:textId="0A6862B9" w:rsidR="003D799A" w:rsidRPr="004415B3" w:rsidRDefault="007E198A" w:rsidP="003D799A">
      <w:pPr>
        <w:pStyle w:val="Kop2"/>
        <w:rPr>
          <w:lang w:eastAsia="en-US"/>
        </w:rPr>
      </w:pPr>
      <w:bookmarkStart w:id="38" w:name="_Toc52790368"/>
      <w:r w:rsidRPr="004415B3">
        <w:rPr>
          <w:lang w:eastAsia="en-US"/>
        </w:rPr>
        <w:t>6</w:t>
      </w:r>
      <w:r w:rsidR="003D799A" w:rsidRPr="004415B3">
        <w:rPr>
          <w:lang w:eastAsia="en-US"/>
        </w:rPr>
        <w:t>.</w:t>
      </w:r>
      <w:r w:rsidR="00540296">
        <w:rPr>
          <w:lang w:eastAsia="en-US"/>
        </w:rPr>
        <w:t>1</w:t>
      </w:r>
      <w:r w:rsidR="00B53CC9">
        <w:rPr>
          <w:lang w:eastAsia="en-US"/>
        </w:rPr>
        <w:t>5</w:t>
      </w:r>
      <w:r w:rsidR="003D799A" w:rsidRPr="004415B3">
        <w:rPr>
          <w:lang w:eastAsia="en-US"/>
        </w:rPr>
        <w:t xml:space="preserve"> ...</w:t>
      </w:r>
      <w:r w:rsidR="00615375" w:rsidRPr="004415B3">
        <w:rPr>
          <w:lang w:eastAsia="en-US"/>
        </w:rPr>
        <w:t xml:space="preserve">ongedaan maken van een </w:t>
      </w:r>
      <w:r w:rsidR="003D799A" w:rsidRPr="004415B3">
        <w:rPr>
          <w:lang w:eastAsia="en-US"/>
        </w:rPr>
        <w:t>commit?</w:t>
      </w:r>
      <w:bookmarkEnd w:id="38"/>
    </w:p>
    <w:p w14:paraId="5A37000C" w14:textId="472C77F2" w:rsidR="00C751FF" w:rsidRDefault="00C751FF" w:rsidP="00863371">
      <w:pPr>
        <w:shd w:val="clear" w:color="auto" w:fill="FFFFFF"/>
        <w:spacing w:before="150" w:line="240" w:lineRule="auto"/>
        <w:rPr>
          <w:b/>
          <w:u w:val="single"/>
          <w:lang w:eastAsia="en-US"/>
        </w:rPr>
      </w:pPr>
      <w:r>
        <w:rPr>
          <w:b/>
          <w:u w:val="single"/>
          <w:lang w:eastAsia="en-US"/>
        </w:rPr>
        <w:br/>
      </w:r>
      <w:r w:rsidRPr="004415B3">
        <w:t>Met ‘</w:t>
      </w:r>
      <w:r>
        <w:t>git</w:t>
      </w:r>
      <w:r w:rsidRPr="004415B3">
        <w:t xml:space="preserve"> revert’ worden de wijzigingen die met een commit zijn gedaan, ongedaan gemaakt en wordt deze aanpassing ge-commit.</w:t>
      </w:r>
      <w:r>
        <w:t xml:space="preserve"> </w:t>
      </w:r>
      <w:r w:rsidRPr="004415B3">
        <w:t xml:space="preserve">Het is mogelijk om een willekeurige commit ongedaan te maken, maar dit kan resulteren in versie conflicten die opgelost moeten worden. Wees hier dus </w:t>
      </w:r>
      <w:r>
        <w:t xml:space="preserve">zeer </w:t>
      </w:r>
      <w:r w:rsidRPr="004415B3">
        <w:t>voorzichtig mee!</w:t>
      </w:r>
      <w:r>
        <w:br/>
      </w:r>
    </w:p>
    <w:p w14:paraId="6251C7D7" w14:textId="4122417C" w:rsidR="00C751FF" w:rsidRPr="00487E5E"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Gui</w:t>
      </w:r>
    </w:p>
    <w:p w14:paraId="082D8799" w14:textId="7CF639C7" w:rsidR="00863371" w:rsidRPr="004415B3" w:rsidRDefault="00863371" w:rsidP="00863371">
      <w:pPr>
        <w:shd w:val="clear" w:color="auto" w:fill="FFFFFF"/>
        <w:spacing w:before="150" w:line="240" w:lineRule="auto"/>
        <w:rPr>
          <w:rFonts w:ascii="Courier New" w:hAnsi="Courier New" w:cs="Courier New"/>
          <w:color w:val="333333"/>
          <w:sz w:val="20"/>
          <w:szCs w:val="20"/>
          <w:lang w:eastAsia="en-US"/>
        </w:rPr>
      </w:pPr>
      <w:r>
        <w:t xml:space="preserve">Open de commit history en klik op de commit (op de boodschap) die ongedaan moet worden gemaakt. Selecteer daarvoor de optie ‘Revert this commit’. </w:t>
      </w:r>
    </w:p>
    <w:p w14:paraId="55B7B2F3" w14:textId="77777777" w:rsidR="00863371" w:rsidRDefault="00863371" w:rsidP="00863371">
      <w:pPr>
        <w:shd w:val="clear" w:color="auto" w:fill="FFFFFF"/>
        <w:spacing w:before="150" w:line="240" w:lineRule="auto"/>
      </w:pPr>
      <w:r>
        <w:rPr>
          <w:noProof/>
        </w:rPr>
        <w:lastRenderedPageBreak/>
        <w:drawing>
          <wp:inline distT="0" distB="0" distL="0" distR="0" wp14:anchorId="59CF13EB" wp14:editId="783C108F">
            <wp:extent cx="3639176" cy="1738183"/>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581" t="15339" r="43929" b="47604"/>
                    <a:stretch/>
                  </pic:blipFill>
                  <pic:spPr bwMode="auto">
                    <a:xfrm>
                      <a:off x="0" y="0"/>
                      <a:ext cx="3648500" cy="1742636"/>
                    </a:xfrm>
                    <a:prstGeom prst="rect">
                      <a:avLst/>
                    </a:prstGeom>
                    <a:ln>
                      <a:noFill/>
                    </a:ln>
                    <a:extLst>
                      <a:ext uri="{53640926-AAD7-44D8-BBD7-CCE9431645EC}">
                        <a14:shadowObscured xmlns:a14="http://schemas.microsoft.com/office/drawing/2010/main"/>
                      </a:ext>
                    </a:extLst>
                  </pic:spPr>
                </pic:pic>
              </a:graphicData>
            </a:graphic>
          </wp:inline>
        </w:drawing>
      </w:r>
    </w:p>
    <w:p w14:paraId="0359013A" w14:textId="77777777" w:rsidR="00863371" w:rsidRDefault="00863371" w:rsidP="00863371">
      <w:pPr>
        <w:shd w:val="clear" w:color="auto" w:fill="FFFFFF"/>
        <w:spacing w:before="150" w:line="240" w:lineRule="auto"/>
      </w:pPr>
    </w:p>
    <w:p w14:paraId="0890C599" w14:textId="77777777" w:rsidR="00863371" w:rsidRDefault="00863371" w:rsidP="00863371">
      <w:pPr>
        <w:shd w:val="clear" w:color="auto" w:fill="FFFFFF"/>
        <w:spacing w:before="150" w:line="240" w:lineRule="auto"/>
      </w:pPr>
      <w:r>
        <w:t>Deze ‘revert’ resulteert in een nieuwe commit:</w:t>
      </w:r>
    </w:p>
    <w:p w14:paraId="34F9228C" w14:textId="77777777" w:rsidR="00863371" w:rsidRDefault="00863371" w:rsidP="00863371">
      <w:pPr>
        <w:shd w:val="clear" w:color="auto" w:fill="FFFFFF"/>
        <w:spacing w:before="150" w:line="240" w:lineRule="auto"/>
      </w:pPr>
      <w:r>
        <w:rPr>
          <w:noProof/>
        </w:rPr>
        <w:drawing>
          <wp:inline distT="0" distB="0" distL="0" distR="0" wp14:anchorId="33543742" wp14:editId="40D8BBD0">
            <wp:extent cx="5760720" cy="356235"/>
            <wp:effectExtent l="0" t="0" r="0" b="5715"/>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56235"/>
                    </a:xfrm>
                    <a:prstGeom prst="rect">
                      <a:avLst/>
                    </a:prstGeom>
                  </pic:spPr>
                </pic:pic>
              </a:graphicData>
            </a:graphic>
          </wp:inline>
        </w:drawing>
      </w:r>
    </w:p>
    <w:p w14:paraId="54AF35E4" w14:textId="77777777" w:rsidR="00863371" w:rsidRDefault="00863371" w:rsidP="00863371">
      <w:pPr>
        <w:shd w:val="clear" w:color="auto" w:fill="FFFFFF"/>
        <w:spacing w:before="150" w:line="240" w:lineRule="auto"/>
      </w:pPr>
    </w:p>
    <w:p w14:paraId="3A4712C5" w14:textId="77777777" w:rsidR="00C751FF" w:rsidRPr="00487E5E"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301CC4AF" w14:textId="6C7D12F3" w:rsidR="003D799A" w:rsidRPr="004415B3" w:rsidRDefault="00863371" w:rsidP="003D799A">
      <w:pPr>
        <w:shd w:val="clear" w:color="auto" w:fill="FFFFFF"/>
        <w:spacing w:before="150" w:line="240" w:lineRule="auto"/>
      </w:pPr>
      <w:r>
        <w:t>Voer in de command line het volgende commando uit:</w:t>
      </w:r>
      <w:r w:rsidR="00D92715" w:rsidRPr="004415B3">
        <w:br/>
      </w:r>
    </w:p>
    <w:p w14:paraId="5AB22BEA" w14:textId="789ABF9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 xml:space="preserve">$ </w:t>
      </w:r>
      <w:r w:rsidR="002D6E2A">
        <w:rPr>
          <w:rFonts w:ascii="Courier New" w:hAnsi="Courier New" w:cs="Courier New"/>
          <w:color w:val="333333"/>
          <w:sz w:val="20"/>
          <w:szCs w:val="20"/>
          <w:lang w:val="en-US" w:eastAsia="en-US"/>
        </w:rPr>
        <w:t>git</w:t>
      </w:r>
      <w:r w:rsidRPr="00AF6A8F">
        <w:rPr>
          <w:rFonts w:ascii="Courier New" w:hAnsi="Courier New" w:cs="Courier New"/>
          <w:color w:val="333333"/>
          <w:sz w:val="20"/>
          <w:szCs w:val="20"/>
          <w:lang w:val="en-US" w:eastAsia="en-US"/>
        </w:rPr>
        <w:t xml:space="preserve"> revert a58bd5032df63af46107b700e4f6c2eb83b517d8</w:t>
      </w:r>
    </w:p>
    <w:p w14:paraId="004B8EA5"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Finished one revert.</w:t>
      </w:r>
    </w:p>
    <w:p w14:paraId="6DAC1339" w14:textId="77777777" w:rsidR="003D799A" w:rsidRPr="00AF6A8F"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333333"/>
          <w:sz w:val="20"/>
          <w:szCs w:val="20"/>
          <w:lang w:val="en-US" w:eastAsia="en-US"/>
        </w:rPr>
      </w:pPr>
      <w:r w:rsidRPr="00AF6A8F">
        <w:rPr>
          <w:rFonts w:ascii="Courier New" w:hAnsi="Courier New" w:cs="Courier New"/>
          <w:color w:val="333333"/>
          <w:sz w:val="20"/>
          <w:szCs w:val="20"/>
          <w:lang w:val="en-US" w:eastAsia="en-US"/>
        </w:rPr>
        <w:t>Created commit 8fecae8: Revert "edit robin"</w:t>
      </w:r>
    </w:p>
    <w:p w14:paraId="7D6A7641" w14:textId="77777777" w:rsidR="003D799A" w:rsidRPr="004415B3" w:rsidRDefault="003D799A" w:rsidP="003D7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sidRPr="00AF6A8F">
        <w:rPr>
          <w:rFonts w:ascii="Courier New" w:hAnsi="Courier New" w:cs="Courier New"/>
          <w:color w:val="333333"/>
          <w:sz w:val="20"/>
          <w:szCs w:val="20"/>
          <w:lang w:val="en-US" w:eastAsia="en-US"/>
        </w:rPr>
        <w:t xml:space="preserve"> </w:t>
      </w:r>
      <w:r w:rsidRPr="004415B3">
        <w:rPr>
          <w:rFonts w:ascii="Courier New" w:hAnsi="Courier New" w:cs="Courier New"/>
          <w:color w:val="333333"/>
          <w:sz w:val="20"/>
          <w:szCs w:val="20"/>
          <w:lang w:eastAsia="en-US"/>
        </w:rPr>
        <w:t>1 files changed, 0 insertions(+), 3 deletions(-)</w:t>
      </w:r>
    </w:p>
    <w:p w14:paraId="462D44AA" w14:textId="0E0B9301" w:rsidR="001370E9" w:rsidRPr="004415B3" w:rsidRDefault="007E198A" w:rsidP="001370E9">
      <w:pPr>
        <w:pStyle w:val="Kop2"/>
        <w:rPr>
          <w:lang w:eastAsia="en-US"/>
        </w:rPr>
      </w:pPr>
      <w:bookmarkStart w:id="39" w:name="_Toc52790369"/>
      <w:r w:rsidRPr="004415B3">
        <w:t>6</w:t>
      </w:r>
      <w:r w:rsidR="001370E9" w:rsidRPr="004415B3">
        <w:t>.1</w:t>
      </w:r>
      <w:r w:rsidR="00B53CC9">
        <w:t>6</w:t>
      </w:r>
      <w:r w:rsidR="00147B18" w:rsidRPr="004415B3">
        <w:t xml:space="preserve"> </w:t>
      </w:r>
      <w:r w:rsidR="001370E9" w:rsidRPr="004415B3">
        <w:t>...</w:t>
      </w:r>
      <w:r w:rsidR="00814A45" w:rsidRPr="004415B3">
        <w:t>hoe merge conflicten op te lossen</w:t>
      </w:r>
      <w:r w:rsidR="001370E9" w:rsidRPr="004415B3">
        <w:t>?</w:t>
      </w:r>
      <w:bookmarkEnd w:id="39"/>
    </w:p>
    <w:p w14:paraId="51AFF58A" w14:textId="707778EF" w:rsidR="001370E9" w:rsidRPr="004415B3" w:rsidRDefault="00814A45" w:rsidP="001370E9">
      <w:pPr>
        <w:shd w:val="clear" w:color="auto" w:fill="FFFFFF"/>
        <w:spacing w:before="150" w:line="240" w:lineRule="auto"/>
      </w:pPr>
      <w:r w:rsidRPr="004415B3">
        <w:t xml:space="preserve">Het oplossen van merge conflicten is een handmatige actie, waarbij handmatig </w:t>
      </w:r>
      <w:r w:rsidR="00D57551">
        <w:t>bestanden</w:t>
      </w:r>
      <w:r w:rsidRPr="004415B3">
        <w:t xml:space="preserve"> moeten worden aangepast en de index wordt </w:t>
      </w:r>
      <w:r w:rsidR="000C7358" w:rsidRPr="004415B3">
        <w:t xml:space="preserve">gewijzigd </w:t>
      </w:r>
      <w:r w:rsidRPr="004415B3">
        <w:t>met ‘</w:t>
      </w:r>
      <w:r w:rsidR="008759E4">
        <w:t>GIT</w:t>
      </w:r>
      <w:r w:rsidRPr="004415B3">
        <w:t xml:space="preserve"> add’ en ‘</w:t>
      </w:r>
      <w:r w:rsidR="008759E4">
        <w:t>GIT</w:t>
      </w:r>
      <w:r w:rsidRPr="004415B3">
        <w:t xml:space="preserve"> rm’. </w:t>
      </w:r>
      <w:r w:rsidR="00426479" w:rsidRPr="004415B3">
        <w:t>Als het conflict is opgelost gebruik dan ‘</w:t>
      </w:r>
      <w:r w:rsidR="008759E4">
        <w:t>GIT</w:t>
      </w:r>
      <w:r w:rsidR="00426479" w:rsidRPr="004415B3">
        <w:t xml:space="preserve"> commit’. </w:t>
      </w:r>
      <w:r w:rsidRPr="004415B3">
        <w:t xml:space="preserve"> </w:t>
      </w:r>
    </w:p>
    <w:p w14:paraId="4683C95A" w14:textId="3FB73705" w:rsidR="001370E9" w:rsidRPr="004415B3" w:rsidRDefault="00426479" w:rsidP="001370E9">
      <w:pPr>
        <w:shd w:val="clear" w:color="auto" w:fill="FFFFFF"/>
        <w:spacing w:before="150" w:line="240" w:lineRule="auto"/>
      </w:pPr>
      <w:r w:rsidRPr="004415B3">
        <w:t>Met</w:t>
      </w:r>
      <w:r w:rsidRPr="004415B3">
        <w:rPr>
          <w:b/>
        </w:rPr>
        <w:t xml:space="preserve"> ‘</w:t>
      </w:r>
      <w:r w:rsidR="008759E4">
        <w:rPr>
          <w:b/>
        </w:rPr>
        <w:t>GIT</w:t>
      </w:r>
      <w:r w:rsidR="001370E9" w:rsidRPr="004415B3">
        <w:rPr>
          <w:b/>
        </w:rPr>
        <w:t xml:space="preserve"> mergetool</w:t>
      </w:r>
      <w:r w:rsidRPr="004415B3">
        <w:rPr>
          <w:b/>
        </w:rPr>
        <w:t>’</w:t>
      </w:r>
      <w:r w:rsidRPr="004415B3">
        <w:t xml:space="preserve"> wordt de default keuze voor </w:t>
      </w:r>
      <w:r w:rsidR="000C7358" w:rsidRPr="004415B3">
        <w:t xml:space="preserve">een </w:t>
      </w:r>
      <w:r w:rsidRPr="004415B3">
        <w:t>‘diff’ tool gestart, waarmee vers</w:t>
      </w:r>
      <w:r w:rsidR="000C7358" w:rsidRPr="004415B3">
        <w:t>c</w:t>
      </w:r>
      <w:r w:rsidRPr="004415B3">
        <w:t xml:space="preserve">hillen tussen </w:t>
      </w:r>
      <w:r w:rsidR="00D57551">
        <w:t>bestanden</w:t>
      </w:r>
      <w:r w:rsidRPr="004415B3">
        <w:t xml:space="preserve"> kunnen worden vergeleken en opgelost. Wanneer de resultaten hiervan worden </w:t>
      </w:r>
      <w:r w:rsidR="00D57551" w:rsidRPr="004415B3">
        <w:t>gesaved</w:t>
      </w:r>
      <w:r w:rsidRPr="004415B3">
        <w:t xml:space="preserve">, worden </w:t>
      </w:r>
      <w:r w:rsidR="000C7358" w:rsidRPr="004415B3">
        <w:t xml:space="preserve">alle </w:t>
      </w:r>
      <w:r w:rsidRPr="004415B3">
        <w:t xml:space="preserve">tijdelijke bestanden </w:t>
      </w:r>
      <w:r w:rsidR="000C7358" w:rsidRPr="004415B3">
        <w:t xml:space="preserve">die zijn gegenereerd weer </w:t>
      </w:r>
      <w:r w:rsidRPr="004415B3">
        <w:t xml:space="preserve">verwijderd. </w:t>
      </w:r>
    </w:p>
    <w:p w14:paraId="2EBC002E" w14:textId="480DD985" w:rsidR="00426479" w:rsidRPr="004415B3" w:rsidRDefault="008759E4" w:rsidP="001370E9">
      <w:pPr>
        <w:shd w:val="clear" w:color="auto" w:fill="FFFFFF"/>
        <w:spacing w:before="150" w:line="240" w:lineRule="auto"/>
      </w:pPr>
      <w:r>
        <w:t>GIT</w:t>
      </w:r>
      <w:r w:rsidR="00814A45" w:rsidRPr="004415B3">
        <w:t xml:space="preserve"> geeft norm</w:t>
      </w:r>
      <w:r w:rsidR="000C7358" w:rsidRPr="004415B3">
        <w:t>a</w:t>
      </w:r>
      <w:r w:rsidR="00814A45" w:rsidRPr="004415B3">
        <w:t>al gesproken aan wanneer er een merge conflict dreigt op te treden.</w:t>
      </w:r>
    </w:p>
    <w:p w14:paraId="48D068B9" w14:textId="2BF8C599" w:rsidR="001370E9" w:rsidRPr="004415B3" w:rsidRDefault="00426479" w:rsidP="001370E9">
      <w:pPr>
        <w:shd w:val="clear" w:color="auto" w:fill="FFFFFF"/>
        <w:spacing w:before="150" w:line="240" w:lineRule="auto"/>
      </w:pPr>
      <w:r w:rsidRPr="004415B3">
        <w:t xml:space="preserve">NB. In het geval van DataStage componenten, praten we over binaire objecten, en is het </w:t>
      </w:r>
      <w:r w:rsidR="000C7358" w:rsidRPr="004415B3">
        <w:t xml:space="preserve">handmatig </w:t>
      </w:r>
      <w:r w:rsidRPr="004415B3">
        <w:t xml:space="preserve">wijzigen van </w:t>
      </w:r>
      <w:r w:rsidR="00D57551">
        <w:t>bestanden</w:t>
      </w:r>
      <w:r w:rsidRPr="004415B3">
        <w:t xml:space="preserve"> geen optie. </w:t>
      </w:r>
      <w:r w:rsidR="00814A45" w:rsidRPr="004415B3">
        <w:t xml:space="preserve"> </w:t>
      </w:r>
    </w:p>
    <w:p w14:paraId="2A59AA90" w14:textId="6C2D6704" w:rsidR="001370E9" w:rsidRPr="004415B3" w:rsidRDefault="001370E9" w:rsidP="007D7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p>
    <w:p w14:paraId="630C8B30" w14:textId="77777777" w:rsidR="00A63E9B" w:rsidRDefault="00A63E9B" w:rsidP="00A63E9B">
      <w:pPr>
        <w:shd w:val="clear" w:color="auto" w:fill="FFFFFF"/>
        <w:spacing w:before="150" w:line="240" w:lineRule="auto"/>
      </w:pPr>
      <w:r>
        <w:rPr>
          <w:noProof/>
        </w:rPr>
        <w:lastRenderedPageBreak/>
        <w:drawing>
          <wp:inline distT="0" distB="0" distL="0" distR="0" wp14:anchorId="656B9CD6" wp14:editId="686AC14D">
            <wp:extent cx="2183027" cy="2216538"/>
            <wp:effectExtent l="0" t="0" r="8255"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0918" cy="2234704"/>
                    </a:xfrm>
                    <a:prstGeom prst="rect">
                      <a:avLst/>
                    </a:prstGeom>
                  </pic:spPr>
                </pic:pic>
              </a:graphicData>
            </a:graphic>
          </wp:inline>
        </w:drawing>
      </w:r>
    </w:p>
    <w:p w14:paraId="7344AC84" w14:textId="77777777" w:rsidR="00A63E9B" w:rsidRDefault="00A63E9B" w:rsidP="00A63E9B">
      <w:pPr>
        <w:shd w:val="clear" w:color="auto" w:fill="FFFFFF"/>
        <w:spacing w:before="150" w:line="240" w:lineRule="auto"/>
      </w:pPr>
      <w:r>
        <w:t>En klik hier ‘Delete’.</w:t>
      </w:r>
    </w:p>
    <w:p w14:paraId="2C9B3C5D" w14:textId="77777777" w:rsidR="00A63E9B" w:rsidRDefault="00A63E9B" w:rsidP="00A63E9B">
      <w:pPr>
        <w:shd w:val="clear" w:color="auto" w:fill="FFFFFF"/>
        <w:spacing w:before="150" w:line="240" w:lineRule="auto"/>
      </w:pPr>
      <w:r>
        <w:rPr>
          <w:noProof/>
        </w:rPr>
        <w:drawing>
          <wp:inline distT="0" distB="0" distL="0" distR="0" wp14:anchorId="21303090" wp14:editId="50C3DB27">
            <wp:extent cx="3772930" cy="1682264"/>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6501" cy="1692774"/>
                    </a:xfrm>
                    <a:prstGeom prst="rect">
                      <a:avLst/>
                    </a:prstGeom>
                  </pic:spPr>
                </pic:pic>
              </a:graphicData>
            </a:graphic>
          </wp:inline>
        </w:drawing>
      </w:r>
    </w:p>
    <w:p w14:paraId="5A6791BA" w14:textId="77777777" w:rsidR="00A63E9B" w:rsidRDefault="00A63E9B" w:rsidP="00A63E9B">
      <w:pPr>
        <w:shd w:val="clear" w:color="auto" w:fill="FFFFFF"/>
        <w:spacing w:before="150" w:line="240" w:lineRule="auto"/>
      </w:pPr>
      <w:r>
        <w:t>In de remote repository is branch2 niet langer aanwezig:</w:t>
      </w:r>
    </w:p>
    <w:p w14:paraId="26B2A530" w14:textId="77777777" w:rsidR="00A63E9B" w:rsidRDefault="00A63E9B" w:rsidP="00A63E9B">
      <w:pPr>
        <w:shd w:val="clear" w:color="auto" w:fill="FFFFFF"/>
        <w:spacing w:before="150" w:line="240" w:lineRule="auto"/>
      </w:pPr>
      <w:r>
        <w:rPr>
          <w:noProof/>
        </w:rPr>
        <w:drawing>
          <wp:inline distT="0" distB="0" distL="0" distR="0" wp14:anchorId="04BB5504" wp14:editId="21B938DF">
            <wp:extent cx="3690552" cy="1490980"/>
            <wp:effectExtent l="19050" t="19050" r="24765" b="1397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297" t="28142" r="25638" b="30445"/>
                    <a:stretch/>
                  </pic:blipFill>
                  <pic:spPr bwMode="auto">
                    <a:xfrm>
                      <a:off x="0" y="0"/>
                      <a:ext cx="3690671" cy="1491028"/>
                    </a:xfrm>
                    <a:prstGeom prst="rect">
                      <a:avLst/>
                    </a:prstGeom>
                    <a:ln>
                      <a:solidFill>
                        <a:schemeClr val="accent1">
                          <a:shade val="95000"/>
                          <a:satMod val="105000"/>
                        </a:schemeClr>
                      </a:solidFill>
                    </a:ln>
                    <a:extLst>
                      <a:ext uri="{53640926-AAD7-44D8-BBD7-CCE9431645EC}">
                        <a14:shadowObscured xmlns:a14="http://schemas.microsoft.com/office/drawing/2010/main"/>
                      </a:ext>
                    </a:extLst>
                  </pic:spPr>
                </pic:pic>
              </a:graphicData>
            </a:graphic>
          </wp:inline>
        </w:drawing>
      </w:r>
    </w:p>
    <w:p w14:paraId="6DB59996" w14:textId="77777777" w:rsidR="00C751FF"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p>
    <w:p w14:paraId="6AD1FBE9" w14:textId="77777777" w:rsidR="00C751FF" w:rsidRPr="00487E5E"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13F0B453" w14:textId="0FDFFE33" w:rsidR="00814A45" w:rsidRPr="004415B3" w:rsidRDefault="00A63E9B" w:rsidP="00C751FF">
      <w:pPr>
        <w:shd w:val="clear" w:color="auto" w:fill="FFFFFF"/>
        <w:spacing w:before="150" w:line="240" w:lineRule="auto"/>
      </w:pPr>
      <w:r>
        <w:t>Verwijder een remote branch als volgt:</w:t>
      </w:r>
      <w:r w:rsidR="00814A45" w:rsidRPr="004415B3">
        <w:t xml:space="preserve">. </w:t>
      </w:r>
      <w:r w:rsidR="00814A45" w:rsidRPr="004415B3">
        <w:br/>
      </w:r>
    </w:p>
    <w:p w14:paraId="051C4C16" w14:textId="7A845ABC" w:rsidR="00147B18" w:rsidRPr="00732708" w:rsidRDefault="002D6E2A" w:rsidP="00147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val="en-US" w:eastAsia="en-US"/>
        </w:rPr>
      </w:pPr>
      <w:r w:rsidRPr="00732708">
        <w:rPr>
          <w:rFonts w:ascii="Courier New" w:hAnsi="Courier New" w:cs="Courier New"/>
          <w:color w:val="333333"/>
          <w:sz w:val="20"/>
          <w:szCs w:val="20"/>
          <w:lang w:val="en-US" w:eastAsia="en-US"/>
        </w:rPr>
        <w:t>git</w:t>
      </w:r>
      <w:r w:rsidR="00147B18" w:rsidRPr="00732708">
        <w:rPr>
          <w:rFonts w:ascii="Courier New" w:hAnsi="Courier New" w:cs="Courier New"/>
          <w:color w:val="333333"/>
          <w:sz w:val="20"/>
          <w:szCs w:val="20"/>
          <w:lang w:val="en-US" w:eastAsia="en-US"/>
        </w:rPr>
        <w:t xml:space="preserve"> push origin –-delete </w:t>
      </w:r>
      <w:r w:rsidR="00732708" w:rsidRPr="00732708">
        <w:rPr>
          <w:rFonts w:ascii="Courier New" w:hAnsi="Courier New" w:cs="Courier New"/>
          <w:color w:val="333333"/>
          <w:sz w:val="20"/>
          <w:szCs w:val="20"/>
          <w:lang w:val="en-US" w:eastAsia="en-US"/>
        </w:rPr>
        <w:t>&lt;branch name&gt;</w:t>
      </w:r>
    </w:p>
    <w:p w14:paraId="6CCE28BC" w14:textId="08890A9D" w:rsidR="00147B18" w:rsidRPr="00BB2145" w:rsidRDefault="002E637E" w:rsidP="00147B18">
      <w:pPr>
        <w:shd w:val="clear" w:color="auto" w:fill="FFFFFF"/>
        <w:spacing w:before="150" w:line="240" w:lineRule="auto"/>
        <w:rPr>
          <w:lang w:val="en-US"/>
        </w:rPr>
      </w:pPr>
      <w:r w:rsidRPr="00BB2145">
        <w:rPr>
          <w:lang w:val="en-US"/>
        </w:rPr>
        <w:br/>
      </w:r>
    </w:p>
    <w:p w14:paraId="3BFDAB95" w14:textId="3A0AFC15" w:rsidR="00147B18" w:rsidRPr="004415B3" w:rsidRDefault="007E198A" w:rsidP="00147B18">
      <w:pPr>
        <w:pStyle w:val="Kop2"/>
        <w:rPr>
          <w:lang w:eastAsia="en-US"/>
        </w:rPr>
      </w:pPr>
      <w:bookmarkStart w:id="40" w:name="_Toc52790370"/>
      <w:r w:rsidRPr="004415B3">
        <w:rPr>
          <w:lang w:eastAsia="en-US"/>
        </w:rPr>
        <w:lastRenderedPageBreak/>
        <w:t>6</w:t>
      </w:r>
      <w:r w:rsidR="00147B18" w:rsidRPr="004415B3">
        <w:rPr>
          <w:lang w:eastAsia="en-US"/>
        </w:rPr>
        <w:t>.1</w:t>
      </w:r>
      <w:r w:rsidR="00B53CC9">
        <w:rPr>
          <w:lang w:eastAsia="en-US"/>
        </w:rPr>
        <w:t>7</w:t>
      </w:r>
      <w:r w:rsidR="00147B18" w:rsidRPr="004415B3">
        <w:rPr>
          <w:lang w:eastAsia="en-US"/>
        </w:rPr>
        <w:t xml:space="preserve"> ...</w:t>
      </w:r>
      <w:r w:rsidR="00426479" w:rsidRPr="004415B3">
        <w:rPr>
          <w:lang w:eastAsia="en-US"/>
        </w:rPr>
        <w:t xml:space="preserve">verwijderen van </w:t>
      </w:r>
      <w:r w:rsidR="00DB5B23">
        <w:rPr>
          <w:lang w:eastAsia="en-US"/>
        </w:rPr>
        <w:t>lokale</w:t>
      </w:r>
      <w:r w:rsidR="00426479" w:rsidRPr="004415B3">
        <w:rPr>
          <w:lang w:eastAsia="en-US"/>
        </w:rPr>
        <w:t xml:space="preserve"> branches die niet meer bestaan</w:t>
      </w:r>
      <w:r w:rsidR="00E97801" w:rsidRPr="004415B3">
        <w:rPr>
          <w:lang w:eastAsia="en-US"/>
        </w:rPr>
        <w:t xml:space="preserve"> in de remote repository</w:t>
      </w:r>
      <w:r w:rsidR="00426479" w:rsidRPr="004415B3">
        <w:rPr>
          <w:lang w:eastAsia="en-US"/>
        </w:rPr>
        <w:t>?</w:t>
      </w:r>
      <w:bookmarkEnd w:id="40"/>
    </w:p>
    <w:p w14:paraId="36396E0A" w14:textId="77777777" w:rsidR="00C751FF" w:rsidRDefault="00C751FF" w:rsidP="00147B18">
      <w:pPr>
        <w:shd w:val="clear" w:color="auto" w:fill="FFFFFF"/>
        <w:spacing w:before="150" w:line="240" w:lineRule="auto"/>
      </w:pPr>
    </w:p>
    <w:p w14:paraId="5B20A85B" w14:textId="77777777" w:rsidR="00C751FF" w:rsidRPr="00487E5E"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Gui</w:t>
      </w:r>
    </w:p>
    <w:p w14:paraId="627CCF5B" w14:textId="0366E074" w:rsidR="00DB5B23" w:rsidRDefault="00522215"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 xml:space="preserve">De GUI ondersteunt alleen het maken van een overzicht van lokale branches die die niet meer in de remote voorkomen. </w:t>
      </w:r>
      <w:r w:rsidR="00DB5B23" w:rsidRPr="00DB5B23">
        <w:t xml:space="preserve">Selecteer onder menu item ‘Remote’ de optie ‘Prune from’ -&gt; ‘origin’. </w:t>
      </w:r>
    </w:p>
    <w:p w14:paraId="0EE7893F" w14:textId="2729E3F4" w:rsidR="00C751FF" w:rsidRDefault="00DB5B23"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w:drawing>
          <wp:inline distT="0" distB="0" distL="0" distR="0" wp14:anchorId="7A4C2506" wp14:editId="055629B8">
            <wp:extent cx="3060060" cy="1524000"/>
            <wp:effectExtent l="19050" t="19050" r="26670" b="1905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307" t="44633" r="38357" b="20835"/>
                    <a:stretch/>
                  </pic:blipFill>
                  <pic:spPr bwMode="auto">
                    <a:xfrm>
                      <a:off x="0" y="0"/>
                      <a:ext cx="3065945" cy="1526931"/>
                    </a:xfrm>
                    <a:prstGeom prst="rect">
                      <a:avLst/>
                    </a:prstGeom>
                    <a:ln>
                      <a:solidFill>
                        <a:schemeClr val="accent1">
                          <a:shade val="95000"/>
                          <a:satMod val="105000"/>
                        </a:schemeClr>
                      </a:solidFill>
                    </a:ln>
                    <a:extLst>
                      <a:ext uri="{53640926-AAD7-44D8-BBD7-CCE9431645EC}">
                        <a14:shadowObscured xmlns:a14="http://schemas.microsoft.com/office/drawing/2010/main"/>
                      </a:ext>
                    </a:extLst>
                  </pic:spPr>
                </pic:pic>
              </a:graphicData>
            </a:graphic>
          </wp:inline>
        </w:drawing>
      </w:r>
    </w:p>
    <w:p w14:paraId="0D1ACEC0" w14:textId="47FDBE43" w:rsidR="00DB5B23" w:rsidRPr="00DB5B23" w:rsidRDefault="00DB5B23"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En het resultaat na uitvoering:</w:t>
      </w:r>
    </w:p>
    <w:p w14:paraId="773472EA" w14:textId="51FF9DD6" w:rsidR="00DB5B23" w:rsidRDefault="00DB5B23"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hAnsi="Courier New" w:cs="Courier New"/>
          <w:color w:val="333333"/>
          <w:sz w:val="20"/>
          <w:szCs w:val="20"/>
          <w:lang w:eastAsia="en-US"/>
        </w:rPr>
      </w:pPr>
      <w:r>
        <w:rPr>
          <w:noProof/>
        </w:rPr>
        <w:drawing>
          <wp:inline distT="0" distB="0" distL="0" distR="0" wp14:anchorId="565706DD" wp14:editId="749A1185">
            <wp:extent cx="3048000" cy="1495106"/>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71394" cy="1506581"/>
                    </a:xfrm>
                    <a:prstGeom prst="rect">
                      <a:avLst/>
                    </a:prstGeom>
                  </pic:spPr>
                </pic:pic>
              </a:graphicData>
            </a:graphic>
          </wp:inline>
        </w:drawing>
      </w:r>
    </w:p>
    <w:p w14:paraId="6388F5B9" w14:textId="77777777" w:rsidR="00C751FF" w:rsidRPr="00487E5E" w:rsidRDefault="00C751FF" w:rsidP="00C75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u w:val="single"/>
          <w:lang w:eastAsia="en-US"/>
        </w:rPr>
      </w:pPr>
      <w:r w:rsidRPr="00487E5E">
        <w:rPr>
          <w:b/>
          <w:u w:val="single"/>
          <w:lang w:eastAsia="en-US"/>
        </w:rPr>
        <w:t>GIT Bash</w:t>
      </w:r>
    </w:p>
    <w:p w14:paraId="1E919265" w14:textId="4C5B4698" w:rsidR="00DB5B23" w:rsidRPr="00DB5B23" w:rsidRDefault="00DB5B23" w:rsidP="00147B18">
      <w:pPr>
        <w:shd w:val="clear" w:color="auto" w:fill="FFFFFF"/>
        <w:spacing w:before="150" w:line="240" w:lineRule="auto"/>
      </w:pPr>
      <w:r w:rsidRPr="00DB5B23">
        <w:t>In</w:t>
      </w:r>
      <w:r>
        <w:t xml:space="preserve"> </w:t>
      </w:r>
      <w:r w:rsidRPr="00DB5B23">
        <w:t>d</w:t>
      </w:r>
      <w:r w:rsidR="00522215">
        <w:t xml:space="preserve">e command line is het mogelijk om de lokale branches die niet meer voorkomen in de remote ook werkelijk te verwijderen: </w:t>
      </w:r>
    </w:p>
    <w:p w14:paraId="7D40C223" w14:textId="3493A0EE" w:rsidR="00426479" w:rsidRPr="004415B3" w:rsidRDefault="002D6E2A" w:rsidP="00147B18">
      <w:pPr>
        <w:shd w:val="clear" w:color="auto" w:fill="FFFFFF"/>
        <w:spacing w:before="150" w:line="240" w:lineRule="auto"/>
        <w:rPr>
          <w:rFonts w:ascii="Courier New" w:hAnsi="Courier New" w:cs="Courier New"/>
          <w:color w:val="333333"/>
          <w:sz w:val="20"/>
          <w:szCs w:val="20"/>
          <w:lang w:eastAsia="en-US"/>
        </w:rPr>
      </w:pPr>
      <w:r>
        <w:rPr>
          <w:rFonts w:ascii="Courier New" w:hAnsi="Courier New" w:cs="Courier New"/>
          <w:color w:val="333333"/>
          <w:sz w:val="20"/>
          <w:szCs w:val="20"/>
          <w:lang w:eastAsia="en-US"/>
        </w:rPr>
        <w:t>git</w:t>
      </w:r>
      <w:r w:rsidR="00426479" w:rsidRPr="004415B3">
        <w:rPr>
          <w:rFonts w:ascii="Courier New" w:hAnsi="Courier New" w:cs="Courier New"/>
          <w:color w:val="333333"/>
          <w:sz w:val="20"/>
          <w:szCs w:val="20"/>
          <w:lang w:eastAsia="en-US"/>
        </w:rPr>
        <w:t xml:space="preserve"> remote prune origin</w:t>
      </w:r>
    </w:p>
    <w:p w14:paraId="4EBF90D6" w14:textId="61BBF009" w:rsidR="00EE3E91" w:rsidRDefault="00522215" w:rsidP="00147B18">
      <w:pPr>
        <w:shd w:val="clear" w:color="auto" w:fill="FFFFFF"/>
        <w:spacing w:before="150" w:line="240" w:lineRule="auto"/>
      </w:pPr>
      <w:r>
        <w:t xml:space="preserve">Wanneer je de optie </w:t>
      </w:r>
      <w:r>
        <w:rPr>
          <w:rFonts w:ascii="Arial" w:hAnsi="Arial" w:cs="Arial"/>
          <w:color w:val="222222"/>
          <w:shd w:val="clear" w:color="auto" w:fill="FFFFFF"/>
        </w:rPr>
        <w:t> </w:t>
      </w:r>
      <w:r w:rsidRPr="00522215">
        <w:rPr>
          <w:rFonts w:ascii="Courier New" w:hAnsi="Courier New" w:cs="Courier New"/>
          <w:color w:val="333333"/>
          <w:sz w:val="20"/>
          <w:szCs w:val="20"/>
          <w:lang w:eastAsia="en-US"/>
        </w:rPr>
        <w:t>--</w:t>
      </w:r>
      <w:r w:rsidRPr="00D77A05">
        <w:rPr>
          <w:rFonts w:ascii="Courier New" w:hAnsi="Courier New" w:cs="Courier New"/>
          <w:color w:val="333333"/>
          <w:sz w:val="20"/>
          <w:szCs w:val="20"/>
          <w:lang w:eastAsia="en-US"/>
        </w:rPr>
        <w:t>dry</w:t>
      </w:r>
      <w:r w:rsidRPr="00522215">
        <w:rPr>
          <w:rFonts w:ascii="Courier New" w:hAnsi="Courier New" w:cs="Courier New"/>
          <w:color w:val="333333"/>
          <w:sz w:val="20"/>
          <w:szCs w:val="20"/>
          <w:lang w:eastAsia="en-US"/>
        </w:rPr>
        <w:t>-run</w:t>
      </w:r>
      <w:r>
        <w:rPr>
          <w:rFonts w:ascii="Arial" w:hAnsi="Arial" w:cs="Arial"/>
          <w:color w:val="222222"/>
          <w:shd w:val="clear" w:color="auto" w:fill="FFFFFF"/>
        </w:rPr>
        <w:t xml:space="preserve"> </w:t>
      </w:r>
      <w:r w:rsidR="00D77A05">
        <w:rPr>
          <w:rFonts w:ascii="Arial" w:hAnsi="Arial" w:cs="Arial"/>
          <w:color w:val="222222"/>
          <w:shd w:val="clear" w:color="auto" w:fill="FFFFFF"/>
        </w:rPr>
        <w:t>toevoegt</w:t>
      </w:r>
      <w:r>
        <w:rPr>
          <w:rFonts w:ascii="Arial" w:hAnsi="Arial" w:cs="Arial"/>
          <w:color w:val="222222"/>
          <w:shd w:val="clear" w:color="auto" w:fill="FFFFFF"/>
        </w:rPr>
        <w:t xml:space="preserve">, krijg je het overzicht van lokale branches die lokaal niet meer bestaan. </w:t>
      </w:r>
    </w:p>
    <w:p w14:paraId="75456A7D" w14:textId="59BC847B" w:rsidR="00522215" w:rsidRDefault="002D6E2A" w:rsidP="00147B18">
      <w:pPr>
        <w:shd w:val="clear" w:color="auto" w:fill="FFFFFF"/>
        <w:spacing w:before="150" w:line="240" w:lineRule="auto"/>
        <w:rPr>
          <w:rFonts w:ascii="Courier New" w:hAnsi="Courier New" w:cs="Courier New"/>
          <w:color w:val="333333"/>
          <w:sz w:val="20"/>
          <w:szCs w:val="20"/>
          <w:lang w:eastAsia="en-US"/>
        </w:rPr>
      </w:pPr>
      <w:r>
        <w:rPr>
          <w:lang w:eastAsia="en-US"/>
        </w:rPr>
        <w:t xml:space="preserve"> </w:t>
      </w:r>
      <w:r w:rsidRPr="002D6E2A">
        <w:rPr>
          <w:rFonts w:ascii="Courier New" w:hAnsi="Courier New" w:cs="Courier New"/>
          <w:color w:val="333333"/>
          <w:sz w:val="20"/>
          <w:szCs w:val="20"/>
          <w:lang w:eastAsia="en-US"/>
        </w:rPr>
        <w:t xml:space="preserve"> </w:t>
      </w:r>
    </w:p>
    <w:p w14:paraId="30335B8B" w14:textId="77777777" w:rsidR="00522215" w:rsidRDefault="00522215">
      <w:pPr>
        <w:spacing w:line="240" w:lineRule="auto"/>
        <w:rPr>
          <w:rFonts w:ascii="Courier New" w:hAnsi="Courier New" w:cs="Courier New"/>
          <w:color w:val="333333"/>
          <w:sz w:val="20"/>
          <w:szCs w:val="20"/>
          <w:lang w:eastAsia="en-US"/>
        </w:rPr>
      </w:pPr>
      <w:r>
        <w:rPr>
          <w:rFonts w:ascii="Courier New" w:hAnsi="Courier New" w:cs="Courier New"/>
          <w:color w:val="333333"/>
          <w:sz w:val="20"/>
          <w:szCs w:val="20"/>
          <w:lang w:eastAsia="en-US"/>
        </w:rPr>
        <w:br w:type="page"/>
      </w:r>
    </w:p>
    <w:p w14:paraId="15492531" w14:textId="1C112161" w:rsidR="00EE3E91" w:rsidRPr="004415B3" w:rsidRDefault="00A23B24" w:rsidP="002F29C9">
      <w:pPr>
        <w:pStyle w:val="Kop1"/>
        <w:numPr>
          <w:ilvl w:val="0"/>
          <w:numId w:val="20"/>
        </w:numPr>
        <w:spacing w:after="240" w:line="240" w:lineRule="auto"/>
      </w:pPr>
      <w:bookmarkStart w:id="41" w:name="_Toc52790371"/>
      <w:r w:rsidRPr="004415B3">
        <w:lastRenderedPageBreak/>
        <w:t xml:space="preserve">Het gebruik van </w:t>
      </w:r>
      <w:r w:rsidR="008759E4">
        <w:t>GIT</w:t>
      </w:r>
      <w:r w:rsidR="00EE3E91" w:rsidRPr="004415B3">
        <w:t xml:space="preserve"> </w:t>
      </w:r>
      <w:r w:rsidRPr="004415B3">
        <w:t xml:space="preserve">voor </w:t>
      </w:r>
      <w:r w:rsidR="002E637E">
        <w:t>DataS</w:t>
      </w:r>
      <w:r w:rsidR="00EE3E91" w:rsidRPr="004415B3">
        <w:t xml:space="preserve">tage </w:t>
      </w:r>
      <w:r w:rsidRPr="004415B3">
        <w:t>objecten</w:t>
      </w:r>
      <w:bookmarkEnd w:id="41"/>
    </w:p>
    <w:p w14:paraId="3FECF5A8" w14:textId="216ED3AF" w:rsidR="00C91A90" w:rsidRPr="004415B3" w:rsidRDefault="00A23B24" w:rsidP="009D1DDB">
      <w:pPr>
        <w:pStyle w:val="Lijstalinea"/>
        <w:numPr>
          <w:ilvl w:val="0"/>
          <w:numId w:val="7"/>
        </w:numPr>
        <w:rPr>
          <w:lang w:eastAsia="en-US"/>
        </w:rPr>
      </w:pPr>
      <w:r w:rsidRPr="004415B3">
        <w:t xml:space="preserve">Het </w:t>
      </w:r>
      <w:r w:rsidR="008759E4">
        <w:t>GIT</w:t>
      </w:r>
      <w:r w:rsidR="00C91A90" w:rsidRPr="004415B3">
        <w:t xml:space="preserve"> </w:t>
      </w:r>
      <w:r w:rsidRPr="004415B3">
        <w:t>versiebeheer van DataSt</w:t>
      </w:r>
      <w:r w:rsidR="005E29C6" w:rsidRPr="004415B3">
        <w:t>a</w:t>
      </w:r>
      <w:r w:rsidRPr="004415B3">
        <w:t>ge objecten vindt plaats op basis van DataStage export (.</w:t>
      </w:r>
      <w:r w:rsidR="000D28D9">
        <w:rPr>
          <w:b/>
          <w:lang w:eastAsia="en-US"/>
        </w:rPr>
        <w:t>d</w:t>
      </w:r>
      <w:r w:rsidR="00C91A90" w:rsidRPr="004415B3">
        <w:rPr>
          <w:b/>
          <w:lang w:eastAsia="en-US"/>
        </w:rPr>
        <w:t>sx</w:t>
      </w:r>
      <w:r w:rsidR="00C91A90" w:rsidRPr="004415B3">
        <w:rPr>
          <w:lang w:eastAsia="en-US"/>
        </w:rPr>
        <w:t xml:space="preserve">) </w:t>
      </w:r>
      <w:r w:rsidR="002E637E">
        <w:rPr>
          <w:lang w:eastAsia="en-US"/>
        </w:rPr>
        <w:t>bestanden</w:t>
      </w:r>
      <w:r w:rsidR="00C91A90" w:rsidRPr="004415B3">
        <w:rPr>
          <w:lang w:eastAsia="en-US"/>
        </w:rPr>
        <w:t xml:space="preserve">. </w:t>
      </w:r>
      <w:r w:rsidRPr="004415B3">
        <w:rPr>
          <w:lang w:eastAsia="en-US"/>
        </w:rPr>
        <w:t xml:space="preserve">Deze </w:t>
      </w:r>
      <w:r w:rsidR="002E637E">
        <w:rPr>
          <w:lang w:eastAsia="en-US"/>
        </w:rPr>
        <w:t>bestanden</w:t>
      </w:r>
      <w:r w:rsidRPr="004415B3">
        <w:rPr>
          <w:lang w:eastAsia="en-US"/>
        </w:rPr>
        <w:t xml:space="preserve"> worden in de </w:t>
      </w:r>
      <w:r w:rsidR="008759E4">
        <w:rPr>
          <w:lang w:eastAsia="en-US"/>
        </w:rPr>
        <w:t>GIT</w:t>
      </w:r>
      <w:r w:rsidRPr="004415B3">
        <w:rPr>
          <w:lang w:eastAsia="en-US"/>
        </w:rPr>
        <w:t xml:space="preserve"> werkdirectory geplaatst (</w:t>
      </w:r>
      <w:r w:rsidR="00F7421B" w:rsidRPr="004415B3">
        <w:rPr>
          <w:lang w:eastAsia="en-US"/>
        </w:rPr>
        <w:t xml:space="preserve">in de </w:t>
      </w:r>
      <w:r w:rsidRPr="004415B3">
        <w:rPr>
          <w:lang w:eastAsia="en-US"/>
        </w:rPr>
        <w:t xml:space="preserve">DataStage project </w:t>
      </w:r>
      <w:r w:rsidR="002E637E">
        <w:rPr>
          <w:lang w:eastAsia="en-US"/>
        </w:rPr>
        <w:t>mappen</w:t>
      </w:r>
      <w:r w:rsidRPr="004415B3">
        <w:rPr>
          <w:lang w:eastAsia="en-US"/>
        </w:rPr>
        <w:t xml:space="preserve">structuur). </w:t>
      </w:r>
      <w:r w:rsidR="00C91A90" w:rsidRPr="004415B3">
        <w:rPr>
          <w:lang w:eastAsia="en-US"/>
        </w:rPr>
        <w:t xml:space="preserve"> </w:t>
      </w:r>
    </w:p>
    <w:p w14:paraId="791D7096" w14:textId="3FF9E09F" w:rsidR="00C91A90" w:rsidRPr="004415B3" w:rsidRDefault="00A23B24" w:rsidP="009D1DDB">
      <w:pPr>
        <w:pStyle w:val="Lijstalinea"/>
        <w:numPr>
          <w:ilvl w:val="0"/>
          <w:numId w:val="7"/>
        </w:numPr>
        <w:rPr>
          <w:lang w:eastAsia="en-US"/>
        </w:rPr>
      </w:pPr>
      <w:r w:rsidRPr="004415B3">
        <w:rPr>
          <w:lang w:eastAsia="en-US"/>
        </w:rPr>
        <w:t xml:space="preserve">Eerst voert de ontwikkelaar een pull uit vanuit de remote repository om de meest recente </w:t>
      </w:r>
      <w:r w:rsidR="00DC6D77">
        <w:rPr>
          <w:lang w:eastAsia="en-US"/>
        </w:rPr>
        <w:t>.d</w:t>
      </w:r>
      <w:r w:rsidR="00856E91" w:rsidRPr="004415B3">
        <w:rPr>
          <w:lang w:eastAsia="en-US"/>
        </w:rPr>
        <w:t xml:space="preserve">sx </w:t>
      </w:r>
      <w:r w:rsidR="002E637E">
        <w:rPr>
          <w:lang w:eastAsia="en-US"/>
        </w:rPr>
        <w:t>bestanden</w:t>
      </w:r>
      <w:r w:rsidR="00856E91" w:rsidRPr="004415B3">
        <w:rPr>
          <w:lang w:eastAsia="en-US"/>
        </w:rPr>
        <w:t xml:space="preserve"> op te halen. Daarnaast maakt de ontwikkelaar een nieuwe branch aan voor de uit te voeren wijzigingen.</w:t>
      </w:r>
    </w:p>
    <w:p w14:paraId="1940CC47" w14:textId="1F5F032C" w:rsidR="00F43C92" w:rsidRPr="004415B3" w:rsidRDefault="00856E91" w:rsidP="009D1DDB">
      <w:pPr>
        <w:pStyle w:val="Lijstalinea"/>
        <w:numPr>
          <w:ilvl w:val="0"/>
          <w:numId w:val="7"/>
        </w:numPr>
        <w:rPr>
          <w:lang w:eastAsia="en-US"/>
        </w:rPr>
      </w:pPr>
      <w:r w:rsidRPr="004415B3">
        <w:rPr>
          <w:lang w:eastAsia="en-US"/>
        </w:rPr>
        <w:t xml:space="preserve">Vervolgens importeert de ontwikkelaar de </w:t>
      </w:r>
      <w:r w:rsidR="00382089" w:rsidRPr="004415B3">
        <w:rPr>
          <w:lang w:eastAsia="en-US"/>
        </w:rPr>
        <w:t>.</w:t>
      </w:r>
      <w:r w:rsidR="00DC6D77">
        <w:rPr>
          <w:lang w:eastAsia="en-US"/>
        </w:rPr>
        <w:t>d</w:t>
      </w:r>
      <w:r w:rsidRPr="004415B3">
        <w:rPr>
          <w:lang w:eastAsia="en-US"/>
        </w:rPr>
        <w:t xml:space="preserve">sx </w:t>
      </w:r>
      <w:r w:rsidR="002E637E">
        <w:rPr>
          <w:lang w:eastAsia="en-US"/>
        </w:rPr>
        <w:t>bestanden</w:t>
      </w:r>
      <w:r w:rsidRPr="004415B3">
        <w:rPr>
          <w:lang w:eastAsia="en-US"/>
        </w:rPr>
        <w:t xml:space="preserve"> in de DataStage omgeving </w:t>
      </w:r>
      <w:r w:rsidR="00F7421B" w:rsidRPr="004415B3">
        <w:rPr>
          <w:lang w:eastAsia="en-US"/>
        </w:rPr>
        <w:t>en worden</w:t>
      </w:r>
      <w:r w:rsidRPr="004415B3">
        <w:rPr>
          <w:lang w:eastAsia="en-US"/>
        </w:rPr>
        <w:t xml:space="preserve"> de wijzigingen in DataStage uitgevoerd.</w:t>
      </w:r>
    </w:p>
    <w:p w14:paraId="2D2F78FA" w14:textId="14BD02DF" w:rsidR="00F43C92" w:rsidRPr="004415B3" w:rsidRDefault="00856E91" w:rsidP="009D1DDB">
      <w:pPr>
        <w:pStyle w:val="Lijstalinea"/>
        <w:numPr>
          <w:ilvl w:val="0"/>
          <w:numId w:val="7"/>
        </w:numPr>
        <w:rPr>
          <w:lang w:eastAsia="en-US"/>
        </w:rPr>
      </w:pPr>
      <w:r w:rsidRPr="004415B3">
        <w:rPr>
          <w:lang w:eastAsia="en-US"/>
        </w:rPr>
        <w:t xml:space="preserve">Wanneer de wijzigingen gereed zijn en de unit test is afgerond, worden de gewijzigde DataStage componenten </w:t>
      </w:r>
      <w:r w:rsidR="002E637E" w:rsidRPr="004415B3">
        <w:rPr>
          <w:lang w:eastAsia="en-US"/>
        </w:rPr>
        <w:t>geëxporteerd</w:t>
      </w:r>
      <w:r w:rsidRPr="004415B3">
        <w:rPr>
          <w:lang w:eastAsia="en-US"/>
        </w:rPr>
        <w:t xml:space="preserve"> en opgeslagen in de lokale </w:t>
      </w:r>
      <w:r w:rsidR="008759E4">
        <w:rPr>
          <w:lang w:eastAsia="en-US"/>
        </w:rPr>
        <w:t>GIT</w:t>
      </w:r>
      <w:r w:rsidRPr="004415B3">
        <w:rPr>
          <w:lang w:eastAsia="en-US"/>
        </w:rPr>
        <w:t xml:space="preserve"> omgeving. </w:t>
      </w:r>
    </w:p>
    <w:p w14:paraId="67359574" w14:textId="6D6F7529" w:rsidR="00F43C92" w:rsidRPr="004415B3" w:rsidRDefault="00F43C92" w:rsidP="00F43C92">
      <w:pPr>
        <w:rPr>
          <w:lang w:eastAsia="en-US"/>
        </w:rPr>
      </w:pPr>
    </w:p>
    <w:p w14:paraId="67EE8607" w14:textId="692C60E7" w:rsidR="00F43C92" w:rsidRPr="004415B3" w:rsidRDefault="00856E91" w:rsidP="00F43C92">
      <w:pPr>
        <w:rPr>
          <w:lang w:eastAsia="en-US"/>
        </w:rPr>
      </w:pPr>
      <w:r w:rsidRPr="004415B3">
        <w:rPr>
          <w:lang w:eastAsia="en-US"/>
        </w:rPr>
        <w:t>Onderstaande secties beschrijven het Dat</w:t>
      </w:r>
      <w:r w:rsidR="002E637E">
        <w:rPr>
          <w:lang w:eastAsia="en-US"/>
        </w:rPr>
        <w:t>aStage export- en import proces</w:t>
      </w:r>
      <w:r w:rsidRPr="004415B3">
        <w:rPr>
          <w:lang w:eastAsia="en-US"/>
        </w:rPr>
        <w:t xml:space="preserve"> middels de </w:t>
      </w:r>
      <w:r w:rsidR="000D28D9">
        <w:rPr>
          <w:lang w:eastAsia="en-US"/>
        </w:rPr>
        <w:t>DataStage Designer</w:t>
      </w:r>
      <w:r w:rsidRPr="004415B3">
        <w:rPr>
          <w:lang w:eastAsia="en-US"/>
        </w:rPr>
        <w:t xml:space="preserve"> </w:t>
      </w:r>
      <w:r w:rsidR="000D28D9">
        <w:rPr>
          <w:lang w:eastAsia="en-US"/>
        </w:rPr>
        <w:t>client</w:t>
      </w:r>
      <w:r w:rsidRPr="004415B3">
        <w:rPr>
          <w:lang w:eastAsia="en-US"/>
        </w:rPr>
        <w:t xml:space="preserve">. </w:t>
      </w:r>
    </w:p>
    <w:p w14:paraId="187CE1A6" w14:textId="77777777" w:rsidR="00C91A90" w:rsidRPr="004415B3" w:rsidRDefault="00C91A90" w:rsidP="00C91A90"/>
    <w:p w14:paraId="32248618" w14:textId="1E164A2A" w:rsidR="00EE3E91" w:rsidRPr="004415B3" w:rsidRDefault="00231EE7" w:rsidP="00EE3E91">
      <w:pPr>
        <w:pStyle w:val="Kop2"/>
        <w:rPr>
          <w:lang w:eastAsia="en-US"/>
        </w:rPr>
      </w:pPr>
      <w:bookmarkStart w:id="42" w:name="_Toc52790372"/>
      <w:r>
        <w:rPr>
          <w:lang w:eastAsia="en-US"/>
        </w:rPr>
        <w:t>7</w:t>
      </w:r>
      <w:r w:rsidR="00EE3E91" w:rsidRPr="004415B3">
        <w:rPr>
          <w:lang w:eastAsia="en-US"/>
        </w:rPr>
        <w:t xml:space="preserve">.1 </w:t>
      </w:r>
      <w:r w:rsidR="000D28D9" w:rsidRPr="000D28D9">
        <w:rPr>
          <w:lang w:eastAsia="en-US"/>
        </w:rPr>
        <w:t>Exporteren van DataStage objecten (componenten) uit DataStage Designer</w:t>
      </w:r>
      <w:bookmarkEnd w:id="42"/>
    </w:p>
    <w:p w14:paraId="7B003DE9" w14:textId="77777777" w:rsidR="00C2136F" w:rsidRDefault="000D28D9" w:rsidP="00C2136F">
      <w:pPr>
        <w:shd w:val="clear" w:color="auto" w:fill="FFFFFF"/>
        <w:spacing w:before="150" w:line="240" w:lineRule="auto"/>
        <w:rPr>
          <w:lang w:eastAsia="en-US"/>
        </w:rPr>
      </w:pPr>
      <w:r w:rsidRPr="000D28D9">
        <w:rPr>
          <w:lang w:eastAsia="en-US"/>
        </w:rPr>
        <w:t xml:space="preserve">In de standaard manier van werken worden alle DataStage objecten geëxporteerd, inclusief "executables" uit DataStage Designer. </w:t>
      </w:r>
    </w:p>
    <w:p w14:paraId="07B0DCE2" w14:textId="00A5DD9D" w:rsidR="002407D1" w:rsidRDefault="00C2136F" w:rsidP="00C2136F">
      <w:pPr>
        <w:pStyle w:val="Lijstalinea"/>
        <w:numPr>
          <w:ilvl w:val="0"/>
          <w:numId w:val="13"/>
        </w:numPr>
        <w:shd w:val="clear" w:color="auto" w:fill="FFFFFF"/>
        <w:spacing w:before="150" w:line="240" w:lineRule="auto"/>
      </w:pPr>
      <w:r w:rsidRPr="00C2136F">
        <w:t>Open DataStage Designer en inloggen met uw gegevens</w:t>
      </w:r>
    </w:p>
    <w:p w14:paraId="76337F03" w14:textId="6C59B2E1" w:rsidR="00C2136F" w:rsidRPr="004415B3" w:rsidRDefault="00E54E91" w:rsidP="002407D1">
      <w:pPr>
        <w:pStyle w:val="Lijstalinea"/>
        <w:shd w:val="clear" w:color="auto" w:fill="FFFFFF"/>
        <w:spacing w:before="150" w:line="240" w:lineRule="auto"/>
      </w:pPr>
      <w:r w:rsidRPr="00E54E91">
        <w:rPr>
          <w:noProof/>
        </w:rPr>
        <w:drawing>
          <wp:inline distT="0" distB="0" distL="0" distR="0" wp14:anchorId="3DB7433E" wp14:editId="712D27B8">
            <wp:extent cx="2562225" cy="340995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2225" cy="3409950"/>
                    </a:xfrm>
                    <a:prstGeom prst="rect">
                      <a:avLst/>
                    </a:prstGeom>
                    <a:noFill/>
                    <a:ln>
                      <a:noFill/>
                    </a:ln>
                  </pic:spPr>
                </pic:pic>
              </a:graphicData>
            </a:graphic>
          </wp:inline>
        </w:drawing>
      </w:r>
    </w:p>
    <w:p w14:paraId="32570EC4" w14:textId="4B466A16" w:rsidR="002407D1" w:rsidRPr="004415B3" w:rsidRDefault="00C2136F" w:rsidP="002407D1">
      <w:pPr>
        <w:pStyle w:val="Lijstalinea"/>
        <w:shd w:val="clear" w:color="auto" w:fill="FFFFFF"/>
        <w:spacing w:before="150" w:line="240" w:lineRule="auto"/>
      </w:pPr>
      <w:r>
        <w:rPr>
          <w:noProof/>
        </w:rPr>
        <w:lastRenderedPageBreak/>
        <w:drawing>
          <wp:inline distT="0" distB="0" distL="0" distR="0" wp14:anchorId="6760A8A7" wp14:editId="0D7EB3D4">
            <wp:extent cx="3814951" cy="422910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27038" cy="4242499"/>
                    </a:xfrm>
                    <a:prstGeom prst="rect">
                      <a:avLst/>
                    </a:prstGeom>
                  </pic:spPr>
                </pic:pic>
              </a:graphicData>
            </a:graphic>
          </wp:inline>
        </w:drawing>
      </w:r>
    </w:p>
    <w:p w14:paraId="4F4DF10C" w14:textId="77777777" w:rsidR="009D1DDB" w:rsidRPr="004415B3" w:rsidRDefault="009D1DDB" w:rsidP="009D1DDB">
      <w:pPr>
        <w:pStyle w:val="Lijstalinea"/>
        <w:shd w:val="clear" w:color="auto" w:fill="FFFFFF"/>
        <w:spacing w:before="150" w:line="240" w:lineRule="auto"/>
      </w:pPr>
    </w:p>
    <w:p w14:paraId="2A749B99" w14:textId="77777777" w:rsidR="00ED3DAB" w:rsidRDefault="00E54E91" w:rsidP="00ED3DAB">
      <w:pPr>
        <w:pStyle w:val="Lijstalinea"/>
        <w:numPr>
          <w:ilvl w:val="0"/>
          <w:numId w:val="8"/>
        </w:numPr>
        <w:shd w:val="clear" w:color="auto" w:fill="FFFFFF"/>
        <w:spacing w:before="150" w:line="240" w:lineRule="auto"/>
      </w:pPr>
      <w:r w:rsidRPr="00E54E91">
        <w:t>selecteer het DataStage-object dat moet worden geëxporte</w:t>
      </w:r>
      <w:r w:rsidR="00051FDD">
        <w:t xml:space="preserve">erd. </w:t>
      </w:r>
      <w:r w:rsidR="00ED3DAB" w:rsidRPr="00ED3DAB">
        <w:t>Er zijn 2 manieren om de objecten te exporteren:</w:t>
      </w:r>
    </w:p>
    <w:p w14:paraId="78B0B84E" w14:textId="3C0517F3" w:rsidR="002407D1" w:rsidRPr="004415B3" w:rsidRDefault="009D1DDB" w:rsidP="00ED3DAB">
      <w:pPr>
        <w:pStyle w:val="Lijstalinea"/>
        <w:shd w:val="clear" w:color="auto" w:fill="FFFFFF"/>
        <w:spacing w:before="150" w:line="240" w:lineRule="auto"/>
      </w:pPr>
      <w:r w:rsidRPr="004415B3">
        <w:t xml:space="preserve"> </w:t>
      </w:r>
    </w:p>
    <w:p w14:paraId="7DF0508D" w14:textId="33AFA3E9" w:rsidR="009D1DDB" w:rsidRPr="004415B3" w:rsidRDefault="00AB146B" w:rsidP="001C7295">
      <w:pPr>
        <w:pStyle w:val="Lijstalinea"/>
        <w:numPr>
          <w:ilvl w:val="0"/>
          <w:numId w:val="15"/>
        </w:numPr>
        <w:shd w:val="clear" w:color="auto" w:fill="FFFFFF"/>
        <w:spacing w:before="150" w:line="240" w:lineRule="auto"/>
      </w:pPr>
      <w:r w:rsidRPr="00AB146B">
        <w:t>Selecteer een of meer objecten en klik met de rechtermuisknop op de geselecteerd</w:t>
      </w:r>
      <w:r>
        <w:t>e objecten. Selecteer de optie</w:t>
      </w:r>
      <w:r w:rsidRPr="00AB146B">
        <w:t xml:space="preserve"> </w:t>
      </w:r>
      <w:r w:rsidR="00051FDD">
        <w:t>“Export”</w:t>
      </w:r>
    </w:p>
    <w:p w14:paraId="15DD3524" w14:textId="29EEB46E" w:rsidR="002407D1" w:rsidRPr="004415B3" w:rsidRDefault="00E54E91" w:rsidP="002407D1">
      <w:pPr>
        <w:shd w:val="clear" w:color="auto" w:fill="FFFFFF"/>
        <w:spacing w:before="150" w:line="240" w:lineRule="auto"/>
      </w:pPr>
      <w:r w:rsidRPr="00E54E91">
        <w:rPr>
          <w:noProof/>
        </w:rPr>
        <w:lastRenderedPageBreak/>
        <w:drawing>
          <wp:inline distT="0" distB="0" distL="0" distR="0" wp14:anchorId="6414E2FA" wp14:editId="0C6F57DE">
            <wp:extent cx="2711621" cy="298132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17614" cy="2987914"/>
                    </a:xfrm>
                    <a:prstGeom prst="rect">
                      <a:avLst/>
                    </a:prstGeom>
                    <a:noFill/>
                    <a:ln>
                      <a:noFill/>
                    </a:ln>
                  </pic:spPr>
                </pic:pic>
              </a:graphicData>
            </a:graphic>
          </wp:inline>
        </w:drawing>
      </w:r>
    </w:p>
    <w:p w14:paraId="0BC1FBC5" w14:textId="4C30B48A" w:rsidR="009D1DDB" w:rsidRPr="001C7295" w:rsidRDefault="00051FDD" w:rsidP="001C7295">
      <w:pPr>
        <w:pStyle w:val="Lijstalinea"/>
        <w:numPr>
          <w:ilvl w:val="0"/>
          <w:numId w:val="15"/>
        </w:numPr>
        <w:shd w:val="clear" w:color="auto" w:fill="FFFFFF"/>
        <w:spacing w:before="150" w:line="240" w:lineRule="auto"/>
        <w:rPr>
          <w:i/>
        </w:rPr>
      </w:pPr>
      <w:r w:rsidRPr="001C7295">
        <w:rPr>
          <w:i/>
        </w:rPr>
        <w:t>Klik in het menutabblad op “Export” en selecteer "DataStage Components”</w:t>
      </w:r>
    </w:p>
    <w:p w14:paraId="52689A73" w14:textId="404E9F40" w:rsidR="00EE3E91" w:rsidRPr="004415B3" w:rsidRDefault="00E54E91" w:rsidP="00EE3E91">
      <w:pPr>
        <w:shd w:val="clear" w:color="auto" w:fill="FFFFFF"/>
        <w:spacing w:before="150" w:line="240" w:lineRule="auto"/>
      </w:pPr>
      <w:r w:rsidRPr="00E54E91">
        <w:rPr>
          <w:noProof/>
        </w:rPr>
        <w:drawing>
          <wp:inline distT="0" distB="0" distL="0" distR="0" wp14:anchorId="505367A9" wp14:editId="2ABC9B02">
            <wp:extent cx="2679065" cy="2930525"/>
            <wp:effectExtent l="0" t="0" r="6985" b="317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9065" cy="2930525"/>
                    </a:xfrm>
                    <a:prstGeom prst="rect">
                      <a:avLst/>
                    </a:prstGeom>
                    <a:noFill/>
                    <a:ln>
                      <a:noFill/>
                    </a:ln>
                  </pic:spPr>
                </pic:pic>
              </a:graphicData>
            </a:graphic>
          </wp:inline>
        </w:drawing>
      </w:r>
    </w:p>
    <w:p w14:paraId="379F9F4F" w14:textId="39074ED5" w:rsidR="00AB146B" w:rsidRPr="001C7295" w:rsidRDefault="001C7295" w:rsidP="00D97600">
      <w:pPr>
        <w:pStyle w:val="Lijstalinea"/>
        <w:numPr>
          <w:ilvl w:val="0"/>
          <w:numId w:val="8"/>
        </w:numPr>
        <w:shd w:val="clear" w:color="auto" w:fill="FFFFFF"/>
        <w:spacing w:before="150" w:line="240" w:lineRule="auto"/>
      </w:pPr>
      <w:r w:rsidRPr="001C7295">
        <w:t>Klik in het Export</w:t>
      </w:r>
      <w:r>
        <w:t xml:space="preserve">venster op de link "Add". </w:t>
      </w:r>
      <w:r w:rsidRPr="001C7295">
        <w:t>Selecteer een of meer objecten en klik op "OK".</w:t>
      </w:r>
    </w:p>
    <w:p w14:paraId="3ED6D793" w14:textId="2722F245" w:rsidR="00D97600" w:rsidRDefault="00D97600" w:rsidP="00D97600">
      <w:pPr>
        <w:pStyle w:val="Lijstalinea"/>
        <w:shd w:val="clear" w:color="auto" w:fill="FFFFFF"/>
        <w:spacing w:before="150" w:line="240" w:lineRule="auto"/>
        <w:rPr>
          <w:lang w:val="en-US"/>
        </w:rPr>
      </w:pPr>
      <w:r w:rsidRPr="00AB146B">
        <w:rPr>
          <w:noProof/>
        </w:rPr>
        <w:lastRenderedPageBreak/>
        <w:drawing>
          <wp:inline distT="0" distB="0" distL="0" distR="0" wp14:anchorId="55A10CF8" wp14:editId="1E7B5C0A">
            <wp:extent cx="3681095" cy="307467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1095" cy="3074670"/>
                    </a:xfrm>
                    <a:prstGeom prst="rect">
                      <a:avLst/>
                    </a:prstGeom>
                    <a:noFill/>
                    <a:ln>
                      <a:noFill/>
                    </a:ln>
                  </pic:spPr>
                </pic:pic>
              </a:graphicData>
            </a:graphic>
          </wp:inline>
        </w:drawing>
      </w:r>
    </w:p>
    <w:p w14:paraId="4CDA83AD" w14:textId="4A912F77" w:rsidR="009D1DDB" w:rsidRPr="00C10FF5" w:rsidRDefault="00051FDD" w:rsidP="00C10FF5">
      <w:pPr>
        <w:pStyle w:val="Lijstalinea"/>
        <w:numPr>
          <w:ilvl w:val="0"/>
          <w:numId w:val="8"/>
        </w:numPr>
        <w:shd w:val="clear" w:color="auto" w:fill="FFFFFF"/>
        <w:spacing w:before="150" w:line="240" w:lineRule="auto"/>
        <w:rPr>
          <w:lang w:val="en-US"/>
        </w:rPr>
      </w:pPr>
      <w:r w:rsidRPr="00C10FF5">
        <w:rPr>
          <w:lang w:val="en-US"/>
        </w:rPr>
        <w:t>Selecteer in het venster Exporteren de optie "Export Job designs with executables (where applicable)".</w:t>
      </w:r>
    </w:p>
    <w:p w14:paraId="1D700247" w14:textId="743CC735" w:rsidR="004B4F01" w:rsidRPr="00051FDD" w:rsidRDefault="00C10FF5">
      <w:pPr>
        <w:spacing w:line="240" w:lineRule="auto"/>
        <w:rPr>
          <w:lang w:val="en-US"/>
        </w:rPr>
      </w:pPr>
      <w:r w:rsidRPr="00C10FF5">
        <w:rPr>
          <w:noProof/>
        </w:rPr>
        <w:drawing>
          <wp:inline distT="0" distB="0" distL="0" distR="0" wp14:anchorId="7C1F9F36" wp14:editId="6853DC71">
            <wp:extent cx="4333875" cy="4514850"/>
            <wp:effectExtent l="0" t="0" r="952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3875" cy="4514850"/>
                    </a:xfrm>
                    <a:prstGeom prst="rect">
                      <a:avLst/>
                    </a:prstGeom>
                    <a:noFill/>
                    <a:ln>
                      <a:noFill/>
                    </a:ln>
                  </pic:spPr>
                </pic:pic>
              </a:graphicData>
            </a:graphic>
          </wp:inline>
        </w:drawing>
      </w:r>
      <w:r w:rsidR="004B4F01" w:rsidRPr="00051FDD">
        <w:rPr>
          <w:lang w:val="en-US"/>
        </w:rPr>
        <w:br w:type="page"/>
      </w:r>
    </w:p>
    <w:p w14:paraId="5ECEC6AD" w14:textId="72FE7F2F" w:rsidR="00EE3E91" w:rsidRPr="00C10FF5" w:rsidRDefault="00C10FF5" w:rsidP="00C10FF5">
      <w:pPr>
        <w:pStyle w:val="Lijstalinea"/>
        <w:numPr>
          <w:ilvl w:val="0"/>
          <w:numId w:val="8"/>
        </w:numPr>
        <w:shd w:val="clear" w:color="auto" w:fill="FFFFFF"/>
        <w:spacing w:before="150" w:line="240" w:lineRule="auto"/>
        <w:rPr>
          <w:lang w:val="en-US"/>
        </w:rPr>
      </w:pPr>
      <w:r w:rsidRPr="00C10FF5">
        <w:rPr>
          <w:lang w:val="en-US"/>
        </w:rPr>
        <w:lastRenderedPageBreak/>
        <w:t>Selecteer "Exclude read-only items" en deselecteer "In</w:t>
      </w:r>
      <w:r>
        <w:rPr>
          <w:lang w:val="en-US"/>
        </w:rPr>
        <w:t>clude dependant items".</w:t>
      </w:r>
      <w:r w:rsidR="004B4F01" w:rsidRPr="00C10FF5">
        <w:rPr>
          <w:lang w:val="en-US"/>
        </w:rPr>
        <w:t xml:space="preserve"> </w:t>
      </w:r>
    </w:p>
    <w:p w14:paraId="4FA89D1C" w14:textId="2B839108" w:rsidR="00EE3E91" w:rsidRDefault="00C10FF5" w:rsidP="00EE3E91">
      <w:pPr>
        <w:shd w:val="clear" w:color="auto" w:fill="FFFFFF"/>
        <w:spacing w:before="150" w:line="240" w:lineRule="auto"/>
      </w:pPr>
      <w:r w:rsidRPr="00C10FF5">
        <w:rPr>
          <w:noProof/>
        </w:rPr>
        <w:drawing>
          <wp:inline distT="0" distB="0" distL="0" distR="0" wp14:anchorId="22924E9D" wp14:editId="6C3AEC2E">
            <wp:extent cx="4352925" cy="4524375"/>
            <wp:effectExtent l="0" t="0" r="9525" b="952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2925" cy="4524375"/>
                    </a:xfrm>
                    <a:prstGeom prst="rect">
                      <a:avLst/>
                    </a:prstGeom>
                    <a:noFill/>
                    <a:ln>
                      <a:noFill/>
                    </a:ln>
                  </pic:spPr>
                </pic:pic>
              </a:graphicData>
            </a:graphic>
          </wp:inline>
        </w:drawing>
      </w:r>
    </w:p>
    <w:p w14:paraId="07A2FF7B" w14:textId="56A0D8F6" w:rsidR="002E637E" w:rsidRDefault="002E637E" w:rsidP="00EE3E91">
      <w:pPr>
        <w:shd w:val="clear" w:color="auto" w:fill="FFFFFF"/>
        <w:spacing w:before="150" w:line="240" w:lineRule="auto"/>
      </w:pPr>
    </w:p>
    <w:p w14:paraId="73B03FFD" w14:textId="4FA16079" w:rsidR="00710017" w:rsidRDefault="003E3041" w:rsidP="003E3041">
      <w:pPr>
        <w:pStyle w:val="Lijstalinea"/>
        <w:numPr>
          <w:ilvl w:val="0"/>
          <w:numId w:val="8"/>
        </w:numPr>
        <w:shd w:val="clear" w:color="auto" w:fill="FFFFFF"/>
        <w:spacing w:before="150" w:line="240" w:lineRule="auto"/>
      </w:pPr>
      <w:r w:rsidRPr="003E3041">
        <w:t xml:space="preserve">Geef het bestandspad en de bestandsnaam op in de prompt voor </w:t>
      </w:r>
      <w:r>
        <w:t>“Export to file”</w:t>
      </w:r>
      <w:r w:rsidRPr="003E3041">
        <w:t xml:space="preserve"> en selecteer </w:t>
      </w:r>
      <w:r w:rsidRPr="003E3041">
        <w:rPr>
          <w:b/>
        </w:rPr>
        <w:t>dsx</w:t>
      </w:r>
      <w:r>
        <w:t xml:space="preserve"> voor “Type of export”. </w:t>
      </w:r>
    </w:p>
    <w:p w14:paraId="55B6B465" w14:textId="77777777" w:rsidR="00EB3F69" w:rsidRDefault="000F26A5" w:rsidP="000F26A5">
      <w:pPr>
        <w:pStyle w:val="Lijstalinea"/>
        <w:numPr>
          <w:ilvl w:val="0"/>
          <w:numId w:val="9"/>
        </w:numPr>
        <w:shd w:val="clear" w:color="auto" w:fill="FFFFFF"/>
        <w:spacing w:before="150" w:line="240" w:lineRule="auto"/>
      </w:pPr>
      <w:r w:rsidRPr="000F26A5">
        <w:t xml:space="preserve">Selecteer de lokale GIT-opslagmap waar het object moet worden opgeslagen. </w:t>
      </w:r>
    </w:p>
    <w:p w14:paraId="1340D1DE" w14:textId="4EE581F0" w:rsidR="00EB3F69" w:rsidRDefault="000F26A5" w:rsidP="000F26A5">
      <w:pPr>
        <w:pStyle w:val="Lijstalinea"/>
        <w:numPr>
          <w:ilvl w:val="0"/>
          <w:numId w:val="9"/>
        </w:numPr>
        <w:shd w:val="clear" w:color="auto" w:fill="FFFFFF"/>
        <w:spacing w:before="150" w:line="240" w:lineRule="auto"/>
      </w:pPr>
      <w:r w:rsidRPr="000F26A5">
        <w:t xml:space="preserve">Voor de export van een enkel object moet de bestandsnaam dezelfde naam hebben als de DataStage-objectnaam. </w:t>
      </w:r>
    </w:p>
    <w:p w14:paraId="3C33C5F1" w14:textId="77777777" w:rsidR="00EB3F69" w:rsidRDefault="000F26A5" w:rsidP="000F26A5">
      <w:pPr>
        <w:pStyle w:val="Lijstalinea"/>
        <w:numPr>
          <w:ilvl w:val="0"/>
          <w:numId w:val="9"/>
        </w:numPr>
        <w:shd w:val="clear" w:color="auto" w:fill="FFFFFF"/>
        <w:spacing w:before="150" w:line="240" w:lineRule="auto"/>
      </w:pPr>
      <w:r w:rsidRPr="000F26A5">
        <w:t xml:space="preserve">Als u meerdere objecten in één bestand exporteert, geef dan een betekenisvolle naam aan het bestand. </w:t>
      </w:r>
    </w:p>
    <w:p w14:paraId="691C017F" w14:textId="7BCB2ABE" w:rsidR="00992C32" w:rsidRDefault="000F26A5" w:rsidP="000F26A5">
      <w:pPr>
        <w:pStyle w:val="Lijstalinea"/>
        <w:numPr>
          <w:ilvl w:val="0"/>
          <w:numId w:val="9"/>
        </w:numPr>
        <w:shd w:val="clear" w:color="auto" w:fill="FFFFFF"/>
        <w:spacing w:before="150" w:line="240" w:lineRule="auto"/>
      </w:pPr>
      <w:r w:rsidRPr="000F26A5">
        <w:t>Gebruik het bestandstype ".dsx". Sla vervolgens het bestand op.</w:t>
      </w:r>
      <w:r w:rsidR="00992C32" w:rsidRPr="00992C32">
        <w:t>.</w:t>
      </w:r>
    </w:p>
    <w:p w14:paraId="114B2E3E" w14:textId="7A1B20CC" w:rsidR="00B41923" w:rsidRDefault="003E3041" w:rsidP="00B41923">
      <w:pPr>
        <w:shd w:val="clear" w:color="auto" w:fill="FFFFFF"/>
        <w:spacing w:before="150" w:line="240" w:lineRule="auto"/>
        <w:ind w:left="360"/>
      </w:pPr>
      <w:r w:rsidRPr="003E3041">
        <w:rPr>
          <w:noProof/>
        </w:rPr>
        <w:lastRenderedPageBreak/>
        <w:drawing>
          <wp:inline distT="0" distB="0" distL="0" distR="0" wp14:anchorId="4141D3B7" wp14:editId="2D101A22">
            <wp:extent cx="5760720" cy="4374682"/>
            <wp:effectExtent l="0" t="0" r="0" b="698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374682"/>
                    </a:xfrm>
                    <a:prstGeom prst="rect">
                      <a:avLst/>
                    </a:prstGeom>
                    <a:noFill/>
                    <a:ln>
                      <a:noFill/>
                    </a:ln>
                  </pic:spPr>
                </pic:pic>
              </a:graphicData>
            </a:graphic>
          </wp:inline>
        </w:drawing>
      </w:r>
    </w:p>
    <w:p w14:paraId="7DC61E61" w14:textId="276E9E55" w:rsidR="00992C32" w:rsidRDefault="00992C32" w:rsidP="00B41923">
      <w:pPr>
        <w:shd w:val="clear" w:color="auto" w:fill="FFFFFF"/>
        <w:spacing w:before="150" w:line="240" w:lineRule="auto"/>
        <w:ind w:left="360"/>
      </w:pPr>
    </w:p>
    <w:p w14:paraId="7C32448B" w14:textId="673A67F9" w:rsidR="00992C32" w:rsidRPr="004415B3" w:rsidRDefault="00992C32" w:rsidP="00992C32">
      <w:pPr>
        <w:pStyle w:val="Lijstalinea"/>
        <w:numPr>
          <w:ilvl w:val="0"/>
          <w:numId w:val="8"/>
        </w:numPr>
        <w:shd w:val="clear" w:color="auto" w:fill="FFFFFF"/>
        <w:spacing w:before="150" w:line="240" w:lineRule="auto"/>
      </w:pPr>
      <w:r w:rsidRPr="00992C32">
        <w:t>Klik dan op de ‘Export’ knop.</w:t>
      </w:r>
    </w:p>
    <w:p w14:paraId="62D9246C" w14:textId="77777777" w:rsidR="00432888" w:rsidRDefault="00432888">
      <w:pPr>
        <w:spacing w:line="240" w:lineRule="auto"/>
        <w:rPr>
          <w:rFonts w:ascii="Arial" w:hAnsi="Arial" w:cs="Arial"/>
          <w:b/>
          <w:bCs/>
          <w:i/>
          <w:iCs/>
          <w:sz w:val="24"/>
          <w:szCs w:val="24"/>
        </w:rPr>
      </w:pPr>
      <w:r>
        <w:br w:type="page"/>
      </w:r>
    </w:p>
    <w:p w14:paraId="77A7E8DA" w14:textId="31F73AD6" w:rsidR="00740599" w:rsidRPr="007175EA" w:rsidRDefault="00740599" w:rsidP="007175EA">
      <w:pPr>
        <w:pStyle w:val="Kop2"/>
      </w:pPr>
      <w:bookmarkStart w:id="43" w:name="_Toc52790373"/>
      <w:r w:rsidRPr="007175EA">
        <w:lastRenderedPageBreak/>
        <w:t>7.2 dsxsplitter.py hulpprogramma voor het splitsen van multi object dsx bestand</w:t>
      </w:r>
      <w:r w:rsidR="008443D0">
        <w:t xml:space="preserve"> en creeren van een manifest bestand</w:t>
      </w:r>
      <w:bookmarkEnd w:id="43"/>
    </w:p>
    <w:p w14:paraId="75097F1F" w14:textId="553445F3" w:rsidR="00740599" w:rsidRDefault="00740599" w:rsidP="00740599">
      <w:pPr>
        <w:rPr>
          <w:lang w:eastAsia="en-US"/>
        </w:rPr>
      </w:pPr>
    </w:p>
    <w:p w14:paraId="516C4F92" w14:textId="21C42FCA" w:rsidR="00740599" w:rsidRDefault="00B84BD6" w:rsidP="00740599">
      <w:pPr>
        <w:rPr>
          <w:lang w:eastAsia="en-US"/>
        </w:rPr>
      </w:pPr>
      <w:r w:rsidRPr="00B84BD6">
        <w:rPr>
          <w:lang w:eastAsia="en-US"/>
        </w:rPr>
        <w:t>Gezien de manier waarop individuele dsx objecten worden onderhouden en de Datastage-achtige mappenstructuur in GIT, wordt het al snel een vervelend proces voor een ontwikkelaar.</w:t>
      </w:r>
    </w:p>
    <w:p w14:paraId="1EE67D4D" w14:textId="77777777" w:rsidR="00B84BD6" w:rsidRPr="00740599" w:rsidRDefault="00B84BD6" w:rsidP="00740599">
      <w:pPr>
        <w:rPr>
          <w:lang w:eastAsia="en-US"/>
        </w:rPr>
      </w:pPr>
    </w:p>
    <w:p w14:paraId="75580532" w14:textId="77777777" w:rsidR="00B84BD6" w:rsidRDefault="00B84BD6" w:rsidP="00B84BD6">
      <w:pPr>
        <w:rPr>
          <w:lang w:eastAsia="en-US"/>
        </w:rPr>
      </w:pPr>
      <w:r>
        <w:rPr>
          <w:lang w:eastAsia="en-US"/>
        </w:rPr>
        <w:t>De dsxsplitter.py utility helpt bij het oplossen van onderstaande problemen.</w:t>
      </w:r>
    </w:p>
    <w:p w14:paraId="4CCC349E" w14:textId="35CB6874" w:rsidR="00B84BD6" w:rsidRDefault="00B84BD6" w:rsidP="00B84BD6">
      <w:pPr>
        <w:rPr>
          <w:lang w:eastAsia="en-US"/>
        </w:rPr>
      </w:pPr>
      <w:r>
        <w:rPr>
          <w:lang w:eastAsia="en-US"/>
        </w:rPr>
        <w:t xml:space="preserve">- Het </w:t>
      </w:r>
      <w:r w:rsidR="00432888">
        <w:rPr>
          <w:lang w:eastAsia="en-US"/>
        </w:rPr>
        <w:t>maken</w:t>
      </w:r>
      <w:r>
        <w:rPr>
          <w:lang w:eastAsia="en-US"/>
        </w:rPr>
        <w:t xml:space="preserve"> van de juiste bestandsnaam</w:t>
      </w:r>
    </w:p>
    <w:p w14:paraId="510B6924" w14:textId="45D82008" w:rsidR="00B84BD6" w:rsidRDefault="00B84BD6" w:rsidP="00B84BD6">
      <w:pPr>
        <w:rPr>
          <w:lang w:eastAsia="en-US"/>
        </w:rPr>
      </w:pPr>
      <w:r>
        <w:rPr>
          <w:lang w:eastAsia="en-US"/>
        </w:rPr>
        <w:t>- Verplaatsen van het bestand naar de juiste map / selecteren van de juiste map</w:t>
      </w:r>
    </w:p>
    <w:p w14:paraId="62FE7BB2" w14:textId="79185714" w:rsidR="00740599" w:rsidRDefault="00B84BD6" w:rsidP="00B84BD6">
      <w:pPr>
        <w:rPr>
          <w:lang w:eastAsia="en-US"/>
        </w:rPr>
      </w:pPr>
      <w:r>
        <w:rPr>
          <w:lang w:eastAsia="en-US"/>
        </w:rPr>
        <w:t>- En dat voor elk onderdeel</w:t>
      </w:r>
    </w:p>
    <w:p w14:paraId="189D1A6A" w14:textId="1DBF31AA" w:rsidR="008443D0" w:rsidRDefault="008443D0" w:rsidP="008443D0">
      <w:pPr>
        <w:rPr>
          <w:lang w:eastAsia="en-US"/>
        </w:rPr>
      </w:pPr>
      <w:r>
        <w:rPr>
          <w:lang w:eastAsia="en-US"/>
        </w:rPr>
        <w:t>- Aanmaken van een Manifest file met een overzicht van a</w:t>
      </w:r>
      <w:r w:rsidR="003D4F49">
        <w:rPr>
          <w:lang w:eastAsia="en-US"/>
        </w:rPr>
        <w:t>lle</w:t>
      </w:r>
      <w:r>
        <w:rPr>
          <w:lang w:eastAsia="en-US"/>
        </w:rPr>
        <w:t xml:space="preserve"> uitgepakte dsx bestanden</w:t>
      </w:r>
    </w:p>
    <w:p w14:paraId="4BF32D9D" w14:textId="5360AC0E" w:rsidR="00B84BD6" w:rsidRDefault="00B84BD6" w:rsidP="00B84BD6">
      <w:pPr>
        <w:rPr>
          <w:lang w:eastAsia="en-US"/>
        </w:rPr>
      </w:pPr>
    </w:p>
    <w:p w14:paraId="1E7D5C39" w14:textId="1D0C33DF" w:rsidR="00B84BD6" w:rsidRDefault="00B84BD6" w:rsidP="00B84BD6">
      <w:pPr>
        <w:rPr>
          <w:lang w:eastAsia="en-US"/>
        </w:rPr>
      </w:pPr>
      <w:r>
        <w:rPr>
          <w:lang w:eastAsia="en-US"/>
        </w:rPr>
        <w:t>De ont</w:t>
      </w:r>
      <w:r w:rsidR="003D4F49">
        <w:rPr>
          <w:lang w:eastAsia="en-US"/>
        </w:rPr>
        <w:t>wikkelaar kan alle Datastage ob</w:t>
      </w:r>
      <w:r>
        <w:rPr>
          <w:lang w:eastAsia="en-US"/>
        </w:rPr>
        <w:t>j</w:t>
      </w:r>
      <w:r w:rsidR="003D4F49">
        <w:rPr>
          <w:lang w:eastAsia="en-US"/>
        </w:rPr>
        <w:t>e</w:t>
      </w:r>
      <w:r>
        <w:rPr>
          <w:lang w:eastAsia="en-US"/>
        </w:rPr>
        <w:t xml:space="preserve">cts in één groot dsx exportbestand exporteren, en kan het hulpprogramma dsxsplitter.py uitvoeren om het grote bestand op te splitsen in individuele Datastage-objecten. </w:t>
      </w:r>
    </w:p>
    <w:p w14:paraId="7A829803" w14:textId="5406B9FD" w:rsidR="003D4F49" w:rsidRDefault="00B84BD6" w:rsidP="00B84BD6">
      <w:pPr>
        <w:rPr>
          <w:lang w:eastAsia="en-US"/>
        </w:rPr>
      </w:pPr>
      <w:r>
        <w:rPr>
          <w:lang w:eastAsia="en-US"/>
        </w:rPr>
        <w:t>Het hulpprogramma maakt ook het mappad aan volgens de Datastage mapstructuur in de GIT-directory, als die niet bestaat.</w:t>
      </w:r>
    </w:p>
    <w:p w14:paraId="2119F1EF" w14:textId="1A5E2951" w:rsidR="003D4F49" w:rsidRDefault="003D4F49" w:rsidP="00B84BD6">
      <w:pPr>
        <w:rPr>
          <w:lang w:eastAsia="en-US"/>
        </w:rPr>
      </w:pPr>
      <w:r>
        <w:rPr>
          <w:lang w:eastAsia="en-US"/>
        </w:rPr>
        <w:t xml:space="preserve">In de locatie van waaruit je je python .bat programma start (of in de folder waarin je het commando uitvoert in </w:t>
      </w:r>
      <w:r w:rsidR="00432888">
        <w:rPr>
          <w:lang w:eastAsia="en-US"/>
        </w:rPr>
        <w:t>(</w:t>
      </w:r>
      <w:r>
        <w:rPr>
          <w:lang w:eastAsia="en-US"/>
        </w:rPr>
        <w:t>cmd omgeving</w:t>
      </w:r>
      <w:r w:rsidR="00432888">
        <w:rPr>
          <w:lang w:eastAsia="en-US"/>
        </w:rPr>
        <w:t>)</w:t>
      </w:r>
      <w:r>
        <w:rPr>
          <w:lang w:eastAsia="en-US"/>
        </w:rPr>
        <w:t>) zal ook een manifest bestand gemaakt worden met de bestandnaam naar keuze. (Let op dat er niet al eenzelfde manifest bestand staat met eenzelfde naam</w:t>
      </w:r>
      <w:r w:rsidR="00432888">
        <w:rPr>
          <w:lang w:eastAsia="en-US"/>
        </w:rPr>
        <w:t xml:space="preserve"> in deze folder</w:t>
      </w:r>
      <w:r>
        <w:rPr>
          <w:lang w:eastAsia="en-US"/>
        </w:rPr>
        <w:t>. Deze zal worden overschreven.)</w:t>
      </w:r>
    </w:p>
    <w:p w14:paraId="1B3AEA6B" w14:textId="7365E24F" w:rsidR="00B84BD6" w:rsidRDefault="00B84BD6" w:rsidP="00B84BD6">
      <w:pPr>
        <w:rPr>
          <w:lang w:eastAsia="en-US"/>
        </w:rPr>
      </w:pPr>
    </w:p>
    <w:p w14:paraId="26A7D794" w14:textId="3A57E452" w:rsidR="00B84BD6" w:rsidRDefault="00B84BD6" w:rsidP="00B84BD6">
      <w:pPr>
        <w:rPr>
          <w:lang w:eastAsia="en-US"/>
        </w:rPr>
      </w:pPr>
      <w:r w:rsidRPr="00B84BD6">
        <w:rPr>
          <w:lang w:eastAsia="en-US"/>
        </w:rPr>
        <w:t>Het dsxsplitter.py p</w:t>
      </w:r>
      <w:r w:rsidR="00C96DF6">
        <w:rPr>
          <w:lang w:eastAsia="en-US"/>
        </w:rPr>
        <w:t>rogramma staat momenteel in de</w:t>
      </w:r>
      <w:r w:rsidR="00C96DF6" w:rsidRPr="00C96DF6">
        <w:rPr>
          <w:lang w:eastAsia="en-US"/>
        </w:rPr>
        <w:t xml:space="preserve"> V:\DWH\medewerkers\dim_utilities</w:t>
      </w:r>
      <w:r w:rsidR="00C96DF6" w:rsidRPr="00B84BD6">
        <w:rPr>
          <w:lang w:eastAsia="en-US"/>
        </w:rPr>
        <w:t xml:space="preserve"> </w:t>
      </w:r>
      <w:r w:rsidRPr="00B84BD6">
        <w:rPr>
          <w:lang w:eastAsia="en-US"/>
        </w:rPr>
        <w:t xml:space="preserve">map op de </w:t>
      </w:r>
      <w:r w:rsidR="00C96DF6">
        <w:rPr>
          <w:lang w:eastAsia="en-US"/>
        </w:rPr>
        <w:t>OTAP</w:t>
      </w:r>
      <w:r w:rsidRPr="00B84BD6">
        <w:rPr>
          <w:lang w:eastAsia="en-US"/>
        </w:rPr>
        <w:t xml:space="preserve"> windows server. De syntaxis voor het uitvoeren van het script is als volgt:</w:t>
      </w:r>
    </w:p>
    <w:p w14:paraId="66BB93A7" w14:textId="48C2C68E" w:rsidR="00B84BD6" w:rsidRDefault="00B84BD6" w:rsidP="00B84BD6">
      <w:pPr>
        <w:rPr>
          <w:lang w:eastAsia="en-US"/>
        </w:rPr>
      </w:pPr>
    </w:p>
    <w:p w14:paraId="2FED507B" w14:textId="3CB00D4A" w:rsidR="00B84BD6" w:rsidRPr="00B84BD6" w:rsidRDefault="00B84BD6" w:rsidP="00B84BD6">
      <w:pPr>
        <w:rPr>
          <w:rFonts w:ascii="Calibri" w:hAnsi="Calibri" w:cs="Calibri"/>
          <w:sz w:val="22"/>
          <w:szCs w:val="22"/>
        </w:rPr>
      </w:pPr>
      <w:r w:rsidRPr="00B84BD6">
        <w:rPr>
          <w:b/>
          <w:bCs/>
        </w:rPr>
        <w:t>python</w:t>
      </w:r>
      <w:r w:rsidRPr="00B84BD6">
        <w:t xml:space="preserve"> </w:t>
      </w:r>
      <w:r w:rsidRPr="00B84BD6">
        <w:rPr>
          <w:b/>
          <w:bCs/>
        </w:rPr>
        <w:t>&lt;</w:t>
      </w:r>
      <w:r w:rsidRPr="00B84BD6">
        <w:rPr>
          <w:b/>
          <w:bCs/>
          <w:i/>
          <w:iCs/>
        </w:rPr>
        <w:t>scripts path</w:t>
      </w:r>
      <w:r w:rsidRPr="00B84BD6">
        <w:rPr>
          <w:b/>
          <w:bCs/>
        </w:rPr>
        <w:t>&gt;/</w:t>
      </w:r>
      <w:r w:rsidRPr="00B84BD6">
        <w:t xml:space="preserve">dsxsplitter.py </w:t>
      </w:r>
      <w:r w:rsidRPr="00B84BD6">
        <w:rPr>
          <w:b/>
          <w:bCs/>
        </w:rPr>
        <w:t>&lt;</w:t>
      </w:r>
      <w:r w:rsidR="006E4A51" w:rsidRPr="006E4A51">
        <w:rPr>
          <w:b/>
          <w:bCs/>
          <w:i/>
          <w:iCs/>
        </w:rPr>
        <w:t>groot dsx-bestandspad</w:t>
      </w:r>
      <w:r w:rsidRPr="00B84BD6">
        <w:rPr>
          <w:b/>
          <w:bCs/>
        </w:rPr>
        <w:t>&gt;</w:t>
      </w:r>
      <w:r w:rsidRPr="00B84BD6">
        <w:t xml:space="preserve"> </w:t>
      </w:r>
      <w:r w:rsidRPr="00B84BD6">
        <w:rPr>
          <w:b/>
          <w:bCs/>
        </w:rPr>
        <w:t>&lt;</w:t>
      </w:r>
      <w:r w:rsidRPr="00B84BD6">
        <w:t xml:space="preserve"> </w:t>
      </w:r>
      <w:r w:rsidRPr="00B84BD6">
        <w:rPr>
          <w:b/>
          <w:bCs/>
        </w:rPr>
        <w:t>directory waaronder de jobmappen en job dsx moeten worden aangemaakt &gt; &lt;</w:t>
      </w:r>
      <w:r w:rsidR="006E4A51" w:rsidRPr="006E4A51">
        <w:t xml:space="preserve"> </w:t>
      </w:r>
      <w:r w:rsidR="006E4A51" w:rsidRPr="006E4A51">
        <w:rPr>
          <w:b/>
          <w:bCs/>
          <w:i/>
          <w:iCs/>
        </w:rPr>
        <w:t xml:space="preserve">Voer Y in als dsx uitvoerbare bestanden bevat, anders N </w:t>
      </w:r>
      <w:r w:rsidRPr="00B84BD6">
        <w:rPr>
          <w:b/>
          <w:bCs/>
        </w:rPr>
        <w:t>&gt;</w:t>
      </w:r>
    </w:p>
    <w:p w14:paraId="3E3558D3" w14:textId="6A33B48C" w:rsidR="00B84BD6" w:rsidRPr="00B84BD6" w:rsidRDefault="00B84BD6" w:rsidP="00B84BD6"/>
    <w:p w14:paraId="1A7000FB" w14:textId="5EE874F6" w:rsidR="003C7719" w:rsidRDefault="00B84BD6" w:rsidP="00E577C0">
      <w:pPr>
        <w:rPr>
          <w:color w:val="1F497D"/>
        </w:rPr>
      </w:pPr>
      <w:r w:rsidRPr="00A02ECC">
        <w:rPr>
          <w:color w:val="1F497D"/>
        </w:rPr>
        <w:t xml:space="preserve">e.g </w:t>
      </w:r>
      <w:r w:rsidR="003C7719" w:rsidRPr="003C7719">
        <w:rPr>
          <w:color w:val="1F497D"/>
        </w:rPr>
        <w:t>python V:\DWH\medewerkers\dim_utilities\dsxsplitter.py V:\DWH\medewerkers\hmi017\Exports2 V:\DWH\medewerkers\hmi017\GIT\DIM\Datastage\DIM_ontwikkel Y</w:t>
      </w:r>
    </w:p>
    <w:p w14:paraId="16DBDA16" w14:textId="77777777" w:rsidR="00FE4B09" w:rsidRDefault="00FE4B09" w:rsidP="00E577C0">
      <w:pPr>
        <w:rPr>
          <w:color w:val="1F497D"/>
        </w:rPr>
      </w:pPr>
    </w:p>
    <w:p w14:paraId="3871F7EB" w14:textId="36550A23" w:rsidR="00E577C0" w:rsidRDefault="00A02ECC" w:rsidP="00E577C0">
      <w:pPr>
        <w:rPr>
          <w:noProof/>
        </w:rPr>
      </w:pPr>
      <w:r>
        <w:rPr>
          <w:noProof/>
        </w:rPr>
        <w:drawing>
          <wp:anchor distT="0" distB="0" distL="114300" distR="114300" simplePos="0" relativeHeight="251670016" behindDoc="0" locked="0" layoutInCell="1" allowOverlap="1" wp14:anchorId="0BB5ED0E" wp14:editId="04CE7EDF">
            <wp:simplePos x="0" y="0"/>
            <wp:positionH relativeFrom="column">
              <wp:posOffset>3175</wp:posOffset>
            </wp:positionH>
            <wp:positionV relativeFrom="paragraph">
              <wp:posOffset>212725</wp:posOffset>
            </wp:positionV>
            <wp:extent cx="5226050" cy="955675"/>
            <wp:effectExtent l="0" t="0" r="0" b="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26050" cy="955675"/>
                    </a:xfrm>
                    <a:prstGeom prst="rect">
                      <a:avLst/>
                    </a:prstGeom>
                  </pic:spPr>
                </pic:pic>
              </a:graphicData>
            </a:graphic>
            <wp14:sizeRelH relativeFrom="page">
              <wp14:pctWidth>0</wp14:pctWidth>
            </wp14:sizeRelH>
            <wp14:sizeRelV relativeFrom="page">
              <wp14:pctHeight>0</wp14:pctHeight>
            </wp14:sizeRelV>
          </wp:anchor>
        </w:drawing>
      </w:r>
      <w:r w:rsidR="0022742B" w:rsidRPr="0022742B">
        <w:rPr>
          <w:color w:val="1F497D"/>
        </w:rPr>
        <w:t xml:space="preserve">voordat het script wordt uitgevoerd </w:t>
      </w:r>
      <w:r w:rsidR="0022742B">
        <w:rPr>
          <w:color w:val="1F497D"/>
        </w:rPr>
        <w:t>:</w:t>
      </w:r>
      <w:r w:rsidR="0022742B">
        <w:rPr>
          <w:noProof/>
        </w:rPr>
        <w:t xml:space="preserve"> </w:t>
      </w:r>
    </w:p>
    <w:p w14:paraId="16F07DC1" w14:textId="0EDB922D" w:rsidR="0022742B" w:rsidRDefault="0022742B" w:rsidP="00E577C0">
      <w:pPr>
        <w:rPr>
          <w:color w:val="1F497D"/>
        </w:rPr>
      </w:pPr>
    </w:p>
    <w:p w14:paraId="5888FE5F" w14:textId="5448F4E7" w:rsidR="00432888" w:rsidRDefault="0014776C" w:rsidP="00E577C0">
      <w:pPr>
        <w:rPr>
          <w:noProof/>
          <w:color w:val="1F497D"/>
        </w:rPr>
      </w:pPr>
      <w:r>
        <w:rPr>
          <w:noProof/>
        </w:rPr>
        <w:drawing>
          <wp:anchor distT="0" distB="0" distL="114300" distR="114300" simplePos="0" relativeHeight="251671040" behindDoc="0" locked="0" layoutInCell="1" allowOverlap="1" wp14:anchorId="700A3B89" wp14:editId="09C84EF1">
            <wp:simplePos x="0" y="0"/>
            <wp:positionH relativeFrom="column">
              <wp:posOffset>3175</wp:posOffset>
            </wp:positionH>
            <wp:positionV relativeFrom="paragraph">
              <wp:posOffset>279400</wp:posOffset>
            </wp:positionV>
            <wp:extent cx="5760720" cy="733425"/>
            <wp:effectExtent l="0" t="0" r="0" b="9525"/>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720" cy="733425"/>
                    </a:xfrm>
                    <a:prstGeom prst="rect">
                      <a:avLst/>
                    </a:prstGeom>
                  </pic:spPr>
                </pic:pic>
              </a:graphicData>
            </a:graphic>
            <wp14:sizeRelH relativeFrom="page">
              <wp14:pctWidth>0</wp14:pctWidth>
            </wp14:sizeRelH>
            <wp14:sizeRelV relativeFrom="page">
              <wp14:pctHeight>0</wp14:pctHeight>
            </wp14:sizeRelV>
          </wp:anchor>
        </w:drawing>
      </w:r>
      <w:r w:rsidR="00432888" w:rsidRPr="0022742B">
        <w:rPr>
          <w:color w:val="1F497D"/>
        </w:rPr>
        <w:t>het script uitvoeren :</w:t>
      </w:r>
    </w:p>
    <w:p w14:paraId="66EB8727" w14:textId="406B7D58" w:rsidR="00A02ECC" w:rsidRDefault="0014776C" w:rsidP="00E577C0">
      <w:pPr>
        <w:rPr>
          <w:color w:val="1F497D"/>
        </w:rPr>
      </w:pPr>
      <w:r>
        <w:rPr>
          <w:color w:val="1F497D"/>
        </w:rPr>
        <w:t>Na opgeven naam voor manifest bestand:</w:t>
      </w:r>
    </w:p>
    <w:p w14:paraId="76B46578" w14:textId="09878A0F" w:rsidR="0014776C" w:rsidRDefault="0014776C" w:rsidP="00E577C0">
      <w:pPr>
        <w:rPr>
          <w:color w:val="1F497D"/>
        </w:rPr>
      </w:pPr>
      <w:r>
        <w:rPr>
          <w:noProof/>
        </w:rPr>
        <w:lastRenderedPageBreak/>
        <w:drawing>
          <wp:anchor distT="0" distB="0" distL="114300" distR="114300" simplePos="0" relativeHeight="251673088" behindDoc="0" locked="0" layoutInCell="1" allowOverlap="1" wp14:anchorId="12A5B307" wp14:editId="28116E34">
            <wp:simplePos x="0" y="0"/>
            <wp:positionH relativeFrom="column">
              <wp:posOffset>0</wp:posOffset>
            </wp:positionH>
            <wp:positionV relativeFrom="paragraph">
              <wp:posOffset>155575</wp:posOffset>
            </wp:positionV>
            <wp:extent cx="5760720" cy="2522220"/>
            <wp:effectExtent l="0" t="0" r="0" b="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2522220"/>
                    </a:xfrm>
                    <a:prstGeom prst="rect">
                      <a:avLst/>
                    </a:prstGeom>
                  </pic:spPr>
                </pic:pic>
              </a:graphicData>
            </a:graphic>
            <wp14:sizeRelH relativeFrom="page">
              <wp14:pctWidth>0</wp14:pctWidth>
            </wp14:sizeRelH>
            <wp14:sizeRelV relativeFrom="page">
              <wp14:pctHeight>0</wp14:pctHeight>
            </wp14:sizeRelV>
          </wp:anchor>
        </w:drawing>
      </w:r>
    </w:p>
    <w:p w14:paraId="112AA442" w14:textId="28590134" w:rsidR="00432888" w:rsidRDefault="0014776C" w:rsidP="00432888">
      <w:pPr>
        <w:rPr>
          <w:color w:val="1F497D"/>
        </w:rPr>
      </w:pPr>
      <w:r>
        <w:rPr>
          <w:noProof/>
        </w:rPr>
        <w:drawing>
          <wp:anchor distT="0" distB="0" distL="114300" distR="114300" simplePos="0" relativeHeight="251674112" behindDoc="0" locked="0" layoutInCell="1" allowOverlap="1" wp14:anchorId="56B885F3" wp14:editId="65EFDE75">
            <wp:simplePos x="0" y="0"/>
            <wp:positionH relativeFrom="column">
              <wp:posOffset>75911</wp:posOffset>
            </wp:positionH>
            <wp:positionV relativeFrom="paragraph">
              <wp:posOffset>238414</wp:posOffset>
            </wp:positionV>
            <wp:extent cx="5760720" cy="1398905"/>
            <wp:effectExtent l="0" t="0" r="0" b="0"/>
            <wp:wrapTopAndBottom/>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1398905"/>
                    </a:xfrm>
                    <a:prstGeom prst="rect">
                      <a:avLst/>
                    </a:prstGeom>
                  </pic:spPr>
                </pic:pic>
              </a:graphicData>
            </a:graphic>
            <wp14:sizeRelH relativeFrom="page">
              <wp14:pctWidth>0</wp14:pctWidth>
            </wp14:sizeRelH>
            <wp14:sizeRelV relativeFrom="page">
              <wp14:pctHeight>0</wp14:pctHeight>
            </wp14:sizeRelV>
          </wp:anchor>
        </w:drawing>
      </w:r>
      <w:r w:rsidR="00432888" w:rsidRPr="0022742B">
        <w:rPr>
          <w:color w:val="1F497D"/>
        </w:rPr>
        <w:t>na uitvoering van het script</w:t>
      </w:r>
      <w:r w:rsidR="00432888">
        <w:rPr>
          <w:color w:val="1F497D"/>
        </w:rPr>
        <w:t xml:space="preserve"> </w:t>
      </w:r>
      <w:r>
        <w:rPr>
          <w:color w:val="1F497D"/>
        </w:rPr>
        <w:t>staat naast de uitgepakte dsx folders er ook het manifest bestand</w:t>
      </w:r>
      <w:r w:rsidR="00432888">
        <w:rPr>
          <w:color w:val="1F497D"/>
        </w:rPr>
        <w:t>:</w:t>
      </w:r>
    </w:p>
    <w:p w14:paraId="7348F399" w14:textId="7F243F6E" w:rsidR="00432888" w:rsidRDefault="00432888" w:rsidP="00E577C0">
      <w:pPr>
        <w:rPr>
          <w:color w:val="1F497D"/>
        </w:rPr>
      </w:pPr>
    </w:p>
    <w:p w14:paraId="2D7005F4" w14:textId="21006CC2" w:rsidR="00432888" w:rsidRDefault="00432888" w:rsidP="00E577C0">
      <w:pPr>
        <w:rPr>
          <w:color w:val="1F497D"/>
        </w:rPr>
      </w:pPr>
    </w:p>
    <w:p w14:paraId="6632853E" w14:textId="4E0EBE4D" w:rsidR="00432888" w:rsidRPr="0022742B" w:rsidRDefault="00432888" w:rsidP="00E577C0">
      <w:pPr>
        <w:rPr>
          <w:color w:val="1F497D"/>
        </w:rPr>
      </w:pPr>
    </w:p>
    <w:p w14:paraId="08884CAA" w14:textId="276AEC92" w:rsidR="00951EDF" w:rsidRDefault="00951EDF" w:rsidP="00951EDF">
      <w:pPr>
        <w:rPr>
          <w:lang w:eastAsia="en-US"/>
        </w:rPr>
      </w:pPr>
      <w:r>
        <w:rPr>
          <w:lang w:eastAsia="en-US"/>
        </w:rPr>
        <w:t xml:space="preserve">Ook kunnen de geëxporteerde dsx </w:t>
      </w:r>
      <w:r w:rsidR="0014776C">
        <w:rPr>
          <w:lang w:eastAsia="en-US"/>
        </w:rPr>
        <w:t>bestanden</w:t>
      </w:r>
      <w:r>
        <w:rPr>
          <w:lang w:eastAsia="en-US"/>
        </w:rPr>
        <w:t xml:space="preserve"> en mappen gekopieerd en geplakt moeten worden in de</w:t>
      </w:r>
      <w:r w:rsidR="0014776C">
        <w:rPr>
          <w:lang w:eastAsia="en-US"/>
        </w:rPr>
        <w:t xml:space="preserve"> Datastage projectmap onder GIT indien je niet meteen naar de GIT branch folder verwijst.</w:t>
      </w:r>
    </w:p>
    <w:p w14:paraId="5F71A83F" w14:textId="1ACE18A6" w:rsidR="0014776C" w:rsidRDefault="0014776C" w:rsidP="00951EDF">
      <w:pPr>
        <w:rPr>
          <w:lang w:eastAsia="en-US"/>
        </w:rPr>
      </w:pPr>
    </w:p>
    <w:p w14:paraId="290E657D" w14:textId="59BE9849" w:rsidR="0014776C" w:rsidRDefault="0014776C" w:rsidP="00951EDF">
      <w:pPr>
        <w:rPr>
          <w:lang w:eastAsia="en-US"/>
        </w:rPr>
      </w:pPr>
      <w:r>
        <w:rPr>
          <w:lang w:eastAsia="en-US"/>
        </w:rPr>
        <w:t>Het manifest overzicht heeft de structuur zoals beschreven in 5.3:</w:t>
      </w:r>
    </w:p>
    <w:p w14:paraId="6C4405BC" w14:textId="2C28342E" w:rsidR="0089379D" w:rsidRDefault="0014776C" w:rsidP="0089379D">
      <w:pPr>
        <w:rPr>
          <w:lang w:eastAsia="en-US"/>
        </w:rPr>
      </w:pPr>
      <w:r>
        <w:rPr>
          <w:noProof/>
        </w:rPr>
        <w:drawing>
          <wp:anchor distT="0" distB="0" distL="114300" distR="114300" simplePos="0" relativeHeight="251675136" behindDoc="0" locked="0" layoutInCell="1" allowOverlap="1" wp14:anchorId="70E6EDC9" wp14:editId="515BD0E5">
            <wp:simplePos x="0" y="0"/>
            <wp:positionH relativeFrom="column">
              <wp:posOffset>75911</wp:posOffset>
            </wp:positionH>
            <wp:positionV relativeFrom="paragraph">
              <wp:posOffset>118110</wp:posOffset>
            </wp:positionV>
            <wp:extent cx="4714875" cy="942975"/>
            <wp:effectExtent l="0" t="0" r="9525" b="9525"/>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14875" cy="942975"/>
                    </a:xfrm>
                    <a:prstGeom prst="rect">
                      <a:avLst/>
                    </a:prstGeom>
                  </pic:spPr>
                </pic:pic>
              </a:graphicData>
            </a:graphic>
            <wp14:sizeRelH relativeFrom="page">
              <wp14:pctWidth>0</wp14:pctWidth>
            </wp14:sizeRelH>
            <wp14:sizeRelV relativeFrom="page">
              <wp14:pctHeight>0</wp14:pctHeight>
            </wp14:sizeRelV>
          </wp:anchor>
        </w:drawing>
      </w:r>
    </w:p>
    <w:p w14:paraId="038A2887" w14:textId="77777777" w:rsidR="0089379D" w:rsidRDefault="0089379D">
      <w:pPr>
        <w:spacing w:line="240" w:lineRule="auto"/>
        <w:rPr>
          <w:lang w:eastAsia="en-US"/>
        </w:rPr>
      </w:pPr>
      <w:r>
        <w:rPr>
          <w:lang w:eastAsia="en-US"/>
        </w:rPr>
        <w:br w:type="page"/>
      </w:r>
    </w:p>
    <w:p w14:paraId="1D668329" w14:textId="1CC66E82" w:rsidR="0089379D" w:rsidRDefault="0089379D" w:rsidP="0089379D">
      <w:pPr>
        <w:rPr>
          <w:lang w:eastAsia="en-US"/>
        </w:rPr>
      </w:pPr>
    </w:p>
    <w:p w14:paraId="2947F626" w14:textId="3B861BEA" w:rsidR="0089379D" w:rsidRPr="0089379D" w:rsidRDefault="0089379D" w:rsidP="0089379D">
      <w:pPr>
        <w:pStyle w:val="Lijstalinea"/>
        <w:numPr>
          <w:ilvl w:val="2"/>
          <w:numId w:val="24"/>
        </w:numPr>
        <w:spacing w:line="240" w:lineRule="auto"/>
        <w:textAlignment w:val="center"/>
        <w:rPr>
          <w:rFonts w:cs="Times New Roman"/>
        </w:rPr>
      </w:pPr>
      <w:r>
        <w:rPr>
          <w:lang w:eastAsia="en-US"/>
        </w:rPr>
        <w:t xml:space="preserve">Creeer </w:t>
      </w:r>
      <w:r w:rsidRPr="0089379D">
        <w:rPr>
          <w:rFonts w:ascii="Calibri" w:hAnsi="Calibri" w:cs="Calibri"/>
          <w:sz w:val="22"/>
          <w:szCs w:val="22"/>
        </w:rPr>
        <w:t xml:space="preserve">‘dsxsplitter.bat’ </w:t>
      </w:r>
      <w:r>
        <w:rPr>
          <w:lang w:eastAsia="en-US"/>
        </w:rPr>
        <w:t>bestand</w:t>
      </w:r>
    </w:p>
    <w:p w14:paraId="24770B55" w14:textId="77777777" w:rsidR="0089379D" w:rsidRDefault="0089379D" w:rsidP="0089379D">
      <w:pPr>
        <w:pStyle w:val="Lijstalinea"/>
        <w:spacing w:line="240" w:lineRule="auto"/>
        <w:textAlignment w:val="center"/>
        <w:rPr>
          <w:lang w:eastAsia="en-US"/>
        </w:rPr>
      </w:pPr>
    </w:p>
    <w:p w14:paraId="36BD4E56" w14:textId="6A26983F" w:rsidR="0089379D" w:rsidRPr="0089379D" w:rsidRDefault="0089379D" w:rsidP="0089379D">
      <w:pPr>
        <w:pStyle w:val="Lijstalinea"/>
        <w:spacing w:line="240" w:lineRule="auto"/>
        <w:textAlignment w:val="center"/>
        <w:rPr>
          <w:rFonts w:cs="Times New Roman"/>
        </w:rPr>
      </w:pPr>
      <w:r>
        <w:rPr>
          <w:lang w:eastAsia="en-US"/>
        </w:rPr>
        <w:t xml:space="preserve">Om makkelijk het python script te kunnen uitvoeren zou je gebruik kunnen maken van een </w:t>
      </w:r>
      <w:r w:rsidRPr="0089379D">
        <w:rPr>
          <w:rFonts w:ascii="Calibri" w:hAnsi="Calibri" w:cs="Calibri"/>
          <w:sz w:val="22"/>
          <w:szCs w:val="22"/>
        </w:rPr>
        <w:t xml:space="preserve"> ‘dsxsplitter.bat’ </w:t>
      </w:r>
      <w:r>
        <w:rPr>
          <w:rFonts w:ascii="Calibri" w:hAnsi="Calibri" w:cs="Calibri"/>
          <w:sz w:val="22"/>
          <w:szCs w:val="22"/>
        </w:rPr>
        <w:t xml:space="preserve"> </w:t>
      </w:r>
      <w:r>
        <w:rPr>
          <w:lang w:eastAsia="en-US"/>
        </w:rPr>
        <w:t xml:space="preserve">bestand. </w:t>
      </w:r>
      <w:r w:rsidRPr="0089379D">
        <w:rPr>
          <w:rFonts w:ascii="Calibri" w:hAnsi="Calibri" w:cs="Calibri"/>
          <w:sz w:val="22"/>
          <w:szCs w:val="22"/>
        </w:rPr>
        <w:t>Maak in een eigen subfolder op de E-drive het bestand ‘dsxsplitter.bat’ aan, met de volgende inhoud:</w:t>
      </w:r>
    </w:p>
    <w:p w14:paraId="17730586" w14:textId="77777777" w:rsidR="0089379D" w:rsidRPr="0089379D" w:rsidRDefault="0089379D" w:rsidP="0089379D">
      <w:pPr>
        <w:spacing w:line="240" w:lineRule="auto"/>
        <w:ind w:left="540"/>
        <w:rPr>
          <w:rFonts w:ascii="Calibri" w:hAnsi="Calibri" w:cs="Calibri"/>
          <w:sz w:val="22"/>
          <w:szCs w:val="22"/>
        </w:rPr>
      </w:pPr>
      <w:r w:rsidRPr="0089379D">
        <w:rPr>
          <w:rFonts w:ascii="Calibri" w:hAnsi="Calibri" w:cs="Calibri"/>
          <w:sz w:val="22"/>
          <w:szCs w:val="22"/>
        </w:rPr>
        <w:t> </w:t>
      </w:r>
    </w:p>
    <w:p w14:paraId="0A2945F0" w14:textId="43D5E2E0" w:rsidR="00FE4B09" w:rsidRDefault="00FE4B09" w:rsidP="00FE4B09">
      <w:pPr>
        <w:rPr>
          <w:color w:val="1F497D"/>
        </w:rPr>
      </w:pPr>
      <w:r w:rsidRPr="00FE4B09">
        <w:rPr>
          <w:rFonts w:ascii="Calibri" w:hAnsi="Calibri" w:cs="Calibri"/>
          <w:sz w:val="22"/>
          <w:szCs w:val="22"/>
        </w:rPr>
        <w:t>python V:\DWH\medewerkers\dim_utilities\dsxsplitter.py</w:t>
      </w:r>
      <w:r w:rsidRPr="003C7719">
        <w:rPr>
          <w:color w:val="1F497D"/>
        </w:rPr>
        <w:t xml:space="preserve"> </w:t>
      </w:r>
      <w:r w:rsidRPr="00FE4B09">
        <w:rPr>
          <w:color w:val="FF0000"/>
        </w:rPr>
        <w:t xml:space="preserve">V:\DWH\medewerkers\hmi017\Exports2 </w:t>
      </w:r>
      <w:r w:rsidRPr="00FE4B09">
        <w:rPr>
          <w:rFonts w:ascii="Calibri" w:hAnsi="Calibri" w:cs="Calibri"/>
          <w:color w:val="2E75B6"/>
          <w:sz w:val="22"/>
          <w:szCs w:val="22"/>
        </w:rPr>
        <w:t>V:\DWH\medewerkers\hmi017\GIT\DIM\Datastage\DIM_ontwikkel</w:t>
      </w:r>
      <w:r w:rsidRPr="003C7719">
        <w:rPr>
          <w:color w:val="1F497D"/>
        </w:rPr>
        <w:t xml:space="preserve"> </w:t>
      </w:r>
      <w:r w:rsidRPr="00FE4B09">
        <w:rPr>
          <w:rFonts w:ascii="Calibri" w:hAnsi="Calibri" w:cs="Calibri"/>
          <w:sz w:val="22"/>
          <w:szCs w:val="22"/>
        </w:rPr>
        <w:t>Y</w:t>
      </w:r>
    </w:p>
    <w:p w14:paraId="63DEF75D" w14:textId="77777777" w:rsidR="0089379D" w:rsidRPr="0089379D" w:rsidRDefault="0089379D" w:rsidP="0089379D">
      <w:pPr>
        <w:spacing w:line="240" w:lineRule="auto"/>
        <w:ind w:left="540"/>
        <w:rPr>
          <w:rFonts w:ascii="Calibri" w:hAnsi="Calibri" w:cs="Calibri"/>
          <w:sz w:val="22"/>
          <w:szCs w:val="22"/>
        </w:rPr>
      </w:pPr>
    </w:p>
    <w:p w14:paraId="7BC49794" w14:textId="77777777" w:rsidR="0089379D" w:rsidRPr="0089379D" w:rsidRDefault="0089379D" w:rsidP="00FE4B09">
      <w:pPr>
        <w:spacing w:line="240" w:lineRule="auto"/>
        <w:rPr>
          <w:rFonts w:ascii="Calibri" w:hAnsi="Calibri" w:cs="Calibri"/>
          <w:sz w:val="22"/>
          <w:szCs w:val="22"/>
        </w:rPr>
      </w:pPr>
      <w:r w:rsidRPr="0089379D">
        <w:rPr>
          <w:rFonts w:ascii="Calibri" w:hAnsi="Calibri" w:cs="Calibri"/>
          <w:sz w:val="22"/>
          <w:szCs w:val="22"/>
        </w:rPr>
        <w:t>PAUSE</w:t>
      </w:r>
    </w:p>
    <w:p w14:paraId="3FF7FF14" w14:textId="77777777" w:rsidR="0089379D" w:rsidRPr="0089379D" w:rsidRDefault="0089379D" w:rsidP="0089379D">
      <w:pPr>
        <w:spacing w:line="240" w:lineRule="auto"/>
        <w:ind w:left="540"/>
        <w:rPr>
          <w:rFonts w:ascii="Calibri" w:hAnsi="Calibri" w:cs="Calibri"/>
          <w:sz w:val="22"/>
          <w:szCs w:val="22"/>
        </w:rPr>
      </w:pPr>
      <w:r w:rsidRPr="0089379D">
        <w:rPr>
          <w:rFonts w:ascii="Calibri" w:hAnsi="Calibri" w:cs="Calibri"/>
          <w:sz w:val="22"/>
          <w:szCs w:val="22"/>
        </w:rPr>
        <w:t> </w:t>
      </w:r>
    </w:p>
    <w:p w14:paraId="280174EA" w14:textId="071FA180" w:rsidR="0089379D" w:rsidRPr="0089379D" w:rsidRDefault="0089379D" w:rsidP="003E4580">
      <w:pPr>
        <w:spacing w:line="240" w:lineRule="auto"/>
        <w:ind w:left="709"/>
        <w:textAlignment w:val="center"/>
        <w:rPr>
          <w:rFonts w:cs="Times New Roman"/>
        </w:rPr>
      </w:pPr>
      <w:r w:rsidRPr="0089379D">
        <w:rPr>
          <w:rFonts w:ascii="Calibri" w:hAnsi="Calibri" w:cs="Calibri"/>
          <w:sz w:val="22"/>
          <w:szCs w:val="22"/>
        </w:rPr>
        <w:t xml:space="preserve">In het </w:t>
      </w:r>
      <w:r w:rsidRPr="003E4580">
        <w:rPr>
          <w:rFonts w:ascii="Calibri" w:hAnsi="Calibri" w:cs="Calibri"/>
          <w:color w:val="FF0000"/>
          <w:sz w:val="22"/>
          <w:szCs w:val="22"/>
        </w:rPr>
        <w:t xml:space="preserve">rood </w:t>
      </w:r>
      <w:r w:rsidRPr="0089379D">
        <w:rPr>
          <w:rFonts w:ascii="Calibri" w:hAnsi="Calibri" w:cs="Calibri"/>
          <w:sz w:val="22"/>
          <w:szCs w:val="22"/>
        </w:rPr>
        <w:t xml:space="preserve">vind je de export directory van waaruit de dsx file gelezen moeten worden. </w:t>
      </w:r>
      <w:r w:rsidRPr="0089379D">
        <w:rPr>
          <w:rFonts w:ascii="Calibri" w:hAnsi="Calibri" w:cs="Calibri"/>
          <w:sz w:val="22"/>
          <w:szCs w:val="22"/>
        </w:rPr>
        <w:br/>
        <w:t xml:space="preserve">De tweede directory (in </w:t>
      </w:r>
      <w:r w:rsidRPr="003E4580">
        <w:rPr>
          <w:rFonts w:ascii="Calibri" w:hAnsi="Calibri" w:cs="Calibri"/>
          <w:color w:val="4F81BD" w:themeColor="accent1"/>
          <w:sz w:val="22"/>
          <w:szCs w:val="22"/>
        </w:rPr>
        <w:t>blauw</w:t>
      </w:r>
      <w:r w:rsidRPr="0089379D">
        <w:rPr>
          <w:rFonts w:ascii="Calibri" w:hAnsi="Calibri" w:cs="Calibri"/>
          <w:sz w:val="22"/>
          <w:szCs w:val="22"/>
        </w:rPr>
        <w:t xml:space="preserve">) geeft aan waar de dsx files terecht moeten komen; </w:t>
      </w:r>
      <w:r>
        <w:rPr>
          <w:rFonts w:ascii="Calibri" w:hAnsi="Calibri" w:cs="Calibri"/>
          <w:sz w:val="22"/>
          <w:szCs w:val="22"/>
        </w:rPr>
        <w:t xml:space="preserve">Verwijs hier naar je </w:t>
      </w:r>
      <w:r w:rsidRPr="0089379D">
        <w:rPr>
          <w:rFonts w:ascii="Calibri" w:hAnsi="Calibri" w:cs="Calibri"/>
          <w:sz w:val="22"/>
          <w:szCs w:val="22"/>
        </w:rPr>
        <w:t xml:space="preserve">GIT home directory </w:t>
      </w:r>
      <w:r>
        <w:rPr>
          <w:rFonts w:ascii="Calibri" w:hAnsi="Calibri" w:cs="Calibri"/>
          <w:sz w:val="22"/>
          <w:szCs w:val="22"/>
        </w:rPr>
        <w:t>waar je</w:t>
      </w:r>
      <w:r w:rsidRPr="0089379D">
        <w:rPr>
          <w:rFonts w:ascii="Calibri" w:hAnsi="Calibri" w:cs="Calibri"/>
          <w:sz w:val="22"/>
          <w:szCs w:val="22"/>
        </w:rPr>
        <w:t xml:space="preserve"> project staa</w:t>
      </w:r>
      <w:r>
        <w:rPr>
          <w:rFonts w:ascii="Calibri" w:hAnsi="Calibri" w:cs="Calibri"/>
          <w:sz w:val="22"/>
          <w:szCs w:val="22"/>
        </w:rPr>
        <w:t>t</w:t>
      </w:r>
      <w:r w:rsidRPr="0089379D">
        <w:rPr>
          <w:rFonts w:ascii="Calibri" w:hAnsi="Calibri" w:cs="Calibri"/>
          <w:sz w:val="22"/>
          <w:szCs w:val="22"/>
        </w:rPr>
        <w:t xml:space="preserve">. </w:t>
      </w:r>
    </w:p>
    <w:p w14:paraId="5AEEF5E5" w14:textId="714AAD0C" w:rsidR="0089379D" w:rsidRPr="0089379D" w:rsidRDefault="0089379D" w:rsidP="00FE4B09">
      <w:pPr>
        <w:spacing w:line="240" w:lineRule="auto"/>
        <w:ind w:left="708"/>
        <w:rPr>
          <w:rFonts w:ascii="Calibri" w:hAnsi="Calibri" w:cs="Calibri"/>
          <w:sz w:val="22"/>
          <w:szCs w:val="22"/>
        </w:rPr>
      </w:pPr>
      <w:r w:rsidRPr="0089379D">
        <w:rPr>
          <w:rFonts w:ascii="Calibri" w:hAnsi="Calibri" w:cs="Calibri"/>
          <w:sz w:val="22"/>
          <w:szCs w:val="22"/>
        </w:rPr>
        <w:t xml:space="preserve">De ‘Y’ geeft aan dat de dsx file ook executable code bevat. In theorie kun je ook dsx files zonder executabel code </w:t>
      </w:r>
      <w:r>
        <w:rPr>
          <w:rFonts w:ascii="Calibri" w:hAnsi="Calibri" w:cs="Calibri"/>
          <w:sz w:val="22"/>
          <w:szCs w:val="22"/>
        </w:rPr>
        <w:t>exporteren</w:t>
      </w:r>
      <w:r w:rsidRPr="0089379D">
        <w:rPr>
          <w:rFonts w:ascii="Calibri" w:hAnsi="Calibri" w:cs="Calibri"/>
          <w:sz w:val="22"/>
          <w:szCs w:val="22"/>
        </w:rPr>
        <w:t xml:space="preserve">, </w:t>
      </w:r>
      <w:r>
        <w:rPr>
          <w:rFonts w:ascii="Calibri" w:hAnsi="Calibri" w:cs="Calibri"/>
          <w:sz w:val="22"/>
          <w:szCs w:val="22"/>
        </w:rPr>
        <w:t>voor de jobs die we naar GIT deployen</w:t>
      </w:r>
      <w:r w:rsidRPr="0089379D">
        <w:rPr>
          <w:rFonts w:ascii="Calibri" w:hAnsi="Calibri" w:cs="Calibri"/>
          <w:sz w:val="22"/>
          <w:szCs w:val="22"/>
        </w:rPr>
        <w:t xml:space="preserve"> </w:t>
      </w:r>
      <w:r>
        <w:rPr>
          <w:rFonts w:ascii="Calibri" w:hAnsi="Calibri" w:cs="Calibri"/>
          <w:sz w:val="22"/>
          <w:szCs w:val="22"/>
        </w:rPr>
        <w:t xml:space="preserve">word dit </w:t>
      </w:r>
      <w:r w:rsidRPr="0089379D">
        <w:rPr>
          <w:rFonts w:ascii="Calibri" w:hAnsi="Calibri" w:cs="Calibri"/>
          <w:sz w:val="22"/>
          <w:szCs w:val="22"/>
          <w:u w:val="single"/>
        </w:rPr>
        <w:t>nooit</w:t>
      </w:r>
      <w:r>
        <w:rPr>
          <w:rFonts w:ascii="Calibri" w:hAnsi="Calibri" w:cs="Calibri"/>
          <w:sz w:val="22"/>
          <w:szCs w:val="22"/>
        </w:rPr>
        <w:t xml:space="preserve"> g</w:t>
      </w:r>
      <w:r w:rsidRPr="0089379D">
        <w:rPr>
          <w:rFonts w:ascii="Calibri" w:hAnsi="Calibri" w:cs="Calibri"/>
          <w:sz w:val="22"/>
          <w:szCs w:val="22"/>
        </w:rPr>
        <w:t xml:space="preserve">edaan. Gebruik altijd ‘Y’. </w:t>
      </w:r>
    </w:p>
    <w:p w14:paraId="1C5C3792" w14:textId="4BBB2ABE" w:rsidR="0089379D" w:rsidRDefault="0089379D" w:rsidP="00FE4B09">
      <w:pPr>
        <w:spacing w:line="240" w:lineRule="auto"/>
        <w:ind w:left="708"/>
        <w:rPr>
          <w:rFonts w:ascii="Calibri" w:hAnsi="Calibri" w:cs="Calibri"/>
          <w:sz w:val="22"/>
          <w:szCs w:val="22"/>
        </w:rPr>
      </w:pPr>
      <w:r w:rsidRPr="0089379D">
        <w:rPr>
          <w:rFonts w:ascii="Calibri" w:hAnsi="Calibri" w:cs="Calibri"/>
          <w:sz w:val="22"/>
          <w:szCs w:val="22"/>
        </w:rPr>
        <w:t xml:space="preserve">Met de PAUSE wordt de DOS prompt nog even vastgehouden, en kun je de resultaten van het opsplitsen nog </w:t>
      </w:r>
      <w:r>
        <w:rPr>
          <w:rFonts w:ascii="Calibri" w:hAnsi="Calibri" w:cs="Calibri"/>
          <w:sz w:val="22"/>
          <w:szCs w:val="22"/>
        </w:rPr>
        <w:t>bekijken in het “cmd” commando scherm.</w:t>
      </w:r>
      <w:r w:rsidRPr="0089379D">
        <w:rPr>
          <w:rFonts w:ascii="Calibri" w:hAnsi="Calibri" w:cs="Calibri"/>
          <w:sz w:val="22"/>
          <w:szCs w:val="22"/>
        </w:rPr>
        <w:t xml:space="preserve"> </w:t>
      </w:r>
    </w:p>
    <w:p w14:paraId="14064840" w14:textId="0CD6AFCB" w:rsidR="003E4580" w:rsidRDefault="003E4580" w:rsidP="003E4580">
      <w:pPr>
        <w:spacing w:line="240" w:lineRule="auto"/>
        <w:rPr>
          <w:rFonts w:ascii="Calibri" w:hAnsi="Calibri" w:cs="Calibri"/>
          <w:sz w:val="22"/>
          <w:szCs w:val="22"/>
        </w:rPr>
      </w:pPr>
    </w:p>
    <w:p w14:paraId="352EF8C9" w14:textId="7658495C" w:rsidR="003E4580" w:rsidRPr="003E4580" w:rsidRDefault="003E4580" w:rsidP="003E4580">
      <w:pPr>
        <w:pStyle w:val="Lijstalinea"/>
        <w:numPr>
          <w:ilvl w:val="1"/>
          <w:numId w:val="11"/>
        </w:numPr>
        <w:spacing w:line="240" w:lineRule="auto"/>
        <w:rPr>
          <w:rFonts w:ascii="Calibri" w:hAnsi="Calibri" w:cs="Calibri"/>
          <w:sz w:val="22"/>
          <w:szCs w:val="22"/>
        </w:rPr>
      </w:pPr>
      <w:r w:rsidRPr="003E4580">
        <w:rPr>
          <w:rFonts w:ascii="Calibri" w:hAnsi="Calibri" w:cs="Calibri"/>
          <w:sz w:val="22"/>
          <w:szCs w:val="22"/>
        </w:rPr>
        <w:t>Manifest bestand</w:t>
      </w:r>
    </w:p>
    <w:p w14:paraId="2322BB97" w14:textId="271B515B" w:rsidR="003E4580" w:rsidRPr="0089379D" w:rsidRDefault="003E4580" w:rsidP="003E4580">
      <w:pPr>
        <w:spacing w:line="240" w:lineRule="auto"/>
        <w:ind w:left="709" w:hanging="1"/>
        <w:rPr>
          <w:rFonts w:ascii="Calibri" w:hAnsi="Calibri" w:cs="Calibri"/>
          <w:sz w:val="22"/>
          <w:szCs w:val="22"/>
        </w:rPr>
      </w:pPr>
      <w:r>
        <w:rPr>
          <w:rFonts w:ascii="Calibri" w:hAnsi="Calibri" w:cs="Calibri"/>
          <w:sz w:val="22"/>
          <w:szCs w:val="22"/>
        </w:rPr>
        <w:t xml:space="preserve">De locatie waar je je </w:t>
      </w:r>
      <w:r w:rsidRPr="0089379D">
        <w:rPr>
          <w:rFonts w:ascii="Calibri" w:hAnsi="Calibri" w:cs="Calibri"/>
          <w:sz w:val="22"/>
          <w:szCs w:val="22"/>
        </w:rPr>
        <w:t xml:space="preserve">‘dsxsplitter.bat’ </w:t>
      </w:r>
      <w:r>
        <w:rPr>
          <w:rFonts w:ascii="Calibri" w:hAnsi="Calibri" w:cs="Calibri"/>
          <w:sz w:val="22"/>
          <w:szCs w:val="22"/>
        </w:rPr>
        <w:t xml:space="preserve"> </w:t>
      </w:r>
      <w:r>
        <w:rPr>
          <w:lang w:eastAsia="en-US"/>
        </w:rPr>
        <w:t>bestand uitvoert word ook het manifest bestand ook naar toegeschreven.</w:t>
      </w:r>
    </w:p>
    <w:p w14:paraId="123CF58C" w14:textId="013AEF92" w:rsidR="0089379D" w:rsidRPr="00951EDF" w:rsidRDefault="0089379D" w:rsidP="00740599">
      <w:pPr>
        <w:rPr>
          <w:lang w:eastAsia="en-US"/>
        </w:rPr>
      </w:pPr>
    </w:p>
    <w:p w14:paraId="06259C2C" w14:textId="77359B65" w:rsidR="00432888" w:rsidRDefault="00432888">
      <w:pPr>
        <w:spacing w:line="240" w:lineRule="auto"/>
        <w:rPr>
          <w:rFonts w:ascii="Arial" w:hAnsi="Arial" w:cs="Arial"/>
          <w:b/>
          <w:bCs/>
          <w:i/>
          <w:iCs/>
          <w:sz w:val="24"/>
          <w:szCs w:val="24"/>
        </w:rPr>
      </w:pPr>
      <w:r>
        <w:br w:type="page"/>
      </w:r>
    </w:p>
    <w:p w14:paraId="56DE2F7D" w14:textId="06A5150F" w:rsidR="00EE3E91" w:rsidRPr="007175EA" w:rsidRDefault="00231EE7" w:rsidP="007175EA">
      <w:pPr>
        <w:pStyle w:val="Kop2"/>
      </w:pPr>
      <w:bookmarkStart w:id="44" w:name="_Toc52790374"/>
      <w:r w:rsidRPr="007175EA">
        <w:lastRenderedPageBreak/>
        <w:t>7</w:t>
      </w:r>
      <w:r w:rsidR="00740599" w:rsidRPr="007175EA">
        <w:t>.3</w:t>
      </w:r>
      <w:r w:rsidR="00EE3E91" w:rsidRPr="007175EA">
        <w:t xml:space="preserve"> </w:t>
      </w:r>
      <w:r w:rsidR="006A76A5" w:rsidRPr="007175EA">
        <w:t>Importeren van DataStage objecten (componenten) met behulp van Datastage Designer</w:t>
      </w:r>
      <w:bookmarkEnd w:id="44"/>
    </w:p>
    <w:p w14:paraId="5DE8B4FE" w14:textId="0FD1AF80" w:rsidR="00EB16DD" w:rsidRPr="004415B3" w:rsidRDefault="00EB16DD" w:rsidP="00EB16DD">
      <w:pPr>
        <w:rPr>
          <w:lang w:eastAsia="en-US"/>
        </w:rPr>
      </w:pPr>
    </w:p>
    <w:p w14:paraId="7A46756C" w14:textId="65DDFB4D" w:rsidR="00EB16DD" w:rsidRPr="004415B3" w:rsidRDefault="004B4F01" w:rsidP="00EB16DD">
      <w:pPr>
        <w:rPr>
          <w:lang w:eastAsia="en-US"/>
        </w:rPr>
      </w:pPr>
      <w:r w:rsidRPr="004415B3">
        <w:rPr>
          <w:lang w:eastAsia="en-US"/>
        </w:rPr>
        <w:t>Volg d</w:t>
      </w:r>
      <w:r w:rsidR="006A76A5">
        <w:rPr>
          <w:lang w:eastAsia="en-US"/>
        </w:rPr>
        <w:t>e volgende stappen voor het im</w:t>
      </w:r>
      <w:r w:rsidRPr="004415B3">
        <w:rPr>
          <w:lang w:eastAsia="en-US"/>
        </w:rPr>
        <w:t xml:space="preserve">porteren van DataStage objecten in </w:t>
      </w:r>
      <w:r w:rsidR="006A76A5">
        <w:rPr>
          <w:lang w:eastAsia="en-US"/>
        </w:rPr>
        <w:t>Datastage Designer</w:t>
      </w:r>
      <w:r w:rsidR="00EB16DD" w:rsidRPr="004415B3">
        <w:rPr>
          <w:lang w:eastAsia="en-US"/>
        </w:rPr>
        <w:t>.</w:t>
      </w:r>
    </w:p>
    <w:p w14:paraId="6FE71DCD" w14:textId="07DA54A9" w:rsidR="00370E6F" w:rsidRPr="004415B3" w:rsidRDefault="00370E6F" w:rsidP="00370E6F">
      <w:pPr>
        <w:rPr>
          <w:lang w:eastAsia="en-US"/>
        </w:rPr>
      </w:pPr>
    </w:p>
    <w:p w14:paraId="5261582A" w14:textId="1D80DD12" w:rsidR="006A76A5" w:rsidRDefault="006A76A5" w:rsidP="006A76A5">
      <w:pPr>
        <w:pStyle w:val="Lijstalinea"/>
        <w:numPr>
          <w:ilvl w:val="0"/>
          <w:numId w:val="6"/>
        </w:numPr>
        <w:rPr>
          <w:lang w:eastAsia="en-US"/>
        </w:rPr>
      </w:pPr>
      <w:r w:rsidRPr="006A76A5">
        <w:rPr>
          <w:lang w:eastAsia="en-US"/>
        </w:rPr>
        <w:t>Klik in het tabblad Datastage designer op Importeren en selecteer Datastage Componenten.</w:t>
      </w:r>
    </w:p>
    <w:p w14:paraId="7254599B" w14:textId="55F8D973" w:rsidR="00166ED1" w:rsidRPr="004415B3" w:rsidRDefault="00166ED1" w:rsidP="00370E6F">
      <w:pPr>
        <w:rPr>
          <w:lang w:eastAsia="en-US"/>
        </w:rPr>
      </w:pPr>
    </w:p>
    <w:p w14:paraId="389682FF" w14:textId="4C0E9405" w:rsidR="00166ED1" w:rsidRPr="004415B3" w:rsidRDefault="00166ED1" w:rsidP="00370E6F">
      <w:pPr>
        <w:rPr>
          <w:lang w:eastAsia="en-US"/>
        </w:rPr>
      </w:pPr>
    </w:p>
    <w:p w14:paraId="48A3EF96" w14:textId="70E990B7" w:rsidR="0096453C" w:rsidRPr="004415B3" w:rsidRDefault="006A76A5" w:rsidP="0096453C">
      <w:pPr>
        <w:spacing w:line="240" w:lineRule="auto"/>
        <w:rPr>
          <w:rFonts w:asciiTheme="minorHAnsi" w:eastAsia="Calibri" w:hAnsiTheme="minorHAnsi" w:cstheme="minorHAnsi"/>
          <w:sz w:val="22"/>
          <w:szCs w:val="22"/>
          <w:lang w:eastAsia="en-US"/>
        </w:rPr>
      </w:pPr>
      <w:r w:rsidRPr="006A76A5">
        <w:rPr>
          <w:rFonts w:asciiTheme="minorHAnsi" w:eastAsia="Calibri" w:hAnsiTheme="minorHAnsi" w:cstheme="minorHAnsi"/>
          <w:noProof/>
          <w:sz w:val="22"/>
          <w:szCs w:val="22"/>
        </w:rPr>
        <w:drawing>
          <wp:inline distT="0" distB="0" distL="0" distR="0" wp14:anchorId="2279B607" wp14:editId="664E9CFD">
            <wp:extent cx="5457825" cy="2486025"/>
            <wp:effectExtent l="0" t="0" r="9525"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7825" cy="2486025"/>
                    </a:xfrm>
                    <a:prstGeom prst="rect">
                      <a:avLst/>
                    </a:prstGeom>
                    <a:noFill/>
                    <a:ln>
                      <a:noFill/>
                    </a:ln>
                  </pic:spPr>
                </pic:pic>
              </a:graphicData>
            </a:graphic>
          </wp:inline>
        </w:drawing>
      </w:r>
    </w:p>
    <w:p w14:paraId="1C6314A5" w14:textId="0B03D095" w:rsidR="00EB16DD" w:rsidRPr="004415B3" w:rsidRDefault="00EB16DD" w:rsidP="0096453C">
      <w:pPr>
        <w:spacing w:line="240" w:lineRule="auto"/>
        <w:rPr>
          <w:rFonts w:asciiTheme="minorHAnsi" w:eastAsia="Calibri" w:hAnsiTheme="minorHAnsi" w:cstheme="minorHAnsi"/>
          <w:sz w:val="22"/>
          <w:szCs w:val="22"/>
          <w:lang w:eastAsia="en-US"/>
        </w:rPr>
      </w:pPr>
    </w:p>
    <w:p w14:paraId="41BE7E81" w14:textId="77777777" w:rsidR="00434979" w:rsidRDefault="00434979" w:rsidP="00434979">
      <w:pPr>
        <w:pStyle w:val="Lijstalinea"/>
        <w:numPr>
          <w:ilvl w:val="0"/>
          <w:numId w:val="6"/>
        </w:numPr>
        <w:spacing w:line="240" w:lineRule="auto"/>
        <w:rPr>
          <w:rFonts w:asciiTheme="minorHAnsi" w:eastAsia="Calibri" w:hAnsiTheme="minorHAnsi" w:cstheme="minorHAnsi"/>
          <w:sz w:val="22"/>
          <w:szCs w:val="22"/>
          <w:lang w:eastAsia="en-US"/>
        </w:rPr>
      </w:pPr>
      <w:r w:rsidRPr="00434979">
        <w:rPr>
          <w:rFonts w:asciiTheme="minorHAnsi" w:eastAsia="Calibri" w:hAnsiTheme="minorHAnsi" w:cstheme="minorHAnsi"/>
          <w:sz w:val="22"/>
          <w:szCs w:val="22"/>
          <w:lang w:eastAsia="en-US"/>
        </w:rPr>
        <w:t xml:space="preserve">Selecteer het te importeren bestand. </w:t>
      </w:r>
    </w:p>
    <w:p w14:paraId="25016F70" w14:textId="77777777" w:rsidR="00434979" w:rsidRDefault="00434979" w:rsidP="00434979">
      <w:pPr>
        <w:pStyle w:val="Lijstalinea"/>
        <w:numPr>
          <w:ilvl w:val="0"/>
          <w:numId w:val="6"/>
        </w:numPr>
        <w:spacing w:line="240" w:lineRule="auto"/>
        <w:rPr>
          <w:rFonts w:asciiTheme="minorHAnsi" w:eastAsia="Calibri" w:hAnsiTheme="minorHAnsi" w:cstheme="minorHAnsi"/>
          <w:sz w:val="22"/>
          <w:szCs w:val="22"/>
          <w:lang w:eastAsia="en-US"/>
        </w:rPr>
      </w:pPr>
      <w:r w:rsidRPr="00434979">
        <w:rPr>
          <w:rFonts w:asciiTheme="minorHAnsi" w:eastAsia="Calibri" w:hAnsiTheme="minorHAnsi" w:cstheme="minorHAnsi"/>
          <w:sz w:val="22"/>
          <w:szCs w:val="22"/>
          <w:lang w:eastAsia="en-US"/>
        </w:rPr>
        <w:t xml:space="preserve">Selecteer de optie "Import All". </w:t>
      </w:r>
    </w:p>
    <w:p w14:paraId="4BBDFCE6" w14:textId="0713AA71" w:rsidR="00434979" w:rsidRDefault="00434979" w:rsidP="00434979">
      <w:pPr>
        <w:pStyle w:val="Lijstalinea"/>
        <w:numPr>
          <w:ilvl w:val="0"/>
          <w:numId w:val="6"/>
        </w:numPr>
        <w:spacing w:line="240" w:lineRule="auto"/>
        <w:rPr>
          <w:rFonts w:asciiTheme="minorHAnsi" w:eastAsia="Calibri" w:hAnsiTheme="minorHAnsi" w:cstheme="minorHAnsi"/>
          <w:sz w:val="22"/>
          <w:szCs w:val="22"/>
          <w:lang w:eastAsia="en-US"/>
        </w:rPr>
      </w:pPr>
      <w:r>
        <w:rPr>
          <w:lang w:val="en-US"/>
        </w:rPr>
        <w:t>D</w:t>
      </w:r>
      <w:r w:rsidRPr="00C10FF5">
        <w:rPr>
          <w:lang w:val="en-US"/>
        </w:rPr>
        <w:t xml:space="preserve">eselecteer </w:t>
      </w:r>
      <w:r w:rsidRPr="00434979">
        <w:rPr>
          <w:rFonts w:asciiTheme="minorHAnsi" w:eastAsia="Calibri" w:hAnsiTheme="minorHAnsi" w:cstheme="minorHAnsi"/>
          <w:sz w:val="22"/>
          <w:szCs w:val="22"/>
          <w:lang w:eastAsia="en-US"/>
        </w:rPr>
        <w:t>de opt</w:t>
      </w:r>
      <w:r>
        <w:rPr>
          <w:rFonts w:asciiTheme="minorHAnsi" w:eastAsia="Calibri" w:hAnsiTheme="minorHAnsi" w:cstheme="minorHAnsi"/>
          <w:sz w:val="22"/>
          <w:szCs w:val="22"/>
          <w:lang w:eastAsia="en-US"/>
        </w:rPr>
        <w:t>ie "Overwrite without query"</w:t>
      </w:r>
      <w:r w:rsidRPr="00434979">
        <w:rPr>
          <w:rFonts w:asciiTheme="minorHAnsi" w:eastAsia="Calibri" w:hAnsiTheme="minorHAnsi" w:cstheme="minorHAnsi"/>
          <w:sz w:val="22"/>
          <w:szCs w:val="22"/>
          <w:lang w:eastAsia="en-US"/>
        </w:rPr>
        <w:t xml:space="preserve">. </w:t>
      </w:r>
    </w:p>
    <w:p w14:paraId="2C6598BB" w14:textId="50582B15" w:rsidR="00EB16DD" w:rsidRPr="004415B3" w:rsidRDefault="00434979" w:rsidP="00434979">
      <w:pPr>
        <w:pStyle w:val="Lijstalinea"/>
        <w:numPr>
          <w:ilvl w:val="0"/>
          <w:numId w:val="6"/>
        </w:numPr>
        <w:spacing w:line="240" w:lineRule="auto"/>
        <w:rPr>
          <w:rFonts w:asciiTheme="minorHAnsi" w:eastAsia="Calibri" w:hAnsiTheme="minorHAnsi" w:cstheme="minorHAnsi"/>
          <w:sz w:val="22"/>
          <w:szCs w:val="22"/>
          <w:lang w:eastAsia="en-US"/>
        </w:rPr>
      </w:pPr>
      <w:r w:rsidRPr="00434979">
        <w:rPr>
          <w:rFonts w:asciiTheme="minorHAnsi" w:eastAsia="Calibri" w:hAnsiTheme="minorHAnsi" w:cstheme="minorHAnsi"/>
          <w:sz w:val="22"/>
          <w:szCs w:val="22"/>
          <w:lang w:eastAsia="en-US"/>
        </w:rPr>
        <w:t>Selecteer de optie</w:t>
      </w:r>
      <w:r>
        <w:rPr>
          <w:rFonts w:asciiTheme="minorHAnsi" w:eastAsia="Calibri" w:hAnsiTheme="minorHAnsi" w:cstheme="minorHAnsi"/>
          <w:sz w:val="22"/>
          <w:szCs w:val="22"/>
          <w:lang w:eastAsia="en-US"/>
        </w:rPr>
        <w:t xml:space="preserve"> “Peform Imact Analysis”</w:t>
      </w:r>
      <w:r w:rsidR="004B4F01" w:rsidRPr="004415B3">
        <w:rPr>
          <w:rFonts w:asciiTheme="minorHAnsi" w:eastAsia="Calibri" w:hAnsiTheme="minorHAnsi" w:cstheme="minorHAnsi"/>
          <w:sz w:val="22"/>
          <w:szCs w:val="22"/>
          <w:lang w:eastAsia="en-US"/>
        </w:rPr>
        <w:t xml:space="preserve">. </w:t>
      </w:r>
    </w:p>
    <w:p w14:paraId="4CB162FA" w14:textId="612C222B" w:rsidR="00EB16DD" w:rsidRPr="004415B3" w:rsidRDefault="00EB16DD" w:rsidP="0096453C">
      <w:pPr>
        <w:spacing w:line="240" w:lineRule="auto"/>
        <w:rPr>
          <w:rFonts w:asciiTheme="minorHAnsi" w:eastAsia="Calibri" w:hAnsiTheme="minorHAnsi" w:cstheme="minorHAnsi"/>
          <w:sz w:val="22"/>
          <w:szCs w:val="22"/>
          <w:lang w:eastAsia="en-US"/>
        </w:rPr>
      </w:pPr>
    </w:p>
    <w:p w14:paraId="7527B771" w14:textId="68DC8AC4" w:rsidR="00EB16DD" w:rsidRPr="004415B3" w:rsidRDefault="00434979" w:rsidP="0096453C">
      <w:pPr>
        <w:spacing w:line="240" w:lineRule="auto"/>
        <w:rPr>
          <w:rFonts w:asciiTheme="minorHAnsi" w:eastAsia="Calibri" w:hAnsiTheme="minorHAnsi" w:cstheme="minorHAnsi"/>
          <w:sz w:val="22"/>
          <w:szCs w:val="22"/>
          <w:lang w:eastAsia="en-US"/>
        </w:rPr>
      </w:pPr>
      <w:r w:rsidRPr="00434979">
        <w:rPr>
          <w:rFonts w:asciiTheme="minorHAnsi" w:eastAsia="Calibri" w:hAnsiTheme="minorHAnsi" w:cstheme="minorHAnsi"/>
          <w:noProof/>
          <w:sz w:val="22"/>
          <w:szCs w:val="22"/>
        </w:rPr>
        <w:drawing>
          <wp:inline distT="0" distB="0" distL="0" distR="0" wp14:anchorId="48C12570" wp14:editId="41E3329D">
            <wp:extent cx="3782291" cy="2016664"/>
            <wp:effectExtent l="0" t="0" r="0" b="317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84169" cy="2017665"/>
                    </a:xfrm>
                    <a:prstGeom prst="rect">
                      <a:avLst/>
                    </a:prstGeom>
                    <a:noFill/>
                    <a:ln>
                      <a:noFill/>
                    </a:ln>
                  </pic:spPr>
                </pic:pic>
              </a:graphicData>
            </a:graphic>
          </wp:inline>
        </w:drawing>
      </w:r>
    </w:p>
    <w:p w14:paraId="44455AD6" w14:textId="5D150FAC" w:rsidR="00C93AFD" w:rsidRPr="004415B3" w:rsidRDefault="00C93AFD" w:rsidP="0096453C">
      <w:pPr>
        <w:spacing w:line="240" w:lineRule="auto"/>
        <w:rPr>
          <w:rFonts w:asciiTheme="minorHAnsi" w:eastAsia="Calibri" w:hAnsiTheme="minorHAnsi" w:cstheme="minorHAnsi"/>
          <w:sz w:val="22"/>
          <w:szCs w:val="22"/>
          <w:lang w:eastAsia="en-US"/>
        </w:rPr>
      </w:pPr>
    </w:p>
    <w:p w14:paraId="0C072708" w14:textId="3362DB91" w:rsidR="00C93AFD" w:rsidRPr="004415B3" w:rsidRDefault="00C93AFD" w:rsidP="00C93AFD">
      <w:pPr>
        <w:spacing w:line="240" w:lineRule="auto"/>
        <w:rPr>
          <w:rFonts w:asciiTheme="minorHAnsi" w:eastAsia="Calibri" w:hAnsiTheme="minorHAnsi" w:cstheme="minorHAnsi"/>
          <w:sz w:val="22"/>
          <w:szCs w:val="22"/>
          <w:lang w:eastAsia="en-US"/>
        </w:rPr>
      </w:pPr>
    </w:p>
    <w:p w14:paraId="728E0BFC" w14:textId="14AF3EEE" w:rsidR="00C93AFD" w:rsidRPr="004415B3" w:rsidRDefault="00C93AFD" w:rsidP="00C93AFD">
      <w:pPr>
        <w:spacing w:line="240" w:lineRule="auto"/>
        <w:rPr>
          <w:rFonts w:asciiTheme="minorHAnsi" w:eastAsia="Calibri" w:hAnsiTheme="minorHAnsi" w:cstheme="minorHAnsi"/>
          <w:sz w:val="22"/>
          <w:szCs w:val="22"/>
          <w:lang w:eastAsia="en-US"/>
        </w:rPr>
      </w:pPr>
    </w:p>
    <w:p w14:paraId="58C75AE9" w14:textId="77777777" w:rsidR="00432888" w:rsidRDefault="00434979" w:rsidP="0089379D">
      <w:pPr>
        <w:pStyle w:val="Lijstalinea"/>
        <w:numPr>
          <w:ilvl w:val="0"/>
          <w:numId w:val="6"/>
        </w:numPr>
        <w:spacing w:line="240" w:lineRule="auto"/>
        <w:rPr>
          <w:rFonts w:asciiTheme="minorHAnsi" w:eastAsia="Calibri" w:hAnsiTheme="minorHAnsi" w:cstheme="minorHAnsi"/>
          <w:sz w:val="22"/>
          <w:szCs w:val="22"/>
          <w:lang w:eastAsia="en-US"/>
        </w:rPr>
      </w:pPr>
      <w:r w:rsidRPr="00992C32">
        <w:t>Klik dan op de ‘</w:t>
      </w:r>
      <w:r>
        <w:t>OK’</w:t>
      </w:r>
      <w:r w:rsidRPr="00992C32">
        <w:t xml:space="preserve"> knop</w:t>
      </w:r>
      <w:r w:rsidR="00711C33" w:rsidRPr="00432888">
        <w:rPr>
          <w:rFonts w:asciiTheme="minorHAnsi" w:eastAsia="Calibri" w:hAnsiTheme="minorHAnsi" w:cstheme="minorHAnsi"/>
          <w:sz w:val="22"/>
          <w:szCs w:val="22"/>
          <w:lang w:eastAsia="en-US"/>
        </w:rPr>
        <w:t>.</w:t>
      </w:r>
      <w:r w:rsidR="00245840" w:rsidRPr="00432888">
        <w:rPr>
          <w:rFonts w:asciiTheme="minorHAnsi" w:eastAsia="Calibri" w:hAnsiTheme="minorHAnsi" w:cstheme="minorHAnsi"/>
          <w:sz w:val="22"/>
          <w:szCs w:val="22"/>
          <w:lang w:eastAsia="en-US"/>
        </w:rPr>
        <w:t xml:space="preserve"> </w:t>
      </w:r>
    </w:p>
    <w:p w14:paraId="1DCDBF16" w14:textId="77777777" w:rsidR="00432888" w:rsidRDefault="00432888">
      <w:p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br w:type="page"/>
      </w:r>
    </w:p>
    <w:p w14:paraId="743341A2" w14:textId="25532860" w:rsidR="00833344" w:rsidRDefault="00833344" w:rsidP="0089379D">
      <w:pPr>
        <w:pStyle w:val="Kop1"/>
        <w:numPr>
          <w:ilvl w:val="0"/>
          <w:numId w:val="24"/>
        </w:numPr>
        <w:spacing w:after="240" w:line="240" w:lineRule="auto"/>
      </w:pPr>
      <w:bookmarkStart w:id="45" w:name="_Toc52790375"/>
      <w:r>
        <w:lastRenderedPageBreak/>
        <w:t>Scenario’s</w:t>
      </w:r>
      <w:bookmarkEnd w:id="45"/>
    </w:p>
    <w:p w14:paraId="7B345ED9" w14:textId="43AB33B5" w:rsidR="00833344" w:rsidRPr="00833344" w:rsidRDefault="00833344" w:rsidP="00833344">
      <w:r>
        <w:t xml:space="preserve">Dit hoofdstuk beschrijft het gebruik van Git Bash in de context van een aantal ontwikkel-scenario’s. </w:t>
      </w:r>
    </w:p>
    <w:p w14:paraId="226E59AB" w14:textId="455734F5" w:rsidR="00711C33" w:rsidRDefault="00711C33" w:rsidP="00C93AFD">
      <w:pPr>
        <w:spacing w:line="240" w:lineRule="auto"/>
        <w:rPr>
          <w:rFonts w:asciiTheme="minorHAnsi" w:eastAsia="Calibri" w:hAnsiTheme="minorHAnsi" w:cstheme="minorHAnsi"/>
          <w:sz w:val="22"/>
          <w:szCs w:val="22"/>
          <w:lang w:eastAsia="en-US"/>
        </w:rPr>
      </w:pPr>
    </w:p>
    <w:p w14:paraId="770E4558" w14:textId="471DF42E" w:rsidR="00833344" w:rsidRPr="007175EA" w:rsidRDefault="00833344" w:rsidP="00833344">
      <w:pPr>
        <w:pStyle w:val="Kop2"/>
      </w:pPr>
      <w:bookmarkStart w:id="46" w:name="_Toc52790376"/>
      <w:bookmarkStart w:id="47" w:name="_GoBack"/>
      <w:bookmarkEnd w:id="47"/>
      <w:r>
        <w:t>8.1</w:t>
      </w:r>
      <w:r w:rsidRPr="007175EA">
        <w:t xml:space="preserve"> </w:t>
      </w:r>
      <w:r>
        <w:t>Zet de componenten voor een nieuwe user story in Git</w:t>
      </w:r>
      <w:bookmarkEnd w:id="46"/>
    </w:p>
    <w:p w14:paraId="3D9769C1" w14:textId="3161F355" w:rsidR="00833344" w:rsidRDefault="00833344" w:rsidP="00C93AFD">
      <w:pPr>
        <w:spacing w:line="240" w:lineRule="auto"/>
        <w:rPr>
          <w:rFonts w:asciiTheme="minorHAnsi" w:eastAsia="Calibri" w:hAnsiTheme="minorHAnsi" w:cstheme="minorHAnsi"/>
          <w:sz w:val="22"/>
          <w:szCs w:val="22"/>
          <w:lang w:eastAsia="en-US"/>
        </w:rPr>
      </w:pPr>
    </w:p>
    <w:p w14:paraId="1F180F3E" w14:textId="3E77BBD1" w:rsidR="00833344" w:rsidRDefault="00833344" w:rsidP="00833344">
      <w:pPr>
        <w:pStyle w:val="Lijstalinea"/>
        <w:numPr>
          <w:ilvl w:val="0"/>
          <w:numId w:val="6"/>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In Git: doe een checkout naar de lokale ontwikkel</w:t>
      </w:r>
      <w:r w:rsidR="00806141">
        <w:rPr>
          <w:rFonts w:asciiTheme="minorHAnsi" w:eastAsia="Calibri" w:hAnsiTheme="minorHAnsi" w:cstheme="minorHAnsi"/>
          <w:sz w:val="22"/>
          <w:szCs w:val="22"/>
          <w:lang w:eastAsia="en-US"/>
        </w:rPr>
        <w:t xml:space="preserve"> </w:t>
      </w:r>
      <w:r>
        <w:rPr>
          <w:rFonts w:asciiTheme="minorHAnsi" w:eastAsia="Calibri" w:hAnsiTheme="minorHAnsi" w:cstheme="minorHAnsi"/>
          <w:sz w:val="22"/>
          <w:szCs w:val="22"/>
          <w:lang w:eastAsia="en-US"/>
        </w:rPr>
        <w:t>branch</w:t>
      </w:r>
    </w:p>
    <w:p w14:paraId="0ED6BCB3" w14:textId="27771147" w:rsidR="00833344" w:rsidRDefault="00833344" w:rsidP="00833344">
      <w:pPr>
        <w:pStyle w:val="Lijstalinea"/>
        <w:spacing w:line="240" w:lineRule="auto"/>
        <w:rPr>
          <w:rFonts w:asciiTheme="minorHAnsi" w:eastAsia="Calibri" w:hAnsiTheme="minorHAnsi" w:cstheme="minorHAnsi"/>
          <w:i/>
          <w:sz w:val="22"/>
          <w:szCs w:val="22"/>
          <w:lang w:eastAsia="en-US"/>
        </w:rPr>
      </w:pPr>
      <w:r w:rsidRPr="00833344">
        <w:rPr>
          <w:rFonts w:asciiTheme="minorHAnsi" w:eastAsia="Calibri" w:hAnsiTheme="minorHAnsi" w:cstheme="minorHAnsi"/>
          <w:i/>
          <w:sz w:val="22"/>
          <w:szCs w:val="22"/>
          <w:lang w:eastAsia="en-US"/>
        </w:rPr>
        <w:t>git checkout ontwikkel</w:t>
      </w:r>
    </w:p>
    <w:p w14:paraId="6D76D1BD" w14:textId="698F184E" w:rsidR="00806141" w:rsidRDefault="00806141" w:rsidP="00806141">
      <w:pPr>
        <w:pStyle w:val="Lijstalinea"/>
        <w:numPr>
          <w:ilvl w:val="0"/>
          <w:numId w:val="6"/>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In Git: zorg ervoor dat je lokaal de laatste versie van de ontwikkel branch hebt</w:t>
      </w:r>
    </w:p>
    <w:p w14:paraId="1DDE8804" w14:textId="5A953961" w:rsidR="00806141" w:rsidRPr="00806141" w:rsidRDefault="00806141" w:rsidP="00806141">
      <w:pPr>
        <w:pStyle w:val="Lijstalinea"/>
        <w:spacing w:line="240" w:lineRule="auto"/>
        <w:rPr>
          <w:rFonts w:asciiTheme="minorHAnsi" w:eastAsia="Calibri" w:hAnsiTheme="minorHAnsi" w:cstheme="minorHAnsi"/>
          <w:i/>
          <w:sz w:val="22"/>
          <w:szCs w:val="22"/>
          <w:lang w:eastAsia="en-US"/>
        </w:rPr>
      </w:pPr>
      <w:r w:rsidRPr="00833344">
        <w:rPr>
          <w:rFonts w:asciiTheme="minorHAnsi" w:eastAsia="Calibri" w:hAnsiTheme="minorHAnsi" w:cstheme="minorHAnsi"/>
          <w:i/>
          <w:sz w:val="22"/>
          <w:szCs w:val="22"/>
          <w:lang w:eastAsia="en-US"/>
        </w:rPr>
        <w:t>git pull</w:t>
      </w:r>
    </w:p>
    <w:p w14:paraId="4D80C8EA" w14:textId="473EC982" w:rsidR="00833344" w:rsidRDefault="00833344" w:rsidP="00833344">
      <w:pPr>
        <w:pStyle w:val="Lijstalinea"/>
        <w:numPr>
          <w:ilvl w:val="0"/>
          <w:numId w:val="6"/>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In Git: creeer een nieuwe lokale branch voor de user story</w:t>
      </w:r>
    </w:p>
    <w:p w14:paraId="4E24B8C5" w14:textId="7C6E7F1F" w:rsidR="00833344" w:rsidRPr="00833344" w:rsidRDefault="00833344" w:rsidP="00833344">
      <w:pPr>
        <w:pStyle w:val="Lijstalinea"/>
        <w:spacing w:line="240" w:lineRule="auto"/>
        <w:rPr>
          <w:rFonts w:asciiTheme="minorHAnsi" w:eastAsia="Calibri" w:hAnsiTheme="minorHAnsi" w:cstheme="minorHAnsi"/>
          <w:i/>
          <w:sz w:val="22"/>
          <w:szCs w:val="22"/>
          <w:lang w:val="en-US" w:eastAsia="en-US"/>
        </w:rPr>
      </w:pPr>
      <w:r w:rsidRPr="00833344">
        <w:rPr>
          <w:rFonts w:asciiTheme="minorHAnsi" w:eastAsia="Calibri" w:hAnsiTheme="minorHAnsi" w:cstheme="minorHAnsi"/>
          <w:i/>
          <w:sz w:val="22"/>
          <w:szCs w:val="22"/>
          <w:lang w:val="en-US" w:eastAsia="en-US"/>
        </w:rPr>
        <w:t>git checkout -b DAFA-&lt;user story nummer&gt;</w:t>
      </w:r>
    </w:p>
    <w:p w14:paraId="3FB24211" w14:textId="2881961B" w:rsidR="00833344" w:rsidRDefault="00833344" w:rsidP="00833344">
      <w:pPr>
        <w:pStyle w:val="Lijstalinea"/>
        <w:numPr>
          <w:ilvl w:val="0"/>
          <w:numId w:val="6"/>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In DataStage: exporteer de nieuwe/gewijzigde jobs in één export file</w:t>
      </w:r>
    </w:p>
    <w:p w14:paraId="324C8D68" w14:textId="16EFC166" w:rsidR="00806141" w:rsidRDefault="00FE4B09" w:rsidP="00833344">
      <w:pPr>
        <w:pStyle w:val="Lijstalinea"/>
        <w:numPr>
          <w:ilvl w:val="0"/>
          <w:numId w:val="6"/>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OTAP</w:t>
      </w:r>
      <w:r w:rsidR="00806141">
        <w:rPr>
          <w:rFonts w:asciiTheme="minorHAnsi" w:eastAsia="Calibri" w:hAnsiTheme="minorHAnsi" w:cstheme="minorHAnsi"/>
          <w:sz w:val="22"/>
          <w:szCs w:val="22"/>
          <w:lang w:eastAsia="en-US"/>
        </w:rPr>
        <w:t xml:space="preserve"> Windows: gebruik de dsx splitter om de export file op te splitsen in files per datastage component en </w:t>
      </w:r>
      <w:r w:rsidR="00CF16EA">
        <w:rPr>
          <w:rFonts w:asciiTheme="minorHAnsi" w:eastAsia="Calibri" w:hAnsiTheme="minorHAnsi" w:cstheme="minorHAnsi"/>
          <w:sz w:val="22"/>
          <w:szCs w:val="22"/>
          <w:lang w:eastAsia="en-US"/>
        </w:rPr>
        <w:t xml:space="preserve">om </w:t>
      </w:r>
      <w:r w:rsidR="00806141">
        <w:rPr>
          <w:rFonts w:asciiTheme="minorHAnsi" w:eastAsia="Calibri" w:hAnsiTheme="minorHAnsi" w:cstheme="minorHAnsi"/>
          <w:sz w:val="22"/>
          <w:szCs w:val="22"/>
          <w:lang w:eastAsia="en-US"/>
        </w:rPr>
        <w:t>de files naar de lokale Git werkomgeving te verplaatsen</w:t>
      </w:r>
    </w:p>
    <w:p w14:paraId="39029EBC" w14:textId="0A22937E" w:rsidR="00806141" w:rsidRDefault="00FE4B09" w:rsidP="00833344">
      <w:pPr>
        <w:pStyle w:val="Lijstalinea"/>
        <w:numPr>
          <w:ilvl w:val="0"/>
          <w:numId w:val="6"/>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OTAP</w:t>
      </w:r>
      <w:r w:rsidR="00806141">
        <w:rPr>
          <w:rFonts w:asciiTheme="minorHAnsi" w:eastAsia="Calibri" w:hAnsiTheme="minorHAnsi" w:cstheme="minorHAnsi"/>
          <w:sz w:val="22"/>
          <w:szCs w:val="22"/>
          <w:lang w:eastAsia="en-US"/>
        </w:rPr>
        <w:t xml:space="preserve"> Windows: zet de nieuwe/gewijzigde database en/of linux scripts in de juiste locatie in de lokale Git werkomgeving.</w:t>
      </w:r>
    </w:p>
    <w:p w14:paraId="2A147D06" w14:textId="0ECB867A" w:rsidR="00806141" w:rsidRPr="00FE4B09" w:rsidRDefault="00FE4B09" w:rsidP="00B43B5E">
      <w:pPr>
        <w:pStyle w:val="Lijstalinea"/>
        <w:numPr>
          <w:ilvl w:val="0"/>
          <w:numId w:val="6"/>
        </w:numPr>
        <w:spacing w:line="240" w:lineRule="auto"/>
        <w:rPr>
          <w:rFonts w:asciiTheme="minorHAnsi" w:eastAsia="Calibri" w:hAnsiTheme="minorHAnsi" w:cstheme="minorHAnsi"/>
          <w:sz w:val="22"/>
          <w:szCs w:val="22"/>
          <w:lang w:eastAsia="en-US"/>
        </w:rPr>
      </w:pPr>
      <w:r w:rsidRPr="00FE4B09">
        <w:rPr>
          <w:rFonts w:asciiTheme="minorHAnsi" w:eastAsia="Calibri" w:hAnsiTheme="minorHAnsi" w:cstheme="minorHAnsi"/>
          <w:sz w:val="22"/>
          <w:szCs w:val="22"/>
          <w:lang w:eastAsia="en-US"/>
        </w:rPr>
        <w:t>OTAP</w:t>
      </w:r>
      <w:r w:rsidR="00806141" w:rsidRPr="00FE4B09">
        <w:rPr>
          <w:rFonts w:asciiTheme="minorHAnsi" w:eastAsia="Calibri" w:hAnsiTheme="minorHAnsi" w:cstheme="minorHAnsi"/>
          <w:sz w:val="22"/>
          <w:szCs w:val="22"/>
          <w:lang w:eastAsia="en-US"/>
        </w:rPr>
        <w:t xml:space="preserve"> Windows: </w:t>
      </w:r>
      <w:r w:rsidRPr="00FE4B09">
        <w:rPr>
          <w:rFonts w:asciiTheme="minorHAnsi" w:eastAsia="Calibri" w:hAnsiTheme="minorHAnsi" w:cstheme="minorHAnsi"/>
          <w:sz w:val="22"/>
          <w:szCs w:val="22"/>
          <w:lang w:eastAsia="en-US"/>
        </w:rPr>
        <w:t>Verplaats het door de dsx splitter gemaakte manifest file DAFA-&lt;user story nummer&gt;.manifest naar</w:t>
      </w:r>
      <w:r>
        <w:rPr>
          <w:rFonts w:asciiTheme="minorHAnsi" w:eastAsia="Calibri" w:hAnsiTheme="minorHAnsi" w:cstheme="minorHAnsi"/>
          <w:sz w:val="22"/>
          <w:szCs w:val="22"/>
          <w:lang w:eastAsia="en-US"/>
        </w:rPr>
        <w:t xml:space="preserve"> </w:t>
      </w:r>
      <w:r w:rsidR="00806141" w:rsidRPr="00FE4B09">
        <w:rPr>
          <w:rFonts w:asciiTheme="minorHAnsi" w:eastAsia="Calibri" w:hAnsiTheme="minorHAnsi" w:cstheme="minorHAnsi"/>
          <w:sz w:val="22"/>
          <w:szCs w:val="22"/>
          <w:lang w:eastAsia="en-US"/>
        </w:rPr>
        <w:t>de ‘Deployment’</w:t>
      </w:r>
      <w:r w:rsidR="00711A0E">
        <w:rPr>
          <w:rFonts w:asciiTheme="minorHAnsi" w:eastAsia="Calibri" w:hAnsiTheme="minorHAnsi" w:cstheme="minorHAnsi"/>
          <w:sz w:val="22"/>
          <w:szCs w:val="22"/>
          <w:lang w:eastAsia="en-US"/>
        </w:rPr>
        <w:t xml:space="preserve"> /</w:t>
      </w:r>
      <w:r w:rsidR="00806141" w:rsidRPr="00FE4B09">
        <w:rPr>
          <w:rFonts w:asciiTheme="minorHAnsi" w:eastAsia="Calibri" w:hAnsiTheme="minorHAnsi" w:cstheme="minorHAnsi"/>
          <w:sz w:val="22"/>
          <w:szCs w:val="22"/>
          <w:lang w:eastAsia="en-US"/>
        </w:rPr>
        <w:t xml:space="preserve"> </w:t>
      </w:r>
      <w:r>
        <w:rPr>
          <w:rFonts w:asciiTheme="minorHAnsi" w:eastAsia="Calibri" w:hAnsiTheme="minorHAnsi" w:cstheme="minorHAnsi"/>
          <w:sz w:val="22"/>
          <w:szCs w:val="22"/>
          <w:lang w:eastAsia="en-US"/>
        </w:rPr>
        <w:t xml:space="preserve">‘Test’ </w:t>
      </w:r>
      <w:r w:rsidR="00806141" w:rsidRPr="00FE4B09">
        <w:rPr>
          <w:rFonts w:asciiTheme="minorHAnsi" w:eastAsia="Calibri" w:hAnsiTheme="minorHAnsi" w:cstheme="minorHAnsi"/>
          <w:sz w:val="22"/>
          <w:szCs w:val="22"/>
          <w:lang w:eastAsia="en-US"/>
        </w:rPr>
        <w:t>folder</w:t>
      </w:r>
      <w:r>
        <w:rPr>
          <w:rFonts w:asciiTheme="minorHAnsi" w:eastAsia="Calibri" w:hAnsiTheme="minorHAnsi" w:cstheme="minorHAnsi"/>
          <w:sz w:val="22"/>
          <w:szCs w:val="22"/>
          <w:lang w:eastAsia="en-US"/>
        </w:rPr>
        <w:t xml:space="preserve"> van de lokale Git werkomgeving.</w:t>
      </w:r>
    </w:p>
    <w:p w14:paraId="0217D139" w14:textId="142FDC3B" w:rsidR="00806141" w:rsidRDefault="00806141" w:rsidP="00833344">
      <w:pPr>
        <w:pStyle w:val="Lijstalinea"/>
        <w:numPr>
          <w:ilvl w:val="0"/>
          <w:numId w:val="6"/>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In Git: voeg alle nieuwe/gewijzigde files toe aan de Git index</w:t>
      </w:r>
    </w:p>
    <w:p w14:paraId="15C0CA77" w14:textId="5EBB5FA7" w:rsidR="00833344" w:rsidRPr="00806141" w:rsidRDefault="00806141" w:rsidP="00806141">
      <w:pPr>
        <w:pStyle w:val="Lijstalinea"/>
        <w:spacing w:line="240" w:lineRule="auto"/>
        <w:rPr>
          <w:rFonts w:asciiTheme="minorHAnsi" w:eastAsia="Calibri" w:hAnsiTheme="minorHAnsi" w:cstheme="minorHAnsi"/>
          <w:i/>
          <w:sz w:val="22"/>
          <w:szCs w:val="22"/>
          <w:lang w:eastAsia="en-US"/>
        </w:rPr>
      </w:pPr>
      <w:r w:rsidRPr="00806141">
        <w:rPr>
          <w:rFonts w:asciiTheme="minorHAnsi" w:eastAsia="Calibri" w:hAnsiTheme="minorHAnsi" w:cstheme="minorHAnsi"/>
          <w:i/>
          <w:sz w:val="22"/>
          <w:szCs w:val="22"/>
          <w:lang w:eastAsia="en-US"/>
        </w:rPr>
        <w:t>git add .</w:t>
      </w:r>
    </w:p>
    <w:p w14:paraId="55516694" w14:textId="7AE0ECE1" w:rsidR="00806141" w:rsidRDefault="00806141" w:rsidP="00806141">
      <w:pPr>
        <w:pStyle w:val="Lijstalinea"/>
        <w:numPr>
          <w:ilvl w:val="0"/>
          <w:numId w:val="6"/>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In Git: check of de gewenste files in de index zijn opgenomen</w:t>
      </w:r>
    </w:p>
    <w:p w14:paraId="21EC71D8" w14:textId="0476D7DD" w:rsidR="00806141" w:rsidRPr="00806141" w:rsidRDefault="00806141" w:rsidP="00806141">
      <w:pPr>
        <w:pStyle w:val="Lijstalinea"/>
        <w:spacing w:line="240" w:lineRule="auto"/>
        <w:rPr>
          <w:rFonts w:asciiTheme="minorHAnsi" w:eastAsia="Calibri" w:hAnsiTheme="minorHAnsi" w:cstheme="minorHAnsi"/>
          <w:i/>
          <w:sz w:val="22"/>
          <w:szCs w:val="22"/>
          <w:lang w:eastAsia="en-US"/>
        </w:rPr>
      </w:pPr>
      <w:r w:rsidRPr="00806141">
        <w:rPr>
          <w:rFonts w:asciiTheme="minorHAnsi" w:eastAsia="Calibri" w:hAnsiTheme="minorHAnsi" w:cstheme="minorHAnsi"/>
          <w:i/>
          <w:sz w:val="22"/>
          <w:szCs w:val="22"/>
          <w:lang w:eastAsia="en-US"/>
        </w:rPr>
        <w:t>git status</w:t>
      </w:r>
    </w:p>
    <w:p w14:paraId="5E43DAED" w14:textId="5E78EF09" w:rsidR="00806141" w:rsidRDefault="00806141" w:rsidP="00806141">
      <w:pPr>
        <w:pStyle w:val="Lijstalinea"/>
        <w:numPr>
          <w:ilvl w:val="0"/>
          <w:numId w:val="6"/>
        </w:num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In Git: commit de componenten</w:t>
      </w:r>
    </w:p>
    <w:p w14:paraId="607703A2" w14:textId="435D15B9" w:rsidR="00806141" w:rsidRDefault="00806141" w:rsidP="00806141">
      <w:pPr>
        <w:pStyle w:val="Lijstalinea"/>
        <w:spacing w:line="240" w:lineRule="auto"/>
        <w:rPr>
          <w:rFonts w:asciiTheme="minorHAnsi" w:eastAsia="Calibri" w:hAnsiTheme="minorHAnsi" w:cstheme="minorHAnsi"/>
          <w:i/>
          <w:sz w:val="22"/>
          <w:szCs w:val="22"/>
          <w:lang w:val="en-US" w:eastAsia="en-US"/>
        </w:rPr>
      </w:pPr>
      <w:r w:rsidRPr="00806141">
        <w:rPr>
          <w:rFonts w:asciiTheme="minorHAnsi" w:eastAsia="Calibri" w:hAnsiTheme="minorHAnsi" w:cstheme="minorHAnsi"/>
          <w:i/>
          <w:sz w:val="22"/>
          <w:szCs w:val="22"/>
          <w:lang w:val="en-US" w:eastAsia="en-US"/>
        </w:rPr>
        <w:t>git commit -m “&lt;commit boodschap&gt;”</w:t>
      </w:r>
    </w:p>
    <w:p w14:paraId="65172A87" w14:textId="508C6CF5" w:rsidR="00806141" w:rsidRPr="00806141" w:rsidRDefault="00806141" w:rsidP="00806141">
      <w:pPr>
        <w:pStyle w:val="Lijstalinea"/>
        <w:numPr>
          <w:ilvl w:val="0"/>
          <w:numId w:val="6"/>
        </w:numPr>
        <w:spacing w:line="240" w:lineRule="auto"/>
        <w:rPr>
          <w:rFonts w:asciiTheme="minorHAnsi" w:eastAsia="Calibri" w:hAnsiTheme="minorHAnsi" w:cstheme="minorHAnsi"/>
          <w:i/>
          <w:sz w:val="22"/>
          <w:szCs w:val="22"/>
          <w:lang w:eastAsia="en-US"/>
        </w:rPr>
      </w:pPr>
      <w:r w:rsidRPr="00806141">
        <w:rPr>
          <w:rFonts w:asciiTheme="minorHAnsi" w:eastAsia="Calibri" w:hAnsiTheme="minorHAnsi" w:cstheme="minorHAnsi"/>
          <w:sz w:val="22"/>
          <w:szCs w:val="22"/>
          <w:lang w:eastAsia="en-US"/>
        </w:rPr>
        <w:t xml:space="preserve">In Git: push de componenten naar de remote </w:t>
      </w:r>
    </w:p>
    <w:p w14:paraId="363CC9D9" w14:textId="6E6BB4AB" w:rsidR="00806141" w:rsidRDefault="00806141" w:rsidP="00806141">
      <w:pPr>
        <w:pStyle w:val="Lijstalinea"/>
        <w:spacing w:line="240" w:lineRule="auto"/>
        <w:rPr>
          <w:rFonts w:asciiTheme="minorHAnsi" w:eastAsia="Calibri" w:hAnsiTheme="minorHAnsi" w:cstheme="minorHAnsi"/>
          <w:i/>
          <w:sz w:val="22"/>
          <w:szCs w:val="22"/>
          <w:lang w:val="en-US" w:eastAsia="en-US"/>
        </w:rPr>
      </w:pPr>
      <w:r w:rsidRPr="00806141">
        <w:rPr>
          <w:rFonts w:asciiTheme="minorHAnsi" w:eastAsia="Calibri" w:hAnsiTheme="minorHAnsi" w:cstheme="minorHAnsi"/>
          <w:i/>
          <w:sz w:val="22"/>
          <w:szCs w:val="22"/>
          <w:lang w:val="en-US" w:eastAsia="en-US"/>
        </w:rPr>
        <w:t>git push origin DAFA-&lt;user story nummer&gt;</w:t>
      </w:r>
    </w:p>
    <w:p w14:paraId="34FEE695" w14:textId="0084EED2" w:rsidR="00CF16EA" w:rsidRPr="00CF16EA" w:rsidRDefault="00CF16EA" w:rsidP="00CF16EA">
      <w:pPr>
        <w:pStyle w:val="Lijstalinea"/>
        <w:numPr>
          <w:ilvl w:val="0"/>
          <w:numId w:val="6"/>
        </w:numPr>
        <w:spacing w:line="240" w:lineRule="auto"/>
        <w:rPr>
          <w:rFonts w:asciiTheme="minorHAnsi" w:eastAsia="Calibri" w:hAnsiTheme="minorHAnsi" w:cstheme="minorHAnsi"/>
          <w:i/>
          <w:sz w:val="22"/>
          <w:szCs w:val="22"/>
          <w:lang w:eastAsia="en-US"/>
        </w:rPr>
      </w:pPr>
      <w:r w:rsidRPr="00CF16EA">
        <w:rPr>
          <w:rFonts w:asciiTheme="minorHAnsi" w:eastAsia="Calibri" w:hAnsiTheme="minorHAnsi" w:cstheme="minorHAnsi"/>
          <w:sz w:val="22"/>
          <w:szCs w:val="22"/>
          <w:lang w:eastAsia="en-US"/>
        </w:rPr>
        <w:t xml:space="preserve">Stuur een mail naar Wouter/Jelmer en Ganesh/Tijmen </w:t>
      </w:r>
      <w:r>
        <w:rPr>
          <w:rFonts w:asciiTheme="minorHAnsi" w:eastAsia="Calibri" w:hAnsiTheme="minorHAnsi" w:cstheme="minorHAnsi"/>
          <w:sz w:val="22"/>
          <w:szCs w:val="22"/>
          <w:lang w:eastAsia="en-US"/>
        </w:rPr>
        <w:t>met darin de melding dat de user story gereed is voor deployment naar TEST</w:t>
      </w:r>
    </w:p>
    <w:p w14:paraId="06CAABCF" w14:textId="4AC33C99" w:rsidR="00CF16EA" w:rsidRPr="00CF16EA" w:rsidRDefault="00CF16EA" w:rsidP="00CF16EA">
      <w:pPr>
        <w:pStyle w:val="Lijstalinea"/>
        <w:numPr>
          <w:ilvl w:val="0"/>
          <w:numId w:val="6"/>
        </w:numPr>
        <w:spacing w:line="240" w:lineRule="auto"/>
        <w:rPr>
          <w:rFonts w:asciiTheme="minorHAnsi" w:eastAsia="Calibri" w:hAnsiTheme="minorHAnsi" w:cstheme="minorHAnsi"/>
          <w:i/>
          <w:sz w:val="22"/>
          <w:szCs w:val="22"/>
          <w:lang w:val="en-US" w:eastAsia="en-US"/>
        </w:rPr>
      </w:pPr>
      <w:r w:rsidRPr="00CF16EA">
        <w:rPr>
          <w:rFonts w:asciiTheme="minorHAnsi" w:eastAsia="Calibri" w:hAnsiTheme="minorHAnsi" w:cstheme="minorHAnsi"/>
          <w:sz w:val="22"/>
          <w:szCs w:val="22"/>
          <w:lang w:val="en-US" w:eastAsia="en-US"/>
        </w:rPr>
        <w:t xml:space="preserve">Neem de user story op in de DIM_Deployment_Tracker sheet in de </w:t>
      </w:r>
      <w:r>
        <w:rPr>
          <w:rFonts w:asciiTheme="minorHAnsi" w:eastAsia="Calibri" w:hAnsiTheme="minorHAnsi" w:cstheme="minorHAnsi"/>
          <w:sz w:val="22"/>
          <w:szCs w:val="22"/>
          <w:lang w:val="en-US" w:eastAsia="en-US"/>
        </w:rPr>
        <w:t>sharepoint</w:t>
      </w:r>
      <w:r w:rsidRPr="00CF16EA">
        <w:rPr>
          <w:rFonts w:asciiTheme="minorHAnsi" w:eastAsia="Calibri" w:hAnsiTheme="minorHAnsi" w:cstheme="minorHAnsi"/>
          <w:sz w:val="22"/>
          <w:szCs w:val="22"/>
          <w:lang w:val="en-US" w:eastAsia="en-US"/>
        </w:rPr>
        <w:t>folder Knights/Components/Deployment</w:t>
      </w:r>
    </w:p>
    <w:p w14:paraId="5DAB7C7B" w14:textId="77777777" w:rsidR="00806141" w:rsidRPr="00CF16EA" w:rsidRDefault="00806141" w:rsidP="00806141">
      <w:pPr>
        <w:pStyle w:val="Lijstalinea"/>
        <w:spacing w:line="240" w:lineRule="auto"/>
        <w:rPr>
          <w:rFonts w:asciiTheme="minorHAnsi" w:eastAsia="Calibri" w:hAnsiTheme="minorHAnsi" w:cstheme="minorHAnsi"/>
          <w:i/>
          <w:sz w:val="22"/>
          <w:szCs w:val="22"/>
          <w:lang w:val="en-US" w:eastAsia="en-US"/>
        </w:rPr>
      </w:pPr>
    </w:p>
    <w:p w14:paraId="67B9DC98" w14:textId="189BF91C" w:rsidR="00806141" w:rsidRPr="00CF16EA" w:rsidRDefault="00CF16EA" w:rsidP="00CF16EA">
      <w:pPr>
        <w:spacing w:line="240" w:lineRule="auto"/>
        <w:rPr>
          <w:rFonts w:asciiTheme="minorHAnsi" w:eastAsia="Calibri" w:hAnsiTheme="minorHAnsi" w:cstheme="minorHAnsi"/>
          <w:sz w:val="22"/>
          <w:szCs w:val="22"/>
          <w:lang w:eastAsia="en-US"/>
        </w:rPr>
      </w:pPr>
      <w:r>
        <w:rPr>
          <w:rFonts w:asciiTheme="minorHAnsi" w:eastAsia="Calibri" w:hAnsiTheme="minorHAnsi" w:cstheme="minorHAnsi"/>
          <w:sz w:val="22"/>
          <w:szCs w:val="22"/>
          <w:lang w:eastAsia="en-US"/>
        </w:rPr>
        <w:t>Op dit moment is de user story gereed voor deployment naar TEST.</w:t>
      </w:r>
    </w:p>
    <w:sectPr w:rsidR="00806141" w:rsidRPr="00CF16EA" w:rsidSect="009B7B04">
      <w:headerReference w:type="default" r:id="rId82"/>
      <w:footerReference w:type="default" r:id="rId83"/>
      <w:footerReference w:type="first" r:id="rId84"/>
      <w:pgSz w:w="11906" w:h="16838"/>
      <w:pgMar w:top="2696" w:right="1416" w:bottom="1560" w:left="1418" w:header="567" w:footer="708" w:gutter="0"/>
      <w:pgNumType w:start="1"/>
      <w:cols w:space="708"/>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B6E09F" w14:textId="77777777" w:rsidR="009B7B04" w:rsidRDefault="009B7B04" w:rsidP="001016ED">
      <w:pPr>
        <w:spacing w:line="240" w:lineRule="auto"/>
      </w:pPr>
      <w:r>
        <w:separator/>
      </w:r>
    </w:p>
  </w:endnote>
  <w:endnote w:type="continuationSeparator" w:id="0">
    <w:p w14:paraId="6AC6BFE9" w14:textId="77777777" w:rsidR="009B7B04" w:rsidRDefault="009B7B04" w:rsidP="001016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BerkOldsty Bk BT">
    <w:altName w:val="Georgia"/>
    <w:charset w:val="00"/>
    <w:family w:val="roman"/>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7D1A6" w14:textId="3676D4C2" w:rsidR="009B7B04" w:rsidRDefault="009B7B04" w:rsidP="00FB3D65">
    <w:pPr>
      <w:pStyle w:val="Voettekst"/>
    </w:pPr>
    <w:r>
      <w:rPr>
        <w:noProof/>
      </w:rPr>
      <w:drawing>
        <wp:anchor distT="0" distB="0" distL="114300" distR="114300" simplePos="0" relativeHeight="251667968" behindDoc="0" locked="0" layoutInCell="1" allowOverlap="1" wp14:anchorId="07CCF7AA" wp14:editId="7AD0A8FC">
          <wp:simplePos x="0" y="0"/>
          <wp:positionH relativeFrom="page">
            <wp:posOffset>3259455</wp:posOffset>
          </wp:positionH>
          <wp:positionV relativeFrom="page">
            <wp:posOffset>9990222</wp:posOffset>
          </wp:positionV>
          <wp:extent cx="1079500" cy="568325"/>
          <wp:effectExtent l="0" t="0" r="0" b="0"/>
          <wp:wrapSquare wrapText="bothSides"/>
          <wp:docPr id="4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9500" cy="568325"/>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C106A" w14:textId="15DF35AE" w:rsidR="009B7B04" w:rsidRDefault="009B7B04" w:rsidP="003772CD">
    <w:pPr>
      <w:pStyle w:val="Voettekst"/>
      <w:tabs>
        <w:tab w:val="clear" w:pos="9072"/>
      </w:tabs>
    </w:pPr>
  </w:p>
  <w:p w14:paraId="29C3BE0A" w14:textId="2F1B1A92" w:rsidR="009B7B04" w:rsidRDefault="009B7B04" w:rsidP="003772CD">
    <w:pPr>
      <w:pStyle w:val="Voettekst"/>
      <w:tabs>
        <w:tab w:val="clear" w:pos="9072"/>
      </w:tabs>
    </w:pPr>
    <w:r>
      <w:rPr>
        <w:noProof/>
      </w:rPr>
      <w:drawing>
        <wp:anchor distT="0" distB="0" distL="114300" distR="114300" simplePos="0" relativeHeight="251670016" behindDoc="0" locked="0" layoutInCell="1" allowOverlap="1" wp14:anchorId="478789FD" wp14:editId="01513DC1">
          <wp:simplePos x="0" y="0"/>
          <wp:positionH relativeFrom="page">
            <wp:posOffset>3364230</wp:posOffset>
          </wp:positionH>
          <wp:positionV relativeFrom="page">
            <wp:posOffset>10003155</wp:posOffset>
          </wp:positionV>
          <wp:extent cx="1079500" cy="565150"/>
          <wp:effectExtent l="0" t="0" r="0" b="0"/>
          <wp:wrapTopAndBottom/>
          <wp:docPr id="45"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9500" cy="565150"/>
                  </a:xfrm>
                  <a:prstGeom prst="rect">
                    <a:avLst/>
                  </a:prstGeom>
                  <a:noFill/>
                </pic:spPr>
              </pic:pic>
            </a:graphicData>
          </a:graphic>
          <wp14:sizeRelH relativeFrom="margin">
            <wp14:pctWidth>0</wp14:pctWidth>
          </wp14:sizeRelH>
          <wp14:sizeRelV relativeFrom="margin">
            <wp14:pctHeight>0</wp14:pctHeight>
          </wp14:sizeRelV>
        </wp:anchor>
      </w:drawing>
    </w:r>
  </w:p>
  <w:p w14:paraId="72B9A665" w14:textId="77777777" w:rsidR="009B7B04" w:rsidRDefault="009B7B04" w:rsidP="003772CD">
    <w:pPr>
      <w:pStyle w:val="Voettekst"/>
      <w:tabs>
        <w:tab w:val="clear"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23D7C0" w14:textId="77777777" w:rsidR="009B7B04" w:rsidRDefault="009B7B04" w:rsidP="001016ED">
      <w:pPr>
        <w:spacing w:line="240" w:lineRule="auto"/>
      </w:pPr>
      <w:r>
        <w:separator/>
      </w:r>
    </w:p>
  </w:footnote>
  <w:footnote w:type="continuationSeparator" w:id="0">
    <w:p w14:paraId="6167D3C9" w14:textId="77777777" w:rsidR="009B7B04" w:rsidRDefault="009B7B04" w:rsidP="001016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63FF07" w14:textId="7D2D5E87" w:rsidR="009B7B04" w:rsidRDefault="009B7B04">
    <w:pPr>
      <w:pStyle w:val="Koptekst"/>
    </w:pPr>
    <w:r>
      <w:rPr>
        <w:noProof/>
      </w:rPr>
      <w:drawing>
        <wp:anchor distT="0" distB="0" distL="114300" distR="114300" simplePos="0" relativeHeight="251663872" behindDoc="0" locked="0" layoutInCell="0" allowOverlap="1" wp14:anchorId="110CA190" wp14:editId="1D6910AA">
          <wp:simplePos x="0" y="0"/>
          <wp:positionH relativeFrom="page">
            <wp:posOffset>481803</wp:posOffset>
          </wp:positionH>
          <wp:positionV relativeFrom="page">
            <wp:posOffset>320675</wp:posOffset>
          </wp:positionV>
          <wp:extent cx="3107055" cy="1028700"/>
          <wp:effectExtent l="0" t="0" r="0" b="0"/>
          <wp:wrapTopAndBottom/>
          <wp:docPr id="43" name="Afbeelding 12" descr="zw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zw25"/>
                  <pic:cNvPicPr>
                    <a:picLocks noChangeAspect="1" noChangeArrowheads="1"/>
                  </pic:cNvPicPr>
                </pic:nvPicPr>
                <pic:blipFill>
                  <a:blip r:embed="rId1"/>
                  <a:srcRect/>
                  <a:stretch>
                    <a:fillRect/>
                  </a:stretch>
                </pic:blipFill>
                <pic:spPr bwMode="auto">
                  <a:xfrm>
                    <a:off x="0" y="0"/>
                    <a:ext cx="3107055" cy="1028700"/>
                  </a:xfrm>
                  <a:prstGeom prst="rect">
                    <a:avLst/>
                  </a:prstGeom>
                  <a:noFill/>
                </pic:spPr>
              </pic:pic>
            </a:graphicData>
          </a:graphic>
        </wp:anchor>
      </w:drawing>
    </w:r>
    <w:r>
      <w:rPr>
        <w:noProof/>
      </w:rPr>
      <mc:AlternateContent>
        <mc:Choice Requires="wps">
          <w:drawing>
            <wp:anchor distT="0" distB="0" distL="114300" distR="114300" simplePos="0" relativeHeight="251660800" behindDoc="0" locked="1" layoutInCell="1" allowOverlap="1" wp14:anchorId="56153F04" wp14:editId="0630C30D">
              <wp:simplePos x="0" y="0"/>
              <wp:positionH relativeFrom="page">
                <wp:posOffset>5156835</wp:posOffset>
              </wp:positionH>
              <wp:positionV relativeFrom="page">
                <wp:posOffset>386080</wp:posOffset>
              </wp:positionV>
              <wp:extent cx="1955800" cy="394970"/>
              <wp:effectExtent l="0" t="0" r="6350" b="5080"/>
              <wp:wrapNone/>
              <wp:docPr id="14" name="BesprekingsverslagVervolgPagina"/>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3EF9C" w14:textId="364CCFED" w:rsidR="009B7B04" w:rsidRPr="00A52486" w:rsidRDefault="009B7B04" w:rsidP="00497BBC">
                          <w:pPr>
                            <w:pStyle w:val="Rubricering"/>
                          </w:pPr>
                          <w:r>
                            <w:t>GIT St&amp;R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153F04" id="_x0000_t202" coordsize="21600,21600" o:spt="202" path="m,l,21600r21600,l21600,xe">
              <v:stroke joinstyle="miter"/>
              <v:path gradientshapeok="t" o:connecttype="rect"/>
            </v:shapetype>
            <v:shape id="BesprekingsverslagVervolgPagina" o:spid="_x0000_s1026" type="#_x0000_t202" style="position:absolute;margin-left:406.05pt;margin-top:30.4pt;width:154pt;height:31.1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" filled="f" stroked="f">
              <v:textbox inset="0,0,0,0">
                <w:txbxContent>
                  <w:p w14:paraId="4933EF9C" w14:textId="364CCFED" w:rsidR="009B7B04" w:rsidRPr="00A52486" w:rsidRDefault="009B7B04" w:rsidP="00497BBC">
                    <w:pPr>
                      <w:pStyle w:val="Rubricering"/>
                    </w:pPr>
                    <w:r>
                      <w:t>GIT St&amp;R</w:t>
                    </w:r>
                  </w:p>
                </w:txbxContent>
              </v:textbox>
              <w10:wrap anchorx="page" anchory="page"/>
              <w10:anchorlock/>
            </v:shape>
          </w:pict>
        </mc:Fallback>
      </mc:AlternateContent>
    </w:r>
    <w:r>
      <w:rPr>
        <w:noProof/>
      </w:rPr>
      <mc:AlternateContent>
        <mc:Choice Requires="wps">
          <w:drawing>
            <wp:anchor distT="0" distB="0" distL="114300" distR="114300" simplePos="0" relativeHeight="251654656" behindDoc="0" locked="1" layoutInCell="1" allowOverlap="1" wp14:anchorId="6E423F15" wp14:editId="50905BDA">
              <wp:simplePos x="0" y="0"/>
              <wp:positionH relativeFrom="page">
                <wp:posOffset>5159375</wp:posOffset>
              </wp:positionH>
              <wp:positionV relativeFrom="page">
                <wp:posOffset>762000</wp:posOffset>
              </wp:positionV>
              <wp:extent cx="2016125" cy="360045"/>
              <wp:effectExtent l="0" t="0" r="3175" b="1905"/>
              <wp:wrapNone/>
              <wp:docPr id="10" name="BladVervolgPagina"/>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61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2793A" w14:textId="3CC44F89" w:rsidR="009B7B04" w:rsidRDefault="009B7B04" w:rsidP="00A52486">
                          <w:pPr>
                            <w:pStyle w:val="ReferentieKopje"/>
                          </w:pPr>
                          <w:r>
                            <w:t>Page</w:t>
                          </w:r>
                        </w:p>
                        <w:p w14:paraId="3BF168E8" w14:textId="2A081354" w:rsidR="009B7B04" w:rsidRPr="00A52486" w:rsidRDefault="009B7B04" w:rsidP="00A52486">
                          <w:pPr>
                            <w:pStyle w:val="ReferentieStandaard"/>
                          </w:pPr>
                          <w:r>
                            <w:fldChar w:fldCharType="begin"/>
                          </w:r>
                          <w:r>
                            <w:instrText xml:space="preserve"> PAGE </w:instrText>
                          </w:r>
                          <w:r>
                            <w:fldChar w:fldCharType="separate"/>
                          </w:r>
                          <w:r w:rsidR="00683802">
                            <w:t>42</w:t>
                          </w:r>
                          <w:r>
                            <w:rPr>
                              <w:noProof/>
                            </w:rPr>
                            <w:fldChar w:fldCharType="end"/>
                          </w:r>
                          <w:r>
                            <w:t xml:space="preserve"> van </w:t>
                          </w:r>
                          <w:r>
                            <w:rPr>
                              <w:noProof/>
                            </w:rPr>
                            <w:fldChar w:fldCharType="begin"/>
                          </w:r>
                          <w:r>
                            <w:rPr>
                              <w:noProof/>
                            </w:rPr>
                            <w:instrText xml:space="preserve"> NUMPAGES </w:instrText>
                          </w:r>
                          <w:r>
                            <w:rPr>
                              <w:noProof/>
                            </w:rPr>
                            <w:fldChar w:fldCharType="separate"/>
                          </w:r>
                          <w:r w:rsidR="00683802">
                            <w:rPr>
                              <w:noProof/>
                            </w:rPr>
                            <w:t>42</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23F15" id="BladVervolgPagina" o:spid="_x0000_s1027" type="#_x0000_t202" style="position:absolute;margin-left:406.25pt;margin-top:60pt;width:158.75pt;height:28.3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" filled="f" stroked="f">
              <v:textbox inset="0,0,0,0">
                <w:txbxContent>
                  <w:p w14:paraId="2A02793A" w14:textId="3CC44F89" w:rsidR="009B7B04" w:rsidRDefault="009B7B04" w:rsidP="00A52486">
                    <w:pPr>
                      <w:pStyle w:val="ReferentieKopje"/>
                    </w:pPr>
                    <w:r>
                      <w:t>Page</w:t>
                    </w:r>
                  </w:p>
                  <w:p w14:paraId="3BF168E8" w14:textId="2A081354" w:rsidR="009B7B04" w:rsidRPr="00A52486" w:rsidRDefault="009B7B04" w:rsidP="00A52486">
                    <w:pPr>
                      <w:pStyle w:val="ReferentieStandaard"/>
                    </w:pPr>
                    <w:r>
                      <w:fldChar w:fldCharType="begin"/>
                    </w:r>
                    <w:r>
                      <w:instrText xml:space="preserve"> PAGE </w:instrText>
                    </w:r>
                    <w:r>
                      <w:fldChar w:fldCharType="separate"/>
                    </w:r>
                    <w:r w:rsidR="00683802">
                      <w:t>42</w:t>
                    </w:r>
                    <w:r>
                      <w:rPr>
                        <w:noProof/>
                      </w:rPr>
                      <w:fldChar w:fldCharType="end"/>
                    </w:r>
                    <w:r>
                      <w:t xml:space="preserve"> van </w:t>
                    </w:r>
                    <w:r>
                      <w:rPr>
                        <w:noProof/>
                      </w:rPr>
                      <w:fldChar w:fldCharType="begin"/>
                    </w:r>
                    <w:r>
                      <w:rPr>
                        <w:noProof/>
                      </w:rPr>
                      <w:instrText xml:space="preserve"> NUMPAGES </w:instrText>
                    </w:r>
                    <w:r>
                      <w:rPr>
                        <w:noProof/>
                      </w:rPr>
                      <w:fldChar w:fldCharType="separate"/>
                    </w:r>
                    <w:r w:rsidR="00683802">
                      <w:rPr>
                        <w:noProof/>
                      </w:rPr>
                      <w:t>42</w:t>
                    </w:r>
                    <w:r>
                      <w:rPr>
                        <w:noProof/>
                      </w:rPr>
                      <w:fldChar w:fldCharType="end"/>
                    </w:r>
                  </w:p>
                </w:txbxContent>
              </v:textbox>
              <w10:wrap anchorx="page"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31F52"/>
    <w:multiLevelType w:val="hybridMultilevel"/>
    <w:tmpl w:val="0C5EE2FA"/>
    <w:lvl w:ilvl="0" w:tplc="0413000F">
      <w:start w:val="1"/>
      <w:numFmt w:val="decimal"/>
      <w:lvlText w:val="%1."/>
      <w:lvlJc w:val="left"/>
      <w:pPr>
        <w:ind w:left="1428" w:hanging="360"/>
      </w:p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1" w15:restartNumberingAfterBreak="0">
    <w:nsid w:val="12C41DA3"/>
    <w:multiLevelType w:val="hybridMultilevel"/>
    <w:tmpl w:val="C152F2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EEE3FDA"/>
    <w:multiLevelType w:val="hybridMultilevel"/>
    <w:tmpl w:val="87EC00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C656538"/>
    <w:multiLevelType w:val="multilevel"/>
    <w:tmpl w:val="D346B1C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006"/>
        </w:tabs>
        <w:ind w:left="1006" w:hanging="864"/>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2D345281"/>
    <w:multiLevelType w:val="hybridMultilevel"/>
    <w:tmpl w:val="D0F49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D3D3EA3"/>
    <w:multiLevelType w:val="hybridMultilevel"/>
    <w:tmpl w:val="6DFCE9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2EEF4124"/>
    <w:multiLevelType w:val="hybridMultilevel"/>
    <w:tmpl w:val="A7FCFD18"/>
    <w:lvl w:ilvl="0" w:tplc="0413000F">
      <w:start w:val="1"/>
      <w:numFmt w:val="decimal"/>
      <w:lvlText w:val="%1."/>
      <w:lvlJc w:val="left"/>
      <w:pPr>
        <w:ind w:left="2160" w:hanging="360"/>
      </w:pPr>
    </w:lvl>
    <w:lvl w:ilvl="1" w:tplc="04130019" w:tentative="1">
      <w:start w:val="1"/>
      <w:numFmt w:val="lowerLetter"/>
      <w:lvlText w:val="%2."/>
      <w:lvlJc w:val="left"/>
      <w:pPr>
        <w:ind w:left="2880" w:hanging="360"/>
      </w:pPr>
    </w:lvl>
    <w:lvl w:ilvl="2" w:tplc="0413001B" w:tentative="1">
      <w:start w:val="1"/>
      <w:numFmt w:val="lowerRoman"/>
      <w:lvlText w:val="%3."/>
      <w:lvlJc w:val="right"/>
      <w:pPr>
        <w:ind w:left="3600" w:hanging="180"/>
      </w:pPr>
    </w:lvl>
    <w:lvl w:ilvl="3" w:tplc="0413000F" w:tentative="1">
      <w:start w:val="1"/>
      <w:numFmt w:val="decimal"/>
      <w:lvlText w:val="%4."/>
      <w:lvlJc w:val="left"/>
      <w:pPr>
        <w:ind w:left="4320" w:hanging="360"/>
      </w:pPr>
    </w:lvl>
    <w:lvl w:ilvl="4" w:tplc="04130019" w:tentative="1">
      <w:start w:val="1"/>
      <w:numFmt w:val="lowerLetter"/>
      <w:lvlText w:val="%5."/>
      <w:lvlJc w:val="left"/>
      <w:pPr>
        <w:ind w:left="5040" w:hanging="360"/>
      </w:pPr>
    </w:lvl>
    <w:lvl w:ilvl="5" w:tplc="0413001B" w:tentative="1">
      <w:start w:val="1"/>
      <w:numFmt w:val="lowerRoman"/>
      <w:lvlText w:val="%6."/>
      <w:lvlJc w:val="right"/>
      <w:pPr>
        <w:ind w:left="5760" w:hanging="180"/>
      </w:pPr>
    </w:lvl>
    <w:lvl w:ilvl="6" w:tplc="0413000F" w:tentative="1">
      <w:start w:val="1"/>
      <w:numFmt w:val="decimal"/>
      <w:lvlText w:val="%7."/>
      <w:lvlJc w:val="left"/>
      <w:pPr>
        <w:ind w:left="6480" w:hanging="360"/>
      </w:pPr>
    </w:lvl>
    <w:lvl w:ilvl="7" w:tplc="04130019" w:tentative="1">
      <w:start w:val="1"/>
      <w:numFmt w:val="lowerLetter"/>
      <w:lvlText w:val="%8."/>
      <w:lvlJc w:val="left"/>
      <w:pPr>
        <w:ind w:left="7200" w:hanging="360"/>
      </w:pPr>
    </w:lvl>
    <w:lvl w:ilvl="8" w:tplc="0413001B" w:tentative="1">
      <w:start w:val="1"/>
      <w:numFmt w:val="lowerRoman"/>
      <w:lvlText w:val="%9."/>
      <w:lvlJc w:val="right"/>
      <w:pPr>
        <w:ind w:left="7920" w:hanging="180"/>
      </w:pPr>
    </w:lvl>
  </w:abstractNum>
  <w:abstractNum w:abstractNumId="7" w15:restartNumberingAfterBreak="0">
    <w:nsid w:val="31E96AF7"/>
    <w:multiLevelType w:val="hybridMultilevel"/>
    <w:tmpl w:val="9B20C2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2A40CED"/>
    <w:multiLevelType w:val="hybridMultilevel"/>
    <w:tmpl w:val="0062F9B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357A5A3D"/>
    <w:multiLevelType w:val="hybridMultilevel"/>
    <w:tmpl w:val="ECDC5BDE"/>
    <w:lvl w:ilvl="0" w:tplc="E4FC2DBC">
      <w:start w:val="3"/>
      <w:numFmt w:val="bullet"/>
      <w:lvlText w:val=""/>
      <w:lvlJc w:val="left"/>
      <w:pPr>
        <w:ind w:left="720" w:hanging="360"/>
      </w:pPr>
      <w:rPr>
        <w:rFonts w:ascii="Wingdings" w:eastAsia="Times New Roman" w:hAnsi="Wingdings" w:cs="Verdana"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45E23F3C"/>
    <w:multiLevelType w:val="hybridMultilevel"/>
    <w:tmpl w:val="C6E23E60"/>
    <w:lvl w:ilvl="0" w:tplc="0413000B">
      <w:start w:val="1"/>
      <w:numFmt w:val="bullet"/>
      <w:lvlText w:val=""/>
      <w:lvlJc w:val="left"/>
      <w:pPr>
        <w:ind w:left="1440" w:hanging="360"/>
      </w:pPr>
      <w:rPr>
        <w:rFonts w:ascii="Wingdings" w:hAnsi="Wingdings" w:hint="default"/>
      </w:rPr>
    </w:lvl>
    <w:lvl w:ilvl="1" w:tplc="04130003">
      <w:start w:val="1"/>
      <w:numFmt w:val="bullet"/>
      <w:lvlText w:val="o"/>
      <w:lvlJc w:val="left"/>
      <w:pPr>
        <w:ind w:left="2160" w:hanging="360"/>
      </w:pPr>
      <w:rPr>
        <w:rFonts w:ascii="Courier New" w:hAnsi="Courier New" w:cs="Courier New" w:hint="default"/>
      </w:rPr>
    </w:lvl>
    <w:lvl w:ilvl="2" w:tplc="04130005">
      <w:start w:val="1"/>
      <w:numFmt w:val="bullet"/>
      <w:lvlText w:val=""/>
      <w:lvlJc w:val="left"/>
      <w:pPr>
        <w:ind w:left="2880" w:hanging="360"/>
      </w:pPr>
      <w:rPr>
        <w:rFonts w:ascii="Wingdings" w:hAnsi="Wingdings" w:hint="default"/>
      </w:rPr>
    </w:lvl>
    <w:lvl w:ilvl="3" w:tplc="04130001">
      <w:start w:val="1"/>
      <w:numFmt w:val="bullet"/>
      <w:lvlText w:val=""/>
      <w:lvlJc w:val="left"/>
      <w:pPr>
        <w:ind w:left="3600" w:hanging="360"/>
      </w:pPr>
      <w:rPr>
        <w:rFonts w:ascii="Symbol" w:hAnsi="Symbol" w:hint="default"/>
      </w:rPr>
    </w:lvl>
    <w:lvl w:ilvl="4" w:tplc="04130003">
      <w:start w:val="1"/>
      <w:numFmt w:val="bullet"/>
      <w:lvlText w:val="o"/>
      <w:lvlJc w:val="left"/>
      <w:pPr>
        <w:ind w:left="4320" w:hanging="360"/>
      </w:pPr>
      <w:rPr>
        <w:rFonts w:ascii="Courier New" w:hAnsi="Courier New" w:cs="Courier New" w:hint="default"/>
      </w:rPr>
    </w:lvl>
    <w:lvl w:ilvl="5" w:tplc="04130005">
      <w:start w:val="1"/>
      <w:numFmt w:val="bullet"/>
      <w:lvlText w:val=""/>
      <w:lvlJc w:val="left"/>
      <w:pPr>
        <w:ind w:left="5040" w:hanging="360"/>
      </w:pPr>
      <w:rPr>
        <w:rFonts w:ascii="Wingdings" w:hAnsi="Wingdings" w:hint="default"/>
      </w:rPr>
    </w:lvl>
    <w:lvl w:ilvl="6" w:tplc="04130001">
      <w:start w:val="1"/>
      <w:numFmt w:val="bullet"/>
      <w:lvlText w:val=""/>
      <w:lvlJc w:val="left"/>
      <w:pPr>
        <w:ind w:left="5760" w:hanging="360"/>
      </w:pPr>
      <w:rPr>
        <w:rFonts w:ascii="Symbol" w:hAnsi="Symbol" w:hint="default"/>
      </w:rPr>
    </w:lvl>
    <w:lvl w:ilvl="7" w:tplc="04130003">
      <w:start w:val="1"/>
      <w:numFmt w:val="bullet"/>
      <w:lvlText w:val="o"/>
      <w:lvlJc w:val="left"/>
      <w:pPr>
        <w:ind w:left="6480" w:hanging="360"/>
      </w:pPr>
      <w:rPr>
        <w:rFonts w:ascii="Courier New" w:hAnsi="Courier New" w:cs="Courier New" w:hint="default"/>
      </w:rPr>
    </w:lvl>
    <w:lvl w:ilvl="8" w:tplc="04130005">
      <w:start w:val="1"/>
      <w:numFmt w:val="bullet"/>
      <w:lvlText w:val=""/>
      <w:lvlJc w:val="left"/>
      <w:pPr>
        <w:ind w:left="7200" w:hanging="360"/>
      </w:pPr>
      <w:rPr>
        <w:rFonts w:ascii="Wingdings" w:hAnsi="Wingdings" w:hint="default"/>
      </w:rPr>
    </w:lvl>
  </w:abstractNum>
  <w:abstractNum w:abstractNumId="11" w15:restartNumberingAfterBreak="0">
    <w:nsid w:val="4C65745C"/>
    <w:multiLevelType w:val="hybridMultilevel"/>
    <w:tmpl w:val="097AE5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9427DF6"/>
    <w:multiLevelType w:val="hybridMultilevel"/>
    <w:tmpl w:val="459E3690"/>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13" w15:restartNumberingAfterBreak="0">
    <w:nsid w:val="5EA11B4B"/>
    <w:multiLevelType w:val="hybridMultilevel"/>
    <w:tmpl w:val="8D3CB4FE"/>
    <w:lvl w:ilvl="0" w:tplc="0413000B">
      <w:start w:val="1"/>
      <w:numFmt w:val="bullet"/>
      <w:lvlText w:val=""/>
      <w:lvlJc w:val="left"/>
      <w:pPr>
        <w:ind w:left="1440" w:hanging="360"/>
      </w:pPr>
      <w:rPr>
        <w:rFonts w:ascii="Wingdings" w:hAnsi="Wingdings"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4" w15:restartNumberingAfterBreak="0">
    <w:nsid w:val="62AE02DF"/>
    <w:multiLevelType w:val="multilevel"/>
    <w:tmpl w:val="34DEB412"/>
    <w:lvl w:ilvl="0">
      <w:start w:val="1"/>
      <w:numFmt w:val="decimal"/>
      <w:pStyle w:val="Hoofdstukkop"/>
      <w:lvlText w:val="%1"/>
      <w:lvlJc w:val="left"/>
      <w:pPr>
        <w:tabs>
          <w:tab w:val="num" w:pos="851"/>
        </w:tabs>
        <w:ind w:left="851" w:hanging="851"/>
      </w:pPr>
    </w:lvl>
    <w:lvl w:ilvl="1">
      <w:start w:val="1"/>
      <w:numFmt w:val="decimal"/>
      <w:pStyle w:val="Rubriekskop"/>
      <w:lvlText w:val="%1.%2"/>
      <w:lvlJc w:val="left"/>
      <w:pPr>
        <w:tabs>
          <w:tab w:val="num" w:pos="851"/>
        </w:tabs>
        <w:ind w:left="851" w:hanging="851"/>
      </w:pPr>
    </w:lvl>
    <w:lvl w:ilvl="2">
      <w:start w:val="1"/>
      <w:numFmt w:val="decimal"/>
      <w:pStyle w:val="Paragraafkop"/>
      <w:lvlText w:val="%1.%2.%3"/>
      <w:lvlJc w:val="left"/>
      <w:pPr>
        <w:tabs>
          <w:tab w:val="num" w:pos="851"/>
        </w:tabs>
        <w:ind w:left="851" w:hanging="851"/>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5" w15:restartNumberingAfterBreak="0">
    <w:nsid w:val="643A4336"/>
    <w:multiLevelType w:val="hybridMultilevel"/>
    <w:tmpl w:val="A486312E"/>
    <w:lvl w:ilvl="0" w:tplc="FC2A7922">
      <w:start w:val="6"/>
      <w:numFmt w:val="bullet"/>
      <w:lvlText w:val="-"/>
      <w:lvlJc w:val="left"/>
      <w:pPr>
        <w:ind w:left="720" w:hanging="360"/>
      </w:pPr>
      <w:rPr>
        <w:rFonts w:ascii="Verdana" w:eastAsia="Times New Roman" w:hAnsi="Verdana" w:cs="Verdana"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68083612"/>
    <w:multiLevelType w:val="hybridMultilevel"/>
    <w:tmpl w:val="6DFCE9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69250F84"/>
    <w:multiLevelType w:val="multilevel"/>
    <w:tmpl w:val="E32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616CFC"/>
    <w:multiLevelType w:val="multilevel"/>
    <w:tmpl w:val="8BB42338"/>
    <w:lvl w:ilvl="0">
      <w:start w:val="7"/>
      <w:numFmt w:val="decimal"/>
      <w:lvlText w:val="%1"/>
      <w:lvlJc w:val="left"/>
      <w:pPr>
        <w:ind w:left="480" w:hanging="480"/>
      </w:pPr>
      <w:rPr>
        <w:rFonts w:cs="Verdana" w:hint="default"/>
      </w:rPr>
    </w:lvl>
    <w:lvl w:ilvl="1">
      <w:start w:val="2"/>
      <w:numFmt w:val="decimal"/>
      <w:lvlText w:val="%1.%2"/>
      <w:lvlJc w:val="left"/>
      <w:pPr>
        <w:ind w:left="480" w:hanging="480"/>
      </w:pPr>
      <w:rPr>
        <w:rFonts w:cs="Verdana" w:hint="default"/>
      </w:rPr>
    </w:lvl>
    <w:lvl w:ilvl="2">
      <w:start w:val="1"/>
      <w:numFmt w:val="decimal"/>
      <w:lvlText w:val="%1.%2.%3"/>
      <w:lvlJc w:val="left"/>
      <w:pPr>
        <w:ind w:left="720" w:hanging="720"/>
      </w:pPr>
      <w:rPr>
        <w:rFonts w:cs="Verdana" w:hint="default"/>
      </w:rPr>
    </w:lvl>
    <w:lvl w:ilvl="3">
      <w:start w:val="1"/>
      <w:numFmt w:val="decimal"/>
      <w:lvlText w:val="%1.%2.%3.%4"/>
      <w:lvlJc w:val="left"/>
      <w:pPr>
        <w:ind w:left="1080" w:hanging="1080"/>
      </w:pPr>
      <w:rPr>
        <w:rFonts w:cs="Verdana" w:hint="default"/>
      </w:rPr>
    </w:lvl>
    <w:lvl w:ilvl="4">
      <w:start w:val="1"/>
      <w:numFmt w:val="decimal"/>
      <w:lvlText w:val="%1.%2.%3.%4.%5"/>
      <w:lvlJc w:val="left"/>
      <w:pPr>
        <w:ind w:left="1080" w:hanging="1080"/>
      </w:pPr>
      <w:rPr>
        <w:rFonts w:cs="Verdana" w:hint="default"/>
      </w:rPr>
    </w:lvl>
    <w:lvl w:ilvl="5">
      <w:start w:val="1"/>
      <w:numFmt w:val="decimal"/>
      <w:lvlText w:val="%1.%2.%3.%4.%5.%6"/>
      <w:lvlJc w:val="left"/>
      <w:pPr>
        <w:ind w:left="1440" w:hanging="1440"/>
      </w:pPr>
      <w:rPr>
        <w:rFonts w:cs="Verdana" w:hint="default"/>
      </w:rPr>
    </w:lvl>
    <w:lvl w:ilvl="6">
      <w:start w:val="1"/>
      <w:numFmt w:val="decimal"/>
      <w:lvlText w:val="%1.%2.%3.%4.%5.%6.%7"/>
      <w:lvlJc w:val="left"/>
      <w:pPr>
        <w:ind w:left="1440" w:hanging="1440"/>
      </w:pPr>
      <w:rPr>
        <w:rFonts w:cs="Verdana" w:hint="default"/>
      </w:rPr>
    </w:lvl>
    <w:lvl w:ilvl="7">
      <w:start w:val="1"/>
      <w:numFmt w:val="decimal"/>
      <w:lvlText w:val="%1.%2.%3.%4.%5.%6.%7.%8"/>
      <w:lvlJc w:val="left"/>
      <w:pPr>
        <w:ind w:left="1800" w:hanging="1800"/>
      </w:pPr>
      <w:rPr>
        <w:rFonts w:cs="Verdana" w:hint="default"/>
      </w:rPr>
    </w:lvl>
    <w:lvl w:ilvl="8">
      <w:start w:val="1"/>
      <w:numFmt w:val="decimal"/>
      <w:lvlText w:val="%1.%2.%3.%4.%5.%6.%7.%8.%9"/>
      <w:lvlJc w:val="left"/>
      <w:pPr>
        <w:ind w:left="2160" w:hanging="2160"/>
      </w:pPr>
      <w:rPr>
        <w:rFonts w:cs="Verdana" w:hint="default"/>
      </w:rPr>
    </w:lvl>
  </w:abstractNum>
  <w:abstractNum w:abstractNumId="19" w15:restartNumberingAfterBreak="0">
    <w:nsid w:val="700A0F49"/>
    <w:multiLevelType w:val="multilevel"/>
    <w:tmpl w:val="14C04B8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7082DDD"/>
    <w:multiLevelType w:val="multilevel"/>
    <w:tmpl w:val="79AE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8A056BD"/>
    <w:multiLevelType w:val="hybridMultilevel"/>
    <w:tmpl w:val="C1EC2D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7A486C2E"/>
    <w:multiLevelType w:val="hybridMultilevel"/>
    <w:tmpl w:val="EF1A71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7F3B4694"/>
    <w:multiLevelType w:val="hybridMultilevel"/>
    <w:tmpl w:val="48A430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8"/>
  </w:num>
  <w:num w:numId="4">
    <w:abstractNumId w:val="1"/>
  </w:num>
  <w:num w:numId="5">
    <w:abstractNumId w:val="5"/>
  </w:num>
  <w:num w:numId="6">
    <w:abstractNumId w:val="11"/>
  </w:num>
  <w:num w:numId="7">
    <w:abstractNumId w:val="7"/>
  </w:num>
  <w:num w:numId="8">
    <w:abstractNumId w:val="23"/>
  </w:num>
  <w:num w:numId="9">
    <w:abstractNumId w:val="13"/>
  </w:num>
  <w:num w:numId="10">
    <w:abstractNumId w:val="9"/>
  </w:num>
  <w:num w:numId="11">
    <w:abstractNumId w:val="15"/>
  </w:num>
  <w:num w:numId="12">
    <w:abstractNumId w:val="21"/>
  </w:num>
  <w:num w:numId="13">
    <w:abstractNumId w:val="4"/>
  </w:num>
  <w:num w:numId="14">
    <w:abstractNumId w:val="6"/>
  </w:num>
  <w:num w:numId="15">
    <w:abstractNumId w:val="0"/>
  </w:num>
  <w:num w:numId="16">
    <w:abstractNumId w:val="12"/>
  </w:num>
  <w:num w:numId="17">
    <w:abstractNumId w:val="2"/>
  </w:num>
  <w:num w:numId="18">
    <w:abstractNumId w:val="16"/>
  </w:num>
  <w:num w:numId="19">
    <w:abstractNumId w:val="22"/>
  </w:num>
  <w:num w:numId="20">
    <w:abstractNumId w:val="19"/>
  </w:num>
  <w:num w:numId="21">
    <w:abstractNumId w:val="10"/>
  </w:num>
  <w:num w:numId="22">
    <w:abstractNumId w:val="17"/>
  </w:num>
  <w:num w:numId="23">
    <w:abstractNumId w:val="20"/>
  </w:num>
  <w:num w:numId="24">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doNotValidateAgainstSchema/>
  <w:doNotDemarcateInvalidXml/>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hk_InternationaalNummer" w:val="0"/>
    <w:docVar w:name="txt_Aanwezig" w:val="Maurice Engelen, Tjeer Vrind, Henny Verwimp, Ruud de Jong, Anneke Thijssen, Peter Frohn, Bert van Rijswijk, Peter Nijman, Ludwik Skowronek, Fred Kok, Hans Kruitbosch, Henk Koning, Marjanke Töller, Sab"/>
    <w:docVar w:name="txt_Afwezig" w:val="Ella Sebrechts"/>
    <w:docVar w:name="txt_Datum" w:val="9 februari 2010"/>
    <w:docVar w:name="txt_DatumBespreking" w:val="5 februari 2010"/>
    <w:docVar w:name="txt_GeadresseerdeAan" w:val="Maurice Engelen, Tjeerd Vrind, Vakspecialisten Inspectie"/>
    <w:docVar w:name="txt_GeadresseerdeKopie" w:val="Sabrina Deelstra, Hans van der Zwan, Kor Vlig"/>
    <w:docVar w:name="txt_Naam" w:val="Henk Kloosterman"/>
    <w:docVar w:name="txt_Onderwerp" w:val="Conceptverslag overleg Vakspecialisten Inspectie"/>
    <w:docVar w:name="txt_PlaatsBespreking" w:val="AMSG3 Amsterdam"/>
    <w:docVar w:name="txt_TelefoonAbonneeNummer" w:val="52353039"/>
    <w:docVar w:name="txt_TelefoonKengetal" w:val="06"/>
  </w:docVars>
  <w:rsids>
    <w:rsidRoot w:val="005C4E83"/>
    <w:rsid w:val="0000090B"/>
    <w:rsid w:val="00000B85"/>
    <w:rsid w:val="00000F59"/>
    <w:rsid w:val="0000182B"/>
    <w:rsid w:val="00003880"/>
    <w:rsid w:val="00004706"/>
    <w:rsid w:val="00004F73"/>
    <w:rsid w:val="000053AD"/>
    <w:rsid w:val="00005F05"/>
    <w:rsid w:val="00007AD7"/>
    <w:rsid w:val="000103AB"/>
    <w:rsid w:val="000119B3"/>
    <w:rsid w:val="00012396"/>
    <w:rsid w:val="0001299C"/>
    <w:rsid w:val="00013459"/>
    <w:rsid w:val="0001523D"/>
    <w:rsid w:val="000160B3"/>
    <w:rsid w:val="00016B39"/>
    <w:rsid w:val="00016CAD"/>
    <w:rsid w:val="00016DBD"/>
    <w:rsid w:val="0001765C"/>
    <w:rsid w:val="00017DD5"/>
    <w:rsid w:val="000201BB"/>
    <w:rsid w:val="00020DAF"/>
    <w:rsid w:val="000217A5"/>
    <w:rsid w:val="00021EB9"/>
    <w:rsid w:val="00022366"/>
    <w:rsid w:val="00022E9C"/>
    <w:rsid w:val="00023329"/>
    <w:rsid w:val="00023E0D"/>
    <w:rsid w:val="00025167"/>
    <w:rsid w:val="000255FE"/>
    <w:rsid w:val="00025AF4"/>
    <w:rsid w:val="00026AA2"/>
    <w:rsid w:val="00027156"/>
    <w:rsid w:val="000303E0"/>
    <w:rsid w:val="0003322A"/>
    <w:rsid w:val="000339AB"/>
    <w:rsid w:val="00033E10"/>
    <w:rsid w:val="00033F8E"/>
    <w:rsid w:val="000340BF"/>
    <w:rsid w:val="00036066"/>
    <w:rsid w:val="00036D38"/>
    <w:rsid w:val="000378C0"/>
    <w:rsid w:val="00037AB3"/>
    <w:rsid w:val="00040D93"/>
    <w:rsid w:val="00042B09"/>
    <w:rsid w:val="00042D9D"/>
    <w:rsid w:val="00042FFF"/>
    <w:rsid w:val="00043736"/>
    <w:rsid w:val="000450B1"/>
    <w:rsid w:val="000460C8"/>
    <w:rsid w:val="00046270"/>
    <w:rsid w:val="00047190"/>
    <w:rsid w:val="000474FE"/>
    <w:rsid w:val="00047631"/>
    <w:rsid w:val="00050AD4"/>
    <w:rsid w:val="00050C80"/>
    <w:rsid w:val="00051FDD"/>
    <w:rsid w:val="00052D79"/>
    <w:rsid w:val="00054AB5"/>
    <w:rsid w:val="00056AD0"/>
    <w:rsid w:val="00056D11"/>
    <w:rsid w:val="00057D71"/>
    <w:rsid w:val="000603A4"/>
    <w:rsid w:val="00060534"/>
    <w:rsid w:val="00061498"/>
    <w:rsid w:val="000617E0"/>
    <w:rsid w:val="00062CB4"/>
    <w:rsid w:val="00062E81"/>
    <w:rsid w:val="000641D2"/>
    <w:rsid w:val="00067C87"/>
    <w:rsid w:val="00071338"/>
    <w:rsid w:val="00071B6A"/>
    <w:rsid w:val="000738CA"/>
    <w:rsid w:val="00074682"/>
    <w:rsid w:val="00075CDB"/>
    <w:rsid w:val="00076820"/>
    <w:rsid w:val="00076C8E"/>
    <w:rsid w:val="00077858"/>
    <w:rsid w:val="00077887"/>
    <w:rsid w:val="00077989"/>
    <w:rsid w:val="000800FF"/>
    <w:rsid w:val="00080184"/>
    <w:rsid w:val="00081BD1"/>
    <w:rsid w:val="00082790"/>
    <w:rsid w:val="00082CCB"/>
    <w:rsid w:val="000838F9"/>
    <w:rsid w:val="00084C54"/>
    <w:rsid w:val="00085F0A"/>
    <w:rsid w:val="000860A1"/>
    <w:rsid w:val="00090A53"/>
    <w:rsid w:val="0009146B"/>
    <w:rsid w:val="00091A01"/>
    <w:rsid w:val="00092722"/>
    <w:rsid w:val="00092EC5"/>
    <w:rsid w:val="00093010"/>
    <w:rsid w:val="00093AF6"/>
    <w:rsid w:val="00094CD8"/>
    <w:rsid w:val="000956C2"/>
    <w:rsid w:val="00096112"/>
    <w:rsid w:val="00097ED2"/>
    <w:rsid w:val="000A07FF"/>
    <w:rsid w:val="000A1054"/>
    <w:rsid w:val="000A1C47"/>
    <w:rsid w:val="000A3185"/>
    <w:rsid w:val="000A4BA7"/>
    <w:rsid w:val="000A6EF8"/>
    <w:rsid w:val="000A7FC8"/>
    <w:rsid w:val="000B0047"/>
    <w:rsid w:val="000B15A9"/>
    <w:rsid w:val="000B19E5"/>
    <w:rsid w:val="000B1B86"/>
    <w:rsid w:val="000B362D"/>
    <w:rsid w:val="000B37D1"/>
    <w:rsid w:val="000B454B"/>
    <w:rsid w:val="000B5C3A"/>
    <w:rsid w:val="000B77E8"/>
    <w:rsid w:val="000B791F"/>
    <w:rsid w:val="000B79B8"/>
    <w:rsid w:val="000C14E9"/>
    <w:rsid w:val="000C151E"/>
    <w:rsid w:val="000C47D0"/>
    <w:rsid w:val="000C55F5"/>
    <w:rsid w:val="000C7358"/>
    <w:rsid w:val="000C7F03"/>
    <w:rsid w:val="000D0088"/>
    <w:rsid w:val="000D05BF"/>
    <w:rsid w:val="000D07B1"/>
    <w:rsid w:val="000D12E5"/>
    <w:rsid w:val="000D18AC"/>
    <w:rsid w:val="000D28D2"/>
    <w:rsid w:val="000D28D9"/>
    <w:rsid w:val="000D38C7"/>
    <w:rsid w:val="000D4B7D"/>
    <w:rsid w:val="000D5505"/>
    <w:rsid w:val="000D58AF"/>
    <w:rsid w:val="000D5946"/>
    <w:rsid w:val="000D62FE"/>
    <w:rsid w:val="000D6934"/>
    <w:rsid w:val="000D75E0"/>
    <w:rsid w:val="000D7C2D"/>
    <w:rsid w:val="000E13CD"/>
    <w:rsid w:val="000E196F"/>
    <w:rsid w:val="000E1A1D"/>
    <w:rsid w:val="000E44FC"/>
    <w:rsid w:val="000E4E5B"/>
    <w:rsid w:val="000E4ED7"/>
    <w:rsid w:val="000E5BA0"/>
    <w:rsid w:val="000E5C09"/>
    <w:rsid w:val="000E6D83"/>
    <w:rsid w:val="000E72F7"/>
    <w:rsid w:val="000F027E"/>
    <w:rsid w:val="000F103A"/>
    <w:rsid w:val="000F16AA"/>
    <w:rsid w:val="000F26A5"/>
    <w:rsid w:val="000F28E8"/>
    <w:rsid w:val="000F3463"/>
    <w:rsid w:val="000F4BE3"/>
    <w:rsid w:val="000F5E93"/>
    <w:rsid w:val="000F6770"/>
    <w:rsid w:val="000F6C9F"/>
    <w:rsid w:val="001016ED"/>
    <w:rsid w:val="00102BA2"/>
    <w:rsid w:val="00102E29"/>
    <w:rsid w:val="001034D3"/>
    <w:rsid w:val="00103626"/>
    <w:rsid w:val="00103638"/>
    <w:rsid w:val="00105A58"/>
    <w:rsid w:val="00105F02"/>
    <w:rsid w:val="001068FD"/>
    <w:rsid w:val="00106B6A"/>
    <w:rsid w:val="00110AFD"/>
    <w:rsid w:val="00110E12"/>
    <w:rsid w:val="00112DDF"/>
    <w:rsid w:val="00113025"/>
    <w:rsid w:val="00113577"/>
    <w:rsid w:val="0011476C"/>
    <w:rsid w:val="00114E38"/>
    <w:rsid w:val="001157DD"/>
    <w:rsid w:val="00115C3A"/>
    <w:rsid w:val="0011781E"/>
    <w:rsid w:val="001216B1"/>
    <w:rsid w:val="0012401F"/>
    <w:rsid w:val="00126A04"/>
    <w:rsid w:val="00127578"/>
    <w:rsid w:val="00132466"/>
    <w:rsid w:val="00132CEA"/>
    <w:rsid w:val="00134A2B"/>
    <w:rsid w:val="00136B35"/>
    <w:rsid w:val="001370E9"/>
    <w:rsid w:val="00140CAA"/>
    <w:rsid w:val="0014258D"/>
    <w:rsid w:val="00143147"/>
    <w:rsid w:val="00143327"/>
    <w:rsid w:val="00144B73"/>
    <w:rsid w:val="00146740"/>
    <w:rsid w:val="0014776C"/>
    <w:rsid w:val="00147B18"/>
    <w:rsid w:val="00147ECA"/>
    <w:rsid w:val="00150177"/>
    <w:rsid w:val="00150A5E"/>
    <w:rsid w:val="0015127F"/>
    <w:rsid w:val="00152C36"/>
    <w:rsid w:val="001538EA"/>
    <w:rsid w:val="00153AE8"/>
    <w:rsid w:val="001548B5"/>
    <w:rsid w:val="0015602D"/>
    <w:rsid w:val="0015648F"/>
    <w:rsid w:val="00157D18"/>
    <w:rsid w:val="00160E99"/>
    <w:rsid w:val="0016581D"/>
    <w:rsid w:val="00165AC6"/>
    <w:rsid w:val="00165BAA"/>
    <w:rsid w:val="00165BD9"/>
    <w:rsid w:val="00165E83"/>
    <w:rsid w:val="00166ED1"/>
    <w:rsid w:val="00167B2D"/>
    <w:rsid w:val="00170478"/>
    <w:rsid w:val="00170546"/>
    <w:rsid w:val="0017082B"/>
    <w:rsid w:val="0017172F"/>
    <w:rsid w:val="001736AC"/>
    <w:rsid w:val="00174D44"/>
    <w:rsid w:val="00175472"/>
    <w:rsid w:val="0017592B"/>
    <w:rsid w:val="001771EE"/>
    <w:rsid w:val="00177390"/>
    <w:rsid w:val="00177C27"/>
    <w:rsid w:val="0018021E"/>
    <w:rsid w:val="00180B42"/>
    <w:rsid w:val="00181126"/>
    <w:rsid w:val="00181B26"/>
    <w:rsid w:val="00181C89"/>
    <w:rsid w:val="001828D3"/>
    <w:rsid w:val="00182BEC"/>
    <w:rsid w:val="00182DC9"/>
    <w:rsid w:val="00182E0C"/>
    <w:rsid w:val="00182E7D"/>
    <w:rsid w:val="00184781"/>
    <w:rsid w:val="00184FA1"/>
    <w:rsid w:val="00185538"/>
    <w:rsid w:val="00186DBF"/>
    <w:rsid w:val="00187697"/>
    <w:rsid w:val="00187D15"/>
    <w:rsid w:val="001925EF"/>
    <w:rsid w:val="00192638"/>
    <w:rsid w:val="00192B4A"/>
    <w:rsid w:val="00193F59"/>
    <w:rsid w:val="0019538B"/>
    <w:rsid w:val="001960ED"/>
    <w:rsid w:val="00196631"/>
    <w:rsid w:val="00196A4E"/>
    <w:rsid w:val="00196B3A"/>
    <w:rsid w:val="00197EF5"/>
    <w:rsid w:val="001A0030"/>
    <w:rsid w:val="001A0D28"/>
    <w:rsid w:val="001A2EDE"/>
    <w:rsid w:val="001A3704"/>
    <w:rsid w:val="001A3871"/>
    <w:rsid w:val="001A3996"/>
    <w:rsid w:val="001A484E"/>
    <w:rsid w:val="001A559C"/>
    <w:rsid w:val="001A6709"/>
    <w:rsid w:val="001A6F3C"/>
    <w:rsid w:val="001A7158"/>
    <w:rsid w:val="001A7ACF"/>
    <w:rsid w:val="001A7DFF"/>
    <w:rsid w:val="001B11A1"/>
    <w:rsid w:val="001B1BFC"/>
    <w:rsid w:val="001B24FF"/>
    <w:rsid w:val="001B2CA9"/>
    <w:rsid w:val="001B4993"/>
    <w:rsid w:val="001B5431"/>
    <w:rsid w:val="001B5730"/>
    <w:rsid w:val="001B75F0"/>
    <w:rsid w:val="001C00C6"/>
    <w:rsid w:val="001C04A1"/>
    <w:rsid w:val="001C0B0A"/>
    <w:rsid w:val="001C129B"/>
    <w:rsid w:val="001C1D5F"/>
    <w:rsid w:val="001C284A"/>
    <w:rsid w:val="001C2DE2"/>
    <w:rsid w:val="001C30FF"/>
    <w:rsid w:val="001C3A1B"/>
    <w:rsid w:val="001C5D6D"/>
    <w:rsid w:val="001C7295"/>
    <w:rsid w:val="001C7EA3"/>
    <w:rsid w:val="001D2A72"/>
    <w:rsid w:val="001D2E05"/>
    <w:rsid w:val="001D52E1"/>
    <w:rsid w:val="001D5730"/>
    <w:rsid w:val="001D651B"/>
    <w:rsid w:val="001D767B"/>
    <w:rsid w:val="001D7E0F"/>
    <w:rsid w:val="001E0189"/>
    <w:rsid w:val="001E1109"/>
    <w:rsid w:val="001E2B0A"/>
    <w:rsid w:val="001E3DC4"/>
    <w:rsid w:val="001E409D"/>
    <w:rsid w:val="001E4C0F"/>
    <w:rsid w:val="001E4E02"/>
    <w:rsid w:val="001E5079"/>
    <w:rsid w:val="001E5512"/>
    <w:rsid w:val="001E589A"/>
    <w:rsid w:val="001E626F"/>
    <w:rsid w:val="001F1895"/>
    <w:rsid w:val="001F39CE"/>
    <w:rsid w:val="001F5214"/>
    <w:rsid w:val="001F5B96"/>
    <w:rsid w:val="001F5E0C"/>
    <w:rsid w:val="001F7EC7"/>
    <w:rsid w:val="002011F7"/>
    <w:rsid w:val="002013B9"/>
    <w:rsid w:val="0020280B"/>
    <w:rsid w:val="00203AB6"/>
    <w:rsid w:val="00206102"/>
    <w:rsid w:val="0020623F"/>
    <w:rsid w:val="00206817"/>
    <w:rsid w:val="00206908"/>
    <w:rsid w:val="00206D10"/>
    <w:rsid w:val="002117E0"/>
    <w:rsid w:val="00211887"/>
    <w:rsid w:val="00212B60"/>
    <w:rsid w:val="002133C2"/>
    <w:rsid w:val="00213629"/>
    <w:rsid w:val="00213D47"/>
    <w:rsid w:val="0021485D"/>
    <w:rsid w:val="0021533D"/>
    <w:rsid w:val="00216A15"/>
    <w:rsid w:val="00216D7C"/>
    <w:rsid w:val="00217318"/>
    <w:rsid w:val="00217842"/>
    <w:rsid w:val="00217EB4"/>
    <w:rsid w:val="002203CC"/>
    <w:rsid w:val="00220488"/>
    <w:rsid w:val="00220687"/>
    <w:rsid w:val="00221715"/>
    <w:rsid w:val="002234DF"/>
    <w:rsid w:val="002236C2"/>
    <w:rsid w:val="002239F6"/>
    <w:rsid w:val="00223CDC"/>
    <w:rsid w:val="0022467B"/>
    <w:rsid w:val="00225642"/>
    <w:rsid w:val="0022742B"/>
    <w:rsid w:val="00227BC5"/>
    <w:rsid w:val="00230890"/>
    <w:rsid w:val="00230D38"/>
    <w:rsid w:val="002311F3"/>
    <w:rsid w:val="00231899"/>
    <w:rsid w:val="00231EE7"/>
    <w:rsid w:val="00231F6D"/>
    <w:rsid w:val="0023216F"/>
    <w:rsid w:val="00232C8D"/>
    <w:rsid w:val="00233655"/>
    <w:rsid w:val="0023462D"/>
    <w:rsid w:val="002352D4"/>
    <w:rsid w:val="002358A8"/>
    <w:rsid w:val="002359F3"/>
    <w:rsid w:val="00235EAA"/>
    <w:rsid w:val="0023605F"/>
    <w:rsid w:val="002360C1"/>
    <w:rsid w:val="0023703B"/>
    <w:rsid w:val="002407D1"/>
    <w:rsid w:val="002407DB"/>
    <w:rsid w:val="00240C9D"/>
    <w:rsid w:val="002416F3"/>
    <w:rsid w:val="002440D5"/>
    <w:rsid w:val="00245637"/>
    <w:rsid w:val="00245840"/>
    <w:rsid w:val="00245A40"/>
    <w:rsid w:val="00245F0B"/>
    <w:rsid w:val="002511A8"/>
    <w:rsid w:val="00253FD7"/>
    <w:rsid w:val="0025429C"/>
    <w:rsid w:val="00255162"/>
    <w:rsid w:val="002556C1"/>
    <w:rsid w:val="002560F7"/>
    <w:rsid w:val="00257C34"/>
    <w:rsid w:val="00262A69"/>
    <w:rsid w:val="00262C0A"/>
    <w:rsid w:val="002633DA"/>
    <w:rsid w:val="00263841"/>
    <w:rsid w:val="00263C54"/>
    <w:rsid w:val="00265DC5"/>
    <w:rsid w:val="00266FB9"/>
    <w:rsid w:val="0027017F"/>
    <w:rsid w:val="00270DC6"/>
    <w:rsid w:val="002714C8"/>
    <w:rsid w:val="00272BC3"/>
    <w:rsid w:val="0027331F"/>
    <w:rsid w:val="00273E71"/>
    <w:rsid w:val="00274031"/>
    <w:rsid w:val="00275229"/>
    <w:rsid w:val="00275617"/>
    <w:rsid w:val="002775FF"/>
    <w:rsid w:val="00280260"/>
    <w:rsid w:val="00282457"/>
    <w:rsid w:val="002838FB"/>
    <w:rsid w:val="002841B3"/>
    <w:rsid w:val="00284501"/>
    <w:rsid w:val="00285A25"/>
    <w:rsid w:val="00286F1C"/>
    <w:rsid w:val="00287481"/>
    <w:rsid w:val="002903CF"/>
    <w:rsid w:val="00290D40"/>
    <w:rsid w:val="00291166"/>
    <w:rsid w:val="0029151F"/>
    <w:rsid w:val="0029306E"/>
    <w:rsid w:val="00293656"/>
    <w:rsid w:val="00294487"/>
    <w:rsid w:val="0029487E"/>
    <w:rsid w:val="00294BBD"/>
    <w:rsid w:val="00296C65"/>
    <w:rsid w:val="00297241"/>
    <w:rsid w:val="002A0095"/>
    <w:rsid w:val="002A0410"/>
    <w:rsid w:val="002A075F"/>
    <w:rsid w:val="002A0D70"/>
    <w:rsid w:val="002A0DBB"/>
    <w:rsid w:val="002A21B2"/>
    <w:rsid w:val="002A2222"/>
    <w:rsid w:val="002A323A"/>
    <w:rsid w:val="002A3E1D"/>
    <w:rsid w:val="002A41A3"/>
    <w:rsid w:val="002A47DA"/>
    <w:rsid w:val="002A7A30"/>
    <w:rsid w:val="002B1293"/>
    <w:rsid w:val="002B1BC3"/>
    <w:rsid w:val="002B3868"/>
    <w:rsid w:val="002B3891"/>
    <w:rsid w:val="002B3B99"/>
    <w:rsid w:val="002B4A81"/>
    <w:rsid w:val="002B4A82"/>
    <w:rsid w:val="002B4DBF"/>
    <w:rsid w:val="002B518D"/>
    <w:rsid w:val="002B57DA"/>
    <w:rsid w:val="002B6116"/>
    <w:rsid w:val="002B6A9F"/>
    <w:rsid w:val="002B6FE7"/>
    <w:rsid w:val="002C0879"/>
    <w:rsid w:val="002C0FF8"/>
    <w:rsid w:val="002C1226"/>
    <w:rsid w:val="002C3996"/>
    <w:rsid w:val="002C3F0B"/>
    <w:rsid w:val="002C54C6"/>
    <w:rsid w:val="002C568E"/>
    <w:rsid w:val="002D01A2"/>
    <w:rsid w:val="002D0B4D"/>
    <w:rsid w:val="002D3A39"/>
    <w:rsid w:val="002D3B81"/>
    <w:rsid w:val="002D4896"/>
    <w:rsid w:val="002D528E"/>
    <w:rsid w:val="002D6326"/>
    <w:rsid w:val="002D6E2A"/>
    <w:rsid w:val="002D6F06"/>
    <w:rsid w:val="002E0518"/>
    <w:rsid w:val="002E0AF4"/>
    <w:rsid w:val="002E109C"/>
    <w:rsid w:val="002E22C7"/>
    <w:rsid w:val="002E3083"/>
    <w:rsid w:val="002E34C7"/>
    <w:rsid w:val="002E481A"/>
    <w:rsid w:val="002E637E"/>
    <w:rsid w:val="002E66AF"/>
    <w:rsid w:val="002E7F1A"/>
    <w:rsid w:val="002F03C0"/>
    <w:rsid w:val="002F0E4A"/>
    <w:rsid w:val="002F0FB4"/>
    <w:rsid w:val="002F1AF1"/>
    <w:rsid w:val="002F1BE7"/>
    <w:rsid w:val="002F1C8C"/>
    <w:rsid w:val="002F26E4"/>
    <w:rsid w:val="002F29C9"/>
    <w:rsid w:val="002F2A03"/>
    <w:rsid w:val="002F3D4F"/>
    <w:rsid w:val="002F3D9B"/>
    <w:rsid w:val="002F45EC"/>
    <w:rsid w:val="002F5368"/>
    <w:rsid w:val="002F57A8"/>
    <w:rsid w:val="002F5FEB"/>
    <w:rsid w:val="002F69B0"/>
    <w:rsid w:val="002F6A96"/>
    <w:rsid w:val="00300C25"/>
    <w:rsid w:val="003011D9"/>
    <w:rsid w:val="00303742"/>
    <w:rsid w:val="00303755"/>
    <w:rsid w:val="0030383D"/>
    <w:rsid w:val="00303DB3"/>
    <w:rsid w:val="00305934"/>
    <w:rsid w:val="00306675"/>
    <w:rsid w:val="00306D07"/>
    <w:rsid w:val="00306D5F"/>
    <w:rsid w:val="00306FBD"/>
    <w:rsid w:val="0031047C"/>
    <w:rsid w:val="003104CE"/>
    <w:rsid w:val="0031117D"/>
    <w:rsid w:val="0031181A"/>
    <w:rsid w:val="003127B8"/>
    <w:rsid w:val="00312C14"/>
    <w:rsid w:val="003140FE"/>
    <w:rsid w:val="00314501"/>
    <w:rsid w:val="003148D6"/>
    <w:rsid w:val="003156AE"/>
    <w:rsid w:val="0031739D"/>
    <w:rsid w:val="0031752C"/>
    <w:rsid w:val="00317C4D"/>
    <w:rsid w:val="003200B0"/>
    <w:rsid w:val="00320B03"/>
    <w:rsid w:val="0032214E"/>
    <w:rsid w:val="0032296E"/>
    <w:rsid w:val="00322A03"/>
    <w:rsid w:val="00322EDE"/>
    <w:rsid w:val="003246A9"/>
    <w:rsid w:val="00324A5A"/>
    <w:rsid w:val="00324B71"/>
    <w:rsid w:val="003252C1"/>
    <w:rsid w:val="003259AC"/>
    <w:rsid w:val="00325BA0"/>
    <w:rsid w:val="00330E11"/>
    <w:rsid w:val="00334A2D"/>
    <w:rsid w:val="00335297"/>
    <w:rsid w:val="003366F5"/>
    <w:rsid w:val="003400F9"/>
    <w:rsid w:val="00340517"/>
    <w:rsid w:val="003419A1"/>
    <w:rsid w:val="003426A3"/>
    <w:rsid w:val="00343421"/>
    <w:rsid w:val="00343CAE"/>
    <w:rsid w:val="00344381"/>
    <w:rsid w:val="00344A4C"/>
    <w:rsid w:val="00345C94"/>
    <w:rsid w:val="0034691E"/>
    <w:rsid w:val="003469D0"/>
    <w:rsid w:val="00346F1A"/>
    <w:rsid w:val="003517E1"/>
    <w:rsid w:val="003518AF"/>
    <w:rsid w:val="0035253A"/>
    <w:rsid w:val="00353ED2"/>
    <w:rsid w:val="00354938"/>
    <w:rsid w:val="00354A1F"/>
    <w:rsid w:val="00354EAC"/>
    <w:rsid w:val="00355513"/>
    <w:rsid w:val="0035570D"/>
    <w:rsid w:val="00355815"/>
    <w:rsid w:val="00355CE2"/>
    <w:rsid w:val="00357122"/>
    <w:rsid w:val="003578B8"/>
    <w:rsid w:val="0036096D"/>
    <w:rsid w:val="0036098D"/>
    <w:rsid w:val="00360ECF"/>
    <w:rsid w:val="003610EE"/>
    <w:rsid w:val="00362055"/>
    <w:rsid w:val="00362F5A"/>
    <w:rsid w:val="00367333"/>
    <w:rsid w:val="00367895"/>
    <w:rsid w:val="00367938"/>
    <w:rsid w:val="00370E6F"/>
    <w:rsid w:val="0037182A"/>
    <w:rsid w:val="00371EE0"/>
    <w:rsid w:val="00372C5D"/>
    <w:rsid w:val="00373764"/>
    <w:rsid w:val="003741A2"/>
    <w:rsid w:val="003742E4"/>
    <w:rsid w:val="00374DAA"/>
    <w:rsid w:val="0037639C"/>
    <w:rsid w:val="0037666B"/>
    <w:rsid w:val="00376CC9"/>
    <w:rsid w:val="00376F94"/>
    <w:rsid w:val="003772CD"/>
    <w:rsid w:val="0037755E"/>
    <w:rsid w:val="0037757A"/>
    <w:rsid w:val="00377DCA"/>
    <w:rsid w:val="00380C92"/>
    <w:rsid w:val="00380F20"/>
    <w:rsid w:val="0038136B"/>
    <w:rsid w:val="00382089"/>
    <w:rsid w:val="003821E1"/>
    <w:rsid w:val="003828A3"/>
    <w:rsid w:val="00382BD4"/>
    <w:rsid w:val="00383357"/>
    <w:rsid w:val="00384CD2"/>
    <w:rsid w:val="00385DDF"/>
    <w:rsid w:val="00386168"/>
    <w:rsid w:val="00386A3C"/>
    <w:rsid w:val="00387707"/>
    <w:rsid w:val="00390F21"/>
    <w:rsid w:val="00392B21"/>
    <w:rsid w:val="003930C1"/>
    <w:rsid w:val="00393E9F"/>
    <w:rsid w:val="00395832"/>
    <w:rsid w:val="00395B4D"/>
    <w:rsid w:val="0039625F"/>
    <w:rsid w:val="003967C4"/>
    <w:rsid w:val="00396EB4"/>
    <w:rsid w:val="003972EF"/>
    <w:rsid w:val="003A05F6"/>
    <w:rsid w:val="003A1C3C"/>
    <w:rsid w:val="003A25A9"/>
    <w:rsid w:val="003A264C"/>
    <w:rsid w:val="003A44E5"/>
    <w:rsid w:val="003A509C"/>
    <w:rsid w:val="003A6106"/>
    <w:rsid w:val="003A61C4"/>
    <w:rsid w:val="003A6B2D"/>
    <w:rsid w:val="003A6B4C"/>
    <w:rsid w:val="003A6B7D"/>
    <w:rsid w:val="003B0295"/>
    <w:rsid w:val="003B02A8"/>
    <w:rsid w:val="003B030C"/>
    <w:rsid w:val="003B0499"/>
    <w:rsid w:val="003B0B3F"/>
    <w:rsid w:val="003B0CDD"/>
    <w:rsid w:val="003B2B1A"/>
    <w:rsid w:val="003B6A19"/>
    <w:rsid w:val="003B7AB8"/>
    <w:rsid w:val="003B7DED"/>
    <w:rsid w:val="003C0554"/>
    <w:rsid w:val="003C14A9"/>
    <w:rsid w:val="003C238C"/>
    <w:rsid w:val="003C33C0"/>
    <w:rsid w:val="003C3DC0"/>
    <w:rsid w:val="003C3E2E"/>
    <w:rsid w:val="003C4386"/>
    <w:rsid w:val="003C4AAA"/>
    <w:rsid w:val="003C679E"/>
    <w:rsid w:val="003C7719"/>
    <w:rsid w:val="003C778C"/>
    <w:rsid w:val="003C78F6"/>
    <w:rsid w:val="003D12B9"/>
    <w:rsid w:val="003D1921"/>
    <w:rsid w:val="003D1C60"/>
    <w:rsid w:val="003D22F7"/>
    <w:rsid w:val="003D23A3"/>
    <w:rsid w:val="003D3BE3"/>
    <w:rsid w:val="003D40C8"/>
    <w:rsid w:val="003D4985"/>
    <w:rsid w:val="003D4F49"/>
    <w:rsid w:val="003D6FC7"/>
    <w:rsid w:val="003D799A"/>
    <w:rsid w:val="003D7CA4"/>
    <w:rsid w:val="003E0008"/>
    <w:rsid w:val="003E17E9"/>
    <w:rsid w:val="003E1EC7"/>
    <w:rsid w:val="003E3041"/>
    <w:rsid w:val="003E32A1"/>
    <w:rsid w:val="003E42E7"/>
    <w:rsid w:val="003E4580"/>
    <w:rsid w:val="003E578A"/>
    <w:rsid w:val="003E5F52"/>
    <w:rsid w:val="003E6281"/>
    <w:rsid w:val="003F10B4"/>
    <w:rsid w:val="003F1FA5"/>
    <w:rsid w:val="003F27CB"/>
    <w:rsid w:val="003F39FE"/>
    <w:rsid w:val="003F40AB"/>
    <w:rsid w:val="003F4185"/>
    <w:rsid w:val="003F6681"/>
    <w:rsid w:val="003F6FD2"/>
    <w:rsid w:val="00400C29"/>
    <w:rsid w:val="00401086"/>
    <w:rsid w:val="00401167"/>
    <w:rsid w:val="004020BB"/>
    <w:rsid w:val="00403C02"/>
    <w:rsid w:val="00406BE2"/>
    <w:rsid w:val="00407A57"/>
    <w:rsid w:val="00407EE6"/>
    <w:rsid w:val="004103FB"/>
    <w:rsid w:val="00411097"/>
    <w:rsid w:val="004114E7"/>
    <w:rsid w:val="00411A4A"/>
    <w:rsid w:val="00411EA0"/>
    <w:rsid w:val="00412E39"/>
    <w:rsid w:val="004133C9"/>
    <w:rsid w:val="00413F35"/>
    <w:rsid w:val="0041497E"/>
    <w:rsid w:val="00415149"/>
    <w:rsid w:val="00416A82"/>
    <w:rsid w:val="004170C2"/>
    <w:rsid w:val="0042144A"/>
    <w:rsid w:val="00421F0C"/>
    <w:rsid w:val="00422C0B"/>
    <w:rsid w:val="00422C32"/>
    <w:rsid w:val="0042304D"/>
    <w:rsid w:val="004234C1"/>
    <w:rsid w:val="004236BB"/>
    <w:rsid w:val="00424785"/>
    <w:rsid w:val="00425777"/>
    <w:rsid w:val="00425BA6"/>
    <w:rsid w:val="00425F6C"/>
    <w:rsid w:val="00426479"/>
    <w:rsid w:val="00426720"/>
    <w:rsid w:val="00427A57"/>
    <w:rsid w:val="00430058"/>
    <w:rsid w:val="00430375"/>
    <w:rsid w:val="00430C5A"/>
    <w:rsid w:val="00432848"/>
    <w:rsid w:val="00432888"/>
    <w:rsid w:val="004331B5"/>
    <w:rsid w:val="004336CF"/>
    <w:rsid w:val="00434979"/>
    <w:rsid w:val="00435073"/>
    <w:rsid w:val="00435C9D"/>
    <w:rsid w:val="00436410"/>
    <w:rsid w:val="004415B3"/>
    <w:rsid w:val="00442070"/>
    <w:rsid w:val="004428E4"/>
    <w:rsid w:val="00444E54"/>
    <w:rsid w:val="0044537F"/>
    <w:rsid w:val="004457CA"/>
    <w:rsid w:val="00446770"/>
    <w:rsid w:val="00447994"/>
    <w:rsid w:val="0045222E"/>
    <w:rsid w:val="00452544"/>
    <w:rsid w:val="00452E42"/>
    <w:rsid w:val="00454B0B"/>
    <w:rsid w:val="004555CF"/>
    <w:rsid w:val="004558B1"/>
    <w:rsid w:val="0045632D"/>
    <w:rsid w:val="00456823"/>
    <w:rsid w:val="00460338"/>
    <w:rsid w:val="004606AC"/>
    <w:rsid w:val="00460C2E"/>
    <w:rsid w:val="004611EA"/>
    <w:rsid w:val="004622CB"/>
    <w:rsid w:val="00462708"/>
    <w:rsid w:val="00462A84"/>
    <w:rsid w:val="004641D4"/>
    <w:rsid w:val="00464287"/>
    <w:rsid w:val="0046550A"/>
    <w:rsid w:val="004670B6"/>
    <w:rsid w:val="004712D9"/>
    <w:rsid w:val="004713FC"/>
    <w:rsid w:val="0047162E"/>
    <w:rsid w:val="004732F5"/>
    <w:rsid w:val="004744EE"/>
    <w:rsid w:val="00474F95"/>
    <w:rsid w:val="00476808"/>
    <w:rsid w:val="004830ED"/>
    <w:rsid w:val="004831D9"/>
    <w:rsid w:val="004831F9"/>
    <w:rsid w:val="00483774"/>
    <w:rsid w:val="00484CFA"/>
    <w:rsid w:val="004850D7"/>
    <w:rsid w:val="004850F2"/>
    <w:rsid w:val="00485EF4"/>
    <w:rsid w:val="004861B5"/>
    <w:rsid w:val="00486535"/>
    <w:rsid w:val="0048745B"/>
    <w:rsid w:val="00487E5E"/>
    <w:rsid w:val="004900E3"/>
    <w:rsid w:val="00490132"/>
    <w:rsid w:val="004937F1"/>
    <w:rsid w:val="00494B22"/>
    <w:rsid w:val="00494B5D"/>
    <w:rsid w:val="00494BAA"/>
    <w:rsid w:val="00495994"/>
    <w:rsid w:val="004964C1"/>
    <w:rsid w:val="00496A19"/>
    <w:rsid w:val="00496ABD"/>
    <w:rsid w:val="00497BBC"/>
    <w:rsid w:val="004A0BFC"/>
    <w:rsid w:val="004A11EC"/>
    <w:rsid w:val="004A13F1"/>
    <w:rsid w:val="004A2689"/>
    <w:rsid w:val="004A2A76"/>
    <w:rsid w:val="004A53FC"/>
    <w:rsid w:val="004A6430"/>
    <w:rsid w:val="004A66EB"/>
    <w:rsid w:val="004A6A5D"/>
    <w:rsid w:val="004A7728"/>
    <w:rsid w:val="004A7D1C"/>
    <w:rsid w:val="004A7E76"/>
    <w:rsid w:val="004B00EC"/>
    <w:rsid w:val="004B04C6"/>
    <w:rsid w:val="004B07CF"/>
    <w:rsid w:val="004B0DC9"/>
    <w:rsid w:val="004B22CF"/>
    <w:rsid w:val="004B389D"/>
    <w:rsid w:val="004B3B5A"/>
    <w:rsid w:val="004B4F01"/>
    <w:rsid w:val="004B5590"/>
    <w:rsid w:val="004B5AF7"/>
    <w:rsid w:val="004B6835"/>
    <w:rsid w:val="004B6C22"/>
    <w:rsid w:val="004B6C4D"/>
    <w:rsid w:val="004C092F"/>
    <w:rsid w:val="004C1AC6"/>
    <w:rsid w:val="004C27D1"/>
    <w:rsid w:val="004C2B59"/>
    <w:rsid w:val="004C31FD"/>
    <w:rsid w:val="004C3B5B"/>
    <w:rsid w:val="004C4346"/>
    <w:rsid w:val="004C51D2"/>
    <w:rsid w:val="004D1741"/>
    <w:rsid w:val="004D1DCB"/>
    <w:rsid w:val="004D2256"/>
    <w:rsid w:val="004D2965"/>
    <w:rsid w:val="004D2AB0"/>
    <w:rsid w:val="004D3107"/>
    <w:rsid w:val="004D332E"/>
    <w:rsid w:val="004D58E1"/>
    <w:rsid w:val="004D5977"/>
    <w:rsid w:val="004D5DD5"/>
    <w:rsid w:val="004D5F18"/>
    <w:rsid w:val="004D6B64"/>
    <w:rsid w:val="004D78BB"/>
    <w:rsid w:val="004E0B23"/>
    <w:rsid w:val="004E30A5"/>
    <w:rsid w:val="004E393C"/>
    <w:rsid w:val="004E4233"/>
    <w:rsid w:val="004E49EA"/>
    <w:rsid w:val="004E4AF0"/>
    <w:rsid w:val="004E4C40"/>
    <w:rsid w:val="004E5525"/>
    <w:rsid w:val="004E57BD"/>
    <w:rsid w:val="004E58AE"/>
    <w:rsid w:val="004E6260"/>
    <w:rsid w:val="004E6F66"/>
    <w:rsid w:val="004E71E9"/>
    <w:rsid w:val="004E786F"/>
    <w:rsid w:val="004F0221"/>
    <w:rsid w:val="004F072C"/>
    <w:rsid w:val="004F09CE"/>
    <w:rsid w:val="004F368F"/>
    <w:rsid w:val="004F563E"/>
    <w:rsid w:val="004F6D7D"/>
    <w:rsid w:val="004F72C2"/>
    <w:rsid w:val="004F7343"/>
    <w:rsid w:val="004F7549"/>
    <w:rsid w:val="004F7E29"/>
    <w:rsid w:val="00500499"/>
    <w:rsid w:val="0050163F"/>
    <w:rsid w:val="005020B1"/>
    <w:rsid w:val="00502581"/>
    <w:rsid w:val="00502642"/>
    <w:rsid w:val="0050324A"/>
    <w:rsid w:val="00504778"/>
    <w:rsid w:val="00506189"/>
    <w:rsid w:val="005067CF"/>
    <w:rsid w:val="00506BCC"/>
    <w:rsid w:val="00510C91"/>
    <w:rsid w:val="00511774"/>
    <w:rsid w:val="00511DB6"/>
    <w:rsid w:val="00512001"/>
    <w:rsid w:val="005127D1"/>
    <w:rsid w:val="00512A7D"/>
    <w:rsid w:val="005132A5"/>
    <w:rsid w:val="00513FE8"/>
    <w:rsid w:val="00514963"/>
    <w:rsid w:val="005149BC"/>
    <w:rsid w:val="0051562C"/>
    <w:rsid w:val="00515BFD"/>
    <w:rsid w:val="0051608F"/>
    <w:rsid w:val="005201EB"/>
    <w:rsid w:val="005207C2"/>
    <w:rsid w:val="00522215"/>
    <w:rsid w:val="0052268C"/>
    <w:rsid w:val="00522F73"/>
    <w:rsid w:val="00522FEA"/>
    <w:rsid w:val="005241FB"/>
    <w:rsid w:val="00524213"/>
    <w:rsid w:val="0052497C"/>
    <w:rsid w:val="00524FD0"/>
    <w:rsid w:val="00525C7E"/>
    <w:rsid w:val="00525C8D"/>
    <w:rsid w:val="00526516"/>
    <w:rsid w:val="00530430"/>
    <w:rsid w:val="005313D9"/>
    <w:rsid w:val="00531F48"/>
    <w:rsid w:val="00532349"/>
    <w:rsid w:val="00533890"/>
    <w:rsid w:val="00533A7E"/>
    <w:rsid w:val="00534DFB"/>
    <w:rsid w:val="005358B4"/>
    <w:rsid w:val="00535DBB"/>
    <w:rsid w:val="00540296"/>
    <w:rsid w:val="005402F5"/>
    <w:rsid w:val="00540CE5"/>
    <w:rsid w:val="005410FE"/>
    <w:rsid w:val="00542764"/>
    <w:rsid w:val="00542818"/>
    <w:rsid w:val="0054295B"/>
    <w:rsid w:val="00542F1E"/>
    <w:rsid w:val="005436DD"/>
    <w:rsid w:val="00543798"/>
    <w:rsid w:val="005454CA"/>
    <w:rsid w:val="0054589D"/>
    <w:rsid w:val="00546245"/>
    <w:rsid w:val="005465C9"/>
    <w:rsid w:val="0054697E"/>
    <w:rsid w:val="005470C7"/>
    <w:rsid w:val="00547F41"/>
    <w:rsid w:val="00550189"/>
    <w:rsid w:val="00550B5F"/>
    <w:rsid w:val="0055103B"/>
    <w:rsid w:val="005538E1"/>
    <w:rsid w:val="0055468F"/>
    <w:rsid w:val="00555F39"/>
    <w:rsid w:val="00556927"/>
    <w:rsid w:val="005569E8"/>
    <w:rsid w:val="00560127"/>
    <w:rsid w:val="0056079A"/>
    <w:rsid w:val="00561F8D"/>
    <w:rsid w:val="005621CE"/>
    <w:rsid w:val="005650B3"/>
    <w:rsid w:val="005654F4"/>
    <w:rsid w:val="005655FF"/>
    <w:rsid w:val="005659DD"/>
    <w:rsid w:val="00565BEC"/>
    <w:rsid w:val="0056657E"/>
    <w:rsid w:val="00567F8A"/>
    <w:rsid w:val="0057067E"/>
    <w:rsid w:val="00570BF6"/>
    <w:rsid w:val="00570C4F"/>
    <w:rsid w:val="00570DE3"/>
    <w:rsid w:val="00571BCA"/>
    <w:rsid w:val="00571D6B"/>
    <w:rsid w:val="005746A2"/>
    <w:rsid w:val="005751F9"/>
    <w:rsid w:val="00575878"/>
    <w:rsid w:val="00575F19"/>
    <w:rsid w:val="0057785A"/>
    <w:rsid w:val="00577B5A"/>
    <w:rsid w:val="0058432E"/>
    <w:rsid w:val="00584918"/>
    <w:rsid w:val="0058566C"/>
    <w:rsid w:val="00585831"/>
    <w:rsid w:val="005863E2"/>
    <w:rsid w:val="00586429"/>
    <w:rsid w:val="00586755"/>
    <w:rsid w:val="005869E0"/>
    <w:rsid w:val="00590100"/>
    <w:rsid w:val="0059070C"/>
    <w:rsid w:val="00590FB1"/>
    <w:rsid w:val="00592630"/>
    <w:rsid w:val="0059588F"/>
    <w:rsid w:val="00595C69"/>
    <w:rsid w:val="00597181"/>
    <w:rsid w:val="00597258"/>
    <w:rsid w:val="005974AB"/>
    <w:rsid w:val="005A0337"/>
    <w:rsid w:val="005A1011"/>
    <w:rsid w:val="005A1A31"/>
    <w:rsid w:val="005A243D"/>
    <w:rsid w:val="005A2EC0"/>
    <w:rsid w:val="005A31E0"/>
    <w:rsid w:val="005A47FF"/>
    <w:rsid w:val="005A4A1B"/>
    <w:rsid w:val="005A4AA6"/>
    <w:rsid w:val="005A4C05"/>
    <w:rsid w:val="005A4E84"/>
    <w:rsid w:val="005A59BF"/>
    <w:rsid w:val="005A5C16"/>
    <w:rsid w:val="005B0AC1"/>
    <w:rsid w:val="005B0DB8"/>
    <w:rsid w:val="005B0F66"/>
    <w:rsid w:val="005B39CC"/>
    <w:rsid w:val="005B3C1D"/>
    <w:rsid w:val="005B3E0D"/>
    <w:rsid w:val="005B4253"/>
    <w:rsid w:val="005B5FCC"/>
    <w:rsid w:val="005B65BD"/>
    <w:rsid w:val="005B67E7"/>
    <w:rsid w:val="005B6DA1"/>
    <w:rsid w:val="005B799B"/>
    <w:rsid w:val="005C02E0"/>
    <w:rsid w:val="005C03D5"/>
    <w:rsid w:val="005C304F"/>
    <w:rsid w:val="005C318F"/>
    <w:rsid w:val="005C4E7F"/>
    <w:rsid w:val="005C4E83"/>
    <w:rsid w:val="005C7813"/>
    <w:rsid w:val="005D0B35"/>
    <w:rsid w:val="005D0CE1"/>
    <w:rsid w:val="005D246D"/>
    <w:rsid w:val="005D3578"/>
    <w:rsid w:val="005D43EB"/>
    <w:rsid w:val="005D57AA"/>
    <w:rsid w:val="005D6171"/>
    <w:rsid w:val="005D6443"/>
    <w:rsid w:val="005D646E"/>
    <w:rsid w:val="005D665B"/>
    <w:rsid w:val="005D7A86"/>
    <w:rsid w:val="005E0144"/>
    <w:rsid w:val="005E1EE4"/>
    <w:rsid w:val="005E260B"/>
    <w:rsid w:val="005E29C6"/>
    <w:rsid w:val="005E2CE3"/>
    <w:rsid w:val="005E333C"/>
    <w:rsid w:val="005E4A71"/>
    <w:rsid w:val="005E5A69"/>
    <w:rsid w:val="005E64AC"/>
    <w:rsid w:val="005E6C23"/>
    <w:rsid w:val="005F01ED"/>
    <w:rsid w:val="005F1914"/>
    <w:rsid w:val="005F3BB4"/>
    <w:rsid w:val="005F42C2"/>
    <w:rsid w:val="005F435F"/>
    <w:rsid w:val="005F60D1"/>
    <w:rsid w:val="005F64AD"/>
    <w:rsid w:val="005F6FFA"/>
    <w:rsid w:val="005F71B6"/>
    <w:rsid w:val="005F74C9"/>
    <w:rsid w:val="00601C91"/>
    <w:rsid w:val="00603663"/>
    <w:rsid w:val="00603B9E"/>
    <w:rsid w:val="00603C6E"/>
    <w:rsid w:val="0060493F"/>
    <w:rsid w:val="0060622C"/>
    <w:rsid w:val="00606BFD"/>
    <w:rsid w:val="00607C1D"/>
    <w:rsid w:val="006113A3"/>
    <w:rsid w:val="00611C63"/>
    <w:rsid w:val="00612F15"/>
    <w:rsid w:val="00612F4C"/>
    <w:rsid w:val="00613A92"/>
    <w:rsid w:val="00613B4F"/>
    <w:rsid w:val="00613B67"/>
    <w:rsid w:val="00613F49"/>
    <w:rsid w:val="00615375"/>
    <w:rsid w:val="00615AFC"/>
    <w:rsid w:val="0061654E"/>
    <w:rsid w:val="006166A3"/>
    <w:rsid w:val="00617145"/>
    <w:rsid w:val="00617815"/>
    <w:rsid w:val="0062021A"/>
    <w:rsid w:val="00620447"/>
    <w:rsid w:val="00620BB0"/>
    <w:rsid w:val="00621456"/>
    <w:rsid w:val="00622F68"/>
    <w:rsid w:val="006252AC"/>
    <w:rsid w:val="006253B5"/>
    <w:rsid w:val="00627A14"/>
    <w:rsid w:val="0063034C"/>
    <w:rsid w:val="006308C0"/>
    <w:rsid w:val="00630F51"/>
    <w:rsid w:val="0063181F"/>
    <w:rsid w:val="00631D68"/>
    <w:rsid w:val="006333E7"/>
    <w:rsid w:val="0063689B"/>
    <w:rsid w:val="00636EBA"/>
    <w:rsid w:val="006378AE"/>
    <w:rsid w:val="006402C4"/>
    <w:rsid w:val="00644F47"/>
    <w:rsid w:val="00645690"/>
    <w:rsid w:val="00645C03"/>
    <w:rsid w:val="00646C0B"/>
    <w:rsid w:val="0065050C"/>
    <w:rsid w:val="006508B5"/>
    <w:rsid w:val="00650BF8"/>
    <w:rsid w:val="006525CE"/>
    <w:rsid w:val="0065269C"/>
    <w:rsid w:val="00652CE9"/>
    <w:rsid w:val="00653083"/>
    <w:rsid w:val="006534E1"/>
    <w:rsid w:val="0065369D"/>
    <w:rsid w:val="006539C1"/>
    <w:rsid w:val="00653AFF"/>
    <w:rsid w:val="00655186"/>
    <w:rsid w:val="00656A37"/>
    <w:rsid w:val="00657E9A"/>
    <w:rsid w:val="00661F50"/>
    <w:rsid w:val="00663086"/>
    <w:rsid w:val="006632D8"/>
    <w:rsid w:val="00663E5E"/>
    <w:rsid w:val="006645F0"/>
    <w:rsid w:val="00665B13"/>
    <w:rsid w:val="006710BF"/>
    <w:rsid w:val="006718A2"/>
    <w:rsid w:val="0067331F"/>
    <w:rsid w:val="00673493"/>
    <w:rsid w:val="0067628C"/>
    <w:rsid w:val="00676D76"/>
    <w:rsid w:val="00677147"/>
    <w:rsid w:val="00677C21"/>
    <w:rsid w:val="00680978"/>
    <w:rsid w:val="00680EC1"/>
    <w:rsid w:val="00681647"/>
    <w:rsid w:val="00681B16"/>
    <w:rsid w:val="0068227C"/>
    <w:rsid w:val="00682812"/>
    <w:rsid w:val="00683802"/>
    <w:rsid w:val="00683D7F"/>
    <w:rsid w:val="006853CF"/>
    <w:rsid w:val="0068595B"/>
    <w:rsid w:val="00686950"/>
    <w:rsid w:val="00686ACD"/>
    <w:rsid w:val="00687611"/>
    <w:rsid w:val="006907E1"/>
    <w:rsid w:val="00690970"/>
    <w:rsid w:val="00690F8B"/>
    <w:rsid w:val="00691090"/>
    <w:rsid w:val="006936D6"/>
    <w:rsid w:val="00693CFC"/>
    <w:rsid w:val="00694631"/>
    <w:rsid w:val="00694A61"/>
    <w:rsid w:val="0069500C"/>
    <w:rsid w:val="00695B56"/>
    <w:rsid w:val="00696415"/>
    <w:rsid w:val="00696B03"/>
    <w:rsid w:val="00696DCD"/>
    <w:rsid w:val="006A1ADF"/>
    <w:rsid w:val="006A2699"/>
    <w:rsid w:val="006A3E3F"/>
    <w:rsid w:val="006A4BFD"/>
    <w:rsid w:val="006A4C3F"/>
    <w:rsid w:val="006A4C87"/>
    <w:rsid w:val="006A4E93"/>
    <w:rsid w:val="006A7050"/>
    <w:rsid w:val="006A727E"/>
    <w:rsid w:val="006A76A5"/>
    <w:rsid w:val="006A77D1"/>
    <w:rsid w:val="006A7C0F"/>
    <w:rsid w:val="006A7D01"/>
    <w:rsid w:val="006B05EF"/>
    <w:rsid w:val="006B098B"/>
    <w:rsid w:val="006B1799"/>
    <w:rsid w:val="006B23BE"/>
    <w:rsid w:val="006B30A7"/>
    <w:rsid w:val="006B30F0"/>
    <w:rsid w:val="006B3513"/>
    <w:rsid w:val="006B3BF6"/>
    <w:rsid w:val="006B4144"/>
    <w:rsid w:val="006B5DA7"/>
    <w:rsid w:val="006B6C95"/>
    <w:rsid w:val="006C1E99"/>
    <w:rsid w:val="006C2BF5"/>
    <w:rsid w:val="006C3267"/>
    <w:rsid w:val="006C3B30"/>
    <w:rsid w:val="006C4433"/>
    <w:rsid w:val="006C52F3"/>
    <w:rsid w:val="006C5720"/>
    <w:rsid w:val="006C60D8"/>
    <w:rsid w:val="006C6D46"/>
    <w:rsid w:val="006C77D8"/>
    <w:rsid w:val="006C79CB"/>
    <w:rsid w:val="006C7D75"/>
    <w:rsid w:val="006D0314"/>
    <w:rsid w:val="006D0A51"/>
    <w:rsid w:val="006D101E"/>
    <w:rsid w:val="006D12EF"/>
    <w:rsid w:val="006D1683"/>
    <w:rsid w:val="006D504C"/>
    <w:rsid w:val="006D51FC"/>
    <w:rsid w:val="006D5BC4"/>
    <w:rsid w:val="006D6987"/>
    <w:rsid w:val="006E02E9"/>
    <w:rsid w:val="006E0809"/>
    <w:rsid w:val="006E0EAB"/>
    <w:rsid w:val="006E19AE"/>
    <w:rsid w:val="006E2A91"/>
    <w:rsid w:val="006E2B8A"/>
    <w:rsid w:val="006E2DC5"/>
    <w:rsid w:val="006E4A51"/>
    <w:rsid w:val="006E4B4F"/>
    <w:rsid w:val="006E7046"/>
    <w:rsid w:val="006E7F1F"/>
    <w:rsid w:val="006F05CA"/>
    <w:rsid w:val="006F0E56"/>
    <w:rsid w:val="006F1175"/>
    <w:rsid w:val="006F189A"/>
    <w:rsid w:val="006F2607"/>
    <w:rsid w:val="006F3493"/>
    <w:rsid w:val="006F4560"/>
    <w:rsid w:val="006F5018"/>
    <w:rsid w:val="006F5D20"/>
    <w:rsid w:val="006F729B"/>
    <w:rsid w:val="006F7350"/>
    <w:rsid w:val="006F797D"/>
    <w:rsid w:val="00700A9B"/>
    <w:rsid w:val="0070131A"/>
    <w:rsid w:val="0070297D"/>
    <w:rsid w:val="00703CC4"/>
    <w:rsid w:val="00704D82"/>
    <w:rsid w:val="0070583E"/>
    <w:rsid w:val="00705A6D"/>
    <w:rsid w:val="00706079"/>
    <w:rsid w:val="007070FE"/>
    <w:rsid w:val="00710017"/>
    <w:rsid w:val="00710BD8"/>
    <w:rsid w:val="00711512"/>
    <w:rsid w:val="00711665"/>
    <w:rsid w:val="00711A0E"/>
    <w:rsid w:val="00711C33"/>
    <w:rsid w:val="0071254E"/>
    <w:rsid w:val="00712BD5"/>
    <w:rsid w:val="00713066"/>
    <w:rsid w:val="007131B0"/>
    <w:rsid w:val="007132C1"/>
    <w:rsid w:val="00713CAA"/>
    <w:rsid w:val="00715B60"/>
    <w:rsid w:val="00716237"/>
    <w:rsid w:val="00716B50"/>
    <w:rsid w:val="007175EA"/>
    <w:rsid w:val="0072113E"/>
    <w:rsid w:val="0072176D"/>
    <w:rsid w:val="00721D30"/>
    <w:rsid w:val="0072346B"/>
    <w:rsid w:val="00724F0B"/>
    <w:rsid w:val="0072587E"/>
    <w:rsid w:val="00727653"/>
    <w:rsid w:val="00730077"/>
    <w:rsid w:val="007318D5"/>
    <w:rsid w:val="00732708"/>
    <w:rsid w:val="00732F49"/>
    <w:rsid w:val="00733D65"/>
    <w:rsid w:val="007361E8"/>
    <w:rsid w:val="00736BE5"/>
    <w:rsid w:val="00736EA6"/>
    <w:rsid w:val="00737909"/>
    <w:rsid w:val="0074020D"/>
    <w:rsid w:val="00740599"/>
    <w:rsid w:val="00740CC3"/>
    <w:rsid w:val="00741E5E"/>
    <w:rsid w:val="00741E72"/>
    <w:rsid w:val="00743D14"/>
    <w:rsid w:val="007472A6"/>
    <w:rsid w:val="007478BA"/>
    <w:rsid w:val="00751444"/>
    <w:rsid w:val="007534D4"/>
    <w:rsid w:val="00753825"/>
    <w:rsid w:val="00753CC7"/>
    <w:rsid w:val="0075411C"/>
    <w:rsid w:val="00754516"/>
    <w:rsid w:val="00755E61"/>
    <w:rsid w:val="0076066D"/>
    <w:rsid w:val="00761400"/>
    <w:rsid w:val="00761D84"/>
    <w:rsid w:val="0076267F"/>
    <w:rsid w:val="00764853"/>
    <w:rsid w:val="007657C4"/>
    <w:rsid w:val="007668A8"/>
    <w:rsid w:val="00766AF5"/>
    <w:rsid w:val="00767A62"/>
    <w:rsid w:val="00770592"/>
    <w:rsid w:val="007707FC"/>
    <w:rsid w:val="00771384"/>
    <w:rsid w:val="007713A2"/>
    <w:rsid w:val="00771908"/>
    <w:rsid w:val="00771E1A"/>
    <w:rsid w:val="007720B7"/>
    <w:rsid w:val="00772630"/>
    <w:rsid w:val="00774D4D"/>
    <w:rsid w:val="00775D9D"/>
    <w:rsid w:val="00776585"/>
    <w:rsid w:val="00777B51"/>
    <w:rsid w:val="0078190E"/>
    <w:rsid w:val="00781DE9"/>
    <w:rsid w:val="007851C7"/>
    <w:rsid w:val="00785435"/>
    <w:rsid w:val="00785E5E"/>
    <w:rsid w:val="00786AE9"/>
    <w:rsid w:val="00791960"/>
    <w:rsid w:val="00791A3B"/>
    <w:rsid w:val="00791E0A"/>
    <w:rsid w:val="00792C41"/>
    <w:rsid w:val="00793F5A"/>
    <w:rsid w:val="00796170"/>
    <w:rsid w:val="0079647C"/>
    <w:rsid w:val="007964A1"/>
    <w:rsid w:val="007969AC"/>
    <w:rsid w:val="00796E5B"/>
    <w:rsid w:val="007A00F3"/>
    <w:rsid w:val="007A0105"/>
    <w:rsid w:val="007A1AE6"/>
    <w:rsid w:val="007A24B5"/>
    <w:rsid w:val="007A2E54"/>
    <w:rsid w:val="007A4A05"/>
    <w:rsid w:val="007A4F11"/>
    <w:rsid w:val="007A736B"/>
    <w:rsid w:val="007B212C"/>
    <w:rsid w:val="007B3315"/>
    <w:rsid w:val="007B4CDA"/>
    <w:rsid w:val="007B5198"/>
    <w:rsid w:val="007B5BE8"/>
    <w:rsid w:val="007B661D"/>
    <w:rsid w:val="007C03EA"/>
    <w:rsid w:val="007C14F3"/>
    <w:rsid w:val="007C1C81"/>
    <w:rsid w:val="007C1D67"/>
    <w:rsid w:val="007C2DE6"/>
    <w:rsid w:val="007C39F4"/>
    <w:rsid w:val="007C47DE"/>
    <w:rsid w:val="007C4E36"/>
    <w:rsid w:val="007C6883"/>
    <w:rsid w:val="007C6E40"/>
    <w:rsid w:val="007C788F"/>
    <w:rsid w:val="007D1099"/>
    <w:rsid w:val="007D10C8"/>
    <w:rsid w:val="007D1296"/>
    <w:rsid w:val="007D197F"/>
    <w:rsid w:val="007D1C9F"/>
    <w:rsid w:val="007D2672"/>
    <w:rsid w:val="007D5153"/>
    <w:rsid w:val="007D5279"/>
    <w:rsid w:val="007D61D6"/>
    <w:rsid w:val="007D7F39"/>
    <w:rsid w:val="007E0287"/>
    <w:rsid w:val="007E0806"/>
    <w:rsid w:val="007E08F9"/>
    <w:rsid w:val="007E198A"/>
    <w:rsid w:val="007E1D30"/>
    <w:rsid w:val="007E25F9"/>
    <w:rsid w:val="007E29C3"/>
    <w:rsid w:val="007E3380"/>
    <w:rsid w:val="007E3948"/>
    <w:rsid w:val="007E3B97"/>
    <w:rsid w:val="007E4075"/>
    <w:rsid w:val="007E4287"/>
    <w:rsid w:val="007E4BAB"/>
    <w:rsid w:val="007E6300"/>
    <w:rsid w:val="007E6384"/>
    <w:rsid w:val="007E7B6E"/>
    <w:rsid w:val="007F1D12"/>
    <w:rsid w:val="007F3333"/>
    <w:rsid w:val="007F3F5C"/>
    <w:rsid w:val="007F405A"/>
    <w:rsid w:val="007F44B6"/>
    <w:rsid w:val="007F46D8"/>
    <w:rsid w:val="007F47F1"/>
    <w:rsid w:val="007F59B9"/>
    <w:rsid w:val="007F5A82"/>
    <w:rsid w:val="007F72E4"/>
    <w:rsid w:val="007F7D70"/>
    <w:rsid w:val="007F7E2F"/>
    <w:rsid w:val="0080007E"/>
    <w:rsid w:val="008006BE"/>
    <w:rsid w:val="00800C94"/>
    <w:rsid w:val="00801ADE"/>
    <w:rsid w:val="00802089"/>
    <w:rsid w:val="008037A5"/>
    <w:rsid w:val="00804C19"/>
    <w:rsid w:val="00805C75"/>
    <w:rsid w:val="00806141"/>
    <w:rsid w:val="008064CC"/>
    <w:rsid w:val="00806536"/>
    <w:rsid w:val="008076B6"/>
    <w:rsid w:val="00807A86"/>
    <w:rsid w:val="00810BB6"/>
    <w:rsid w:val="00810F0D"/>
    <w:rsid w:val="0081165F"/>
    <w:rsid w:val="00811CEE"/>
    <w:rsid w:val="0081262E"/>
    <w:rsid w:val="008135D9"/>
    <w:rsid w:val="008138B3"/>
    <w:rsid w:val="00813CDB"/>
    <w:rsid w:val="00813FB1"/>
    <w:rsid w:val="00814A45"/>
    <w:rsid w:val="00815B9F"/>
    <w:rsid w:val="0082169F"/>
    <w:rsid w:val="00821859"/>
    <w:rsid w:val="00821A53"/>
    <w:rsid w:val="00821C94"/>
    <w:rsid w:val="00821ED3"/>
    <w:rsid w:val="00822762"/>
    <w:rsid w:val="008239E9"/>
    <w:rsid w:val="00824E4D"/>
    <w:rsid w:val="00826998"/>
    <w:rsid w:val="00827040"/>
    <w:rsid w:val="00827714"/>
    <w:rsid w:val="00827A3A"/>
    <w:rsid w:val="00827F33"/>
    <w:rsid w:val="00830367"/>
    <w:rsid w:val="00831529"/>
    <w:rsid w:val="00831B8E"/>
    <w:rsid w:val="0083250E"/>
    <w:rsid w:val="00832F4B"/>
    <w:rsid w:val="008331B7"/>
    <w:rsid w:val="00833344"/>
    <w:rsid w:val="008333BF"/>
    <w:rsid w:val="00833618"/>
    <w:rsid w:val="00833E0E"/>
    <w:rsid w:val="0083532F"/>
    <w:rsid w:val="00835BC8"/>
    <w:rsid w:val="00835C80"/>
    <w:rsid w:val="0083622E"/>
    <w:rsid w:val="00836641"/>
    <w:rsid w:val="00836700"/>
    <w:rsid w:val="008371C8"/>
    <w:rsid w:val="00837C23"/>
    <w:rsid w:val="008408E9"/>
    <w:rsid w:val="0084252B"/>
    <w:rsid w:val="00842B94"/>
    <w:rsid w:val="00843358"/>
    <w:rsid w:val="00843614"/>
    <w:rsid w:val="00843D16"/>
    <w:rsid w:val="008443D0"/>
    <w:rsid w:val="00844BD6"/>
    <w:rsid w:val="0084694A"/>
    <w:rsid w:val="0084709F"/>
    <w:rsid w:val="008476CE"/>
    <w:rsid w:val="00851071"/>
    <w:rsid w:val="00851339"/>
    <w:rsid w:val="00852A16"/>
    <w:rsid w:val="0085322E"/>
    <w:rsid w:val="0085425A"/>
    <w:rsid w:val="008560EF"/>
    <w:rsid w:val="00856A87"/>
    <w:rsid w:val="00856E91"/>
    <w:rsid w:val="008572CF"/>
    <w:rsid w:val="0085760E"/>
    <w:rsid w:val="0086176A"/>
    <w:rsid w:val="00862898"/>
    <w:rsid w:val="00862C06"/>
    <w:rsid w:val="00863371"/>
    <w:rsid w:val="008634CB"/>
    <w:rsid w:val="00863E78"/>
    <w:rsid w:val="00864483"/>
    <w:rsid w:val="00864A2D"/>
    <w:rsid w:val="00864BC7"/>
    <w:rsid w:val="008655B3"/>
    <w:rsid w:val="00865805"/>
    <w:rsid w:val="0086586E"/>
    <w:rsid w:val="008661A1"/>
    <w:rsid w:val="00873468"/>
    <w:rsid w:val="00874390"/>
    <w:rsid w:val="00874FA0"/>
    <w:rsid w:val="0087564C"/>
    <w:rsid w:val="008759E4"/>
    <w:rsid w:val="008760B0"/>
    <w:rsid w:val="0087640F"/>
    <w:rsid w:val="0087708B"/>
    <w:rsid w:val="00877133"/>
    <w:rsid w:val="008813E0"/>
    <w:rsid w:val="00881C02"/>
    <w:rsid w:val="0088215D"/>
    <w:rsid w:val="00884343"/>
    <w:rsid w:val="008845E1"/>
    <w:rsid w:val="00885102"/>
    <w:rsid w:val="008851DE"/>
    <w:rsid w:val="008858C7"/>
    <w:rsid w:val="0088771C"/>
    <w:rsid w:val="00890AAE"/>
    <w:rsid w:val="00892582"/>
    <w:rsid w:val="00893113"/>
    <w:rsid w:val="0089379D"/>
    <w:rsid w:val="00893EE7"/>
    <w:rsid w:val="00894F92"/>
    <w:rsid w:val="00895291"/>
    <w:rsid w:val="00895413"/>
    <w:rsid w:val="00896292"/>
    <w:rsid w:val="0089639C"/>
    <w:rsid w:val="00897E2B"/>
    <w:rsid w:val="00897E68"/>
    <w:rsid w:val="008A139C"/>
    <w:rsid w:val="008A1C62"/>
    <w:rsid w:val="008A1E05"/>
    <w:rsid w:val="008A34C5"/>
    <w:rsid w:val="008A38BF"/>
    <w:rsid w:val="008A4193"/>
    <w:rsid w:val="008A53FE"/>
    <w:rsid w:val="008A6B28"/>
    <w:rsid w:val="008B35FE"/>
    <w:rsid w:val="008B444F"/>
    <w:rsid w:val="008B5922"/>
    <w:rsid w:val="008B597B"/>
    <w:rsid w:val="008B7A2E"/>
    <w:rsid w:val="008C0E18"/>
    <w:rsid w:val="008C0EEC"/>
    <w:rsid w:val="008C1DA1"/>
    <w:rsid w:val="008C2222"/>
    <w:rsid w:val="008C301E"/>
    <w:rsid w:val="008C5A84"/>
    <w:rsid w:val="008C67B0"/>
    <w:rsid w:val="008C6F25"/>
    <w:rsid w:val="008C724D"/>
    <w:rsid w:val="008D14E0"/>
    <w:rsid w:val="008D1B2F"/>
    <w:rsid w:val="008D22C0"/>
    <w:rsid w:val="008D2807"/>
    <w:rsid w:val="008D4B59"/>
    <w:rsid w:val="008D56B6"/>
    <w:rsid w:val="008D6018"/>
    <w:rsid w:val="008D62A3"/>
    <w:rsid w:val="008D6799"/>
    <w:rsid w:val="008D716F"/>
    <w:rsid w:val="008D731F"/>
    <w:rsid w:val="008D79E7"/>
    <w:rsid w:val="008E028E"/>
    <w:rsid w:val="008E135E"/>
    <w:rsid w:val="008E1F9A"/>
    <w:rsid w:val="008E239F"/>
    <w:rsid w:val="008E288B"/>
    <w:rsid w:val="008E2C7F"/>
    <w:rsid w:val="008E384F"/>
    <w:rsid w:val="008E397A"/>
    <w:rsid w:val="008E3A92"/>
    <w:rsid w:val="008E4248"/>
    <w:rsid w:val="008E482A"/>
    <w:rsid w:val="008E5082"/>
    <w:rsid w:val="008E6845"/>
    <w:rsid w:val="008E73F0"/>
    <w:rsid w:val="008E7C2F"/>
    <w:rsid w:val="008F02C5"/>
    <w:rsid w:val="008F11EF"/>
    <w:rsid w:val="008F48AD"/>
    <w:rsid w:val="008F5647"/>
    <w:rsid w:val="008F6C09"/>
    <w:rsid w:val="008F6CAE"/>
    <w:rsid w:val="008F7D73"/>
    <w:rsid w:val="00900905"/>
    <w:rsid w:val="00900F45"/>
    <w:rsid w:val="00901AA1"/>
    <w:rsid w:val="009023B3"/>
    <w:rsid w:val="00903172"/>
    <w:rsid w:val="00904229"/>
    <w:rsid w:val="0090447B"/>
    <w:rsid w:val="00904928"/>
    <w:rsid w:val="009064E6"/>
    <w:rsid w:val="009071F9"/>
    <w:rsid w:val="009109D7"/>
    <w:rsid w:val="00910B4F"/>
    <w:rsid w:val="00911B42"/>
    <w:rsid w:val="0091261D"/>
    <w:rsid w:val="00912B86"/>
    <w:rsid w:val="00916277"/>
    <w:rsid w:val="009163D3"/>
    <w:rsid w:val="00920AAF"/>
    <w:rsid w:val="00921CE9"/>
    <w:rsid w:val="00922DFF"/>
    <w:rsid w:val="009245FE"/>
    <w:rsid w:val="0092466A"/>
    <w:rsid w:val="00925455"/>
    <w:rsid w:val="00925A83"/>
    <w:rsid w:val="00925BC1"/>
    <w:rsid w:val="00926BFA"/>
    <w:rsid w:val="00926D7D"/>
    <w:rsid w:val="00927B89"/>
    <w:rsid w:val="00927F10"/>
    <w:rsid w:val="009304F3"/>
    <w:rsid w:val="009311FC"/>
    <w:rsid w:val="00932754"/>
    <w:rsid w:val="00932EB8"/>
    <w:rsid w:val="009337A7"/>
    <w:rsid w:val="00933866"/>
    <w:rsid w:val="00934CE5"/>
    <w:rsid w:val="00934D6E"/>
    <w:rsid w:val="009358E6"/>
    <w:rsid w:val="0093765B"/>
    <w:rsid w:val="0093784B"/>
    <w:rsid w:val="00937D0E"/>
    <w:rsid w:val="00940762"/>
    <w:rsid w:val="0094221A"/>
    <w:rsid w:val="009446E6"/>
    <w:rsid w:val="00945312"/>
    <w:rsid w:val="0094641A"/>
    <w:rsid w:val="009503A9"/>
    <w:rsid w:val="00950582"/>
    <w:rsid w:val="00950F04"/>
    <w:rsid w:val="00951C52"/>
    <w:rsid w:val="00951EDF"/>
    <w:rsid w:val="0095278D"/>
    <w:rsid w:val="00952F92"/>
    <w:rsid w:val="009540B6"/>
    <w:rsid w:val="00954863"/>
    <w:rsid w:val="00955693"/>
    <w:rsid w:val="00956371"/>
    <w:rsid w:val="00956F87"/>
    <w:rsid w:val="0095783E"/>
    <w:rsid w:val="00957B07"/>
    <w:rsid w:val="00960174"/>
    <w:rsid w:val="00963928"/>
    <w:rsid w:val="0096453C"/>
    <w:rsid w:val="00965C3A"/>
    <w:rsid w:val="009666CB"/>
    <w:rsid w:val="00966BAF"/>
    <w:rsid w:val="00967384"/>
    <w:rsid w:val="00973331"/>
    <w:rsid w:val="00974E50"/>
    <w:rsid w:val="00976107"/>
    <w:rsid w:val="00976946"/>
    <w:rsid w:val="00976F44"/>
    <w:rsid w:val="00977C15"/>
    <w:rsid w:val="00977F34"/>
    <w:rsid w:val="009807E7"/>
    <w:rsid w:val="00981EEC"/>
    <w:rsid w:val="009822AB"/>
    <w:rsid w:val="00982A14"/>
    <w:rsid w:val="00983704"/>
    <w:rsid w:val="0098376C"/>
    <w:rsid w:val="00983B9E"/>
    <w:rsid w:val="009859B9"/>
    <w:rsid w:val="0098760C"/>
    <w:rsid w:val="0099123C"/>
    <w:rsid w:val="0099124C"/>
    <w:rsid w:val="00992451"/>
    <w:rsid w:val="00992B2A"/>
    <w:rsid w:val="00992C32"/>
    <w:rsid w:val="00992D5F"/>
    <w:rsid w:val="009934D1"/>
    <w:rsid w:val="00993A1B"/>
    <w:rsid w:val="00993CF9"/>
    <w:rsid w:val="00995269"/>
    <w:rsid w:val="00995640"/>
    <w:rsid w:val="009958E7"/>
    <w:rsid w:val="00997596"/>
    <w:rsid w:val="009A124D"/>
    <w:rsid w:val="009A1A91"/>
    <w:rsid w:val="009A320C"/>
    <w:rsid w:val="009A3A2D"/>
    <w:rsid w:val="009A47BC"/>
    <w:rsid w:val="009A758E"/>
    <w:rsid w:val="009B0793"/>
    <w:rsid w:val="009B0EA3"/>
    <w:rsid w:val="009B1AAC"/>
    <w:rsid w:val="009B2D01"/>
    <w:rsid w:val="009B2F34"/>
    <w:rsid w:val="009B3B81"/>
    <w:rsid w:val="009B4072"/>
    <w:rsid w:val="009B40A9"/>
    <w:rsid w:val="009B469A"/>
    <w:rsid w:val="009B4C15"/>
    <w:rsid w:val="009B6CF7"/>
    <w:rsid w:val="009B6E5F"/>
    <w:rsid w:val="009B7B04"/>
    <w:rsid w:val="009B7D1E"/>
    <w:rsid w:val="009C097F"/>
    <w:rsid w:val="009C0DAE"/>
    <w:rsid w:val="009C10CE"/>
    <w:rsid w:val="009C1E20"/>
    <w:rsid w:val="009C1EB0"/>
    <w:rsid w:val="009C2AFE"/>
    <w:rsid w:val="009C3B9E"/>
    <w:rsid w:val="009C42E7"/>
    <w:rsid w:val="009C47EF"/>
    <w:rsid w:val="009C4829"/>
    <w:rsid w:val="009C48DA"/>
    <w:rsid w:val="009C56EA"/>
    <w:rsid w:val="009C5D60"/>
    <w:rsid w:val="009C5FB5"/>
    <w:rsid w:val="009C63BD"/>
    <w:rsid w:val="009C74E9"/>
    <w:rsid w:val="009C7A20"/>
    <w:rsid w:val="009D0948"/>
    <w:rsid w:val="009D138C"/>
    <w:rsid w:val="009D13DF"/>
    <w:rsid w:val="009D1B84"/>
    <w:rsid w:val="009D1DDB"/>
    <w:rsid w:val="009D3DAD"/>
    <w:rsid w:val="009D4B47"/>
    <w:rsid w:val="009D4C20"/>
    <w:rsid w:val="009D5D51"/>
    <w:rsid w:val="009D6B35"/>
    <w:rsid w:val="009D74DA"/>
    <w:rsid w:val="009D7508"/>
    <w:rsid w:val="009E0BC2"/>
    <w:rsid w:val="009E107E"/>
    <w:rsid w:val="009E153E"/>
    <w:rsid w:val="009E2493"/>
    <w:rsid w:val="009E2555"/>
    <w:rsid w:val="009E2839"/>
    <w:rsid w:val="009E323A"/>
    <w:rsid w:val="009E38CD"/>
    <w:rsid w:val="009E4998"/>
    <w:rsid w:val="009E4B61"/>
    <w:rsid w:val="009E4C29"/>
    <w:rsid w:val="009E56CA"/>
    <w:rsid w:val="009E5BF9"/>
    <w:rsid w:val="009E6129"/>
    <w:rsid w:val="009E66E8"/>
    <w:rsid w:val="009E7388"/>
    <w:rsid w:val="009F0A7C"/>
    <w:rsid w:val="009F210D"/>
    <w:rsid w:val="009F2B65"/>
    <w:rsid w:val="009F4BF8"/>
    <w:rsid w:val="009F4DAB"/>
    <w:rsid w:val="009F5C06"/>
    <w:rsid w:val="009F65F6"/>
    <w:rsid w:val="009F7906"/>
    <w:rsid w:val="009F7BEC"/>
    <w:rsid w:val="00A018E8"/>
    <w:rsid w:val="00A02ECC"/>
    <w:rsid w:val="00A040C9"/>
    <w:rsid w:val="00A04D26"/>
    <w:rsid w:val="00A05133"/>
    <w:rsid w:val="00A05512"/>
    <w:rsid w:val="00A05E93"/>
    <w:rsid w:val="00A07818"/>
    <w:rsid w:val="00A07D29"/>
    <w:rsid w:val="00A1014D"/>
    <w:rsid w:val="00A1180D"/>
    <w:rsid w:val="00A1463C"/>
    <w:rsid w:val="00A14D5D"/>
    <w:rsid w:val="00A14DD7"/>
    <w:rsid w:val="00A15311"/>
    <w:rsid w:val="00A15758"/>
    <w:rsid w:val="00A16355"/>
    <w:rsid w:val="00A16DFD"/>
    <w:rsid w:val="00A17ABE"/>
    <w:rsid w:val="00A20A7E"/>
    <w:rsid w:val="00A20AA0"/>
    <w:rsid w:val="00A21178"/>
    <w:rsid w:val="00A22387"/>
    <w:rsid w:val="00A22502"/>
    <w:rsid w:val="00A22730"/>
    <w:rsid w:val="00A22F7A"/>
    <w:rsid w:val="00A23B24"/>
    <w:rsid w:val="00A24270"/>
    <w:rsid w:val="00A24CE2"/>
    <w:rsid w:val="00A24EEE"/>
    <w:rsid w:val="00A24FC1"/>
    <w:rsid w:val="00A27030"/>
    <w:rsid w:val="00A2715B"/>
    <w:rsid w:val="00A31AC8"/>
    <w:rsid w:val="00A325A3"/>
    <w:rsid w:val="00A3309D"/>
    <w:rsid w:val="00A341F5"/>
    <w:rsid w:val="00A36D77"/>
    <w:rsid w:val="00A404C4"/>
    <w:rsid w:val="00A41228"/>
    <w:rsid w:val="00A42939"/>
    <w:rsid w:val="00A43264"/>
    <w:rsid w:val="00A440E0"/>
    <w:rsid w:val="00A4485C"/>
    <w:rsid w:val="00A449D0"/>
    <w:rsid w:val="00A45134"/>
    <w:rsid w:val="00A459A6"/>
    <w:rsid w:val="00A45ECF"/>
    <w:rsid w:val="00A4606D"/>
    <w:rsid w:val="00A462E1"/>
    <w:rsid w:val="00A469FC"/>
    <w:rsid w:val="00A503BA"/>
    <w:rsid w:val="00A504DD"/>
    <w:rsid w:val="00A50B49"/>
    <w:rsid w:val="00A50E74"/>
    <w:rsid w:val="00A51161"/>
    <w:rsid w:val="00A52486"/>
    <w:rsid w:val="00A530C3"/>
    <w:rsid w:val="00A5355D"/>
    <w:rsid w:val="00A5420D"/>
    <w:rsid w:val="00A5444A"/>
    <w:rsid w:val="00A549F9"/>
    <w:rsid w:val="00A55F0B"/>
    <w:rsid w:val="00A62173"/>
    <w:rsid w:val="00A6268F"/>
    <w:rsid w:val="00A63BA0"/>
    <w:rsid w:val="00A63E9B"/>
    <w:rsid w:val="00A653DE"/>
    <w:rsid w:val="00A66E9D"/>
    <w:rsid w:val="00A67D35"/>
    <w:rsid w:val="00A71880"/>
    <w:rsid w:val="00A72355"/>
    <w:rsid w:val="00A72468"/>
    <w:rsid w:val="00A72FFE"/>
    <w:rsid w:val="00A7442B"/>
    <w:rsid w:val="00A75FEF"/>
    <w:rsid w:val="00A76458"/>
    <w:rsid w:val="00A774A4"/>
    <w:rsid w:val="00A775E9"/>
    <w:rsid w:val="00A80CE5"/>
    <w:rsid w:val="00A81235"/>
    <w:rsid w:val="00A819C3"/>
    <w:rsid w:val="00A82209"/>
    <w:rsid w:val="00A8342F"/>
    <w:rsid w:val="00A8375C"/>
    <w:rsid w:val="00A84562"/>
    <w:rsid w:val="00A84753"/>
    <w:rsid w:val="00A84FBC"/>
    <w:rsid w:val="00A86E85"/>
    <w:rsid w:val="00A8716F"/>
    <w:rsid w:val="00A87F1D"/>
    <w:rsid w:val="00A90E9A"/>
    <w:rsid w:val="00A917CB"/>
    <w:rsid w:val="00A95441"/>
    <w:rsid w:val="00A95C9A"/>
    <w:rsid w:val="00A9680A"/>
    <w:rsid w:val="00A96C00"/>
    <w:rsid w:val="00A97097"/>
    <w:rsid w:val="00A9798D"/>
    <w:rsid w:val="00AA006C"/>
    <w:rsid w:val="00AA039A"/>
    <w:rsid w:val="00AA0535"/>
    <w:rsid w:val="00AA1BEF"/>
    <w:rsid w:val="00AA21C7"/>
    <w:rsid w:val="00AA21E0"/>
    <w:rsid w:val="00AA2739"/>
    <w:rsid w:val="00AA2F2D"/>
    <w:rsid w:val="00AA463A"/>
    <w:rsid w:val="00AA52BC"/>
    <w:rsid w:val="00AA5988"/>
    <w:rsid w:val="00AA6249"/>
    <w:rsid w:val="00AA67E0"/>
    <w:rsid w:val="00AA6B87"/>
    <w:rsid w:val="00AA7413"/>
    <w:rsid w:val="00AB0C13"/>
    <w:rsid w:val="00AB0DC6"/>
    <w:rsid w:val="00AB0E80"/>
    <w:rsid w:val="00AB1070"/>
    <w:rsid w:val="00AB146B"/>
    <w:rsid w:val="00AB15A8"/>
    <w:rsid w:val="00AB20DF"/>
    <w:rsid w:val="00AB257D"/>
    <w:rsid w:val="00AB3207"/>
    <w:rsid w:val="00AB426E"/>
    <w:rsid w:val="00AB49BC"/>
    <w:rsid w:val="00AB50CA"/>
    <w:rsid w:val="00AB57FC"/>
    <w:rsid w:val="00AB64EF"/>
    <w:rsid w:val="00AB69C4"/>
    <w:rsid w:val="00AB6B76"/>
    <w:rsid w:val="00AB74C3"/>
    <w:rsid w:val="00AC0947"/>
    <w:rsid w:val="00AC27F4"/>
    <w:rsid w:val="00AC36D0"/>
    <w:rsid w:val="00AC3869"/>
    <w:rsid w:val="00AC42BD"/>
    <w:rsid w:val="00AC5265"/>
    <w:rsid w:val="00AC5A04"/>
    <w:rsid w:val="00AC5FE6"/>
    <w:rsid w:val="00AC6443"/>
    <w:rsid w:val="00AC7477"/>
    <w:rsid w:val="00AC79B5"/>
    <w:rsid w:val="00AC7D2B"/>
    <w:rsid w:val="00AD0839"/>
    <w:rsid w:val="00AD0A40"/>
    <w:rsid w:val="00AD1CD1"/>
    <w:rsid w:val="00AD239A"/>
    <w:rsid w:val="00AD2864"/>
    <w:rsid w:val="00AD2935"/>
    <w:rsid w:val="00AD3489"/>
    <w:rsid w:val="00AD3918"/>
    <w:rsid w:val="00AD3FEF"/>
    <w:rsid w:val="00AD4F12"/>
    <w:rsid w:val="00AD5850"/>
    <w:rsid w:val="00AD7365"/>
    <w:rsid w:val="00AD7DC9"/>
    <w:rsid w:val="00AE0095"/>
    <w:rsid w:val="00AE0CB6"/>
    <w:rsid w:val="00AE1210"/>
    <w:rsid w:val="00AE394E"/>
    <w:rsid w:val="00AE3AFA"/>
    <w:rsid w:val="00AE3F39"/>
    <w:rsid w:val="00AE4017"/>
    <w:rsid w:val="00AE6B4D"/>
    <w:rsid w:val="00AF00D6"/>
    <w:rsid w:val="00AF104B"/>
    <w:rsid w:val="00AF1415"/>
    <w:rsid w:val="00AF14F2"/>
    <w:rsid w:val="00AF44F2"/>
    <w:rsid w:val="00AF4602"/>
    <w:rsid w:val="00AF488B"/>
    <w:rsid w:val="00AF48C1"/>
    <w:rsid w:val="00AF5121"/>
    <w:rsid w:val="00AF6A8F"/>
    <w:rsid w:val="00AF6AE5"/>
    <w:rsid w:val="00B00FAC"/>
    <w:rsid w:val="00B0135B"/>
    <w:rsid w:val="00B016E1"/>
    <w:rsid w:val="00B01F2C"/>
    <w:rsid w:val="00B023BF"/>
    <w:rsid w:val="00B038E6"/>
    <w:rsid w:val="00B05839"/>
    <w:rsid w:val="00B06461"/>
    <w:rsid w:val="00B10273"/>
    <w:rsid w:val="00B1040E"/>
    <w:rsid w:val="00B10FDF"/>
    <w:rsid w:val="00B15D9D"/>
    <w:rsid w:val="00B15F4D"/>
    <w:rsid w:val="00B17F72"/>
    <w:rsid w:val="00B20A8D"/>
    <w:rsid w:val="00B22291"/>
    <w:rsid w:val="00B23840"/>
    <w:rsid w:val="00B24393"/>
    <w:rsid w:val="00B2637A"/>
    <w:rsid w:val="00B26BA9"/>
    <w:rsid w:val="00B274BF"/>
    <w:rsid w:val="00B2792D"/>
    <w:rsid w:val="00B27CBD"/>
    <w:rsid w:val="00B27ED9"/>
    <w:rsid w:val="00B30A20"/>
    <w:rsid w:val="00B30A33"/>
    <w:rsid w:val="00B322DB"/>
    <w:rsid w:val="00B333A8"/>
    <w:rsid w:val="00B337DC"/>
    <w:rsid w:val="00B3490D"/>
    <w:rsid w:val="00B34CD3"/>
    <w:rsid w:val="00B34E16"/>
    <w:rsid w:val="00B36582"/>
    <w:rsid w:val="00B368CC"/>
    <w:rsid w:val="00B402D8"/>
    <w:rsid w:val="00B40D73"/>
    <w:rsid w:val="00B41923"/>
    <w:rsid w:val="00B42DD0"/>
    <w:rsid w:val="00B43062"/>
    <w:rsid w:val="00B4343E"/>
    <w:rsid w:val="00B466D6"/>
    <w:rsid w:val="00B46B58"/>
    <w:rsid w:val="00B51803"/>
    <w:rsid w:val="00B537A6"/>
    <w:rsid w:val="00B53A5A"/>
    <w:rsid w:val="00B53CC9"/>
    <w:rsid w:val="00B54046"/>
    <w:rsid w:val="00B546A6"/>
    <w:rsid w:val="00B5605B"/>
    <w:rsid w:val="00B5783E"/>
    <w:rsid w:val="00B57BF6"/>
    <w:rsid w:val="00B602C2"/>
    <w:rsid w:val="00B604DB"/>
    <w:rsid w:val="00B6110B"/>
    <w:rsid w:val="00B61CEC"/>
    <w:rsid w:val="00B62246"/>
    <w:rsid w:val="00B62F06"/>
    <w:rsid w:val="00B63242"/>
    <w:rsid w:val="00B63466"/>
    <w:rsid w:val="00B63DC0"/>
    <w:rsid w:val="00B64D16"/>
    <w:rsid w:val="00B650F9"/>
    <w:rsid w:val="00B65A67"/>
    <w:rsid w:val="00B65CCA"/>
    <w:rsid w:val="00B669FA"/>
    <w:rsid w:val="00B677C1"/>
    <w:rsid w:val="00B700AC"/>
    <w:rsid w:val="00B70CCD"/>
    <w:rsid w:val="00B70D60"/>
    <w:rsid w:val="00B71168"/>
    <w:rsid w:val="00B715EB"/>
    <w:rsid w:val="00B731A2"/>
    <w:rsid w:val="00B734B4"/>
    <w:rsid w:val="00B753D2"/>
    <w:rsid w:val="00B763A9"/>
    <w:rsid w:val="00B771C5"/>
    <w:rsid w:val="00B7720E"/>
    <w:rsid w:val="00B77726"/>
    <w:rsid w:val="00B77768"/>
    <w:rsid w:val="00B77E0D"/>
    <w:rsid w:val="00B80816"/>
    <w:rsid w:val="00B82D0D"/>
    <w:rsid w:val="00B831F9"/>
    <w:rsid w:val="00B83C78"/>
    <w:rsid w:val="00B847F4"/>
    <w:rsid w:val="00B84BD6"/>
    <w:rsid w:val="00B86C28"/>
    <w:rsid w:val="00B90C76"/>
    <w:rsid w:val="00B90D08"/>
    <w:rsid w:val="00B91308"/>
    <w:rsid w:val="00B9303D"/>
    <w:rsid w:val="00B933C8"/>
    <w:rsid w:val="00B93AE8"/>
    <w:rsid w:val="00B9554B"/>
    <w:rsid w:val="00B9631D"/>
    <w:rsid w:val="00B9727F"/>
    <w:rsid w:val="00BA0DE0"/>
    <w:rsid w:val="00BA0F28"/>
    <w:rsid w:val="00BA185E"/>
    <w:rsid w:val="00BA2853"/>
    <w:rsid w:val="00BA3E65"/>
    <w:rsid w:val="00BA4FEA"/>
    <w:rsid w:val="00BA54FE"/>
    <w:rsid w:val="00BA5F18"/>
    <w:rsid w:val="00BA66C2"/>
    <w:rsid w:val="00BA73A5"/>
    <w:rsid w:val="00BA7BB8"/>
    <w:rsid w:val="00BB0FE1"/>
    <w:rsid w:val="00BB1A6A"/>
    <w:rsid w:val="00BB2145"/>
    <w:rsid w:val="00BB2492"/>
    <w:rsid w:val="00BB3451"/>
    <w:rsid w:val="00BB37D8"/>
    <w:rsid w:val="00BB43D2"/>
    <w:rsid w:val="00BB5EB5"/>
    <w:rsid w:val="00BB6351"/>
    <w:rsid w:val="00BB66BA"/>
    <w:rsid w:val="00BB69AC"/>
    <w:rsid w:val="00BB6D01"/>
    <w:rsid w:val="00BB7170"/>
    <w:rsid w:val="00BC1814"/>
    <w:rsid w:val="00BC1FEF"/>
    <w:rsid w:val="00BC2362"/>
    <w:rsid w:val="00BC36D5"/>
    <w:rsid w:val="00BC3A62"/>
    <w:rsid w:val="00BC3D47"/>
    <w:rsid w:val="00BC7A31"/>
    <w:rsid w:val="00BD1413"/>
    <w:rsid w:val="00BD27B8"/>
    <w:rsid w:val="00BD2934"/>
    <w:rsid w:val="00BD2C89"/>
    <w:rsid w:val="00BD38A9"/>
    <w:rsid w:val="00BD3FB0"/>
    <w:rsid w:val="00BD42CD"/>
    <w:rsid w:val="00BD43EC"/>
    <w:rsid w:val="00BD5150"/>
    <w:rsid w:val="00BD647E"/>
    <w:rsid w:val="00BE025C"/>
    <w:rsid w:val="00BE0B34"/>
    <w:rsid w:val="00BE0CF9"/>
    <w:rsid w:val="00BE11E3"/>
    <w:rsid w:val="00BE2564"/>
    <w:rsid w:val="00BE3AB1"/>
    <w:rsid w:val="00BE46A4"/>
    <w:rsid w:val="00BE4C54"/>
    <w:rsid w:val="00BE4FC3"/>
    <w:rsid w:val="00BE5022"/>
    <w:rsid w:val="00BE51A0"/>
    <w:rsid w:val="00BE5E76"/>
    <w:rsid w:val="00BE61C6"/>
    <w:rsid w:val="00BE68D9"/>
    <w:rsid w:val="00BE6CB0"/>
    <w:rsid w:val="00BF016F"/>
    <w:rsid w:val="00BF13C1"/>
    <w:rsid w:val="00BF1860"/>
    <w:rsid w:val="00BF197D"/>
    <w:rsid w:val="00BF1F22"/>
    <w:rsid w:val="00BF23F5"/>
    <w:rsid w:val="00BF2FB4"/>
    <w:rsid w:val="00BF36F2"/>
    <w:rsid w:val="00BF47EB"/>
    <w:rsid w:val="00BF4E11"/>
    <w:rsid w:val="00BF648E"/>
    <w:rsid w:val="00BF7346"/>
    <w:rsid w:val="00C00220"/>
    <w:rsid w:val="00C0031E"/>
    <w:rsid w:val="00C008C5"/>
    <w:rsid w:val="00C02ACC"/>
    <w:rsid w:val="00C04CAF"/>
    <w:rsid w:val="00C06453"/>
    <w:rsid w:val="00C06576"/>
    <w:rsid w:val="00C07FAF"/>
    <w:rsid w:val="00C10D8F"/>
    <w:rsid w:val="00C10FF5"/>
    <w:rsid w:val="00C11933"/>
    <w:rsid w:val="00C12879"/>
    <w:rsid w:val="00C13E45"/>
    <w:rsid w:val="00C147F7"/>
    <w:rsid w:val="00C15726"/>
    <w:rsid w:val="00C20BE1"/>
    <w:rsid w:val="00C20E56"/>
    <w:rsid w:val="00C2136F"/>
    <w:rsid w:val="00C22152"/>
    <w:rsid w:val="00C221FC"/>
    <w:rsid w:val="00C224B7"/>
    <w:rsid w:val="00C22DE7"/>
    <w:rsid w:val="00C241B1"/>
    <w:rsid w:val="00C2538B"/>
    <w:rsid w:val="00C25546"/>
    <w:rsid w:val="00C2644B"/>
    <w:rsid w:val="00C267C1"/>
    <w:rsid w:val="00C27220"/>
    <w:rsid w:val="00C27980"/>
    <w:rsid w:val="00C31E99"/>
    <w:rsid w:val="00C3220E"/>
    <w:rsid w:val="00C3255D"/>
    <w:rsid w:val="00C33101"/>
    <w:rsid w:val="00C33595"/>
    <w:rsid w:val="00C3374A"/>
    <w:rsid w:val="00C341BC"/>
    <w:rsid w:val="00C35856"/>
    <w:rsid w:val="00C36586"/>
    <w:rsid w:val="00C37ED3"/>
    <w:rsid w:val="00C40AAC"/>
    <w:rsid w:val="00C41CB9"/>
    <w:rsid w:val="00C424D8"/>
    <w:rsid w:val="00C440FC"/>
    <w:rsid w:val="00C456B4"/>
    <w:rsid w:val="00C45B6A"/>
    <w:rsid w:val="00C45F55"/>
    <w:rsid w:val="00C45FD4"/>
    <w:rsid w:val="00C460BD"/>
    <w:rsid w:val="00C46AC2"/>
    <w:rsid w:val="00C47CD9"/>
    <w:rsid w:val="00C531E1"/>
    <w:rsid w:val="00C53475"/>
    <w:rsid w:val="00C53FCA"/>
    <w:rsid w:val="00C5420B"/>
    <w:rsid w:val="00C54D8C"/>
    <w:rsid w:val="00C55D73"/>
    <w:rsid w:val="00C55F0F"/>
    <w:rsid w:val="00C5688F"/>
    <w:rsid w:val="00C60AB6"/>
    <w:rsid w:val="00C60E71"/>
    <w:rsid w:val="00C6163F"/>
    <w:rsid w:val="00C62114"/>
    <w:rsid w:val="00C62358"/>
    <w:rsid w:val="00C63589"/>
    <w:rsid w:val="00C63643"/>
    <w:rsid w:val="00C66D1D"/>
    <w:rsid w:val="00C66E6C"/>
    <w:rsid w:val="00C67509"/>
    <w:rsid w:val="00C67CDC"/>
    <w:rsid w:val="00C70081"/>
    <w:rsid w:val="00C708AC"/>
    <w:rsid w:val="00C7173E"/>
    <w:rsid w:val="00C71C7F"/>
    <w:rsid w:val="00C723CB"/>
    <w:rsid w:val="00C7280B"/>
    <w:rsid w:val="00C7285D"/>
    <w:rsid w:val="00C728E2"/>
    <w:rsid w:val="00C7306F"/>
    <w:rsid w:val="00C73B2F"/>
    <w:rsid w:val="00C751FF"/>
    <w:rsid w:val="00C75F05"/>
    <w:rsid w:val="00C7630C"/>
    <w:rsid w:val="00C7776F"/>
    <w:rsid w:val="00C80162"/>
    <w:rsid w:val="00C8326B"/>
    <w:rsid w:val="00C8352C"/>
    <w:rsid w:val="00C850D3"/>
    <w:rsid w:val="00C8568C"/>
    <w:rsid w:val="00C85FAF"/>
    <w:rsid w:val="00C87087"/>
    <w:rsid w:val="00C87742"/>
    <w:rsid w:val="00C909E2"/>
    <w:rsid w:val="00C90E7A"/>
    <w:rsid w:val="00C91250"/>
    <w:rsid w:val="00C91A90"/>
    <w:rsid w:val="00C91F62"/>
    <w:rsid w:val="00C92438"/>
    <w:rsid w:val="00C92D3D"/>
    <w:rsid w:val="00C92FF3"/>
    <w:rsid w:val="00C93AFD"/>
    <w:rsid w:val="00C94F75"/>
    <w:rsid w:val="00C95819"/>
    <w:rsid w:val="00C96DF6"/>
    <w:rsid w:val="00C976D2"/>
    <w:rsid w:val="00CA00B7"/>
    <w:rsid w:val="00CA34D6"/>
    <w:rsid w:val="00CA3FC8"/>
    <w:rsid w:val="00CA4127"/>
    <w:rsid w:val="00CA4466"/>
    <w:rsid w:val="00CA5C73"/>
    <w:rsid w:val="00CA5D30"/>
    <w:rsid w:val="00CB08F3"/>
    <w:rsid w:val="00CB0C3F"/>
    <w:rsid w:val="00CB170F"/>
    <w:rsid w:val="00CB3B9D"/>
    <w:rsid w:val="00CB3C4B"/>
    <w:rsid w:val="00CB3C55"/>
    <w:rsid w:val="00CB4648"/>
    <w:rsid w:val="00CB5074"/>
    <w:rsid w:val="00CB5F7D"/>
    <w:rsid w:val="00CC1A8E"/>
    <w:rsid w:val="00CC1F2B"/>
    <w:rsid w:val="00CC1FCD"/>
    <w:rsid w:val="00CC3380"/>
    <w:rsid w:val="00CC6CAD"/>
    <w:rsid w:val="00CC6D00"/>
    <w:rsid w:val="00CC6E6E"/>
    <w:rsid w:val="00CC6F38"/>
    <w:rsid w:val="00CC739A"/>
    <w:rsid w:val="00CD17EC"/>
    <w:rsid w:val="00CD1C75"/>
    <w:rsid w:val="00CD22AE"/>
    <w:rsid w:val="00CD2632"/>
    <w:rsid w:val="00CD28BA"/>
    <w:rsid w:val="00CD2E5A"/>
    <w:rsid w:val="00CD3425"/>
    <w:rsid w:val="00CD36DB"/>
    <w:rsid w:val="00CD4899"/>
    <w:rsid w:val="00CD7DB3"/>
    <w:rsid w:val="00CD7EAA"/>
    <w:rsid w:val="00CE03DB"/>
    <w:rsid w:val="00CE11DE"/>
    <w:rsid w:val="00CE1202"/>
    <w:rsid w:val="00CE12CE"/>
    <w:rsid w:val="00CE2204"/>
    <w:rsid w:val="00CE2E12"/>
    <w:rsid w:val="00CE4CD0"/>
    <w:rsid w:val="00CE5002"/>
    <w:rsid w:val="00CE69D9"/>
    <w:rsid w:val="00CE6B54"/>
    <w:rsid w:val="00CF0091"/>
    <w:rsid w:val="00CF16EA"/>
    <w:rsid w:val="00CF1B0C"/>
    <w:rsid w:val="00CF2FCD"/>
    <w:rsid w:val="00CF3843"/>
    <w:rsid w:val="00CF3E21"/>
    <w:rsid w:val="00CF3E8D"/>
    <w:rsid w:val="00CF41B3"/>
    <w:rsid w:val="00CF645F"/>
    <w:rsid w:val="00CF68B3"/>
    <w:rsid w:val="00CF702B"/>
    <w:rsid w:val="00CF70F0"/>
    <w:rsid w:val="00CF7D61"/>
    <w:rsid w:val="00D00D77"/>
    <w:rsid w:val="00D00F76"/>
    <w:rsid w:val="00D012C1"/>
    <w:rsid w:val="00D02F70"/>
    <w:rsid w:val="00D0309B"/>
    <w:rsid w:val="00D03FCE"/>
    <w:rsid w:val="00D0449B"/>
    <w:rsid w:val="00D060A7"/>
    <w:rsid w:val="00D060F4"/>
    <w:rsid w:val="00D065B3"/>
    <w:rsid w:val="00D07C0C"/>
    <w:rsid w:val="00D12407"/>
    <w:rsid w:val="00D13ADA"/>
    <w:rsid w:val="00D14F82"/>
    <w:rsid w:val="00D1585F"/>
    <w:rsid w:val="00D162E8"/>
    <w:rsid w:val="00D20A58"/>
    <w:rsid w:val="00D2180C"/>
    <w:rsid w:val="00D224CF"/>
    <w:rsid w:val="00D22AF7"/>
    <w:rsid w:val="00D247C2"/>
    <w:rsid w:val="00D24914"/>
    <w:rsid w:val="00D25465"/>
    <w:rsid w:val="00D26C39"/>
    <w:rsid w:val="00D27084"/>
    <w:rsid w:val="00D27FE3"/>
    <w:rsid w:val="00D30003"/>
    <w:rsid w:val="00D301EF"/>
    <w:rsid w:val="00D3083D"/>
    <w:rsid w:val="00D30A7D"/>
    <w:rsid w:val="00D30E03"/>
    <w:rsid w:val="00D32EBB"/>
    <w:rsid w:val="00D34025"/>
    <w:rsid w:val="00D35C7C"/>
    <w:rsid w:val="00D36494"/>
    <w:rsid w:val="00D40082"/>
    <w:rsid w:val="00D4021D"/>
    <w:rsid w:val="00D416B8"/>
    <w:rsid w:val="00D418E6"/>
    <w:rsid w:val="00D4294B"/>
    <w:rsid w:val="00D42D5B"/>
    <w:rsid w:val="00D43829"/>
    <w:rsid w:val="00D4705C"/>
    <w:rsid w:val="00D50218"/>
    <w:rsid w:val="00D52230"/>
    <w:rsid w:val="00D522B2"/>
    <w:rsid w:val="00D529C7"/>
    <w:rsid w:val="00D52ACF"/>
    <w:rsid w:val="00D52E8B"/>
    <w:rsid w:val="00D52EA3"/>
    <w:rsid w:val="00D54883"/>
    <w:rsid w:val="00D55DF8"/>
    <w:rsid w:val="00D56E02"/>
    <w:rsid w:val="00D57551"/>
    <w:rsid w:val="00D609D1"/>
    <w:rsid w:val="00D60B9E"/>
    <w:rsid w:val="00D6352F"/>
    <w:rsid w:val="00D637DA"/>
    <w:rsid w:val="00D63832"/>
    <w:rsid w:val="00D63A5F"/>
    <w:rsid w:val="00D63AD4"/>
    <w:rsid w:val="00D64572"/>
    <w:rsid w:val="00D67410"/>
    <w:rsid w:val="00D702BB"/>
    <w:rsid w:val="00D706B5"/>
    <w:rsid w:val="00D72D50"/>
    <w:rsid w:val="00D730BA"/>
    <w:rsid w:val="00D74B7D"/>
    <w:rsid w:val="00D76406"/>
    <w:rsid w:val="00D77A05"/>
    <w:rsid w:val="00D77C65"/>
    <w:rsid w:val="00D80BDE"/>
    <w:rsid w:val="00D8172E"/>
    <w:rsid w:val="00D81E54"/>
    <w:rsid w:val="00D833EC"/>
    <w:rsid w:val="00D84AC6"/>
    <w:rsid w:val="00D850B3"/>
    <w:rsid w:val="00D853C9"/>
    <w:rsid w:val="00D85486"/>
    <w:rsid w:val="00D85D8F"/>
    <w:rsid w:val="00D85E1F"/>
    <w:rsid w:val="00D8686B"/>
    <w:rsid w:val="00D86DBC"/>
    <w:rsid w:val="00D87B94"/>
    <w:rsid w:val="00D90082"/>
    <w:rsid w:val="00D902CD"/>
    <w:rsid w:val="00D92715"/>
    <w:rsid w:val="00D946BD"/>
    <w:rsid w:val="00D965C1"/>
    <w:rsid w:val="00D97600"/>
    <w:rsid w:val="00D97F81"/>
    <w:rsid w:val="00DA1EF4"/>
    <w:rsid w:val="00DA2AA3"/>
    <w:rsid w:val="00DA2CDA"/>
    <w:rsid w:val="00DA4FBF"/>
    <w:rsid w:val="00DA5986"/>
    <w:rsid w:val="00DA5F4F"/>
    <w:rsid w:val="00DA60C0"/>
    <w:rsid w:val="00DA645F"/>
    <w:rsid w:val="00DB020A"/>
    <w:rsid w:val="00DB0801"/>
    <w:rsid w:val="00DB211D"/>
    <w:rsid w:val="00DB29A7"/>
    <w:rsid w:val="00DB367F"/>
    <w:rsid w:val="00DB4F30"/>
    <w:rsid w:val="00DB5B23"/>
    <w:rsid w:val="00DB768C"/>
    <w:rsid w:val="00DB79B6"/>
    <w:rsid w:val="00DC0978"/>
    <w:rsid w:val="00DC0C08"/>
    <w:rsid w:val="00DC209A"/>
    <w:rsid w:val="00DC26B9"/>
    <w:rsid w:val="00DC427E"/>
    <w:rsid w:val="00DC5567"/>
    <w:rsid w:val="00DC6493"/>
    <w:rsid w:val="00DC6D77"/>
    <w:rsid w:val="00DC7169"/>
    <w:rsid w:val="00DC741A"/>
    <w:rsid w:val="00DC7812"/>
    <w:rsid w:val="00DD034A"/>
    <w:rsid w:val="00DD08A4"/>
    <w:rsid w:val="00DD1423"/>
    <w:rsid w:val="00DD1A98"/>
    <w:rsid w:val="00DD1C20"/>
    <w:rsid w:val="00DD3F73"/>
    <w:rsid w:val="00DD4C7F"/>
    <w:rsid w:val="00DD4F77"/>
    <w:rsid w:val="00DD530B"/>
    <w:rsid w:val="00DD55D6"/>
    <w:rsid w:val="00DD570D"/>
    <w:rsid w:val="00DD6398"/>
    <w:rsid w:val="00DD70B8"/>
    <w:rsid w:val="00DD7B09"/>
    <w:rsid w:val="00DE0430"/>
    <w:rsid w:val="00DE16CA"/>
    <w:rsid w:val="00DE1EE0"/>
    <w:rsid w:val="00DE265C"/>
    <w:rsid w:val="00DE2A0E"/>
    <w:rsid w:val="00DE46FA"/>
    <w:rsid w:val="00DE47FE"/>
    <w:rsid w:val="00DE60C0"/>
    <w:rsid w:val="00DE70A1"/>
    <w:rsid w:val="00DF0437"/>
    <w:rsid w:val="00DF125A"/>
    <w:rsid w:val="00DF13F9"/>
    <w:rsid w:val="00DF2A1C"/>
    <w:rsid w:val="00DF2A9E"/>
    <w:rsid w:val="00DF36BB"/>
    <w:rsid w:val="00DF4895"/>
    <w:rsid w:val="00DF4A30"/>
    <w:rsid w:val="00DF51BD"/>
    <w:rsid w:val="00DF789F"/>
    <w:rsid w:val="00E00C20"/>
    <w:rsid w:val="00E00E2B"/>
    <w:rsid w:val="00E0371A"/>
    <w:rsid w:val="00E03D54"/>
    <w:rsid w:val="00E04A7B"/>
    <w:rsid w:val="00E05C2C"/>
    <w:rsid w:val="00E06623"/>
    <w:rsid w:val="00E07BCC"/>
    <w:rsid w:val="00E14AA3"/>
    <w:rsid w:val="00E16969"/>
    <w:rsid w:val="00E16B65"/>
    <w:rsid w:val="00E16D24"/>
    <w:rsid w:val="00E17324"/>
    <w:rsid w:val="00E1737B"/>
    <w:rsid w:val="00E173C6"/>
    <w:rsid w:val="00E17BA2"/>
    <w:rsid w:val="00E2102A"/>
    <w:rsid w:val="00E214C8"/>
    <w:rsid w:val="00E21C9A"/>
    <w:rsid w:val="00E22A14"/>
    <w:rsid w:val="00E22CB6"/>
    <w:rsid w:val="00E2370F"/>
    <w:rsid w:val="00E23A01"/>
    <w:rsid w:val="00E25BAC"/>
    <w:rsid w:val="00E27DBA"/>
    <w:rsid w:val="00E30FCC"/>
    <w:rsid w:val="00E31236"/>
    <w:rsid w:val="00E33702"/>
    <w:rsid w:val="00E337CE"/>
    <w:rsid w:val="00E353EE"/>
    <w:rsid w:val="00E35ABB"/>
    <w:rsid w:val="00E36FDD"/>
    <w:rsid w:val="00E36FE9"/>
    <w:rsid w:val="00E373FA"/>
    <w:rsid w:val="00E40D2C"/>
    <w:rsid w:val="00E413DF"/>
    <w:rsid w:val="00E427AE"/>
    <w:rsid w:val="00E43790"/>
    <w:rsid w:val="00E43A2E"/>
    <w:rsid w:val="00E4498F"/>
    <w:rsid w:val="00E459C6"/>
    <w:rsid w:val="00E4603B"/>
    <w:rsid w:val="00E460B1"/>
    <w:rsid w:val="00E46BB1"/>
    <w:rsid w:val="00E501CE"/>
    <w:rsid w:val="00E529F7"/>
    <w:rsid w:val="00E52EF2"/>
    <w:rsid w:val="00E53FD3"/>
    <w:rsid w:val="00E542AB"/>
    <w:rsid w:val="00E547E3"/>
    <w:rsid w:val="00E54E91"/>
    <w:rsid w:val="00E55BF9"/>
    <w:rsid w:val="00E55D9E"/>
    <w:rsid w:val="00E577C0"/>
    <w:rsid w:val="00E60090"/>
    <w:rsid w:val="00E608EA"/>
    <w:rsid w:val="00E61ADF"/>
    <w:rsid w:val="00E61C9D"/>
    <w:rsid w:val="00E64B69"/>
    <w:rsid w:val="00E65182"/>
    <w:rsid w:val="00E658C6"/>
    <w:rsid w:val="00E66821"/>
    <w:rsid w:val="00E6686A"/>
    <w:rsid w:val="00E6700D"/>
    <w:rsid w:val="00E672EB"/>
    <w:rsid w:val="00E702CE"/>
    <w:rsid w:val="00E708D8"/>
    <w:rsid w:val="00E71387"/>
    <w:rsid w:val="00E71D4D"/>
    <w:rsid w:val="00E72E1D"/>
    <w:rsid w:val="00E7392C"/>
    <w:rsid w:val="00E73A0F"/>
    <w:rsid w:val="00E7475A"/>
    <w:rsid w:val="00E7496E"/>
    <w:rsid w:val="00E758BC"/>
    <w:rsid w:val="00E759E8"/>
    <w:rsid w:val="00E7605D"/>
    <w:rsid w:val="00E76172"/>
    <w:rsid w:val="00E8014C"/>
    <w:rsid w:val="00E80D37"/>
    <w:rsid w:val="00E80E87"/>
    <w:rsid w:val="00E8215E"/>
    <w:rsid w:val="00E83F40"/>
    <w:rsid w:val="00E84E09"/>
    <w:rsid w:val="00E85FDB"/>
    <w:rsid w:val="00E862BE"/>
    <w:rsid w:val="00E862FA"/>
    <w:rsid w:val="00E86433"/>
    <w:rsid w:val="00E8694E"/>
    <w:rsid w:val="00E870EC"/>
    <w:rsid w:val="00E90B39"/>
    <w:rsid w:val="00E910A1"/>
    <w:rsid w:val="00E910B6"/>
    <w:rsid w:val="00E9147D"/>
    <w:rsid w:val="00E938BA"/>
    <w:rsid w:val="00E94321"/>
    <w:rsid w:val="00E97801"/>
    <w:rsid w:val="00EA0641"/>
    <w:rsid w:val="00EA0877"/>
    <w:rsid w:val="00EA10EC"/>
    <w:rsid w:val="00EA2035"/>
    <w:rsid w:val="00EA2E14"/>
    <w:rsid w:val="00EA2F35"/>
    <w:rsid w:val="00EA3080"/>
    <w:rsid w:val="00EA47B8"/>
    <w:rsid w:val="00EA5255"/>
    <w:rsid w:val="00EA55EF"/>
    <w:rsid w:val="00EA56C2"/>
    <w:rsid w:val="00EA5DA2"/>
    <w:rsid w:val="00EA6375"/>
    <w:rsid w:val="00EA7E05"/>
    <w:rsid w:val="00EB0462"/>
    <w:rsid w:val="00EB06D6"/>
    <w:rsid w:val="00EB0926"/>
    <w:rsid w:val="00EB0EE3"/>
    <w:rsid w:val="00EB16DD"/>
    <w:rsid w:val="00EB19AB"/>
    <w:rsid w:val="00EB1D15"/>
    <w:rsid w:val="00EB1F76"/>
    <w:rsid w:val="00EB2210"/>
    <w:rsid w:val="00EB2614"/>
    <w:rsid w:val="00EB287D"/>
    <w:rsid w:val="00EB3435"/>
    <w:rsid w:val="00EB3C53"/>
    <w:rsid w:val="00EB3F69"/>
    <w:rsid w:val="00EB48C5"/>
    <w:rsid w:val="00EB4A62"/>
    <w:rsid w:val="00EB4CD9"/>
    <w:rsid w:val="00EB542A"/>
    <w:rsid w:val="00EB5E8E"/>
    <w:rsid w:val="00EB6F16"/>
    <w:rsid w:val="00EC0B25"/>
    <w:rsid w:val="00EC2204"/>
    <w:rsid w:val="00EC22CF"/>
    <w:rsid w:val="00EC2A07"/>
    <w:rsid w:val="00EC2F2D"/>
    <w:rsid w:val="00EC3675"/>
    <w:rsid w:val="00EC3A76"/>
    <w:rsid w:val="00EC3E95"/>
    <w:rsid w:val="00EC48BF"/>
    <w:rsid w:val="00EC5D36"/>
    <w:rsid w:val="00EC5DC6"/>
    <w:rsid w:val="00EC671A"/>
    <w:rsid w:val="00EC677B"/>
    <w:rsid w:val="00EC67C3"/>
    <w:rsid w:val="00ED01B0"/>
    <w:rsid w:val="00ED11A2"/>
    <w:rsid w:val="00ED15DB"/>
    <w:rsid w:val="00ED1E04"/>
    <w:rsid w:val="00ED226A"/>
    <w:rsid w:val="00ED25FD"/>
    <w:rsid w:val="00ED2630"/>
    <w:rsid w:val="00ED3061"/>
    <w:rsid w:val="00ED3DAB"/>
    <w:rsid w:val="00ED3EBA"/>
    <w:rsid w:val="00ED422D"/>
    <w:rsid w:val="00ED5A5E"/>
    <w:rsid w:val="00ED6403"/>
    <w:rsid w:val="00EE0E45"/>
    <w:rsid w:val="00EE0EE1"/>
    <w:rsid w:val="00EE282C"/>
    <w:rsid w:val="00EE376F"/>
    <w:rsid w:val="00EE3E91"/>
    <w:rsid w:val="00EE42DE"/>
    <w:rsid w:val="00EE4796"/>
    <w:rsid w:val="00EE55E6"/>
    <w:rsid w:val="00EE5A98"/>
    <w:rsid w:val="00EE6E18"/>
    <w:rsid w:val="00EE73C2"/>
    <w:rsid w:val="00EE75BD"/>
    <w:rsid w:val="00EF08B1"/>
    <w:rsid w:val="00EF0BB1"/>
    <w:rsid w:val="00EF1F80"/>
    <w:rsid w:val="00EF3444"/>
    <w:rsid w:val="00EF38E7"/>
    <w:rsid w:val="00EF3E05"/>
    <w:rsid w:val="00EF55BA"/>
    <w:rsid w:val="00EF6844"/>
    <w:rsid w:val="00EF6F1F"/>
    <w:rsid w:val="00EF7206"/>
    <w:rsid w:val="00EF7911"/>
    <w:rsid w:val="00F00C24"/>
    <w:rsid w:val="00F01DDD"/>
    <w:rsid w:val="00F02A9C"/>
    <w:rsid w:val="00F030D3"/>
    <w:rsid w:val="00F046DC"/>
    <w:rsid w:val="00F059FC"/>
    <w:rsid w:val="00F064C2"/>
    <w:rsid w:val="00F06542"/>
    <w:rsid w:val="00F067E8"/>
    <w:rsid w:val="00F103C9"/>
    <w:rsid w:val="00F1049C"/>
    <w:rsid w:val="00F10814"/>
    <w:rsid w:val="00F10B4F"/>
    <w:rsid w:val="00F10BA5"/>
    <w:rsid w:val="00F1131A"/>
    <w:rsid w:val="00F126A4"/>
    <w:rsid w:val="00F129B9"/>
    <w:rsid w:val="00F12A6D"/>
    <w:rsid w:val="00F12E24"/>
    <w:rsid w:val="00F136D6"/>
    <w:rsid w:val="00F1672C"/>
    <w:rsid w:val="00F177C7"/>
    <w:rsid w:val="00F20A84"/>
    <w:rsid w:val="00F20BD8"/>
    <w:rsid w:val="00F21594"/>
    <w:rsid w:val="00F2183B"/>
    <w:rsid w:val="00F21B55"/>
    <w:rsid w:val="00F22120"/>
    <w:rsid w:val="00F2215C"/>
    <w:rsid w:val="00F2238D"/>
    <w:rsid w:val="00F2334E"/>
    <w:rsid w:val="00F2374B"/>
    <w:rsid w:val="00F2470C"/>
    <w:rsid w:val="00F263F6"/>
    <w:rsid w:val="00F26486"/>
    <w:rsid w:val="00F2735E"/>
    <w:rsid w:val="00F27D8D"/>
    <w:rsid w:val="00F30A6F"/>
    <w:rsid w:val="00F31499"/>
    <w:rsid w:val="00F3154A"/>
    <w:rsid w:val="00F31552"/>
    <w:rsid w:val="00F32410"/>
    <w:rsid w:val="00F327B5"/>
    <w:rsid w:val="00F3302B"/>
    <w:rsid w:val="00F3578A"/>
    <w:rsid w:val="00F35BEA"/>
    <w:rsid w:val="00F3609C"/>
    <w:rsid w:val="00F40090"/>
    <w:rsid w:val="00F4028C"/>
    <w:rsid w:val="00F422B2"/>
    <w:rsid w:val="00F43024"/>
    <w:rsid w:val="00F439D1"/>
    <w:rsid w:val="00F43C92"/>
    <w:rsid w:val="00F44B6F"/>
    <w:rsid w:val="00F44F68"/>
    <w:rsid w:val="00F461BA"/>
    <w:rsid w:val="00F46972"/>
    <w:rsid w:val="00F46CDB"/>
    <w:rsid w:val="00F4752D"/>
    <w:rsid w:val="00F47C25"/>
    <w:rsid w:val="00F50214"/>
    <w:rsid w:val="00F50652"/>
    <w:rsid w:val="00F507EF"/>
    <w:rsid w:val="00F51F83"/>
    <w:rsid w:val="00F54196"/>
    <w:rsid w:val="00F546C7"/>
    <w:rsid w:val="00F5775A"/>
    <w:rsid w:val="00F6062A"/>
    <w:rsid w:val="00F60CA4"/>
    <w:rsid w:val="00F61595"/>
    <w:rsid w:val="00F61B63"/>
    <w:rsid w:val="00F64D38"/>
    <w:rsid w:val="00F6519E"/>
    <w:rsid w:val="00F65907"/>
    <w:rsid w:val="00F65C92"/>
    <w:rsid w:val="00F66073"/>
    <w:rsid w:val="00F661E5"/>
    <w:rsid w:val="00F66FD9"/>
    <w:rsid w:val="00F672AD"/>
    <w:rsid w:val="00F672D5"/>
    <w:rsid w:val="00F67E9B"/>
    <w:rsid w:val="00F710B6"/>
    <w:rsid w:val="00F71B1B"/>
    <w:rsid w:val="00F7237C"/>
    <w:rsid w:val="00F723E7"/>
    <w:rsid w:val="00F72BFC"/>
    <w:rsid w:val="00F7398B"/>
    <w:rsid w:val="00F741A8"/>
    <w:rsid w:val="00F7421B"/>
    <w:rsid w:val="00F74A49"/>
    <w:rsid w:val="00F75954"/>
    <w:rsid w:val="00F75EE7"/>
    <w:rsid w:val="00F76FA2"/>
    <w:rsid w:val="00F77388"/>
    <w:rsid w:val="00F77C8E"/>
    <w:rsid w:val="00F80BA5"/>
    <w:rsid w:val="00F811A5"/>
    <w:rsid w:val="00F815E6"/>
    <w:rsid w:val="00F81D3F"/>
    <w:rsid w:val="00F82991"/>
    <w:rsid w:val="00F837AC"/>
    <w:rsid w:val="00F838D1"/>
    <w:rsid w:val="00F84B50"/>
    <w:rsid w:val="00F86516"/>
    <w:rsid w:val="00F87108"/>
    <w:rsid w:val="00F8773E"/>
    <w:rsid w:val="00F87742"/>
    <w:rsid w:val="00F879DB"/>
    <w:rsid w:val="00F9047C"/>
    <w:rsid w:val="00F90C97"/>
    <w:rsid w:val="00F91900"/>
    <w:rsid w:val="00F93290"/>
    <w:rsid w:val="00F94B0A"/>
    <w:rsid w:val="00F95B6E"/>
    <w:rsid w:val="00F96AD2"/>
    <w:rsid w:val="00F96DFA"/>
    <w:rsid w:val="00F97CB3"/>
    <w:rsid w:val="00FA113E"/>
    <w:rsid w:val="00FA21D7"/>
    <w:rsid w:val="00FA4EAE"/>
    <w:rsid w:val="00FA5B34"/>
    <w:rsid w:val="00FA5E4E"/>
    <w:rsid w:val="00FA768B"/>
    <w:rsid w:val="00FA7716"/>
    <w:rsid w:val="00FB1389"/>
    <w:rsid w:val="00FB209B"/>
    <w:rsid w:val="00FB241A"/>
    <w:rsid w:val="00FB330A"/>
    <w:rsid w:val="00FB3D65"/>
    <w:rsid w:val="00FB464E"/>
    <w:rsid w:val="00FB4ECB"/>
    <w:rsid w:val="00FB50F5"/>
    <w:rsid w:val="00FB56B4"/>
    <w:rsid w:val="00FB5806"/>
    <w:rsid w:val="00FB5E8F"/>
    <w:rsid w:val="00FB6165"/>
    <w:rsid w:val="00FB67E1"/>
    <w:rsid w:val="00FC03EC"/>
    <w:rsid w:val="00FC09E3"/>
    <w:rsid w:val="00FC21DB"/>
    <w:rsid w:val="00FC2BF2"/>
    <w:rsid w:val="00FC34F7"/>
    <w:rsid w:val="00FC384F"/>
    <w:rsid w:val="00FC40DF"/>
    <w:rsid w:val="00FC4791"/>
    <w:rsid w:val="00FC4E9A"/>
    <w:rsid w:val="00FD0335"/>
    <w:rsid w:val="00FD14B0"/>
    <w:rsid w:val="00FD1E58"/>
    <w:rsid w:val="00FD2CE1"/>
    <w:rsid w:val="00FD38AD"/>
    <w:rsid w:val="00FD39D6"/>
    <w:rsid w:val="00FD44DB"/>
    <w:rsid w:val="00FD5F01"/>
    <w:rsid w:val="00FD646F"/>
    <w:rsid w:val="00FD6685"/>
    <w:rsid w:val="00FD6B46"/>
    <w:rsid w:val="00FD739C"/>
    <w:rsid w:val="00FD790C"/>
    <w:rsid w:val="00FE15B7"/>
    <w:rsid w:val="00FE216C"/>
    <w:rsid w:val="00FE2CE3"/>
    <w:rsid w:val="00FE3B96"/>
    <w:rsid w:val="00FE47D4"/>
    <w:rsid w:val="00FE4B09"/>
    <w:rsid w:val="00FE4B6D"/>
    <w:rsid w:val="00FE4D25"/>
    <w:rsid w:val="00FE4DAC"/>
    <w:rsid w:val="00FE5076"/>
    <w:rsid w:val="00FE60C4"/>
    <w:rsid w:val="00FE6C90"/>
    <w:rsid w:val="00FE7195"/>
    <w:rsid w:val="00FF10E4"/>
    <w:rsid w:val="00FF1992"/>
    <w:rsid w:val="00FF2928"/>
    <w:rsid w:val="00FF57E7"/>
    <w:rsid w:val="00FF5A81"/>
    <w:rsid w:val="00FF5E18"/>
    <w:rsid w:val="00FF5FB9"/>
    <w:rsid w:val="00FF63DA"/>
    <w:rsid w:val="00FF6DA0"/>
    <w:rsid w:val="00FF74F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4577"/>
    <o:shapelayout v:ext="edit">
      <o:idmap v:ext="edit" data="1"/>
    </o:shapelayout>
  </w:shapeDefaults>
  <w:decimalSymbol w:val=","/>
  <w:listSeparator w:val=";"/>
  <w14:docId w14:val="59FD3186"/>
  <w15:docId w15:val="{03BD8957-E9F6-4B57-A278-0A7E1AB75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nl-NL" w:eastAsia="nl-NL" w:bidi="ar-SA"/>
      </w:rPr>
    </w:rPrDefault>
    <w:pPrDefault/>
  </w:docDefaults>
  <w:latentStyles w:defLockedState="0" w:defUIPriority="99" w:defSemiHidden="0" w:defUnhideWhenUsed="0" w:defQFormat="0" w:count="371">
    <w:lsdException w:name="Normal" w:uiPriority="0" w:qFormat="1"/>
    <w:lsdException w:name="heading 1" w:qFormat="1"/>
    <w:lsdException w:name="heading 2" w:uiPriority="0" w:qFormat="1"/>
    <w:lsdException w:name="heading 3" w:uiPriority="0"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4A6430"/>
    <w:pPr>
      <w:spacing w:line="255" w:lineRule="exact"/>
    </w:pPr>
    <w:rPr>
      <w:rFonts w:ascii="Verdana" w:hAnsi="Verdana" w:cs="Verdana"/>
      <w:sz w:val="18"/>
      <w:szCs w:val="18"/>
    </w:rPr>
  </w:style>
  <w:style w:type="paragraph" w:styleId="Kop1">
    <w:name w:val="heading 1"/>
    <w:basedOn w:val="Standaard"/>
    <w:next w:val="Standaard"/>
    <w:link w:val="Kop1Char"/>
    <w:uiPriority w:val="99"/>
    <w:qFormat/>
    <w:rsid w:val="00737909"/>
    <w:pPr>
      <w:keepNext/>
      <w:spacing w:before="240" w:after="60"/>
      <w:outlineLvl w:val="0"/>
    </w:pPr>
    <w:rPr>
      <w:rFonts w:ascii="Arial" w:hAnsi="Arial" w:cs="Arial"/>
      <w:b/>
      <w:bCs/>
      <w:kern w:val="28"/>
      <w:sz w:val="28"/>
      <w:szCs w:val="28"/>
    </w:rPr>
  </w:style>
  <w:style w:type="paragraph" w:styleId="Kop2">
    <w:name w:val="heading 2"/>
    <w:basedOn w:val="Standaard"/>
    <w:next w:val="Standaard"/>
    <w:link w:val="Kop2Char"/>
    <w:qFormat/>
    <w:rsid w:val="00737909"/>
    <w:pPr>
      <w:keepNext/>
      <w:spacing w:before="240" w:after="60"/>
      <w:outlineLvl w:val="1"/>
    </w:pPr>
    <w:rPr>
      <w:rFonts w:ascii="Arial" w:hAnsi="Arial" w:cs="Arial"/>
      <w:b/>
      <w:bCs/>
      <w:i/>
      <w:iCs/>
      <w:sz w:val="24"/>
      <w:szCs w:val="24"/>
    </w:rPr>
  </w:style>
  <w:style w:type="paragraph" w:styleId="Kop3">
    <w:name w:val="heading 3"/>
    <w:basedOn w:val="Standaard"/>
    <w:next w:val="Standaard"/>
    <w:link w:val="Kop3Char"/>
    <w:qFormat/>
    <w:rsid w:val="00737909"/>
    <w:pPr>
      <w:keepNext/>
      <w:spacing w:before="240" w:after="60"/>
      <w:outlineLvl w:val="2"/>
    </w:pPr>
    <w:rPr>
      <w:rFonts w:ascii="Arial" w:hAnsi="Arial" w:cs="Arial"/>
      <w:sz w:val="24"/>
      <w:szCs w:val="24"/>
    </w:rPr>
  </w:style>
  <w:style w:type="paragraph" w:styleId="Kop4">
    <w:name w:val="heading 4"/>
    <w:basedOn w:val="Standaard"/>
    <w:next w:val="Standaard"/>
    <w:link w:val="Kop4Char"/>
    <w:qFormat/>
    <w:rsid w:val="00655186"/>
    <w:pPr>
      <w:keepNext/>
      <w:tabs>
        <w:tab w:val="num" w:pos="1006"/>
      </w:tabs>
      <w:spacing w:before="240" w:after="60" w:line="240" w:lineRule="auto"/>
      <w:ind w:left="1006" w:hanging="864"/>
      <w:outlineLvl w:val="3"/>
    </w:pPr>
    <w:rPr>
      <w:b/>
      <w:bCs/>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9"/>
    <w:rsid w:val="005A4E84"/>
    <w:rPr>
      <w:rFonts w:ascii="Cambria" w:hAnsi="Cambria" w:cs="Cambria"/>
      <w:b/>
      <w:bCs/>
      <w:kern w:val="32"/>
      <w:sz w:val="32"/>
      <w:szCs w:val="32"/>
    </w:rPr>
  </w:style>
  <w:style w:type="character" w:customStyle="1" w:styleId="Kop2Char">
    <w:name w:val="Kop 2 Char"/>
    <w:basedOn w:val="Standaardalinea-lettertype"/>
    <w:link w:val="Kop2"/>
    <w:semiHidden/>
    <w:rsid w:val="005A4E84"/>
    <w:rPr>
      <w:rFonts w:ascii="Cambria" w:hAnsi="Cambria" w:cs="Cambria"/>
      <w:b/>
      <w:bCs/>
      <w:i/>
      <w:iCs/>
      <w:sz w:val="28"/>
      <w:szCs w:val="28"/>
    </w:rPr>
  </w:style>
  <w:style w:type="character" w:customStyle="1" w:styleId="Kop3Char">
    <w:name w:val="Kop 3 Char"/>
    <w:basedOn w:val="Standaardalinea-lettertype"/>
    <w:link w:val="Kop3"/>
    <w:uiPriority w:val="99"/>
    <w:semiHidden/>
    <w:rsid w:val="005A4E84"/>
    <w:rPr>
      <w:rFonts w:ascii="Cambria" w:hAnsi="Cambria" w:cs="Cambria"/>
      <w:b/>
      <w:bCs/>
      <w:sz w:val="26"/>
      <w:szCs w:val="26"/>
    </w:rPr>
  </w:style>
  <w:style w:type="paragraph" w:customStyle="1" w:styleId="Hoofdstukkop">
    <w:name w:val="Hoofdstukkop"/>
    <w:basedOn w:val="Standaard"/>
    <w:next w:val="Standaard"/>
    <w:uiPriority w:val="99"/>
    <w:rsid w:val="00737909"/>
    <w:pPr>
      <w:numPr>
        <w:numId w:val="1"/>
      </w:numPr>
      <w:spacing w:before="255" w:after="255"/>
    </w:pPr>
    <w:rPr>
      <w:b/>
      <w:bCs/>
      <w:sz w:val="20"/>
      <w:szCs w:val="20"/>
    </w:rPr>
  </w:style>
  <w:style w:type="paragraph" w:styleId="Koptekst">
    <w:name w:val="header"/>
    <w:basedOn w:val="Standaard"/>
    <w:link w:val="KoptekstChar"/>
    <w:uiPriority w:val="99"/>
    <w:rsid w:val="00737909"/>
    <w:pPr>
      <w:tabs>
        <w:tab w:val="center" w:pos="4536"/>
        <w:tab w:val="right" w:pos="9072"/>
      </w:tabs>
    </w:pPr>
  </w:style>
  <w:style w:type="character" w:customStyle="1" w:styleId="KoptekstChar">
    <w:name w:val="Koptekst Char"/>
    <w:basedOn w:val="Standaardalinea-lettertype"/>
    <w:link w:val="Koptekst"/>
    <w:uiPriority w:val="99"/>
    <w:rsid w:val="005A4E84"/>
    <w:rPr>
      <w:rFonts w:ascii="Verdana" w:hAnsi="Verdana" w:cs="Verdana"/>
      <w:sz w:val="18"/>
      <w:szCs w:val="18"/>
    </w:rPr>
  </w:style>
  <w:style w:type="paragraph" w:customStyle="1" w:styleId="Paragraafkop">
    <w:name w:val="Paragraafkop"/>
    <w:basedOn w:val="Standaard"/>
    <w:next w:val="Standaard"/>
    <w:uiPriority w:val="99"/>
    <w:rsid w:val="00737909"/>
    <w:pPr>
      <w:numPr>
        <w:ilvl w:val="2"/>
        <w:numId w:val="1"/>
      </w:numPr>
      <w:spacing w:before="255"/>
    </w:pPr>
    <w:rPr>
      <w:b/>
      <w:bCs/>
      <w:i/>
      <w:iCs/>
      <w:sz w:val="16"/>
      <w:szCs w:val="16"/>
    </w:rPr>
  </w:style>
  <w:style w:type="paragraph" w:customStyle="1" w:styleId="ReferentieKopje">
    <w:name w:val="ReferentieKopje"/>
    <w:basedOn w:val="Standaard"/>
    <w:next w:val="ReferentieStandaard"/>
    <w:uiPriority w:val="99"/>
    <w:rsid w:val="00737909"/>
    <w:rPr>
      <w:b/>
      <w:bCs/>
      <w:sz w:val="12"/>
      <w:szCs w:val="12"/>
    </w:rPr>
  </w:style>
  <w:style w:type="paragraph" w:customStyle="1" w:styleId="ReferentieStandaard">
    <w:name w:val="ReferentieStandaard"/>
    <w:basedOn w:val="Standaard"/>
    <w:uiPriority w:val="99"/>
    <w:rsid w:val="00737909"/>
    <w:pPr>
      <w:spacing w:line="220" w:lineRule="exact"/>
    </w:pPr>
    <w:rPr>
      <w:sz w:val="16"/>
      <w:szCs w:val="16"/>
    </w:rPr>
  </w:style>
  <w:style w:type="paragraph" w:customStyle="1" w:styleId="Rubricering">
    <w:name w:val="Rubricering"/>
    <w:basedOn w:val="Standaard"/>
    <w:next w:val="Standaard"/>
    <w:uiPriority w:val="99"/>
    <w:rsid w:val="00737909"/>
    <w:rPr>
      <w:b/>
      <w:bCs/>
    </w:rPr>
  </w:style>
  <w:style w:type="paragraph" w:customStyle="1" w:styleId="Rubriekskop">
    <w:name w:val="Rubriekskop"/>
    <w:basedOn w:val="Standaard"/>
    <w:next w:val="Standaard"/>
    <w:uiPriority w:val="99"/>
    <w:rsid w:val="00737909"/>
    <w:pPr>
      <w:numPr>
        <w:ilvl w:val="1"/>
        <w:numId w:val="1"/>
      </w:numPr>
      <w:spacing w:before="255"/>
    </w:pPr>
    <w:rPr>
      <w:b/>
      <w:bCs/>
    </w:rPr>
  </w:style>
  <w:style w:type="paragraph" w:styleId="Voettekst">
    <w:name w:val="footer"/>
    <w:basedOn w:val="Standaard"/>
    <w:link w:val="VoettekstChar"/>
    <w:uiPriority w:val="99"/>
    <w:rsid w:val="00737909"/>
    <w:pPr>
      <w:tabs>
        <w:tab w:val="center" w:pos="4536"/>
        <w:tab w:val="right" w:pos="9072"/>
      </w:tabs>
    </w:pPr>
  </w:style>
  <w:style w:type="character" w:customStyle="1" w:styleId="VoettekstChar">
    <w:name w:val="Voettekst Char"/>
    <w:basedOn w:val="Standaardalinea-lettertype"/>
    <w:link w:val="Voettekst"/>
    <w:uiPriority w:val="99"/>
    <w:rsid w:val="005A4E84"/>
    <w:rPr>
      <w:rFonts w:ascii="Verdana" w:hAnsi="Verdana" w:cs="Verdana"/>
      <w:sz w:val="18"/>
      <w:szCs w:val="18"/>
    </w:rPr>
  </w:style>
  <w:style w:type="character" w:styleId="Hyperlink">
    <w:name w:val="Hyperlink"/>
    <w:basedOn w:val="Standaardalinea-lettertype"/>
    <w:uiPriority w:val="99"/>
    <w:rsid w:val="005E260B"/>
    <w:rPr>
      <w:color w:val="0000FF"/>
      <w:u w:val="single"/>
    </w:rPr>
  </w:style>
  <w:style w:type="character" w:styleId="GevolgdeHyperlink">
    <w:name w:val="FollowedHyperlink"/>
    <w:basedOn w:val="Standaardalinea-lettertype"/>
    <w:uiPriority w:val="99"/>
    <w:rsid w:val="005E260B"/>
    <w:rPr>
      <w:color w:val="800080"/>
      <w:u w:val="single"/>
    </w:rPr>
  </w:style>
  <w:style w:type="paragraph" w:styleId="Ballontekst">
    <w:name w:val="Balloon Text"/>
    <w:basedOn w:val="Standaard"/>
    <w:link w:val="BallontekstChar"/>
    <w:uiPriority w:val="99"/>
    <w:semiHidden/>
    <w:rsid w:val="00A9798D"/>
    <w:rPr>
      <w:rFonts w:ascii="Tahoma" w:hAnsi="Tahoma" w:cs="Tahoma"/>
      <w:sz w:val="16"/>
      <w:szCs w:val="16"/>
    </w:rPr>
  </w:style>
  <w:style w:type="character" w:customStyle="1" w:styleId="BallontekstChar">
    <w:name w:val="Ballontekst Char"/>
    <w:basedOn w:val="Standaardalinea-lettertype"/>
    <w:link w:val="Ballontekst"/>
    <w:uiPriority w:val="99"/>
    <w:semiHidden/>
    <w:rsid w:val="005A4E84"/>
    <w:rPr>
      <w:sz w:val="2"/>
      <w:szCs w:val="2"/>
    </w:rPr>
  </w:style>
  <w:style w:type="character" w:styleId="Paginanummer">
    <w:name w:val="page number"/>
    <w:basedOn w:val="Standaardalinea-lettertype"/>
    <w:uiPriority w:val="99"/>
    <w:rsid w:val="00590FB1"/>
  </w:style>
  <w:style w:type="paragraph" w:customStyle="1" w:styleId="CharChar">
    <w:name w:val="Char Char"/>
    <w:basedOn w:val="Standaard"/>
    <w:uiPriority w:val="99"/>
    <w:rsid w:val="006F0E56"/>
    <w:pPr>
      <w:widowControl w:val="0"/>
      <w:adjustRightInd w:val="0"/>
      <w:spacing w:after="160" w:line="240" w:lineRule="exact"/>
      <w:jc w:val="both"/>
      <w:textAlignment w:val="baseline"/>
    </w:pPr>
    <w:rPr>
      <w:rFonts w:ascii="Tahoma" w:hAnsi="Tahoma" w:cs="Tahoma"/>
      <w:sz w:val="20"/>
      <w:szCs w:val="20"/>
      <w:lang w:val="en-US" w:eastAsia="en-US"/>
    </w:rPr>
  </w:style>
  <w:style w:type="paragraph" w:styleId="Normaalweb">
    <w:name w:val="Normal (Web)"/>
    <w:basedOn w:val="Standaard"/>
    <w:uiPriority w:val="99"/>
    <w:rsid w:val="00A86E85"/>
    <w:pPr>
      <w:spacing w:before="100" w:beforeAutospacing="1" w:after="100" w:afterAutospacing="1" w:line="240" w:lineRule="auto"/>
    </w:pPr>
    <w:rPr>
      <w:sz w:val="24"/>
      <w:szCs w:val="24"/>
    </w:rPr>
  </w:style>
  <w:style w:type="paragraph" w:styleId="Lijstalinea">
    <w:name w:val="List Paragraph"/>
    <w:basedOn w:val="Standaard"/>
    <w:uiPriority w:val="34"/>
    <w:qFormat/>
    <w:rsid w:val="001016ED"/>
    <w:pPr>
      <w:ind w:left="720"/>
      <w:contextualSpacing/>
    </w:pPr>
  </w:style>
  <w:style w:type="paragraph" w:styleId="Geenafstand">
    <w:name w:val="No Spacing"/>
    <w:uiPriority w:val="1"/>
    <w:qFormat/>
    <w:rsid w:val="006F3493"/>
    <w:rPr>
      <w:rFonts w:ascii="Verdana" w:hAnsi="Verdana" w:cs="Verdana"/>
      <w:sz w:val="18"/>
      <w:szCs w:val="18"/>
    </w:rPr>
  </w:style>
  <w:style w:type="character" w:styleId="Verwijzingopmerking">
    <w:name w:val="annotation reference"/>
    <w:basedOn w:val="Standaardalinea-lettertype"/>
    <w:uiPriority w:val="99"/>
    <w:semiHidden/>
    <w:rsid w:val="00983704"/>
    <w:rPr>
      <w:sz w:val="16"/>
      <w:szCs w:val="16"/>
    </w:rPr>
  </w:style>
  <w:style w:type="paragraph" w:styleId="Tekstopmerking">
    <w:name w:val="annotation text"/>
    <w:basedOn w:val="Standaard"/>
    <w:link w:val="TekstopmerkingChar"/>
    <w:uiPriority w:val="99"/>
    <w:semiHidden/>
    <w:rsid w:val="0098370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983704"/>
    <w:rPr>
      <w:rFonts w:ascii="Verdana" w:hAnsi="Verdana" w:cs="Verdana"/>
      <w:sz w:val="20"/>
      <w:szCs w:val="20"/>
    </w:rPr>
  </w:style>
  <w:style w:type="paragraph" w:styleId="Onderwerpvanopmerking">
    <w:name w:val="annotation subject"/>
    <w:basedOn w:val="Tekstopmerking"/>
    <w:next w:val="Tekstopmerking"/>
    <w:link w:val="OnderwerpvanopmerkingChar"/>
    <w:uiPriority w:val="99"/>
    <w:semiHidden/>
    <w:rsid w:val="00983704"/>
    <w:rPr>
      <w:b/>
      <w:bCs/>
    </w:rPr>
  </w:style>
  <w:style w:type="character" w:customStyle="1" w:styleId="OnderwerpvanopmerkingChar">
    <w:name w:val="Onderwerp van opmerking Char"/>
    <w:basedOn w:val="TekstopmerkingChar"/>
    <w:link w:val="Onderwerpvanopmerking"/>
    <w:uiPriority w:val="99"/>
    <w:semiHidden/>
    <w:rsid w:val="00983704"/>
    <w:rPr>
      <w:rFonts w:ascii="Verdana" w:hAnsi="Verdana" w:cs="Verdana"/>
      <w:b/>
      <w:bCs/>
      <w:sz w:val="20"/>
      <w:szCs w:val="20"/>
    </w:rPr>
  </w:style>
  <w:style w:type="paragraph" w:customStyle="1" w:styleId="Vrijeinvulruimte">
    <w:name w:val="Vrije invulruimte"/>
    <w:basedOn w:val="Standaard"/>
    <w:uiPriority w:val="99"/>
    <w:rsid w:val="007B5BE8"/>
    <w:pPr>
      <w:spacing w:line="200" w:lineRule="atLeast"/>
    </w:pPr>
    <w:rPr>
      <w:noProof/>
    </w:rPr>
  </w:style>
  <w:style w:type="paragraph" w:styleId="Voetnoottekst">
    <w:name w:val="footnote text"/>
    <w:basedOn w:val="Standaard"/>
    <w:link w:val="VoetnoottekstChar"/>
    <w:uiPriority w:val="99"/>
    <w:semiHidden/>
    <w:unhideWhenUsed/>
    <w:rsid w:val="000201BB"/>
    <w:pPr>
      <w:spacing w:line="240" w:lineRule="auto"/>
    </w:pPr>
    <w:rPr>
      <w:rFonts w:eastAsia="Calibri" w:cs="Times New Roman"/>
      <w:sz w:val="20"/>
      <w:szCs w:val="20"/>
      <w:lang w:eastAsia="en-US"/>
    </w:rPr>
  </w:style>
  <w:style w:type="character" w:customStyle="1" w:styleId="VoetnoottekstChar">
    <w:name w:val="Voetnoottekst Char"/>
    <w:basedOn w:val="Standaardalinea-lettertype"/>
    <w:link w:val="Voetnoottekst"/>
    <w:uiPriority w:val="99"/>
    <w:semiHidden/>
    <w:rsid w:val="000201BB"/>
    <w:rPr>
      <w:rFonts w:ascii="Verdana" w:eastAsia="Calibri" w:hAnsi="Verdana"/>
      <w:sz w:val="20"/>
      <w:szCs w:val="20"/>
      <w:lang w:eastAsia="en-US"/>
    </w:rPr>
  </w:style>
  <w:style w:type="character" w:styleId="Voetnootmarkering">
    <w:name w:val="footnote reference"/>
    <w:basedOn w:val="Standaardalinea-lettertype"/>
    <w:uiPriority w:val="99"/>
    <w:semiHidden/>
    <w:unhideWhenUsed/>
    <w:rsid w:val="000201BB"/>
    <w:rPr>
      <w:vertAlign w:val="superscript"/>
    </w:rPr>
  </w:style>
  <w:style w:type="paragraph" w:styleId="Titel">
    <w:name w:val="Title"/>
    <w:basedOn w:val="Standaard"/>
    <w:next w:val="Standaard"/>
    <w:link w:val="TitelChar"/>
    <w:qFormat/>
    <w:rsid w:val="00C91250"/>
    <w:pPr>
      <w:spacing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rsid w:val="00C91250"/>
    <w:rPr>
      <w:rFonts w:asciiTheme="majorHAnsi" w:eastAsiaTheme="majorEastAsia" w:hAnsiTheme="majorHAnsi" w:cstheme="majorBidi"/>
      <w:spacing w:val="-10"/>
      <w:kern w:val="28"/>
      <w:sz w:val="56"/>
      <w:szCs w:val="56"/>
    </w:rPr>
  </w:style>
  <w:style w:type="paragraph" w:styleId="Ondertitel">
    <w:name w:val="Subtitle"/>
    <w:basedOn w:val="Titel"/>
    <w:link w:val="OndertitelChar"/>
    <w:qFormat/>
    <w:rsid w:val="009C097F"/>
    <w:pPr>
      <w:spacing w:before="120" w:after="120"/>
      <w:contextualSpacing w:val="0"/>
      <w:jc w:val="center"/>
    </w:pPr>
    <w:rPr>
      <w:rFonts w:ascii="BerkOldsty Bk BT" w:eastAsia="Times New Roman" w:hAnsi="BerkOldsty Bk BT" w:cs="Times New Roman"/>
      <w:b/>
      <w:i/>
      <w:spacing w:val="0"/>
      <w:kern w:val="0"/>
      <w:sz w:val="28"/>
      <w:szCs w:val="20"/>
    </w:rPr>
  </w:style>
  <w:style w:type="character" w:customStyle="1" w:styleId="OndertitelChar">
    <w:name w:val="Ondertitel Char"/>
    <w:basedOn w:val="Standaardalinea-lettertype"/>
    <w:link w:val="Ondertitel"/>
    <w:rsid w:val="009C097F"/>
    <w:rPr>
      <w:rFonts w:ascii="BerkOldsty Bk BT" w:hAnsi="BerkOldsty Bk BT"/>
      <w:b/>
      <w:i/>
      <w:sz w:val="28"/>
      <w:szCs w:val="20"/>
    </w:rPr>
  </w:style>
  <w:style w:type="character" w:customStyle="1" w:styleId="Kop4Char">
    <w:name w:val="Kop 4 Char"/>
    <w:basedOn w:val="Standaardalinea-lettertype"/>
    <w:link w:val="Kop4"/>
    <w:rsid w:val="00655186"/>
    <w:rPr>
      <w:rFonts w:ascii="Verdana" w:hAnsi="Verdana" w:cs="Verdana"/>
      <w:b/>
      <w:bCs/>
      <w:sz w:val="18"/>
      <w:szCs w:val="28"/>
    </w:rPr>
  </w:style>
  <w:style w:type="table" w:styleId="Tabelraster">
    <w:name w:val="Table Grid"/>
    <w:basedOn w:val="Standaardtabel"/>
    <w:uiPriority w:val="59"/>
    <w:rsid w:val="00411EA0"/>
    <w:pPr>
      <w:jc w:val="both"/>
    </w:pPr>
    <w:rPr>
      <w:rFonts w:ascii="Verdana" w:hAnsi="Verdana" w:cs="Verdan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AE0095"/>
    <w:pPr>
      <w:keepLines/>
      <w:spacing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Inhopg1">
    <w:name w:val="toc 1"/>
    <w:basedOn w:val="Standaard"/>
    <w:next w:val="Standaard"/>
    <w:autoRedefine/>
    <w:uiPriority w:val="39"/>
    <w:unhideWhenUsed/>
    <w:rsid w:val="00AE0095"/>
    <w:pPr>
      <w:spacing w:after="100"/>
    </w:pPr>
  </w:style>
  <w:style w:type="paragraph" w:styleId="Inhopg2">
    <w:name w:val="toc 2"/>
    <w:basedOn w:val="Standaard"/>
    <w:next w:val="Standaard"/>
    <w:autoRedefine/>
    <w:uiPriority w:val="39"/>
    <w:unhideWhenUsed/>
    <w:rsid w:val="00AE0095"/>
    <w:pPr>
      <w:spacing w:after="100"/>
      <w:ind w:left="180"/>
    </w:pPr>
  </w:style>
  <w:style w:type="paragraph" w:styleId="Inhopg3">
    <w:name w:val="toc 3"/>
    <w:basedOn w:val="Standaard"/>
    <w:next w:val="Standaard"/>
    <w:autoRedefine/>
    <w:uiPriority w:val="39"/>
    <w:unhideWhenUsed/>
    <w:rsid w:val="00AE0095"/>
    <w:pPr>
      <w:spacing w:after="100"/>
      <w:ind w:left="360"/>
    </w:pPr>
  </w:style>
  <w:style w:type="character" w:styleId="Zwaar">
    <w:name w:val="Strong"/>
    <w:basedOn w:val="Standaardalinea-lettertype"/>
    <w:uiPriority w:val="22"/>
    <w:qFormat/>
    <w:rsid w:val="00270DC6"/>
    <w:rPr>
      <w:b/>
      <w:bCs/>
    </w:rPr>
  </w:style>
  <w:style w:type="paragraph" w:styleId="HTML-voorafopgemaakt">
    <w:name w:val="HTML Preformatted"/>
    <w:basedOn w:val="Standaard"/>
    <w:link w:val="HTML-voorafopgemaaktChar"/>
    <w:uiPriority w:val="99"/>
    <w:semiHidden/>
    <w:unhideWhenUsed/>
    <w:rsid w:val="009B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voorafopgemaaktChar">
    <w:name w:val="HTML - vooraf opgemaakt Char"/>
    <w:basedOn w:val="Standaardalinea-lettertype"/>
    <w:link w:val="HTML-voorafopgemaakt"/>
    <w:uiPriority w:val="99"/>
    <w:semiHidden/>
    <w:rsid w:val="009B1AAC"/>
    <w:rPr>
      <w:rFonts w:ascii="Courier New" w:hAnsi="Courier New" w:cs="Courier New"/>
      <w:sz w:val="20"/>
      <w:szCs w:val="20"/>
    </w:rPr>
  </w:style>
  <w:style w:type="character" w:styleId="HTMLCode">
    <w:name w:val="HTML Code"/>
    <w:basedOn w:val="Standaardalinea-lettertype"/>
    <w:uiPriority w:val="99"/>
    <w:semiHidden/>
    <w:unhideWhenUsed/>
    <w:rsid w:val="009B1AAC"/>
    <w:rPr>
      <w:rFonts w:ascii="Courier New" w:eastAsia="Times New Roman" w:hAnsi="Courier New" w:cs="Courier New"/>
      <w:sz w:val="20"/>
      <w:szCs w:val="20"/>
    </w:rPr>
  </w:style>
  <w:style w:type="paragraph" w:styleId="Tekstzonderopmaak">
    <w:name w:val="Plain Text"/>
    <w:basedOn w:val="Standaard"/>
    <w:link w:val="TekstzonderopmaakChar"/>
    <w:uiPriority w:val="99"/>
    <w:unhideWhenUsed/>
    <w:rsid w:val="00082CCB"/>
    <w:pPr>
      <w:spacing w:line="240" w:lineRule="auto"/>
    </w:pPr>
    <w:rPr>
      <w:rFonts w:ascii="Consolas" w:eastAsiaTheme="minorHAnsi" w:hAnsi="Consolas" w:cstheme="minorBidi"/>
      <w:sz w:val="21"/>
      <w:szCs w:val="21"/>
      <w:lang w:eastAsia="en-US"/>
    </w:rPr>
  </w:style>
  <w:style w:type="character" w:customStyle="1" w:styleId="TekstzonderopmaakChar">
    <w:name w:val="Tekst zonder opmaak Char"/>
    <w:basedOn w:val="Standaardalinea-lettertype"/>
    <w:link w:val="Tekstzonderopmaak"/>
    <w:uiPriority w:val="99"/>
    <w:rsid w:val="00082CCB"/>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765645">
      <w:bodyDiv w:val="1"/>
      <w:marLeft w:val="0"/>
      <w:marRight w:val="0"/>
      <w:marTop w:val="0"/>
      <w:marBottom w:val="0"/>
      <w:divBdr>
        <w:top w:val="none" w:sz="0" w:space="0" w:color="auto"/>
        <w:left w:val="none" w:sz="0" w:space="0" w:color="auto"/>
        <w:bottom w:val="none" w:sz="0" w:space="0" w:color="auto"/>
        <w:right w:val="none" w:sz="0" w:space="0" w:color="auto"/>
      </w:divBdr>
    </w:div>
    <w:div w:id="93744046">
      <w:bodyDiv w:val="1"/>
      <w:marLeft w:val="0"/>
      <w:marRight w:val="0"/>
      <w:marTop w:val="0"/>
      <w:marBottom w:val="0"/>
      <w:divBdr>
        <w:top w:val="none" w:sz="0" w:space="0" w:color="auto"/>
        <w:left w:val="none" w:sz="0" w:space="0" w:color="auto"/>
        <w:bottom w:val="none" w:sz="0" w:space="0" w:color="auto"/>
        <w:right w:val="none" w:sz="0" w:space="0" w:color="auto"/>
      </w:divBdr>
    </w:div>
    <w:div w:id="511142729">
      <w:bodyDiv w:val="1"/>
      <w:marLeft w:val="0"/>
      <w:marRight w:val="0"/>
      <w:marTop w:val="0"/>
      <w:marBottom w:val="0"/>
      <w:divBdr>
        <w:top w:val="none" w:sz="0" w:space="0" w:color="auto"/>
        <w:left w:val="none" w:sz="0" w:space="0" w:color="auto"/>
        <w:bottom w:val="none" w:sz="0" w:space="0" w:color="auto"/>
        <w:right w:val="none" w:sz="0" w:space="0" w:color="auto"/>
      </w:divBdr>
    </w:div>
    <w:div w:id="528489907">
      <w:marLeft w:val="0"/>
      <w:marRight w:val="0"/>
      <w:marTop w:val="0"/>
      <w:marBottom w:val="0"/>
      <w:divBdr>
        <w:top w:val="none" w:sz="0" w:space="0" w:color="auto"/>
        <w:left w:val="none" w:sz="0" w:space="0" w:color="auto"/>
        <w:bottom w:val="none" w:sz="0" w:space="0" w:color="auto"/>
        <w:right w:val="none" w:sz="0" w:space="0" w:color="auto"/>
      </w:divBdr>
      <w:divsChild>
        <w:div w:id="528489912">
          <w:marLeft w:val="0"/>
          <w:marRight w:val="0"/>
          <w:marTop w:val="0"/>
          <w:marBottom w:val="0"/>
          <w:divBdr>
            <w:top w:val="none" w:sz="0" w:space="0" w:color="auto"/>
            <w:left w:val="none" w:sz="0" w:space="0" w:color="auto"/>
            <w:bottom w:val="none" w:sz="0" w:space="0" w:color="auto"/>
            <w:right w:val="none" w:sz="0" w:space="0" w:color="auto"/>
          </w:divBdr>
          <w:divsChild>
            <w:div w:id="528489916">
              <w:marLeft w:val="0"/>
              <w:marRight w:val="0"/>
              <w:marTop w:val="0"/>
              <w:marBottom w:val="0"/>
              <w:divBdr>
                <w:top w:val="none" w:sz="0" w:space="0" w:color="auto"/>
                <w:left w:val="none" w:sz="0" w:space="0" w:color="auto"/>
                <w:bottom w:val="none" w:sz="0" w:space="0" w:color="auto"/>
                <w:right w:val="none" w:sz="0" w:space="0" w:color="auto"/>
              </w:divBdr>
              <w:divsChild>
                <w:div w:id="528489899">
                  <w:marLeft w:val="0"/>
                  <w:marRight w:val="0"/>
                  <w:marTop w:val="0"/>
                  <w:marBottom w:val="0"/>
                  <w:divBdr>
                    <w:top w:val="none" w:sz="0" w:space="0" w:color="auto"/>
                    <w:left w:val="none" w:sz="0" w:space="0" w:color="auto"/>
                    <w:bottom w:val="none" w:sz="0" w:space="0" w:color="auto"/>
                    <w:right w:val="none" w:sz="0" w:space="0" w:color="auto"/>
                  </w:divBdr>
                </w:div>
                <w:div w:id="528489900">
                  <w:marLeft w:val="0"/>
                  <w:marRight w:val="0"/>
                  <w:marTop w:val="0"/>
                  <w:marBottom w:val="0"/>
                  <w:divBdr>
                    <w:top w:val="none" w:sz="0" w:space="0" w:color="auto"/>
                    <w:left w:val="none" w:sz="0" w:space="0" w:color="auto"/>
                    <w:bottom w:val="none" w:sz="0" w:space="0" w:color="auto"/>
                    <w:right w:val="none" w:sz="0" w:space="0" w:color="auto"/>
                  </w:divBdr>
                </w:div>
                <w:div w:id="528489901">
                  <w:marLeft w:val="0"/>
                  <w:marRight w:val="0"/>
                  <w:marTop w:val="0"/>
                  <w:marBottom w:val="0"/>
                  <w:divBdr>
                    <w:top w:val="none" w:sz="0" w:space="0" w:color="auto"/>
                    <w:left w:val="none" w:sz="0" w:space="0" w:color="auto"/>
                    <w:bottom w:val="none" w:sz="0" w:space="0" w:color="auto"/>
                    <w:right w:val="none" w:sz="0" w:space="0" w:color="auto"/>
                  </w:divBdr>
                </w:div>
                <w:div w:id="528489902">
                  <w:marLeft w:val="0"/>
                  <w:marRight w:val="0"/>
                  <w:marTop w:val="0"/>
                  <w:marBottom w:val="0"/>
                  <w:divBdr>
                    <w:top w:val="none" w:sz="0" w:space="0" w:color="auto"/>
                    <w:left w:val="none" w:sz="0" w:space="0" w:color="auto"/>
                    <w:bottom w:val="none" w:sz="0" w:space="0" w:color="auto"/>
                    <w:right w:val="none" w:sz="0" w:space="0" w:color="auto"/>
                  </w:divBdr>
                </w:div>
                <w:div w:id="528489903">
                  <w:marLeft w:val="0"/>
                  <w:marRight w:val="0"/>
                  <w:marTop w:val="0"/>
                  <w:marBottom w:val="0"/>
                  <w:divBdr>
                    <w:top w:val="none" w:sz="0" w:space="0" w:color="auto"/>
                    <w:left w:val="none" w:sz="0" w:space="0" w:color="auto"/>
                    <w:bottom w:val="none" w:sz="0" w:space="0" w:color="auto"/>
                    <w:right w:val="none" w:sz="0" w:space="0" w:color="auto"/>
                  </w:divBdr>
                </w:div>
                <w:div w:id="528489904">
                  <w:marLeft w:val="0"/>
                  <w:marRight w:val="0"/>
                  <w:marTop w:val="0"/>
                  <w:marBottom w:val="0"/>
                  <w:divBdr>
                    <w:top w:val="none" w:sz="0" w:space="0" w:color="auto"/>
                    <w:left w:val="none" w:sz="0" w:space="0" w:color="auto"/>
                    <w:bottom w:val="none" w:sz="0" w:space="0" w:color="auto"/>
                    <w:right w:val="none" w:sz="0" w:space="0" w:color="auto"/>
                  </w:divBdr>
                </w:div>
                <w:div w:id="528489905">
                  <w:marLeft w:val="0"/>
                  <w:marRight w:val="0"/>
                  <w:marTop w:val="0"/>
                  <w:marBottom w:val="0"/>
                  <w:divBdr>
                    <w:top w:val="none" w:sz="0" w:space="0" w:color="auto"/>
                    <w:left w:val="none" w:sz="0" w:space="0" w:color="auto"/>
                    <w:bottom w:val="none" w:sz="0" w:space="0" w:color="auto"/>
                    <w:right w:val="none" w:sz="0" w:space="0" w:color="auto"/>
                  </w:divBdr>
                </w:div>
                <w:div w:id="528489906">
                  <w:marLeft w:val="0"/>
                  <w:marRight w:val="0"/>
                  <w:marTop w:val="0"/>
                  <w:marBottom w:val="0"/>
                  <w:divBdr>
                    <w:top w:val="none" w:sz="0" w:space="0" w:color="auto"/>
                    <w:left w:val="none" w:sz="0" w:space="0" w:color="auto"/>
                    <w:bottom w:val="none" w:sz="0" w:space="0" w:color="auto"/>
                    <w:right w:val="none" w:sz="0" w:space="0" w:color="auto"/>
                  </w:divBdr>
                </w:div>
                <w:div w:id="528489909">
                  <w:marLeft w:val="0"/>
                  <w:marRight w:val="0"/>
                  <w:marTop w:val="0"/>
                  <w:marBottom w:val="0"/>
                  <w:divBdr>
                    <w:top w:val="none" w:sz="0" w:space="0" w:color="auto"/>
                    <w:left w:val="none" w:sz="0" w:space="0" w:color="auto"/>
                    <w:bottom w:val="none" w:sz="0" w:space="0" w:color="auto"/>
                    <w:right w:val="none" w:sz="0" w:space="0" w:color="auto"/>
                  </w:divBdr>
                </w:div>
                <w:div w:id="528489910">
                  <w:marLeft w:val="0"/>
                  <w:marRight w:val="0"/>
                  <w:marTop w:val="0"/>
                  <w:marBottom w:val="0"/>
                  <w:divBdr>
                    <w:top w:val="none" w:sz="0" w:space="0" w:color="auto"/>
                    <w:left w:val="none" w:sz="0" w:space="0" w:color="auto"/>
                    <w:bottom w:val="none" w:sz="0" w:space="0" w:color="auto"/>
                    <w:right w:val="none" w:sz="0" w:space="0" w:color="auto"/>
                  </w:divBdr>
                </w:div>
                <w:div w:id="528489911">
                  <w:marLeft w:val="0"/>
                  <w:marRight w:val="0"/>
                  <w:marTop w:val="0"/>
                  <w:marBottom w:val="0"/>
                  <w:divBdr>
                    <w:top w:val="none" w:sz="0" w:space="0" w:color="auto"/>
                    <w:left w:val="none" w:sz="0" w:space="0" w:color="auto"/>
                    <w:bottom w:val="none" w:sz="0" w:space="0" w:color="auto"/>
                    <w:right w:val="none" w:sz="0" w:space="0" w:color="auto"/>
                  </w:divBdr>
                </w:div>
                <w:div w:id="528489914">
                  <w:marLeft w:val="0"/>
                  <w:marRight w:val="0"/>
                  <w:marTop w:val="0"/>
                  <w:marBottom w:val="0"/>
                  <w:divBdr>
                    <w:top w:val="none" w:sz="0" w:space="0" w:color="auto"/>
                    <w:left w:val="none" w:sz="0" w:space="0" w:color="auto"/>
                    <w:bottom w:val="none" w:sz="0" w:space="0" w:color="auto"/>
                    <w:right w:val="none" w:sz="0" w:space="0" w:color="auto"/>
                  </w:divBdr>
                </w:div>
                <w:div w:id="528489915">
                  <w:marLeft w:val="0"/>
                  <w:marRight w:val="0"/>
                  <w:marTop w:val="0"/>
                  <w:marBottom w:val="0"/>
                  <w:divBdr>
                    <w:top w:val="none" w:sz="0" w:space="0" w:color="auto"/>
                    <w:left w:val="none" w:sz="0" w:space="0" w:color="auto"/>
                    <w:bottom w:val="none" w:sz="0" w:space="0" w:color="auto"/>
                    <w:right w:val="none" w:sz="0" w:space="0" w:color="auto"/>
                  </w:divBdr>
                </w:div>
                <w:div w:id="528489917">
                  <w:marLeft w:val="0"/>
                  <w:marRight w:val="0"/>
                  <w:marTop w:val="0"/>
                  <w:marBottom w:val="0"/>
                  <w:divBdr>
                    <w:top w:val="none" w:sz="0" w:space="0" w:color="auto"/>
                    <w:left w:val="none" w:sz="0" w:space="0" w:color="auto"/>
                    <w:bottom w:val="none" w:sz="0" w:space="0" w:color="auto"/>
                    <w:right w:val="none" w:sz="0" w:space="0" w:color="auto"/>
                  </w:divBdr>
                </w:div>
                <w:div w:id="528489918">
                  <w:marLeft w:val="0"/>
                  <w:marRight w:val="0"/>
                  <w:marTop w:val="0"/>
                  <w:marBottom w:val="0"/>
                  <w:divBdr>
                    <w:top w:val="none" w:sz="0" w:space="0" w:color="auto"/>
                    <w:left w:val="none" w:sz="0" w:space="0" w:color="auto"/>
                    <w:bottom w:val="none" w:sz="0" w:space="0" w:color="auto"/>
                    <w:right w:val="none" w:sz="0" w:space="0" w:color="auto"/>
                  </w:divBdr>
                </w:div>
                <w:div w:id="528489919">
                  <w:marLeft w:val="0"/>
                  <w:marRight w:val="0"/>
                  <w:marTop w:val="0"/>
                  <w:marBottom w:val="0"/>
                  <w:divBdr>
                    <w:top w:val="none" w:sz="0" w:space="0" w:color="auto"/>
                    <w:left w:val="none" w:sz="0" w:space="0" w:color="auto"/>
                    <w:bottom w:val="none" w:sz="0" w:space="0" w:color="auto"/>
                    <w:right w:val="none" w:sz="0" w:space="0" w:color="auto"/>
                  </w:divBdr>
                </w:div>
                <w:div w:id="528489920">
                  <w:marLeft w:val="0"/>
                  <w:marRight w:val="0"/>
                  <w:marTop w:val="0"/>
                  <w:marBottom w:val="0"/>
                  <w:divBdr>
                    <w:top w:val="none" w:sz="0" w:space="0" w:color="auto"/>
                    <w:left w:val="none" w:sz="0" w:space="0" w:color="auto"/>
                    <w:bottom w:val="none" w:sz="0" w:space="0" w:color="auto"/>
                    <w:right w:val="none" w:sz="0" w:space="0" w:color="auto"/>
                  </w:divBdr>
                </w:div>
                <w:div w:id="528489921">
                  <w:marLeft w:val="0"/>
                  <w:marRight w:val="0"/>
                  <w:marTop w:val="0"/>
                  <w:marBottom w:val="0"/>
                  <w:divBdr>
                    <w:top w:val="none" w:sz="0" w:space="0" w:color="auto"/>
                    <w:left w:val="none" w:sz="0" w:space="0" w:color="auto"/>
                    <w:bottom w:val="none" w:sz="0" w:space="0" w:color="auto"/>
                    <w:right w:val="none" w:sz="0" w:space="0" w:color="auto"/>
                  </w:divBdr>
                </w:div>
                <w:div w:id="528489922">
                  <w:marLeft w:val="0"/>
                  <w:marRight w:val="0"/>
                  <w:marTop w:val="0"/>
                  <w:marBottom w:val="0"/>
                  <w:divBdr>
                    <w:top w:val="none" w:sz="0" w:space="0" w:color="auto"/>
                    <w:left w:val="none" w:sz="0" w:space="0" w:color="auto"/>
                    <w:bottom w:val="none" w:sz="0" w:space="0" w:color="auto"/>
                    <w:right w:val="none" w:sz="0" w:space="0" w:color="auto"/>
                  </w:divBdr>
                </w:div>
                <w:div w:id="528489923">
                  <w:marLeft w:val="0"/>
                  <w:marRight w:val="0"/>
                  <w:marTop w:val="0"/>
                  <w:marBottom w:val="0"/>
                  <w:divBdr>
                    <w:top w:val="none" w:sz="0" w:space="0" w:color="auto"/>
                    <w:left w:val="none" w:sz="0" w:space="0" w:color="auto"/>
                    <w:bottom w:val="none" w:sz="0" w:space="0" w:color="auto"/>
                    <w:right w:val="none" w:sz="0" w:space="0" w:color="auto"/>
                  </w:divBdr>
                </w:div>
                <w:div w:id="528489924">
                  <w:marLeft w:val="0"/>
                  <w:marRight w:val="0"/>
                  <w:marTop w:val="0"/>
                  <w:marBottom w:val="0"/>
                  <w:divBdr>
                    <w:top w:val="none" w:sz="0" w:space="0" w:color="auto"/>
                    <w:left w:val="none" w:sz="0" w:space="0" w:color="auto"/>
                    <w:bottom w:val="none" w:sz="0" w:space="0" w:color="auto"/>
                    <w:right w:val="none" w:sz="0" w:space="0" w:color="auto"/>
                  </w:divBdr>
                </w:div>
                <w:div w:id="528489925">
                  <w:marLeft w:val="0"/>
                  <w:marRight w:val="0"/>
                  <w:marTop w:val="0"/>
                  <w:marBottom w:val="0"/>
                  <w:divBdr>
                    <w:top w:val="none" w:sz="0" w:space="0" w:color="auto"/>
                    <w:left w:val="none" w:sz="0" w:space="0" w:color="auto"/>
                    <w:bottom w:val="none" w:sz="0" w:space="0" w:color="auto"/>
                    <w:right w:val="none" w:sz="0" w:space="0" w:color="auto"/>
                  </w:divBdr>
                </w:div>
                <w:div w:id="528489926">
                  <w:marLeft w:val="0"/>
                  <w:marRight w:val="0"/>
                  <w:marTop w:val="0"/>
                  <w:marBottom w:val="0"/>
                  <w:divBdr>
                    <w:top w:val="none" w:sz="0" w:space="0" w:color="auto"/>
                    <w:left w:val="none" w:sz="0" w:space="0" w:color="auto"/>
                    <w:bottom w:val="none" w:sz="0" w:space="0" w:color="auto"/>
                    <w:right w:val="none" w:sz="0" w:space="0" w:color="auto"/>
                  </w:divBdr>
                </w:div>
                <w:div w:id="528489927">
                  <w:marLeft w:val="0"/>
                  <w:marRight w:val="0"/>
                  <w:marTop w:val="0"/>
                  <w:marBottom w:val="0"/>
                  <w:divBdr>
                    <w:top w:val="none" w:sz="0" w:space="0" w:color="auto"/>
                    <w:left w:val="none" w:sz="0" w:space="0" w:color="auto"/>
                    <w:bottom w:val="none" w:sz="0" w:space="0" w:color="auto"/>
                    <w:right w:val="none" w:sz="0" w:space="0" w:color="auto"/>
                  </w:divBdr>
                </w:div>
                <w:div w:id="528489929">
                  <w:marLeft w:val="0"/>
                  <w:marRight w:val="0"/>
                  <w:marTop w:val="0"/>
                  <w:marBottom w:val="0"/>
                  <w:divBdr>
                    <w:top w:val="none" w:sz="0" w:space="0" w:color="auto"/>
                    <w:left w:val="none" w:sz="0" w:space="0" w:color="auto"/>
                    <w:bottom w:val="none" w:sz="0" w:space="0" w:color="auto"/>
                    <w:right w:val="none" w:sz="0" w:space="0" w:color="auto"/>
                  </w:divBdr>
                </w:div>
                <w:div w:id="528489930">
                  <w:marLeft w:val="0"/>
                  <w:marRight w:val="0"/>
                  <w:marTop w:val="0"/>
                  <w:marBottom w:val="0"/>
                  <w:divBdr>
                    <w:top w:val="none" w:sz="0" w:space="0" w:color="auto"/>
                    <w:left w:val="none" w:sz="0" w:space="0" w:color="auto"/>
                    <w:bottom w:val="none" w:sz="0" w:space="0" w:color="auto"/>
                    <w:right w:val="none" w:sz="0" w:space="0" w:color="auto"/>
                  </w:divBdr>
                </w:div>
                <w:div w:id="528489931">
                  <w:marLeft w:val="0"/>
                  <w:marRight w:val="0"/>
                  <w:marTop w:val="0"/>
                  <w:marBottom w:val="0"/>
                  <w:divBdr>
                    <w:top w:val="none" w:sz="0" w:space="0" w:color="auto"/>
                    <w:left w:val="none" w:sz="0" w:space="0" w:color="auto"/>
                    <w:bottom w:val="none" w:sz="0" w:space="0" w:color="auto"/>
                    <w:right w:val="none" w:sz="0" w:space="0" w:color="auto"/>
                  </w:divBdr>
                </w:div>
                <w:div w:id="5284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89908">
      <w:marLeft w:val="0"/>
      <w:marRight w:val="0"/>
      <w:marTop w:val="0"/>
      <w:marBottom w:val="0"/>
      <w:divBdr>
        <w:top w:val="none" w:sz="0" w:space="0" w:color="auto"/>
        <w:left w:val="none" w:sz="0" w:space="0" w:color="auto"/>
        <w:bottom w:val="none" w:sz="0" w:space="0" w:color="auto"/>
        <w:right w:val="none" w:sz="0" w:space="0" w:color="auto"/>
      </w:divBdr>
      <w:divsChild>
        <w:div w:id="528489928">
          <w:marLeft w:val="0"/>
          <w:marRight w:val="0"/>
          <w:marTop w:val="0"/>
          <w:marBottom w:val="0"/>
          <w:divBdr>
            <w:top w:val="none" w:sz="0" w:space="0" w:color="auto"/>
            <w:left w:val="none" w:sz="0" w:space="0" w:color="auto"/>
            <w:bottom w:val="none" w:sz="0" w:space="0" w:color="auto"/>
            <w:right w:val="none" w:sz="0" w:space="0" w:color="auto"/>
          </w:divBdr>
        </w:div>
      </w:divsChild>
    </w:div>
    <w:div w:id="528489913">
      <w:marLeft w:val="0"/>
      <w:marRight w:val="0"/>
      <w:marTop w:val="0"/>
      <w:marBottom w:val="0"/>
      <w:divBdr>
        <w:top w:val="none" w:sz="0" w:space="0" w:color="auto"/>
        <w:left w:val="none" w:sz="0" w:space="0" w:color="auto"/>
        <w:bottom w:val="none" w:sz="0" w:space="0" w:color="auto"/>
        <w:right w:val="none" w:sz="0" w:space="0" w:color="auto"/>
      </w:divBdr>
    </w:div>
    <w:div w:id="528489933">
      <w:marLeft w:val="0"/>
      <w:marRight w:val="0"/>
      <w:marTop w:val="0"/>
      <w:marBottom w:val="0"/>
      <w:divBdr>
        <w:top w:val="none" w:sz="0" w:space="0" w:color="auto"/>
        <w:left w:val="none" w:sz="0" w:space="0" w:color="auto"/>
        <w:bottom w:val="none" w:sz="0" w:space="0" w:color="auto"/>
        <w:right w:val="none" w:sz="0" w:space="0" w:color="auto"/>
      </w:divBdr>
    </w:div>
    <w:div w:id="632100057">
      <w:bodyDiv w:val="1"/>
      <w:marLeft w:val="0"/>
      <w:marRight w:val="0"/>
      <w:marTop w:val="0"/>
      <w:marBottom w:val="0"/>
      <w:divBdr>
        <w:top w:val="none" w:sz="0" w:space="0" w:color="auto"/>
        <w:left w:val="none" w:sz="0" w:space="0" w:color="auto"/>
        <w:bottom w:val="none" w:sz="0" w:space="0" w:color="auto"/>
        <w:right w:val="none" w:sz="0" w:space="0" w:color="auto"/>
      </w:divBdr>
    </w:div>
    <w:div w:id="737902539">
      <w:bodyDiv w:val="1"/>
      <w:marLeft w:val="0"/>
      <w:marRight w:val="0"/>
      <w:marTop w:val="0"/>
      <w:marBottom w:val="0"/>
      <w:divBdr>
        <w:top w:val="none" w:sz="0" w:space="0" w:color="auto"/>
        <w:left w:val="none" w:sz="0" w:space="0" w:color="auto"/>
        <w:bottom w:val="none" w:sz="0" w:space="0" w:color="auto"/>
        <w:right w:val="none" w:sz="0" w:space="0" w:color="auto"/>
      </w:divBdr>
    </w:div>
    <w:div w:id="993728622">
      <w:bodyDiv w:val="1"/>
      <w:marLeft w:val="0"/>
      <w:marRight w:val="0"/>
      <w:marTop w:val="0"/>
      <w:marBottom w:val="0"/>
      <w:divBdr>
        <w:top w:val="none" w:sz="0" w:space="0" w:color="auto"/>
        <w:left w:val="none" w:sz="0" w:space="0" w:color="auto"/>
        <w:bottom w:val="none" w:sz="0" w:space="0" w:color="auto"/>
        <w:right w:val="none" w:sz="0" w:space="0" w:color="auto"/>
      </w:divBdr>
    </w:div>
    <w:div w:id="1106922834">
      <w:bodyDiv w:val="1"/>
      <w:marLeft w:val="0"/>
      <w:marRight w:val="0"/>
      <w:marTop w:val="0"/>
      <w:marBottom w:val="0"/>
      <w:divBdr>
        <w:top w:val="none" w:sz="0" w:space="0" w:color="auto"/>
        <w:left w:val="none" w:sz="0" w:space="0" w:color="auto"/>
        <w:bottom w:val="none" w:sz="0" w:space="0" w:color="auto"/>
        <w:right w:val="none" w:sz="0" w:space="0" w:color="auto"/>
      </w:divBdr>
    </w:div>
    <w:div w:id="1213497155">
      <w:bodyDiv w:val="1"/>
      <w:marLeft w:val="0"/>
      <w:marRight w:val="0"/>
      <w:marTop w:val="0"/>
      <w:marBottom w:val="0"/>
      <w:divBdr>
        <w:top w:val="none" w:sz="0" w:space="0" w:color="auto"/>
        <w:left w:val="none" w:sz="0" w:space="0" w:color="auto"/>
        <w:bottom w:val="none" w:sz="0" w:space="0" w:color="auto"/>
        <w:right w:val="none" w:sz="0" w:space="0" w:color="auto"/>
      </w:divBdr>
    </w:div>
    <w:div w:id="1224833473">
      <w:bodyDiv w:val="1"/>
      <w:marLeft w:val="0"/>
      <w:marRight w:val="0"/>
      <w:marTop w:val="0"/>
      <w:marBottom w:val="0"/>
      <w:divBdr>
        <w:top w:val="none" w:sz="0" w:space="0" w:color="auto"/>
        <w:left w:val="none" w:sz="0" w:space="0" w:color="auto"/>
        <w:bottom w:val="none" w:sz="0" w:space="0" w:color="auto"/>
        <w:right w:val="none" w:sz="0" w:space="0" w:color="auto"/>
      </w:divBdr>
    </w:div>
    <w:div w:id="1260068034">
      <w:bodyDiv w:val="1"/>
      <w:marLeft w:val="0"/>
      <w:marRight w:val="0"/>
      <w:marTop w:val="0"/>
      <w:marBottom w:val="0"/>
      <w:divBdr>
        <w:top w:val="none" w:sz="0" w:space="0" w:color="auto"/>
        <w:left w:val="none" w:sz="0" w:space="0" w:color="auto"/>
        <w:bottom w:val="none" w:sz="0" w:space="0" w:color="auto"/>
        <w:right w:val="none" w:sz="0" w:space="0" w:color="auto"/>
      </w:divBdr>
    </w:div>
    <w:div w:id="1298409690">
      <w:bodyDiv w:val="1"/>
      <w:marLeft w:val="0"/>
      <w:marRight w:val="0"/>
      <w:marTop w:val="0"/>
      <w:marBottom w:val="0"/>
      <w:divBdr>
        <w:top w:val="none" w:sz="0" w:space="0" w:color="auto"/>
        <w:left w:val="none" w:sz="0" w:space="0" w:color="auto"/>
        <w:bottom w:val="none" w:sz="0" w:space="0" w:color="auto"/>
        <w:right w:val="none" w:sz="0" w:space="0" w:color="auto"/>
      </w:divBdr>
    </w:div>
    <w:div w:id="1590893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footer" Target="footer2.xml"/><Relationship Id="rId7" Type="http://schemas.openxmlformats.org/officeDocument/2006/relationships/numbering" Target="numbering.xml"/><Relationship Id="rId71" Type="http://schemas.openxmlformats.org/officeDocument/2006/relationships/image" Target="media/image55.emf"/><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footnotes" Target="footnotes.xml"/><Relationship Id="rId24" Type="http://schemas.openxmlformats.org/officeDocument/2006/relationships/image" Target="media/image11.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emf"/><Relationship Id="rId79" Type="http://schemas.openxmlformats.org/officeDocument/2006/relationships/image" Target="media/image63.png"/><Relationship Id="rId5" Type="http://schemas.openxmlformats.org/officeDocument/2006/relationships/customXml" Target="../customXml/item5.xml"/><Relationship Id="rId61" Type="http://schemas.openxmlformats.org/officeDocument/2006/relationships/image" Target="media/image45.png"/><Relationship Id="rId82"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10.140.178.31:7070/DWH/DI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image" Target="media/image61.png"/><Relationship Id="rId8" Type="http://schemas.openxmlformats.org/officeDocument/2006/relationships/styles" Target="styles.xml"/><Relationship Id="rId51" Type="http://schemas.openxmlformats.org/officeDocument/2006/relationships/image" Target="media/image35.png"/><Relationship Id="rId72" Type="http://schemas.openxmlformats.org/officeDocument/2006/relationships/image" Target="media/image56.emf"/><Relationship Id="rId80" Type="http://schemas.openxmlformats.org/officeDocument/2006/relationships/image" Target="media/image64.emf"/><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10.140.178.31:7070" TargetMode="External"/><Relationship Id="rId25" Type="http://schemas.openxmlformats.org/officeDocument/2006/relationships/oleObject" Target="embeddings/oleObject1.bin"/><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emf"/><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emf"/><Relationship Id="rId75" Type="http://schemas.openxmlformats.org/officeDocument/2006/relationships/image" Target="media/image59.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10.140.178.31:7070/DWH/DIM"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emf"/><Relationship Id="rId78" Type="http://schemas.openxmlformats.org/officeDocument/2006/relationships/image" Target="media/image62.png"/><Relationship Id="rId81" Type="http://schemas.openxmlformats.org/officeDocument/2006/relationships/image" Target="media/image65.emf"/><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_rels/footer2.xml.rels><?xml version="1.0" encoding="UTF-8" standalone="yes"?>
<Relationships xmlns="http://schemas.openxmlformats.org/package/2006/relationships"><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PinkRoccade\sjablonen\UWV%202004\UWV_Besprekingsversla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A2FF5753CC2864B8AB9023123F11BB1" ma:contentTypeVersion="1" ma:contentTypeDescription="Een nieuw document maken." ma:contentTypeScope="" ma:versionID="e55d9ae188988c4d5ea1b164ef1e21a8">
  <xsd:schema xmlns:xsd="http://www.w3.org/2001/XMLSchema" xmlns:xs="http://www.w3.org/2001/XMLSchema" xmlns:p="http://schemas.microsoft.com/office/2006/metadata/properties" targetNamespace="http://schemas.microsoft.com/office/2006/metadata/properties" ma:root="true" ma:fieldsID="a15bf6822c137ccd5d40ebcd1dec61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7"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customXsn xmlns="http://schemas.microsoft.com/office/2006/metadata/customXsn">
  <xsnLocation/>
  <cached>True</cached>
  <openByDefault>False</openByDefault>
  <xsnScope/>
</customXsn>
</file>

<file path=customXml/item5.xml><?xml version="1.0" encoding="utf-8"?>
<?mso-contentType ?>
<SharedContentType xmlns="Microsoft.SharePoint.Taxonomy.ContentTypeSync" SourceId="5c8cb159-2b14-44f1-9f1e-2f87ce4796ac" ContentTypeId="0x0101" PreviousValue="false"/>
</file>

<file path=customXml/item6.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3A2DE2-331D-46C0-8ED4-9C5B4F8DF02C}">
  <ds:schemaRef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www.w3.org/XML/1998/namespace"/>
    <ds:schemaRef ds:uri="http://purl.org/dc/dcmitype/"/>
  </ds:schemaRefs>
</ds:datastoreItem>
</file>

<file path=customXml/itemProps2.xml><?xml version="1.0" encoding="utf-8"?>
<ds:datastoreItem xmlns:ds="http://schemas.openxmlformats.org/officeDocument/2006/customXml" ds:itemID="{0F23084C-A489-493B-8222-FC2BBF3F23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01090DF-50EC-4561-B277-68FBFB0936CD}">
  <ds:schemaRefs>
    <ds:schemaRef ds:uri="http://schemas.microsoft.com/sharepoint/v3/contenttype/forms"/>
  </ds:schemaRefs>
</ds:datastoreItem>
</file>

<file path=customXml/itemProps4.xml><?xml version="1.0" encoding="utf-8"?>
<ds:datastoreItem xmlns:ds="http://schemas.openxmlformats.org/officeDocument/2006/customXml" ds:itemID="{6AA653BF-1229-46B3-ADA4-63AD21B86D21}">
  <ds:schemaRefs>
    <ds:schemaRef ds:uri="http://schemas.microsoft.com/office/2006/metadata/customXsn"/>
  </ds:schemaRefs>
</ds:datastoreItem>
</file>

<file path=customXml/itemProps5.xml><?xml version="1.0" encoding="utf-8"?>
<ds:datastoreItem xmlns:ds="http://schemas.openxmlformats.org/officeDocument/2006/customXml" ds:itemID="{8B39F51C-90B8-4282-A1CA-393D8B365F50}">
  <ds:schemaRefs>
    <ds:schemaRef ds:uri="Microsoft.SharePoint.Taxonomy.ContentTypeSync"/>
  </ds:schemaRefs>
</ds:datastoreItem>
</file>

<file path=customXml/itemProps6.xml><?xml version="1.0" encoding="utf-8"?>
<ds:datastoreItem xmlns:ds="http://schemas.openxmlformats.org/officeDocument/2006/customXml" ds:itemID="{DCD824C4-C7ED-4BA5-A86E-E5EC476B2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UWV_Besprekingsverslag</Template>
  <TotalTime>0</TotalTime>
  <Pages>42</Pages>
  <Words>5768</Words>
  <Characters>31725</Characters>
  <Application>Microsoft Office Word</Application>
  <DocSecurity>0</DocSecurity>
  <Lines>264</Lines>
  <Paragraphs>74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 2008 Getronics PinkRoccade</Company>
  <LinksUpToDate>false</LinksUpToDate>
  <CharactersWithSpaces>37419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mhi024</dc:creator>
  <cp:keywords/>
  <dc:description/>
  <cp:lastModifiedBy>Niessen, Henry (H.J.J.M.)</cp:lastModifiedBy>
  <cp:revision>3</cp:revision>
  <cp:lastPrinted>2018-01-15T09:11:00Z</cp:lastPrinted>
  <dcterms:created xsi:type="dcterms:W3CDTF">2023-12-28T08:49:00Z</dcterms:created>
  <dcterms:modified xsi:type="dcterms:W3CDTF">2023-12-28T08:49:00Z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0x0101009A2FF5753CC2864B8AB9023123F11BB1</vt:lpwstr>
  </property>
  <property fmtid="{D5CDD505-2E9C-101B-9397-08002B2CF9AE}" pid="3" name="Order">
    <vt:r8>1.9974821845223E-302</vt:r8>
  </property>
  <property fmtid="{D5CDD505-2E9C-101B-9397-08002B2CF9AE}" pid="4" name="Onderwerp">
    <vt:lpwstr>Gedel. opdrachtgevers</vt:lpwstr>
  </property>
  <property fmtid="{D5CDD505-2E9C-101B-9397-08002B2CF9AE}" pid="5" name="Overlegdatum">
    <vt:lpwstr/>
  </property>
</Properties>
</file>