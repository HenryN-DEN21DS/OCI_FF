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85B7A" w14:textId="6CCE8983" w:rsidR="00D43C04" w:rsidRPr="0055201D" w:rsidRDefault="00284D10" w:rsidP="00D43C04">
      <w:pPr>
        <w:pStyle w:val="CoverText1"/>
      </w:pPr>
      <w:r w:rsidRPr="00284D10">
        <w:rPr>
          <w:noProof/>
        </w:rPr>
        <w:drawing>
          <wp:inline distT="0" distB="0" distL="0" distR="0" wp14:anchorId="15333B6D" wp14:editId="29F783E4">
            <wp:extent cx="1241946" cy="678294"/>
            <wp:effectExtent l="0" t="0" r="0" b="7620"/>
            <wp:docPr id="46" name="Graphic 45">
              <a:extLst xmlns:a="http://schemas.openxmlformats.org/drawingml/2006/main">
                <a:ext uri="{FF2B5EF4-FFF2-40B4-BE49-F238E27FC236}">
                  <a16:creationId xmlns:a16="http://schemas.microsoft.com/office/drawing/2014/main" id="{D07C659E-3F10-46E2-9676-61137FD93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5">
                      <a:extLst>
                        <a:ext uri="{FF2B5EF4-FFF2-40B4-BE49-F238E27FC236}">
                          <a16:creationId xmlns:a16="http://schemas.microsoft.com/office/drawing/2014/main" id="{D07C659E-3F10-46E2-9676-61137FD93846}"/>
                        </a:ext>
                      </a:extLst>
                    </pic:cNvPr>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1248498" cy="681872"/>
                    </a:xfrm>
                    <a:prstGeom prst="rect">
                      <a:avLst/>
                    </a:prstGeom>
                  </pic:spPr>
                </pic:pic>
              </a:graphicData>
            </a:graphic>
          </wp:inline>
        </w:drawing>
      </w:r>
      <w:r w:rsidRPr="00284D10">
        <w:rPr>
          <w:noProof/>
        </w:rPr>
        <w:t xml:space="preserve"> </w:t>
      </w:r>
    </w:p>
    <w:p w14:paraId="415F063C" w14:textId="4130EA7A" w:rsidR="007E0373" w:rsidRDefault="007E4A8A" w:rsidP="007E0373">
      <w:pPr>
        <w:pStyle w:val="CoverText1"/>
        <w:rPr>
          <w:sz w:val="36"/>
          <w:szCs w:val="36"/>
          <w:lang w:val="en-US"/>
        </w:rPr>
      </w:pPr>
      <w:r>
        <w:rPr>
          <w:lang w:val="en-US"/>
        </w:rPr>
        <w:t xml:space="preserve">HLD – </w:t>
      </w:r>
      <w:r w:rsidR="00A805C5">
        <w:rPr>
          <w:lang w:val="en-US"/>
        </w:rPr>
        <w:t>S</w:t>
      </w:r>
      <w:r w:rsidR="00A4214D">
        <w:rPr>
          <w:lang w:val="en-US"/>
        </w:rPr>
        <w:t>ONAR</w:t>
      </w:r>
    </w:p>
    <w:p w14:paraId="0583A76F" w14:textId="6CD5B2C7" w:rsidR="00060CA1" w:rsidRDefault="00060CA1" w:rsidP="00060CA1">
      <w:pPr>
        <w:pStyle w:val="Graphic"/>
        <w:ind w:left="720"/>
        <w:rPr>
          <w:sz w:val="24"/>
          <w:szCs w:val="24"/>
          <w:lang w:val="en-US"/>
        </w:rPr>
      </w:pPr>
    </w:p>
    <w:p w14:paraId="5D387168" w14:textId="59637906" w:rsidR="00FE4F13" w:rsidRDefault="00FE4F13" w:rsidP="00060CA1">
      <w:pPr>
        <w:pStyle w:val="Graphic"/>
        <w:ind w:left="720"/>
        <w:rPr>
          <w:sz w:val="24"/>
          <w:szCs w:val="24"/>
          <w:lang w:val="en-US"/>
        </w:rPr>
      </w:pPr>
    </w:p>
    <w:p w14:paraId="5826B7A4" w14:textId="605FEDF6" w:rsidR="00FE4F13" w:rsidRDefault="00FE4F13" w:rsidP="00060CA1">
      <w:pPr>
        <w:pStyle w:val="Graphic"/>
        <w:ind w:left="720"/>
        <w:rPr>
          <w:sz w:val="24"/>
          <w:szCs w:val="24"/>
          <w:lang w:val="en-US"/>
        </w:rPr>
      </w:pPr>
    </w:p>
    <w:p w14:paraId="5B38D8F9" w14:textId="2EE8A3CC" w:rsidR="00FE4F13" w:rsidRDefault="00FE4F13" w:rsidP="00060CA1">
      <w:pPr>
        <w:pStyle w:val="Graphic"/>
        <w:ind w:left="720"/>
        <w:rPr>
          <w:sz w:val="24"/>
          <w:szCs w:val="24"/>
          <w:lang w:val="en-US"/>
        </w:rPr>
      </w:pPr>
    </w:p>
    <w:p w14:paraId="2DE08CB2" w14:textId="1A825C5D" w:rsidR="00FE4F13" w:rsidRDefault="00FE4F13" w:rsidP="00060CA1">
      <w:pPr>
        <w:pStyle w:val="Graphic"/>
        <w:ind w:left="720"/>
        <w:rPr>
          <w:sz w:val="24"/>
          <w:szCs w:val="24"/>
          <w:lang w:val="en-US"/>
        </w:rPr>
      </w:pPr>
    </w:p>
    <w:p w14:paraId="161E0B25" w14:textId="199E3621" w:rsidR="00FE4F13" w:rsidRDefault="00FE4F13" w:rsidP="00060CA1">
      <w:pPr>
        <w:pStyle w:val="Graphic"/>
        <w:ind w:left="720"/>
        <w:rPr>
          <w:sz w:val="24"/>
          <w:szCs w:val="24"/>
          <w:lang w:val="en-US"/>
        </w:rPr>
      </w:pPr>
    </w:p>
    <w:p w14:paraId="658F3F7E" w14:textId="2E1EF65D" w:rsidR="00FE4F13" w:rsidRDefault="00FE4F13" w:rsidP="00060CA1">
      <w:pPr>
        <w:pStyle w:val="Graphic"/>
        <w:ind w:left="720"/>
        <w:rPr>
          <w:sz w:val="24"/>
          <w:szCs w:val="24"/>
          <w:lang w:val="en-US"/>
        </w:rPr>
      </w:pPr>
    </w:p>
    <w:p w14:paraId="74DE1D0F" w14:textId="080DB489" w:rsidR="00FE4F13" w:rsidRDefault="00FE4F13" w:rsidP="00060CA1">
      <w:pPr>
        <w:pStyle w:val="Graphic"/>
        <w:ind w:left="720"/>
        <w:rPr>
          <w:sz w:val="24"/>
          <w:szCs w:val="24"/>
          <w:lang w:val="en-US"/>
        </w:rPr>
      </w:pPr>
    </w:p>
    <w:p w14:paraId="10D3B32E" w14:textId="77777777" w:rsidR="00FE4F13" w:rsidRDefault="00FE4F13" w:rsidP="00060CA1">
      <w:pPr>
        <w:pStyle w:val="Graphic"/>
        <w:ind w:left="720"/>
        <w:rPr>
          <w:sz w:val="24"/>
          <w:szCs w:val="24"/>
          <w:lang w:val="en-US"/>
        </w:rPr>
      </w:pPr>
    </w:p>
    <w:p w14:paraId="0169A798" w14:textId="69F08280" w:rsidR="00E82411" w:rsidRPr="00B54434" w:rsidRDefault="00E82411" w:rsidP="00D43C04">
      <w:pPr>
        <w:pStyle w:val="CoverText2"/>
        <w:rPr>
          <w:lang w:val="en-US"/>
        </w:rPr>
      </w:pPr>
      <w:r>
        <w:rPr>
          <w:lang w:val="en-US"/>
        </w:rPr>
        <w:t>Version</w:t>
      </w:r>
      <w:r w:rsidRPr="00B54434">
        <w:rPr>
          <w:lang w:val="en-US"/>
        </w:rPr>
        <w:t>:</w:t>
      </w:r>
      <w:r w:rsidR="009207EF" w:rsidRPr="00B54434">
        <w:rPr>
          <w:lang w:val="en-US"/>
        </w:rPr>
        <w:t xml:space="preserve">  </w:t>
      </w:r>
      <w:r w:rsidR="00302232" w:rsidRPr="00B54434">
        <w:rPr>
          <w:lang w:val="en-US"/>
        </w:rPr>
        <w:t>1.</w:t>
      </w:r>
      <w:r w:rsidR="005F397E" w:rsidRPr="00B54434">
        <w:rPr>
          <w:lang w:val="en-US"/>
        </w:rPr>
        <w:t>2</w:t>
      </w:r>
      <w:r w:rsidR="00A57903" w:rsidRPr="00B54434">
        <w:rPr>
          <w:lang w:val="en-US"/>
        </w:rPr>
        <w:t>.1</w:t>
      </w:r>
    </w:p>
    <w:p w14:paraId="7DAB0CF8" w14:textId="386B7497" w:rsidR="008429AD" w:rsidRPr="00B54434" w:rsidRDefault="00E82411" w:rsidP="00BE4B60">
      <w:pPr>
        <w:pStyle w:val="CoverText2"/>
        <w:rPr>
          <w:sz w:val="48"/>
          <w:lang w:val="en-US"/>
        </w:rPr>
      </w:pPr>
      <w:r w:rsidRPr="00B54434">
        <w:rPr>
          <w:lang w:val="en-US"/>
        </w:rPr>
        <w:t xml:space="preserve">Date: </w:t>
      </w:r>
      <w:r w:rsidR="00A57903" w:rsidRPr="00B54434">
        <w:rPr>
          <w:lang w:val="en-US"/>
        </w:rPr>
        <w:t>6</w:t>
      </w:r>
      <w:r w:rsidR="00817CBE" w:rsidRPr="00B54434">
        <w:rPr>
          <w:lang w:val="en-US"/>
        </w:rPr>
        <w:t xml:space="preserve"> </w:t>
      </w:r>
      <w:r w:rsidR="007C48CF" w:rsidRPr="00B54434">
        <w:rPr>
          <w:lang w:val="en-US"/>
        </w:rPr>
        <w:t>February</w:t>
      </w:r>
      <w:r w:rsidR="00A805C5" w:rsidRPr="00B54434">
        <w:rPr>
          <w:lang w:val="en-US"/>
        </w:rPr>
        <w:t xml:space="preserve"> 202</w:t>
      </w:r>
      <w:r w:rsidR="007C48CF" w:rsidRPr="00B54434">
        <w:rPr>
          <w:lang w:val="en-US"/>
        </w:rPr>
        <w:t>3</w:t>
      </w:r>
    </w:p>
    <w:p w14:paraId="68DCDCF7" w14:textId="14A449AC" w:rsidR="008429AD" w:rsidRPr="008429AD" w:rsidRDefault="008429AD" w:rsidP="008429AD">
      <w:pPr>
        <w:rPr>
          <w:sz w:val="48"/>
          <w:lang w:val="en-US"/>
        </w:rPr>
        <w:sectPr w:rsidR="008429AD" w:rsidRPr="008429AD" w:rsidSect="00537E6F">
          <w:headerReference w:type="default" r:id="rId13"/>
          <w:footerReference w:type="default" r:id="rId14"/>
          <w:headerReference w:type="first" r:id="rId15"/>
          <w:footerReference w:type="first" r:id="rId16"/>
          <w:pgSz w:w="11907" w:h="16839" w:code="9"/>
          <w:pgMar w:top="6750" w:right="1440" w:bottom="1440" w:left="1440" w:header="720" w:footer="432" w:gutter="0"/>
          <w:cols w:space="720"/>
          <w:titlePg/>
          <w:docGrid w:linePitch="360"/>
        </w:sectPr>
      </w:pPr>
    </w:p>
    <w:p w14:paraId="6A141FE8" w14:textId="5A3DAE27" w:rsidR="00B73552" w:rsidRPr="00863251" w:rsidRDefault="00B73552" w:rsidP="00B73552">
      <w:pPr>
        <w:pStyle w:val="ConfidentialHead"/>
        <w:rPr>
          <w:lang w:val="en-US"/>
        </w:rPr>
      </w:pPr>
      <w:r w:rsidRPr="00863251">
        <w:rPr>
          <w:lang w:val="en-US"/>
        </w:rPr>
        <w:lastRenderedPageBreak/>
        <w:t>Document purpose</w:t>
      </w:r>
    </w:p>
    <w:p w14:paraId="4916347C" w14:textId="6D229D3B" w:rsidR="00873354" w:rsidRDefault="00873354" w:rsidP="00950DEC">
      <w:pPr>
        <w:rPr>
          <w:sz w:val="20"/>
        </w:rPr>
      </w:pPr>
      <w:r>
        <w:rPr>
          <w:sz w:val="20"/>
        </w:rPr>
        <w:t xml:space="preserve">This </w:t>
      </w:r>
      <w:r w:rsidR="003F72E6">
        <w:rPr>
          <w:sz w:val="20"/>
        </w:rPr>
        <w:t>High-Level</w:t>
      </w:r>
      <w:r w:rsidR="00C968D4">
        <w:rPr>
          <w:sz w:val="20"/>
        </w:rPr>
        <w:t xml:space="preserve"> Design (HLD)</w:t>
      </w:r>
      <w:r w:rsidR="00782F30">
        <w:rPr>
          <w:sz w:val="20"/>
        </w:rPr>
        <w:t xml:space="preserve"> </w:t>
      </w:r>
      <w:r w:rsidR="001A6DA4">
        <w:rPr>
          <w:sz w:val="20"/>
        </w:rPr>
        <w:t>is used</w:t>
      </w:r>
      <w:r w:rsidR="002D15D1">
        <w:rPr>
          <w:sz w:val="20"/>
        </w:rPr>
        <w:t xml:space="preserve"> to: </w:t>
      </w:r>
    </w:p>
    <w:p w14:paraId="1586BF98" w14:textId="7B9D80B2" w:rsidR="00782F30" w:rsidRDefault="00864879" w:rsidP="004F35C3">
      <w:pPr>
        <w:pStyle w:val="ListParagraph"/>
        <w:numPr>
          <w:ilvl w:val="0"/>
          <w:numId w:val="62"/>
        </w:numPr>
        <w:rPr>
          <w:sz w:val="20"/>
        </w:rPr>
      </w:pPr>
      <w:r>
        <w:rPr>
          <w:sz w:val="20"/>
        </w:rPr>
        <w:t>V</w:t>
      </w:r>
      <w:r w:rsidR="00782F30" w:rsidRPr="00782F30">
        <w:rPr>
          <w:sz w:val="20"/>
        </w:rPr>
        <w:t>alidate the Application solution</w:t>
      </w:r>
      <w:r w:rsidR="001A6DA4">
        <w:rPr>
          <w:sz w:val="20"/>
        </w:rPr>
        <w:t xml:space="preserve"> </w:t>
      </w:r>
      <w:r w:rsidR="009F0611">
        <w:rPr>
          <w:sz w:val="20"/>
        </w:rPr>
        <w:t xml:space="preserve">from a technical </w:t>
      </w:r>
      <w:r w:rsidR="00F535CB">
        <w:rPr>
          <w:sz w:val="20"/>
        </w:rPr>
        <w:t>perspective</w:t>
      </w:r>
      <w:r w:rsidR="009F0611">
        <w:rPr>
          <w:sz w:val="20"/>
        </w:rPr>
        <w:t xml:space="preserve"> </w:t>
      </w:r>
      <w:r w:rsidR="001A6DA4">
        <w:rPr>
          <w:sz w:val="20"/>
        </w:rPr>
        <w:t>through architectur</w:t>
      </w:r>
      <w:r w:rsidR="002D15D1">
        <w:rPr>
          <w:sz w:val="20"/>
        </w:rPr>
        <w:t>al</w:t>
      </w:r>
      <w:r w:rsidR="001A6DA4">
        <w:rPr>
          <w:sz w:val="20"/>
        </w:rPr>
        <w:t xml:space="preserve"> review</w:t>
      </w:r>
    </w:p>
    <w:p w14:paraId="05103786" w14:textId="3043A9AD" w:rsidR="001A6DA4" w:rsidRDefault="00864879" w:rsidP="004F35C3">
      <w:pPr>
        <w:pStyle w:val="ListParagraph"/>
        <w:numPr>
          <w:ilvl w:val="0"/>
          <w:numId w:val="62"/>
        </w:numPr>
        <w:rPr>
          <w:sz w:val="20"/>
        </w:rPr>
      </w:pPr>
      <w:r>
        <w:rPr>
          <w:sz w:val="20"/>
        </w:rPr>
        <w:t>P</w:t>
      </w:r>
      <w:r w:rsidR="00ED03B4">
        <w:rPr>
          <w:sz w:val="20"/>
        </w:rPr>
        <w:t>lan and execute</w:t>
      </w:r>
      <w:r w:rsidR="00AD7301">
        <w:rPr>
          <w:sz w:val="20"/>
        </w:rPr>
        <w:t xml:space="preserve"> implementation </w:t>
      </w:r>
      <w:r w:rsidR="00ED03B4">
        <w:rPr>
          <w:sz w:val="20"/>
        </w:rPr>
        <w:t>of the solution</w:t>
      </w:r>
    </w:p>
    <w:p w14:paraId="75CAA21A" w14:textId="26AE9155" w:rsidR="00C45205" w:rsidRPr="00782F30" w:rsidRDefault="00864879" w:rsidP="004F35C3">
      <w:pPr>
        <w:pStyle w:val="ListParagraph"/>
        <w:numPr>
          <w:ilvl w:val="0"/>
          <w:numId w:val="62"/>
        </w:numPr>
        <w:rPr>
          <w:sz w:val="20"/>
        </w:rPr>
      </w:pPr>
      <w:r>
        <w:rPr>
          <w:sz w:val="20"/>
        </w:rPr>
        <w:t>S</w:t>
      </w:r>
      <w:r w:rsidR="00C45205">
        <w:rPr>
          <w:sz w:val="20"/>
        </w:rPr>
        <w:t>upport Technical Application Management</w:t>
      </w:r>
    </w:p>
    <w:p w14:paraId="32E31E96" w14:textId="77777777" w:rsidR="00873354" w:rsidRDefault="00873354" w:rsidP="00950DEC">
      <w:pPr>
        <w:rPr>
          <w:sz w:val="20"/>
        </w:rPr>
      </w:pPr>
    </w:p>
    <w:p w14:paraId="05ED9A19" w14:textId="28798B1A" w:rsidR="00950DEC" w:rsidRPr="00950DEC" w:rsidRDefault="00950DEC" w:rsidP="00950DEC">
      <w:pPr>
        <w:rPr>
          <w:sz w:val="20"/>
        </w:rPr>
      </w:pPr>
      <w:r w:rsidRPr="00950DEC">
        <w:rPr>
          <w:sz w:val="20"/>
        </w:rPr>
        <w:t xml:space="preserve">The </w:t>
      </w:r>
      <w:r w:rsidR="00ED03B4">
        <w:rPr>
          <w:sz w:val="20"/>
        </w:rPr>
        <w:t>document</w:t>
      </w:r>
      <w:r w:rsidRPr="00950DEC">
        <w:rPr>
          <w:sz w:val="20"/>
        </w:rPr>
        <w:t xml:space="preserve"> outlines:</w:t>
      </w:r>
    </w:p>
    <w:p w14:paraId="2A836A2F" w14:textId="50909212" w:rsidR="00B37EEC" w:rsidRDefault="00B37EEC" w:rsidP="004F35C3">
      <w:pPr>
        <w:pStyle w:val="ListParagraph"/>
        <w:numPr>
          <w:ilvl w:val="0"/>
          <w:numId w:val="60"/>
        </w:numPr>
        <w:rPr>
          <w:sz w:val="20"/>
        </w:rPr>
      </w:pPr>
      <w:r>
        <w:rPr>
          <w:sz w:val="20"/>
        </w:rPr>
        <w:t>An overview of the application and its architecture</w:t>
      </w:r>
    </w:p>
    <w:p w14:paraId="073D6589" w14:textId="64E748EA" w:rsidR="00950DEC" w:rsidRDefault="00B37EEC" w:rsidP="004F35C3">
      <w:pPr>
        <w:pStyle w:val="ListParagraph"/>
        <w:numPr>
          <w:ilvl w:val="0"/>
          <w:numId w:val="60"/>
        </w:numPr>
        <w:rPr>
          <w:sz w:val="20"/>
        </w:rPr>
      </w:pPr>
      <w:r>
        <w:rPr>
          <w:sz w:val="20"/>
        </w:rPr>
        <w:t xml:space="preserve">Functional and non-functional </w:t>
      </w:r>
      <w:r w:rsidR="00950DEC" w:rsidRPr="00502A2B">
        <w:rPr>
          <w:sz w:val="20"/>
        </w:rPr>
        <w:t>requirements</w:t>
      </w:r>
    </w:p>
    <w:p w14:paraId="1297697C" w14:textId="77777777" w:rsidR="001409DE" w:rsidRDefault="00805752" w:rsidP="004F35C3">
      <w:pPr>
        <w:pStyle w:val="ListParagraph"/>
        <w:numPr>
          <w:ilvl w:val="0"/>
          <w:numId w:val="60"/>
        </w:numPr>
        <w:rPr>
          <w:sz w:val="20"/>
        </w:rPr>
      </w:pPr>
      <w:r w:rsidRPr="001409DE">
        <w:rPr>
          <w:sz w:val="20"/>
        </w:rPr>
        <w:t>Solution description</w:t>
      </w:r>
    </w:p>
    <w:p w14:paraId="32DC09AA" w14:textId="776FAEF2" w:rsidR="00502A2B" w:rsidRPr="001409DE" w:rsidRDefault="00502A2B" w:rsidP="004F35C3">
      <w:pPr>
        <w:pStyle w:val="ListParagraph"/>
        <w:numPr>
          <w:ilvl w:val="1"/>
          <w:numId w:val="60"/>
        </w:numPr>
        <w:rPr>
          <w:sz w:val="20"/>
        </w:rPr>
      </w:pPr>
      <w:r w:rsidRPr="001409DE">
        <w:rPr>
          <w:sz w:val="20"/>
        </w:rPr>
        <w:t>By default, the solution will use standard services from the DXC catalog for UWV. Where applicable required variances will be described.</w:t>
      </w:r>
    </w:p>
    <w:p w14:paraId="3AF55DCB" w14:textId="77777777" w:rsidR="00950DEC" w:rsidRDefault="00950DEC" w:rsidP="00B73552">
      <w:pPr>
        <w:rPr>
          <w:sz w:val="20"/>
        </w:rPr>
      </w:pPr>
    </w:p>
    <w:p w14:paraId="0ACFD4F8" w14:textId="5916CFC5" w:rsidR="00950DEC" w:rsidRPr="00950DEC" w:rsidRDefault="00950DEC" w:rsidP="00950DEC">
      <w:pPr>
        <w:pStyle w:val="ConfidentialHead"/>
        <w:rPr>
          <w:lang w:val="en-US"/>
        </w:rPr>
      </w:pPr>
      <w:r w:rsidRPr="00950DEC">
        <w:rPr>
          <w:lang w:val="en-US"/>
        </w:rPr>
        <w:t xml:space="preserve">Relation to </w:t>
      </w:r>
      <w:r>
        <w:rPr>
          <w:lang w:val="en-US"/>
        </w:rPr>
        <w:t>Reference Architecture</w:t>
      </w:r>
      <w:r w:rsidR="00502A2B">
        <w:rPr>
          <w:lang w:val="en-US"/>
        </w:rPr>
        <w:t>,</w:t>
      </w:r>
      <w:r w:rsidR="001A06F5">
        <w:rPr>
          <w:lang w:val="en-US"/>
        </w:rPr>
        <w:t xml:space="preserve"> ABB’s,</w:t>
      </w:r>
      <w:r w:rsidR="00502A2B">
        <w:rPr>
          <w:lang w:val="en-US"/>
        </w:rPr>
        <w:t xml:space="preserve"> </w:t>
      </w:r>
      <w:r w:rsidRPr="00950DEC">
        <w:rPr>
          <w:lang w:val="en-US"/>
        </w:rPr>
        <w:t>HLD VI</w:t>
      </w:r>
      <w:r w:rsidR="00BF49EA">
        <w:rPr>
          <w:lang w:val="en-US"/>
        </w:rPr>
        <w:t xml:space="preserve">, </w:t>
      </w:r>
      <w:r w:rsidR="00502A2B">
        <w:rPr>
          <w:lang w:val="en-US"/>
        </w:rPr>
        <w:t>SBB’s</w:t>
      </w:r>
      <w:r w:rsidR="006B4A66">
        <w:rPr>
          <w:lang w:val="en-US"/>
        </w:rPr>
        <w:t xml:space="preserve"> and</w:t>
      </w:r>
      <w:r w:rsidR="00BF49EA">
        <w:rPr>
          <w:lang w:val="en-US"/>
        </w:rPr>
        <w:t xml:space="preserve"> SAD</w:t>
      </w:r>
    </w:p>
    <w:p w14:paraId="780E652B" w14:textId="621CFE99" w:rsidR="002607B4" w:rsidRDefault="002607B4" w:rsidP="00950DEC">
      <w:pPr>
        <w:rPr>
          <w:sz w:val="20"/>
        </w:rPr>
      </w:pPr>
      <w:r w:rsidRPr="002607B4">
        <w:rPr>
          <w:sz w:val="20"/>
        </w:rPr>
        <w:t>The UWV Reference Architecture provides the context for the HLD VI.</w:t>
      </w:r>
      <w:r>
        <w:rPr>
          <w:sz w:val="20"/>
        </w:rPr>
        <w:t xml:space="preserve"> </w:t>
      </w:r>
      <w:r w:rsidRPr="002607B4">
        <w:rPr>
          <w:sz w:val="20"/>
        </w:rPr>
        <w:t xml:space="preserve">The HLD VI is focused on the architectures enabling the </w:t>
      </w:r>
      <w:r>
        <w:rPr>
          <w:sz w:val="20"/>
        </w:rPr>
        <w:t xml:space="preserve">datacentre hosting </w:t>
      </w:r>
      <w:r w:rsidRPr="002607B4">
        <w:rPr>
          <w:sz w:val="20"/>
        </w:rPr>
        <w:t>services, its building blocks and the integrations.</w:t>
      </w:r>
      <w:r>
        <w:rPr>
          <w:sz w:val="20"/>
        </w:rPr>
        <w:t xml:space="preserve"> </w:t>
      </w:r>
    </w:p>
    <w:p w14:paraId="1159DBFE" w14:textId="77777777" w:rsidR="002607B4" w:rsidRDefault="002607B4" w:rsidP="00950DEC">
      <w:pPr>
        <w:rPr>
          <w:sz w:val="20"/>
        </w:rPr>
      </w:pPr>
    </w:p>
    <w:p w14:paraId="4402A247" w14:textId="09F374F0" w:rsidR="002607B4" w:rsidRPr="00C07641" w:rsidRDefault="002607B4" w:rsidP="004F35C3">
      <w:pPr>
        <w:pStyle w:val="BodyText1"/>
        <w:numPr>
          <w:ilvl w:val="0"/>
          <w:numId w:val="61"/>
        </w:numPr>
        <w:rPr>
          <w:rFonts w:cs="Arial"/>
          <w:sz w:val="20"/>
          <w:lang w:val="en-US"/>
        </w:rPr>
      </w:pPr>
      <w:r w:rsidRPr="00C07641">
        <w:rPr>
          <w:rFonts w:cs="Arial"/>
          <w:b/>
          <w:sz w:val="20"/>
          <w:lang w:val="en-US" w:eastAsia="x-none"/>
        </w:rPr>
        <w:t>Architectures Building Blocks (ABB)</w:t>
      </w:r>
      <w:r w:rsidR="001A06F5" w:rsidRPr="00C07641">
        <w:rPr>
          <w:rFonts w:cs="Arial"/>
          <w:sz w:val="20"/>
          <w:lang w:val="en-US" w:eastAsia="x-none"/>
        </w:rPr>
        <w:t xml:space="preserve">, maintained by UWV, </w:t>
      </w:r>
      <w:r w:rsidRPr="00C07641">
        <w:rPr>
          <w:rFonts w:cs="Arial"/>
          <w:sz w:val="20"/>
          <w:lang w:val="en-US" w:eastAsia="x-none"/>
        </w:rPr>
        <w:t>are built up from a collections of solution building blocks (SBB’s), so most building blocks will interoperate with other building blocks (integrations).</w:t>
      </w:r>
    </w:p>
    <w:p w14:paraId="4AB686D4" w14:textId="59C80397" w:rsidR="002607B4" w:rsidRPr="00C07641" w:rsidRDefault="002607B4" w:rsidP="004F35C3">
      <w:pPr>
        <w:pStyle w:val="BodyText1"/>
        <w:numPr>
          <w:ilvl w:val="0"/>
          <w:numId w:val="61"/>
        </w:numPr>
        <w:rPr>
          <w:rFonts w:cs="Arial"/>
          <w:sz w:val="20"/>
          <w:lang w:val="en-US"/>
        </w:rPr>
      </w:pPr>
      <w:r w:rsidRPr="00C07641">
        <w:rPr>
          <w:rFonts w:cs="Arial"/>
          <w:b/>
          <w:bCs/>
          <w:sz w:val="20"/>
        </w:rPr>
        <w:t>Solution Building Blocks (SBBs)</w:t>
      </w:r>
      <w:r w:rsidR="001A06F5" w:rsidRPr="00C07641">
        <w:rPr>
          <w:rFonts w:cs="Arial"/>
          <w:b/>
          <w:bCs/>
          <w:sz w:val="20"/>
        </w:rPr>
        <w:t xml:space="preserve">, </w:t>
      </w:r>
      <w:r w:rsidR="001A06F5" w:rsidRPr="00C07641">
        <w:rPr>
          <w:rFonts w:cs="Arial"/>
          <w:sz w:val="20"/>
        </w:rPr>
        <w:t xml:space="preserve">maintained by DXC, </w:t>
      </w:r>
      <w:r w:rsidRPr="00C07641">
        <w:rPr>
          <w:rFonts w:cs="Arial"/>
          <w:sz w:val="20"/>
        </w:rPr>
        <w:t>represent components that will be used to</w:t>
      </w:r>
      <w:r w:rsidRPr="00C07641">
        <w:rPr>
          <w:rFonts w:cs="Arial"/>
          <w:sz w:val="20"/>
          <w:lang w:val="en-US"/>
        </w:rPr>
        <w:t xml:space="preserve"> </w:t>
      </w:r>
      <w:r w:rsidRPr="00C07641">
        <w:rPr>
          <w:rFonts w:cs="Arial"/>
          <w:sz w:val="20"/>
        </w:rPr>
        <w:t>implement the required capability</w:t>
      </w:r>
      <w:r w:rsidRPr="00C07641">
        <w:rPr>
          <w:rFonts w:cs="Arial"/>
          <w:sz w:val="20"/>
          <w:lang w:val="en-US"/>
        </w:rPr>
        <w:t xml:space="preserve"> for the datacenter hosting </w:t>
      </w:r>
      <w:r w:rsidR="0030617E" w:rsidRPr="00C07641">
        <w:rPr>
          <w:rFonts w:cs="Arial"/>
          <w:sz w:val="20"/>
          <w:lang w:val="en-US"/>
        </w:rPr>
        <w:t>service.</w:t>
      </w:r>
    </w:p>
    <w:p w14:paraId="5787C1C2" w14:textId="7C5CDFE5" w:rsidR="001A06F5" w:rsidRDefault="001A06F5" w:rsidP="002607B4">
      <w:pPr>
        <w:pStyle w:val="BodyText1"/>
        <w:rPr>
          <w:rFonts w:cs="Arial"/>
          <w:sz w:val="20"/>
          <w:lang w:val="en-US"/>
        </w:rPr>
      </w:pPr>
      <w:r w:rsidRPr="00C75DEC">
        <w:rPr>
          <w:rFonts w:cs="Arial"/>
          <w:sz w:val="20"/>
          <w:lang w:val="en-US"/>
        </w:rPr>
        <w:t xml:space="preserve">This HLD leverages the ABB’s and SBB’s as a foundation for the solution. </w:t>
      </w:r>
    </w:p>
    <w:p w14:paraId="2787C7E7" w14:textId="30185874" w:rsidR="00052579" w:rsidRDefault="00052579" w:rsidP="002607B4">
      <w:pPr>
        <w:pStyle w:val="BodyText1"/>
        <w:rPr>
          <w:rFonts w:cs="Arial"/>
          <w:sz w:val="20"/>
          <w:lang w:val="en-US"/>
        </w:rPr>
      </w:pPr>
      <w:r>
        <w:rPr>
          <w:rFonts w:cs="Arial"/>
          <w:sz w:val="20"/>
          <w:lang w:val="en-US"/>
        </w:rPr>
        <w:t xml:space="preserve">The following documents </w:t>
      </w:r>
      <w:r w:rsidR="00F14A59">
        <w:rPr>
          <w:rFonts w:cs="Arial"/>
          <w:sz w:val="20"/>
          <w:lang w:val="en-US"/>
        </w:rPr>
        <w:t>may be relevant as context to this HLD:</w:t>
      </w:r>
    </w:p>
    <w:p w14:paraId="12065CB7" w14:textId="684518B2" w:rsidR="00051F0A" w:rsidRPr="00F14A59" w:rsidRDefault="00E54F58" w:rsidP="004F35C3">
      <w:pPr>
        <w:pStyle w:val="BodyText1"/>
        <w:numPr>
          <w:ilvl w:val="0"/>
          <w:numId w:val="63"/>
        </w:numPr>
        <w:rPr>
          <w:rFonts w:cs="Arial"/>
          <w:sz w:val="20"/>
        </w:rPr>
      </w:pPr>
      <w:r>
        <w:rPr>
          <w:rFonts w:cs="Arial"/>
          <w:sz w:val="20"/>
          <w:lang w:val="en-US"/>
        </w:rPr>
        <w:t>T</w:t>
      </w:r>
      <w:r w:rsidR="00051F0A">
        <w:rPr>
          <w:rFonts w:cs="Arial"/>
          <w:sz w:val="20"/>
          <w:lang w:val="en-US"/>
        </w:rPr>
        <w:t>he Software Architecture Document</w:t>
      </w:r>
    </w:p>
    <w:p w14:paraId="3DD16577" w14:textId="702AACB4" w:rsidR="00F14A59" w:rsidRDefault="00F14A59" w:rsidP="004F35C3">
      <w:pPr>
        <w:pStyle w:val="BodyText1"/>
        <w:numPr>
          <w:ilvl w:val="0"/>
          <w:numId w:val="63"/>
        </w:numPr>
        <w:rPr>
          <w:rFonts w:cs="Arial"/>
          <w:sz w:val="20"/>
          <w:lang w:val="nl-NL"/>
        </w:rPr>
      </w:pPr>
      <w:r w:rsidRPr="00F14A59">
        <w:rPr>
          <w:rFonts w:cs="Arial"/>
          <w:sz w:val="20"/>
          <w:lang w:val="nl-NL"/>
        </w:rPr>
        <w:t xml:space="preserve">Technisch Beheer Handboek (TBH </w:t>
      </w:r>
      <w:r>
        <w:rPr>
          <w:rFonts w:cs="Arial"/>
          <w:sz w:val="20"/>
          <w:lang w:val="nl-NL"/>
        </w:rPr>
        <w:t>–</w:t>
      </w:r>
      <w:r w:rsidRPr="00F14A59">
        <w:rPr>
          <w:rFonts w:cs="Arial"/>
          <w:sz w:val="20"/>
          <w:lang w:val="nl-NL"/>
        </w:rPr>
        <w:t xml:space="preserve"> </w:t>
      </w:r>
      <w:proofErr w:type="spellStart"/>
      <w:r w:rsidRPr="00F14A59">
        <w:rPr>
          <w:rFonts w:cs="Arial"/>
          <w:sz w:val="20"/>
          <w:lang w:val="nl-NL"/>
        </w:rPr>
        <w:t>t</w:t>
      </w:r>
      <w:r>
        <w:rPr>
          <w:rFonts w:cs="Arial"/>
          <w:sz w:val="20"/>
          <w:lang w:val="nl-NL"/>
        </w:rPr>
        <w:t>echnical</w:t>
      </w:r>
      <w:proofErr w:type="spellEnd"/>
      <w:r>
        <w:rPr>
          <w:rFonts w:cs="Arial"/>
          <w:sz w:val="20"/>
          <w:lang w:val="nl-NL"/>
        </w:rPr>
        <w:t xml:space="preserve"> management </w:t>
      </w:r>
      <w:proofErr w:type="spellStart"/>
      <w:r>
        <w:rPr>
          <w:rFonts w:cs="Arial"/>
          <w:sz w:val="20"/>
          <w:lang w:val="nl-NL"/>
        </w:rPr>
        <w:t>handbook</w:t>
      </w:r>
      <w:proofErr w:type="spellEnd"/>
      <w:r>
        <w:rPr>
          <w:rFonts w:cs="Arial"/>
          <w:sz w:val="20"/>
          <w:lang w:val="nl-NL"/>
        </w:rPr>
        <w:t>)</w:t>
      </w:r>
    </w:p>
    <w:p w14:paraId="30305F91" w14:textId="3431C0C0" w:rsidR="003D7738" w:rsidRDefault="003D7738" w:rsidP="004F35C3">
      <w:pPr>
        <w:pStyle w:val="BodyText1"/>
        <w:numPr>
          <w:ilvl w:val="0"/>
          <w:numId w:val="63"/>
        </w:numPr>
        <w:rPr>
          <w:rFonts w:cs="Arial"/>
          <w:sz w:val="20"/>
          <w:lang w:val="nl-NL"/>
        </w:rPr>
      </w:pPr>
      <w:r>
        <w:rPr>
          <w:rFonts w:cs="Arial"/>
          <w:sz w:val="20"/>
          <w:lang w:val="nl-NL"/>
        </w:rPr>
        <w:t xml:space="preserve">Technisch Koppelvlak Document (TKD – </w:t>
      </w:r>
      <w:proofErr w:type="spellStart"/>
      <w:r>
        <w:rPr>
          <w:rFonts w:cs="Arial"/>
          <w:sz w:val="20"/>
          <w:lang w:val="nl-NL"/>
        </w:rPr>
        <w:t>technical</w:t>
      </w:r>
      <w:proofErr w:type="spellEnd"/>
      <w:r>
        <w:rPr>
          <w:rFonts w:cs="Arial"/>
          <w:sz w:val="20"/>
          <w:lang w:val="nl-NL"/>
        </w:rPr>
        <w:t xml:space="preserve"> </w:t>
      </w:r>
      <w:r w:rsidR="00343B03">
        <w:rPr>
          <w:rFonts w:cs="Arial"/>
          <w:sz w:val="20"/>
          <w:lang w:val="nl-NL"/>
        </w:rPr>
        <w:t>interface document)</w:t>
      </w:r>
    </w:p>
    <w:p w14:paraId="02DAC27A" w14:textId="79F5D8FB" w:rsidR="003C3C8C" w:rsidRPr="003D2009" w:rsidRDefault="00F14A59" w:rsidP="004F35C3">
      <w:pPr>
        <w:pStyle w:val="BodyText1"/>
        <w:numPr>
          <w:ilvl w:val="0"/>
          <w:numId w:val="63"/>
        </w:numPr>
        <w:rPr>
          <w:rFonts w:cs="Arial"/>
          <w:sz w:val="20"/>
          <w:lang w:val="en-US"/>
        </w:rPr>
      </w:pPr>
      <w:r w:rsidRPr="00512503">
        <w:rPr>
          <w:rFonts w:cs="Arial"/>
          <w:sz w:val="20"/>
          <w:lang w:val="en-US"/>
        </w:rPr>
        <w:t>Proce</w:t>
      </w:r>
      <w:r w:rsidR="00B473A9" w:rsidRPr="00512503">
        <w:rPr>
          <w:rFonts w:cs="Arial"/>
          <w:sz w:val="20"/>
          <w:lang w:val="en-US"/>
        </w:rPr>
        <w:t>dure</w:t>
      </w:r>
      <w:r w:rsidRPr="00512503">
        <w:rPr>
          <w:rFonts w:cs="Arial"/>
          <w:sz w:val="20"/>
          <w:lang w:val="en-US"/>
        </w:rPr>
        <w:t xml:space="preserve"> </w:t>
      </w:r>
      <w:r w:rsidR="00866C81" w:rsidRPr="00512503">
        <w:rPr>
          <w:rFonts w:cs="Arial"/>
          <w:sz w:val="20"/>
          <w:lang w:val="en-US"/>
        </w:rPr>
        <w:t xml:space="preserve">HandBoek (PHB – </w:t>
      </w:r>
      <w:r w:rsidR="00B473A9" w:rsidRPr="00512503">
        <w:rPr>
          <w:rFonts w:cs="Arial"/>
          <w:sz w:val="20"/>
          <w:lang w:val="en-US"/>
        </w:rPr>
        <w:t>procedure</w:t>
      </w:r>
      <w:r w:rsidR="00866C81" w:rsidRPr="00512503">
        <w:rPr>
          <w:rFonts w:cs="Arial"/>
          <w:sz w:val="20"/>
          <w:lang w:val="en-US"/>
        </w:rPr>
        <w:t xml:space="preserve"> </w:t>
      </w:r>
      <w:r w:rsidR="00796F3C" w:rsidRPr="00512503">
        <w:rPr>
          <w:rFonts w:cs="Arial"/>
          <w:sz w:val="20"/>
          <w:lang w:val="en-US"/>
        </w:rPr>
        <w:t>handbook</w:t>
      </w:r>
      <w:r w:rsidR="00512503" w:rsidRPr="00512503">
        <w:rPr>
          <w:rFonts w:cs="Arial"/>
          <w:sz w:val="20"/>
          <w:lang w:val="en-US"/>
        </w:rPr>
        <w:t xml:space="preserve"> – part 1 = standard, 2 </w:t>
      </w:r>
      <w:r w:rsidR="00512503">
        <w:rPr>
          <w:rFonts w:cs="Arial"/>
          <w:sz w:val="20"/>
          <w:lang w:val="en-US"/>
        </w:rPr>
        <w:t>–</w:t>
      </w:r>
      <w:r w:rsidR="00512503" w:rsidRPr="00512503">
        <w:rPr>
          <w:rFonts w:cs="Arial"/>
          <w:sz w:val="20"/>
          <w:lang w:val="en-US"/>
        </w:rPr>
        <w:t xml:space="preserve"> excep</w:t>
      </w:r>
      <w:r w:rsidR="00512503">
        <w:rPr>
          <w:rFonts w:cs="Arial"/>
          <w:sz w:val="20"/>
          <w:lang w:val="en-US"/>
        </w:rPr>
        <w:t>tions)</w:t>
      </w:r>
    </w:p>
    <w:p w14:paraId="520BFC80" w14:textId="7C2574E6" w:rsidR="002607B4" w:rsidRPr="00512503" w:rsidRDefault="002607B4" w:rsidP="00950DEC">
      <w:pPr>
        <w:rPr>
          <w:sz w:val="20"/>
          <w:lang w:val="en-US"/>
        </w:rPr>
      </w:pPr>
    </w:p>
    <w:p w14:paraId="35F87646" w14:textId="316634AE" w:rsidR="00BA42EE" w:rsidRPr="00863251" w:rsidRDefault="00BA42EE" w:rsidP="00BA42EE">
      <w:pPr>
        <w:pStyle w:val="ConfidentialHead"/>
        <w:rPr>
          <w:lang w:val="en-US"/>
        </w:rPr>
      </w:pPr>
      <w:r>
        <w:rPr>
          <w:lang w:val="en-US"/>
        </w:rPr>
        <w:t xml:space="preserve">Structure </w:t>
      </w:r>
      <w:r w:rsidR="0001309D">
        <w:rPr>
          <w:lang w:val="en-US"/>
        </w:rPr>
        <w:t xml:space="preserve">of the </w:t>
      </w:r>
      <w:r>
        <w:rPr>
          <w:lang w:val="en-US"/>
        </w:rPr>
        <w:t>document</w:t>
      </w:r>
    </w:p>
    <w:p w14:paraId="50F4D8E0" w14:textId="47EE4C28" w:rsidR="00BA42EE" w:rsidRDefault="00D711CD" w:rsidP="00950DEC">
      <w:pPr>
        <w:rPr>
          <w:sz w:val="20"/>
        </w:rPr>
      </w:pPr>
      <w:r>
        <w:rPr>
          <w:sz w:val="20"/>
        </w:rPr>
        <w:t xml:space="preserve">High level flow: </w:t>
      </w:r>
      <w:r w:rsidR="005A4B6D">
        <w:rPr>
          <w:sz w:val="20"/>
        </w:rPr>
        <w:t xml:space="preserve">first the </w:t>
      </w:r>
      <w:r>
        <w:rPr>
          <w:sz w:val="20"/>
        </w:rPr>
        <w:t xml:space="preserve">application overview </w:t>
      </w:r>
      <w:r w:rsidR="005A4B6D">
        <w:rPr>
          <w:sz w:val="20"/>
        </w:rPr>
        <w:t xml:space="preserve">and architecture </w:t>
      </w:r>
      <w:r w:rsidR="001645A6">
        <w:rPr>
          <w:sz w:val="20"/>
        </w:rPr>
        <w:t>are</w:t>
      </w:r>
      <w:r w:rsidR="005A4B6D">
        <w:rPr>
          <w:sz w:val="20"/>
        </w:rPr>
        <w:t xml:space="preserve"> described</w:t>
      </w:r>
      <w:r w:rsidR="00B54E82">
        <w:rPr>
          <w:sz w:val="20"/>
        </w:rPr>
        <w:t xml:space="preserve"> followed by </w:t>
      </w:r>
      <w:r w:rsidR="005A4B6D">
        <w:rPr>
          <w:sz w:val="20"/>
        </w:rPr>
        <w:t xml:space="preserve">the functional and non-functional requirements </w:t>
      </w:r>
      <w:r w:rsidR="00552AE9">
        <w:rPr>
          <w:sz w:val="20"/>
        </w:rPr>
        <w:t xml:space="preserve">that ‘drive’ the </w:t>
      </w:r>
      <w:r w:rsidR="00B54E82">
        <w:rPr>
          <w:sz w:val="20"/>
        </w:rPr>
        <w:t>solution as described in the final chapter.</w:t>
      </w:r>
      <w:r w:rsidR="00552AE9">
        <w:rPr>
          <w:sz w:val="20"/>
        </w:rPr>
        <w:t xml:space="preserve"> </w:t>
      </w:r>
      <w:r w:rsidR="001645A6">
        <w:rPr>
          <w:sz w:val="20"/>
        </w:rPr>
        <w:t>The appendices include any additional details or specifics for the application</w:t>
      </w:r>
      <w:r w:rsidR="002B129C">
        <w:rPr>
          <w:sz w:val="20"/>
        </w:rPr>
        <w:t xml:space="preserve"> described in this HLD</w:t>
      </w:r>
      <w:r w:rsidR="001645A6">
        <w:rPr>
          <w:sz w:val="20"/>
        </w:rPr>
        <w:t>.</w:t>
      </w:r>
      <w:r w:rsidR="002B129C">
        <w:rPr>
          <w:sz w:val="20"/>
        </w:rPr>
        <w:t xml:space="preserve"> See table of contents</w:t>
      </w:r>
      <w:r w:rsidR="00BB51F2">
        <w:rPr>
          <w:sz w:val="20"/>
        </w:rPr>
        <w:t xml:space="preserve"> on next page for further details</w:t>
      </w:r>
      <w:r w:rsidR="002B129C">
        <w:rPr>
          <w:sz w:val="20"/>
        </w:rPr>
        <w:t>.</w:t>
      </w:r>
    </w:p>
    <w:p w14:paraId="71BE956C" w14:textId="77777777" w:rsidR="00D606C3" w:rsidRDefault="00D606C3" w:rsidP="00950DEC">
      <w:pPr>
        <w:rPr>
          <w:sz w:val="20"/>
          <w:highlight w:val="yellow"/>
        </w:rPr>
      </w:pPr>
    </w:p>
    <w:p w14:paraId="6F284ADC" w14:textId="3FBD5522" w:rsidR="00D606C3" w:rsidRPr="00D606C3" w:rsidRDefault="00D606C3" w:rsidP="00D606C3">
      <w:pPr>
        <w:pStyle w:val="ConfidentialHead"/>
        <w:rPr>
          <w:lang w:val="en-US"/>
        </w:rPr>
      </w:pPr>
      <w:r w:rsidRPr="00D606C3">
        <w:rPr>
          <w:lang w:val="en-US"/>
        </w:rPr>
        <w:t>Content of the document</w:t>
      </w:r>
    </w:p>
    <w:p w14:paraId="3B29990F" w14:textId="634C63B4" w:rsidR="005A0D2A" w:rsidRDefault="004632E7" w:rsidP="00950DEC">
      <w:pPr>
        <w:rPr>
          <w:sz w:val="20"/>
        </w:rPr>
      </w:pPr>
      <w:r w:rsidRPr="004632E7">
        <w:rPr>
          <w:sz w:val="20"/>
        </w:rPr>
        <w:t>DXC has prepared this document in good faith</w:t>
      </w:r>
      <w:r>
        <w:rPr>
          <w:sz w:val="20"/>
        </w:rPr>
        <w:t xml:space="preserve"> and is partly</w:t>
      </w:r>
      <w:r w:rsidRPr="004632E7">
        <w:rPr>
          <w:sz w:val="20"/>
        </w:rPr>
        <w:t xml:space="preserve"> based on the information made available to it</w:t>
      </w:r>
      <w:r>
        <w:rPr>
          <w:sz w:val="20"/>
        </w:rPr>
        <w:t xml:space="preserve"> by UWV and</w:t>
      </w:r>
      <w:r w:rsidR="00D606C3" w:rsidRPr="004632E7">
        <w:rPr>
          <w:sz w:val="20"/>
        </w:rPr>
        <w:t xml:space="preserve"> </w:t>
      </w:r>
      <w:r w:rsidR="00FA2A30" w:rsidRPr="004632E7">
        <w:rPr>
          <w:sz w:val="20"/>
        </w:rPr>
        <w:t>IBM</w:t>
      </w:r>
      <w:r w:rsidR="00D606C3" w:rsidRPr="004632E7">
        <w:rPr>
          <w:sz w:val="20"/>
        </w:rPr>
        <w:t xml:space="preserve"> (</w:t>
      </w:r>
      <w:r w:rsidR="003F72E6" w:rsidRPr="004632E7">
        <w:rPr>
          <w:sz w:val="20"/>
        </w:rPr>
        <w:t>e.g.,</w:t>
      </w:r>
      <w:r w:rsidR="00D606C3" w:rsidRPr="004632E7">
        <w:rPr>
          <w:sz w:val="20"/>
        </w:rPr>
        <w:t xml:space="preserve"> HLD document).</w:t>
      </w:r>
      <w:r w:rsidRPr="004632E7">
        <w:rPr>
          <w:sz w:val="20"/>
        </w:rPr>
        <w:t xml:space="preserve"> The statements </w:t>
      </w:r>
      <w:r>
        <w:rPr>
          <w:sz w:val="20"/>
        </w:rPr>
        <w:t xml:space="preserve">and content </w:t>
      </w:r>
      <w:r w:rsidRPr="004632E7">
        <w:rPr>
          <w:sz w:val="20"/>
        </w:rPr>
        <w:t>in this document should be qualified accordingly.</w:t>
      </w:r>
      <w:r w:rsidR="00354791">
        <w:rPr>
          <w:sz w:val="20"/>
        </w:rPr>
        <w:t xml:space="preserve"> </w:t>
      </w:r>
      <w:r w:rsidR="001B0C77">
        <w:rPr>
          <w:sz w:val="20"/>
        </w:rPr>
        <w:t>For the same reason</w:t>
      </w:r>
      <w:r w:rsidR="00354791">
        <w:rPr>
          <w:sz w:val="20"/>
        </w:rPr>
        <w:t xml:space="preserve"> some references in this document might be </w:t>
      </w:r>
      <w:r w:rsidR="001B0C77">
        <w:rPr>
          <w:sz w:val="20"/>
        </w:rPr>
        <w:t>‘outdated’</w:t>
      </w:r>
      <w:r w:rsidR="0062461F">
        <w:rPr>
          <w:sz w:val="20"/>
        </w:rPr>
        <w:t xml:space="preserve"> (</w:t>
      </w:r>
      <w:r w:rsidR="003F72E6">
        <w:rPr>
          <w:sz w:val="20"/>
        </w:rPr>
        <w:t>i.e.,</w:t>
      </w:r>
      <w:r w:rsidR="0062461F">
        <w:rPr>
          <w:sz w:val="20"/>
        </w:rPr>
        <w:t xml:space="preserve"> not in this document anymore</w:t>
      </w:r>
      <w:r w:rsidR="00CD5C67">
        <w:rPr>
          <w:sz w:val="20"/>
        </w:rPr>
        <w:t xml:space="preserve"> </w:t>
      </w:r>
      <w:r w:rsidR="00A94ADE">
        <w:rPr>
          <w:sz w:val="20"/>
        </w:rPr>
        <w:t>n</w:t>
      </w:r>
      <w:r w:rsidR="00CD5C67">
        <w:rPr>
          <w:sz w:val="20"/>
        </w:rPr>
        <w:t xml:space="preserve">or </w:t>
      </w:r>
      <w:r w:rsidR="0062461F">
        <w:rPr>
          <w:sz w:val="20"/>
        </w:rPr>
        <w:t xml:space="preserve">in other </w:t>
      </w:r>
      <w:r w:rsidR="00A94ADE">
        <w:rPr>
          <w:sz w:val="20"/>
        </w:rPr>
        <w:t xml:space="preserve">related </w:t>
      </w:r>
      <w:r w:rsidR="00CD5C67">
        <w:rPr>
          <w:sz w:val="20"/>
        </w:rPr>
        <w:t>documents)</w:t>
      </w:r>
      <w:r w:rsidR="00A94ADE">
        <w:rPr>
          <w:sz w:val="20"/>
        </w:rPr>
        <w:t>.</w:t>
      </w:r>
    </w:p>
    <w:p w14:paraId="48F52719" w14:textId="5C30F964" w:rsidR="00D43C04" w:rsidRPr="0055201D" w:rsidRDefault="00BA42EE" w:rsidP="00950DEC">
      <w:pPr>
        <w:rPr>
          <w:rFonts w:eastAsia="Times New Roman" w:cs="Arial"/>
          <w:b/>
          <w:color w:val="auto"/>
          <w:sz w:val="28"/>
          <w:szCs w:val="36"/>
        </w:rPr>
      </w:pPr>
      <w:r w:rsidRPr="0055201D">
        <w:rPr>
          <w:sz w:val="20"/>
        </w:rPr>
        <w:t xml:space="preserve"> </w:t>
      </w:r>
      <w:r w:rsidR="00D43C04" w:rsidRPr="0055201D">
        <w:rPr>
          <w:sz w:val="20"/>
        </w:rPr>
        <w:br w:type="page"/>
      </w:r>
    </w:p>
    <w:p w14:paraId="7FE9C198" w14:textId="77777777" w:rsidR="00D43C04" w:rsidRPr="00FC7214" w:rsidRDefault="00D43C04" w:rsidP="00D43C04">
      <w:pPr>
        <w:pStyle w:val="TableofContents"/>
      </w:pPr>
      <w:r w:rsidRPr="00FC7214">
        <w:lastRenderedPageBreak/>
        <w:t>Table of Contents</w:t>
      </w:r>
    </w:p>
    <w:p w14:paraId="45845127" w14:textId="4CCA1DD0" w:rsidR="00B54434" w:rsidRDefault="00D43C04">
      <w:pPr>
        <w:pStyle w:val="TOC1"/>
        <w:rPr>
          <w:rFonts w:asciiTheme="minorHAnsi" w:eastAsiaTheme="minorEastAsia" w:hAnsiTheme="minorHAnsi" w:cstheme="minorBidi"/>
          <w:b w:val="0"/>
          <w:szCs w:val="22"/>
          <w:lang w:val="en-NL" w:eastAsia="en-NL" w:bidi="ar-SA"/>
        </w:rPr>
      </w:pPr>
      <w:r>
        <w:rPr>
          <w:b w:val="0"/>
          <w:lang w:val="cy-GB"/>
        </w:rPr>
        <w:fldChar w:fldCharType="begin"/>
      </w:r>
      <w:r w:rsidR="00164834">
        <w:rPr>
          <w:b w:val="0"/>
        </w:rPr>
        <w:instrText>TOC \o "1-2" \h \z</w:instrText>
      </w:r>
      <w:r>
        <w:rPr>
          <w:b w:val="0"/>
          <w:lang w:val="cy-GB"/>
        </w:rPr>
        <w:fldChar w:fldCharType="separate"/>
      </w:r>
      <w:hyperlink w:anchor="_Toc127191381" w:history="1">
        <w:r w:rsidR="00B54434" w:rsidRPr="004D1F8E">
          <w:rPr>
            <w:rStyle w:val="Hyperlink"/>
          </w:rPr>
          <w:t>1</w:t>
        </w:r>
        <w:r w:rsidR="00B54434">
          <w:rPr>
            <w:rFonts w:asciiTheme="minorHAnsi" w:eastAsiaTheme="minorEastAsia" w:hAnsiTheme="minorHAnsi" w:cstheme="minorBidi"/>
            <w:b w:val="0"/>
            <w:szCs w:val="22"/>
            <w:lang w:val="en-NL" w:eastAsia="en-NL" w:bidi="ar-SA"/>
          </w:rPr>
          <w:tab/>
        </w:r>
        <w:r w:rsidR="00B54434" w:rsidRPr="004D1F8E">
          <w:rPr>
            <w:rStyle w:val="Hyperlink"/>
          </w:rPr>
          <w:t>Application Overview</w:t>
        </w:r>
        <w:r w:rsidR="00B54434">
          <w:rPr>
            <w:webHidden/>
          </w:rPr>
          <w:tab/>
        </w:r>
        <w:r w:rsidR="00B54434">
          <w:rPr>
            <w:webHidden/>
          </w:rPr>
          <w:fldChar w:fldCharType="begin"/>
        </w:r>
        <w:r w:rsidR="00B54434">
          <w:rPr>
            <w:webHidden/>
          </w:rPr>
          <w:instrText xml:space="preserve"> PAGEREF _Toc127191381 \h </w:instrText>
        </w:r>
        <w:r w:rsidR="00B54434">
          <w:rPr>
            <w:webHidden/>
          </w:rPr>
        </w:r>
        <w:r w:rsidR="00B54434">
          <w:rPr>
            <w:webHidden/>
          </w:rPr>
          <w:fldChar w:fldCharType="separate"/>
        </w:r>
        <w:r w:rsidR="00B54434">
          <w:rPr>
            <w:webHidden/>
          </w:rPr>
          <w:t>4</w:t>
        </w:r>
        <w:r w:rsidR="00B54434">
          <w:rPr>
            <w:webHidden/>
          </w:rPr>
          <w:fldChar w:fldCharType="end"/>
        </w:r>
      </w:hyperlink>
    </w:p>
    <w:p w14:paraId="002A241B" w14:textId="70FAA867" w:rsidR="00B54434" w:rsidRDefault="00B54434">
      <w:pPr>
        <w:pStyle w:val="TOC2"/>
        <w:rPr>
          <w:rFonts w:asciiTheme="minorHAnsi" w:eastAsiaTheme="minorEastAsia" w:hAnsiTheme="minorHAnsi" w:cstheme="minorBidi"/>
          <w:noProof/>
          <w:szCs w:val="22"/>
          <w:lang w:val="en-NL" w:eastAsia="en-NL" w:bidi="ar-SA"/>
        </w:rPr>
      </w:pPr>
      <w:hyperlink w:anchor="_Toc127191382" w:history="1">
        <w:r w:rsidRPr="004D1F8E">
          <w:rPr>
            <w:rStyle w:val="Hyperlink"/>
            <w:noProof/>
          </w:rPr>
          <w:t>1.1</w:t>
        </w:r>
        <w:r>
          <w:rPr>
            <w:rFonts w:asciiTheme="minorHAnsi" w:eastAsiaTheme="minorEastAsia" w:hAnsiTheme="minorHAnsi" w:cstheme="minorBidi"/>
            <w:noProof/>
            <w:szCs w:val="22"/>
            <w:lang w:val="en-NL" w:eastAsia="en-NL" w:bidi="ar-SA"/>
          </w:rPr>
          <w:tab/>
        </w:r>
        <w:r w:rsidRPr="004D1F8E">
          <w:rPr>
            <w:rStyle w:val="Hyperlink"/>
            <w:noProof/>
          </w:rPr>
          <w:t>Introduction</w:t>
        </w:r>
        <w:r>
          <w:rPr>
            <w:noProof/>
            <w:webHidden/>
          </w:rPr>
          <w:tab/>
        </w:r>
        <w:r>
          <w:rPr>
            <w:noProof/>
            <w:webHidden/>
          </w:rPr>
          <w:fldChar w:fldCharType="begin"/>
        </w:r>
        <w:r>
          <w:rPr>
            <w:noProof/>
            <w:webHidden/>
          </w:rPr>
          <w:instrText xml:space="preserve"> PAGEREF _Toc127191382 \h </w:instrText>
        </w:r>
        <w:r>
          <w:rPr>
            <w:noProof/>
            <w:webHidden/>
          </w:rPr>
        </w:r>
        <w:r>
          <w:rPr>
            <w:noProof/>
            <w:webHidden/>
          </w:rPr>
          <w:fldChar w:fldCharType="separate"/>
        </w:r>
        <w:r>
          <w:rPr>
            <w:noProof/>
            <w:webHidden/>
          </w:rPr>
          <w:t>4</w:t>
        </w:r>
        <w:r>
          <w:rPr>
            <w:noProof/>
            <w:webHidden/>
          </w:rPr>
          <w:fldChar w:fldCharType="end"/>
        </w:r>
      </w:hyperlink>
    </w:p>
    <w:p w14:paraId="6BB7D89A" w14:textId="3238A0F1" w:rsidR="00B54434" w:rsidRDefault="00B54434">
      <w:pPr>
        <w:pStyle w:val="TOC2"/>
        <w:rPr>
          <w:rFonts w:asciiTheme="minorHAnsi" w:eastAsiaTheme="minorEastAsia" w:hAnsiTheme="minorHAnsi" w:cstheme="minorBidi"/>
          <w:noProof/>
          <w:szCs w:val="22"/>
          <w:lang w:val="en-NL" w:eastAsia="en-NL" w:bidi="ar-SA"/>
        </w:rPr>
      </w:pPr>
      <w:hyperlink w:anchor="_Toc127191383" w:history="1">
        <w:r w:rsidRPr="004D1F8E">
          <w:rPr>
            <w:rStyle w:val="Hyperlink"/>
            <w:noProof/>
          </w:rPr>
          <w:t>1.2</w:t>
        </w:r>
        <w:r>
          <w:rPr>
            <w:rFonts w:asciiTheme="minorHAnsi" w:eastAsiaTheme="minorEastAsia" w:hAnsiTheme="minorHAnsi" w:cstheme="minorBidi"/>
            <w:noProof/>
            <w:szCs w:val="22"/>
            <w:lang w:val="en-NL" w:eastAsia="en-NL" w:bidi="ar-SA"/>
          </w:rPr>
          <w:tab/>
        </w:r>
        <w:r w:rsidRPr="004D1F8E">
          <w:rPr>
            <w:rStyle w:val="Hyperlink"/>
            <w:noProof/>
          </w:rPr>
          <w:t>Application use cases</w:t>
        </w:r>
        <w:r>
          <w:rPr>
            <w:noProof/>
            <w:webHidden/>
          </w:rPr>
          <w:tab/>
        </w:r>
        <w:r>
          <w:rPr>
            <w:noProof/>
            <w:webHidden/>
          </w:rPr>
          <w:fldChar w:fldCharType="begin"/>
        </w:r>
        <w:r>
          <w:rPr>
            <w:noProof/>
            <w:webHidden/>
          </w:rPr>
          <w:instrText xml:space="preserve"> PAGEREF _Toc127191383 \h </w:instrText>
        </w:r>
        <w:r>
          <w:rPr>
            <w:noProof/>
            <w:webHidden/>
          </w:rPr>
        </w:r>
        <w:r>
          <w:rPr>
            <w:noProof/>
            <w:webHidden/>
          </w:rPr>
          <w:fldChar w:fldCharType="separate"/>
        </w:r>
        <w:r>
          <w:rPr>
            <w:noProof/>
            <w:webHidden/>
          </w:rPr>
          <w:t>5</w:t>
        </w:r>
        <w:r>
          <w:rPr>
            <w:noProof/>
            <w:webHidden/>
          </w:rPr>
          <w:fldChar w:fldCharType="end"/>
        </w:r>
      </w:hyperlink>
    </w:p>
    <w:p w14:paraId="06FD8004" w14:textId="1AAA763A" w:rsidR="00B54434" w:rsidRDefault="00B54434">
      <w:pPr>
        <w:pStyle w:val="TOC2"/>
        <w:rPr>
          <w:rFonts w:asciiTheme="minorHAnsi" w:eastAsiaTheme="minorEastAsia" w:hAnsiTheme="minorHAnsi" w:cstheme="minorBidi"/>
          <w:noProof/>
          <w:szCs w:val="22"/>
          <w:lang w:val="en-NL" w:eastAsia="en-NL" w:bidi="ar-SA"/>
        </w:rPr>
      </w:pPr>
      <w:hyperlink w:anchor="_Toc127191384" w:history="1">
        <w:r w:rsidRPr="004D1F8E">
          <w:rPr>
            <w:rStyle w:val="Hyperlink"/>
            <w:noProof/>
          </w:rPr>
          <w:t>1.3</w:t>
        </w:r>
        <w:r>
          <w:rPr>
            <w:rFonts w:asciiTheme="minorHAnsi" w:eastAsiaTheme="minorEastAsia" w:hAnsiTheme="minorHAnsi" w:cstheme="minorBidi"/>
            <w:noProof/>
            <w:szCs w:val="22"/>
            <w:lang w:val="en-NL" w:eastAsia="en-NL" w:bidi="ar-SA"/>
          </w:rPr>
          <w:tab/>
        </w:r>
        <w:r w:rsidRPr="004D1F8E">
          <w:rPr>
            <w:rStyle w:val="Hyperlink"/>
            <w:noProof/>
          </w:rPr>
          <w:t>Out of Scope</w:t>
        </w:r>
        <w:r>
          <w:rPr>
            <w:noProof/>
            <w:webHidden/>
          </w:rPr>
          <w:tab/>
        </w:r>
        <w:r>
          <w:rPr>
            <w:noProof/>
            <w:webHidden/>
          </w:rPr>
          <w:fldChar w:fldCharType="begin"/>
        </w:r>
        <w:r>
          <w:rPr>
            <w:noProof/>
            <w:webHidden/>
          </w:rPr>
          <w:instrText xml:space="preserve"> PAGEREF _Toc127191384 \h </w:instrText>
        </w:r>
        <w:r>
          <w:rPr>
            <w:noProof/>
            <w:webHidden/>
          </w:rPr>
        </w:r>
        <w:r>
          <w:rPr>
            <w:noProof/>
            <w:webHidden/>
          </w:rPr>
          <w:fldChar w:fldCharType="separate"/>
        </w:r>
        <w:r>
          <w:rPr>
            <w:noProof/>
            <w:webHidden/>
          </w:rPr>
          <w:t>5</w:t>
        </w:r>
        <w:r>
          <w:rPr>
            <w:noProof/>
            <w:webHidden/>
          </w:rPr>
          <w:fldChar w:fldCharType="end"/>
        </w:r>
      </w:hyperlink>
    </w:p>
    <w:p w14:paraId="4624C2E3" w14:textId="785335D9" w:rsidR="00B54434" w:rsidRDefault="00B54434">
      <w:pPr>
        <w:pStyle w:val="TOC1"/>
        <w:rPr>
          <w:rFonts w:asciiTheme="minorHAnsi" w:eastAsiaTheme="minorEastAsia" w:hAnsiTheme="minorHAnsi" w:cstheme="minorBidi"/>
          <w:b w:val="0"/>
          <w:szCs w:val="22"/>
          <w:lang w:val="en-NL" w:eastAsia="en-NL" w:bidi="ar-SA"/>
        </w:rPr>
      </w:pPr>
      <w:hyperlink w:anchor="_Toc127191385" w:history="1">
        <w:r w:rsidRPr="004D1F8E">
          <w:rPr>
            <w:rStyle w:val="Hyperlink"/>
            <w:lang w:val="fr-FR"/>
          </w:rPr>
          <w:t>2</w:t>
        </w:r>
        <w:r>
          <w:rPr>
            <w:rFonts w:asciiTheme="minorHAnsi" w:eastAsiaTheme="minorEastAsia" w:hAnsiTheme="minorHAnsi" w:cstheme="minorBidi"/>
            <w:b w:val="0"/>
            <w:szCs w:val="22"/>
            <w:lang w:val="en-NL" w:eastAsia="en-NL" w:bidi="ar-SA"/>
          </w:rPr>
          <w:tab/>
        </w:r>
        <w:r w:rsidRPr="004D1F8E">
          <w:rPr>
            <w:rStyle w:val="Hyperlink"/>
            <w:lang w:val="fr-FR"/>
          </w:rPr>
          <w:t>Architecture</w:t>
        </w:r>
        <w:r>
          <w:rPr>
            <w:webHidden/>
          </w:rPr>
          <w:tab/>
        </w:r>
        <w:r>
          <w:rPr>
            <w:webHidden/>
          </w:rPr>
          <w:fldChar w:fldCharType="begin"/>
        </w:r>
        <w:r>
          <w:rPr>
            <w:webHidden/>
          </w:rPr>
          <w:instrText xml:space="preserve"> PAGEREF _Toc127191385 \h </w:instrText>
        </w:r>
        <w:r>
          <w:rPr>
            <w:webHidden/>
          </w:rPr>
        </w:r>
        <w:r>
          <w:rPr>
            <w:webHidden/>
          </w:rPr>
          <w:fldChar w:fldCharType="separate"/>
        </w:r>
        <w:r>
          <w:rPr>
            <w:webHidden/>
          </w:rPr>
          <w:t>6</w:t>
        </w:r>
        <w:r>
          <w:rPr>
            <w:webHidden/>
          </w:rPr>
          <w:fldChar w:fldCharType="end"/>
        </w:r>
      </w:hyperlink>
    </w:p>
    <w:p w14:paraId="0B556977" w14:textId="543ACAEB" w:rsidR="00B54434" w:rsidRDefault="00B54434">
      <w:pPr>
        <w:pStyle w:val="TOC2"/>
        <w:rPr>
          <w:rFonts w:asciiTheme="minorHAnsi" w:eastAsiaTheme="minorEastAsia" w:hAnsiTheme="minorHAnsi" w:cstheme="minorBidi"/>
          <w:noProof/>
          <w:szCs w:val="22"/>
          <w:lang w:val="en-NL" w:eastAsia="en-NL" w:bidi="ar-SA"/>
        </w:rPr>
      </w:pPr>
      <w:hyperlink w:anchor="_Toc127191386" w:history="1">
        <w:r w:rsidRPr="004D1F8E">
          <w:rPr>
            <w:rStyle w:val="Hyperlink"/>
            <w:noProof/>
          </w:rPr>
          <w:t>2.1</w:t>
        </w:r>
        <w:r>
          <w:rPr>
            <w:rFonts w:asciiTheme="minorHAnsi" w:eastAsiaTheme="minorEastAsia" w:hAnsiTheme="minorHAnsi" w:cstheme="minorBidi"/>
            <w:noProof/>
            <w:szCs w:val="22"/>
            <w:lang w:val="en-NL" w:eastAsia="en-NL" w:bidi="ar-SA"/>
          </w:rPr>
          <w:tab/>
        </w:r>
        <w:r w:rsidRPr="004D1F8E">
          <w:rPr>
            <w:rStyle w:val="Hyperlink"/>
            <w:noProof/>
          </w:rPr>
          <w:t>Conceptual</w:t>
        </w:r>
        <w:r>
          <w:rPr>
            <w:noProof/>
            <w:webHidden/>
          </w:rPr>
          <w:tab/>
        </w:r>
        <w:r>
          <w:rPr>
            <w:noProof/>
            <w:webHidden/>
          </w:rPr>
          <w:fldChar w:fldCharType="begin"/>
        </w:r>
        <w:r>
          <w:rPr>
            <w:noProof/>
            <w:webHidden/>
          </w:rPr>
          <w:instrText xml:space="preserve"> PAGEREF _Toc127191386 \h </w:instrText>
        </w:r>
        <w:r>
          <w:rPr>
            <w:noProof/>
            <w:webHidden/>
          </w:rPr>
        </w:r>
        <w:r>
          <w:rPr>
            <w:noProof/>
            <w:webHidden/>
          </w:rPr>
          <w:fldChar w:fldCharType="separate"/>
        </w:r>
        <w:r>
          <w:rPr>
            <w:noProof/>
            <w:webHidden/>
          </w:rPr>
          <w:t>6</w:t>
        </w:r>
        <w:r>
          <w:rPr>
            <w:noProof/>
            <w:webHidden/>
          </w:rPr>
          <w:fldChar w:fldCharType="end"/>
        </w:r>
      </w:hyperlink>
    </w:p>
    <w:p w14:paraId="66BBBC64" w14:textId="3A44B607" w:rsidR="00B54434" w:rsidRDefault="00B54434">
      <w:pPr>
        <w:pStyle w:val="TOC2"/>
        <w:rPr>
          <w:rFonts w:asciiTheme="minorHAnsi" w:eastAsiaTheme="minorEastAsia" w:hAnsiTheme="minorHAnsi" w:cstheme="minorBidi"/>
          <w:noProof/>
          <w:szCs w:val="22"/>
          <w:lang w:val="en-NL" w:eastAsia="en-NL" w:bidi="ar-SA"/>
        </w:rPr>
      </w:pPr>
      <w:hyperlink w:anchor="_Toc127191387" w:history="1">
        <w:r w:rsidRPr="004D1F8E">
          <w:rPr>
            <w:rStyle w:val="Hyperlink"/>
            <w:noProof/>
          </w:rPr>
          <w:t>2.2</w:t>
        </w:r>
        <w:r>
          <w:rPr>
            <w:rFonts w:asciiTheme="minorHAnsi" w:eastAsiaTheme="minorEastAsia" w:hAnsiTheme="minorHAnsi" w:cstheme="minorBidi"/>
            <w:noProof/>
            <w:szCs w:val="22"/>
            <w:lang w:val="en-NL" w:eastAsia="en-NL" w:bidi="ar-SA"/>
          </w:rPr>
          <w:tab/>
        </w:r>
        <w:r w:rsidRPr="004D1F8E">
          <w:rPr>
            <w:rStyle w:val="Hyperlink"/>
            <w:noProof/>
          </w:rPr>
          <w:t>Context diagram</w:t>
        </w:r>
        <w:r>
          <w:rPr>
            <w:noProof/>
            <w:webHidden/>
          </w:rPr>
          <w:tab/>
        </w:r>
        <w:r>
          <w:rPr>
            <w:noProof/>
            <w:webHidden/>
          </w:rPr>
          <w:fldChar w:fldCharType="begin"/>
        </w:r>
        <w:r>
          <w:rPr>
            <w:noProof/>
            <w:webHidden/>
          </w:rPr>
          <w:instrText xml:space="preserve"> PAGEREF _Toc127191387 \h </w:instrText>
        </w:r>
        <w:r>
          <w:rPr>
            <w:noProof/>
            <w:webHidden/>
          </w:rPr>
        </w:r>
        <w:r>
          <w:rPr>
            <w:noProof/>
            <w:webHidden/>
          </w:rPr>
          <w:fldChar w:fldCharType="separate"/>
        </w:r>
        <w:r>
          <w:rPr>
            <w:noProof/>
            <w:webHidden/>
          </w:rPr>
          <w:t>7</w:t>
        </w:r>
        <w:r>
          <w:rPr>
            <w:noProof/>
            <w:webHidden/>
          </w:rPr>
          <w:fldChar w:fldCharType="end"/>
        </w:r>
      </w:hyperlink>
    </w:p>
    <w:p w14:paraId="4B373114" w14:textId="3F89F3B9" w:rsidR="00B54434" w:rsidRDefault="00B54434">
      <w:pPr>
        <w:pStyle w:val="TOC1"/>
        <w:rPr>
          <w:rFonts w:asciiTheme="minorHAnsi" w:eastAsiaTheme="minorEastAsia" w:hAnsiTheme="minorHAnsi" w:cstheme="minorBidi"/>
          <w:b w:val="0"/>
          <w:szCs w:val="22"/>
          <w:lang w:val="en-NL" w:eastAsia="en-NL" w:bidi="ar-SA"/>
        </w:rPr>
      </w:pPr>
      <w:hyperlink w:anchor="_Toc127191388" w:history="1">
        <w:r w:rsidRPr="004D1F8E">
          <w:rPr>
            <w:rStyle w:val="Hyperlink"/>
            <w:lang w:val="en-US"/>
          </w:rPr>
          <w:t>3</w:t>
        </w:r>
        <w:r>
          <w:rPr>
            <w:rFonts w:asciiTheme="minorHAnsi" w:eastAsiaTheme="minorEastAsia" w:hAnsiTheme="minorHAnsi" w:cstheme="minorBidi"/>
            <w:b w:val="0"/>
            <w:szCs w:val="22"/>
            <w:lang w:val="en-NL" w:eastAsia="en-NL" w:bidi="ar-SA"/>
          </w:rPr>
          <w:tab/>
        </w:r>
        <w:r w:rsidRPr="004D1F8E">
          <w:rPr>
            <w:rStyle w:val="Hyperlink"/>
            <w:lang w:val="en-US"/>
          </w:rPr>
          <w:t>Functional Requirements</w:t>
        </w:r>
        <w:r>
          <w:rPr>
            <w:webHidden/>
          </w:rPr>
          <w:tab/>
        </w:r>
        <w:r>
          <w:rPr>
            <w:webHidden/>
          </w:rPr>
          <w:fldChar w:fldCharType="begin"/>
        </w:r>
        <w:r>
          <w:rPr>
            <w:webHidden/>
          </w:rPr>
          <w:instrText xml:space="preserve"> PAGEREF _Toc127191388 \h </w:instrText>
        </w:r>
        <w:r>
          <w:rPr>
            <w:webHidden/>
          </w:rPr>
        </w:r>
        <w:r>
          <w:rPr>
            <w:webHidden/>
          </w:rPr>
          <w:fldChar w:fldCharType="separate"/>
        </w:r>
        <w:r>
          <w:rPr>
            <w:webHidden/>
          </w:rPr>
          <w:t>45</w:t>
        </w:r>
        <w:r>
          <w:rPr>
            <w:webHidden/>
          </w:rPr>
          <w:fldChar w:fldCharType="end"/>
        </w:r>
      </w:hyperlink>
    </w:p>
    <w:p w14:paraId="1F62A38F" w14:textId="6C181A86" w:rsidR="00B54434" w:rsidRDefault="00B54434">
      <w:pPr>
        <w:pStyle w:val="TOC1"/>
        <w:rPr>
          <w:rFonts w:asciiTheme="minorHAnsi" w:eastAsiaTheme="minorEastAsia" w:hAnsiTheme="minorHAnsi" w:cstheme="minorBidi"/>
          <w:b w:val="0"/>
          <w:szCs w:val="22"/>
          <w:lang w:val="en-NL" w:eastAsia="en-NL" w:bidi="ar-SA"/>
        </w:rPr>
      </w:pPr>
      <w:hyperlink w:anchor="_Toc127191389" w:history="1">
        <w:r w:rsidRPr="004D1F8E">
          <w:rPr>
            <w:rStyle w:val="Hyperlink"/>
            <w:lang w:val="en-US"/>
          </w:rPr>
          <w:t>4</w:t>
        </w:r>
        <w:r>
          <w:rPr>
            <w:rFonts w:asciiTheme="minorHAnsi" w:eastAsiaTheme="minorEastAsia" w:hAnsiTheme="minorHAnsi" w:cstheme="minorBidi"/>
            <w:b w:val="0"/>
            <w:szCs w:val="22"/>
            <w:lang w:val="en-NL" w:eastAsia="en-NL" w:bidi="ar-SA"/>
          </w:rPr>
          <w:tab/>
        </w:r>
        <w:r w:rsidRPr="004D1F8E">
          <w:rPr>
            <w:rStyle w:val="Hyperlink"/>
            <w:lang w:val="en-US"/>
          </w:rPr>
          <w:t>Non-Functional Requirements</w:t>
        </w:r>
        <w:r>
          <w:rPr>
            <w:webHidden/>
          </w:rPr>
          <w:tab/>
        </w:r>
        <w:r>
          <w:rPr>
            <w:webHidden/>
          </w:rPr>
          <w:fldChar w:fldCharType="begin"/>
        </w:r>
        <w:r>
          <w:rPr>
            <w:webHidden/>
          </w:rPr>
          <w:instrText xml:space="preserve"> PAGEREF _Toc127191389 \h </w:instrText>
        </w:r>
        <w:r>
          <w:rPr>
            <w:webHidden/>
          </w:rPr>
        </w:r>
        <w:r>
          <w:rPr>
            <w:webHidden/>
          </w:rPr>
          <w:fldChar w:fldCharType="separate"/>
        </w:r>
        <w:r>
          <w:rPr>
            <w:webHidden/>
          </w:rPr>
          <w:t>46</w:t>
        </w:r>
        <w:r>
          <w:rPr>
            <w:webHidden/>
          </w:rPr>
          <w:fldChar w:fldCharType="end"/>
        </w:r>
      </w:hyperlink>
    </w:p>
    <w:p w14:paraId="26296FE1" w14:textId="05850D9A" w:rsidR="00B54434" w:rsidRDefault="00B54434">
      <w:pPr>
        <w:pStyle w:val="TOC2"/>
        <w:rPr>
          <w:rFonts w:asciiTheme="minorHAnsi" w:eastAsiaTheme="minorEastAsia" w:hAnsiTheme="minorHAnsi" w:cstheme="minorBidi"/>
          <w:noProof/>
          <w:szCs w:val="22"/>
          <w:lang w:val="en-NL" w:eastAsia="en-NL" w:bidi="ar-SA"/>
        </w:rPr>
      </w:pPr>
      <w:hyperlink w:anchor="_Toc127191390" w:history="1">
        <w:r w:rsidRPr="004D1F8E">
          <w:rPr>
            <w:rStyle w:val="Hyperlink"/>
            <w:noProof/>
          </w:rPr>
          <w:t>4.1</w:t>
        </w:r>
        <w:r>
          <w:rPr>
            <w:rFonts w:asciiTheme="minorHAnsi" w:eastAsiaTheme="minorEastAsia" w:hAnsiTheme="minorHAnsi" w:cstheme="minorBidi"/>
            <w:noProof/>
            <w:szCs w:val="22"/>
            <w:lang w:val="en-NL" w:eastAsia="en-NL" w:bidi="ar-SA"/>
          </w:rPr>
          <w:tab/>
        </w:r>
        <w:r w:rsidRPr="004D1F8E">
          <w:rPr>
            <w:rStyle w:val="Hyperlink"/>
            <w:noProof/>
          </w:rPr>
          <w:t>Security &amp; Compliance classifications</w:t>
        </w:r>
        <w:r>
          <w:rPr>
            <w:noProof/>
            <w:webHidden/>
          </w:rPr>
          <w:tab/>
        </w:r>
        <w:r>
          <w:rPr>
            <w:noProof/>
            <w:webHidden/>
          </w:rPr>
          <w:fldChar w:fldCharType="begin"/>
        </w:r>
        <w:r>
          <w:rPr>
            <w:noProof/>
            <w:webHidden/>
          </w:rPr>
          <w:instrText xml:space="preserve"> PAGEREF _Toc127191390 \h </w:instrText>
        </w:r>
        <w:r>
          <w:rPr>
            <w:noProof/>
            <w:webHidden/>
          </w:rPr>
        </w:r>
        <w:r>
          <w:rPr>
            <w:noProof/>
            <w:webHidden/>
          </w:rPr>
          <w:fldChar w:fldCharType="separate"/>
        </w:r>
        <w:r>
          <w:rPr>
            <w:noProof/>
            <w:webHidden/>
          </w:rPr>
          <w:t>46</w:t>
        </w:r>
        <w:r>
          <w:rPr>
            <w:noProof/>
            <w:webHidden/>
          </w:rPr>
          <w:fldChar w:fldCharType="end"/>
        </w:r>
      </w:hyperlink>
    </w:p>
    <w:p w14:paraId="1EB5D6CB" w14:textId="2641499C" w:rsidR="00B54434" w:rsidRDefault="00B54434">
      <w:pPr>
        <w:pStyle w:val="TOC2"/>
        <w:rPr>
          <w:rFonts w:asciiTheme="minorHAnsi" w:eastAsiaTheme="minorEastAsia" w:hAnsiTheme="minorHAnsi" w:cstheme="minorBidi"/>
          <w:noProof/>
          <w:szCs w:val="22"/>
          <w:lang w:val="en-NL" w:eastAsia="en-NL" w:bidi="ar-SA"/>
        </w:rPr>
      </w:pPr>
      <w:hyperlink w:anchor="_Toc127191391" w:history="1">
        <w:r w:rsidRPr="004D1F8E">
          <w:rPr>
            <w:rStyle w:val="Hyperlink"/>
            <w:noProof/>
          </w:rPr>
          <w:t>4.2</w:t>
        </w:r>
        <w:r>
          <w:rPr>
            <w:rFonts w:asciiTheme="minorHAnsi" w:eastAsiaTheme="minorEastAsia" w:hAnsiTheme="minorHAnsi" w:cstheme="minorBidi"/>
            <w:noProof/>
            <w:szCs w:val="22"/>
            <w:lang w:val="en-NL" w:eastAsia="en-NL" w:bidi="ar-SA"/>
          </w:rPr>
          <w:tab/>
        </w:r>
        <w:r w:rsidRPr="004D1F8E">
          <w:rPr>
            <w:rStyle w:val="Hyperlink"/>
            <w:noProof/>
          </w:rPr>
          <w:t>Capacity and performance (volumetrics)</w:t>
        </w:r>
        <w:r>
          <w:rPr>
            <w:noProof/>
            <w:webHidden/>
          </w:rPr>
          <w:tab/>
        </w:r>
        <w:r>
          <w:rPr>
            <w:noProof/>
            <w:webHidden/>
          </w:rPr>
          <w:fldChar w:fldCharType="begin"/>
        </w:r>
        <w:r>
          <w:rPr>
            <w:noProof/>
            <w:webHidden/>
          </w:rPr>
          <w:instrText xml:space="preserve"> PAGEREF _Toc127191391 \h </w:instrText>
        </w:r>
        <w:r>
          <w:rPr>
            <w:noProof/>
            <w:webHidden/>
          </w:rPr>
        </w:r>
        <w:r>
          <w:rPr>
            <w:noProof/>
            <w:webHidden/>
          </w:rPr>
          <w:fldChar w:fldCharType="separate"/>
        </w:r>
        <w:r>
          <w:rPr>
            <w:noProof/>
            <w:webHidden/>
          </w:rPr>
          <w:t>46</w:t>
        </w:r>
        <w:r>
          <w:rPr>
            <w:noProof/>
            <w:webHidden/>
          </w:rPr>
          <w:fldChar w:fldCharType="end"/>
        </w:r>
      </w:hyperlink>
    </w:p>
    <w:p w14:paraId="40FDEB3C" w14:textId="70E499BA" w:rsidR="00B54434" w:rsidRDefault="00B54434">
      <w:pPr>
        <w:pStyle w:val="TOC2"/>
        <w:rPr>
          <w:rFonts w:asciiTheme="minorHAnsi" w:eastAsiaTheme="minorEastAsia" w:hAnsiTheme="minorHAnsi" w:cstheme="minorBidi"/>
          <w:noProof/>
          <w:szCs w:val="22"/>
          <w:lang w:val="en-NL" w:eastAsia="en-NL" w:bidi="ar-SA"/>
        </w:rPr>
      </w:pPr>
      <w:hyperlink w:anchor="_Toc127191392" w:history="1">
        <w:r w:rsidRPr="004D1F8E">
          <w:rPr>
            <w:rStyle w:val="Hyperlink"/>
            <w:noProof/>
          </w:rPr>
          <w:t>4.3</w:t>
        </w:r>
        <w:r>
          <w:rPr>
            <w:rFonts w:asciiTheme="minorHAnsi" w:eastAsiaTheme="minorEastAsia" w:hAnsiTheme="minorHAnsi" w:cstheme="minorBidi"/>
            <w:noProof/>
            <w:szCs w:val="22"/>
            <w:lang w:val="en-NL" w:eastAsia="en-NL" w:bidi="ar-SA"/>
          </w:rPr>
          <w:tab/>
        </w:r>
        <w:r w:rsidRPr="004D1F8E">
          <w:rPr>
            <w:rStyle w:val="Hyperlink"/>
            <w:noProof/>
          </w:rPr>
          <w:t>Availability</w:t>
        </w:r>
        <w:r>
          <w:rPr>
            <w:noProof/>
            <w:webHidden/>
          </w:rPr>
          <w:tab/>
        </w:r>
        <w:r>
          <w:rPr>
            <w:noProof/>
            <w:webHidden/>
          </w:rPr>
          <w:fldChar w:fldCharType="begin"/>
        </w:r>
        <w:r>
          <w:rPr>
            <w:noProof/>
            <w:webHidden/>
          </w:rPr>
          <w:instrText xml:space="preserve"> PAGEREF _Toc127191392 \h </w:instrText>
        </w:r>
        <w:r>
          <w:rPr>
            <w:noProof/>
            <w:webHidden/>
          </w:rPr>
        </w:r>
        <w:r>
          <w:rPr>
            <w:noProof/>
            <w:webHidden/>
          </w:rPr>
          <w:fldChar w:fldCharType="separate"/>
        </w:r>
        <w:r>
          <w:rPr>
            <w:noProof/>
            <w:webHidden/>
          </w:rPr>
          <w:t>47</w:t>
        </w:r>
        <w:r>
          <w:rPr>
            <w:noProof/>
            <w:webHidden/>
          </w:rPr>
          <w:fldChar w:fldCharType="end"/>
        </w:r>
      </w:hyperlink>
    </w:p>
    <w:p w14:paraId="68362D31" w14:textId="6AE44E2C" w:rsidR="00B54434" w:rsidRDefault="00B54434">
      <w:pPr>
        <w:pStyle w:val="TOC2"/>
        <w:rPr>
          <w:rFonts w:asciiTheme="minorHAnsi" w:eastAsiaTheme="minorEastAsia" w:hAnsiTheme="minorHAnsi" w:cstheme="minorBidi"/>
          <w:noProof/>
          <w:szCs w:val="22"/>
          <w:lang w:val="en-NL" w:eastAsia="en-NL" w:bidi="ar-SA"/>
        </w:rPr>
      </w:pPr>
      <w:hyperlink w:anchor="_Toc127191393" w:history="1">
        <w:r w:rsidRPr="004D1F8E">
          <w:rPr>
            <w:rStyle w:val="Hyperlink"/>
            <w:noProof/>
          </w:rPr>
          <w:t>4.4</w:t>
        </w:r>
        <w:r>
          <w:rPr>
            <w:rFonts w:asciiTheme="minorHAnsi" w:eastAsiaTheme="minorEastAsia" w:hAnsiTheme="minorHAnsi" w:cstheme="minorBidi"/>
            <w:noProof/>
            <w:szCs w:val="22"/>
            <w:lang w:val="en-NL" w:eastAsia="en-NL" w:bidi="ar-SA"/>
          </w:rPr>
          <w:tab/>
        </w:r>
        <w:r w:rsidRPr="004D1F8E">
          <w:rPr>
            <w:rStyle w:val="Hyperlink"/>
            <w:noProof/>
          </w:rPr>
          <w:t>Security requirements</w:t>
        </w:r>
        <w:r>
          <w:rPr>
            <w:noProof/>
            <w:webHidden/>
          </w:rPr>
          <w:tab/>
        </w:r>
        <w:r>
          <w:rPr>
            <w:noProof/>
            <w:webHidden/>
          </w:rPr>
          <w:fldChar w:fldCharType="begin"/>
        </w:r>
        <w:r>
          <w:rPr>
            <w:noProof/>
            <w:webHidden/>
          </w:rPr>
          <w:instrText xml:space="preserve"> PAGEREF _Toc127191393 \h </w:instrText>
        </w:r>
        <w:r>
          <w:rPr>
            <w:noProof/>
            <w:webHidden/>
          </w:rPr>
        </w:r>
        <w:r>
          <w:rPr>
            <w:noProof/>
            <w:webHidden/>
          </w:rPr>
          <w:fldChar w:fldCharType="separate"/>
        </w:r>
        <w:r>
          <w:rPr>
            <w:noProof/>
            <w:webHidden/>
          </w:rPr>
          <w:t>47</w:t>
        </w:r>
        <w:r>
          <w:rPr>
            <w:noProof/>
            <w:webHidden/>
          </w:rPr>
          <w:fldChar w:fldCharType="end"/>
        </w:r>
      </w:hyperlink>
    </w:p>
    <w:p w14:paraId="0170AD30" w14:textId="602D01E2" w:rsidR="00B54434" w:rsidRDefault="00B54434">
      <w:pPr>
        <w:pStyle w:val="TOC2"/>
        <w:rPr>
          <w:rFonts w:asciiTheme="minorHAnsi" w:eastAsiaTheme="minorEastAsia" w:hAnsiTheme="minorHAnsi" w:cstheme="minorBidi"/>
          <w:noProof/>
          <w:szCs w:val="22"/>
          <w:lang w:val="en-NL" w:eastAsia="en-NL" w:bidi="ar-SA"/>
        </w:rPr>
      </w:pPr>
      <w:hyperlink w:anchor="_Toc127191394" w:history="1">
        <w:r w:rsidRPr="004D1F8E">
          <w:rPr>
            <w:rStyle w:val="Hyperlink"/>
            <w:noProof/>
          </w:rPr>
          <w:t>4.5</w:t>
        </w:r>
        <w:r>
          <w:rPr>
            <w:rFonts w:asciiTheme="minorHAnsi" w:eastAsiaTheme="minorEastAsia" w:hAnsiTheme="minorHAnsi" w:cstheme="minorBidi"/>
            <w:noProof/>
            <w:szCs w:val="22"/>
            <w:lang w:val="en-NL" w:eastAsia="en-NL" w:bidi="ar-SA"/>
          </w:rPr>
          <w:tab/>
        </w:r>
        <w:r w:rsidRPr="004D1F8E">
          <w:rPr>
            <w:rStyle w:val="Hyperlink"/>
            <w:noProof/>
          </w:rPr>
          <w:t>System management</w:t>
        </w:r>
        <w:r>
          <w:rPr>
            <w:noProof/>
            <w:webHidden/>
          </w:rPr>
          <w:tab/>
        </w:r>
        <w:r>
          <w:rPr>
            <w:noProof/>
            <w:webHidden/>
          </w:rPr>
          <w:fldChar w:fldCharType="begin"/>
        </w:r>
        <w:r>
          <w:rPr>
            <w:noProof/>
            <w:webHidden/>
          </w:rPr>
          <w:instrText xml:space="preserve"> PAGEREF _Toc127191394 \h </w:instrText>
        </w:r>
        <w:r>
          <w:rPr>
            <w:noProof/>
            <w:webHidden/>
          </w:rPr>
        </w:r>
        <w:r>
          <w:rPr>
            <w:noProof/>
            <w:webHidden/>
          </w:rPr>
          <w:fldChar w:fldCharType="separate"/>
        </w:r>
        <w:r>
          <w:rPr>
            <w:noProof/>
            <w:webHidden/>
          </w:rPr>
          <w:t>47</w:t>
        </w:r>
        <w:r>
          <w:rPr>
            <w:noProof/>
            <w:webHidden/>
          </w:rPr>
          <w:fldChar w:fldCharType="end"/>
        </w:r>
      </w:hyperlink>
    </w:p>
    <w:p w14:paraId="5AB0ABA1" w14:textId="0B03BBEE" w:rsidR="00B54434" w:rsidRDefault="00B54434">
      <w:pPr>
        <w:pStyle w:val="TOC2"/>
        <w:rPr>
          <w:rFonts w:asciiTheme="minorHAnsi" w:eastAsiaTheme="minorEastAsia" w:hAnsiTheme="minorHAnsi" w:cstheme="minorBidi"/>
          <w:noProof/>
          <w:szCs w:val="22"/>
          <w:lang w:val="en-NL" w:eastAsia="en-NL" w:bidi="ar-SA"/>
        </w:rPr>
      </w:pPr>
      <w:hyperlink w:anchor="_Toc127191395" w:history="1">
        <w:r w:rsidRPr="004D1F8E">
          <w:rPr>
            <w:rStyle w:val="Hyperlink"/>
            <w:noProof/>
          </w:rPr>
          <w:t>4.6</w:t>
        </w:r>
        <w:r>
          <w:rPr>
            <w:rFonts w:asciiTheme="minorHAnsi" w:eastAsiaTheme="minorEastAsia" w:hAnsiTheme="minorHAnsi" w:cstheme="minorBidi"/>
            <w:noProof/>
            <w:szCs w:val="22"/>
            <w:lang w:val="en-NL" w:eastAsia="en-NL" w:bidi="ar-SA"/>
          </w:rPr>
          <w:tab/>
        </w:r>
        <w:r w:rsidRPr="004D1F8E">
          <w:rPr>
            <w:rStyle w:val="Hyperlink"/>
            <w:noProof/>
          </w:rPr>
          <w:t>Backup and Recovery</w:t>
        </w:r>
        <w:r>
          <w:rPr>
            <w:noProof/>
            <w:webHidden/>
          </w:rPr>
          <w:tab/>
        </w:r>
        <w:r>
          <w:rPr>
            <w:noProof/>
            <w:webHidden/>
          </w:rPr>
          <w:fldChar w:fldCharType="begin"/>
        </w:r>
        <w:r>
          <w:rPr>
            <w:noProof/>
            <w:webHidden/>
          </w:rPr>
          <w:instrText xml:space="preserve"> PAGEREF _Toc127191395 \h </w:instrText>
        </w:r>
        <w:r>
          <w:rPr>
            <w:noProof/>
            <w:webHidden/>
          </w:rPr>
        </w:r>
        <w:r>
          <w:rPr>
            <w:noProof/>
            <w:webHidden/>
          </w:rPr>
          <w:fldChar w:fldCharType="separate"/>
        </w:r>
        <w:r>
          <w:rPr>
            <w:noProof/>
            <w:webHidden/>
          </w:rPr>
          <w:t>48</w:t>
        </w:r>
        <w:r>
          <w:rPr>
            <w:noProof/>
            <w:webHidden/>
          </w:rPr>
          <w:fldChar w:fldCharType="end"/>
        </w:r>
      </w:hyperlink>
    </w:p>
    <w:p w14:paraId="46B52B3C" w14:textId="0817D842" w:rsidR="00B54434" w:rsidRDefault="00B54434">
      <w:pPr>
        <w:pStyle w:val="TOC2"/>
        <w:rPr>
          <w:rFonts w:asciiTheme="minorHAnsi" w:eastAsiaTheme="minorEastAsia" w:hAnsiTheme="minorHAnsi" w:cstheme="minorBidi"/>
          <w:noProof/>
          <w:szCs w:val="22"/>
          <w:lang w:val="en-NL" w:eastAsia="en-NL" w:bidi="ar-SA"/>
        </w:rPr>
      </w:pPr>
      <w:hyperlink w:anchor="_Toc127191396" w:history="1">
        <w:r w:rsidRPr="004D1F8E">
          <w:rPr>
            <w:rStyle w:val="Hyperlink"/>
            <w:noProof/>
          </w:rPr>
          <w:t>4.7</w:t>
        </w:r>
        <w:r>
          <w:rPr>
            <w:rFonts w:asciiTheme="minorHAnsi" w:eastAsiaTheme="minorEastAsia" w:hAnsiTheme="minorHAnsi" w:cstheme="minorBidi"/>
            <w:noProof/>
            <w:szCs w:val="22"/>
            <w:lang w:val="en-NL" w:eastAsia="en-NL" w:bidi="ar-SA"/>
          </w:rPr>
          <w:tab/>
        </w:r>
        <w:r w:rsidRPr="004D1F8E">
          <w:rPr>
            <w:rStyle w:val="Hyperlink"/>
            <w:noProof/>
          </w:rPr>
          <w:t>Storage replication</w:t>
        </w:r>
        <w:r>
          <w:rPr>
            <w:noProof/>
            <w:webHidden/>
          </w:rPr>
          <w:tab/>
        </w:r>
        <w:r>
          <w:rPr>
            <w:noProof/>
            <w:webHidden/>
          </w:rPr>
          <w:fldChar w:fldCharType="begin"/>
        </w:r>
        <w:r>
          <w:rPr>
            <w:noProof/>
            <w:webHidden/>
          </w:rPr>
          <w:instrText xml:space="preserve"> PAGEREF _Toc127191396 \h </w:instrText>
        </w:r>
        <w:r>
          <w:rPr>
            <w:noProof/>
            <w:webHidden/>
          </w:rPr>
        </w:r>
        <w:r>
          <w:rPr>
            <w:noProof/>
            <w:webHidden/>
          </w:rPr>
          <w:fldChar w:fldCharType="separate"/>
        </w:r>
        <w:r>
          <w:rPr>
            <w:noProof/>
            <w:webHidden/>
          </w:rPr>
          <w:t>48</w:t>
        </w:r>
        <w:r>
          <w:rPr>
            <w:noProof/>
            <w:webHidden/>
          </w:rPr>
          <w:fldChar w:fldCharType="end"/>
        </w:r>
      </w:hyperlink>
    </w:p>
    <w:p w14:paraId="2F4889BE" w14:textId="669E8FED" w:rsidR="00B54434" w:rsidRDefault="00B54434">
      <w:pPr>
        <w:pStyle w:val="TOC2"/>
        <w:rPr>
          <w:rFonts w:asciiTheme="minorHAnsi" w:eastAsiaTheme="minorEastAsia" w:hAnsiTheme="minorHAnsi" w:cstheme="minorBidi"/>
          <w:noProof/>
          <w:szCs w:val="22"/>
          <w:lang w:val="en-NL" w:eastAsia="en-NL" w:bidi="ar-SA"/>
        </w:rPr>
      </w:pPr>
      <w:hyperlink w:anchor="_Toc127191397" w:history="1">
        <w:r w:rsidRPr="004D1F8E">
          <w:rPr>
            <w:rStyle w:val="Hyperlink"/>
            <w:noProof/>
          </w:rPr>
          <w:t>4.8</w:t>
        </w:r>
        <w:r>
          <w:rPr>
            <w:rFonts w:asciiTheme="minorHAnsi" w:eastAsiaTheme="minorEastAsia" w:hAnsiTheme="minorHAnsi" w:cstheme="minorBidi"/>
            <w:noProof/>
            <w:szCs w:val="22"/>
            <w:lang w:val="en-NL" w:eastAsia="en-NL" w:bidi="ar-SA"/>
          </w:rPr>
          <w:tab/>
        </w:r>
        <w:r w:rsidRPr="004D1F8E">
          <w:rPr>
            <w:rStyle w:val="Hyperlink"/>
            <w:noProof/>
          </w:rPr>
          <w:t>Scalability</w:t>
        </w:r>
        <w:r>
          <w:rPr>
            <w:noProof/>
            <w:webHidden/>
          </w:rPr>
          <w:tab/>
        </w:r>
        <w:r>
          <w:rPr>
            <w:noProof/>
            <w:webHidden/>
          </w:rPr>
          <w:fldChar w:fldCharType="begin"/>
        </w:r>
        <w:r>
          <w:rPr>
            <w:noProof/>
            <w:webHidden/>
          </w:rPr>
          <w:instrText xml:space="preserve"> PAGEREF _Toc127191397 \h </w:instrText>
        </w:r>
        <w:r>
          <w:rPr>
            <w:noProof/>
            <w:webHidden/>
          </w:rPr>
        </w:r>
        <w:r>
          <w:rPr>
            <w:noProof/>
            <w:webHidden/>
          </w:rPr>
          <w:fldChar w:fldCharType="separate"/>
        </w:r>
        <w:r>
          <w:rPr>
            <w:noProof/>
            <w:webHidden/>
          </w:rPr>
          <w:t>48</w:t>
        </w:r>
        <w:r>
          <w:rPr>
            <w:noProof/>
            <w:webHidden/>
          </w:rPr>
          <w:fldChar w:fldCharType="end"/>
        </w:r>
      </w:hyperlink>
    </w:p>
    <w:p w14:paraId="0CD91BE9" w14:textId="0D96F761" w:rsidR="00B54434" w:rsidRDefault="00B54434">
      <w:pPr>
        <w:pStyle w:val="TOC2"/>
        <w:rPr>
          <w:rFonts w:asciiTheme="minorHAnsi" w:eastAsiaTheme="minorEastAsia" w:hAnsiTheme="minorHAnsi" w:cstheme="minorBidi"/>
          <w:noProof/>
          <w:szCs w:val="22"/>
          <w:lang w:val="en-NL" w:eastAsia="en-NL" w:bidi="ar-SA"/>
        </w:rPr>
      </w:pPr>
      <w:hyperlink w:anchor="_Toc127191398" w:history="1">
        <w:r w:rsidRPr="004D1F8E">
          <w:rPr>
            <w:rStyle w:val="Hyperlink"/>
            <w:noProof/>
          </w:rPr>
          <w:t>4.9</w:t>
        </w:r>
        <w:r>
          <w:rPr>
            <w:rFonts w:asciiTheme="minorHAnsi" w:eastAsiaTheme="minorEastAsia" w:hAnsiTheme="minorHAnsi" w:cstheme="minorBidi"/>
            <w:noProof/>
            <w:szCs w:val="22"/>
            <w:lang w:val="en-NL" w:eastAsia="en-NL" w:bidi="ar-SA"/>
          </w:rPr>
          <w:tab/>
        </w:r>
        <w:r w:rsidRPr="004D1F8E">
          <w:rPr>
            <w:rStyle w:val="Hyperlink"/>
            <w:noProof/>
          </w:rPr>
          <w:t>Disaster Recovery</w:t>
        </w:r>
        <w:r>
          <w:rPr>
            <w:noProof/>
            <w:webHidden/>
          </w:rPr>
          <w:tab/>
        </w:r>
        <w:r>
          <w:rPr>
            <w:noProof/>
            <w:webHidden/>
          </w:rPr>
          <w:fldChar w:fldCharType="begin"/>
        </w:r>
        <w:r>
          <w:rPr>
            <w:noProof/>
            <w:webHidden/>
          </w:rPr>
          <w:instrText xml:space="preserve"> PAGEREF _Toc127191398 \h </w:instrText>
        </w:r>
        <w:r>
          <w:rPr>
            <w:noProof/>
            <w:webHidden/>
          </w:rPr>
        </w:r>
        <w:r>
          <w:rPr>
            <w:noProof/>
            <w:webHidden/>
          </w:rPr>
          <w:fldChar w:fldCharType="separate"/>
        </w:r>
        <w:r>
          <w:rPr>
            <w:noProof/>
            <w:webHidden/>
          </w:rPr>
          <w:t>48</w:t>
        </w:r>
        <w:r>
          <w:rPr>
            <w:noProof/>
            <w:webHidden/>
          </w:rPr>
          <w:fldChar w:fldCharType="end"/>
        </w:r>
      </w:hyperlink>
    </w:p>
    <w:p w14:paraId="001083FA" w14:textId="12D11355" w:rsidR="00B54434" w:rsidRDefault="00B54434">
      <w:pPr>
        <w:pStyle w:val="TOC2"/>
        <w:rPr>
          <w:rFonts w:asciiTheme="minorHAnsi" w:eastAsiaTheme="minorEastAsia" w:hAnsiTheme="minorHAnsi" w:cstheme="minorBidi"/>
          <w:noProof/>
          <w:szCs w:val="22"/>
          <w:lang w:val="en-NL" w:eastAsia="en-NL" w:bidi="ar-SA"/>
        </w:rPr>
      </w:pPr>
      <w:hyperlink w:anchor="_Toc127191399" w:history="1">
        <w:r w:rsidRPr="004D1F8E">
          <w:rPr>
            <w:rStyle w:val="Hyperlink"/>
            <w:noProof/>
            <w:lang w:val="en-US"/>
          </w:rPr>
          <w:t>4.10</w:t>
        </w:r>
        <w:r>
          <w:rPr>
            <w:rFonts w:asciiTheme="minorHAnsi" w:eastAsiaTheme="minorEastAsia" w:hAnsiTheme="minorHAnsi" w:cstheme="minorBidi"/>
            <w:noProof/>
            <w:szCs w:val="22"/>
            <w:lang w:val="en-NL" w:eastAsia="en-NL" w:bidi="ar-SA"/>
          </w:rPr>
          <w:tab/>
        </w:r>
        <w:r w:rsidRPr="004D1F8E">
          <w:rPr>
            <w:rStyle w:val="Hyperlink"/>
            <w:noProof/>
            <w:lang w:val="en-US"/>
          </w:rPr>
          <w:t>Infrastructure Technical Constraints</w:t>
        </w:r>
        <w:r>
          <w:rPr>
            <w:noProof/>
            <w:webHidden/>
          </w:rPr>
          <w:tab/>
        </w:r>
        <w:r>
          <w:rPr>
            <w:noProof/>
            <w:webHidden/>
          </w:rPr>
          <w:fldChar w:fldCharType="begin"/>
        </w:r>
        <w:r>
          <w:rPr>
            <w:noProof/>
            <w:webHidden/>
          </w:rPr>
          <w:instrText xml:space="preserve"> PAGEREF _Toc127191399 \h </w:instrText>
        </w:r>
        <w:r>
          <w:rPr>
            <w:noProof/>
            <w:webHidden/>
          </w:rPr>
        </w:r>
        <w:r>
          <w:rPr>
            <w:noProof/>
            <w:webHidden/>
          </w:rPr>
          <w:fldChar w:fldCharType="separate"/>
        </w:r>
        <w:r>
          <w:rPr>
            <w:noProof/>
            <w:webHidden/>
          </w:rPr>
          <w:t>48</w:t>
        </w:r>
        <w:r>
          <w:rPr>
            <w:noProof/>
            <w:webHidden/>
          </w:rPr>
          <w:fldChar w:fldCharType="end"/>
        </w:r>
      </w:hyperlink>
    </w:p>
    <w:p w14:paraId="14A3C87E" w14:textId="2C8BA721" w:rsidR="00B54434" w:rsidRDefault="00B54434">
      <w:pPr>
        <w:pStyle w:val="TOC2"/>
        <w:rPr>
          <w:rFonts w:asciiTheme="minorHAnsi" w:eastAsiaTheme="minorEastAsia" w:hAnsiTheme="minorHAnsi" w:cstheme="minorBidi"/>
          <w:noProof/>
          <w:szCs w:val="22"/>
          <w:lang w:val="en-NL" w:eastAsia="en-NL" w:bidi="ar-SA"/>
        </w:rPr>
      </w:pPr>
      <w:hyperlink w:anchor="_Toc127191400" w:history="1">
        <w:r w:rsidRPr="004D1F8E">
          <w:rPr>
            <w:rStyle w:val="Hyperlink"/>
            <w:noProof/>
          </w:rPr>
          <w:t>4.11</w:t>
        </w:r>
        <w:r>
          <w:rPr>
            <w:rFonts w:asciiTheme="minorHAnsi" w:eastAsiaTheme="minorEastAsia" w:hAnsiTheme="minorHAnsi" w:cstheme="minorBidi"/>
            <w:noProof/>
            <w:szCs w:val="22"/>
            <w:lang w:val="en-NL" w:eastAsia="en-NL" w:bidi="ar-SA"/>
          </w:rPr>
          <w:tab/>
        </w:r>
        <w:r w:rsidRPr="004D1F8E">
          <w:rPr>
            <w:rStyle w:val="Hyperlink"/>
            <w:noProof/>
          </w:rPr>
          <w:t>DXC TAB requirements</w:t>
        </w:r>
        <w:r>
          <w:rPr>
            <w:noProof/>
            <w:webHidden/>
          </w:rPr>
          <w:tab/>
        </w:r>
        <w:r>
          <w:rPr>
            <w:noProof/>
            <w:webHidden/>
          </w:rPr>
          <w:fldChar w:fldCharType="begin"/>
        </w:r>
        <w:r>
          <w:rPr>
            <w:noProof/>
            <w:webHidden/>
          </w:rPr>
          <w:instrText xml:space="preserve"> PAGEREF _Toc127191400 \h </w:instrText>
        </w:r>
        <w:r>
          <w:rPr>
            <w:noProof/>
            <w:webHidden/>
          </w:rPr>
        </w:r>
        <w:r>
          <w:rPr>
            <w:noProof/>
            <w:webHidden/>
          </w:rPr>
          <w:fldChar w:fldCharType="separate"/>
        </w:r>
        <w:r>
          <w:rPr>
            <w:noProof/>
            <w:webHidden/>
          </w:rPr>
          <w:t>48</w:t>
        </w:r>
        <w:r>
          <w:rPr>
            <w:noProof/>
            <w:webHidden/>
          </w:rPr>
          <w:fldChar w:fldCharType="end"/>
        </w:r>
      </w:hyperlink>
    </w:p>
    <w:p w14:paraId="6A4F45DD" w14:textId="687ABA70" w:rsidR="00B54434" w:rsidRDefault="00B54434">
      <w:pPr>
        <w:pStyle w:val="TOC1"/>
        <w:rPr>
          <w:rFonts w:asciiTheme="minorHAnsi" w:eastAsiaTheme="minorEastAsia" w:hAnsiTheme="minorHAnsi" w:cstheme="minorBidi"/>
          <w:b w:val="0"/>
          <w:szCs w:val="22"/>
          <w:lang w:val="en-NL" w:eastAsia="en-NL" w:bidi="ar-SA"/>
        </w:rPr>
      </w:pPr>
      <w:hyperlink w:anchor="_Toc127191401" w:history="1">
        <w:r w:rsidRPr="004D1F8E">
          <w:rPr>
            <w:rStyle w:val="Hyperlink"/>
          </w:rPr>
          <w:t>5</w:t>
        </w:r>
        <w:r>
          <w:rPr>
            <w:rFonts w:asciiTheme="minorHAnsi" w:eastAsiaTheme="minorEastAsia" w:hAnsiTheme="minorHAnsi" w:cstheme="minorBidi"/>
            <w:b w:val="0"/>
            <w:szCs w:val="22"/>
            <w:lang w:val="en-NL" w:eastAsia="en-NL" w:bidi="ar-SA"/>
          </w:rPr>
          <w:tab/>
        </w:r>
        <w:r w:rsidRPr="004D1F8E">
          <w:rPr>
            <w:rStyle w:val="Hyperlink"/>
          </w:rPr>
          <w:t>Solution</w:t>
        </w:r>
        <w:r>
          <w:rPr>
            <w:webHidden/>
          </w:rPr>
          <w:tab/>
        </w:r>
        <w:r>
          <w:rPr>
            <w:webHidden/>
          </w:rPr>
          <w:fldChar w:fldCharType="begin"/>
        </w:r>
        <w:r>
          <w:rPr>
            <w:webHidden/>
          </w:rPr>
          <w:instrText xml:space="preserve"> PAGEREF _Toc127191401 \h </w:instrText>
        </w:r>
        <w:r>
          <w:rPr>
            <w:webHidden/>
          </w:rPr>
        </w:r>
        <w:r>
          <w:rPr>
            <w:webHidden/>
          </w:rPr>
          <w:fldChar w:fldCharType="separate"/>
        </w:r>
        <w:r>
          <w:rPr>
            <w:webHidden/>
          </w:rPr>
          <w:t>49</w:t>
        </w:r>
        <w:r>
          <w:rPr>
            <w:webHidden/>
          </w:rPr>
          <w:fldChar w:fldCharType="end"/>
        </w:r>
      </w:hyperlink>
    </w:p>
    <w:p w14:paraId="7E3830B4" w14:textId="20D1F4D1" w:rsidR="00B54434" w:rsidRDefault="00B54434">
      <w:pPr>
        <w:pStyle w:val="TOC2"/>
        <w:rPr>
          <w:rFonts w:asciiTheme="minorHAnsi" w:eastAsiaTheme="minorEastAsia" w:hAnsiTheme="minorHAnsi" w:cstheme="minorBidi"/>
          <w:noProof/>
          <w:szCs w:val="22"/>
          <w:lang w:val="en-NL" w:eastAsia="en-NL" w:bidi="ar-SA"/>
        </w:rPr>
      </w:pPr>
      <w:hyperlink w:anchor="_Toc127191402" w:history="1">
        <w:r w:rsidRPr="004D1F8E">
          <w:rPr>
            <w:rStyle w:val="Hyperlink"/>
            <w:noProof/>
          </w:rPr>
          <w:t>5.1</w:t>
        </w:r>
        <w:r>
          <w:rPr>
            <w:rFonts w:asciiTheme="minorHAnsi" w:eastAsiaTheme="minorEastAsia" w:hAnsiTheme="minorHAnsi" w:cstheme="minorBidi"/>
            <w:noProof/>
            <w:szCs w:val="22"/>
            <w:lang w:val="en-NL" w:eastAsia="en-NL" w:bidi="ar-SA"/>
          </w:rPr>
          <w:tab/>
        </w:r>
        <w:r w:rsidRPr="004D1F8E">
          <w:rPr>
            <w:rStyle w:val="Hyperlink"/>
            <w:noProof/>
          </w:rPr>
          <w:t>Architectural Decisions</w:t>
        </w:r>
        <w:r>
          <w:rPr>
            <w:noProof/>
            <w:webHidden/>
          </w:rPr>
          <w:tab/>
        </w:r>
        <w:r>
          <w:rPr>
            <w:noProof/>
            <w:webHidden/>
          </w:rPr>
          <w:fldChar w:fldCharType="begin"/>
        </w:r>
        <w:r>
          <w:rPr>
            <w:noProof/>
            <w:webHidden/>
          </w:rPr>
          <w:instrText xml:space="preserve"> PAGEREF _Toc127191402 \h </w:instrText>
        </w:r>
        <w:r>
          <w:rPr>
            <w:noProof/>
            <w:webHidden/>
          </w:rPr>
        </w:r>
        <w:r>
          <w:rPr>
            <w:noProof/>
            <w:webHidden/>
          </w:rPr>
          <w:fldChar w:fldCharType="separate"/>
        </w:r>
        <w:r>
          <w:rPr>
            <w:noProof/>
            <w:webHidden/>
          </w:rPr>
          <w:t>49</w:t>
        </w:r>
        <w:r>
          <w:rPr>
            <w:noProof/>
            <w:webHidden/>
          </w:rPr>
          <w:fldChar w:fldCharType="end"/>
        </w:r>
      </w:hyperlink>
    </w:p>
    <w:p w14:paraId="4CB155F6" w14:textId="7DB40DC5" w:rsidR="00B54434" w:rsidRDefault="00B54434">
      <w:pPr>
        <w:pStyle w:val="TOC2"/>
        <w:rPr>
          <w:rFonts w:asciiTheme="minorHAnsi" w:eastAsiaTheme="minorEastAsia" w:hAnsiTheme="minorHAnsi" w:cstheme="minorBidi"/>
          <w:noProof/>
          <w:szCs w:val="22"/>
          <w:lang w:val="en-NL" w:eastAsia="en-NL" w:bidi="ar-SA"/>
        </w:rPr>
      </w:pPr>
      <w:hyperlink w:anchor="_Toc127191403" w:history="1">
        <w:r w:rsidRPr="004D1F8E">
          <w:rPr>
            <w:rStyle w:val="Hyperlink"/>
            <w:noProof/>
          </w:rPr>
          <w:t>5.2</w:t>
        </w:r>
        <w:r>
          <w:rPr>
            <w:rFonts w:asciiTheme="minorHAnsi" w:eastAsiaTheme="minorEastAsia" w:hAnsiTheme="minorHAnsi" w:cstheme="minorBidi"/>
            <w:noProof/>
            <w:szCs w:val="22"/>
            <w:lang w:val="en-NL" w:eastAsia="en-NL" w:bidi="ar-SA"/>
          </w:rPr>
          <w:tab/>
        </w:r>
        <w:r w:rsidRPr="004D1F8E">
          <w:rPr>
            <w:rStyle w:val="Hyperlink"/>
            <w:noProof/>
          </w:rPr>
          <w:t>Node descriptions and zone-projections</w:t>
        </w:r>
        <w:r>
          <w:rPr>
            <w:noProof/>
            <w:webHidden/>
          </w:rPr>
          <w:tab/>
        </w:r>
        <w:r>
          <w:rPr>
            <w:noProof/>
            <w:webHidden/>
          </w:rPr>
          <w:fldChar w:fldCharType="begin"/>
        </w:r>
        <w:r>
          <w:rPr>
            <w:noProof/>
            <w:webHidden/>
          </w:rPr>
          <w:instrText xml:space="preserve"> PAGEREF _Toc127191403 \h </w:instrText>
        </w:r>
        <w:r>
          <w:rPr>
            <w:noProof/>
            <w:webHidden/>
          </w:rPr>
        </w:r>
        <w:r>
          <w:rPr>
            <w:noProof/>
            <w:webHidden/>
          </w:rPr>
          <w:fldChar w:fldCharType="separate"/>
        </w:r>
        <w:r>
          <w:rPr>
            <w:noProof/>
            <w:webHidden/>
          </w:rPr>
          <w:t>51</w:t>
        </w:r>
        <w:r>
          <w:rPr>
            <w:noProof/>
            <w:webHidden/>
          </w:rPr>
          <w:fldChar w:fldCharType="end"/>
        </w:r>
      </w:hyperlink>
    </w:p>
    <w:p w14:paraId="4A3B9FD9" w14:textId="2F748612" w:rsidR="00B54434" w:rsidRDefault="00B54434">
      <w:pPr>
        <w:pStyle w:val="TOC2"/>
        <w:rPr>
          <w:rFonts w:asciiTheme="minorHAnsi" w:eastAsiaTheme="minorEastAsia" w:hAnsiTheme="minorHAnsi" w:cstheme="minorBidi"/>
          <w:noProof/>
          <w:szCs w:val="22"/>
          <w:lang w:val="en-NL" w:eastAsia="en-NL" w:bidi="ar-SA"/>
        </w:rPr>
      </w:pPr>
      <w:hyperlink w:anchor="_Toc127191404" w:history="1">
        <w:r w:rsidRPr="004D1F8E">
          <w:rPr>
            <w:rStyle w:val="Hyperlink"/>
            <w:noProof/>
          </w:rPr>
          <w:t>5.3</w:t>
        </w:r>
        <w:r>
          <w:rPr>
            <w:rFonts w:asciiTheme="minorHAnsi" w:eastAsiaTheme="minorEastAsia" w:hAnsiTheme="minorHAnsi" w:cstheme="minorBidi"/>
            <w:noProof/>
            <w:szCs w:val="22"/>
            <w:lang w:val="en-NL" w:eastAsia="en-NL" w:bidi="ar-SA"/>
          </w:rPr>
          <w:tab/>
        </w:r>
        <w:r w:rsidRPr="004D1F8E">
          <w:rPr>
            <w:rStyle w:val="Hyperlink"/>
            <w:noProof/>
          </w:rPr>
          <w:t>System diagram – Production</w:t>
        </w:r>
        <w:r>
          <w:rPr>
            <w:noProof/>
            <w:webHidden/>
          </w:rPr>
          <w:tab/>
        </w:r>
        <w:r>
          <w:rPr>
            <w:noProof/>
            <w:webHidden/>
          </w:rPr>
          <w:fldChar w:fldCharType="begin"/>
        </w:r>
        <w:r>
          <w:rPr>
            <w:noProof/>
            <w:webHidden/>
          </w:rPr>
          <w:instrText xml:space="preserve"> PAGEREF _Toc127191404 \h </w:instrText>
        </w:r>
        <w:r>
          <w:rPr>
            <w:noProof/>
            <w:webHidden/>
          </w:rPr>
        </w:r>
        <w:r>
          <w:rPr>
            <w:noProof/>
            <w:webHidden/>
          </w:rPr>
          <w:fldChar w:fldCharType="separate"/>
        </w:r>
        <w:r>
          <w:rPr>
            <w:noProof/>
            <w:webHidden/>
          </w:rPr>
          <w:t>54</w:t>
        </w:r>
        <w:r>
          <w:rPr>
            <w:noProof/>
            <w:webHidden/>
          </w:rPr>
          <w:fldChar w:fldCharType="end"/>
        </w:r>
      </w:hyperlink>
    </w:p>
    <w:p w14:paraId="6C702DBB" w14:textId="63BB9516" w:rsidR="00B54434" w:rsidRDefault="00B54434">
      <w:pPr>
        <w:pStyle w:val="TOC2"/>
        <w:rPr>
          <w:rFonts w:asciiTheme="minorHAnsi" w:eastAsiaTheme="minorEastAsia" w:hAnsiTheme="minorHAnsi" w:cstheme="minorBidi"/>
          <w:noProof/>
          <w:szCs w:val="22"/>
          <w:lang w:val="en-NL" w:eastAsia="en-NL" w:bidi="ar-SA"/>
        </w:rPr>
      </w:pPr>
      <w:hyperlink w:anchor="_Toc127191405" w:history="1">
        <w:r w:rsidRPr="004D1F8E">
          <w:rPr>
            <w:rStyle w:val="Hyperlink"/>
            <w:noProof/>
            <w:lang w:val="en-US"/>
          </w:rPr>
          <w:t>5.4</w:t>
        </w:r>
        <w:r>
          <w:rPr>
            <w:rFonts w:asciiTheme="minorHAnsi" w:eastAsiaTheme="minorEastAsia" w:hAnsiTheme="minorHAnsi" w:cstheme="minorBidi"/>
            <w:noProof/>
            <w:szCs w:val="22"/>
            <w:lang w:val="en-NL" w:eastAsia="en-NL" w:bidi="ar-SA"/>
          </w:rPr>
          <w:tab/>
        </w:r>
        <w:r w:rsidRPr="004D1F8E">
          <w:rPr>
            <w:rStyle w:val="Hyperlink"/>
            <w:noProof/>
            <w:lang w:val="en-US"/>
          </w:rPr>
          <w:t>System diagram Non-Production and Staging</w:t>
        </w:r>
        <w:r>
          <w:rPr>
            <w:noProof/>
            <w:webHidden/>
          </w:rPr>
          <w:tab/>
        </w:r>
        <w:r>
          <w:rPr>
            <w:noProof/>
            <w:webHidden/>
          </w:rPr>
          <w:fldChar w:fldCharType="begin"/>
        </w:r>
        <w:r>
          <w:rPr>
            <w:noProof/>
            <w:webHidden/>
          </w:rPr>
          <w:instrText xml:space="preserve"> PAGEREF _Toc127191405 \h </w:instrText>
        </w:r>
        <w:r>
          <w:rPr>
            <w:noProof/>
            <w:webHidden/>
          </w:rPr>
        </w:r>
        <w:r>
          <w:rPr>
            <w:noProof/>
            <w:webHidden/>
          </w:rPr>
          <w:fldChar w:fldCharType="separate"/>
        </w:r>
        <w:r>
          <w:rPr>
            <w:noProof/>
            <w:webHidden/>
          </w:rPr>
          <w:t>55</w:t>
        </w:r>
        <w:r>
          <w:rPr>
            <w:noProof/>
            <w:webHidden/>
          </w:rPr>
          <w:fldChar w:fldCharType="end"/>
        </w:r>
      </w:hyperlink>
    </w:p>
    <w:p w14:paraId="26976056" w14:textId="4205B5ED" w:rsidR="00B54434" w:rsidRDefault="00B54434">
      <w:pPr>
        <w:pStyle w:val="TOC2"/>
        <w:rPr>
          <w:rFonts w:asciiTheme="minorHAnsi" w:eastAsiaTheme="minorEastAsia" w:hAnsiTheme="minorHAnsi" w:cstheme="minorBidi"/>
          <w:noProof/>
          <w:szCs w:val="22"/>
          <w:lang w:val="en-NL" w:eastAsia="en-NL" w:bidi="ar-SA"/>
        </w:rPr>
      </w:pPr>
      <w:hyperlink w:anchor="_Toc127191406" w:history="1">
        <w:r w:rsidRPr="004D1F8E">
          <w:rPr>
            <w:rStyle w:val="Hyperlink"/>
            <w:noProof/>
          </w:rPr>
          <w:t>5.5</w:t>
        </w:r>
        <w:r>
          <w:rPr>
            <w:rFonts w:asciiTheme="minorHAnsi" w:eastAsiaTheme="minorEastAsia" w:hAnsiTheme="minorHAnsi" w:cstheme="minorBidi"/>
            <w:noProof/>
            <w:szCs w:val="22"/>
            <w:lang w:val="en-NL" w:eastAsia="en-NL" w:bidi="ar-SA"/>
          </w:rPr>
          <w:tab/>
        </w:r>
        <w:r w:rsidRPr="004D1F8E">
          <w:rPr>
            <w:rStyle w:val="Hyperlink"/>
            <w:noProof/>
          </w:rPr>
          <w:t>SBB’s</w:t>
        </w:r>
        <w:r>
          <w:rPr>
            <w:noProof/>
            <w:webHidden/>
          </w:rPr>
          <w:tab/>
        </w:r>
        <w:r>
          <w:rPr>
            <w:noProof/>
            <w:webHidden/>
          </w:rPr>
          <w:fldChar w:fldCharType="begin"/>
        </w:r>
        <w:r>
          <w:rPr>
            <w:noProof/>
            <w:webHidden/>
          </w:rPr>
          <w:instrText xml:space="preserve"> PAGEREF _Toc127191406 \h </w:instrText>
        </w:r>
        <w:r>
          <w:rPr>
            <w:noProof/>
            <w:webHidden/>
          </w:rPr>
        </w:r>
        <w:r>
          <w:rPr>
            <w:noProof/>
            <w:webHidden/>
          </w:rPr>
          <w:fldChar w:fldCharType="separate"/>
        </w:r>
        <w:r>
          <w:rPr>
            <w:noProof/>
            <w:webHidden/>
          </w:rPr>
          <w:t>57</w:t>
        </w:r>
        <w:r>
          <w:rPr>
            <w:noProof/>
            <w:webHidden/>
          </w:rPr>
          <w:fldChar w:fldCharType="end"/>
        </w:r>
      </w:hyperlink>
    </w:p>
    <w:p w14:paraId="18579165" w14:textId="5E249F69" w:rsidR="00B54434" w:rsidRDefault="00B54434">
      <w:pPr>
        <w:pStyle w:val="TOC2"/>
        <w:rPr>
          <w:rFonts w:asciiTheme="minorHAnsi" w:eastAsiaTheme="minorEastAsia" w:hAnsiTheme="minorHAnsi" w:cstheme="minorBidi"/>
          <w:noProof/>
          <w:szCs w:val="22"/>
          <w:lang w:val="en-NL" w:eastAsia="en-NL" w:bidi="ar-SA"/>
        </w:rPr>
      </w:pPr>
      <w:hyperlink w:anchor="_Toc127191407" w:history="1">
        <w:r w:rsidRPr="004D1F8E">
          <w:rPr>
            <w:rStyle w:val="Hyperlink"/>
            <w:noProof/>
          </w:rPr>
          <w:t>5.6</w:t>
        </w:r>
        <w:r>
          <w:rPr>
            <w:rFonts w:asciiTheme="minorHAnsi" w:eastAsiaTheme="minorEastAsia" w:hAnsiTheme="minorHAnsi" w:cstheme="minorBidi"/>
            <w:noProof/>
            <w:szCs w:val="22"/>
            <w:lang w:val="en-NL" w:eastAsia="en-NL" w:bidi="ar-SA"/>
          </w:rPr>
          <w:tab/>
        </w:r>
        <w:r w:rsidRPr="004D1F8E">
          <w:rPr>
            <w:rStyle w:val="Hyperlink"/>
            <w:noProof/>
          </w:rPr>
          <w:t>Load balancers</w:t>
        </w:r>
        <w:r>
          <w:rPr>
            <w:noProof/>
            <w:webHidden/>
          </w:rPr>
          <w:tab/>
        </w:r>
        <w:r>
          <w:rPr>
            <w:noProof/>
            <w:webHidden/>
          </w:rPr>
          <w:fldChar w:fldCharType="begin"/>
        </w:r>
        <w:r>
          <w:rPr>
            <w:noProof/>
            <w:webHidden/>
          </w:rPr>
          <w:instrText xml:space="preserve"> PAGEREF _Toc127191407 \h </w:instrText>
        </w:r>
        <w:r>
          <w:rPr>
            <w:noProof/>
            <w:webHidden/>
          </w:rPr>
        </w:r>
        <w:r>
          <w:rPr>
            <w:noProof/>
            <w:webHidden/>
          </w:rPr>
          <w:fldChar w:fldCharType="separate"/>
        </w:r>
        <w:r>
          <w:rPr>
            <w:noProof/>
            <w:webHidden/>
          </w:rPr>
          <w:t>57</w:t>
        </w:r>
        <w:r>
          <w:rPr>
            <w:noProof/>
            <w:webHidden/>
          </w:rPr>
          <w:fldChar w:fldCharType="end"/>
        </w:r>
      </w:hyperlink>
    </w:p>
    <w:p w14:paraId="72719479" w14:textId="6B3761A4" w:rsidR="00B54434" w:rsidRDefault="00B54434">
      <w:pPr>
        <w:pStyle w:val="TOC2"/>
        <w:rPr>
          <w:rFonts w:asciiTheme="minorHAnsi" w:eastAsiaTheme="minorEastAsia" w:hAnsiTheme="minorHAnsi" w:cstheme="minorBidi"/>
          <w:noProof/>
          <w:szCs w:val="22"/>
          <w:lang w:val="en-NL" w:eastAsia="en-NL" w:bidi="ar-SA"/>
        </w:rPr>
      </w:pPr>
      <w:hyperlink w:anchor="_Toc127191408" w:history="1">
        <w:r w:rsidRPr="004D1F8E">
          <w:rPr>
            <w:rStyle w:val="Hyperlink"/>
            <w:noProof/>
          </w:rPr>
          <w:t>5.7</w:t>
        </w:r>
        <w:r>
          <w:rPr>
            <w:rFonts w:asciiTheme="minorHAnsi" w:eastAsiaTheme="minorEastAsia" w:hAnsiTheme="minorHAnsi" w:cstheme="minorBidi"/>
            <w:noProof/>
            <w:szCs w:val="22"/>
            <w:lang w:val="en-NL" w:eastAsia="en-NL" w:bidi="ar-SA"/>
          </w:rPr>
          <w:tab/>
        </w:r>
        <w:r w:rsidRPr="004D1F8E">
          <w:rPr>
            <w:rStyle w:val="Hyperlink"/>
            <w:noProof/>
          </w:rPr>
          <w:t>Deviations from standards (RAL / EtP)</w:t>
        </w:r>
        <w:r>
          <w:rPr>
            <w:noProof/>
            <w:webHidden/>
          </w:rPr>
          <w:tab/>
        </w:r>
        <w:r>
          <w:rPr>
            <w:noProof/>
            <w:webHidden/>
          </w:rPr>
          <w:fldChar w:fldCharType="begin"/>
        </w:r>
        <w:r>
          <w:rPr>
            <w:noProof/>
            <w:webHidden/>
          </w:rPr>
          <w:instrText xml:space="preserve"> PAGEREF _Toc127191408 \h </w:instrText>
        </w:r>
        <w:r>
          <w:rPr>
            <w:noProof/>
            <w:webHidden/>
          </w:rPr>
        </w:r>
        <w:r>
          <w:rPr>
            <w:noProof/>
            <w:webHidden/>
          </w:rPr>
          <w:fldChar w:fldCharType="separate"/>
        </w:r>
        <w:r>
          <w:rPr>
            <w:noProof/>
            <w:webHidden/>
          </w:rPr>
          <w:t>58</w:t>
        </w:r>
        <w:r>
          <w:rPr>
            <w:noProof/>
            <w:webHidden/>
          </w:rPr>
          <w:fldChar w:fldCharType="end"/>
        </w:r>
      </w:hyperlink>
    </w:p>
    <w:p w14:paraId="0A59DC6C" w14:textId="070DB75C" w:rsidR="00B54434" w:rsidRDefault="00B54434">
      <w:pPr>
        <w:pStyle w:val="TOC2"/>
        <w:rPr>
          <w:rFonts w:asciiTheme="minorHAnsi" w:eastAsiaTheme="minorEastAsia" w:hAnsiTheme="minorHAnsi" w:cstheme="minorBidi"/>
          <w:noProof/>
          <w:szCs w:val="22"/>
          <w:lang w:val="en-NL" w:eastAsia="en-NL" w:bidi="ar-SA"/>
        </w:rPr>
      </w:pPr>
      <w:hyperlink w:anchor="_Toc127191409" w:history="1">
        <w:r w:rsidRPr="004D1F8E">
          <w:rPr>
            <w:rStyle w:val="Hyperlink"/>
            <w:noProof/>
          </w:rPr>
          <w:t>5.8</w:t>
        </w:r>
        <w:r>
          <w:rPr>
            <w:rFonts w:asciiTheme="minorHAnsi" w:eastAsiaTheme="minorEastAsia" w:hAnsiTheme="minorHAnsi" w:cstheme="minorBidi"/>
            <w:noProof/>
            <w:szCs w:val="22"/>
            <w:lang w:val="en-NL" w:eastAsia="en-NL" w:bidi="ar-SA"/>
          </w:rPr>
          <w:tab/>
        </w:r>
        <w:r w:rsidRPr="004D1F8E">
          <w:rPr>
            <w:rStyle w:val="Hyperlink"/>
            <w:noProof/>
          </w:rPr>
          <w:t>Licenses</w:t>
        </w:r>
        <w:r>
          <w:rPr>
            <w:noProof/>
            <w:webHidden/>
          </w:rPr>
          <w:tab/>
        </w:r>
        <w:r>
          <w:rPr>
            <w:noProof/>
            <w:webHidden/>
          </w:rPr>
          <w:fldChar w:fldCharType="begin"/>
        </w:r>
        <w:r>
          <w:rPr>
            <w:noProof/>
            <w:webHidden/>
          </w:rPr>
          <w:instrText xml:space="preserve"> PAGEREF _Toc127191409 \h </w:instrText>
        </w:r>
        <w:r>
          <w:rPr>
            <w:noProof/>
            <w:webHidden/>
          </w:rPr>
        </w:r>
        <w:r>
          <w:rPr>
            <w:noProof/>
            <w:webHidden/>
          </w:rPr>
          <w:fldChar w:fldCharType="separate"/>
        </w:r>
        <w:r>
          <w:rPr>
            <w:noProof/>
            <w:webHidden/>
          </w:rPr>
          <w:t>58</w:t>
        </w:r>
        <w:r>
          <w:rPr>
            <w:noProof/>
            <w:webHidden/>
          </w:rPr>
          <w:fldChar w:fldCharType="end"/>
        </w:r>
      </w:hyperlink>
    </w:p>
    <w:p w14:paraId="3469D574" w14:textId="124CEA36" w:rsidR="00B54434" w:rsidRDefault="00B54434">
      <w:pPr>
        <w:pStyle w:val="TOC2"/>
        <w:rPr>
          <w:rFonts w:asciiTheme="minorHAnsi" w:eastAsiaTheme="minorEastAsia" w:hAnsiTheme="minorHAnsi" w:cstheme="minorBidi"/>
          <w:noProof/>
          <w:szCs w:val="22"/>
          <w:lang w:val="en-NL" w:eastAsia="en-NL" w:bidi="ar-SA"/>
        </w:rPr>
      </w:pPr>
      <w:hyperlink w:anchor="_Toc127191410" w:history="1">
        <w:r w:rsidRPr="004D1F8E">
          <w:rPr>
            <w:rStyle w:val="Hyperlink"/>
            <w:noProof/>
          </w:rPr>
          <w:t>5.9</w:t>
        </w:r>
        <w:r>
          <w:rPr>
            <w:rFonts w:asciiTheme="minorHAnsi" w:eastAsiaTheme="minorEastAsia" w:hAnsiTheme="minorHAnsi" w:cstheme="minorBidi"/>
            <w:noProof/>
            <w:szCs w:val="22"/>
            <w:lang w:val="en-NL" w:eastAsia="en-NL" w:bidi="ar-SA"/>
          </w:rPr>
          <w:tab/>
        </w:r>
        <w:r w:rsidRPr="004D1F8E">
          <w:rPr>
            <w:rStyle w:val="Hyperlink"/>
            <w:noProof/>
          </w:rPr>
          <w:t>Service Management</w:t>
        </w:r>
        <w:r>
          <w:rPr>
            <w:noProof/>
            <w:webHidden/>
          </w:rPr>
          <w:tab/>
        </w:r>
        <w:r>
          <w:rPr>
            <w:noProof/>
            <w:webHidden/>
          </w:rPr>
          <w:fldChar w:fldCharType="begin"/>
        </w:r>
        <w:r>
          <w:rPr>
            <w:noProof/>
            <w:webHidden/>
          </w:rPr>
          <w:instrText xml:space="preserve"> PAGEREF _Toc127191410 \h </w:instrText>
        </w:r>
        <w:r>
          <w:rPr>
            <w:noProof/>
            <w:webHidden/>
          </w:rPr>
        </w:r>
        <w:r>
          <w:rPr>
            <w:noProof/>
            <w:webHidden/>
          </w:rPr>
          <w:fldChar w:fldCharType="separate"/>
        </w:r>
        <w:r>
          <w:rPr>
            <w:noProof/>
            <w:webHidden/>
          </w:rPr>
          <w:t>58</w:t>
        </w:r>
        <w:r>
          <w:rPr>
            <w:noProof/>
            <w:webHidden/>
          </w:rPr>
          <w:fldChar w:fldCharType="end"/>
        </w:r>
      </w:hyperlink>
    </w:p>
    <w:p w14:paraId="5B2EA226" w14:textId="4445604D" w:rsidR="00B54434" w:rsidRDefault="00B54434">
      <w:pPr>
        <w:pStyle w:val="TOC2"/>
        <w:rPr>
          <w:rFonts w:asciiTheme="minorHAnsi" w:eastAsiaTheme="minorEastAsia" w:hAnsiTheme="minorHAnsi" w:cstheme="minorBidi"/>
          <w:noProof/>
          <w:szCs w:val="22"/>
          <w:lang w:val="en-NL" w:eastAsia="en-NL" w:bidi="ar-SA"/>
        </w:rPr>
      </w:pPr>
      <w:hyperlink w:anchor="_Toc127191411" w:history="1">
        <w:r w:rsidRPr="004D1F8E">
          <w:rPr>
            <w:rStyle w:val="Hyperlink"/>
            <w:noProof/>
          </w:rPr>
          <w:t>5.10</w:t>
        </w:r>
        <w:r>
          <w:rPr>
            <w:rFonts w:asciiTheme="minorHAnsi" w:eastAsiaTheme="minorEastAsia" w:hAnsiTheme="minorHAnsi" w:cstheme="minorBidi"/>
            <w:noProof/>
            <w:szCs w:val="22"/>
            <w:lang w:val="en-NL" w:eastAsia="en-NL" w:bidi="ar-SA"/>
          </w:rPr>
          <w:tab/>
        </w:r>
        <w:r w:rsidRPr="004D1F8E">
          <w:rPr>
            <w:rStyle w:val="Hyperlink"/>
            <w:noProof/>
          </w:rPr>
          <w:t>Security</w:t>
        </w:r>
        <w:r>
          <w:rPr>
            <w:noProof/>
            <w:webHidden/>
          </w:rPr>
          <w:tab/>
        </w:r>
        <w:r>
          <w:rPr>
            <w:noProof/>
            <w:webHidden/>
          </w:rPr>
          <w:fldChar w:fldCharType="begin"/>
        </w:r>
        <w:r>
          <w:rPr>
            <w:noProof/>
            <w:webHidden/>
          </w:rPr>
          <w:instrText xml:space="preserve"> PAGEREF _Toc127191411 \h </w:instrText>
        </w:r>
        <w:r>
          <w:rPr>
            <w:noProof/>
            <w:webHidden/>
          </w:rPr>
        </w:r>
        <w:r>
          <w:rPr>
            <w:noProof/>
            <w:webHidden/>
          </w:rPr>
          <w:fldChar w:fldCharType="separate"/>
        </w:r>
        <w:r>
          <w:rPr>
            <w:noProof/>
            <w:webHidden/>
          </w:rPr>
          <w:t>59</w:t>
        </w:r>
        <w:r>
          <w:rPr>
            <w:noProof/>
            <w:webHidden/>
          </w:rPr>
          <w:fldChar w:fldCharType="end"/>
        </w:r>
      </w:hyperlink>
    </w:p>
    <w:p w14:paraId="270F71EF" w14:textId="2F274A4A" w:rsidR="00B54434" w:rsidRDefault="00B54434">
      <w:pPr>
        <w:pStyle w:val="TOC1"/>
        <w:rPr>
          <w:rFonts w:asciiTheme="minorHAnsi" w:eastAsiaTheme="minorEastAsia" w:hAnsiTheme="minorHAnsi" w:cstheme="minorBidi"/>
          <w:b w:val="0"/>
          <w:szCs w:val="22"/>
          <w:lang w:val="en-NL" w:eastAsia="en-NL" w:bidi="ar-SA"/>
        </w:rPr>
      </w:pPr>
      <w:hyperlink w:anchor="_Toc127191412" w:history="1">
        <w:r w:rsidRPr="004D1F8E">
          <w:rPr>
            <w:rStyle w:val="Hyperlink"/>
          </w:rPr>
          <w:t>6</w:t>
        </w:r>
        <w:r>
          <w:rPr>
            <w:rFonts w:asciiTheme="minorHAnsi" w:eastAsiaTheme="minorEastAsia" w:hAnsiTheme="minorHAnsi" w:cstheme="minorBidi"/>
            <w:b w:val="0"/>
            <w:szCs w:val="22"/>
            <w:lang w:val="en-NL" w:eastAsia="en-NL" w:bidi="ar-SA"/>
          </w:rPr>
          <w:tab/>
        </w:r>
        <w:r w:rsidRPr="004D1F8E">
          <w:rPr>
            <w:rStyle w:val="Hyperlink"/>
          </w:rPr>
          <w:t>Potential future improvements</w:t>
        </w:r>
        <w:r>
          <w:rPr>
            <w:webHidden/>
          </w:rPr>
          <w:tab/>
        </w:r>
        <w:r>
          <w:rPr>
            <w:webHidden/>
          </w:rPr>
          <w:fldChar w:fldCharType="begin"/>
        </w:r>
        <w:r>
          <w:rPr>
            <w:webHidden/>
          </w:rPr>
          <w:instrText xml:space="preserve"> PAGEREF _Toc127191412 \h </w:instrText>
        </w:r>
        <w:r>
          <w:rPr>
            <w:webHidden/>
          </w:rPr>
        </w:r>
        <w:r>
          <w:rPr>
            <w:webHidden/>
          </w:rPr>
          <w:fldChar w:fldCharType="separate"/>
        </w:r>
        <w:r>
          <w:rPr>
            <w:webHidden/>
          </w:rPr>
          <w:t>62</w:t>
        </w:r>
        <w:r>
          <w:rPr>
            <w:webHidden/>
          </w:rPr>
          <w:fldChar w:fldCharType="end"/>
        </w:r>
      </w:hyperlink>
    </w:p>
    <w:p w14:paraId="1692A768" w14:textId="713CF65A" w:rsidR="00B54434" w:rsidRDefault="00B54434">
      <w:pPr>
        <w:pStyle w:val="TOC1"/>
        <w:rPr>
          <w:rFonts w:asciiTheme="minorHAnsi" w:eastAsiaTheme="minorEastAsia" w:hAnsiTheme="minorHAnsi" w:cstheme="minorBidi"/>
          <w:b w:val="0"/>
          <w:szCs w:val="22"/>
          <w:lang w:val="en-NL" w:eastAsia="en-NL" w:bidi="ar-SA"/>
        </w:rPr>
      </w:pPr>
      <w:hyperlink w:anchor="_Toc127191413" w:history="1">
        <w:r w:rsidRPr="004D1F8E">
          <w:rPr>
            <w:rStyle w:val="Hyperlink"/>
          </w:rPr>
          <w:t xml:space="preserve">Appendix A: </w:t>
        </w:r>
        <w:r w:rsidRPr="004D1F8E">
          <w:rPr>
            <w:rStyle w:val="Hyperlink"/>
            <w:lang w:val="en-US"/>
          </w:rPr>
          <w:t>Technology and Sizing (at design verification)</w:t>
        </w:r>
        <w:r>
          <w:rPr>
            <w:webHidden/>
          </w:rPr>
          <w:tab/>
        </w:r>
        <w:r>
          <w:rPr>
            <w:webHidden/>
          </w:rPr>
          <w:fldChar w:fldCharType="begin"/>
        </w:r>
        <w:r>
          <w:rPr>
            <w:webHidden/>
          </w:rPr>
          <w:instrText xml:space="preserve"> PAGEREF _Toc127191413 \h </w:instrText>
        </w:r>
        <w:r>
          <w:rPr>
            <w:webHidden/>
          </w:rPr>
        </w:r>
        <w:r>
          <w:rPr>
            <w:webHidden/>
          </w:rPr>
          <w:fldChar w:fldCharType="separate"/>
        </w:r>
        <w:r>
          <w:rPr>
            <w:webHidden/>
          </w:rPr>
          <w:t>63</w:t>
        </w:r>
        <w:r>
          <w:rPr>
            <w:webHidden/>
          </w:rPr>
          <w:fldChar w:fldCharType="end"/>
        </w:r>
      </w:hyperlink>
    </w:p>
    <w:p w14:paraId="132D027F" w14:textId="063DF2DF" w:rsidR="00B54434" w:rsidRDefault="00B54434">
      <w:pPr>
        <w:pStyle w:val="TOC2"/>
        <w:rPr>
          <w:rFonts w:asciiTheme="minorHAnsi" w:eastAsiaTheme="minorEastAsia" w:hAnsiTheme="minorHAnsi" w:cstheme="minorBidi"/>
          <w:noProof/>
          <w:szCs w:val="22"/>
          <w:lang w:val="en-NL" w:eastAsia="en-NL" w:bidi="ar-SA"/>
        </w:rPr>
      </w:pPr>
      <w:hyperlink w:anchor="_Toc127191414" w:history="1">
        <w:r w:rsidRPr="004D1F8E">
          <w:rPr>
            <w:rStyle w:val="Hyperlink"/>
            <w:i/>
            <w:noProof/>
            <w:lang w:val="en-US" w:eastAsia="nl-NL"/>
          </w:rPr>
          <w:t>Node details</w:t>
        </w:r>
        <w:r>
          <w:rPr>
            <w:noProof/>
            <w:webHidden/>
          </w:rPr>
          <w:tab/>
        </w:r>
        <w:r>
          <w:rPr>
            <w:noProof/>
            <w:webHidden/>
          </w:rPr>
          <w:fldChar w:fldCharType="begin"/>
        </w:r>
        <w:r>
          <w:rPr>
            <w:noProof/>
            <w:webHidden/>
          </w:rPr>
          <w:instrText xml:space="preserve"> PAGEREF _Toc127191414 \h </w:instrText>
        </w:r>
        <w:r>
          <w:rPr>
            <w:noProof/>
            <w:webHidden/>
          </w:rPr>
        </w:r>
        <w:r>
          <w:rPr>
            <w:noProof/>
            <w:webHidden/>
          </w:rPr>
          <w:fldChar w:fldCharType="separate"/>
        </w:r>
        <w:r>
          <w:rPr>
            <w:noProof/>
            <w:webHidden/>
          </w:rPr>
          <w:t>63</w:t>
        </w:r>
        <w:r>
          <w:rPr>
            <w:noProof/>
            <w:webHidden/>
          </w:rPr>
          <w:fldChar w:fldCharType="end"/>
        </w:r>
      </w:hyperlink>
    </w:p>
    <w:p w14:paraId="40C58114" w14:textId="60FE3491" w:rsidR="00B54434" w:rsidRDefault="00B54434">
      <w:pPr>
        <w:pStyle w:val="TOC2"/>
        <w:rPr>
          <w:rFonts w:asciiTheme="minorHAnsi" w:eastAsiaTheme="minorEastAsia" w:hAnsiTheme="minorHAnsi" w:cstheme="minorBidi"/>
          <w:noProof/>
          <w:szCs w:val="22"/>
          <w:lang w:val="en-NL" w:eastAsia="en-NL" w:bidi="ar-SA"/>
        </w:rPr>
      </w:pPr>
      <w:hyperlink w:anchor="_Toc127191415" w:history="1">
        <w:r w:rsidRPr="004D1F8E">
          <w:rPr>
            <w:rStyle w:val="Hyperlink"/>
            <w:i/>
            <w:noProof/>
            <w:lang w:val="en-US" w:eastAsia="nl-NL"/>
          </w:rPr>
          <w:t>Storage</w:t>
        </w:r>
        <w:r>
          <w:rPr>
            <w:noProof/>
            <w:webHidden/>
          </w:rPr>
          <w:tab/>
        </w:r>
        <w:r>
          <w:rPr>
            <w:noProof/>
            <w:webHidden/>
          </w:rPr>
          <w:fldChar w:fldCharType="begin"/>
        </w:r>
        <w:r>
          <w:rPr>
            <w:noProof/>
            <w:webHidden/>
          </w:rPr>
          <w:instrText xml:space="preserve"> PAGEREF _Toc127191415 \h </w:instrText>
        </w:r>
        <w:r>
          <w:rPr>
            <w:noProof/>
            <w:webHidden/>
          </w:rPr>
        </w:r>
        <w:r>
          <w:rPr>
            <w:noProof/>
            <w:webHidden/>
          </w:rPr>
          <w:fldChar w:fldCharType="separate"/>
        </w:r>
        <w:r>
          <w:rPr>
            <w:noProof/>
            <w:webHidden/>
          </w:rPr>
          <w:t>66</w:t>
        </w:r>
        <w:r>
          <w:rPr>
            <w:noProof/>
            <w:webHidden/>
          </w:rPr>
          <w:fldChar w:fldCharType="end"/>
        </w:r>
      </w:hyperlink>
    </w:p>
    <w:p w14:paraId="73F5A5EB" w14:textId="29D84D7C" w:rsidR="00B54434" w:rsidRDefault="00B54434">
      <w:pPr>
        <w:pStyle w:val="TOC2"/>
        <w:rPr>
          <w:rFonts w:asciiTheme="minorHAnsi" w:eastAsiaTheme="minorEastAsia" w:hAnsiTheme="minorHAnsi" w:cstheme="minorBidi"/>
          <w:noProof/>
          <w:szCs w:val="22"/>
          <w:lang w:val="en-NL" w:eastAsia="en-NL" w:bidi="ar-SA"/>
        </w:rPr>
      </w:pPr>
      <w:hyperlink w:anchor="_Toc127191416" w:history="1">
        <w:r w:rsidRPr="004D1F8E">
          <w:rPr>
            <w:rStyle w:val="Hyperlink"/>
            <w:i/>
            <w:noProof/>
            <w:lang w:val="en-US" w:eastAsia="nl-NL"/>
          </w:rPr>
          <w:t>Software</w:t>
        </w:r>
        <w:r>
          <w:rPr>
            <w:noProof/>
            <w:webHidden/>
          </w:rPr>
          <w:tab/>
        </w:r>
        <w:r>
          <w:rPr>
            <w:noProof/>
            <w:webHidden/>
          </w:rPr>
          <w:fldChar w:fldCharType="begin"/>
        </w:r>
        <w:r>
          <w:rPr>
            <w:noProof/>
            <w:webHidden/>
          </w:rPr>
          <w:instrText xml:space="preserve"> PAGEREF _Toc127191416 \h </w:instrText>
        </w:r>
        <w:r>
          <w:rPr>
            <w:noProof/>
            <w:webHidden/>
          </w:rPr>
        </w:r>
        <w:r>
          <w:rPr>
            <w:noProof/>
            <w:webHidden/>
          </w:rPr>
          <w:fldChar w:fldCharType="separate"/>
        </w:r>
        <w:r>
          <w:rPr>
            <w:noProof/>
            <w:webHidden/>
          </w:rPr>
          <w:t>71</w:t>
        </w:r>
        <w:r>
          <w:rPr>
            <w:noProof/>
            <w:webHidden/>
          </w:rPr>
          <w:fldChar w:fldCharType="end"/>
        </w:r>
      </w:hyperlink>
    </w:p>
    <w:p w14:paraId="31EB176B" w14:textId="5AC0C849" w:rsidR="00B54434" w:rsidRDefault="00B54434">
      <w:pPr>
        <w:pStyle w:val="TOC2"/>
        <w:rPr>
          <w:rFonts w:asciiTheme="minorHAnsi" w:eastAsiaTheme="minorEastAsia" w:hAnsiTheme="minorHAnsi" w:cstheme="minorBidi"/>
          <w:noProof/>
          <w:szCs w:val="22"/>
          <w:lang w:val="en-NL" w:eastAsia="en-NL" w:bidi="ar-SA"/>
        </w:rPr>
      </w:pPr>
      <w:hyperlink w:anchor="_Toc127191417" w:history="1">
        <w:r w:rsidRPr="004D1F8E">
          <w:rPr>
            <w:rStyle w:val="Hyperlink"/>
            <w:i/>
            <w:noProof/>
            <w:lang w:val="en-US" w:eastAsia="nl-NL"/>
          </w:rPr>
          <w:t>Load Balancers</w:t>
        </w:r>
        <w:r>
          <w:rPr>
            <w:noProof/>
            <w:webHidden/>
          </w:rPr>
          <w:tab/>
        </w:r>
        <w:r>
          <w:rPr>
            <w:noProof/>
            <w:webHidden/>
          </w:rPr>
          <w:fldChar w:fldCharType="begin"/>
        </w:r>
        <w:r>
          <w:rPr>
            <w:noProof/>
            <w:webHidden/>
          </w:rPr>
          <w:instrText xml:space="preserve"> PAGEREF _Toc127191417 \h </w:instrText>
        </w:r>
        <w:r>
          <w:rPr>
            <w:noProof/>
            <w:webHidden/>
          </w:rPr>
        </w:r>
        <w:r>
          <w:rPr>
            <w:noProof/>
            <w:webHidden/>
          </w:rPr>
          <w:fldChar w:fldCharType="separate"/>
        </w:r>
        <w:r>
          <w:rPr>
            <w:noProof/>
            <w:webHidden/>
          </w:rPr>
          <w:t>74</w:t>
        </w:r>
        <w:r>
          <w:rPr>
            <w:noProof/>
            <w:webHidden/>
          </w:rPr>
          <w:fldChar w:fldCharType="end"/>
        </w:r>
      </w:hyperlink>
    </w:p>
    <w:p w14:paraId="22EE1ED7" w14:textId="04B8C8BC" w:rsidR="00B54434" w:rsidRDefault="00B54434">
      <w:pPr>
        <w:pStyle w:val="TOC1"/>
        <w:rPr>
          <w:rFonts w:asciiTheme="minorHAnsi" w:eastAsiaTheme="minorEastAsia" w:hAnsiTheme="minorHAnsi" w:cstheme="minorBidi"/>
          <w:b w:val="0"/>
          <w:szCs w:val="22"/>
          <w:lang w:val="en-NL" w:eastAsia="en-NL" w:bidi="ar-SA"/>
        </w:rPr>
      </w:pPr>
      <w:hyperlink w:anchor="_Toc127191418" w:history="1">
        <w:r w:rsidRPr="004D1F8E">
          <w:rPr>
            <w:rStyle w:val="Hyperlink"/>
            <w:lang w:val="en-US"/>
          </w:rPr>
          <w:t>Appendix B: Network Protocol Matrix</w:t>
        </w:r>
        <w:r>
          <w:rPr>
            <w:webHidden/>
          </w:rPr>
          <w:tab/>
        </w:r>
        <w:r>
          <w:rPr>
            <w:webHidden/>
          </w:rPr>
          <w:fldChar w:fldCharType="begin"/>
        </w:r>
        <w:r>
          <w:rPr>
            <w:webHidden/>
          </w:rPr>
          <w:instrText xml:space="preserve"> PAGEREF _Toc127191418 \h </w:instrText>
        </w:r>
        <w:r>
          <w:rPr>
            <w:webHidden/>
          </w:rPr>
        </w:r>
        <w:r>
          <w:rPr>
            <w:webHidden/>
          </w:rPr>
          <w:fldChar w:fldCharType="separate"/>
        </w:r>
        <w:r>
          <w:rPr>
            <w:webHidden/>
          </w:rPr>
          <w:t>75</w:t>
        </w:r>
        <w:r>
          <w:rPr>
            <w:webHidden/>
          </w:rPr>
          <w:fldChar w:fldCharType="end"/>
        </w:r>
      </w:hyperlink>
    </w:p>
    <w:p w14:paraId="2421F613" w14:textId="4DDDDCB9" w:rsidR="00B54434" w:rsidRDefault="00B54434">
      <w:pPr>
        <w:pStyle w:val="TOC1"/>
        <w:rPr>
          <w:rFonts w:asciiTheme="minorHAnsi" w:eastAsiaTheme="minorEastAsia" w:hAnsiTheme="minorHAnsi" w:cstheme="minorBidi"/>
          <w:b w:val="0"/>
          <w:szCs w:val="22"/>
          <w:lang w:val="en-NL" w:eastAsia="en-NL" w:bidi="ar-SA"/>
        </w:rPr>
      </w:pPr>
      <w:hyperlink w:anchor="_Toc127191419" w:history="1">
        <w:r w:rsidRPr="004D1F8E">
          <w:rPr>
            <w:rStyle w:val="Hyperlink"/>
            <w:lang w:val="en-US"/>
          </w:rPr>
          <w:t>Appendix C: Users and Groups</w:t>
        </w:r>
        <w:r>
          <w:rPr>
            <w:webHidden/>
          </w:rPr>
          <w:tab/>
        </w:r>
        <w:r>
          <w:rPr>
            <w:webHidden/>
          </w:rPr>
          <w:fldChar w:fldCharType="begin"/>
        </w:r>
        <w:r>
          <w:rPr>
            <w:webHidden/>
          </w:rPr>
          <w:instrText xml:space="preserve"> PAGEREF _Toc127191419 \h </w:instrText>
        </w:r>
        <w:r>
          <w:rPr>
            <w:webHidden/>
          </w:rPr>
        </w:r>
        <w:r>
          <w:rPr>
            <w:webHidden/>
          </w:rPr>
          <w:fldChar w:fldCharType="separate"/>
        </w:r>
        <w:r>
          <w:rPr>
            <w:webHidden/>
          </w:rPr>
          <w:t>79</w:t>
        </w:r>
        <w:r>
          <w:rPr>
            <w:webHidden/>
          </w:rPr>
          <w:fldChar w:fldCharType="end"/>
        </w:r>
      </w:hyperlink>
    </w:p>
    <w:p w14:paraId="45E9F3D2" w14:textId="6F2B3937" w:rsidR="00B54434" w:rsidRDefault="00B54434">
      <w:pPr>
        <w:pStyle w:val="TOC1"/>
        <w:rPr>
          <w:rFonts w:asciiTheme="minorHAnsi" w:eastAsiaTheme="minorEastAsia" w:hAnsiTheme="minorHAnsi" w:cstheme="minorBidi"/>
          <w:b w:val="0"/>
          <w:szCs w:val="22"/>
          <w:lang w:val="en-NL" w:eastAsia="en-NL" w:bidi="ar-SA"/>
        </w:rPr>
      </w:pPr>
      <w:hyperlink w:anchor="_Toc127191420" w:history="1">
        <w:r w:rsidRPr="004D1F8E">
          <w:rPr>
            <w:rStyle w:val="Hyperlink"/>
            <w:lang w:val="en-US"/>
          </w:rPr>
          <w:t>Appendix D: Security</w:t>
        </w:r>
        <w:r>
          <w:rPr>
            <w:webHidden/>
          </w:rPr>
          <w:tab/>
        </w:r>
        <w:r>
          <w:rPr>
            <w:webHidden/>
          </w:rPr>
          <w:fldChar w:fldCharType="begin"/>
        </w:r>
        <w:r>
          <w:rPr>
            <w:webHidden/>
          </w:rPr>
          <w:instrText xml:space="preserve"> PAGEREF _Toc127191420 \h </w:instrText>
        </w:r>
        <w:r>
          <w:rPr>
            <w:webHidden/>
          </w:rPr>
        </w:r>
        <w:r>
          <w:rPr>
            <w:webHidden/>
          </w:rPr>
          <w:fldChar w:fldCharType="separate"/>
        </w:r>
        <w:r>
          <w:rPr>
            <w:webHidden/>
          </w:rPr>
          <w:t>80</w:t>
        </w:r>
        <w:r>
          <w:rPr>
            <w:webHidden/>
          </w:rPr>
          <w:fldChar w:fldCharType="end"/>
        </w:r>
      </w:hyperlink>
    </w:p>
    <w:p w14:paraId="3B3B8C9E" w14:textId="5C675197" w:rsidR="00B54434" w:rsidRDefault="00B54434">
      <w:pPr>
        <w:pStyle w:val="TOC1"/>
        <w:rPr>
          <w:rFonts w:asciiTheme="minorHAnsi" w:eastAsiaTheme="minorEastAsia" w:hAnsiTheme="minorHAnsi" w:cstheme="minorBidi"/>
          <w:b w:val="0"/>
          <w:szCs w:val="22"/>
          <w:lang w:val="en-NL" w:eastAsia="en-NL" w:bidi="ar-SA"/>
        </w:rPr>
      </w:pPr>
      <w:hyperlink w:anchor="_Toc127191421" w:history="1">
        <w:r w:rsidRPr="004D1F8E">
          <w:rPr>
            <w:rStyle w:val="Hyperlink"/>
            <w:lang w:val="nl-NL"/>
          </w:rPr>
          <w:t>Appendix F: Legenda</w:t>
        </w:r>
        <w:r>
          <w:rPr>
            <w:webHidden/>
          </w:rPr>
          <w:tab/>
        </w:r>
        <w:r>
          <w:rPr>
            <w:webHidden/>
          </w:rPr>
          <w:fldChar w:fldCharType="begin"/>
        </w:r>
        <w:r>
          <w:rPr>
            <w:webHidden/>
          </w:rPr>
          <w:instrText xml:space="preserve"> PAGEREF _Toc127191421 \h </w:instrText>
        </w:r>
        <w:r>
          <w:rPr>
            <w:webHidden/>
          </w:rPr>
        </w:r>
        <w:r>
          <w:rPr>
            <w:webHidden/>
          </w:rPr>
          <w:fldChar w:fldCharType="separate"/>
        </w:r>
        <w:r>
          <w:rPr>
            <w:webHidden/>
          </w:rPr>
          <w:t>82</w:t>
        </w:r>
        <w:r>
          <w:rPr>
            <w:webHidden/>
          </w:rPr>
          <w:fldChar w:fldCharType="end"/>
        </w:r>
      </w:hyperlink>
    </w:p>
    <w:p w14:paraId="768E4E41" w14:textId="6F7F2C18" w:rsidR="00B54434" w:rsidRDefault="00B54434">
      <w:pPr>
        <w:pStyle w:val="TOC2"/>
        <w:rPr>
          <w:rFonts w:asciiTheme="minorHAnsi" w:eastAsiaTheme="minorEastAsia" w:hAnsiTheme="minorHAnsi" w:cstheme="minorBidi"/>
          <w:noProof/>
          <w:szCs w:val="22"/>
          <w:lang w:val="en-NL" w:eastAsia="en-NL" w:bidi="ar-SA"/>
        </w:rPr>
      </w:pPr>
      <w:hyperlink w:anchor="_Toc127191422" w:history="1">
        <w:r w:rsidRPr="004D1F8E">
          <w:rPr>
            <w:rStyle w:val="Hyperlink"/>
            <w:noProof/>
            <w:lang w:val="nl-NL"/>
          </w:rPr>
          <w:t>Legenda Context Diagram</w:t>
        </w:r>
        <w:r>
          <w:rPr>
            <w:noProof/>
            <w:webHidden/>
          </w:rPr>
          <w:tab/>
        </w:r>
        <w:r>
          <w:rPr>
            <w:noProof/>
            <w:webHidden/>
          </w:rPr>
          <w:fldChar w:fldCharType="begin"/>
        </w:r>
        <w:r>
          <w:rPr>
            <w:noProof/>
            <w:webHidden/>
          </w:rPr>
          <w:instrText xml:space="preserve"> PAGEREF _Toc127191422 \h </w:instrText>
        </w:r>
        <w:r>
          <w:rPr>
            <w:noProof/>
            <w:webHidden/>
          </w:rPr>
        </w:r>
        <w:r>
          <w:rPr>
            <w:noProof/>
            <w:webHidden/>
          </w:rPr>
          <w:fldChar w:fldCharType="separate"/>
        </w:r>
        <w:r>
          <w:rPr>
            <w:noProof/>
            <w:webHidden/>
          </w:rPr>
          <w:t>82</w:t>
        </w:r>
        <w:r>
          <w:rPr>
            <w:noProof/>
            <w:webHidden/>
          </w:rPr>
          <w:fldChar w:fldCharType="end"/>
        </w:r>
      </w:hyperlink>
    </w:p>
    <w:p w14:paraId="4C5D110B" w14:textId="75219D2E" w:rsidR="00B54434" w:rsidRDefault="00B54434">
      <w:pPr>
        <w:pStyle w:val="TOC2"/>
        <w:rPr>
          <w:rFonts w:asciiTheme="minorHAnsi" w:eastAsiaTheme="minorEastAsia" w:hAnsiTheme="minorHAnsi" w:cstheme="minorBidi"/>
          <w:noProof/>
          <w:szCs w:val="22"/>
          <w:lang w:val="en-NL" w:eastAsia="en-NL" w:bidi="ar-SA"/>
        </w:rPr>
      </w:pPr>
      <w:hyperlink w:anchor="_Toc127191423" w:history="1">
        <w:r w:rsidRPr="004D1F8E">
          <w:rPr>
            <w:rStyle w:val="Hyperlink"/>
            <w:noProof/>
            <w:lang w:val="nl-NL"/>
          </w:rPr>
          <w:t>Legenda System Diagram</w:t>
        </w:r>
        <w:r>
          <w:rPr>
            <w:noProof/>
            <w:webHidden/>
          </w:rPr>
          <w:tab/>
        </w:r>
        <w:r>
          <w:rPr>
            <w:noProof/>
            <w:webHidden/>
          </w:rPr>
          <w:fldChar w:fldCharType="begin"/>
        </w:r>
        <w:r>
          <w:rPr>
            <w:noProof/>
            <w:webHidden/>
          </w:rPr>
          <w:instrText xml:space="preserve"> PAGEREF _Toc127191423 \h </w:instrText>
        </w:r>
        <w:r>
          <w:rPr>
            <w:noProof/>
            <w:webHidden/>
          </w:rPr>
        </w:r>
        <w:r>
          <w:rPr>
            <w:noProof/>
            <w:webHidden/>
          </w:rPr>
          <w:fldChar w:fldCharType="separate"/>
        </w:r>
        <w:r>
          <w:rPr>
            <w:noProof/>
            <w:webHidden/>
          </w:rPr>
          <w:t>82</w:t>
        </w:r>
        <w:r>
          <w:rPr>
            <w:noProof/>
            <w:webHidden/>
          </w:rPr>
          <w:fldChar w:fldCharType="end"/>
        </w:r>
      </w:hyperlink>
    </w:p>
    <w:p w14:paraId="2963AF89" w14:textId="357AE595" w:rsidR="00B54434" w:rsidRDefault="00B54434">
      <w:pPr>
        <w:pStyle w:val="TOC1"/>
        <w:rPr>
          <w:rFonts w:asciiTheme="minorHAnsi" w:eastAsiaTheme="minorEastAsia" w:hAnsiTheme="minorHAnsi" w:cstheme="minorBidi"/>
          <w:b w:val="0"/>
          <w:szCs w:val="22"/>
          <w:lang w:val="en-NL" w:eastAsia="en-NL" w:bidi="ar-SA"/>
        </w:rPr>
      </w:pPr>
      <w:hyperlink w:anchor="_Toc127191424" w:history="1">
        <w:r w:rsidRPr="004D1F8E">
          <w:rPr>
            <w:rStyle w:val="Hyperlink"/>
          </w:rPr>
          <w:t>Appendix G: Control</w:t>
        </w:r>
        <w:r>
          <w:rPr>
            <w:webHidden/>
          </w:rPr>
          <w:tab/>
        </w:r>
        <w:r>
          <w:rPr>
            <w:webHidden/>
          </w:rPr>
          <w:fldChar w:fldCharType="begin"/>
        </w:r>
        <w:r>
          <w:rPr>
            <w:webHidden/>
          </w:rPr>
          <w:instrText xml:space="preserve"> PAGEREF _Toc127191424 \h </w:instrText>
        </w:r>
        <w:r>
          <w:rPr>
            <w:webHidden/>
          </w:rPr>
        </w:r>
        <w:r>
          <w:rPr>
            <w:webHidden/>
          </w:rPr>
          <w:fldChar w:fldCharType="separate"/>
        </w:r>
        <w:r>
          <w:rPr>
            <w:webHidden/>
          </w:rPr>
          <w:t>83</w:t>
        </w:r>
        <w:r>
          <w:rPr>
            <w:webHidden/>
          </w:rPr>
          <w:fldChar w:fldCharType="end"/>
        </w:r>
      </w:hyperlink>
    </w:p>
    <w:p w14:paraId="4D248552" w14:textId="7051DAC1" w:rsidR="00D43C04" w:rsidRDefault="00D43C04" w:rsidP="00B67825">
      <w:pPr>
        <w:spacing w:after="120" w:line="260" w:lineRule="exact"/>
        <w:rPr>
          <w:rFonts w:ascii="Arial Bold" w:eastAsia="Times New Roman" w:hAnsi="Arial Bold" w:cs="Arial"/>
          <w:b/>
          <w:color w:val="auto"/>
          <w:kern w:val="32"/>
          <w:sz w:val="36"/>
          <w:szCs w:val="36"/>
        </w:rPr>
      </w:pPr>
      <w:r>
        <w:rPr>
          <w:rFonts w:eastAsia="Calibri"/>
          <w:b/>
          <w:noProof/>
          <w:color w:val="auto"/>
          <w:lang w:eastAsia="en-GB"/>
        </w:rPr>
        <w:fldChar w:fldCharType="end"/>
      </w:r>
      <w:r>
        <w:rPr>
          <w:rFonts w:ascii="Arial Bold" w:eastAsia="Times New Roman" w:hAnsi="Arial Bold" w:cs="Arial"/>
          <w:b/>
          <w:color w:val="auto"/>
          <w:kern w:val="32"/>
          <w:sz w:val="36"/>
          <w:szCs w:val="36"/>
        </w:rPr>
        <w:br w:type="page"/>
      </w:r>
    </w:p>
    <w:p w14:paraId="36E61BFA" w14:textId="01D65C93" w:rsidR="00D43C04" w:rsidRDefault="00A425F9" w:rsidP="00D43C04">
      <w:pPr>
        <w:pStyle w:val="Heading1"/>
        <w:ind w:left="720" w:hanging="720"/>
      </w:pPr>
      <w:bookmarkStart w:id="0" w:name="_Toc491867634"/>
      <w:bookmarkStart w:id="1" w:name="_Hlk491788214"/>
      <w:bookmarkStart w:id="2" w:name="_Toc127191381"/>
      <w:r>
        <w:lastRenderedPageBreak/>
        <w:t>Application</w:t>
      </w:r>
      <w:r w:rsidR="00674F4D">
        <w:t xml:space="preserve"> Overview</w:t>
      </w:r>
      <w:bookmarkEnd w:id="2"/>
    </w:p>
    <w:p w14:paraId="34CC0429" w14:textId="7AA2C455" w:rsidR="006524B3" w:rsidRDefault="003B14C7" w:rsidP="00CB7060">
      <w:pPr>
        <w:pStyle w:val="Heading2"/>
      </w:pPr>
      <w:bookmarkStart w:id="3" w:name="_Toc127191382"/>
      <w:bookmarkEnd w:id="0"/>
      <w:r>
        <w:t>Introduction</w:t>
      </w:r>
      <w:bookmarkEnd w:id="3"/>
      <w:r>
        <w:t xml:space="preserve"> </w:t>
      </w:r>
    </w:p>
    <w:p w14:paraId="7B2218F7" w14:textId="6300DF65" w:rsidR="007D3307" w:rsidRPr="00C92EB9" w:rsidRDefault="007D3307" w:rsidP="007D3307">
      <w:r w:rsidRPr="00C92EB9">
        <w:t>Sonar is a Siebel Business Application implemented in Oracle Siebel Innovation Pack (IP) 2018</w:t>
      </w:r>
      <w:r w:rsidR="00F23E21">
        <w:t xml:space="preserve">. </w:t>
      </w:r>
      <w:r w:rsidRPr="00C92EB9">
        <w:t xml:space="preserve">Siebel IP 2018 is a continuation of the Siebel 8.1/8.2 release. After Siebel IP2018, the software updates that follow are IP2019/IP2020, and so on. </w:t>
      </w:r>
    </w:p>
    <w:p w14:paraId="6624C3A6" w14:textId="2A1BC6C6" w:rsidR="007D3307" w:rsidRDefault="007D3307" w:rsidP="007D3307">
      <w:r w:rsidRPr="00C92EB9">
        <w:t xml:space="preserve">Siebel Public Sector is an integrated suite of Web-based applications designed for use by administrators and users who are associated with municipal governments, social services, tax and revenue management, public health, immigration agencies, and investigative agencies. </w:t>
      </w:r>
    </w:p>
    <w:p w14:paraId="06A55414" w14:textId="77777777" w:rsidR="00FE4CC2" w:rsidRPr="00C92EB9" w:rsidRDefault="00FE4CC2" w:rsidP="007D3307"/>
    <w:p w14:paraId="2B72A454" w14:textId="179B5B3A" w:rsidR="007D3307" w:rsidRPr="00C92EB9" w:rsidRDefault="007D3307" w:rsidP="007D3307">
      <w:pPr>
        <w:rPr>
          <w:rFonts w:cs="Arial"/>
        </w:rPr>
      </w:pPr>
      <w:r w:rsidRPr="00C92EB9">
        <w:rPr>
          <w:rFonts w:cs="Arial"/>
        </w:rPr>
        <w:t>Sonar supports the following business processes:</w:t>
      </w:r>
    </w:p>
    <w:p w14:paraId="27051DC7" w14:textId="1C06AE88" w:rsidR="009C5F0F" w:rsidRPr="009C5F0F" w:rsidRDefault="0038572C" w:rsidP="00A70C13">
      <w:pPr>
        <w:pStyle w:val="ListParagraph"/>
        <w:numPr>
          <w:ilvl w:val="0"/>
          <w:numId w:val="66"/>
        </w:numPr>
        <w:contextualSpacing w:val="0"/>
        <w:rPr>
          <w:rFonts w:cs="Arial"/>
          <w:lang w:val="nl-NL"/>
        </w:rPr>
      </w:pPr>
      <w:r w:rsidRPr="009C5F0F">
        <w:rPr>
          <w:rFonts w:cs="Arial"/>
          <w:lang w:val="nl-NL"/>
        </w:rPr>
        <w:t xml:space="preserve">Service </w:t>
      </w:r>
      <w:proofErr w:type="spellStart"/>
      <w:r w:rsidRPr="009C5F0F">
        <w:rPr>
          <w:rFonts w:cs="Arial"/>
          <w:lang w:val="nl-NL"/>
        </w:rPr>
        <w:t>for</w:t>
      </w:r>
      <w:proofErr w:type="spellEnd"/>
      <w:r w:rsidRPr="009C5F0F">
        <w:rPr>
          <w:rFonts w:cs="Arial"/>
          <w:lang w:val="nl-NL"/>
        </w:rPr>
        <w:t xml:space="preserve"> </w:t>
      </w:r>
      <w:proofErr w:type="spellStart"/>
      <w:r w:rsidRPr="009C5F0F">
        <w:rPr>
          <w:rFonts w:cs="Arial"/>
          <w:lang w:val="nl-NL"/>
        </w:rPr>
        <w:t>jobseekers</w:t>
      </w:r>
      <w:proofErr w:type="spellEnd"/>
    </w:p>
    <w:p w14:paraId="17C3A204" w14:textId="0ABB7B5A" w:rsidR="00505EFF" w:rsidRPr="00615A6A" w:rsidRDefault="006D1DE5" w:rsidP="00A70C13">
      <w:pPr>
        <w:pStyle w:val="ListParagraph"/>
        <w:numPr>
          <w:ilvl w:val="0"/>
          <w:numId w:val="66"/>
        </w:numPr>
        <w:contextualSpacing w:val="0"/>
        <w:rPr>
          <w:rFonts w:cs="Arial"/>
          <w:lang w:val="en-US"/>
        </w:rPr>
      </w:pPr>
      <w:r w:rsidRPr="006D1DE5">
        <w:rPr>
          <w:rFonts w:cs="Arial"/>
          <w:lang w:val="en-US"/>
        </w:rPr>
        <w:t>Support for</w:t>
      </w:r>
      <w:r w:rsidR="00615A6A">
        <w:rPr>
          <w:rFonts w:cs="Arial"/>
          <w:lang w:val="en-US"/>
        </w:rPr>
        <w:t xml:space="preserve"> the following processes</w:t>
      </w:r>
    </w:p>
    <w:p w14:paraId="0ED2BA8A" w14:textId="2EF02772" w:rsidR="007D3307" w:rsidRPr="00505EFF" w:rsidRDefault="00505EFF" w:rsidP="00A70C13">
      <w:pPr>
        <w:pStyle w:val="ListParagraph"/>
        <w:numPr>
          <w:ilvl w:val="1"/>
          <w:numId w:val="66"/>
        </w:numPr>
        <w:contextualSpacing w:val="0"/>
        <w:rPr>
          <w:rFonts w:cs="Arial"/>
          <w:lang w:val="nl-NL"/>
        </w:rPr>
      </w:pPr>
      <w:r w:rsidRPr="006D1DE5">
        <w:rPr>
          <w:rFonts w:cs="Arial"/>
          <w:lang w:val="en-US"/>
        </w:rPr>
        <w:t>R</w:t>
      </w:r>
      <w:r w:rsidR="006D1DE5" w:rsidRPr="006D1DE5">
        <w:rPr>
          <w:rFonts w:cs="Arial"/>
          <w:lang w:val="en-US"/>
        </w:rPr>
        <w:t>e</w:t>
      </w:r>
      <w:r>
        <w:rPr>
          <w:rFonts w:cs="Arial"/>
          <w:lang w:val="en-US"/>
        </w:rPr>
        <w:t>-</w:t>
      </w:r>
      <w:r w:rsidR="006D1DE5" w:rsidRPr="006D1DE5">
        <w:rPr>
          <w:rFonts w:cs="Arial"/>
          <w:lang w:val="en-US"/>
        </w:rPr>
        <w:t>integration</w:t>
      </w:r>
    </w:p>
    <w:p w14:paraId="5AFE2C5F" w14:textId="24689CB4" w:rsidR="00505EFF" w:rsidRDefault="00977467" w:rsidP="00A70C13">
      <w:pPr>
        <w:pStyle w:val="ListParagraph"/>
        <w:numPr>
          <w:ilvl w:val="1"/>
          <w:numId w:val="66"/>
        </w:numPr>
        <w:contextualSpacing w:val="0"/>
        <w:rPr>
          <w:rFonts w:cs="Arial"/>
          <w:lang w:val="en-US"/>
        </w:rPr>
      </w:pPr>
      <w:r>
        <w:rPr>
          <w:rFonts w:cs="Arial"/>
          <w:lang w:val="en-US"/>
        </w:rPr>
        <w:t xml:space="preserve">Execution of the </w:t>
      </w:r>
      <w:r w:rsidR="003A50FC">
        <w:rPr>
          <w:rFonts w:cs="Arial"/>
          <w:lang w:val="en-US"/>
        </w:rPr>
        <w:t>WSW (</w:t>
      </w:r>
      <w:r w:rsidR="003A50FC" w:rsidRPr="003A50FC">
        <w:rPr>
          <w:rFonts w:cs="Arial"/>
          <w:lang w:val="en-US"/>
        </w:rPr>
        <w:t xml:space="preserve">Wet </w:t>
      </w:r>
      <w:proofErr w:type="spellStart"/>
      <w:r w:rsidR="003A50FC" w:rsidRPr="003A50FC">
        <w:rPr>
          <w:rFonts w:cs="Arial"/>
          <w:lang w:val="en-US"/>
        </w:rPr>
        <w:t>Sociale</w:t>
      </w:r>
      <w:proofErr w:type="spellEnd"/>
      <w:r w:rsidR="003A50FC" w:rsidRPr="003A50FC">
        <w:rPr>
          <w:rFonts w:cs="Arial"/>
          <w:lang w:val="en-US"/>
        </w:rPr>
        <w:t xml:space="preserve"> </w:t>
      </w:r>
      <w:proofErr w:type="spellStart"/>
      <w:r w:rsidR="003A50FC" w:rsidRPr="003A50FC">
        <w:rPr>
          <w:rFonts w:cs="Arial"/>
          <w:lang w:val="en-US"/>
        </w:rPr>
        <w:t>Werkvoorziening</w:t>
      </w:r>
      <w:proofErr w:type="spellEnd"/>
      <w:r w:rsidR="003A50FC">
        <w:rPr>
          <w:rFonts w:cs="Arial"/>
          <w:lang w:val="en-US"/>
        </w:rPr>
        <w:t>)</w:t>
      </w:r>
    </w:p>
    <w:p w14:paraId="1038B1A6" w14:textId="747CB859" w:rsidR="00E91374" w:rsidRPr="003A50FC" w:rsidRDefault="00E91374" w:rsidP="00A70C13">
      <w:pPr>
        <w:pStyle w:val="ListParagraph"/>
        <w:numPr>
          <w:ilvl w:val="1"/>
          <w:numId w:val="66"/>
        </w:numPr>
        <w:contextualSpacing w:val="0"/>
        <w:rPr>
          <w:rFonts w:cs="Arial"/>
          <w:lang w:val="en-US"/>
        </w:rPr>
      </w:pPr>
      <w:proofErr w:type="spellStart"/>
      <w:r>
        <w:rPr>
          <w:rFonts w:cs="Arial"/>
          <w:lang w:val="en-US"/>
        </w:rPr>
        <w:t>Wajong</w:t>
      </w:r>
      <w:proofErr w:type="spellEnd"/>
    </w:p>
    <w:p w14:paraId="1F68A553" w14:textId="28B82C69" w:rsidR="006D1DE5" w:rsidRDefault="000D551F" w:rsidP="00A70C13">
      <w:pPr>
        <w:pStyle w:val="ListParagraph"/>
        <w:numPr>
          <w:ilvl w:val="0"/>
          <w:numId w:val="66"/>
        </w:numPr>
        <w:contextualSpacing w:val="0"/>
        <w:rPr>
          <w:rFonts w:cs="Arial"/>
          <w:lang w:val="en-US"/>
        </w:rPr>
      </w:pPr>
      <w:r>
        <w:rPr>
          <w:rFonts w:cs="Arial"/>
          <w:lang w:val="en-US"/>
        </w:rPr>
        <w:t>Export data to provide</w:t>
      </w:r>
      <w:r w:rsidR="007E0649">
        <w:rPr>
          <w:rFonts w:cs="Arial"/>
          <w:lang w:val="en-US"/>
        </w:rPr>
        <w:t xml:space="preserve"> management</w:t>
      </w:r>
      <w:r>
        <w:rPr>
          <w:rFonts w:cs="Arial"/>
          <w:lang w:val="en-US"/>
        </w:rPr>
        <w:t xml:space="preserve"> information</w:t>
      </w:r>
    </w:p>
    <w:p w14:paraId="3C8C76A3" w14:textId="7780117A" w:rsidR="002A39CE" w:rsidRDefault="002A39CE" w:rsidP="002A39CE">
      <w:pPr>
        <w:rPr>
          <w:rFonts w:cs="Arial"/>
          <w:lang w:val="en-US"/>
        </w:rPr>
      </w:pPr>
    </w:p>
    <w:p w14:paraId="072B5E26" w14:textId="3C023A3F" w:rsidR="002A39CE" w:rsidRDefault="00451239" w:rsidP="002A39CE">
      <w:pPr>
        <w:rPr>
          <w:rFonts w:cs="Arial"/>
          <w:lang w:val="en-US"/>
        </w:rPr>
      </w:pPr>
      <w:r>
        <w:rPr>
          <w:rFonts w:cs="Arial"/>
          <w:lang w:val="en-US"/>
        </w:rPr>
        <w:t>SONAR</w:t>
      </w:r>
      <w:r w:rsidR="00DD786D">
        <w:rPr>
          <w:rFonts w:cs="Arial"/>
          <w:lang w:val="en-US"/>
        </w:rPr>
        <w:t xml:space="preserve"> refers in this document to</w:t>
      </w:r>
      <w:r w:rsidR="00BC0621">
        <w:rPr>
          <w:rFonts w:cs="Arial"/>
          <w:lang w:val="en-US"/>
        </w:rPr>
        <w:t xml:space="preserve"> the</w:t>
      </w:r>
      <w:r w:rsidR="00456894">
        <w:rPr>
          <w:rFonts w:cs="Arial"/>
          <w:lang w:val="en-US"/>
        </w:rPr>
        <w:t xml:space="preserve"> following components</w:t>
      </w:r>
      <w:r>
        <w:rPr>
          <w:rFonts w:cs="Arial"/>
          <w:lang w:val="en-US"/>
        </w:rPr>
        <w:t>:</w:t>
      </w:r>
    </w:p>
    <w:p w14:paraId="78DED073" w14:textId="72838A04" w:rsidR="00451239" w:rsidRDefault="002E6630" w:rsidP="002D57F9">
      <w:pPr>
        <w:pStyle w:val="ListParagraph"/>
        <w:numPr>
          <w:ilvl w:val="0"/>
          <w:numId w:val="76"/>
        </w:numPr>
        <w:rPr>
          <w:rFonts w:cs="Arial"/>
          <w:lang w:val="en-US"/>
        </w:rPr>
      </w:pPr>
      <w:r>
        <w:rPr>
          <w:rFonts w:cs="Arial"/>
          <w:lang w:val="en-US"/>
        </w:rPr>
        <w:t>Siebel components</w:t>
      </w:r>
      <w:r w:rsidR="00DD786D">
        <w:rPr>
          <w:rFonts w:cs="Arial"/>
          <w:lang w:val="en-US"/>
        </w:rPr>
        <w:t>:</w:t>
      </w:r>
    </w:p>
    <w:p w14:paraId="77D6F57A" w14:textId="3B689FF4" w:rsidR="00A5543C" w:rsidRDefault="00A5543C" w:rsidP="002D57F9">
      <w:pPr>
        <w:pStyle w:val="ListParagraph"/>
        <w:numPr>
          <w:ilvl w:val="1"/>
          <w:numId w:val="76"/>
        </w:numPr>
        <w:rPr>
          <w:rFonts w:cs="Arial"/>
          <w:lang w:val="en-US"/>
        </w:rPr>
      </w:pPr>
      <w:r>
        <w:rPr>
          <w:rFonts w:cs="Arial"/>
          <w:lang w:val="en-US"/>
        </w:rPr>
        <w:t xml:space="preserve">Siebel Application </w:t>
      </w:r>
      <w:r w:rsidR="00D86A97">
        <w:rPr>
          <w:rFonts w:cs="Arial"/>
          <w:lang w:val="en-US"/>
        </w:rPr>
        <w:t>servers</w:t>
      </w:r>
      <w:r w:rsidR="00E03B35">
        <w:rPr>
          <w:rFonts w:cs="Arial"/>
          <w:lang w:val="en-US"/>
        </w:rPr>
        <w:t xml:space="preserve"> (Siebel Application Interface and Siebel Server)</w:t>
      </w:r>
    </w:p>
    <w:p w14:paraId="2D0EE1B5" w14:textId="4D73AEDA" w:rsidR="00DD786D" w:rsidRDefault="00827027" w:rsidP="002D57F9">
      <w:pPr>
        <w:pStyle w:val="ListParagraph"/>
        <w:numPr>
          <w:ilvl w:val="2"/>
          <w:numId w:val="77"/>
        </w:numPr>
        <w:rPr>
          <w:rFonts w:cs="Arial"/>
          <w:lang w:val="en-US"/>
        </w:rPr>
      </w:pPr>
      <w:r>
        <w:rPr>
          <w:rFonts w:cs="Arial"/>
          <w:lang w:val="en-US"/>
        </w:rPr>
        <w:t>SONAR Public Sector</w:t>
      </w:r>
    </w:p>
    <w:p w14:paraId="6A07AEAC" w14:textId="4A8D0E8F" w:rsidR="00DF01C3" w:rsidRDefault="00A66E5C" w:rsidP="002D57F9">
      <w:pPr>
        <w:pStyle w:val="ListParagraph"/>
        <w:numPr>
          <w:ilvl w:val="3"/>
          <w:numId w:val="77"/>
        </w:numPr>
        <w:rPr>
          <w:rFonts w:cs="Arial"/>
          <w:lang w:val="en-US"/>
        </w:rPr>
      </w:pPr>
      <w:r>
        <w:rPr>
          <w:rFonts w:cs="Arial"/>
          <w:lang w:val="en-US"/>
        </w:rPr>
        <w:t>SONAR Public Sector AI (Application Interface)</w:t>
      </w:r>
    </w:p>
    <w:p w14:paraId="20745A58" w14:textId="08F85933" w:rsidR="00A66E5C" w:rsidRDefault="00A66E5C" w:rsidP="002D57F9">
      <w:pPr>
        <w:pStyle w:val="ListParagraph"/>
        <w:numPr>
          <w:ilvl w:val="3"/>
          <w:numId w:val="77"/>
        </w:numPr>
        <w:rPr>
          <w:rFonts w:cs="Arial"/>
          <w:lang w:val="en-US"/>
        </w:rPr>
      </w:pPr>
      <w:r>
        <w:rPr>
          <w:rFonts w:cs="Arial"/>
          <w:lang w:val="en-US"/>
        </w:rPr>
        <w:t xml:space="preserve">SONAR Public Sector </w:t>
      </w:r>
      <w:r w:rsidR="00CE49CD">
        <w:rPr>
          <w:rFonts w:cs="Arial"/>
          <w:lang w:val="en-US"/>
        </w:rPr>
        <w:t>application</w:t>
      </w:r>
    </w:p>
    <w:p w14:paraId="5DCD4F13" w14:textId="4F0B3C96" w:rsidR="00BC0105" w:rsidRPr="00A66E5C" w:rsidRDefault="00BC0105" w:rsidP="002D57F9">
      <w:pPr>
        <w:pStyle w:val="ListParagraph"/>
        <w:numPr>
          <w:ilvl w:val="2"/>
          <w:numId w:val="77"/>
        </w:numPr>
        <w:rPr>
          <w:rFonts w:cs="Arial"/>
          <w:lang w:val="en-US"/>
        </w:rPr>
      </w:pPr>
      <w:r>
        <w:rPr>
          <w:rFonts w:cs="Arial"/>
          <w:lang w:val="en-US"/>
        </w:rPr>
        <w:t>SONAR EA</w:t>
      </w:r>
      <w:r w:rsidR="00A5543C">
        <w:rPr>
          <w:rFonts w:cs="Arial"/>
          <w:lang w:val="en-US"/>
        </w:rPr>
        <w:t>I</w:t>
      </w:r>
      <w:r w:rsidR="009762B2">
        <w:rPr>
          <w:rFonts w:cs="Arial"/>
          <w:lang w:val="en-US"/>
        </w:rPr>
        <w:t xml:space="preserve"> (</w:t>
      </w:r>
      <w:r w:rsidR="009762B2" w:rsidRPr="00C92EB9">
        <w:rPr>
          <w:rFonts w:cs="Arial"/>
        </w:rPr>
        <w:t>eBusiness Application Integration</w:t>
      </w:r>
      <w:r w:rsidR="009762B2">
        <w:rPr>
          <w:rFonts w:cs="Arial"/>
        </w:rPr>
        <w:t>)</w:t>
      </w:r>
    </w:p>
    <w:p w14:paraId="55F7FDDE" w14:textId="7547806F" w:rsidR="00A66E5C" w:rsidRDefault="00A66E5C" w:rsidP="002D57F9">
      <w:pPr>
        <w:pStyle w:val="ListParagraph"/>
        <w:numPr>
          <w:ilvl w:val="3"/>
          <w:numId w:val="77"/>
        </w:numPr>
        <w:rPr>
          <w:rFonts w:cs="Arial"/>
          <w:lang w:val="en-US"/>
        </w:rPr>
      </w:pPr>
      <w:r>
        <w:rPr>
          <w:rFonts w:cs="Arial"/>
          <w:lang w:val="en-US"/>
        </w:rPr>
        <w:t>SONAR EAI AI (Application Interface)</w:t>
      </w:r>
    </w:p>
    <w:p w14:paraId="25D30C96" w14:textId="7F34BA89" w:rsidR="00A66E5C" w:rsidRDefault="00A66E5C" w:rsidP="002D57F9">
      <w:pPr>
        <w:pStyle w:val="ListParagraph"/>
        <w:numPr>
          <w:ilvl w:val="3"/>
          <w:numId w:val="77"/>
        </w:numPr>
        <w:rPr>
          <w:rFonts w:cs="Arial"/>
          <w:lang w:val="en-US"/>
        </w:rPr>
      </w:pPr>
      <w:r>
        <w:rPr>
          <w:rFonts w:cs="Arial"/>
          <w:lang w:val="en-US"/>
        </w:rPr>
        <w:t xml:space="preserve">SONAR EAI </w:t>
      </w:r>
      <w:r w:rsidR="0000372F">
        <w:rPr>
          <w:rFonts w:cs="Arial"/>
          <w:lang w:val="en-US"/>
        </w:rPr>
        <w:t>application</w:t>
      </w:r>
    </w:p>
    <w:p w14:paraId="06FBBEB3" w14:textId="70BB49A8" w:rsidR="00C93B59" w:rsidRPr="0054628B" w:rsidRDefault="00520CE8" w:rsidP="002D57F9">
      <w:pPr>
        <w:pStyle w:val="ListParagraph"/>
        <w:numPr>
          <w:ilvl w:val="2"/>
          <w:numId w:val="77"/>
        </w:numPr>
        <w:rPr>
          <w:rFonts w:cs="Arial"/>
          <w:lang w:val="en-US"/>
        </w:rPr>
      </w:pPr>
      <w:r>
        <w:rPr>
          <w:rFonts w:cs="Arial"/>
        </w:rPr>
        <w:t xml:space="preserve">SONAR </w:t>
      </w:r>
      <w:r w:rsidR="00C93B59">
        <w:rPr>
          <w:rFonts w:cs="Arial"/>
        </w:rPr>
        <w:t>Document / Correspondence</w:t>
      </w:r>
    </w:p>
    <w:p w14:paraId="59F10E2A" w14:textId="66B5929B" w:rsidR="0054628B" w:rsidRPr="00C37986" w:rsidRDefault="0054628B" w:rsidP="002D57F9">
      <w:pPr>
        <w:pStyle w:val="ListParagraph"/>
        <w:numPr>
          <w:ilvl w:val="1"/>
          <w:numId w:val="76"/>
        </w:numPr>
        <w:rPr>
          <w:rFonts w:cs="Arial"/>
          <w:lang w:val="en-US"/>
        </w:rPr>
      </w:pPr>
      <w:r>
        <w:rPr>
          <w:rFonts w:cs="Arial"/>
        </w:rPr>
        <w:t xml:space="preserve">Siebel </w:t>
      </w:r>
      <w:r w:rsidR="00C37986">
        <w:rPr>
          <w:rFonts w:cs="Arial"/>
        </w:rPr>
        <w:t>G</w:t>
      </w:r>
      <w:r>
        <w:rPr>
          <w:rFonts w:cs="Arial"/>
        </w:rPr>
        <w:t>ateway</w:t>
      </w:r>
      <w:r w:rsidR="00C37986">
        <w:rPr>
          <w:rFonts w:cs="Arial"/>
        </w:rPr>
        <w:t xml:space="preserve"> Cluster</w:t>
      </w:r>
      <w:r w:rsidR="00D53C46">
        <w:rPr>
          <w:rFonts w:cs="Arial"/>
        </w:rPr>
        <w:t xml:space="preserve"> (</w:t>
      </w:r>
      <w:r w:rsidR="00D53C46" w:rsidRPr="00C92EB9">
        <w:rPr>
          <w:rFonts w:cs="Arial"/>
        </w:rPr>
        <w:t>Zookeeper based native Application Level Clustered servers, which maintains configuration- and status data of the Siebel servers</w:t>
      </w:r>
      <w:r w:rsidR="006D7C84">
        <w:rPr>
          <w:rFonts w:cs="Arial"/>
        </w:rPr>
        <w:t>)</w:t>
      </w:r>
    </w:p>
    <w:p w14:paraId="51E74839" w14:textId="25087C37" w:rsidR="00C37986" w:rsidRPr="002E6630" w:rsidRDefault="00C37986" w:rsidP="002D57F9">
      <w:pPr>
        <w:pStyle w:val="ListParagraph"/>
        <w:numPr>
          <w:ilvl w:val="0"/>
          <w:numId w:val="78"/>
        </w:numPr>
        <w:rPr>
          <w:rFonts w:cs="Arial"/>
          <w:lang w:val="en-US"/>
        </w:rPr>
      </w:pPr>
      <w:r>
        <w:rPr>
          <w:rFonts w:cs="Arial"/>
        </w:rPr>
        <w:t xml:space="preserve">SONAR Gateway </w:t>
      </w:r>
      <w:r w:rsidR="00522194">
        <w:rPr>
          <w:rFonts w:cs="Arial"/>
        </w:rPr>
        <w:t>(</w:t>
      </w:r>
      <w:r>
        <w:rPr>
          <w:rFonts w:cs="Arial"/>
        </w:rPr>
        <w:t>servers</w:t>
      </w:r>
      <w:r w:rsidR="00522194">
        <w:rPr>
          <w:rFonts w:cs="Arial"/>
        </w:rPr>
        <w:t>)</w:t>
      </w:r>
      <w:r>
        <w:rPr>
          <w:rFonts w:cs="Arial"/>
        </w:rPr>
        <w:t xml:space="preserve"> </w:t>
      </w:r>
    </w:p>
    <w:p w14:paraId="38A3D1E0" w14:textId="430C2549" w:rsidR="00B80BB0" w:rsidRDefault="00B80BB0" w:rsidP="002D57F9">
      <w:pPr>
        <w:pStyle w:val="ListParagraph"/>
        <w:numPr>
          <w:ilvl w:val="1"/>
          <w:numId w:val="76"/>
        </w:numPr>
        <w:rPr>
          <w:rFonts w:cs="Arial"/>
          <w:lang w:val="en-US"/>
        </w:rPr>
      </w:pPr>
      <w:r>
        <w:rPr>
          <w:rFonts w:cs="Arial"/>
          <w:lang w:val="en-US"/>
        </w:rPr>
        <w:t>Siebel Datab</w:t>
      </w:r>
      <w:r w:rsidR="0010229B">
        <w:rPr>
          <w:rFonts w:cs="Arial"/>
          <w:lang w:val="en-US"/>
        </w:rPr>
        <w:t>ase</w:t>
      </w:r>
    </w:p>
    <w:p w14:paraId="0F1F95B4" w14:textId="77777777" w:rsidR="00F2309B" w:rsidRDefault="0054628B" w:rsidP="002D57F9">
      <w:pPr>
        <w:pStyle w:val="ListParagraph"/>
        <w:numPr>
          <w:ilvl w:val="0"/>
          <w:numId w:val="78"/>
        </w:numPr>
        <w:rPr>
          <w:rFonts w:cs="Arial"/>
          <w:lang w:val="en-US"/>
        </w:rPr>
      </w:pPr>
      <w:r>
        <w:rPr>
          <w:rFonts w:cs="Arial"/>
          <w:lang w:val="en-US"/>
        </w:rPr>
        <w:t>SONAR database</w:t>
      </w:r>
    </w:p>
    <w:p w14:paraId="43FF35E4" w14:textId="19596D43" w:rsidR="0054628B" w:rsidRDefault="003D5449" w:rsidP="002D57F9">
      <w:pPr>
        <w:pStyle w:val="ListParagraph"/>
        <w:numPr>
          <w:ilvl w:val="0"/>
          <w:numId w:val="78"/>
        </w:numPr>
        <w:rPr>
          <w:rFonts w:cs="Arial"/>
          <w:lang w:val="en-US"/>
        </w:rPr>
      </w:pPr>
      <w:r>
        <w:rPr>
          <w:rFonts w:cs="Arial"/>
          <w:lang w:val="en-US"/>
        </w:rPr>
        <w:t>SONAR logical standby database</w:t>
      </w:r>
    </w:p>
    <w:p w14:paraId="37C8463F" w14:textId="71673AF5" w:rsidR="0010229B" w:rsidRDefault="0010229B" w:rsidP="002D57F9">
      <w:pPr>
        <w:pStyle w:val="ListParagraph"/>
        <w:numPr>
          <w:ilvl w:val="1"/>
          <w:numId w:val="76"/>
        </w:numPr>
        <w:rPr>
          <w:rFonts w:cs="Arial"/>
          <w:lang w:val="en-US"/>
        </w:rPr>
      </w:pPr>
      <w:r>
        <w:rPr>
          <w:rFonts w:cs="Arial"/>
          <w:lang w:val="en-US"/>
        </w:rPr>
        <w:t>Siebel File</w:t>
      </w:r>
      <w:r w:rsidR="00AC488F">
        <w:rPr>
          <w:rFonts w:cs="Arial"/>
          <w:lang w:val="en-US"/>
        </w:rPr>
        <w:t xml:space="preserve"> System</w:t>
      </w:r>
    </w:p>
    <w:p w14:paraId="204DB5A7" w14:textId="01CEED93" w:rsidR="0054628B" w:rsidRDefault="0054628B" w:rsidP="002D57F9">
      <w:pPr>
        <w:pStyle w:val="ListParagraph"/>
        <w:numPr>
          <w:ilvl w:val="0"/>
          <w:numId w:val="78"/>
        </w:numPr>
        <w:rPr>
          <w:rFonts w:cs="Arial"/>
          <w:lang w:val="en-US"/>
        </w:rPr>
      </w:pPr>
      <w:r>
        <w:rPr>
          <w:rFonts w:cs="Arial"/>
          <w:lang w:val="en-US"/>
        </w:rPr>
        <w:t>SONAR file system</w:t>
      </w:r>
    </w:p>
    <w:p w14:paraId="7A7CD945" w14:textId="7710E9B6" w:rsidR="000E7172" w:rsidRDefault="009653C7" w:rsidP="002D57F9">
      <w:pPr>
        <w:pStyle w:val="ListParagraph"/>
        <w:numPr>
          <w:ilvl w:val="0"/>
          <w:numId w:val="79"/>
        </w:numPr>
        <w:rPr>
          <w:rFonts w:cs="Arial"/>
          <w:lang w:val="en-US"/>
        </w:rPr>
      </w:pPr>
      <w:r>
        <w:rPr>
          <w:rFonts w:cs="Arial"/>
          <w:lang w:val="en-US"/>
        </w:rPr>
        <w:t>Web serv</w:t>
      </w:r>
      <w:r w:rsidR="00544AF7">
        <w:rPr>
          <w:rFonts w:cs="Arial"/>
          <w:lang w:val="en-US"/>
        </w:rPr>
        <w:t>ice</w:t>
      </w:r>
      <w:r w:rsidR="00B74823">
        <w:rPr>
          <w:rFonts w:cs="Arial"/>
          <w:lang w:val="en-US"/>
        </w:rPr>
        <w:t xml:space="preserve"> (</w:t>
      </w:r>
      <w:r w:rsidR="00C4526C">
        <w:rPr>
          <w:rFonts w:cs="Arial"/>
          <w:lang w:val="en-US"/>
        </w:rPr>
        <w:t>End-user a</w:t>
      </w:r>
      <w:proofErr w:type="spellStart"/>
      <w:r w:rsidR="00C4526C" w:rsidRPr="00C92EB9">
        <w:rPr>
          <w:rFonts w:cs="Arial"/>
          <w:bCs/>
        </w:rPr>
        <w:t>ccess</w:t>
      </w:r>
      <w:proofErr w:type="spellEnd"/>
      <w:r w:rsidR="00C4526C" w:rsidRPr="00C92EB9">
        <w:rPr>
          <w:rFonts w:cs="Arial"/>
          <w:bCs/>
        </w:rPr>
        <w:t xml:space="preserve"> to PDF / XFDF files with URL</w:t>
      </w:r>
      <w:r w:rsidR="00C4526C">
        <w:rPr>
          <w:rFonts w:cs="Arial"/>
          <w:bCs/>
        </w:rPr>
        <w:t>)</w:t>
      </w:r>
    </w:p>
    <w:p w14:paraId="22F774B1" w14:textId="5E61C7DB" w:rsidR="009653C7" w:rsidRDefault="00C130E9" w:rsidP="002D57F9">
      <w:pPr>
        <w:pStyle w:val="ListParagraph"/>
        <w:numPr>
          <w:ilvl w:val="0"/>
          <w:numId w:val="78"/>
        </w:numPr>
        <w:rPr>
          <w:rFonts w:cs="Arial"/>
          <w:lang w:val="en-US"/>
        </w:rPr>
      </w:pPr>
      <w:r>
        <w:rPr>
          <w:rFonts w:cs="Arial"/>
          <w:lang w:val="en-US"/>
        </w:rPr>
        <w:t>SONAR PDF converter</w:t>
      </w:r>
    </w:p>
    <w:p w14:paraId="683D15AE" w14:textId="276BFADC" w:rsidR="006349C9" w:rsidRPr="006349C9" w:rsidRDefault="006349C9" w:rsidP="006349C9">
      <w:pPr>
        <w:pStyle w:val="ListParagraph"/>
        <w:numPr>
          <w:ilvl w:val="0"/>
          <w:numId w:val="79"/>
        </w:numPr>
        <w:rPr>
          <w:rFonts w:cs="Arial"/>
          <w:lang w:val="en-US"/>
        </w:rPr>
      </w:pPr>
      <w:r>
        <w:rPr>
          <w:rFonts w:cs="Arial"/>
          <w:lang w:val="en-US"/>
        </w:rPr>
        <w:t xml:space="preserve">SONAR </w:t>
      </w:r>
      <w:r w:rsidR="00DB7A92">
        <w:rPr>
          <w:rFonts w:cs="Arial"/>
          <w:lang w:val="en-US"/>
        </w:rPr>
        <w:t xml:space="preserve">Staging (previous </w:t>
      </w:r>
      <w:proofErr w:type="spellStart"/>
      <w:r w:rsidR="00DB7A92">
        <w:rPr>
          <w:rFonts w:cs="Arial"/>
          <w:lang w:val="en-US"/>
        </w:rPr>
        <w:t>Generieke</w:t>
      </w:r>
      <w:proofErr w:type="spellEnd"/>
      <w:r w:rsidR="00DB7A92">
        <w:rPr>
          <w:rFonts w:cs="Arial"/>
          <w:lang w:val="en-US"/>
        </w:rPr>
        <w:t xml:space="preserve"> services staging)</w:t>
      </w:r>
    </w:p>
    <w:p w14:paraId="11074153" w14:textId="6F30AF9E" w:rsidR="006349C9" w:rsidRDefault="00DB7A92" w:rsidP="006349C9">
      <w:pPr>
        <w:pStyle w:val="ListParagraph"/>
        <w:numPr>
          <w:ilvl w:val="0"/>
          <w:numId w:val="78"/>
        </w:numPr>
        <w:rPr>
          <w:rFonts w:cs="Arial"/>
          <w:lang w:val="en-US"/>
        </w:rPr>
      </w:pPr>
      <w:r>
        <w:rPr>
          <w:rFonts w:cs="Arial"/>
          <w:lang w:val="en-US"/>
        </w:rPr>
        <w:t>SONAR Staging</w:t>
      </w:r>
    </w:p>
    <w:p w14:paraId="23A36F46" w14:textId="6C080CB0" w:rsidR="00C130E9" w:rsidRDefault="00B17F20" w:rsidP="002D57F9">
      <w:pPr>
        <w:pStyle w:val="ListParagraph"/>
        <w:numPr>
          <w:ilvl w:val="0"/>
          <w:numId w:val="80"/>
        </w:numPr>
        <w:rPr>
          <w:rFonts w:cs="Arial"/>
          <w:lang w:val="en-US"/>
        </w:rPr>
      </w:pPr>
      <w:r>
        <w:rPr>
          <w:rFonts w:cs="Arial"/>
          <w:lang w:val="en-US"/>
        </w:rPr>
        <w:t xml:space="preserve">OID </w:t>
      </w:r>
      <w:r w:rsidR="00544AF7">
        <w:rPr>
          <w:rFonts w:cs="Arial"/>
          <w:lang w:val="en-US"/>
        </w:rPr>
        <w:t>(Oracle Internet Directory)</w:t>
      </w:r>
    </w:p>
    <w:p w14:paraId="4FF08F25" w14:textId="241B44BF" w:rsidR="00C130E9" w:rsidRDefault="00C130E9" w:rsidP="002D57F9">
      <w:pPr>
        <w:pStyle w:val="ListParagraph"/>
        <w:numPr>
          <w:ilvl w:val="0"/>
          <w:numId w:val="78"/>
        </w:numPr>
        <w:rPr>
          <w:rFonts w:cs="Arial"/>
          <w:lang w:val="en-US"/>
        </w:rPr>
      </w:pPr>
      <w:r>
        <w:rPr>
          <w:rFonts w:cs="Arial"/>
          <w:lang w:val="en-US"/>
        </w:rPr>
        <w:t xml:space="preserve">SONAR </w:t>
      </w:r>
      <w:r w:rsidR="005A10D7">
        <w:rPr>
          <w:rFonts w:cs="Arial"/>
          <w:lang w:val="en-US"/>
        </w:rPr>
        <w:t>OID</w:t>
      </w:r>
    </w:p>
    <w:p w14:paraId="55E747B2" w14:textId="61B4B755" w:rsidR="00544AF7" w:rsidRDefault="00544AF7" w:rsidP="002D57F9">
      <w:pPr>
        <w:pStyle w:val="ListParagraph"/>
        <w:numPr>
          <w:ilvl w:val="0"/>
          <w:numId w:val="81"/>
        </w:numPr>
        <w:rPr>
          <w:rFonts w:cs="Arial"/>
          <w:lang w:val="en-US"/>
        </w:rPr>
      </w:pPr>
      <w:r>
        <w:rPr>
          <w:rFonts w:cs="Arial"/>
          <w:lang w:val="en-US"/>
        </w:rPr>
        <w:t>Windows file server</w:t>
      </w:r>
      <w:r w:rsidR="00D36DFF">
        <w:rPr>
          <w:rFonts w:cs="Arial"/>
          <w:lang w:val="en-US"/>
        </w:rPr>
        <w:t xml:space="preserve"> (</w:t>
      </w:r>
      <w:r w:rsidR="008D3F36">
        <w:t>for SONAR documents which could not be migrated to EA, only needed in Production</w:t>
      </w:r>
      <w:r w:rsidR="00D36DFF">
        <w:rPr>
          <w:rFonts w:cs="Arial"/>
          <w:lang w:val="en-US"/>
        </w:rPr>
        <w:t>)</w:t>
      </w:r>
    </w:p>
    <w:p w14:paraId="24B6576D" w14:textId="7E22C506" w:rsidR="00544AF7" w:rsidRDefault="00D36DFF" w:rsidP="002D57F9">
      <w:pPr>
        <w:pStyle w:val="ListParagraph"/>
        <w:numPr>
          <w:ilvl w:val="0"/>
          <w:numId w:val="78"/>
        </w:numPr>
        <w:rPr>
          <w:rFonts w:cs="Arial"/>
          <w:lang w:val="en-US"/>
        </w:rPr>
      </w:pPr>
      <w:r>
        <w:rPr>
          <w:rFonts w:cs="Arial"/>
          <w:lang w:val="en-US"/>
        </w:rPr>
        <w:t>Stand-alone file server</w:t>
      </w:r>
    </w:p>
    <w:p w14:paraId="16ED77FC" w14:textId="18F994F6" w:rsidR="00877432" w:rsidRDefault="00877432">
      <w:pPr>
        <w:spacing w:after="160" w:line="259" w:lineRule="auto"/>
        <w:rPr>
          <w:rFonts w:cs="Arial"/>
          <w:lang w:val="en-US"/>
        </w:rPr>
      </w:pPr>
      <w:r>
        <w:rPr>
          <w:rFonts w:cs="Arial"/>
          <w:lang w:val="en-US"/>
        </w:rPr>
        <w:br w:type="page"/>
      </w:r>
    </w:p>
    <w:p w14:paraId="5C0A4568" w14:textId="77777777" w:rsidR="00D54282" w:rsidRPr="00AC116D" w:rsidRDefault="00D54282" w:rsidP="00D54282">
      <w:pPr>
        <w:rPr>
          <w:rFonts w:cs="Arial"/>
          <w:b/>
          <w:bCs/>
          <w:lang w:val="en-US"/>
        </w:rPr>
      </w:pPr>
      <w:r>
        <w:rPr>
          <w:rFonts w:cs="Arial"/>
          <w:b/>
          <w:bCs/>
          <w:lang w:val="en-US"/>
        </w:rPr>
        <w:lastRenderedPageBreak/>
        <w:t>SONAR RUEI</w:t>
      </w:r>
    </w:p>
    <w:p w14:paraId="111582B9" w14:textId="3AB346EB" w:rsidR="00D54282" w:rsidRPr="00AF0D6E" w:rsidRDefault="00D54282" w:rsidP="00D54282">
      <w:pPr>
        <w:rPr>
          <w:rFonts w:ascii="Helvetica" w:hAnsi="Helvetica"/>
        </w:rPr>
      </w:pPr>
      <w:r>
        <w:rPr>
          <w:rFonts w:cs="Arial"/>
          <w:lang w:val="en-US"/>
        </w:rPr>
        <w:t>SONAR RUEI</w:t>
      </w:r>
      <w:r w:rsidRPr="00AF0D6E">
        <w:rPr>
          <w:rFonts w:ascii="Helvetica" w:hAnsi="Helvetica"/>
        </w:rPr>
        <w:t xml:space="preserve"> is the real user monitoring solution for the S</w:t>
      </w:r>
      <w:r>
        <w:rPr>
          <w:rFonts w:ascii="Helvetica" w:hAnsi="Helvetica"/>
        </w:rPr>
        <w:t>ONAR</w:t>
      </w:r>
      <w:r w:rsidRPr="00AF0D6E">
        <w:rPr>
          <w:rFonts w:ascii="Helvetica" w:hAnsi="Helvetica"/>
        </w:rPr>
        <w:t xml:space="preserve"> application based on the Oracle Real User Experience Insight (RUEI) product</w:t>
      </w:r>
      <w:r>
        <w:rPr>
          <w:rFonts w:ascii="Helvetica" w:hAnsi="Helvetica"/>
        </w:rPr>
        <w:t>.</w:t>
      </w:r>
      <w:r w:rsidRPr="00AF0D6E">
        <w:rPr>
          <w:rFonts w:ascii="Helvetica" w:hAnsi="Helvetica"/>
        </w:rPr>
        <w:t xml:space="preserve"> </w:t>
      </w:r>
      <w:r w:rsidR="00004FC7">
        <w:rPr>
          <w:rFonts w:ascii="Helvetica" w:hAnsi="Helvetica"/>
        </w:rPr>
        <w:t xml:space="preserve">RUEI </w:t>
      </w:r>
      <w:r w:rsidR="00004FC7" w:rsidRPr="00AF0D6E">
        <w:rPr>
          <w:rFonts w:ascii="Helvetica" w:hAnsi="Helvetica"/>
        </w:rPr>
        <w:t xml:space="preserve">is designed for measuring, </w:t>
      </w:r>
      <w:proofErr w:type="spellStart"/>
      <w:r w:rsidR="00004FC7" w:rsidRPr="00AF0D6E">
        <w:rPr>
          <w:rFonts w:ascii="Helvetica" w:hAnsi="Helvetica"/>
        </w:rPr>
        <w:t>analyzing</w:t>
      </w:r>
      <w:proofErr w:type="spellEnd"/>
      <w:r w:rsidR="00004FC7" w:rsidRPr="00AF0D6E">
        <w:rPr>
          <w:rFonts w:ascii="Helvetica" w:hAnsi="Helvetica"/>
        </w:rPr>
        <w:t>, and improving the availability and performance of web applications and web services</w:t>
      </w:r>
      <w:r w:rsidR="00004FC7">
        <w:rPr>
          <w:rFonts w:ascii="Helvetica" w:hAnsi="Helvetica"/>
        </w:rPr>
        <w:t xml:space="preserve">. </w:t>
      </w:r>
      <w:r w:rsidR="00DD0D8F">
        <w:rPr>
          <w:rFonts w:ascii="Helvetica" w:hAnsi="Helvetica"/>
        </w:rPr>
        <w:t xml:space="preserve">Although </w:t>
      </w:r>
      <w:r w:rsidRPr="00AF0D6E">
        <w:rPr>
          <w:rFonts w:ascii="Helvetica" w:hAnsi="Helvetica"/>
        </w:rPr>
        <w:t>SONAR RUEI is part of the CI SONAR</w:t>
      </w:r>
      <w:r>
        <w:rPr>
          <w:rFonts w:ascii="Helvetica" w:hAnsi="Helvetica"/>
        </w:rPr>
        <w:t xml:space="preserve"> it is described in its own HLD.</w:t>
      </w:r>
      <w:r w:rsidRPr="00AF0D6E">
        <w:rPr>
          <w:rFonts w:ascii="Helvetica" w:hAnsi="Helvetica"/>
        </w:rPr>
        <w:t xml:space="preserve">  </w:t>
      </w:r>
    </w:p>
    <w:p w14:paraId="57470EA9" w14:textId="0144A1D1" w:rsidR="00D54282" w:rsidRDefault="00D54282" w:rsidP="00D54282">
      <w:pPr>
        <w:rPr>
          <w:rFonts w:cs="Arial"/>
        </w:rPr>
      </w:pPr>
    </w:p>
    <w:p w14:paraId="0A6118EF" w14:textId="26EC9BAB" w:rsidR="00AC116D" w:rsidRPr="00AC116D" w:rsidRDefault="00AC116D" w:rsidP="00A81C01">
      <w:pPr>
        <w:rPr>
          <w:rFonts w:cs="Arial"/>
          <w:b/>
          <w:bCs/>
          <w:lang w:val="en-US"/>
        </w:rPr>
      </w:pPr>
      <w:r>
        <w:rPr>
          <w:rFonts w:cs="Arial"/>
          <w:b/>
          <w:bCs/>
          <w:lang w:val="en-US"/>
        </w:rPr>
        <w:t>KATO</w:t>
      </w:r>
    </w:p>
    <w:p w14:paraId="151C1BB1" w14:textId="77FA345F" w:rsidR="00AC116D" w:rsidRPr="008A5A50" w:rsidRDefault="00AC116D" w:rsidP="00AC116D">
      <w:pPr>
        <w:rPr>
          <w:rFonts w:cs="Arial"/>
          <w:color w:val="212121"/>
          <w:szCs w:val="22"/>
          <w:shd w:val="clear" w:color="auto" w:fill="FFFFFF"/>
        </w:rPr>
      </w:pPr>
      <w:r w:rsidRPr="008A5A50">
        <w:rPr>
          <w:rFonts w:cs="Arial"/>
          <w:szCs w:val="22"/>
        </w:rPr>
        <w:t>Next to Production and Acceptance (W</w:t>
      </w:r>
      <w:r>
        <w:rPr>
          <w:rFonts w:cs="Arial"/>
          <w:szCs w:val="22"/>
        </w:rPr>
        <w:t>ATO</w:t>
      </w:r>
      <w:r w:rsidRPr="008A5A50">
        <w:rPr>
          <w:rFonts w:cs="Arial"/>
          <w:szCs w:val="22"/>
        </w:rPr>
        <w:t>) there is also a K</w:t>
      </w:r>
      <w:r>
        <w:rPr>
          <w:rFonts w:cs="Arial"/>
          <w:szCs w:val="22"/>
        </w:rPr>
        <w:t>ATO</w:t>
      </w:r>
      <w:r w:rsidRPr="008A5A50">
        <w:rPr>
          <w:rFonts w:cs="Arial"/>
          <w:szCs w:val="22"/>
        </w:rPr>
        <w:t xml:space="preserve"> </w:t>
      </w:r>
      <w:r w:rsidRPr="008A5A50">
        <w:rPr>
          <w:rFonts w:cs="Arial"/>
          <w:color w:val="212121"/>
          <w:szCs w:val="22"/>
          <w:shd w:val="clear" w:color="auto" w:fill="FFFFFF"/>
        </w:rPr>
        <w:t xml:space="preserve">(Kanban </w:t>
      </w:r>
      <w:proofErr w:type="spellStart"/>
      <w:r w:rsidRPr="008A5A50">
        <w:rPr>
          <w:rFonts w:cs="Arial"/>
          <w:color w:val="212121"/>
          <w:szCs w:val="22"/>
          <w:shd w:val="clear" w:color="auto" w:fill="FFFFFF"/>
        </w:rPr>
        <w:t>Acceptatie</w:t>
      </w:r>
      <w:proofErr w:type="spellEnd"/>
      <w:r w:rsidRPr="008A5A50">
        <w:rPr>
          <w:rFonts w:cs="Arial"/>
          <w:color w:val="212121"/>
          <w:szCs w:val="22"/>
          <w:shd w:val="clear" w:color="auto" w:fill="FFFFFF"/>
        </w:rPr>
        <w:t xml:space="preserve"> Test </w:t>
      </w:r>
      <w:proofErr w:type="spellStart"/>
      <w:r w:rsidRPr="008A5A50">
        <w:rPr>
          <w:rFonts w:cs="Arial"/>
          <w:color w:val="212121"/>
          <w:szCs w:val="22"/>
          <w:shd w:val="clear" w:color="auto" w:fill="FFFFFF"/>
        </w:rPr>
        <w:t>Omgeving</w:t>
      </w:r>
      <w:proofErr w:type="spellEnd"/>
      <w:r w:rsidRPr="008A5A50">
        <w:rPr>
          <w:rFonts w:cs="Arial"/>
          <w:color w:val="212121"/>
          <w:szCs w:val="22"/>
          <w:shd w:val="clear" w:color="auto" w:fill="FFFFFF"/>
        </w:rPr>
        <w:t xml:space="preserve">) </w:t>
      </w:r>
      <w:r w:rsidRPr="008A5A50">
        <w:rPr>
          <w:rFonts w:cs="Arial"/>
          <w:szCs w:val="22"/>
        </w:rPr>
        <w:t xml:space="preserve">environment. </w:t>
      </w:r>
      <w:r>
        <w:rPr>
          <w:rFonts w:cs="Arial"/>
          <w:szCs w:val="22"/>
        </w:rPr>
        <w:t>KATO</w:t>
      </w:r>
      <w:r w:rsidRPr="008A5A50">
        <w:rPr>
          <w:rFonts w:cs="Arial"/>
          <w:szCs w:val="22"/>
        </w:rPr>
        <w:t xml:space="preserve"> is </w:t>
      </w:r>
      <w:r w:rsidRPr="008A5A50">
        <w:rPr>
          <w:rFonts w:cs="Arial"/>
          <w:color w:val="212121"/>
          <w:szCs w:val="22"/>
          <w:shd w:val="clear" w:color="auto" w:fill="FFFFFF"/>
        </w:rPr>
        <w:t>a 'light version' of the official acceptance environment of W</w:t>
      </w:r>
      <w:r>
        <w:rPr>
          <w:rFonts w:cs="Arial"/>
          <w:color w:val="212121"/>
          <w:szCs w:val="22"/>
          <w:shd w:val="clear" w:color="auto" w:fill="FFFFFF"/>
        </w:rPr>
        <w:t>erk</w:t>
      </w:r>
      <w:r w:rsidRPr="008A5A50">
        <w:rPr>
          <w:rFonts w:cs="Arial"/>
          <w:color w:val="212121"/>
          <w:szCs w:val="22"/>
          <w:shd w:val="clear" w:color="auto" w:fill="FFFFFF"/>
        </w:rPr>
        <w:t xml:space="preserve">bedrijf. Acceptance tests are performed on this environment without a load and performance test. </w:t>
      </w:r>
      <w:r w:rsidR="00A05C96">
        <w:rPr>
          <w:rFonts w:cs="Arial"/>
          <w:color w:val="212121"/>
          <w:szCs w:val="22"/>
          <w:shd w:val="clear" w:color="auto" w:fill="FFFFFF"/>
        </w:rPr>
        <w:t xml:space="preserve">KATO </w:t>
      </w:r>
      <w:r w:rsidRPr="008A5A50">
        <w:rPr>
          <w:rFonts w:cs="Arial"/>
          <w:color w:val="212121"/>
          <w:szCs w:val="22"/>
          <w:shd w:val="clear" w:color="auto" w:fill="FFFFFF"/>
        </w:rPr>
        <w:t xml:space="preserve">is hosted in the acceptance </w:t>
      </w:r>
      <w:proofErr w:type="gramStart"/>
      <w:r>
        <w:rPr>
          <w:rFonts w:cs="Arial"/>
          <w:color w:val="212121"/>
          <w:szCs w:val="22"/>
          <w:shd w:val="clear" w:color="auto" w:fill="FFFFFF"/>
        </w:rPr>
        <w:t>domain</w:t>
      </w:r>
      <w:proofErr w:type="gramEnd"/>
      <w:r w:rsidRPr="008A5A50">
        <w:rPr>
          <w:rFonts w:cs="Arial"/>
          <w:color w:val="212121"/>
          <w:szCs w:val="22"/>
          <w:shd w:val="clear" w:color="auto" w:fill="FFFFFF"/>
        </w:rPr>
        <w:t xml:space="preserve"> and </w:t>
      </w:r>
      <w:r>
        <w:rPr>
          <w:rFonts w:cs="Arial"/>
          <w:color w:val="212121"/>
          <w:szCs w:val="22"/>
          <w:shd w:val="clear" w:color="auto" w:fill="FFFFFF"/>
        </w:rPr>
        <w:t xml:space="preserve">it is </w:t>
      </w:r>
      <w:r w:rsidRPr="008A5A50">
        <w:rPr>
          <w:rFonts w:cs="Arial"/>
          <w:color w:val="212121"/>
          <w:szCs w:val="22"/>
          <w:shd w:val="clear" w:color="auto" w:fill="FFFFFF"/>
        </w:rPr>
        <w:t xml:space="preserve">managed by DXC. </w:t>
      </w:r>
    </w:p>
    <w:p w14:paraId="27A55D93" w14:textId="1B4EA831" w:rsidR="00A81C01" w:rsidRPr="00D7520A" w:rsidRDefault="00A81C01">
      <w:pPr>
        <w:spacing w:after="160" w:line="259" w:lineRule="auto"/>
        <w:rPr>
          <w:rFonts w:cs="Arial"/>
        </w:rPr>
      </w:pPr>
    </w:p>
    <w:p w14:paraId="1A33BFF0" w14:textId="0E95C59D" w:rsidR="0044789C" w:rsidRDefault="005C6759" w:rsidP="00CB7060">
      <w:pPr>
        <w:pStyle w:val="Heading2"/>
      </w:pPr>
      <w:bookmarkStart w:id="4" w:name="_Toc127191383"/>
      <w:r>
        <w:t>Ap</w:t>
      </w:r>
      <w:r w:rsidR="00924819">
        <w:t>plication use cases</w:t>
      </w:r>
      <w:bookmarkEnd w:id="4"/>
    </w:p>
    <w:p w14:paraId="0223705C" w14:textId="095F8AC0" w:rsidR="00C251C9" w:rsidRDefault="00C251C9" w:rsidP="00C251C9">
      <w:pPr>
        <w:pStyle w:val="BodyText"/>
      </w:pPr>
      <w:r>
        <w:t>Application use cases</w:t>
      </w:r>
      <w:r w:rsidRPr="00CD45BC">
        <w:t xml:space="preserve"> </w:t>
      </w:r>
      <w:r w:rsidR="006379C3">
        <w:t>are described in the SAD</w:t>
      </w:r>
      <w:r w:rsidR="00416204">
        <w:t xml:space="preserve"> and are not further described in this HLD.</w:t>
      </w:r>
    </w:p>
    <w:p w14:paraId="315AA20C" w14:textId="77777777" w:rsidR="00A81C01" w:rsidRDefault="00A81C01" w:rsidP="00C251C9">
      <w:pPr>
        <w:pStyle w:val="BodyText"/>
      </w:pPr>
    </w:p>
    <w:p w14:paraId="634EBD0B" w14:textId="1E631FF5" w:rsidR="00D7423E" w:rsidRDefault="00275C92" w:rsidP="00CB7060">
      <w:pPr>
        <w:pStyle w:val="Heading2"/>
      </w:pPr>
      <w:bookmarkStart w:id="5" w:name="_Toc127191384"/>
      <w:r>
        <w:t>Out of Scope</w:t>
      </w:r>
      <w:bookmarkEnd w:id="5"/>
    </w:p>
    <w:p w14:paraId="2141BACB" w14:textId="05790E68" w:rsidR="006C43A1" w:rsidRPr="006C43A1" w:rsidRDefault="00C706D1" w:rsidP="00A70C13">
      <w:pPr>
        <w:pStyle w:val="ListParagraph"/>
        <w:numPr>
          <w:ilvl w:val="0"/>
          <w:numId w:val="67"/>
        </w:numPr>
        <w:rPr>
          <w:rFonts w:cs="Arial"/>
        </w:rPr>
      </w:pPr>
      <w:r>
        <w:t xml:space="preserve">The Development and Test environment are not </w:t>
      </w:r>
      <w:r w:rsidR="00E87D46">
        <w:t>managed by DX</w:t>
      </w:r>
      <w:r w:rsidR="00B14046">
        <w:t>C</w:t>
      </w:r>
      <w:r w:rsidR="00E87D46">
        <w:t xml:space="preserve"> and are out of scope for this HLD</w:t>
      </w:r>
      <w:r w:rsidR="00C57EB1" w:rsidRPr="00C92EB9">
        <w:t xml:space="preserve">. </w:t>
      </w:r>
      <w:r w:rsidR="006C43A1">
        <w:t xml:space="preserve"> (</w:t>
      </w:r>
      <w:r w:rsidR="006C43A1" w:rsidRPr="006C43A1">
        <w:rPr>
          <w:rFonts w:cs="Arial"/>
        </w:rPr>
        <w:t>Production</w:t>
      </w:r>
      <w:r w:rsidR="006C43A1">
        <w:rPr>
          <w:rFonts w:cs="Arial"/>
        </w:rPr>
        <w:t>, Acceptance and Kanba</w:t>
      </w:r>
      <w:r w:rsidR="0022505D">
        <w:rPr>
          <w:rFonts w:cs="Arial"/>
        </w:rPr>
        <w:t>n are in scope)</w:t>
      </w:r>
    </w:p>
    <w:p w14:paraId="230F4EE5" w14:textId="43C0DDD9" w:rsidR="00C57EB1" w:rsidRPr="00D42526" w:rsidRDefault="00C57EB1" w:rsidP="002D57F9">
      <w:pPr>
        <w:pStyle w:val="ListParagraph"/>
        <w:numPr>
          <w:ilvl w:val="0"/>
          <w:numId w:val="69"/>
        </w:numPr>
        <w:rPr>
          <w:rFonts w:eastAsia="Arial" w:cs="Arial"/>
          <w:color w:val="000000" w:themeColor="text1"/>
          <w:szCs w:val="22"/>
        </w:rPr>
      </w:pPr>
      <w:r w:rsidRPr="00C92EB9">
        <w:t>The S</w:t>
      </w:r>
      <w:r w:rsidR="00A81C01">
        <w:t>ONAR</w:t>
      </w:r>
      <w:r w:rsidRPr="00C92EB9">
        <w:t xml:space="preserve"> client part is out of </w:t>
      </w:r>
      <w:r w:rsidR="004021FF" w:rsidRPr="00C92EB9">
        <w:t>scope</w:t>
      </w:r>
      <w:r w:rsidR="00B14046">
        <w:t xml:space="preserve"> (</w:t>
      </w:r>
      <w:r w:rsidRPr="00C92EB9">
        <w:t xml:space="preserve">Sonar </w:t>
      </w:r>
      <w:proofErr w:type="spellStart"/>
      <w:r w:rsidRPr="00C92EB9">
        <w:t>OpenUI</w:t>
      </w:r>
      <w:proofErr w:type="spellEnd"/>
      <w:r w:rsidRPr="00C92EB9">
        <w:t xml:space="preserve"> is used and only requires a standard Internet Browser</w:t>
      </w:r>
      <w:r w:rsidR="001F5393">
        <w:t>)</w:t>
      </w:r>
      <w:r w:rsidRPr="00C92EB9">
        <w:t>.</w:t>
      </w:r>
    </w:p>
    <w:p w14:paraId="590BA1FA" w14:textId="2DA35906" w:rsidR="00D42526" w:rsidRPr="00E87D46" w:rsidRDefault="00D42526" w:rsidP="002D57F9">
      <w:pPr>
        <w:pStyle w:val="ListParagraph"/>
        <w:numPr>
          <w:ilvl w:val="0"/>
          <w:numId w:val="69"/>
        </w:numPr>
        <w:rPr>
          <w:rFonts w:eastAsia="Arial" w:cs="Arial"/>
          <w:color w:val="000000" w:themeColor="text1"/>
          <w:szCs w:val="22"/>
        </w:rPr>
      </w:pPr>
      <w:r>
        <w:t>SONAR RUEI is out of scope for this HLD</w:t>
      </w:r>
    </w:p>
    <w:p w14:paraId="5D309681" w14:textId="58251E7C" w:rsidR="00D258EF" w:rsidRDefault="00D258EF" w:rsidP="002D57F9">
      <w:pPr>
        <w:pStyle w:val="ListParagraph"/>
        <w:numPr>
          <w:ilvl w:val="0"/>
          <w:numId w:val="69"/>
        </w:numPr>
      </w:pPr>
      <w:r w:rsidRPr="00E87D46">
        <w:rPr>
          <w:rFonts w:eastAsia="Arial" w:cs="Arial"/>
          <w:color w:val="000000" w:themeColor="text1"/>
          <w:szCs w:val="22"/>
        </w:rPr>
        <w:t>All components that belong to the UWV Office Infrastructure such as workstations, web browsers are out of scope.</w:t>
      </w:r>
      <w:r>
        <w:t xml:space="preserve"> </w:t>
      </w:r>
    </w:p>
    <w:p w14:paraId="52FDD2BC" w14:textId="77777777" w:rsidR="00A6006F" w:rsidRPr="00D258EF" w:rsidRDefault="00A6006F" w:rsidP="00A20B23">
      <w:pPr>
        <w:pStyle w:val="BodyText"/>
      </w:pPr>
    </w:p>
    <w:p w14:paraId="346FCB64" w14:textId="3EFF4870" w:rsidR="00D7423E" w:rsidRPr="00D7423E" w:rsidRDefault="00275C92" w:rsidP="0073209C">
      <w:pPr>
        <w:pStyle w:val="Heading1"/>
        <w:rPr>
          <w:lang w:val="fr-FR"/>
        </w:rPr>
      </w:pPr>
      <w:bookmarkStart w:id="6" w:name="_Toc127191385"/>
      <w:r>
        <w:rPr>
          <w:lang w:val="fr-FR"/>
        </w:rPr>
        <w:lastRenderedPageBreak/>
        <w:t>Architectur</w:t>
      </w:r>
      <w:r w:rsidR="00F02C43">
        <w:rPr>
          <w:lang w:val="fr-FR"/>
        </w:rPr>
        <w:t>e</w:t>
      </w:r>
      <w:bookmarkEnd w:id="6"/>
    </w:p>
    <w:p w14:paraId="3FDA9CCF" w14:textId="618FDF34" w:rsidR="00D43C04" w:rsidRDefault="00F14708" w:rsidP="00CB7060">
      <w:pPr>
        <w:pStyle w:val="Heading2"/>
      </w:pPr>
      <w:bookmarkStart w:id="7" w:name="_Toc127191386"/>
      <w:r>
        <w:t>Conceptual</w:t>
      </w:r>
      <w:bookmarkEnd w:id="7"/>
    </w:p>
    <w:p w14:paraId="5AB7D0BF" w14:textId="524B58F9" w:rsidR="00B437B3" w:rsidRDefault="00B437B3" w:rsidP="00A323BC">
      <w:r>
        <w:rPr>
          <w:noProof/>
          <w:lang w:val="nl-NL" w:eastAsia="nl-NL" w:bidi="ar-SA"/>
        </w:rPr>
        <w:drawing>
          <wp:inline distT="0" distB="0" distL="0" distR="0" wp14:anchorId="2D9C124F" wp14:editId="232B2C82">
            <wp:extent cx="5230368" cy="3056709"/>
            <wp:effectExtent l="0" t="0" r="889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9298" cy="3061928"/>
                    </a:xfrm>
                    <a:prstGeom prst="rect">
                      <a:avLst/>
                    </a:prstGeom>
                    <a:noFill/>
                    <a:ln>
                      <a:noFill/>
                    </a:ln>
                  </pic:spPr>
                </pic:pic>
              </a:graphicData>
            </a:graphic>
          </wp:inline>
        </w:drawing>
      </w:r>
    </w:p>
    <w:p w14:paraId="2FA13435" w14:textId="77777777" w:rsidR="00FE4AD9" w:rsidRDefault="00FE4AD9" w:rsidP="00A323BC"/>
    <w:p w14:paraId="79393811" w14:textId="77777777" w:rsidR="00A323BC" w:rsidRPr="00C92EB9" w:rsidRDefault="00A323BC" w:rsidP="00A323BC">
      <w:pPr>
        <w:rPr>
          <w:b/>
          <w:bCs/>
        </w:rPr>
      </w:pPr>
      <w:r w:rsidRPr="00C92EB9">
        <w:rPr>
          <w:b/>
          <w:bCs/>
        </w:rPr>
        <w:t>Key concepts:</w:t>
      </w:r>
    </w:p>
    <w:p w14:paraId="76F523B1" w14:textId="2E2A9E47" w:rsidR="00A323BC" w:rsidRPr="00BD52E0" w:rsidRDefault="00A323BC" w:rsidP="00A70C13">
      <w:pPr>
        <w:numPr>
          <w:ilvl w:val="0"/>
          <w:numId w:val="68"/>
        </w:numPr>
        <w:overflowPunct w:val="0"/>
        <w:autoSpaceDE w:val="0"/>
        <w:autoSpaceDN w:val="0"/>
        <w:adjustRightInd w:val="0"/>
        <w:spacing w:after="120"/>
        <w:textAlignment w:val="baseline"/>
        <w:rPr>
          <w:b/>
          <w:bCs/>
        </w:rPr>
      </w:pPr>
      <w:r w:rsidRPr="00C92EB9">
        <w:t>Sonar can only be used from within the Intranet environment.</w:t>
      </w:r>
    </w:p>
    <w:p w14:paraId="3406D193" w14:textId="37E2459D" w:rsidR="00BD52E0" w:rsidRPr="00C92EB9" w:rsidRDefault="00113AA8" w:rsidP="00A70C13">
      <w:pPr>
        <w:numPr>
          <w:ilvl w:val="0"/>
          <w:numId w:val="68"/>
        </w:numPr>
        <w:overflowPunct w:val="0"/>
        <w:autoSpaceDE w:val="0"/>
        <w:autoSpaceDN w:val="0"/>
        <w:adjustRightInd w:val="0"/>
        <w:spacing w:after="120"/>
        <w:textAlignment w:val="baseline"/>
        <w:rPr>
          <w:b/>
          <w:bCs/>
        </w:rPr>
      </w:pPr>
      <w:r>
        <w:t>RUEI is used for user performance monitoring</w:t>
      </w:r>
      <w:r w:rsidR="00214402">
        <w:t xml:space="preserve">, a </w:t>
      </w:r>
      <w:proofErr w:type="spellStart"/>
      <w:r w:rsidR="00214402" w:rsidRPr="00AF0D6E">
        <w:rPr>
          <w:rFonts w:ascii="Helvetica" w:hAnsi="Helvetica"/>
        </w:rPr>
        <w:t>L</w:t>
      </w:r>
      <w:r w:rsidR="00214402">
        <w:rPr>
          <w:rFonts w:ascii="Helvetica" w:hAnsi="Helvetica"/>
        </w:rPr>
        <w:t>o</w:t>
      </w:r>
      <w:r w:rsidR="00214402" w:rsidRPr="00AF0D6E">
        <w:rPr>
          <w:rFonts w:ascii="Helvetica" w:hAnsi="Helvetica"/>
        </w:rPr>
        <w:t>M</w:t>
      </w:r>
      <w:r w:rsidR="00155A1B">
        <w:rPr>
          <w:rFonts w:ascii="Helvetica" w:hAnsi="Helvetica"/>
        </w:rPr>
        <w:t>o</w:t>
      </w:r>
      <w:proofErr w:type="spellEnd"/>
      <w:r w:rsidR="00155A1B">
        <w:rPr>
          <w:rFonts w:ascii="Helvetica" w:hAnsi="Helvetica"/>
        </w:rPr>
        <w:t xml:space="preserve"> component has </w:t>
      </w:r>
      <w:r w:rsidR="00051F76">
        <w:rPr>
          <w:rFonts w:ascii="Helvetica" w:hAnsi="Helvetica"/>
        </w:rPr>
        <w:t xml:space="preserve">also </w:t>
      </w:r>
      <w:r w:rsidR="00155A1B">
        <w:rPr>
          <w:rFonts w:ascii="Helvetica" w:hAnsi="Helvetica"/>
        </w:rPr>
        <w:t>been added</w:t>
      </w:r>
      <w:r w:rsidR="00214402" w:rsidRPr="00AF0D6E">
        <w:rPr>
          <w:rFonts w:ascii="Helvetica" w:hAnsi="Helvetica"/>
        </w:rPr>
        <w:t xml:space="preserve"> to comply to UWV </w:t>
      </w:r>
      <w:r w:rsidR="00416AEE">
        <w:rPr>
          <w:rFonts w:ascii="Helvetica" w:hAnsi="Helvetica"/>
        </w:rPr>
        <w:t>l</w:t>
      </w:r>
      <w:r w:rsidR="00214402" w:rsidRPr="00AF0D6E">
        <w:rPr>
          <w:rFonts w:ascii="Helvetica" w:hAnsi="Helvetica"/>
        </w:rPr>
        <w:t xml:space="preserve">ogging and </w:t>
      </w:r>
      <w:r w:rsidR="00416AEE">
        <w:rPr>
          <w:rFonts w:ascii="Helvetica" w:hAnsi="Helvetica"/>
        </w:rPr>
        <w:t>m</w:t>
      </w:r>
      <w:r w:rsidR="00214402" w:rsidRPr="00AF0D6E">
        <w:rPr>
          <w:rFonts w:ascii="Helvetica" w:hAnsi="Helvetica"/>
        </w:rPr>
        <w:t>onitoring policy</w:t>
      </w:r>
    </w:p>
    <w:p w14:paraId="35672753" w14:textId="77777777" w:rsidR="00A323BC" w:rsidRPr="00C92EB9" w:rsidRDefault="00A323BC" w:rsidP="00A70C13">
      <w:pPr>
        <w:numPr>
          <w:ilvl w:val="0"/>
          <w:numId w:val="68"/>
        </w:numPr>
        <w:overflowPunct w:val="0"/>
        <w:autoSpaceDE w:val="0"/>
        <w:autoSpaceDN w:val="0"/>
        <w:adjustRightInd w:val="0"/>
        <w:spacing w:after="120"/>
        <w:textAlignment w:val="baseline"/>
        <w:rPr>
          <w:b/>
          <w:bCs/>
        </w:rPr>
      </w:pPr>
      <w:r w:rsidRPr="00C92EB9">
        <w:t xml:space="preserve">Users connect with a standard web browser to the </w:t>
      </w:r>
      <w:proofErr w:type="gramStart"/>
      <w:r w:rsidRPr="00C92EB9">
        <w:t>Public</w:t>
      </w:r>
      <w:proofErr w:type="gramEnd"/>
      <w:r w:rsidRPr="00C92EB9">
        <w:t xml:space="preserve"> sector application servers</w:t>
      </w:r>
    </w:p>
    <w:p w14:paraId="515C75E4" w14:textId="531EB76C" w:rsidR="00A323BC" w:rsidRPr="00C92EB9" w:rsidRDefault="00A323BC" w:rsidP="00A70C13">
      <w:pPr>
        <w:numPr>
          <w:ilvl w:val="0"/>
          <w:numId w:val="68"/>
        </w:numPr>
        <w:overflowPunct w:val="0"/>
        <w:autoSpaceDE w:val="0"/>
        <w:autoSpaceDN w:val="0"/>
        <w:adjustRightInd w:val="0"/>
        <w:spacing w:after="120"/>
        <w:textAlignment w:val="baseline"/>
        <w:rPr>
          <w:b/>
          <w:bCs/>
        </w:rPr>
      </w:pPr>
      <w:r w:rsidRPr="00C92EB9">
        <w:t xml:space="preserve">Many Interfaces/data exchanges to both internal and external </w:t>
      </w:r>
      <w:proofErr w:type="spellStart"/>
      <w:r w:rsidRPr="00C92EB9">
        <w:t>datasources</w:t>
      </w:r>
      <w:proofErr w:type="spellEnd"/>
      <w:r w:rsidRPr="00C92EB9">
        <w:t xml:space="preserve"> are connected through WBSBUS (W</w:t>
      </w:r>
      <w:r w:rsidR="003A7F1E">
        <w:t>erk</w:t>
      </w:r>
      <w:r w:rsidRPr="00C92EB9">
        <w:t>bedrijf Service Bus) and Werk.nl</w:t>
      </w:r>
      <w:r w:rsidR="004579FA">
        <w:t xml:space="preserve"> </w:t>
      </w:r>
      <w:r w:rsidRPr="00C92EB9">
        <w:t>SOA. Next to Webservices, the file adapter is used.</w:t>
      </w:r>
    </w:p>
    <w:p w14:paraId="63238464" w14:textId="5C36A47F" w:rsidR="00A323BC" w:rsidRPr="00C92EB9" w:rsidRDefault="00A323BC" w:rsidP="00A70C13">
      <w:pPr>
        <w:numPr>
          <w:ilvl w:val="0"/>
          <w:numId w:val="68"/>
        </w:numPr>
        <w:overflowPunct w:val="0"/>
        <w:autoSpaceDE w:val="0"/>
        <w:autoSpaceDN w:val="0"/>
        <w:adjustRightInd w:val="0"/>
        <w:spacing w:after="120"/>
        <w:textAlignment w:val="baseline"/>
      </w:pPr>
      <w:r w:rsidRPr="00C92EB9">
        <w:t>XML files are stored in XML-queues on the Siebel File System for some asynchronous message exchanges using the file adapter of WBSBUS/ Werk.nl</w:t>
      </w:r>
      <w:r w:rsidR="00F42959">
        <w:t xml:space="preserve"> </w:t>
      </w:r>
      <w:r w:rsidRPr="00C92EB9">
        <w:t>SOA.</w:t>
      </w:r>
    </w:p>
    <w:p w14:paraId="649AE4FD" w14:textId="63793519" w:rsidR="00A323BC" w:rsidRPr="00C92EB9" w:rsidRDefault="00A323BC" w:rsidP="00A70C13">
      <w:pPr>
        <w:numPr>
          <w:ilvl w:val="0"/>
          <w:numId w:val="68"/>
        </w:numPr>
        <w:overflowPunct w:val="0"/>
        <w:autoSpaceDE w:val="0"/>
        <w:autoSpaceDN w:val="0"/>
        <w:adjustRightInd w:val="0"/>
        <w:spacing w:after="120"/>
        <w:textAlignment w:val="baseline"/>
      </w:pPr>
      <w:r w:rsidRPr="00C92EB9">
        <w:t>Some asynchronous messages are transferred via Oracle Advanced Queuing (AQ) Queues and forwarded via Oracle WebLogic Messaging Bridges to JMS Queues and vice versa. Both the Messaging Bridges (for incoming and outgoing messages) and the JMS Queues are located on Werk.nl</w:t>
      </w:r>
      <w:r w:rsidR="00A34332">
        <w:t xml:space="preserve"> </w:t>
      </w:r>
      <w:r w:rsidRPr="00C92EB9">
        <w:t>SOA.</w:t>
      </w:r>
    </w:p>
    <w:p w14:paraId="254FB6FF" w14:textId="77777777" w:rsidR="00A323BC" w:rsidRPr="00C92EB9" w:rsidRDefault="00A323BC" w:rsidP="00A70C13">
      <w:pPr>
        <w:numPr>
          <w:ilvl w:val="0"/>
          <w:numId w:val="68"/>
        </w:numPr>
        <w:overflowPunct w:val="0"/>
        <w:autoSpaceDE w:val="0"/>
        <w:autoSpaceDN w:val="0"/>
        <w:adjustRightInd w:val="0"/>
        <w:spacing w:after="120"/>
        <w:textAlignment w:val="baseline"/>
        <w:rPr>
          <w:b/>
          <w:bCs/>
        </w:rPr>
      </w:pPr>
      <w:r w:rsidRPr="00C92EB9">
        <w:t>Data for documents generated by Sonar is transformed into XFDF code (data for PDF) and stored as an attachment on the Siebel filesystem.</w:t>
      </w:r>
    </w:p>
    <w:p w14:paraId="7E2C1C7D" w14:textId="439A88EA" w:rsidR="00A323BC" w:rsidRDefault="00A323BC" w:rsidP="00A70C13">
      <w:pPr>
        <w:numPr>
          <w:ilvl w:val="0"/>
          <w:numId w:val="68"/>
        </w:numPr>
        <w:overflowPunct w:val="0"/>
        <w:autoSpaceDE w:val="0"/>
        <w:autoSpaceDN w:val="0"/>
        <w:adjustRightInd w:val="0"/>
        <w:spacing w:after="120"/>
        <w:textAlignment w:val="baseline"/>
      </w:pPr>
      <w:r w:rsidRPr="00C92EB9">
        <w:t>Documents that need to be adjustable are generated as Word documents by the correspondence servers.</w:t>
      </w:r>
    </w:p>
    <w:p w14:paraId="1A8340CB" w14:textId="0552659F" w:rsidR="00892264" w:rsidRPr="00C92EB9" w:rsidRDefault="00892264" w:rsidP="00A70C13">
      <w:pPr>
        <w:numPr>
          <w:ilvl w:val="0"/>
          <w:numId w:val="68"/>
        </w:numPr>
        <w:overflowPunct w:val="0"/>
        <w:autoSpaceDE w:val="0"/>
        <w:autoSpaceDN w:val="0"/>
        <w:adjustRightInd w:val="0"/>
        <w:spacing w:after="120"/>
        <w:textAlignment w:val="baseline"/>
      </w:pPr>
      <w:r w:rsidRPr="00C92EB9">
        <w:rPr>
          <w:rFonts w:cs="Arial"/>
          <w:bCs/>
        </w:rPr>
        <w:t xml:space="preserve">Acceptance and </w:t>
      </w:r>
      <w:r w:rsidR="00430314">
        <w:rPr>
          <w:rFonts w:cs="Arial"/>
          <w:bCs/>
        </w:rPr>
        <w:t>KATO</w:t>
      </w:r>
      <w:r w:rsidRPr="00C92EB9">
        <w:rPr>
          <w:rFonts w:cs="Arial"/>
          <w:bCs/>
        </w:rPr>
        <w:t xml:space="preserve"> will </w:t>
      </w:r>
      <w:r w:rsidR="00AD77AE">
        <w:rPr>
          <w:rFonts w:cs="Arial"/>
          <w:bCs/>
        </w:rPr>
        <w:t xml:space="preserve">both </w:t>
      </w:r>
      <w:r w:rsidRPr="00C92EB9">
        <w:rPr>
          <w:rFonts w:cs="Arial"/>
          <w:bCs/>
        </w:rPr>
        <w:t xml:space="preserve">be placed in the Acceptance </w:t>
      </w:r>
      <w:r>
        <w:rPr>
          <w:rFonts w:cs="Arial"/>
          <w:bCs/>
        </w:rPr>
        <w:t>environment</w:t>
      </w:r>
    </w:p>
    <w:p w14:paraId="7D4DEF07" w14:textId="61693A82" w:rsidR="00A323BC" w:rsidRPr="00C92EB9" w:rsidRDefault="00DA6700" w:rsidP="00A70C13">
      <w:pPr>
        <w:numPr>
          <w:ilvl w:val="0"/>
          <w:numId w:val="68"/>
        </w:numPr>
        <w:overflowPunct w:val="0"/>
        <w:autoSpaceDE w:val="0"/>
        <w:autoSpaceDN w:val="0"/>
        <w:adjustRightInd w:val="0"/>
        <w:spacing w:after="120"/>
        <w:textAlignment w:val="baseline"/>
        <w:rPr>
          <w:rFonts w:eastAsia="MS Mincho"/>
          <w:lang w:eastAsia="ja-JP"/>
        </w:rPr>
      </w:pPr>
      <w:r>
        <w:rPr>
          <w:rFonts w:eastAsia="MS Mincho"/>
          <w:lang w:eastAsia="ja-JP"/>
        </w:rPr>
        <w:t>PTO environment</w:t>
      </w:r>
      <w:r w:rsidR="00A323BC" w:rsidRPr="00C92EB9">
        <w:rPr>
          <w:rFonts w:eastAsia="MS Mincho"/>
          <w:lang w:eastAsia="ja-JP"/>
        </w:rPr>
        <w:t xml:space="preserve"> </w:t>
      </w:r>
      <w:r w:rsidR="00430314">
        <w:rPr>
          <w:rFonts w:eastAsia="MS Mincho"/>
          <w:lang w:eastAsia="ja-JP"/>
        </w:rPr>
        <w:t xml:space="preserve">is used </w:t>
      </w:r>
      <w:r w:rsidR="00A323BC" w:rsidRPr="00C92EB9">
        <w:rPr>
          <w:rFonts w:eastAsia="MS Mincho"/>
          <w:lang w:eastAsia="ja-JP"/>
        </w:rPr>
        <w:t>for load &amp; performance testing on Acceptance.</w:t>
      </w:r>
    </w:p>
    <w:p w14:paraId="31D7D70E" w14:textId="77777777" w:rsidR="00A323BC" w:rsidRPr="00C92EB9" w:rsidRDefault="00A323BC" w:rsidP="00A70C13">
      <w:pPr>
        <w:numPr>
          <w:ilvl w:val="0"/>
          <w:numId w:val="68"/>
        </w:numPr>
        <w:overflowPunct w:val="0"/>
        <w:autoSpaceDE w:val="0"/>
        <w:autoSpaceDN w:val="0"/>
        <w:adjustRightInd w:val="0"/>
        <w:spacing w:after="120"/>
        <w:textAlignment w:val="baseline"/>
        <w:rPr>
          <w:rFonts w:eastAsia="MS Mincho"/>
          <w:lang w:eastAsia="ja-JP"/>
        </w:rPr>
      </w:pPr>
      <w:r w:rsidRPr="00C92EB9">
        <w:rPr>
          <w:rFonts w:eastAsia="MS Mincho"/>
          <w:lang w:eastAsia="ja-JP"/>
        </w:rPr>
        <w:t>Sonar uses Generic OAM for authentication purpose.</w:t>
      </w:r>
    </w:p>
    <w:p w14:paraId="40620323" w14:textId="637B1CAC" w:rsidR="00A323BC" w:rsidRDefault="00A323BC" w:rsidP="00A70C13">
      <w:pPr>
        <w:numPr>
          <w:ilvl w:val="0"/>
          <w:numId w:val="68"/>
        </w:numPr>
        <w:overflowPunct w:val="0"/>
        <w:autoSpaceDE w:val="0"/>
        <w:autoSpaceDN w:val="0"/>
        <w:adjustRightInd w:val="0"/>
        <w:spacing w:after="120"/>
        <w:textAlignment w:val="baseline"/>
        <w:rPr>
          <w:rFonts w:eastAsia="MS Mincho"/>
          <w:lang w:eastAsia="ja-JP"/>
        </w:rPr>
      </w:pPr>
      <w:r w:rsidRPr="00C92EB9">
        <w:rPr>
          <w:rFonts w:eastAsia="MS Mincho"/>
          <w:lang w:eastAsia="ja-JP"/>
        </w:rPr>
        <w:t>Sonar uses its own OID instances as user store.</w:t>
      </w:r>
    </w:p>
    <w:p w14:paraId="1BA5CABE" w14:textId="5F18888A" w:rsidR="00DF06D1" w:rsidRPr="00C92EB9" w:rsidRDefault="00DF06D1" w:rsidP="00A70C13">
      <w:pPr>
        <w:pStyle w:val="ListParagraph"/>
        <w:numPr>
          <w:ilvl w:val="0"/>
          <w:numId w:val="68"/>
        </w:numPr>
        <w:autoSpaceDE w:val="0"/>
        <w:autoSpaceDN w:val="0"/>
        <w:adjustRightInd w:val="0"/>
        <w:contextualSpacing w:val="0"/>
        <w:rPr>
          <w:rFonts w:cs="Arial"/>
          <w:bCs/>
        </w:rPr>
      </w:pPr>
      <w:r w:rsidRPr="00C92EB9">
        <w:rPr>
          <w:rFonts w:cs="Arial"/>
          <w:bCs/>
        </w:rPr>
        <w:t>A separate Windows File server is added to Productio</w:t>
      </w:r>
      <w:r w:rsidR="00D7551F">
        <w:rPr>
          <w:rFonts w:cs="Arial"/>
          <w:bCs/>
        </w:rPr>
        <w:t>n</w:t>
      </w:r>
      <w:r w:rsidRPr="00C92EB9">
        <w:rPr>
          <w:rFonts w:cs="Arial"/>
          <w:bCs/>
        </w:rPr>
        <w:t xml:space="preserve"> to store SONAR documents which could not be migrated successfully to EA. UWV FB </w:t>
      </w:r>
      <w:r w:rsidR="00BB2178">
        <w:rPr>
          <w:rFonts w:cs="Arial"/>
          <w:bCs/>
        </w:rPr>
        <w:t>has the</w:t>
      </w:r>
      <w:r w:rsidRPr="00C92EB9">
        <w:rPr>
          <w:rFonts w:cs="Arial"/>
          <w:bCs/>
        </w:rPr>
        <w:t xml:space="preserve"> option to lookup manually a certain document via </w:t>
      </w:r>
      <w:r w:rsidR="00BB2178">
        <w:rPr>
          <w:rFonts w:cs="Arial"/>
          <w:bCs/>
        </w:rPr>
        <w:t>a n</w:t>
      </w:r>
      <w:r w:rsidRPr="00C92EB9">
        <w:rPr>
          <w:rFonts w:cs="Arial"/>
          <w:bCs/>
        </w:rPr>
        <w:t>etwork share (SMB).</w:t>
      </w:r>
    </w:p>
    <w:p w14:paraId="1CE93773" w14:textId="483B1014" w:rsidR="00D7423E" w:rsidRDefault="008E63BB" w:rsidP="00CB7060">
      <w:pPr>
        <w:pStyle w:val="Heading2"/>
      </w:pPr>
      <w:bookmarkStart w:id="8" w:name="_Toc127191387"/>
      <w:r>
        <w:lastRenderedPageBreak/>
        <w:t>Context</w:t>
      </w:r>
      <w:r w:rsidR="00275C92">
        <w:t xml:space="preserve"> </w:t>
      </w:r>
      <w:r w:rsidR="00F770FF">
        <w:t>d</w:t>
      </w:r>
      <w:r w:rsidR="00BB03F9">
        <w:t>iagram</w:t>
      </w:r>
      <w:bookmarkEnd w:id="8"/>
    </w:p>
    <w:p w14:paraId="1CE49F5E" w14:textId="29F5A138" w:rsidR="00D847D7" w:rsidRDefault="00B54434" w:rsidP="00D36BF8">
      <w:pPr>
        <w:pStyle w:val="BodyText"/>
      </w:pPr>
      <w:r>
        <w:rPr>
          <w:noProof/>
        </w:rPr>
        <w:drawing>
          <wp:inline distT="0" distB="0" distL="0" distR="0" wp14:anchorId="4F36B3FD" wp14:editId="27357CB7">
            <wp:extent cx="5731510" cy="3347085"/>
            <wp:effectExtent l="0" t="0" r="2540" b="5715"/>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p>
    <w:p w14:paraId="4FBE52E1" w14:textId="172B095C" w:rsidR="00CF2A2D" w:rsidRDefault="00A0124E" w:rsidP="00EE48D8">
      <w:pPr>
        <w:pStyle w:val="BodyText"/>
        <w:rPr>
          <w:rFonts w:ascii="Helvetica-Bold" w:hAnsi="Helvetica-Bold" w:hint="eastAsia"/>
          <w:b/>
          <w:bCs/>
          <w:color w:val="0A080D"/>
        </w:rPr>
      </w:pPr>
      <w:r>
        <w:rPr>
          <w:noProof/>
        </w:rPr>
        <w:t>The above diagrams shows the Context Diagram and the external entities for the SONAR application. Due to the complexi</w:t>
      </w:r>
      <w:r w:rsidR="006F02AD">
        <w:rPr>
          <w:noProof/>
        </w:rPr>
        <w:t xml:space="preserve">city of the application the application is split in different components. The different components are represented by the small green circles </w:t>
      </w:r>
      <w:r w:rsidR="00B27863">
        <w:rPr>
          <w:noProof/>
        </w:rPr>
        <w:t>and wil be described in the next chapters in more detail</w:t>
      </w:r>
      <w:r w:rsidR="002F1B50">
        <w:rPr>
          <w:noProof/>
        </w:rPr>
        <w:t>.</w:t>
      </w:r>
    </w:p>
    <w:p w14:paraId="2861E015" w14:textId="35C73F8C" w:rsidR="00B942E0" w:rsidRDefault="00AA0769" w:rsidP="002D57F9">
      <w:pPr>
        <w:pStyle w:val="Heading3"/>
        <w:numPr>
          <w:ilvl w:val="2"/>
          <w:numId w:val="82"/>
        </w:numPr>
        <w:ind w:left="0"/>
      </w:pPr>
      <w:r>
        <w:t>SONAR Public Sector</w:t>
      </w:r>
      <w:r w:rsidR="001C64DB">
        <w:t xml:space="preserve"> AI</w:t>
      </w:r>
    </w:p>
    <w:p w14:paraId="09541957" w14:textId="68D64EDC" w:rsidR="00FB2555" w:rsidRPr="005C754A" w:rsidRDefault="00FB2555" w:rsidP="00FB2555">
      <w:pPr>
        <w:pStyle w:val="BodyText"/>
      </w:pPr>
      <w:r>
        <w:t>(Pu</w:t>
      </w:r>
      <w:r w:rsidR="004D02A4">
        <w:t>b</w:t>
      </w:r>
      <w:r>
        <w:t>lic Sector – Application Interface)</w:t>
      </w:r>
    </w:p>
    <w:p w14:paraId="680E098F" w14:textId="3C1530E5" w:rsidR="00AA0769" w:rsidRDefault="00457043" w:rsidP="00AA0769">
      <w:pPr>
        <w:pStyle w:val="BodyText"/>
      </w:pPr>
      <w:r w:rsidRPr="00457043">
        <w:rPr>
          <w:noProof/>
        </w:rPr>
        <w:drawing>
          <wp:inline distT="0" distB="0" distL="0" distR="0" wp14:anchorId="1401A500" wp14:editId="28506E32">
            <wp:extent cx="3935578" cy="289783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5089" cy="2904837"/>
                    </a:xfrm>
                    <a:prstGeom prst="rect">
                      <a:avLst/>
                    </a:prstGeom>
                  </pic:spPr>
                </pic:pic>
              </a:graphicData>
            </a:graphic>
          </wp:inline>
        </w:drawing>
      </w:r>
    </w:p>
    <w:p w14:paraId="3675C46C" w14:textId="77777777" w:rsidR="0057567F" w:rsidRPr="00E93BC1" w:rsidRDefault="0057567F" w:rsidP="007E0528">
      <w:pPr>
        <w:pStyle w:val="Heading4"/>
      </w:pPr>
      <w:r w:rsidRPr="007E0528">
        <w:lastRenderedPageBreak/>
        <w:t>External</w:t>
      </w:r>
      <w:r>
        <w:t xml:space="preserve"> entities</w:t>
      </w:r>
    </w:p>
    <w:p w14:paraId="4F039183" w14:textId="75C4CD28" w:rsidR="002F0569" w:rsidRPr="00000272" w:rsidRDefault="002F0569" w:rsidP="0057567F">
      <w:pPr>
        <w:pStyle w:val="Heading5"/>
      </w:pPr>
      <w:r>
        <w:t>UWV</w:t>
      </w:r>
      <w:r w:rsidR="00426351">
        <w:t xml:space="preserve"> user</w:t>
      </w:r>
    </w:p>
    <w:tbl>
      <w:tblPr>
        <w:tblW w:w="5544" w:type="pct"/>
        <w:tblLook w:val="0000" w:firstRow="0" w:lastRow="0" w:firstColumn="0" w:lastColumn="0" w:noHBand="0" w:noVBand="0"/>
      </w:tblPr>
      <w:tblGrid>
        <w:gridCol w:w="3104"/>
        <w:gridCol w:w="6871"/>
      </w:tblGrid>
      <w:tr w:rsidR="00426351" w:rsidRPr="008044BD" w14:paraId="1DE3AFC0" w14:textId="77777777" w:rsidTr="00D542EB">
        <w:tc>
          <w:tcPr>
            <w:tcW w:w="1556" w:type="pct"/>
            <w:tcBorders>
              <w:top w:val="single" w:sz="6" w:space="0" w:color="auto"/>
              <w:left w:val="single" w:sz="12" w:space="0" w:color="auto"/>
              <w:bottom w:val="single" w:sz="6" w:space="0" w:color="auto"/>
              <w:right w:val="single" w:sz="6" w:space="0" w:color="auto"/>
            </w:tcBorders>
            <w:shd w:val="clear" w:color="auto" w:fill="E6E6E6"/>
          </w:tcPr>
          <w:p w14:paraId="56F2346B" w14:textId="77777777" w:rsidR="00426351" w:rsidRPr="00B81AA8" w:rsidRDefault="00426351" w:rsidP="00426351">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24D1C0F1" w14:textId="21DD0B12" w:rsidR="00426351" w:rsidRPr="00D542EB" w:rsidRDefault="00426351" w:rsidP="00426351">
            <w:pPr>
              <w:pStyle w:val="TableText0"/>
              <w:keepNext/>
              <w:keepLines/>
              <w:rPr>
                <w:rFonts w:ascii="Arial" w:hAnsi="Arial" w:cs="Arial"/>
                <w:lang w:val="en-US"/>
              </w:rPr>
            </w:pPr>
            <w:r w:rsidRPr="00D542EB">
              <w:rPr>
                <w:rFonts w:ascii="Arial" w:hAnsi="Arial" w:cs="Arial"/>
              </w:rPr>
              <w:t>UWV Sonar User. Web-based User Interface</w:t>
            </w:r>
            <w:r w:rsidR="00B94560">
              <w:rPr>
                <w:rFonts w:ascii="Arial" w:hAnsi="Arial" w:cs="Arial"/>
              </w:rPr>
              <w:t xml:space="preserve"> (</w:t>
            </w:r>
            <w:proofErr w:type="spellStart"/>
            <w:r w:rsidR="00B94560">
              <w:rPr>
                <w:rFonts w:ascii="Arial" w:hAnsi="Arial" w:cs="Arial"/>
              </w:rPr>
              <w:t>inclusief</w:t>
            </w:r>
            <w:proofErr w:type="spellEnd"/>
            <w:r w:rsidR="00B94560">
              <w:rPr>
                <w:rFonts w:ascii="Arial" w:hAnsi="Arial" w:cs="Arial"/>
              </w:rPr>
              <w:t xml:space="preserve"> </w:t>
            </w:r>
            <w:proofErr w:type="spellStart"/>
            <w:r w:rsidR="00B94560">
              <w:rPr>
                <w:rFonts w:ascii="Arial" w:hAnsi="Arial" w:cs="Arial"/>
              </w:rPr>
              <w:t>Gemeente</w:t>
            </w:r>
            <w:proofErr w:type="spellEnd"/>
            <w:r w:rsidR="00B94560">
              <w:rPr>
                <w:rFonts w:ascii="Arial" w:hAnsi="Arial" w:cs="Arial"/>
              </w:rPr>
              <w:t>)</w:t>
            </w:r>
          </w:p>
        </w:tc>
      </w:tr>
      <w:tr w:rsidR="00426351" w:rsidRPr="00A43877" w14:paraId="59E9FBDF" w14:textId="77777777" w:rsidTr="00D542EB">
        <w:tc>
          <w:tcPr>
            <w:tcW w:w="1556" w:type="pct"/>
            <w:tcBorders>
              <w:top w:val="single" w:sz="6" w:space="0" w:color="auto"/>
              <w:left w:val="single" w:sz="12" w:space="0" w:color="auto"/>
              <w:bottom w:val="single" w:sz="6" w:space="0" w:color="auto"/>
              <w:right w:val="single" w:sz="6" w:space="0" w:color="auto"/>
            </w:tcBorders>
            <w:shd w:val="clear" w:color="auto" w:fill="E6E6E6"/>
          </w:tcPr>
          <w:p w14:paraId="42DA1631" w14:textId="77777777" w:rsidR="00426351" w:rsidRPr="00B81AA8" w:rsidRDefault="00426351" w:rsidP="00426351">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43922D8B" w14:textId="2D415C49" w:rsidR="00426351" w:rsidRPr="00A43877" w:rsidRDefault="003273B1" w:rsidP="00426351">
            <w:pPr>
              <w:pStyle w:val="TableText0"/>
              <w:keepNext/>
              <w:keepLines/>
              <w:rPr>
                <w:rFonts w:ascii="Arial" w:hAnsi="Arial" w:cs="Arial"/>
                <w:lang w:val="en-US"/>
              </w:rPr>
            </w:pPr>
            <w:r>
              <w:rPr>
                <w:rFonts w:ascii="Arial" w:hAnsi="Arial" w:cs="Arial"/>
                <w:lang w:val="en-US"/>
              </w:rPr>
              <w:t>HTTPS (443)</w:t>
            </w:r>
          </w:p>
        </w:tc>
      </w:tr>
      <w:tr w:rsidR="00426351" w:rsidRPr="00712180" w14:paraId="077B76E5" w14:textId="77777777" w:rsidTr="00D542EB">
        <w:tc>
          <w:tcPr>
            <w:tcW w:w="1556" w:type="pct"/>
            <w:tcBorders>
              <w:top w:val="single" w:sz="6" w:space="0" w:color="auto"/>
              <w:left w:val="single" w:sz="12" w:space="0" w:color="auto"/>
              <w:bottom w:val="single" w:sz="6" w:space="0" w:color="auto"/>
              <w:right w:val="single" w:sz="6" w:space="0" w:color="auto"/>
            </w:tcBorders>
            <w:shd w:val="clear" w:color="auto" w:fill="E6E6E6"/>
          </w:tcPr>
          <w:p w14:paraId="007073B5" w14:textId="77777777" w:rsidR="00426351" w:rsidRDefault="00426351" w:rsidP="00426351">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60F73A11" w14:textId="08EBD093" w:rsidR="00426351" w:rsidRPr="00D542EB" w:rsidRDefault="00635584" w:rsidP="00426351">
            <w:pPr>
              <w:pStyle w:val="TableText0"/>
              <w:keepNext/>
              <w:keepLines/>
              <w:rPr>
                <w:rFonts w:ascii="Arial" w:hAnsi="Arial" w:cs="Arial"/>
                <w:lang w:val="en-US"/>
              </w:rPr>
            </w:pPr>
            <w:r>
              <w:rPr>
                <w:rFonts w:ascii="Arial" w:hAnsi="Arial" w:cs="Arial"/>
                <w:lang w:val="en-US"/>
              </w:rPr>
              <w:t>External</w:t>
            </w:r>
          </w:p>
        </w:tc>
      </w:tr>
      <w:tr w:rsidR="00426351" w:rsidRPr="006D2395" w14:paraId="0C41BE53" w14:textId="77777777" w:rsidTr="00D542EB">
        <w:tc>
          <w:tcPr>
            <w:tcW w:w="1556" w:type="pct"/>
            <w:tcBorders>
              <w:top w:val="single" w:sz="6" w:space="0" w:color="auto"/>
              <w:left w:val="single" w:sz="12" w:space="0" w:color="auto"/>
              <w:bottom w:val="single" w:sz="6" w:space="0" w:color="auto"/>
              <w:right w:val="single" w:sz="6" w:space="0" w:color="auto"/>
            </w:tcBorders>
            <w:shd w:val="clear" w:color="auto" w:fill="E6E6E6"/>
          </w:tcPr>
          <w:p w14:paraId="268CE511" w14:textId="77777777" w:rsidR="00426351" w:rsidRDefault="00426351" w:rsidP="00426351">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4F87151C" w14:textId="68B9E524" w:rsidR="00426351" w:rsidRPr="00D542EB" w:rsidRDefault="0056791A" w:rsidP="00426351">
            <w:pPr>
              <w:pStyle w:val="TableText0"/>
              <w:keepNext/>
              <w:keepLines/>
              <w:rPr>
                <w:rFonts w:ascii="Arial" w:hAnsi="Arial" w:cs="Arial"/>
                <w:lang w:val="en-US"/>
              </w:rPr>
            </w:pPr>
            <w:r>
              <w:rPr>
                <w:rFonts w:ascii="Arial" w:hAnsi="Arial" w:cs="Arial"/>
                <w:lang w:val="en-US"/>
              </w:rPr>
              <w:t>Inbound</w:t>
            </w:r>
          </w:p>
        </w:tc>
      </w:tr>
      <w:tr w:rsidR="00426351" w:rsidRPr="00A540D4" w14:paraId="73911962" w14:textId="77777777" w:rsidTr="00D542EB">
        <w:tc>
          <w:tcPr>
            <w:tcW w:w="1556" w:type="pct"/>
            <w:tcBorders>
              <w:top w:val="single" w:sz="6" w:space="0" w:color="auto"/>
              <w:left w:val="single" w:sz="12" w:space="0" w:color="auto"/>
              <w:bottom w:val="single" w:sz="6" w:space="0" w:color="auto"/>
              <w:right w:val="single" w:sz="6" w:space="0" w:color="auto"/>
            </w:tcBorders>
            <w:shd w:val="clear" w:color="auto" w:fill="E6E6E6"/>
          </w:tcPr>
          <w:p w14:paraId="512F1FE3" w14:textId="77777777" w:rsidR="00426351" w:rsidRDefault="00426351" w:rsidP="00426351">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19F55380" w14:textId="798A4ABC" w:rsidR="00426351" w:rsidRPr="00D542EB" w:rsidRDefault="0056791A" w:rsidP="00426351">
            <w:pPr>
              <w:pStyle w:val="TableText0"/>
              <w:keepNext/>
              <w:keepLines/>
              <w:rPr>
                <w:rFonts w:ascii="Arial" w:hAnsi="Arial" w:cs="Arial"/>
                <w:lang w:val="en-US"/>
              </w:rPr>
            </w:pPr>
            <w:r>
              <w:rPr>
                <w:rFonts w:ascii="Arial" w:hAnsi="Arial" w:cs="Arial"/>
                <w:lang w:val="en-US"/>
              </w:rPr>
              <w:t>yes</w:t>
            </w:r>
          </w:p>
        </w:tc>
      </w:tr>
      <w:tr w:rsidR="00426351" w:rsidRPr="00B931BB" w14:paraId="63EC6929" w14:textId="77777777" w:rsidTr="00D542EB">
        <w:tc>
          <w:tcPr>
            <w:tcW w:w="1556" w:type="pct"/>
            <w:tcBorders>
              <w:top w:val="single" w:sz="6" w:space="0" w:color="auto"/>
              <w:left w:val="single" w:sz="12" w:space="0" w:color="auto"/>
              <w:bottom w:val="single" w:sz="6" w:space="0" w:color="auto"/>
              <w:right w:val="single" w:sz="6" w:space="0" w:color="auto"/>
            </w:tcBorders>
            <w:shd w:val="clear" w:color="auto" w:fill="E6E6E6"/>
          </w:tcPr>
          <w:p w14:paraId="2087B42C" w14:textId="77777777" w:rsidR="00426351" w:rsidRDefault="00426351" w:rsidP="00426351">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7A77E07F" w14:textId="50C4F929" w:rsidR="00426351" w:rsidRPr="00D542EB" w:rsidRDefault="00DF239D" w:rsidP="00426351">
            <w:pPr>
              <w:pStyle w:val="TableText0"/>
              <w:keepNext/>
              <w:keepLines/>
              <w:rPr>
                <w:rFonts w:ascii="Arial" w:hAnsi="Arial" w:cs="Arial"/>
                <w:lang w:val="en-US"/>
              </w:rPr>
            </w:pPr>
            <w:r w:rsidRPr="00D542EB">
              <w:rPr>
                <w:rFonts w:ascii="Arial" w:hAnsi="Arial" w:cs="Arial"/>
              </w:rPr>
              <w:t>Transport Layer Security (HTTPS), Role Based Access</w:t>
            </w:r>
          </w:p>
        </w:tc>
      </w:tr>
      <w:tr w:rsidR="00426351" w:rsidRPr="005220F1" w14:paraId="0FD88377" w14:textId="77777777" w:rsidTr="00D542EB">
        <w:tc>
          <w:tcPr>
            <w:tcW w:w="1556" w:type="pct"/>
            <w:tcBorders>
              <w:top w:val="single" w:sz="6" w:space="0" w:color="auto"/>
              <w:left w:val="single" w:sz="12" w:space="0" w:color="auto"/>
              <w:bottom w:val="single" w:sz="6" w:space="0" w:color="auto"/>
              <w:right w:val="single" w:sz="6" w:space="0" w:color="auto"/>
            </w:tcBorders>
            <w:shd w:val="clear" w:color="auto" w:fill="E6E6E6"/>
          </w:tcPr>
          <w:p w14:paraId="7F8B4200" w14:textId="77777777" w:rsidR="00426351" w:rsidRPr="00B81AA8" w:rsidRDefault="00426351" w:rsidP="00426351">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1C7000B9" w14:textId="27A84B38" w:rsidR="00426351" w:rsidRPr="00D542EB" w:rsidRDefault="00DF239D" w:rsidP="00426351">
            <w:pPr>
              <w:pStyle w:val="TableText0"/>
              <w:keepNext/>
              <w:keepLines/>
              <w:rPr>
                <w:rFonts w:ascii="Arial" w:hAnsi="Arial" w:cs="Arial"/>
                <w:lang w:val="en-US"/>
              </w:rPr>
            </w:pPr>
            <w:r w:rsidRPr="00D542EB">
              <w:rPr>
                <w:rFonts w:ascii="Arial" w:hAnsi="Arial" w:cs="Arial"/>
              </w:rPr>
              <w:t>~</w:t>
            </w:r>
            <w:r w:rsidR="00FB23D5">
              <w:rPr>
                <w:rFonts w:ascii="Arial" w:hAnsi="Arial" w:cs="Arial"/>
              </w:rPr>
              <w:t>5000</w:t>
            </w:r>
            <w:r w:rsidRPr="00D542EB">
              <w:rPr>
                <w:rFonts w:ascii="Arial" w:hAnsi="Arial" w:cs="Arial"/>
              </w:rPr>
              <w:t xml:space="preserve"> avg. concurrent</w:t>
            </w:r>
          </w:p>
        </w:tc>
      </w:tr>
      <w:tr w:rsidR="00426351" w:rsidRPr="00B81AA8" w14:paraId="6D2C50A8" w14:textId="77777777" w:rsidTr="00D542EB">
        <w:tc>
          <w:tcPr>
            <w:tcW w:w="1556" w:type="pct"/>
            <w:tcBorders>
              <w:top w:val="single" w:sz="6" w:space="0" w:color="auto"/>
              <w:left w:val="single" w:sz="12" w:space="0" w:color="auto"/>
              <w:bottom w:val="single" w:sz="6" w:space="0" w:color="auto"/>
              <w:right w:val="single" w:sz="6" w:space="0" w:color="auto"/>
            </w:tcBorders>
            <w:shd w:val="clear" w:color="auto" w:fill="E6E6E6"/>
          </w:tcPr>
          <w:p w14:paraId="00381FEF" w14:textId="77777777" w:rsidR="00426351" w:rsidRPr="00B81AA8" w:rsidRDefault="00426351" w:rsidP="00426351">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042DD40B" w14:textId="59BD7E4D" w:rsidR="00426351" w:rsidRPr="00D542EB" w:rsidRDefault="00DF239D" w:rsidP="00426351">
            <w:pPr>
              <w:pStyle w:val="TableText0"/>
              <w:keepNext/>
              <w:keepLines/>
              <w:rPr>
                <w:rFonts w:ascii="Arial" w:hAnsi="Arial" w:cs="Arial"/>
              </w:rPr>
            </w:pPr>
            <w:r w:rsidRPr="00D542EB">
              <w:rPr>
                <w:rFonts w:ascii="Arial" w:hAnsi="Arial" w:cs="Arial"/>
              </w:rPr>
              <w:t>50.000 per day in total for Siebel (2012, no recent data available)</w:t>
            </w:r>
          </w:p>
        </w:tc>
      </w:tr>
      <w:tr w:rsidR="00DF239D" w:rsidRPr="00B81AA8" w14:paraId="43F67D63" w14:textId="77777777" w:rsidTr="00D542EB">
        <w:tc>
          <w:tcPr>
            <w:tcW w:w="1556" w:type="pct"/>
            <w:tcBorders>
              <w:top w:val="single" w:sz="6" w:space="0" w:color="auto"/>
              <w:left w:val="single" w:sz="12" w:space="0" w:color="auto"/>
              <w:bottom w:val="single" w:sz="6" w:space="0" w:color="auto"/>
              <w:right w:val="single" w:sz="6" w:space="0" w:color="auto"/>
            </w:tcBorders>
            <w:shd w:val="clear" w:color="auto" w:fill="E6E6E6"/>
          </w:tcPr>
          <w:p w14:paraId="581F411D" w14:textId="77777777" w:rsidR="00DF239D" w:rsidRPr="00B81AA8" w:rsidRDefault="00DF239D" w:rsidP="00DF239D">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211E7CD" w14:textId="44C77F40" w:rsidR="00DF239D" w:rsidRPr="00D542EB" w:rsidRDefault="00DF239D" w:rsidP="00DF239D">
            <w:pPr>
              <w:pStyle w:val="TableText0"/>
              <w:keepNext/>
              <w:keepLines/>
              <w:rPr>
                <w:rFonts w:ascii="Arial" w:hAnsi="Arial" w:cs="Arial"/>
              </w:rPr>
            </w:pPr>
            <w:r w:rsidRPr="00D542EB">
              <w:rPr>
                <w:rFonts w:ascii="Arial" w:hAnsi="Arial" w:cs="Arial"/>
              </w:rPr>
              <w:t>Daily</w:t>
            </w:r>
          </w:p>
        </w:tc>
      </w:tr>
      <w:tr w:rsidR="00DF239D" w:rsidRPr="00B81AA8" w14:paraId="48207E5D" w14:textId="77777777" w:rsidTr="00D542EB">
        <w:tc>
          <w:tcPr>
            <w:tcW w:w="1556" w:type="pct"/>
            <w:tcBorders>
              <w:top w:val="single" w:sz="6" w:space="0" w:color="auto"/>
              <w:left w:val="single" w:sz="12" w:space="0" w:color="auto"/>
              <w:bottom w:val="single" w:sz="6" w:space="0" w:color="auto"/>
              <w:right w:val="single" w:sz="6" w:space="0" w:color="auto"/>
            </w:tcBorders>
            <w:shd w:val="clear" w:color="auto" w:fill="E6E6E6"/>
          </w:tcPr>
          <w:p w14:paraId="6235179A" w14:textId="77777777" w:rsidR="00DF239D" w:rsidRPr="00B81AA8" w:rsidRDefault="00DF239D" w:rsidP="00DF239D">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9D76A94" w14:textId="5F4A4580" w:rsidR="00DF239D" w:rsidRPr="00D542EB" w:rsidRDefault="00027E41" w:rsidP="00DF239D">
            <w:pPr>
              <w:pStyle w:val="TableText0"/>
              <w:keepNext/>
              <w:keepLines/>
              <w:rPr>
                <w:rFonts w:ascii="Arial" w:hAnsi="Arial" w:cs="Arial"/>
              </w:rPr>
            </w:pPr>
            <w:r>
              <w:rPr>
                <w:rFonts w:ascii="Arial" w:hAnsi="Arial" w:cs="Arial"/>
              </w:rPr>
              <w:t>Not specified</w:t>
            </w:r>
          </w:p>
        </w:tc>
      </w:tr>
    </w:tbl>
    <w:p w14:paraId="478CD7CF" w14:textId="77777777" w:rsidR="009D4045" w:rsidRPr="00000272" w:rsidRDefault="009D4045" w:rsidP="005E4FF3">
      <w:pPr>
        <w:pStyle w:val="Heading5"/>
      </w:pPr>
      <w:r>
        <w:t>UWV FB</w:t>
      </w:r>
    </w:p>
    <w:tbl>
      <w:tblPr>
        <w:tblW w:w="5544" w:type="pct"/>
        <w:tblLook w:val="0000" w:firstRow="0" w:lastRow="0" w:firstColumn="0" w:lastColumn="0" w:noHBand="0" w:noVBand="0"/>
      </w:tblPr>
      <w:tblGrid>
        <w:gridCol w:w="3104"/>
        <w:gridCol w:w="6871"/>
      </w:tblGrid>
      <w:tr w:rsidR="009D4045" w:rsidRPr="00B52107" w14:paraId="01B4932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13FEFA1" w14:textId="77777777" w:rsidR="009D4045" w:rsidRPr="00B81AA8" w:rsidRDefault="009D4045" w:rsidP="00D46FA4">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177BC155" w14:textId="3C1DEED7" w:rsidR="009D4045" w:rsidRPr="003B6F26" w:rsidRDefault="003B6F26" w:rsidP="00D46FA4">
            <w:pPr>
              <w:pStyle w:val="TableText0"/>
              <w:keepNext/>
              <w:keepLines/>
              <w:rPr>
                <w:rFonts w:ascii="Arial" w:hAnsi="Arial" w:cs="Arial"/>
              </w:rPr>
            </w:pPr>
            <w:r>
              <w:rPr>
                <w:rFonts w:ascii="Arial" w:hAnsi="Arial" w:cs="Arial"/>
              </w:rPr>
              <w:t xml:space="preserve">UWV </w:t>
            </w:r>
            <w:r w:rsidR="009D4045" w:rsidRPr="007D4EB1">
              <w:rPr>
                <w:rFonts w:ascii="Arial" w:hAnsi="Arial" w:cs="Arial"/>
              </w:rPr>
              <w:t xml:space="preserve">Functional Support.  </w:t>
            </w:r>
          </w:p>
        </w:tc>
      </w:tr>
      <w:tr w:rsidR="009D4045" w:rsidRPr="005B7387" w14:paraId="2A676B3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77D03C7" w14:textId="77777777" w:rsidR="009D4045" w:rsidRPr="00B81AA8" w:rsidRDefault="009D4045" w:rsidP="00D46FA4">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D93CE89" w14:textId="252A963D" w:rsidR="009D4045" w:rsidRPr="005B7387" w:rsidRDefault="009D4045" w:rsidP="00D46FA4">
            <w:pPr>
              <w:pStyle w:val="TableText0"/>
              <w:keepNext/>
              <w:keepLines/>
              <w:rPr>
                <w:rFonts w:ascii="Arial" w:hAnsi="Arial" w:cs="Arial"/>
                <w:lang w:val="nl-NL"/>
              </w:rPr>
            </w:pPr>
            <w:r w:rsidRPr="005B7387">
              <w:rPr>
                <w:rFonts w:ascii="Arial" w:hAnsi="Arial" w:cs="Arial"/>
                <w:lang w:val="nl-NL"/>
              </w:rPr>
              <w:t xml:space="preserve">HTTPS (443), </w:t>
            </w:r>
          </w:p>
        </w:tc>
      </w:tr>
      <w:tr w:rsidR="009D4045" w:rsidRPr="00712180" w14:paraId="539B0D5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C89B43D" w14:textId="77777777" w:rsidR="009D4045" w:rsidRDefault="009D4045" w:rsidP="00D46FA4">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9D46107" w14:textId="331AE7D5" w:rsidR="009D4045" w:rsidRPr="007D4EB1" w:rsidRDefault="003B6F26" w:rsidP="00D46FA4">
            <w:pPr>
              <w:pStyle w:val="TableText0"/>
              <w:keepNext/>
              <w:keepLines/>
              <w:rPr>
                <w:rFonts w:ascii="Arial" w:hAnsi="Arial" w:cs="Arial"/>
                <w:lang w:val="en-US"/>
              </w:rPr>
            </w:pPr>
            <w:r>
              <w:rPr>
                <w:rFonts w:ascii="Arial" w:hAnsi="Arial" w:cs="Arial"/>
                <w:lang w:val="en-US"/>
              </w:rPr>
              <w:t>External</w:t>
            </w:r>
          </w:p>
        </w:tc>
      </w:tr>
      <w:tr w:rsidR="009D4045" w:rsidRPr="006D2395" w14:paraId="23FB60F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E5C1E4B" w14:textId="77777777" w:rsidR="009D4045" w:rsidRDefault="009D4045" w:rsidP="00D46FA4">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F0312F7" w14:textId="77777777" w:rsidR="009D4045" w:rsidRPr="007D4EB1" w:rsidRDefault="009D4045" w:rsidP="00D46FA4">
            <w:pPr>
              <w:pStyle w:val="TableText0"/>
              <w:keepNext/>
              <w:keepLines/>
              <w:rPr>
                <w:rFonts w:ascii="Arial" w:hAnsi="Arial" w:cs="Arial"/>
                <w:lang w:val="en-US"/>
              </w:rPr>
            </w:pPr>
            <w:r>
              <w:rPr>
                <w:rFonts w:ascii="Arial" w:hAnsi="Arial" w:cs="Arial"/>
                <w:lang w:val="en-US"/>
              </w:rPr>
              <w:t>Inbound</w:t>
            </w:r>
          </w:p>
        </w:tc>
      </w:tr>
      <w:tr w:rsidR="009D4045" w:rsidRPr="00A540D4" w14:paraId="061ABFB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DC42917" w14:textId="77777777" w:rsidR="009D4045" w:rsidRDefault="009D4045" w:rsidP="00D46FA4">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9694220" w14:textId="08469E1E" w:rsidR="009D4045" w:rsidRPr="007D4EB1" w:rsidRDefault="003B6F26" w:rsidP="00D46FA4">
            <w:pPr>
              <w:pStyle w:val="TableText0"/>
              <w:keepNext/>
              <w:keepLines/>
              <w:rPr>
                <w:rFonts w:ascii="Arial" w:hAnsi="Arial" w:cs="Arial"/>
                <w:lang w:val="en-US"/>
              </w:rPr>
            </w:pPr>
            <w:r>
              <w:rPr>
                <w:rFonts w:ascii="Arial" w:hAnsi="Arial" w:cs="Arial"/>
                <w:lang w:val="en-US"/>
              </w:rPr>
              <w:t>yes</w:t>
            </w:r>
          </w:p>
        </w:tc>
      </w:tr>
      <w:tr w:rsidR="009D4045" w:rsidRPr="00B931BB" w14:paraId="4E8B081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B38724B" w14:textId="77777777" w:rsidR="009D4045" w:rsidRDefault="009D4045" w:rsidP="00D46FA4">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4F85794B" w14:textId="1114629F" w:rsidR="009D4045" w:rsidRPr="007D4EB1" w:rsidRDefault="00041AE0" w:rsidP="00D46FA4">
            <w:pPr>
              <w:pStyle w:val="TableText0"/>
              <w:keepNext/>
              <w:keepLines/>
              <w:rPr>
                <w:rFonts w:ascii="Arial" w:hAnsi="Arial" w:cs="Arial"/>
                <w:lang w:val="en-US"/>
              </w:rPr>
            </w:pPr>
            <w:r w:rsidRPr="00D542EB">
              <w:rPr>
                <w:rFonts w:ascii="Arial" w:hAnsi="Arial" w:cs="Arial"/>
              </w:rPr>
              <w:t>Transport Layer Security (HTTPS), Role Based Access</w:t>
            </w:r>
          </w:p>
        </w:tc>
      </w:tr>
      <w:tr w:rsidR="009D4045" w:rsidRPr="005220F1" w14:paraId="4FAB0D4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6C32085" w14:textId="77777777" w:rsidR="009D4045" w:rsidRPr="00B81AA8" w:rsidRDefault="009D4045" w:rsidP="00D46FA4">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46C35BF1" w14:textId="18FF173A" w:rsidR="009D4045" w:rsidRPr="007D4EB1" w:rsidRDefault="009D4045" w:rsidP="00D46FA4">
            <w:pPr>
              <w:pStyle w:val="TableText0"/>
              <w:keepNext/>
              <w:keepLines/>
              <w:rPr>
                <w:rFonts w:ascii="Arial" w:hAnsi="Arial" w:cs="Arial"/>
                <w:lang w:val="en-US"/>
              </w:rPr>
            </w:pPr>
            <w:r w:rsidRPr="007D4EB1">
              <w:rPr>
                <w:rFonts w:ascii="Arial" w:hAnsi="Arial" w:cs="Arial"/>
              </w:rPr>
              <w:t>Less than 10</w:t>
            </w:r>
          </w:p>
        </w:tc>
      </w:tr>
      <w:tr w:rsidR="009D4045" w:rsidRPr="00B81AA8" w14:paraId="255B4E4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0297019" w14:textId="77777777" w:rsidR="009D4045" w:rsidRPr="00B81AA8" w:rsidRDefault="009D4045" w:rsidP="00D46FA4">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00BE7356" w14:textId="77777777" w:rsidR="009D4045" w:rsidRPr="007D4EB1" w:rsidRDefault="009D4045" w:rsidP="00D46FA4">
            <w:pPr>
              <w:pStyle w:val="TableText0"/>
              <w:keepNext/>
              <w:keepLines/>
              <w:rPr>
                <w:rFonts w:ascii="Arial" w:hAnsi="Arial" w:cs="Arial"/>
              </w:rPr>
            </w:pPr>
            <w:r w:rsidRPr="007D4EB1">
              <w:rPr>
                <w:rFonts w:ascii="Arial" w:hAnsi="Arial" w:cs="Arial"/>
              </w:rPr>
              <w:t>Not specified</w:t>
            </w:r>
          </w:p>
        </w:tc>
      </w:tr>
      <w:tr w:rsidR="009D4045" w:rsidRPr="00B81AA8" w14:paraId="2B26829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AD70829" w14:textId="77777777" w:rsidR="009D4045" w:rsidRPr="00B81AA8" w:rsidRDefault="009D4045" w:rsidP="00D46FA4">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6660D05E" w14:textId="77777777" w:rsidR="009D4045" w:rsidRPr="007D4EB1" w:rsidRDefault="009D4045" w:rsidP="00D46FA4">
            <w:pPr>
              <w:pStyle w:val="TableText0"/>
              <w:keepNext/>
              <w:keepLines/>
              <w:rPr>
                <w:rFonts w:ascii="Arial" w:hAnsi="Arial" w:cs="Arial"/>
              </w:rPr>
            </w:pPr>
            <w:r w:rsidRPr="007D4EB1">
              <w:rPr>
                <w:rFonts w:ascii="Arial" w:hAnsi="Arial" w:cs="Arial"/>
              </w:rPr>
              <w:t>Not specified</w:t>
            </w:r>
          </w:p>
        </w:tc>
      </w:tr>
      <w:tr w:rsidR="009D4045" w:rsidRPr="00B81AA8" w14:paraId="0EE15AA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F6D7A0D" w14:textId="77777777" w:rsidR="009D4045" w:rsidRPr="00B81AA8" w:rsidRDefault="009D4045" w:rsidP="00D46FA4">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5F04DB2" w14:textId="77777777" w:rsidR="009D4045" w:rsidRPr="007D4EB1" w:rsidRDefault="009D4045" w:rsidP="00D46FA4">
            <w:pPr>
              <w:pStyle w:val="TableText0"/>
              <w:keepNext/>
              <w:keepLines/>
              <w:rPr>
                <w:rFonts w:ascii="Arial" w:hAnsi="Arial" w:cs="Arial"/>
              </w:rPr>
            </w:pPr>
            <w:r w:rsidRPr="007D4EB1">
              <w:rPr>
                <w:rFonts w:ascii="Arial" w:hAnsi="Arial" w:cs="Arial"/>
              </w:rPr>
              <w:t>Low</w:t>
            </w:r>
          </w:p>
        </w:tc>
      </w:tr>
    </w:tbl>
    <w:p w14:paraId="5CB604EF" w14:textId="17FFB2FF" w:rsidR="001D5D7E" w:rsidRPr="0057567F" w:rsidRDefault="001D5D7E" w:rsidP="0057567F">
      <w:pPr>
        <w:pStyle w:val="Heading5"/>
      </w:pPr>
      <w:r w:rsidRPr="0057567F">
        <w:t>Generic OAM</w:t>
      </w:r>
    </w:p>
    <w:tbl>
      <w:tblPr>
        <w:tblW w:w="5544" w:type="pct"/>
        <w:tblLook w:val="0000" w:firstRow="0" w:lastRow="0" w:firstColumn="0" w:lastColumn="0" w:noHBand="0" w:noVBand="0"/>
      </w:tblPr>
      <w:tblGrid>
        <w:gridCol w:w="3104"/>
        <w:gridCol w:w="6871"/>
      </w:tblGrid>
      <w:tr w:rsidR="001D5D7E" w:rsidRPr="008B7548" w14:paraId="3D8BC57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DE81BD1" w14:textId="77777777" w:rsidR="001D5D7E" w:rsidRPr="00DD323C" w:rsidRDefault="001D5D7E"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C7FF658" w14:textId="77777777" w:rsidR="001D5D7E" w:rsidRPr="00351D57" w:rsidRDefault="001D5D7E" w:rsidP="00D46FA4">
            <w:pPr>
              <w:pStyle w:val="TableText0"/>
              <w:keepNext/>
              <w:keepLines/>
              <w:rPr>
                <w:rFonts w:ascii="Arial" w:hAnsi="Arial" w:cs="Arial"/>
              </w:rPr>
            </w:pPr>
            <w:r w:rsidRPr="00351D57">
              <w:rPr>
                <w:rFonts w:ascii="Arial" w:hAnsi="Arial" w:cs="Arial"/>
              </w:rPr>
              <w:t>User authentication providing single sign-on for Sonar users using Generic OAM. OAM is connecting to the OID instance of Sonar</w:t>
            </w:r>
          </w:p>
          <w:p w14:paraId="7474BD36" w14:textId="77777777" w:rsidR="001D5D7E" w:rsidRPr="00351D57" w:rsidRDefault="001D5D7E" w:rsidP="00D46FA4">
            <w:pPr>
              <w:pStyle w:val="TableText0"/>
              <w:keepNext/>
              <w:keepLines/>
              <w:rPr>
                <w:rFonts w:ascii="Arial" w:hAnsi="Arial" w:cs="Arial"/>
                <w:lang w:val="en-US"/>
              </w:rPr>
            </w:pPr>
            <w:r w:rsidRPr="00351D57">
              <w:rPr>
                <w:rFonts w:ascii="Arial" w:hAnsi="Arial" w:cs="Arial"/>
              </w:rPr>
              <w:t xml:space="preserve">Oracle </w:t>
            </w:r>
            <w:proofErr w:type="spellStart"/>
            <w:r w:rsidRPr="00351D57">
              <w:rPr>
                <w:rFonts w:ascii="Arial" w:hAnsi="Arial" w:cs="Arial"/>
              </w:rPr>
              <w:t>Webgate</w:t>
            </w:r>
            <w:proofErr w:type="spellEnd"/>
            <w:r w:rsidRPr="00351D57">
              <w:rPr>
                <w:rFonts w:ascii="Arial" w:hAnsi="Arial" w:cs="Arial"/>
              </w:rPr>
              <w:t xml:space="preserve"> component running on the </w:t>
            </w:r>
            <w:proofErr w:type="gramStart"/>
            <w:r w:rsidRPr="00351D57">
              <w:rPr>
                <w:rFonts w:ascii="Arial" w:hAnsi="Arial" w:cs="Arial"/>
              </w:rPr>
              <w:t>Public</w:t>
            </w:r>
            <w:proofErr w:type="gramEnd"/>
            <w:r w:rsidRPr="00351D57">
              <w:rPr>
                <w:rFonts w:ascii="Arial" w:hAnsi="Arial" w:cs="Arial"/>
              </w:rPr>
              <w:t xml:space="preserve"> sector webserver connects via https to the Detached Credential Collector (DCC) of Generic OAM - Oracle Access Manager. OAM validates the user credentials via LDAPS in the Oracle Internet Directory (OID). This OID instance is part of the Sonar CI.</w:t>
            </w:r>
          </w:p>
        </w:tc>
      </w:tr>
      <w:tr w:rsidR="001D5D7E" w:rsidRPr="00712180" w14:paraId="6B81B13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6234205" w14:textId="77777777" w:rsidR="001D5D7E" w:rsidRPr="00DD323C" w:rsidRDefault="001D5D7E"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3863E62A" w14:textId="4E3F539A" w:rsidR="001D5D7E" w:rsidRPr="007E037B" w:rsidRDefault="00CD1F06" w:rsidP="00D46FA4">
            <w:pPr>
              <w:pStyle w:val="TableText0"/>
              <w:keepNext/>
              <w:keepLines/>
              <w:rPr>
                <w:rFonts w:ascii="Arial" w:hAnsi="Arial" w:cs="Arial"/>
                <w:lang w:val="en-US"/>
              </w:rPr>
            </w:pPr>
            <w:r>
              <w:rPr>
                <w:rFonts w:ascii="Arial" w:hAnsi="Arial" w:cs="Arial"/>
                <w:lang w:val="en-US"/>
              </w:rPr>
              <w:t>OAP (5575)</w:t>
            </w:r>
          </w:p>
        </w:tc>
      </w:tr>
      <w:tr w:rsidR="001D5D7E" w:rsidRPr="00712180" w14:paraId="22E3770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978C673" w14:textId="77777777" w:rsidR="001D5D7E" w:rsidRPr="00DD323C" w:rsidRDefault="001D5D7E"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59621599" w14:textId="77777777" w:rsidR="001D5D7E" w:rsidRPr="00351D57" w:rsidRDefault="001D5D7E" w:rsidP="00D46FA4">
            <w:pPr>
              <w:pStyle w:val="TableText0"/>
              <w:keepNext/>
              <w:keepLines/>
              <w:rPr>
                <w:rFonts w:ascii="Arial" w:hAnsi="Arial" w:cs="Arial"/>
                <w:lang w:val="en-US"/>
              </w:rPr>
            </w:pPr>
            <w:r w:rsidRPr="00351D57">
              <w:rPr>
                <w:rFonts w:ascii="Arial" w:hAnsi="Arial" w:cs="Arial"/>
                <w:lang w:val="en-US"/>
              </w:rPr>
              <w:t>internal</w:t>
            </w:r>
          </w:p>
        </w:tc>
      </w:tr>
      <w:tr w:rsidR="001D5D7E" w:rsidRPr="006D2395" w14:paraId="5257BD4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B5A4FB1" w14:textId="77777777" w:rsidR="001D5D7E" w:rsidRPr="00DD323C" w:rsidRDefault="001D5D7E"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2AFEE5A" w14:textId="460A6D69" w:rsidR="001D5D7E" w:rsidRPr="00351D57" w:rsidRDefault="001D5D7E" w:rsidP="00D46FA4">
            <w:pPr>
              <w:pStyle w:val="TableText0"/>
              <w:keepNext/>
              <w:keepLines/>
              <w:rPr>
                <w:rFonts w:ascii="Arial" w:hAnsi="Arial" w:cs="Arial"/>
                <w:lang w:val="en-US"/>
              </w:rPr>
            </w:pPr>
            <w:r w:rsidRPr="00351D57">
              <w:rPr>
                <w:rFonts w:ascii="Arial" w:hAnsi="Arial" w:cs="Arial"/>
                <w:lang w:val="en-US"/>
              </w:rPr>
              <w:t>Outbound</w:t>
            </w:r>
          </w:p>
        </w:tc>
      </w:tr>
      <w:tr w:rsidR="001D5D7E" w:rsidRPr="00A540D4" w14:paraId="69CA58E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B040FD4" w14:textId="77777777" w:rsidR="001D5D7E" w:rsidRPr="00DD323C" w:rsidRDefault="001D5D7E"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35DFE7BF" w14:textId="77777777" w:rsidR="001D5D7E" w:rsidRPr="00351D57" w:rsidRDefault="001D5D7E" w:rsidP="00D46FA4">
            <w:pPr>
              <w:pStyle w:val="TableText0"/>
              <w:keepNext/>
              <w:keepLines/>
              <w:rPr>
                <w:rFonts w:ascii="Arial" w:hAnsi="Arial" w:cs="Arial"/>
                <w:lang w:val="en-US"/>
              </w:rPr>
            </w:pPr>
            <w:r w:rsidRPr="00351D57">
              <w:rPr>
                <w:rFonts w:ascii="Arial" w:hAnsi="Arial" w:cs="Arial"/>
                <w:lang w:val="en-US"/>
              </w:rPr>
              <w:t>yes</w:t>
            </w:r>
          </w:p>
        </w:tc>
      </w:tr>
      <w:tr w:rsidR="001D5D7E" w:rsidRPr="00B931BB" w14:paraId="6739321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2C1CA46" w14:textId="77777777" w:rsidR="001D5D7E" w:rsidRPr="00DD323C" w:rsidRDefault="001D5D7E"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2F799AED" w14:textId="77777777" w:rsidR="001D5D7E" w:rsidRPr="00351D57" w:rsidRDefault="001D5D7E" w:rsidP="00D46FA4">
            <w:pPr>
              <w:pStyle w:val="TableText0"/>
              <w:keepNext/>
              <w:keepLines/>
              <w:rPr>
                <w:rFonts w:ascii="Arial" w:hAnsi="Arial" w:cs="Arial"/>
                <w:lang w:val="en-US"/>
              </w:rPr>
            </w:pPr>
            <w:r w:rsidRPr="00351D57">
              <w:rPr>
                <w:rFonts w:ascii="Arial" w:hAnsi="Arial" w:cs="Arial"/>
              </w:rPr>
              <w:t>Role Based Access, Secure transport</w:t>
            </w:r>
          </w:p>
        </w:tc>
      </w:tr>
      <w:tr w:rsidR="001D5D7E" w:rsidRPr="005220F1" w14:paraId="22EA9A9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8446F55" w14:textId="77777777" w:rsidR="001D5D7E" w:rsidRPr="00DD323C" w:rsidRDefault="001D5D7E"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146FDFD5" w14:textId="77777777" w:rsidR="001D5D7E" w:rsidRPr="00351D57" w:rsidRDefault="001D5D7E" w:rsidP="00D46FA4">
            <w:pPr>
              <w:pStyle w:val="TableText0"/>
              <w:keepNext/>
              <w:keepLines/>
              <w:rPr>
                <w:rFonts w:ascii="Arial" w:hAnsi="Arial" w:cs="Arial"/>
                <w:lang w:val="en-US"/>
              </w:rPr>
            </w:pPr>
            <w:r w:rsidRPr="00351D57">
              <w:rPr>
                <w:rFonts w:ascii="Arial" w:hAnsi="Arial" w:cs="Arial"/>
              </w:rPr>
              <w:t>1</w:t>
            </w:r>
          </w:p>
        </w:tc>
      </w:tr>
      <w:tr w:rsidR="001D5D7E" w:rsidRPr="00B81AA8" w14:paraId="3ECC193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D394CC7" w14:textId="77777777" w:rsidR="001D5D7E" w:rsidRPr="00DD323C" w:rsidRDefault="001D5D7E"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3A43316E" w14:textId="77777777" w:rsidR="001D5D7E" w:rsidRPr="00351D57" w:rsidRDefault="001D5D7E" w:rsidP="00D46FA4">
            <w:pPr>
              <w:pStyle w:val="TableText0"/>
              <w:keepNext/>
              <w:keepLines/>
              <w:rPr>
                <w:rFonts w:ascii="Arial" w:hAnsi="Arial" w:cs="Arial"/>
              </w:rPr>
            </w:pPr>
            <w:r w:rsidRPr="00351D57">
              <w:rPr>
                <w:rFonts w:ascii="Arial" w:hAnsi="Arial" w:cs="Arial"/>
              </w:rPr>
              <w:t>Not specified</w:t>
            </w:r>
          </w:p>
        </w:tc>
      </w:tr>
      <w:tr w:rsidR="001D5D7E" w:rsidRPr="00B81AA8" w14:paraId="3028F7A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6EFF4B3" w14:textId="77777777" w:rsidR="001D5D7E" w:rsidRPr="00DD323C" w:rsidRDefault="001D5D7E"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E8B46D4" w14:textId="77777777" w:rsidR="001D5D7E" w:rsidRPr="00351D57" w:rsidRDefault="001D5D7E" w:rsidP="00D46FA4">
            <w:pPr>
              <w:pStyle w:val="TableText0"/>
              <w:keepNext/>
              <w:keepLines/>
              <w:rPr>
                <w:rFonts w:ascii="Arial" w:hAnsi="Arial" w:cs="Arial"/>
              </w:rPr>
            </w:pPr>
            <w:r w:rsidRPr="00351D57">
              <w:rPr>
                <w:rFonts w:ascii="Arial" w:hAnsi="Arial" w:cs="Arial"/>
              </w:rPr>
              <w:t>Not specified</w:t>
            </w:r>
          </w:p>
        </w:tc>
      </w:tr>
      <w:tr w:rsidR="001D5D7E" w:rsidRPr="00B81AA8" w14:paraId="1029EA7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EB183D5" w14:textId="77777777" w:rsidR="001D5D7E" w:rsidRPr="00DD323C" w:rsidRDefault="001D5D7E"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6B1B44C3" w14:textId="77777777" w:rsidR="001D5D7E" w:rsidRPr="00351D57" w:rsidRDefault="001D5D7E" w:rsidP="00D46FA4">
            <w:pPr>
              <w:pStyle w:val="TableText0"/>
              <w:keepNext/>
              <w:keepLines/>
              <w:rPr>
                <w:rFonts w:ascii="Arial" w:hAnsi="Arial" w:cs="Arial"/>
              </w:rPr>
            </w:pPr>
            <w:r w:rsidRPr="00351D57">
              <w:rPr>
                <w:rFonts w:ascii="Arial" w:hAnsi="Arial" w:cs="Arial"/>
              </w:rPr>
              <w:t>Low</w:t>
            </w:r>
          </w:p>
        </w:tc>
      </w:tr>
    </w:tbl>
    <w:p w14:paraId="55D59AC6" w14:textId="3319B167" w:rsidR="00A81FD7" w:rsidRDefault="00A81FD7" w:rsidP="00A81FD7">
      <w:pPr>
        <w:pStyle w:val="BodyText"/>
      </w:pPr>
    </w:p>
    <w:p w14:paraId="492100C8" w14:textId="77777777" w:rsidR="00A81FD7" w:rsidRDefault="00A81FD7" w:rsidP="00A81FD7">
      <w:pPr>
        <w:pStyle w:val="Heading5"/>
      </w:pPr>
      <w:r>
        <w:lastRenderedPageBreak/>
        <w:t>SONAR Public Sector application</w:t>
      </w:r>
    </w:p>
    <w:tbl>
      <w:tblPr>
        <w:tblW w:w="5544" w:type="pct"/>
        <w:tblLook w:val="0000" w:firstRow="0" w:lastRow="0" w:firstColumn="0" w:lastColumn="0" w:noHBand="0" w:noVBand="0"/>
      </w:tblPr>
      <w:tblGrid>
        <w:gridCol w:w="3104"/>
        <w:gridCol w:w="6871"/>
      </w:tblGrid>
      <w:tr w:rsidR="009C0C1E" w:rsidRPr="00F159FB" w14:paraId="7CED743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DFF8CCF" w14:textId="77777777" w:rsidR="009C0C1E" w:rsidRPr="00DD323C" w:rsidRDefault="009C0C1E"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7FC9D496" w14:textId="3703263E" w:rsidR="009C0C1E" w:rsidRPr="00F159FB" w:rsidRDefault="009C0C1E" w:rsidP="00D46FA4">
            <w:pPr>
              <w:pStyle w:val="TableText0"/>
              <w:keepNext/>
              <w:keepLines/>
              <w:rPr>
                <w:rFonts w:ascii="Arial" w:hAnsi="Arial" w:cs="Arial"/>
                <w:lang w:val="en-US"/>
              </w:rPr>
            </w:pPr>
            <w:r w:rsidRPr="00F159FB">
              <w:rPr>
                <w:rFonts w:ascii="Arial" w:hAnsi="Arial" w:cs="Arial"/>
                <w:lang w:val="en-US"/>
              </w:rPr>
              <w:t xml:space="preserve">Access to </w:t>
            </w:r>
            <w:r>
              <w:rPr>
                <w:rFonts w:ascii="Arial" w:hAnsi="Arial" w:cs="Arial"/>
                <w:lang w:val="en-US"/>
              </w:rPr>
              <w:t xml:space="preserve">the SONAR </w:t>
            </w:r>
            <w:r w:rsidR="00FE1941">
              <w:rPr>
                <w:rFonts w:ascii="Arial" w:hAnsi="Arial" w:cs="Arial"/>
                <w:lang w:val="en-US"/>
              </w:rPr>
              <w:t>Public Sector</w:t>
            </w:r>
            <w:r>
              <w:rPr>
                <w:rFonts w:ascii="Arial" w:hAnsi="Arial" w:cs="Arial"/>
                <w:lang w:val="en-US"/>
              </w:rPr>
              <w:t xml:space="preserve"> back-end</w:t>
            </w:r>
          </w:p>
        </w:tc>
      </w:tr>
      <w:tr w:rsidR="009C0C1E" w:rsidRPr="00712180" w14:paraId="370F327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C8FD684" w14:textId="77777777" w:rsidR="009C0C1E" w:rsidRPr="00DD323C" w:rsidRDefault="009C0C1E"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52567E2" w14:textId="77777777" w:rsidR="009C0C1E" w:rsidRPr="00B34E90" w:rsidRDefault="009C0C1E" w:rsidP="00D46FA4">
            <w:pPr>
              <w:pStyle w:val="TableText0"/>
              <w:keepNext/>
              <w:keepLines/>
              <w:rPr>
                <w:rFonts w:ascii="Arial" w:hAnsi="Arial" w:cs="Arial"/>
                <w:lang w:val="en-US"/>
              </w:rPr>
            </w:pPr>
            <w:r>
              <w:rPr>
                <w:rFonts w:ascii="Arial" w:hAnsi="Arial" w:cs="Arial"/>
              </w:rPr>
              <w:t>HTTP (80)</w:t>
            </w:r>
          </w:p>
        </w:tc>
      </w:tr>
      <w:tr w:rsidR="009C0C1E" w:rsidRPr="00712180" w14:paraId="5CA9E00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D0F4E9A" w14:textId="77777777" w:rsidR="009C0C1E" w:rsidRPr="00DD323C" w:rsidRDefault="009C0C1E"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F474835" w14:textId="77777777" w:rsidR="009C0C1E" w:rsidRPr="00B34E90" w:rsidRDefault="009C0C1E" w:rsidP="00D46FA4">
            <w:pPr>
              <w:pStyle w:val="TableText0"/>
              <w:keepNext/>
              <w:keepLines/>
              <w:rPr>
                <w:rFonts w:ascii="Arial" w:hAnsi="Arial" w:cs="Arial"/>
                <w:lang w:val="en-US"/>
              </w:rPr>
            </w:pPr>
            <w:r w:rsidRPr="00B34E90">
              <w:rPr>
                <w:rFonts w:ascii="Arial" w:hAnsi="Arial" w:cs="Arial"/>
                <w:lang w:val="en-US"/>
              </w:rPr>
              <w:t>internal</w:t>
            </w:r>
          </w:p>
        </w:tc>
      </w:tr>
      <w:tr w:rsidR="009C0C1E" w:rsidRPr="006D2395" w14:paraId="227A27A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C05923C" w14:textId="77777777" w:rsidR="009C0C1E" w:rsidRPr="00DD323C" w:rsidRDefault="009C0C1E"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7CC8127C" w14:textId="77777777" w:rsidR="009C0C1E" w:rsidRPr="00B34E90" w:rsidRDefault="009C0C1E" w:rsidP="00D46FA4">
            <w:pPr>
              <w:pStyle w:val="TableText0"/>
              <w:keepNext/>
              <w:keepLines/>
              <w:rPr>
                <w:rFonts w:ascii="Arial" w:hAnsi="Arial" w:cs="Arial"/>
                <w:lang w:val="en-US"/>
              </w:rPr>
            </w:pPr>
            <w:r w:rsidRPr="00B34E90">
              <w:rPr>
                <w:rFonts w:ascii="Arial" w:hAnsi="Arial" w:cs="Arial"/>
                <w:lang w:val="en-US"/>
              </w:rPr>
              <w:t>Outbound</w:t>
            </w:r>
          </w:p>
        </w:tc>
      </w:tr>
      <w:tr w:rsidR="009C0C1E" w:rsidRPr="00A540D4" w14:paraId="0C63587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34F9D83" w14:textId="77777777" w:rsidR="009C0C1E" w:rsidRPr="00DD323C" w:rsidRDefault="009C0C1E"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05A89BF" w14:textId="77777777" w:rsidR="009C0C1E" w:rsidRPr="00B34E90" w:rsidRDefault="009C0C1E" w:rsidP="00D46FA4">
            <w:pPr>
              <w:pStyle w:val="TableText0"/>
              <w:keepNext/>
              <w:keepLines/>
              <w:rPr>
                <w:rFonts w:ascii="Arial" w:hAnsi="Arial" w:cs="Arial"/>
                <w:lang w:val="en-US"/>
              </w:rPr>
            </w:pPr>
            <w:r w:rsidRPr="00B34E90">
              <w:rPr>
                <w:rFonts w:ascii="Arial" w:hAnsi="Arial" w:cs="Arial"/>
                <w:lang w:val="en-US"/>
              </w:rPr>
              <w:t>yes</w:t>
            </w:r>
          </w:p>
        </w:tc>
      </w:tr>
      <w:tr w:rsidR="009C0C1E" w:rsidRPr="00B931BB" w14:paraId="20DE69B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451B7A" w14:textId="77777777" w:rsidR="009C0C1E" w:rsidRPr="00DD323C" w:rsidRDefault="009C0C1E"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283C0026" w14:textId="77777777" w:rsidR="009C0C1E" w:rsidRPr="00B34E90" w:rsidRDefault="009C0C1E" w:rsidP="00D46FA4">
            <w:pPr>
              <w:pStyle w:val="TableText0"/>
              <w:keepNext/>
              <w:keepLines/>
              <w:rPr>
                <w:rFonts w:ascii="Arial" w:hAnsi="Arial" w:cs="Arial"/>
                <w:lang w:val="en-US"/>
              </w:rPr>
            </w:pPr>
            <w:r w:rsidRPr="00B34E90">
              <w:rPr>
                <w:rFonts w:ascii="Arial" w:hAnsi="Arial" w:cs="Arial"/>
              </w:rPr>
              <w:t>Not specified</w:t>
            </w:r>
          </w:p>
        </w:tc>
      </w:tr>
      <w:tr w:rsidR="009C0C1E" w:rsidRPr="005220F1" w14:paraId="5693F1F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F89E533" w14:textId="77777777" w:rsidR="009C0C1E" w:rsidRPr="00DD323C" w:rsidRDefault="009C0C1E"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82AA1F4" w14:textId="77777777" w:rsidR="009C0C1E" w:rsidRPr="00B34E90" w:rsidRDefault="009C0C1E" w:rsidP="00D46FA4">
            <w:pPr>
              <w:pStyle w:val="TableText0"/>
              <w:keepNext/>
              <w:keepLines/>
              <w:rPr>
                <w:rFonts w:ascii="Arial" w:hAnsi="Arial" w:cs="Arial"/>
                <w:lang w:val="en-US"/>
              </w:rPr>
            </w:pPr>
            <w:r w:rsidRPr="00B34E90">
              <w:rPr>
                <w:rFonts w:ascii="Arial" w:hAnsi="Arial" w:cs="Arial"/>
              </w:rPr>
              <w:t>Not specified</w:t>
            </w:r>
          </w:p>
        </w:tc>
      </w:tr>
      <w:tr w:rsidR="009C0C1E" w:rsidRPr="00B81AA8" w14:paraId="7005B56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4B69941" w14:textId="77777777" w:rsidR="009C0C1E" w:rsidRPr="00DD323C" w:rsidRDefault="009C0C1E"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C220423" w14:textId="77777777" w:rsidR="009C0C1E" w:rsidRPr="00B34E90" w:rsidRDefault="009C0C1E" w:rsidP="00D46FA4">
            <w:pPr>
              <w:pStyle w:val="TableText0"/>
              <w:keepNext/>
              <w:keepLines/>
              <w:rPr>
                <w:rFonts w:ascii="Arial" w:hAnsi="Arial" w:cs="Arial"/>
              </w:rPr>
            </w:pPr>
            <w:r w:rsidRPr="00B34E90">
              <w:rPr>
                <w:rFonts w:ascii="Arial" w:hAnsi="Arial" w:cs="Arial"/>
              </w:rPr>
              <w:t>Not specified</w:t>
            </w:r>
          </w:p>
        </w:tc>
      </w:tr>
      <w:tr w:rsidR="009C0C1E" w:rsidRPr="00B81AA8" w14:paraId="629B88C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60C8EC7" w14:textId="77777777" w:rsidR="009C0C1E" w:rsidRPr="00DD323C" w:rsidRDefault="009C0C1E"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ACE2CDA" w14:textId="77777777" w:rsidR="009C0C1E" w:rsidRPr="00B34E90" w:rsidRDefault="009C0C1E" w:rsidP="00D46FA4">
            <w:pPr>
              <w:pStyle w:val="TableText0"/>
              <w:keepNext/>
              <w:keepLines/>
              <w:rPr>
                <w:rFonts w:ascii="Arial" w:hAnsi="Arial" w:cs="Arial"/>
              </w:rPr>
            </w:pPr>
            <w:r w:rsidRPr="00B34E90">
              <w:rPr>
                <w:rFonts w:ascii="Arial" w:hAnsi="Arial" w:cs="Arial"/>
              </w:rPr>
              <w:t>Not specified</w:t>
            </w:r>
          </w:p>
        </w:tc>
      </w:tr>
      <w:tr w:rsidR="009C0C1E" w:rsidRPr="00B81AA8" w14:paraId="5A250DA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3DA1AA0" w14:textId="77777777" w:rsidR="009C0C1E" w:rsidRPr="00DD323C" w:rsidRDefault="009C0C1E"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613C1CAD" w14:textId="77777777" w:rsidR="009C0C1E" w:rsidRPr="00B34E90" w:rsidRDefault="009C0C1E" w:rsidP="00D46FA4">
            <w:pPr>
              <w:pStyle w:val="TableText0"/>
              <w:keepNext/>
              <w:keepLines/>
              <w:rPr>
                <w:rFonts w:ascii="Arial" w:hAnsi="Arial" w:cs="Arial"/>
              </w:rPr>
            </w:pPr>
            <w:r w:rsidRPr="00B34E90">
              <w:rPr>
                <w:rFonts w:ascii="Arial" w:hAnsi="Arial" w:cs="Arial"/>
              </w:rPr>
              <w:t>Not specified</w:t>
            </w:r>
          </w:p>
        </w:tc>
      </w:tr>
    </w:tbl>
    <w:p w14:paraId="32BDD1BE" w14:textId="27F1CFB7" w:rsidR="00DC4426" w:rsidRDefault="00DC4426" w:rsidP="00DC4426"/>
    <w:p w14:paraId="4540624F" w14:textId="77777777" w:rsidR="00923923" w:rsidRPr="0057567F" w:rsidRDefault="00923923" w:rsidP="00923923">
      <w:pPr>
        <w:pStyle w:val="Heading5"/>
      </w:pPr>
      <w:r w:rsidRPr="0057567F">
        <w:t>SONAR file system</w:t>
      </w:r>
    </w:p>
    <w:tbl>
      <w:tblPr>
        <w:tblW w:w="5544" w:type="pct"/>
        <w:tblLook w:val="0000" w:firstRow="0" w:lastRow="0" w:firstColumn="0" w:lastColumn="0" w:noHBand="0" w:noVBand="0"/>
      </w:tblPr>
      <w:tblGrid>
        <w:gridCol w:w="3104"/>
        <w:gridCol w:w="6871"/>
      </w:tblGrid>
      <w:tr w:rsidR="00923923" w:rsidRPr="00F159FB" w14:paraId="555FB805"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2084359" w14:textId="77777777" w:rsidR="00923923" w:rsidRPr="00DD323C" w:rsidRDefault="00923923"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220C853A" w14:textId="77777777" w:rsidR="00923923" w:rsidRPr="00F159FB" w:rsidRDefault="00923923" w:rsidP="00240C58">
            <w:pPr>
              <w:pStyle w:val="TableText0"/>
              <w:keepNext/>
              <w:keepLines/>
              <w:rPr>
                <w:rFonts w:ascii="Arial" w:hAnsi="Arial" w:cs="Arial"/>
                <w:lang w:val="en-US"/>
              </w:rPr>
            </w:pPr>
            <w:r w:rsidRPr="00F159FB">
              <w:rPr>
                <w:rFonts w:ascii="Arial" w:hAnsi="Arial" w:cs="Arial"/>
                <w:lang w:val="en-US"/>
              </w:rPr>
              <w:t xml:space="preserve">Access to SONAR </w:t>
            </w:r>
            <w:r>
              <w:rPr>
                <w:rFonts w:ascii="Arial" w:hAnsi="Arial" w:cs="Arial"/>
                <w:lang w:val="en-US"/>
              </w:rPr>
              <w:t>file system</w:t>
            </w:r>
          </w:p>
        </w:tc>
      </w:tr>
      <w:tr w:rsidR="00923923" w:rsidRPr="00712180" w14:paraId="661B7E0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4236943" w14:textId="77777777" w:rsidR="00923923" w:rsidRPr="00DD323C" w:rsidRDefault="00923923"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6D8A1A2F" w14:textId="77777777" w:rsidR="00923923" w:rsidRPr="00B34E90" w:rsidRDefault="00923923" w:rsidP="00240C58">
            <w:pPr>
              <w:pStyle w:val="TableText0"/>
              <w:keepNext/>
              <w:keepLines/>
              <w:rPr>
                <w:rFonts w:ascii="Arial" w:hAnsi="Arial" w:cs="Arial"/>
                <w:lang w:val="en-US"/>
              </w:rPr>
            </w:pPr>
            <w:r>
              <w:rPr>
                <w:rFonts w:ascii="Arial" w:hAnsi="Arial" w:cs="Arial"/>
              </w:rPr>
              <w:t>NFS (2049,111)</w:t>
            </w:r>
          </w:p>
        </w:tc>
      </w:tr>
      <w:tr w:rsidR="00923923" w:rsidRPr="00712180" w14:paraId="735CB1E7"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7BE9D3F" w14:textId="77777777" w:rsidR="00923923" w:rsidRPr="00DD323C" w:rsidRDefault="00923923"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6A35765" w14:textId="77777777" w:rsidR="00923923" w:rsidRPr="00B34E90" w:rsidRDefault="00923923" w:rsidP="00240C58">
            <w:pPr>
              <w:pStyle w:val="TableText0"/>
              <w:keepNext/>
              <w:keepLines/>
              <w:rPr>
                <w:rFonts w:ascii="Arial" w:hAnsi="Arial" w:cs="Arial"/>
                <w:lang w:val="en-US"/>
              </w:rPr>
            </w:pPr>
            <w:r w:rsidRPr="00B34E90">
              <w:rPr>
                <w:rFonts w:ascii="Arial" w:hAnsi="Arial" w:cs="Arial"/>
                <w:lang w:val="en-US"/>
              </w:rPr>
              <w:t>internal</w:t>
            </w:r>
          </w:p>
        </w:tc>
      </w:tr>
      <w:tr w:rsidR="00923923" w:rsidRPr="006D2395" w14:paraId="29AE0265"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621E0A1" w14:textId="77777777" w:rsidR="00923923" w:rsidRPr="00DD323C" w:rsidRDefault="00923923"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1CB3681E" w14:textId="77777777" w:rsidR="00923923" w:rsidRPr="00B34E90" w:rsidRDefault="00923923" w:rsidP="00240C58">
            <w:pPr>
              <w:pStyle w:val="TableText0"/>
              <w:keepNext/>
              <w:keepLines/>
              <w:rPr>
                <w:rFonts w:ascii="Arial" w:hAnsi="Arial" w:cs="Arial"/>
                <w:lang w:val="en-US"/>
              </w:rPr>
            </w:pPr>
            <w:r w:rsidRPr="00B34E90">
              <w:rPr>
                <w:rFonts w:ascii="Arial" w:hAnsi="Arial" w:cs="Arial"/>
                <w:lang w:val="en-US"/>
              </w:rPr>
              <w:t>Outbound</w:t>
            </w:r>
          </w:p>
        </w:tc>
      </w:tr>
      <w:tr w:rsidR="00923923" w:rsidRPr="00A540D4" w14:paraId="5033A52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39E98B6" w14:textId="77777777" w:rsidR="00923923" w:rsidRPr="00DD323C" w:rsidRDefault="00923923"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4655448D" w14:textId="77777777" w:rsidR="00923923" w:rsidRPr="00B34E90" w:rsidRDefault="00923923" w:rsidP="00240C58">
            <w:pPr>
              <w:pStyle w:val="TableText0"/>
              <w:keepNext/>
              <w:keepLines/>
              <w:rPr>
                <w:rFonts w:ascii="Arial" w:hAnsi="Arial" w:cs="Arial"/>
                <w:lang w:val="en-US"/>
              </w:rPr>
            </w:pPr>
            <w:r w:rsidRPr="00B34E90">
              <w:rPr>
                <w:rFonts w:ascii="Arial" w:hAnsi="Arial" w:cs="Arial"/>
                <w:lang w:val="en-US"/>
              </w:rPr>
              <w:t>yes</w:t>
            </w:r>
          </w:p>
        </w:tc>
      </w:tr>
      <w:tr w:rsidR="00923923" w:rsidRPr="00B931BB" w14:paraId="1ECACC2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8545B8E" w14:textId="77777777" w:rsidR="00923923" w:rsidRPr="00DD323C" w:rsidRDefault="00923923"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074936DF" w14:textId="77777777" w:rsidR="00923923" w:rsidRPr="00B34E90" w:rsidRDefault="00923923" w:rsidP="00240C58">
            <w:pPr>
              <w:pStyle w:val="TableText0"/>
              <w:keepNext/>
              <w:keepLines/>
              <w:rPr>
                <w:rFonts w:ascii="Arial" w:hAnsi="Arial" w:cs="Arial"/>
                <w:lang w:val="en-US"/>
              </w:rPr>
            </w:pPr>
            <w:r w:rsidRPr="00B34E90">
              <w:rPr>
                <w:rFonts w:ascii="Arial" w:hAnsi="Arial" w:cs="Arial"/>
              </w:rPr>
              <w:t>Not specified</w:t>
            </w:r>
          </w:p>
        </w:tc>
      </w:tr>
      <w:tr w:rsidR="00923923" w:rsidRPr="005220F1" w14:paraId="3BB90C6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5069E0D" w14:textId="77777777" w:rsidR="00923923" w:rsidRPr="00DD323C" w:rsidRDefault="00923923"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49EA472B" w14:textId="77777777" w:rsidR="00923923" w:rsidRPr="00B34E90" w:rsidRDefault="00923923" w:rsidP="00240C58">
            <w:pPr>
              <w:pStyle w:val="TableText0"/>
              <w:keepNext/>
              <w:keepLines/>
              <w:rPr>
                <w:rFonts w:ascii="Arial" w:hAnsi="Arial" w:cs="Arial"/>
                <w:lang w:val="en-US"/>
              </w:rPr>
            </w:pPr>
            <w:r w:rsidRPr="00B34E90">
              <w:rPr>
                <w:rFonts w:ascii="Arial" w:hAnsi="Arial" w:cs="Arial"/>
              </w:rPr>
              <w:t>Not specified</w:t>
            </w:r>
          </w:p>
        </w:tc>
      </w:tr>
      <w:tr w:rsidR="00923923" w:rsidRPr="00B81AA8" w14:paraId="6BA6E0B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51E4FDE" w14:textId="77777777" w:rsidR="00923923" w:rsidRPr="00DD323C" w:rsidRDefault="00923923"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36EAE02D" w14:textId="77777777" w:rsidR="00923923" w:rsidRPr="00B34E90" w:rsidRDefault="00923923" w:rsidP="00240C58">
            <w:pPr>
              <w:pStyle w:val="TableText0"/>
              <w:keepNext/>
              <w:keepLines/>
              <w:rPr>
                <w:rFonts w:ascii="Arial" w:hAnsi="Arial" w:cs="Arial"/>
              </w:rPr>
            </w:pPr>
            <w:r w:rsidRPr="00B34E90">
              <w:rPr>
                <w:rFonts w:ascii="Arial" w:hAnsi="Arial" w:cs="Arial"/>
              </w:rPr>
              <w:t>Not specified</w:t>
            </w:r>
          </w:p>
        </w:tc>
      </w:tr>
      <w:tr w:rsidR="00923923" w:rsidRPr="00B81AA8" w14:paraId="299A6505"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C086396" w14:textId="77777777" w:rsidR="00923923" w:rsidRPr="00DD323C" w:rsidRDefault="00923923"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68E162DB" w14:textId="77777777" w:rsidR="00923923" w:rsidRPr="00B34E90" w:rsidRDefault="00923923" w:rsidP="00240C58">
            <w:pPr>
              <w:pStyle w:val="TableText0"/>
              <w:keepNext/>
              <w:keepLines/>
              <w:rPr>
                <w:rFonts w:ascii="Arial" w:hAnsi="Arial" w:cs="Arial"/>
              </w:rPr>
            </w:pPr>
            <w:r w:rsidRPr="00B34E90">
              <w:rPr>
                <w:rFonts w:ascii="Arial" w:hAnsi="Arial" w:cs="Arial"/>
              </w:rPr>
              <w:t>Not specified</w:t>
            </w:r>
          </w:p>
        </w:tc>
      </w:tr>
      <w:tr w:rsidR="00923923" w:rsidRPr="00B81AA8" w14:paraId="17467C2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3223527" w14:textId="77777777" w:rsidR="00923923" w:rsidRPr="00DD323C" w:rsidRDefault="00923923"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725DE5D1" w14:textId="77777777" w:rsidR="00923923" w:rsidRPr="00B34E90" w:rsidRDefault="00923923" w:rsidP="00240C58">
            <w:pPr>
              <w:pStyle w:val="TableText0"/>
              <w:keepNext/>
              <w:keepLines/>
              <w:rPr>
                <w:rFonts w:ascii="Arial" w:hAnsi="Arial" w:cs="Arial"/>
              </w:rPr>
            </w:pPr>
            <w:r w:rsidRPr="00B34E90">
              <w:rPr>
                <w:rFonts w:ascii="Arial" w:hAnsi="Arial" w:cs="Arial"/>
              </w:rPr>
              <w:t>Not specified</w:t>
            </w:r>
          </w:p>
        </w:tc>
      </w:tr>
    </w:tbl>
    <w:p w14:paraId="061606D7" w14:textId="77777777" w:rsidR="00923923" w:rsidRDefault="00923923" w:rsidP="00923923">
      <w:pPr>
        <w:pStyle w:val="BodyText"/>
        <w:rPr>
          <w:lang w:val="en-US"/>
        </w:rPr>
      </w:pPr>
    </w:p>
    <w:p w14:paraId="5D7B06C0" w14:textId="77777777" w:rsidR="00923923" w:rsidRPr="0057567F" w:rsidRDefault="00923923" w:rsidP="00923923">
      <w:pPr>
        <w:pStyle w:val="Heading5"/>
      </w:pPr>
      <w:r w:rsidRPr="0057567F">
        <w:t>SONAR Gateway</w:t>
      </w:r>
    </w:p>
    <w:tbl>
      <w:tblPr>
        <w:tblW w:w="5544" w:type="pct"/>
        <w:tblLook w:val="0000" w:firstRow="0" w:lastRow="0" w:firstColumn="0" w:lastColumn="0" w:noHBand="0" w:noVBand="0"/>
      </w:tblPr>
      <w:tblGrid>
        <w:gridCol w:w="3104"/>
        <w:gridCol w:w="6871"/>
      </w:tblGrid>
      <w:tr w:rsidR="00923923" w:rsidRPr="00F159FB" w14:paraId="5A0E59B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3BEECE8" w14:textId="77777777" w:rsidR="00923923" w:rsidRPr="00DD323C" w:rsidRDefault="00923923"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E937578" w14:textId="77777777" w:rsidR="00923923" w:rsidRPr="00F159FB" w:rsidRDefault="00923923" w:rsidP="00240C58">
            <w:pPr>
              <w:pStyle w:val="TableText0"/>
              <w:keepNext/>
              <w:keepLines/>
              <w:rPr>
                <w:rFonts w:ascii="Arial" w:hAnsi="Arial" w:cs="Arial"/>
                <w:lang w:val="en-US"/>
              </w:rPr>
            </w:pPr>
            <w:r w:rsidRPr="00763759">
              <w:rPr>
                <w:rFonts w:ascii="Arial" w:hAnsi="Arial" w:cs="Arial"/>
                <w:lang w:val="en-US"/>
              </w:rPr>
              <w:t>Access to config and status data</w:t>
            </w:r>
          </w:p>
        </w:tc>
      </w:tr>
      <w:tr w:rsidR="00923923" w:rsidRPr="00712180" w14:paraId="4E966CC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3952C4E" w14:textId="77777777" w:rsidR="00923923" w:rsidRPr="00DD323C" w:rsidRDefault="00923923"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3CD19037" w14:textId="77777777" w:rsidR="00923923" w:rsidRPr="00B34E90" w:rsidRDefault="00923923" w:rsidP="00240C58">
            <w:pPr>
              <w:pStyle w:val="TableText0"/>
              <w:keepNext/>
              <w:keepLines/>
              <w:rPr>
                <w:rFonts w:ascii="Arial" w:hAnsi="Arial" w:cs="Arial"/>
                <w:lang w:val="en-US"/>
              </w:rPr>
            </w:pPr>
            <w:r w:rsidRPr="004117ED">
              <w:rPr>
                <w:rFonts w:ascii="Arial" w:hAnsi="Arial" w:cs="Arial"/>
              </w:rPr>
              <w:t>Proprietary</w:t>
            </w:r>
            <w:r>
              <w:rPr>
                <w:rFonts w:ascii="Arial" w:hAnsi="Arial" w:cs="Arial"/>
              </w:rPr>
              <w:t xml:space="preserve"> (2321)</w:t>
            </w:r>
          </w:p>
        </w:tc>
      </w:tr>
      <w:tr w:rsidR="00923923" w:rsidRPr="00712180" w14:paraId="23FC002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BD76C6C" w14:textId="77777777" w:rsidR="00923923" w:rsidRPr="00DD323C" w:rsidRDefault="00923923"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1267678B" w14:textId="77777777" w:rsidR="00923923" w:rsidRPr="00B34E90" w:rsidRDefault="00923923" w:rsidP="00240C58">
            <w:pPr>
              <w:pStyle w:val="TableText0"/>
              <w:keepNext/>
              <w:keepLines/>
              <w:rPr>
                <w:rFonts w:ascii="Arial" w:hAnsi="Arial" w:cs="Arial"/>
                <w:lang w:val="en-US"/>
              </w:rPr>
            </w:pPr>
            <w:r w:rsidRPr="00B34E90">
              <w:rPr>
                <w:rFonts w:ascii="Arial" w:hAnsi="Arial" w:cs="Arial"/>
                <w:lang w:val="en-US"/>
              </w:rPr>
              <w:t>internal</w:t>
            </w:r>
          </w:p>
        </w:tc>
      </w:tr>
      <w:tr w:rsidR="00923923" w:rsidRPr="006D2395" w14:paraId="139DA627"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59EF55F" w14:textId="77777777" w:rsidR="00923923" w:rsidRPr="00DD323C" w:rsidRDefault="00923923"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0E37F423" w14:textId="77777777" w:rsidR="00923923" w:rsidRPr="00B34E90" w:rsidRDefault="00923923" w:rsidP="00240C58">
            <w:pPr>
              <w:pStyle w:val="TableText0"/>
              <w:keepNext/>
              <w:keepLines/>
              <w:rPr>
                <w:rFonts w:ascii="Arial" w:hAnsi="Arial" w:cs="Arial"/>
                <w:lang w:val="en-US"/>
              </w:rPr>
            </w:pPr>
            <w:r w:rsidRPr="00B34E90">
              <w:rPr>
                <w:rFonts w:ascii="Arial" w:hAnsi="Arial" w:cs="Arial"/>
                <w:lang w:val="en-US"/>
              </w:rPr>
              <w:t>Outbound</w:t>
            </w:r>
          </w:p>
        </w:tc>
      </w:tr>
      <w:tr w:rsidR="00923923" w:rsidRPr="00A540D4" w14:paraId="2A792DC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1FBEBEE" w14:textId="77777777" w:rsidR="00923923" w:rsidRPr="00DD323C" w:rsidRDefault="00923923"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5896C10E" w14:textId="77777777" w:rsidR="00923923" w:rsidRPr="00B34E90" w:rsidRDefault="00923923" w:rsidP="00240C58">
            <w:pPr>
              <w:pStyle w:val="TableText0"/>
              <w:keepNext/>
              <w:keepLines/>
              <w:rPr>
                <w:rFonts w:ascii="Arial" w:hAnsi="Arial" w:cs="Arial"/>
                <w:lang w:val="en-US"/>
              </w:rPr>
            </w:pPr>
            <w:r w:rsidRPr="00B34E90">
              <w:rPr>
                <w:rFonts w:ascii="Arial" w:hAnsi="Arial" w:cs="Arial"/>
                <w:lang w:val="en-US"/>
              </w:rPr>
              <w:t>yes</w:t>
            </w:r>
          </w:p>
        </w:tc>
      </w:tr>
      <w:tr w:rsidR="00923923" w:rsidRPr="00B931BB" w14:paraId="1BF763E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5DCD54D" w14:textId="77777777" w:rsidR="00923923" w:rsidRPr="00DD323C" w:rsidRDefault="00923923"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03EFA772" w14:textId="77777777" w:rsidR="00923923" w:rsidRPr="00B34E90" w:rsidRDefault="00923923" w:rsidP="00240C58">
            <w:pPr>
              <w:pStyle w:val="TableText0"/>
              <w:keepNext/>
              <w:keepLines/>
              <w:rPr>
                <w:rFonts w:ascii="Arial" w:hAnsi="Arial" w:cs="Arial"/>
                <w:lang w:val="en-US"/>
              </w:rPr>
            </w:pPr>
            <w:r w:rsidRPr="00B34E90">
              <w:rPr>
                <w:rFonts w:ascii="Arial" w:hAnsi="Arial" w:cs="Arial"/>
              </w:rPr>
              <w:t>Not specified</w:t>
            </w:r>
          </w:p>
        </w:tc>
      </w:tr>
      <w:tr w:rsidR="00923923" w:rsidRPr="005220F1" w14:paraId="2AF9E3D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CC17F0B" w14:textId="77777777" w:rsidR="00923923" w:rsidRPr="00DD323C" w:rsidRDefault="00923923"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633C42E" w14:textId="77777777" w:rsidR="00923923" w:rsidRPr="00B34E90" w:rsidRDefault="00923923" w:rsidP="00240C58">
            <w:pPr>
              <w:pStyle w:val="TableText0"/>
              <w:keepNext/>
              <w:keepLines/>
              <w:rPr>
                <w:rFonts w:ascii="Arial" w:hAnsi="Arial" w:cs="Arial"/>
                <w:lang w:val="en-US"/>
              </w:rPr>
            </w:pPr>
            <w:r w:rsidRPr="00B34E90">
              <w:rPr>
                <w:rFonts w:ascii="Arial" w:hAnsi="Arial" w:cs="Arial"/>
              </w:rPr>
              <w:t>Not specified</w:t>
            </w:r>
          </w:p>
        </w:tc>
      </w:tr>
      <w:tr w:rsidR="00923923" w:rsidRPr="00B81AA8" w14:paraId="7256B89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FA7763E" w14:textId="77777777" w:rsidR="00923923" w:rsidRPr="00DD323C" w:rsidRDefault="00923923"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6700402" w14:textId="77777777" w:rsidR="00923923" w:rsidRPr="00B34E90" w:rsidRDefault="00923923" w:rsidP="00240C58">
            <w:pPr>
              <w:pStyle w:val="TableText0"/>
              <w:keepNext/>
              <w:keepLines/>
              <w:rPr>
                <w:rFonts w:ascii="Arial" w:hAnsi="Arial" w:cs="Arial"/>
              </w:rPr>
            </w:pPr>
            <w:r w:rsidRPr="00B34E90">
              <w:rPr>
                <w:rFonts w:ascii="Arial" w:hAnsi="Arial" w:cs="Arial"/>
              </w:rPr>
              <w:t>Not specified</w:t>
            </w:r>
          </w:p>
        </w:tc>
      </w:tr>
      <w:tr w:rsidR="00923923" w:rsidRPr="00B81AA8" w14:paraId="16AF099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3F52A7E" w14:textId="77777777" w:rsidR="00923923" w:rsidRPr="00DD323C" w:rsidRDefault="00923923"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6F6BD3F3" w14:textId="77777777" w:rsidR="00923923" w:rsidRPr="00B34E90" w:rsidRDefault="00923923" w:rsidP="00240C58">
            <w:pPr>
              <w:pStyle w:val="TableText0"/>
              <w:keepNext/>
              <w:keepLines/>
              <w:rPr>
                <w:rFonts w:ascii="Arial" w:hAnsi="Arial" w:cs="Arial"/>
              </w:rPr>
            </w:pPr>
            <w:r w:rsidRPr="00B34E90">
              <w:rPr>
                <w:rFonts w:ascii="Arial" w:hAnsi="Arial" w:cs="Arial"/>
              </w:rPr>
              <w:t>Not specified</w:t>
            </w:r>
          </w:p>
        </w:tc>
      </w:tr>
      <w:tr w:rsidR="00923923" w:rsidRPr="00B81AA8" w14:paraId="3BE1997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4109B15" w14:textId="77777777" w:rsidR="00923923" w:rsidRPr="00DD323C" w:rsidRDefault="00923923"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C1A66AC" w14:textId="77777777" w:rsidR="00923923" w:rsidRPr="00B34E90" w:rsidRDefault="00923923" w:rsidP="00240C58">
            <w:pPr>
              <w:pStyle w:val="TableText0"/>
              <w:keepNext/>
              <w:keepLines/>
              <w:rPr>
                <w:rFonts w:ascii="Arial" w:hAnsi="Arial" w:cs="Arial"/>
              </w:rPr>
            </w:pPr>
            <w:r w:rsidRPr="00B34E90">
              <w:rPr>
                <w:rFonts w:ascii="Arial" w:hAnsi="Arial" w:cs="Arial"/>
              </w:rPr>
              <w:t>Not specified</w:t>
            </w:r>
          </w:p>
        </w:tc>
      </w:tr>
    </w:tbl>
    <w:p w14:paraId="58CA5BC7" w14:textId="77777777" w:rsidR="00923923" w:rsidRDefault="00923923" w:rsidP="00923923">
      <w:pPr>
        <w:pStyle w:val="BodyText"/>
        <w:rPr>
          <w:lang w:val="en-US"/>
        </w:rPr>
      </w:pPr>
    </w:p>
    <w:p w14:paraId="78D8BB7E" w14:textId="77777777" w:rsidR="00923923" w:rsidRPr="00C92EB9" w:rsidRDefault="00923923" w:rsidP="00DC4426"/>
    <w:p w14:paraId="43293BF6" w14:textId="7EB5CE9E" w:rsidR="005067E5" w:rsidRDefault="005067E5" w:rsidP="002D57F9">
      <w:pPr>
        <w:pStyle w:val="Heading3"/>
        <w:numPr>
          <w:ilvl w:val="2"/>
          <w:numId w:val="82"/>
        </w:numPr>
        <w:ind w:left="0"/>
      </w:pPr>
      <w:r>
        <w:lastRenderedPageBreak/>
        <w:t>SONAR Public Sector application</w:t>
      </w:r>
    </w:p>
    <w:p w14:paraId="1FEE2948" w14:textId="18C6BC92" w:rsidR="005067E5" w:rsidRDefault="00CC5921" w:rsidP="005067E5">
      <w:pPr>
        <w:pStyle w:val="BodyText"/>
      </w:pPr>
      <w:r w:rsidRPr="00CC5921">
        <w:rPr>
          <w:noProof/>
        </w:rPr>
        <w:drawing>
          <wp:inline distT="0" distB="0" distL="0" distR="0" wp14:anchorId="1B3CD9D9" wp14:editId="3FF1D6A0">
            <wp:extent cx="5731510" cy="30511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1175"/>
                    </a:xfrm>
                    <a:prstGeom prst="rect">
                      <a:avLst/>
                    </a:prstGeom>
                  </pic:spPr>
                </pic:pic>
              </a:graphicData>
            </a:graphic>
          </wp:inline>
        </w:drawing>
      </w:r>
    </w:p>
    <w:p w14:paraId="0EB26BA0" w14:textId="02DBFC07" w:rsidR="005067E5" w:rsidRDefault="005067E5" w:rsidP="005067E5">
      <w:pPr>
        <w:pStyle w:val="Heading4"/>
      </w:pPr>
      <w:r>
        <w:t>External entities</w:t>
      </w:r>
    </w:p>
    <w:p w14:paraId="25512D7E" w14:textId="5C8E554D" w:rsidR="001E1626" w:rsidRPr="0057567F" w:rsidRDefault="001E1626" w:rsidP="001E1626">
      <w:pPr>
        <w:pStyle w:val="Heading5"/>
      </w:pPr>
      <w:r>
        <w:t>SONAR Public Sector AI</w:t>
      </w:r>
    </w:p>
    <w:tbl>
      <w:tblPr>
        <w:tblW w:w="5544" w:type="pct"/>
        <w:tblLook w:val="0000" w:firstRow="0" w:lastRow="0" w:firstColumn="0" w:lastColumn="0" w:noHBand="0" w:noVBand="0"/>
      </w:tblPr>
      <w:tblGrid>
        <w:gridCol w:w="3104"/>
        <w:gridCol w:w="6871"/>
      </w:tblGrid>
      <w:tr w:rsidR="001E1626" w:rsidRPr="00F159FB" w14:paraId="73195E3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64B04CE" w14:textId="77777777" w:rsidR="001E1626" w:rsidRPr="00DD323C" w:rsidRDefault="001E1626"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770417FE" w14:textId="7775D220" w:rsidR="001E1626" w:rsidRPr="00F159FB" w:rsidRDefault="001E1626" w:rsidP="00D46FA4">
            <w:pPr>
              <w:pStyle w:val="TableText0"/>
              <w:keepNext/>
              <w:keepLines/>
              <w:rPr>
                <w:rFonts w:ascii="Arial" w:hAnsi="Arial" w:cs="Arial"/>
                <w:lang w:val="en-US"/>
              </w:rPr>
            </w:pPr>
            <w:r w:rsidRPr="00F159FB">
              <w:rPr>
                <w:rFonts w:ascii="Arial" w:hAnsi="Arial" w:cs="Arial"/>
                <w:lang w:val="en-US"/>
              </w:rPr>
              <w:t xml:space="preserve">Access </w:t>
            </w:r>
            <w:r>
              <w:rPr>
                <w:rFonts w:ascii="Arial" w:hAnsi="Arial" w:cs="Arial"/>
                <w:lang w:val="en-US"/>
              </w:rPr>
              <w:t xml:space="preserve">from the SONAR Public Sector application interface </w:t>
            </w:r>
            <w:r w:rsidRPr="00F159FB">
              <w:rPr>
                <w:rFonts w:ascii="Arial" w:hAnsi="Arial" w:cs="Arial"/>
                <w:lang w:val="en-US"/>
              </w:rPr>
              <w:t xml:space="preserve">to </w:t>
            </w:r>
            <w:r>
              <w:rPr>
                <w:rFonts w:ascii="Arial" w:hAnsi="Arial" w:cs="Arial"/>
                <w:lang w:val="en-US"/>
              </w:rPr>
              <w:t>the SONAR Public Sector back-end</w:t>
            </w:r>
          </w:p>
        </w:tc>
      </w:tr>
      <w:tr w:rsidR="001E1626" w:rsidRPr="00712180" w14:paraId="53FDE4B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F403009" w14:textId="77777777" w:rsidR="001E1626" w:rsidRPr="00DD323C" w:rsidRDefault="001E1626"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4C7F8AD5" w14:textId="77777777" w:rsidR="001E1626" w:rsidRPr="00B34E90" w:rsidRDefault="001E1626" w:rsidP="00D46FA4">
            <w:pPr>
              <w:pStyle w:val="TableText0"/>
              <w:keepNext/>
              <w:keepLines/>
              <w:rPr>
                <w:rFonts w:ascii="Arial" w:hAnsi="Arial" w:cs="Arial"/>
                <w:lang w:val="en-US"/>
              </w:rPr>
            </w:pPr>
            <w:r>
              <w:rPr>
                <w:rFonts w:ascii="Arial" w:hAnsi="Arial" w:cs="Arial"/>
              </w:rPr>
              <w:t>HTTP (80)</w:t>
            </w:r>
          </w:p>
        </w:tc>
      </w:tr>
      <w:tr w:rsidR="001E1626" w:rsidRPr="00712180" w14:paraId="1D18290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E3D4548" w14:textId="77777777" w:rsidR="001E1626" w:rsidRPr="00DD323C" w:rsidRDefault="001E1626"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1F97C974" w14:textId="77777777" w:rsidR="001E1626" w:rsidRPr="00B34E90" w:rsidRDefault="001E1626" w:rsidP="00D46FA4">
            <w:pPr>
              <w:pStyle w:val="TableText0"/>
              <w:keepNext/>
              <w:keepLines/>
              <w:rPr>
                <w:rFonts w:ascii="Arial" w:hAnsi="Arial" w:cs="Arial"/>
                <w:lang w:val="en-US"/>
              </w:rPr>
            </w:pPr>
            <w:r w:rsidRPr="00B34E90">
              <w:rPr>
                <w:rFonts w:ascii="Arial" w:hAnsi="Arial" w:cs="Arial"/>
                <w:lang w:val="en-US"/>
              </w:rPr>
              <w:t>internal</w:t>
            </w:r>
          </w:p>
        </w:tc>
      </w:tr>
      <w:tr w:rsidR="001E1626" w:rsidRPr="006D2395" w14:paraId="0DE7579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2E9D83D" w14:textId="77777777" w:rsidR="001E1626" w:rsidRPr="00DD323C" w:rsidRDefault="001E1626"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01983F0" w14:textId="04C8ED7A" w:rsidR="001E1626" w:rsidRPr="00B34E90" w:rsidRDefault="001E1626" w:rsidP="00D46FA4">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1E1626" w:rsidRPr="00A540D4" w14:paraId="24741F7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F192289" w14:textId="77777777" w:rsidR="001E1626" w:rsidRPr="00DD323C" w:rsidRDefault="001E1626"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24ECF52" w14:textId="77777777" w:rsidR="001E1626" w:rsidRPr="00B34E90" w:rsidRDefault="001E1626" w:rsidP="00D46FA4">
            <w:pPr>
              <w:pStyle w:val="TableText0"/>
              <w:keepNext/>
              <w:keepLines/>
              <w:rPr>
                <w:rFonts w:ascii="Arial" w:hAnsi="Arial" w:cs="Arial"/>
                <w:lang w:val="en-US"/>
              </w:rPr>
            </w:pPr>
            <w:r w:rsidRPr="00B34E90">
              <w:rPr>
                <w:rFonts w:ascii="Arial" w:hAnsi="Arial" w:cs="Arial"/>
                <w:lang w:val="en-US"/>
              </w:rPr>
              <w:t>yes</w:t>
            </w:r>
          </w:p>
        </w:tc>
      </w:tr>
      <w:tr w:rsidR="001E1626" w:rsidRPr="00B931BB" w14:paraId="6ADF97C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5E88F59" w14:textId="77777777" w:rsidR="001E1626" w:rsidRPr="00DD323C" w:rsidRDefault="001E1626"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5D015C3" w14:textId="77777777" w:rsidR="001E1626" w:rsidRPr="00B34E90" w:rsidRDefault="001E1626" w:rsidP="00D46FA4">
            <w:pPr>
              <w:pStyle w:val="TableText0"/>
              <w:keepNext/>
              <w:keepLines/>
              <w:rPr>
                <w:rFonts w:ascii="Arial" w:hAnsi="Arial" w:cs="Arial"/>
                <w:lang w:val="en-US"/>
              </w:rPr>
            </w:pPr>
            <w:r w:rsidRPr="00B34E90">
              <w:rPr>
                <w:rFonts w:ascii="Arial" w:hAnsi="Arial" w:cs="Arial"/>
              </w:rPr>
              <w:t>Not specified</w:t>
            </w:r>
          </w:p>
        </w:tc>
      </w:tr>
      <w:tr w:rsidR="001E1626" w:rsidRPr="005220F1" w14:paraId="2676E25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ECF9BFF" w14:textId="77777777" w:rsidR="001E1626" w:rsidRPr="00DD323C" w:rsidRDefault="001E1626"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1DA03751" w14:textId="77777777" w:rsidR="001E1626" w:rsidRPr="00B34E90" w:rsidRDefault="001E1626" w:rsidP="00D46FA4">
            <w:pPr>
              <w:pStyle w:val="TableText0"/>
              <w:keepNext/>
              <w:keepLines/>
              <w:rPr>
                <w:rFonts w:ascii="Arial" w:hAnsi="Arial" w:cs="Arial"/>
                <w:lang w:val="en-US"/>
              </w:rPr>
            </w:pPr>
            <w:r w:rsidRPr="00B34E90">
              <w:rPr>
                <w:rFonts w:ascii="Arial" w:hAnsi="Arial" w:cs="Arial"/>
              </w:rPr>
              <w:t>Not specified</w:t>
            </w:r>
          </w:p>
        </w:tc>
      </w:tr>
      <w:tr w:rsidR="001E1626" w:rsidRPr="00B81AA8" w14:paraId="1229698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9D4E045" w14:textId="77777777" w:rsidR="001E1626" w:rsidRPr="00DD323C" w:rsidRDefault="001E1626"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36AC7C4D" w14:textId="77777777" w:rsidR="001E1626" w:rsidRPr="00B34E90" w:rsidRDefault="001E1626" w:rsidP="00D46FA4">
            <w:pPr>
              <w:pStyle w:val="TableText0"/>
              <w:keepNext/>
              <w:keepLines/>
              <w:rPr>
                <w:rFonts w:ascii="Arial" w:hAnsi="Arial" w:cs="Arial"/>
              </w:rPr>
            </w:pPr>
            <w:r w:rsidRPr="00B34E90">
              <w:rPr>
                <w:rFonts w:ascii="Arial" w:hAnsi="Arial" w:cs="Arial"/>
              </w:rPr>
              <w:t>Not specified</w:t>
            </w:r>
          </w:p>
        </w:tc>
      </w:tr>
      <w:tr w:rsidR="001E1626" w:rsidRPr="00B81AA8" w14:paraId="63BC99A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9C1DB19" w14:textId="77777777" w:rsidR="001E1626" w:rsidRPr="00DD323C" w:rsidRDefault="001E1626"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7CFF285E" w14:textId="77777777" w:rsidR="001E1626" w:rsidRPr="00B34E90" w:rsidRDefault="001E1626" w:rsidP="00D46FA4">
            <w:pPr>
              <w:pStyle w:val="TableText0"/>
              <w:keepNext/>
              <w:keepLines/>
              <w:rPr>
                <w:rFonts w:ascii="Arial" w:hAnsi="Arial" w:cs="Arial"/>
              </w:rPr>
            </w:pPr>
            <w:r w:rsidRPr="00B34E90">
              <w:rPr>
                <w:rFonts w:ascii="Arial" w:hAnsi="Arial" w:cs="Arial"/>
              </w:rPr>
              <w:t>Not specified</w:t>
            </w:r>
          </w:p>
        </w:tc>
      </w:tr>
      <w:tr w:rsidR="001E1626" w:rsidRPr="00B81AA8" w14:paraId="10F8E69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55E9C84" w14:textId="77777777" w:rsidR="001E1626" w:rsidRPr="00DD323C" w:rsidRDefault="001E1626"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9A7446E" w14:textId="77777777" w:rsidR="001E1626" w:rsidRPr="00B34E90" w:rsidRDefault="001E1626" w:rsidP="00D46FA4">
            <w:pPr>
              <w:pStyle w:val="TableText0"/>
              <w:keepNext/>
              <w:keepLines/>
              <w:rPr>
                <w:rFonts w:ascii="Arial" w:hAnsi="Arial" w:cs="Arial"/>
              </w:rPr>
            </w:pPr>
            <w:r w:rsidRPr="00B34E90">
              <w:rPr>
                <w:rFonts w:ascii="Arial" w:hAnsi="Arial" w:cs="Arial"/>
              </w:rPr>
              <w:t>Not specified</w:t>
            </w:r>
          </w:p>
        </w:tc>
      </w:tr>
    </w:tbl>
    <w:p w14:paraId="76C2D6F7" w14:textId="77777777" w:rsidR="007C5595" w:rsidRPr="00000272" w:rsidRDefault="007C5595" w:rsidP="007C5595">
      <w:pPr>
        <w:pStyle w:val="Heading5"/>
      </w:pPr>
      <w:r>
        <w:t>K3CR</w:t>
      </w:r>
    </w:p>
    <w:tbl>
      <w:tblPr>
        <w:tblW w:w="5544" w:type="pct"/>
        <w:tblLook w:val="0000" w:firstRow="0" w:lastRow="0" w:firstColumn="0" w:lastColumn="0" w:noHBand="0" w:noVBand="0"/>
      </w:tblPr>
      <w:tblGrid>
        <w:gridCol w:w="3104"/>
        <w:gridCol w:w="6871"/>
      </w:tblGrid>
      <w:tr w:rsidR="007C5595" w:rsidRPr="008044BD" w14:paraId="133E00D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BBDA77C" w14:textId="77777777" w:rsidR="007C5595" w:rsidRPr="00DD323C" w:rsidRDefault="007C5595"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25CF0D4D" w14:textId="77777777" w:rsidR="007C5595" w:rsidRPr="00014606" w:rsidRDefault="007C5595" w:rsidP="00240C58">
            <w:pPr>
              <w:pStyle w:val="TableText0"/>
              <w:keepNext/>
              <w:keepLines/>
              <w:rPr>
                <w:rFonts w:ascii="Arial" w:hAnsi="Arial" w:cs="Arial"/>
                <w:lang w:val="en-US"/>
              </w:rPr>
            </w:pPr>
            <w:r>
              <w:rPr>
                <w:rFonts w:ascii="Arial" w:hAnsi="Arial" w:cs="Arial"/>
              </w:rPr>
              <w:t xml:space="preserve">K3CR </w:t>
            </w:r>
            <w:proofErr w:type="spellStart"/>
            <w:r>
              <w:rPr>
                <w:rFonts w:ascii="Arial" w:hAnsi="Arial" w:cs="Arial"/>
              </w:rPr>
              <w:t>url</w:t>
            </w:r>
            <w:proofErr w:type="spellEnd"/>
          </w:p>
        </w:tc>
      </w:tr>
      <w:tr w:rsidR="007C5595" w:rsidRPr="00712180" w14:paraId="6E257007"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CB3F979" w14:textId="77777777" w:rsidR="007C5595" w:rsidRPr="00DD323C" w:rsidRDefault="007C5595"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2F7672F8" w14:textId="77777777" w:rsidR="007C5595" w:rsidRPr="00014606" w:rsidRDefault="007C5595" w:rsidP="00240C58">
            <w:pPr>
              <w:pStyle w:val="TableText0"/>
              <w:keepNext/>
              <w:keepLines/>
              <w:rPr>
                <w:rFonts w:ascii="Arial" w:hAnsi="Arial" w:cs="Arial"/>
                <w:lang w:val="en-US"/>
              </w:rPr>
            </w:pPr>
            <w:r>
              <w:rPr>
                <w:rFonts w:ascii="Arial" w:hAnsi="Arial" w:cs="Arial"/>
                <w:lang w:val="en-US"/>
              </w:rPr>
              <w:t>HTTPS (443)</w:t>
            </w:r>
          </w:p>
        </w:tc>
      </w:tr>
      <w:tr w:rsidR="007C5595" w:rsidRPr="00712180" w14:paraId="67269EA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D47B7E0" w14:textId="77777777" w:rsidR="007C5595" w:rsidRPr="00DD323C" w:rsidRDefault="007C5595"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3365E59E" w14:textId="77777777" w:rsidR="007C5595" w:rsidRPr="00014606" w:rsidRDefault="007C5595" w:rsidP="00240C58">
            <w:pPr>
              <w:pStyle w:val="TableText0"/>
              <w:keepNext/>
              <w:keepLines/>
              <w:rPr>
                <w:rFonts w:ascii="Arial" w:hAnsi="Arial" w:cs="Arial"/>
                <w:lang w:val="en-US"/>
              </w:rPr>
            </w:pPr>
            <w:r w:rsidRPr="00014606">
              <w:rPr>
                <w:rFonts w:ascii="Arial" w:hAnsi="Arial" w:cs="Arial"/>
                <w:lang w:val="en-US"/>
              </w:rPr>
              <w:t>internal</w:t>
            </w:r>
          </w:p>
        </w:tc>
      </w:tr>
      <w:tr w:rsidR="007C5595" w:rsidRPr="006D2395" w14:paraId="6B7EA7A5"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FA299EE" w14:textId="77777777" w:rsidR="007C5595" w:rsidRPr="00DD323C" w:rsidRDefault="007C5595"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BF8310E" w14:textId="77777777" w:rsidR="007C5595" w:rsidRPr="00014606" w:rsidRDefault="007C5595" w:rsidP="00240C58">
            <w:pPr>
              <w:pStyle w:val="TableText0"/>
              <w:keepNext/>
              <w:keepLines/>
              <w:rPr>
                <w:rFonts w:ascii="Arial" w:hAnsi="Arial" w:cs="Arial"/>
                <w:lang w:val="en-US"/>
              </w:rPr>
            </w:pPr>
            <w:r w:rsidRPr="00351D57">
              <w:rPr>
                <w:rFonts w:ascii="Arial" w:hAnsi="Arial" w:cs="Arial"/>
                <w:lang w:val="en-US"/>
              </w:rPr>
              <w:t>Outbound</w:t>
            </w:r>
          </w:p>
        </w:tc>
      </w:tr>
      <w:tr w:rsidR="007C5595" w:rsidRPr="00A540D4" w14:paraId="155F615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4F262AB" w14:textId="77777777" w:rsidR="007C5595" w:rsidRPr="00DD323C" w:rsidRDefault="007C5595"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11C03289" w14:textId="77777777" w:rsidR="007C5595" w:rsidRPr="00014606" w:rsidRDefault="007C5595" w:rsidP="00240C58">
            <w:pPr>
              <w:pStyle w:val="TableText0"/>
              <w:keepNext/>
              <w:keepLines/>
              <w:rPr>
                <w:rFonts w:ascii="Arial" w:hAnsi="Arial" w:cs="Arial"/>
                <w:lang w:val="en-US"/>
              </w:rPr>
            </w:pPr>
            <w:r w:rsidRPr="00014606">
              <w:rPr>
                <w:rFonts w:ascii="Arial" w:hAnsi="Arial" w:cs="Arial"/>
                <w:lang w:val="en-US"/>
              </w:rPr>
              <w:t>yes</w:t>
            </w:r>
          </w:p>
        </w:tc>
      </w:tr>
      <w:tr w:rsidR="007C5595" w:rsidRPr="00B931BB" w14:paraId="0390234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7267A4A" w14:textId="77777777" w:rsidR="007C5595" w:rsidRPr="00DD323C" w:rsidRDefault="007C5595"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A2E0C06" w14:textId="77777777" w:rsidR="007C5595" w:rsidRPr="00014606" w:rsidRDefault="007C5595" w:rsidP="00240C58">
            <w:pPr>
              <w:pStyle w:val="TableText0"/>
              <w:keepNext/>
              <w:keepLines/>
              <w:rPr>
                <w:rFonts w:ascii="Arial" w:hAnsi="Arial" w:cs="Arial"/>
                <w:lang w:val="en-US"/>
              </w:rPr>
            </w:pPr>
            <w:r w:rsidRPr="00014606">
              <w:rPr>
                <w:rFonts w:ascii="Arial" w:hAnsi="Arial" w:cs="Arial"/>
              </w:rPr>
              <w:t>Secure transport</w:t>
            </w:r>
          </w:p>
        </w:tc>
      </w:tr>
      <w:tr w:rsidR="007C5595" w:rsidRPr="005220F1" w14:paraId="11EB135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BA690F1" w14:textId="77777777" w:rsidR="007C5595" w:rsidRPr="00DD323C" w:rsidRDefault="007C5595"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50135D31" w14:textId="77777777" w:rsidR="007C5595" w:rsidRPr="00014606" w:rsidRDefault="007C5595" w:rsidP="00240C58">
            <w:pPr>
              <w:pStyle w:val="TableText0"/>
              <w:keepNext/>
              <w:keepLines/>
              <w:rPr>
                <w:rFonts w:ascii="Arial" w:hAnsi="Arial" w:cs="Arial"/>
                <w:lang w:val="en-US"/>
              </w:rPr>
            </w:pPr>
            <w:r w:rsidRPr="00014606">
              <w:rPr>
                <w:rFonts w:ascii="Arial" w:hAnsi="Arial" w:cs="Arial"/>
              </w:rPr>
              <w:t>Not specified</w:t>
            </w:r>
          </w:p>
        </w:tc>
      </w:tr>
      <w:tr w:rsidR="007C5595" w:rsidRPr="00B81AA8" w14:paraId="491FA3B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252CC94" w14:textId="77777777" w:rsidR="007C5595" w:rsidRPr="00DD323C" w:rsidRDefault="007C5595"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3D7EEB8F" w14:textId="77777777" w:rsidR="007C5595" w:rsidRPr="00014606" w:rsidRDefault="007C5595" w:rsidP="00240C58">
            <w:pPr>
              <w:pStyle w:val="TableText0"/>
              <w:keepNext/>
              <w:keepLines/>
              <w:rPr>
                <w:rFonts w:ascii="Arial" w:hAnsi="Arial" w:cs="Arial"/>
              </w:rPr>
            </w:pPr>
            <w:r w:rsidRPr="00014606">
              <w:rPr>
                <w:rFonts w:ascii="Arial" w:hAnsi="Arial" w:cs="Arial"/>
              </w:rPr>
              <w:t>Not specified</w:t>
            </w:r>
          </w:p>
        </w:tc>
      </w:tr>
      <w:tr w:rsidR="007C5595" w:rsidRPr="00B81AA8" w14:paraId="25CF71A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DD8A15C" w14:textId="77777777" w:rsidR="007C5595" w:rsidRPr="00DD323C" w:rsidRDefault="007C5595"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5AB32641" w14:textId="77777777" w:rsidR="007C5595" w:rsidRPr="00014606" w:rsidRDefault="007C5595" w:rsidP="00240C58">
            <w:pPr>
              <w:pStyle w:val="TableText0"/>
              <w:keepNext/>
              <w:keepLines/>
              <w:rPr>
                <w:rFonts w:ascii="Arial" w:hAnsi="Arial" w:cs="Arial"/>
              </w:rPr>
            </w:pPr>
            <w:r w:rsidRPr="00014606">
              <w:rPr>
                <w:rFonts w:ascii="Arial" w:hAnsi="Arial" w:cs="Arial"/>
              </w:rPr>
              <w:t>Not specified</w:t>
            </w:r>
          </w:p>
        </w:tc>
      </w:tr>
      <w:tr w:rsidR="007C5595" w:rsidRPr="00B81AA8" w14:paraId="42AFE7E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2486FBC" w14:textId="77777777" w:rsidR="007C5595" w:rsidRPr="00DD323C" w:rsidRDefault="007C5595"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4FF34521" w14:textId="77777777" w:rsidR="007C5595" w:rsidRPr="00014606" w:rsidRDefault="007C5595" w:rsidP="00240C58">
            <w:pPr>
              <w:pStyle w:val="TableText0"/>
              <w:keepNext/>
              <w:keepLines/>
              <w:rPr>
                <w:rFonts w:ascii="Arial" w:hAnsi="Arial" w:cs="Arial"/>
              </w:rPr>
            </w:pPr>
            <w:r w:rsidRPr="00014606">
              <w:rPr>
                <w:rFonts w:ascii="Arial" w:hAnsi="Arial" w:cs="Arial"/>
              </w:rPr>
              <w:t>Not specified</w:t>
            </w:r>
          </w:p>
        </w:tc>
      </w:tr>
    </w:tbl>
    <w:p w14:paraId="7160EF8B" w14:textId="77777777" w:rsidR="007C5595" w:rsidRDefault="007C5595" w:rsidP="007C5595">
      <w:pPr>
        <w:pStyle w:val="BodyText"/>
        <w:rPr>
          <w:lang w:val="en-US"/>
        </w:rPr>
      </w:pPr>
    </w:p>
    <w:p w14:paraId="2ED2AB25" w14:textId="77777777" w:rsidR="007C5595" w:rsidRPr="00C92EB9" w:rsidRDefault="007C5595" w:rsidP="007C5595"/>
    <w:p w14:paraId="7F9B1D30" w14:textId="5BC22514" w:rsidR="00555353" w:rsidRPr="0057567F" w:rsidRDefault="007C5595" w:rsidP="00555353">
      <w:pPr>
        <w:pStyle w:val="Heading5"/>
      </w:pPr>
      <w:r>
        <w:t>SONAR OID</w:t>
      </w:r>
    </w:p>
    <w:tbl>
      <w:tblPr>
        <w:tblW w:w="5544" w:type="pct"/>
        <w:tblLook w:val="0000" w:firstRow="0" w:lastRow="0" w:firstColumn="0" w:lastColumn="0" w:noHBand="0" w:noVBand="0"/>
      </w:tblPr>
      <w:tblGrid>
        <w:gridCol w:w="3104"/>
        <w:gridCol w:w="6871"/>
      </w:tblGrid>
      <w:tr w:rsidR="00555353" w:rsidRPr="008B7548" w14:paraId="6C62034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CBBB7F0" w14:textId="77777777" w:rsidR="00555353" w:rsidRPr="00DD323C" w:rsidRDefault="00555353"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07D2785" w14:textId="5A9ACF26" w:rsidR="00555353" w:rsidRPr="00351D57" w:rsidRDefault="005350C4" w:rsidP="00D46FA4">
            <w:pPr>
              <w:pStyle w:val="TableText0"/>
              <w:keepNext/>
              <w:keepLines/>
              <w:rPr>
                <w:rFonts w:ascii="Arial" w:hAnsi="Arial" w:cs="Arial"/>
                <w:lang w:val="en-US"/>
              </w:rPr>
            </w:pPr>
            <w:r>
              <w:rPr>
                <w:rFonts w:ascii="Arial" w:hAnsi="Arial" w:cs="Arial"/>
              </w:rPr>
              <w:t>Retrieve users and groups from SONAR OID</w:t>
            </w:r>
          </w:p>
        </w:tc>
      </w:tr>
      <w:tr w:rsidR="00555353" w:rsidRPr="00712180" w14:paraId="092076D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7241B67" w14:textId="77777777" w:rsidR="00555353" w:rsidRPr="00DD323C" w:rsidRDefault="00555353"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0F3BEDDA" w14:textId="59A4FE65" w:rsidR="00555353" w:rsidRPr="007E037B" w:rsidRDefault="003C2ED4" w:rsidP="00D46FA4">
            <w:pPr>
              <w:pStyle w:val="TableText0"/>
              <w:keepNext/>
              <w:keepLines/>
              <w:rPr>
                <w:rFonts w:ascii="Arial" w:hAnsi="Arial" w:cs="Arial"/>
                <w:lang w:val="en-US"/>
              </w:rPr>
            </w:pPr>
            <w:r>
              <w:rPr>
                <w:rFonts w:ascii="Arial" w:hAnsi="Arial" w:cs="Arial"/>
                <w:lang w:val="en-US"/>
              </w:rPr>
              <w:t>LDAP</w:t>
            </w:r>
            <w:r w:rsidR="00555353">
              <w:rPr>
                <w:rFonts w:ascii="Arial" w:hAnsi="Arial" w:cs="Arial"/>
                <w:lang w:val="en-US"/>
              </w:rPr>
              <w:t xml:space="preserve"> (</w:t>
            </w:r>
            <w:r w:rsidR="00EE41D3">
              <w:rPr>
                <w:rFonts w:ascii="Arial" w:hAnsi="Arial" w:cs="Arial"/>
                <w:lang w:val="en-US"/>
              </w:rPr>
              <w:t>389</w:t>
            </w:r>
            <w:r w:rsidR="00555353">
              <w:rPr>
                <w:rFonts w:ascii="Arial" w:hAnsi="Arial" w:cs="Arial"/>
                <w:lang w:val="en-US"/>
              </w:rPr>
              <w:t>)</w:t>
            </w:r>
          </w:p>
        </w:tc>
      </w:tr>
      <w:tr w:rsidR="00555353" w:rsidRPr="00712180" w14:paraId="6FCA7FB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D7C3494" w14:textId="77777777" w:rsidR="00555353" w:rsidRPr="00DD323C" w:rsidRDefault="00555353"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60F9F21F" w14:textId="77777777" w:rsidR="00555353" w:rsidRPr="00351D57" w:rsidRDefault="00555353" w:rsidP="00D46FA4">
            <w:pPr>
              <w:pStyle w:val="TableText0"/>
              <w:keepNext/>
              <w:keepLines/>
              <w:rPr>
                <w:rFonts w:ascii="Arial" w:hAnsi="Arial" w:cs="Arial"/>
                <w:lang w:val="en-US"/>
              </w:rPr>
            </w:pPr>
            <w:r w:rsidRPr="00351D57">
              <w:rPr>
                <w:rFonts w:ascii="Arial" w:hAnsi="Arial" w:cs="Arial"/>
                <w:lang w:val="en-US"/>
              </w:rPr>
              <w:t>internal</w:t>
            </w:r>
          </w:p>
        </w:tc>
      </w:tr>
      <w:tr w:rsidR="00555353" w:rsidRPr="006D2395" w14:paraId="63B2365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692F510" w14:textId="77777777" w:rsidR="00555353" w:rsidRPr="00DD323C" w:rsidRDefault="00555353"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0ED02F46" w14:textId="77777777" w:rsidR="00555353" w:rsidRPr="00351D57" w:rsidRDefault="00555353" w:rsidP="00D46FA4">
            <w:pPr>
              <w:pStyle w:val="TableText0"/>
              <w:keepNext/>
              <w:keepLines/>
              <w:rPr>
                <w:rFonts w:ascii="Arial" w:hAnsi="Arial" w:cs="Arial"/>
                <w:lang w:val="en-US"/>
              </w:rPr>
            </w:pPr>
            <w:r w:rsidRPr="00351D57">
              <w:rPr>
                <w:rFonts w:ascii="Arial" w:hAnsi="Arial" w:cs="Arial"/>
                <w:lang w:val="en-US"/>
              </w:rPr>
              <w:t>Outbound</w:t>
            </w:r>
          </w:p>
        </w:tc>
      </w:tr>
      <w:tr w:rsidR="00555353" w:rsidRPr="00A540D4" w14:paraId="10F91A6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6DBA45C" w14:textId="77777777" w:rsidR="00555353" w:rsidRPr="00DD323C" w:rsidRDefault="00555353"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733D47D1" w14:textId="77777777" w:rsidR="00555353" w:rsidRPr="00351D57" w:rsidRDefault="00555353" w:rsidP="00D46FA4">
            <w:pPr>
              <w:pStyle w:val="TableText0"/>
              <w:keepNext/>
              <w:keepLines/>
              <w:rPr>
                <w:rFonts w:ascii="Arial" w:hAnsi="Arial" w:cs="Arial"/>
                <w:lang w:val="en-US"/>
              </w:rPr>
            </w:pPr>
            <w:r w:rsidRPr="00351D57">
              <w:rPr>
                <w:rFonts w:ascii="Arial" w:hAnsi="Arial" w:cs="Arial"/>
                <w:lang w:val="en-US"/>
              </w:rPr>
              <w:t>yes</w:t>
            </w:r>
          </w:p>
        </w:tc>
      </w:tr>
      <w:tr w:rsidR="00555353" w:rsidRPr="00B931BB" w14:paraId="4F8AB7D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F77D164" w14:textId="77777777" w:rsidR="00555353" w:rsidRPr="00DD323C" w:rsidRDefault="00555353"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72A8C497" w14:textId="5ABAF576" w:rsidR="00555353" w:rsidRPr="00351D57" w:rsidRDefault="00CF67B2" w:rsidP="00D46FA4">
            <w:pPr>
              <w:pStyle w:val="TableText0"/>
              <w:keepNext/>
              <w:keepLines/>
              <w:rPr>
                <w:rFonts w:ascii="Arial" w:hAnsi="Arial" w:cs="Arial"/>
                <w:lang w:val="en-US"/>
              </w:rPr>
            </w:pPr>
            <w:r w:rsidRPr="00351D57">
              <w:rPr>
                <w:rFonts w:ascii="Arial" w:hAnsi="Arial" w:cs="Arial"/>
              </w:rPr>
              <w:t>Not specified</w:t>
            </w:r>
          </w:p>
        </w:tc>
      </w:tr>
      <w:tr w:rsidR="00555353" w:rsidRPr="005220F1" w14:paraId="11B857B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7BB64A3" w14:textId="77777777" w:rsidR="00555353" w:rsidRPr="00DD323C" w:rsidRDefault="00555353"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0B10772B" w14:textId="633746B5" w:rsidR="00555353" w:rsidRPr="00351D57" w:rsidRDefault="00CF67B2" w:rsidP="00D46FA4">
            <w:pPr>
              <w:pStyle w:val="TableText0"/>
              <w:keepNext/>
              <w:keepLines/>
              <w:rPr>
                <w:rFonts w:ascii="Arial" w:hAnsi="Arial" w:cs="Arial"/>
                <w:lang w:val="en-US"/>
              </w:rPr>
            </w:pPr>
            <w:r w:rsidRPr="00351D57">
              <w:rPr>
                <w:rFonts w:ascii="Arial" w:hAnsi="Arial" w:cs="Arial"/>
              </w:rPr>
              <w:t>Not specified</w:t>
            </w:r>
          </w:p>
        </w:tc>
      </w:tr>
      <w:tr w:rsidR="00555353" w:rsidRPr="00B81AA8" w14:paraId="29128D6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8097F3C" w14:textId="77777777" w:rsidR="00555353" w:rsidRPr="00DD323C" w:rsidRDefault="00555353"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4F6321BF" w14:textId="77777777" w:rsidR="00555353" w:rsidRPr="00351D57" w:rsidRDefault="00555353" w:rsidP="00D46FA4">
            <w:pPr>
              <w:pStyle w:val="TableText0"/>
              <w:keepNext/>
              <w:keepLines/>
              <w:rPr>
                <w:rFonts w:ascii="Arial" w:hAnsi="Arial" w:cs="Arial"/>
              </w:rPr>
            </w:pPr>
            <w:r w:rsidRPr="00351D57">
              <w:rPr>
                <w:rFonts w:ascii="Arial" w:hAnsi="Arial" w:cs="Arial"/>
              </w:rPr>
              <w:t>Not specified</w:t>
            </w:r>
          </w:p>
        </w:tc>
      </w:tr>
      <w:tr w:rsidR="00555353" w:rsidRPr="00B81AA8" w14:paraId="34D1A96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7C698C8" w14:textId="77777777" w:rsidR="00555353" w:rsidRPr="00DD323C" w:rsidRDefault="00555353"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8E002A1" w14:textId="77777777" w:rsidR="00555353" w:rsidRPr="00351D57" w:rsidRDefault="00555353" w:rsidP="00D46FA4">
            <w:pPr>
              <w:pStyle w:val="TableText0"/>
              <w:keepNext/>
              <w:keepLines/>
              <w:rPr>
                <w:rFonts w:ascii="Arial" w:hAnsi="Arial" w:cs="Arial"/>
              </w:rPr>
            </w:pPr>
            <w:r w:rsidRPr="00351D57">
              <w:rPr>
                <w:rFonts w:ascii="Arial" w:hAnsi="Arial" w:cs="Arial"/>
              </w:rPr>
              <w:t>Not specified</w:t>
            </w:r>
          </w:p>
        </w:tc>
      </w:tr>
      <w:tr w:rsidR="00555353" w:rsidRPr="00B81AA8" w14:paraId="62DDA3A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A5C1F11" w14:textId="77777777" w:rsidR="00555353" w:rsidRPr="00DD323C" w:rsidRDefault="00555353"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6B20C2CA" w14:textId="417E3912" w:rsidR="00555353" w:rsidRPr="00351D57" w:rsidRDefault="00CF67B2" w:rsidP="00D46FA4">
            <w:pPr>
              <w:pStyle w:val="TableText0"/>
              <w:keepNext/>
              <w:keepLines/>
              <w:rPr>
                <w:rFonts w:ascii="Arial" w:hAnsi="Arial" w:cs="Arial"/>
              </w:rPr>
            </w:pPr>
            <w:r w:rsidRPr="00351D57">
              <w:rPr>
                <w:rFonts w:ascii="Arial" w:hAnsi="Arial" w:cs="Arial"/>
              </w:rPr>
              <w:t>Not specified</w:t>
            </w:r>
          </w:p>
        </w:tc>
      </w:tr>
    </w:tbl>
    <w:p w14:paraId="480EECB1" w14:textId="77777777" w:rsidR="00555353" w:rsidRPr="00555353" w:rsidRDefault="00555353" w:rsidP="00555353">
      <w:pPr>
        <w:pStyle w:val="BodyText"/>
      </w:pPr>
    </w:p>
    <w:p w14:paraId="5B363600" w14:textId="77777777" w:rsidR="005067E5" w:rsidRPr="00000272" w:rsidRDefault="005067E5" w:rsidP="005067E5">
      <w:pPr>
        <w:pStyle w:val="Heading5"/>
      </w:pPr>
      <w:r>
        <w:t>OBI</w:t>
      </w:r>
    </w:p>
    <w:tbl>
      <w:tblPr>
        <w:tblW w:w="5544" w:type="pct"/>
        <w:tblLook w:val="0000" w:firstRow="0" w:lastRow="0" w:firstColumn="0" w:lastColumn="0" w:noHBand="0" w:noVBand="0"/>
      </w:tblPr>
      <w:tblGrid>
        <w:gridCol w:w="3104"/>
        <w:gridCol w:w="6871"/>
      </w:tblGrid>
      <w:tr w:rsidR="005067E5" w:rsidRPr="008044BD" w14:paraId="1731E0C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9C28E64"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7DD7DDA" w14:textId="77777777" w:rsidR="005067E5" w:rsidRPr="00014606" w:rsidRDefault="005067E5" w:rsidP="00D46FA4">
            <w:pPr>
              <w:pStyle w:val="TableText0"/>
              <w:keepNext/>
              <w:keepLines/>
              <w:rPr>
                <w:rFonts w:ascii="Arial" w:hAnsi="Arial" w:cs="Arial"/>
                <w:lang w:val="en-US"/>
              </w:rPr>
            </w:pPr>
            <w:r w:rsidRPr="005508FC">
              <w:rPr>
                <w:rFonts w:ascii="Arial" w:hAnsi="Arial" w:cs="Arial"/>
              </w:rPr>
              <w:t xml:space="preserve">Access OBI in </w:t>
            </w:r>
            <w:proofErr w:type="spellStart"/>
            <w:r w:rsidRPr="005508FC">
              <w:rPr>
                <w:rFonts w:ascii="Arial" w:hAnsi="Arial" w:cs="Arial"/>
              </w:rPr>
              <w:t>iFrame</w:t>
            </w:r>
            <w:proofErr w:type="spellEnd"/>
          </w:p>
        </w:tc>
      </w:tr>
      <w:tr w:rsidR="005067E5" w:rsidRPr="00712180" w14:paraId="21C575E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F88D7D4"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6FCCE04A" w14:textId="77777777" w:rsidR="005067E5" w:rsidRPr="00014606" w:rsidRDefault="005067E5" w:rsidP="00D46FA4">
            <w:pPr>
              <w:pStyle w:val="TableText0"/>
              <w:keepNext/>
              <w:keepLines/>
              <w:rPr>
                <w:rFonts w:ascii="Arial" w:hAnsi="Arial" w:cs="Arial"/>
                <w:lang w:val="en-US"/>
              </w:rPr>
            </w:pPr>
            <w:r>
              <w:rPr>
                <w:rFonts w:ascii="Arial" w:hAnsi="Arial" w:cs="Arial"/>
                <w:lang w:val="en-US"/>
              </w:rPr>
              <w:t>HTTPS (7024)</w:t>
            </w:r>
          </w:p>
        </w:tc>
      </w:tr>
      <w:tr w:rsidR="005067E5" w:rsidRPr="00712180" w14:paraId="2CB525A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F485ACF"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05D08CC5" w14:textId="77777777" w:rsidR="005067E5" w:rsidRPr="00014606" w:rsidRDefault="005067E5" w:rsidP="00D46FA4">
            <w:pPr>
              <w:pStyle w:val="TableText0"/>
              <w:keepNext/>
              <w:keepLines/>
              <w:rPr>
                <w:rFonts w:ascii="Arial" w:hAnsi="Arial" w:cs="Arial"/>
                <w:lang w:val="en-US"/>
              </w:rPr>
            </w:pPr>
            <w:r w:rsidRPr="00014606">
              <w:rPr>
                <w:rFonts w:ascii="Arial" w:hAnsi="Arial" w:cs="Arial"/>
                <w:lang w:val="en-US"/>
              </w:rPr>
              <w:t>internal</w:t>
            </w:r>
          </w:p>
        </w:tc>
      </w:tr>
      <w:tr w:rsidR="005067E5" w:rsidRPr="006D2395" w14:paraId="6665C9D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C733BF5"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BD0053D" w14:textId="77777777" w:rsidR="005067E5" w:rsidRPr="00014606" w:rsidRDefault="005067E5" w:rsidP="00D46FA4">
            <w:pPr>
              <w:pStyle w:val="TableText0"/>
              <w:keepNext/>
              <w:keepLines/>
              <w:rPr>
                <w:rFonts w:ascii="Arial" w:hAnsi="Arial" w:cs="Arial"/>
                <w:lang w:val="en-US"/>
              </w:rPr>
            </w:pPr>
            <w:r w:rsidRPr="00351D57">
              <w:rPr>
                <w:rFonts w:ascii="Arial" w:hAnsi="Arial" w:cs="Arial"/>
                <w:lang w:val="en-US"/>
              </w:rPr>
              <w:t>Outbound</w:t>
            </w:r>
          </w:p>
        </w:tc>
      </w:tr>
      <w:tr w:rsidR="005067E5" w:rsidRPr="00A540D4" w14:paraId="1950A89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9FCAD98"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1D9C896C" w14:textId="77777777" w:rsidR="005067E5" w:rsidRPr="00014606" w:rsidRDefault="005067E5" w:rsidP="00D46FA4">
            <w:pPr>
              <w:pStyle w:val="TableText0"/>
              <w:keepNext/>
              <w:keepLines/>
              <w:rPr>
                <w:rFonts w:ascii="Arial" w:hAnsi="Arial" w:cs="Arial"/>
                <w:lang w:val="en-US"/>
              </w:rPr>
            </w:pPr>
            <w:r w:rsidRPr="00014606">
              <w:rPr>
                <w:rFonts w:ascii="Arial" w:hAnsi="Arial" w:cs="Arial"/>
                <w:lang w:val="en-US"/>
              </w:rPr>
              <w:t>yes</w:t>
            </w:r>
          </w:p>
        </w:tc>
      </w:tr>
      <w:tr w:rsidR="005067E5" w:rsidRPr="00B931BB" w14:paraId="425C749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661413D"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C108F76" w14:textId="77777777" w:rsidR="005067E5" w:rsidRPr="00014606" w:rsidRDefault="005067E5" w:rsidP="00D46FA4">
            <w:pPr>
              <w:pStyle w:val="TableText0"/>
              <w:keepNext/>
              <w:keepLines/>
              <w:rPr>
                <w:rFonts w:ascii="Arial" w:hAnsi="Arial" w:cs="Arial"/>
                <w:lang w:val="en-US"/>
              </w:rPr>
            </w:pPr>
            <w:r w:rsidRPr="00014606">
              <w:rPr>
                <w:rFonts w:ascii="Arial" w:hAnsi="Arial" w:cs="Arial"/>
              </w:rPr>
              <w:t>Secure transport</w:t>
            </w:r>
          </w:p>
        </w:tc>
      </w:tr>
      <w:tr w:rsidR="005067E5" w:rsidRPr="005220F1" w14:paraId="1B7E4B0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FF18CB6"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0B00360" w14:textId="77777777" w:rsidR="005067E5" w:rsidRPr="00014606" w:rsidRDefault="005067E5" w:rsidP="00D46FA4">
            <w:pPr>
              <w:pStyle w:val="TableText0"/>
              <w:keepNext/>
              <w:keepLines/>
              <w:rPr>
                <w:rFonts w:ascii="Arial" w:hAnsi="Arial" w:cs="Arial"/>
                <w:lang w:val="en-US"/>
              </w:rPr>
            </w:pPr>
            <w:r w:rsidRPr="00014606">
              <w:rPr>
                <w:rFonts w:ascii="Arial" w:hAnsi="Arial" w:cs="Arial"/>
              </w:rPr>
              <w:t>Not specified</w:t>
            </w:r>
          </w:p>
        </w:tc>
      </w:tr>
      <w:tr w:rsidR="005067E5" w:rsidRPr="00B81AA8" w14:paraId="264C7EA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710F427"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4073673E" w14:textId="77777777" w:rsidR="005067E5" w:rsidRPr="00014606" w:rsidRDefault="005067E5" w:rsidP="00D46FA4">
            <w:pPr>
              <w:pStyle w:val="TableText0"/>
              <w:keepNext/>
              <w:keepLines/>
              <w:rPr>
                <w:rFonts w:ascii="Arial" w:hAnsi="Arial" w:cs="Arial"/>
              </w:rPr>
            </w:pPr>
            <w:r w:rsidRPr="00014606">
              <w:rPr>
                <w:rFonts w:ascii="Arial" w:hAnsi="Arial" w:cs="Arial"/>
              </w:rPr>
              <w:t>Not specified</w:t>
            </w:r>
          </w:p>
        </w:tc>
      </w:tr>
      <w:tr w:rsidR="005067E5" w:rsidRPr="00B81AA8" w14:paraId="0BD9D33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FA3B14C"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5D58847" w14:textId="77777777" w:rsidR="005067E5" w:rsidRPr="00014606" w:rsidRDefault="005067E5" w:rsidP="00D46FA4">
            <w:pPr>
              <w:pStyle w:val="TableText0"/>
              <w:keepNext/>
              <w:keepLines/>
              <w:rPr>
                <w:rFonts w:ascii="Arial" w:hAnsi="Arial" w:cs="Arial"/>
              </w:rPr>
            </w:pPr>
            <w:r w:rsidRPr="00014606">
              <w:rPr>
                <w:rFonts w:ascii="Arial" w:hAnsi="Arial" w:cs="Arial"/>
              </w:rPr>
              <w:t>Not specified</w:t>
            </w:r>
          </w:p>
        </w:tc>
      </w:tr>
      <w:tr w:rsidR="005067E5" w:rsidRPr="00B81AA8" w14:paraId="7E0635E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E882957"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08A6B1F8" w14:textId="77777777" w:rsidR="005067E5" w:rsidRPr="00014606" w:rsidRDefault="005067E5" w:rsidP="00D46FA4">
            <w:pPr>
              <w:pStyle w:val="TableText0"/>
              <w:keepNext/>
              <w:keepLines/>
              <w:rPr>
                <w:rFonts w:ascii="Arial" w:hAnsi="Arial" w:cs="Arial"/>
              </w:rPr>
            </w:pPr>
            <w:r w:rsidRPr="00014606">
              <w:rPr>
                <w:rFonts w:ascii="Arial" w:hAnsi="Arial" w:cs="Arial"/>
              </w:rPr>
              <w:t>Low</w:t>
            </w:r>
          </w:p>
        </w:tc>
      </w:tr>
    </w:tbl>
    <w:p w14:paraId="4F4E012F" w14:textId="77777777" w:rsidR="005067E5" w:rsidRDefault="005067E5" w:rsidP="005067E5">
      <w:pPr>
        <w:pStyle w:val="BodyText"/>
        <w:rPr>
          <w:lang w:val="en-US"/>
        </w:rPr>
      </w:pPr>
    </w:p>
    <w:p w14:paraId="7E903911" w14:textId="77777777" w:rsidR="005067E5" w:rsidRPr="0057567F" w:rsidRDefault="005067E5" w:rsidP="005067E5">
      <w:pPr>
        <w:pStyle w:val="Heading5"/>
      </w:pPr>
      <w:r w:rsidRPr="0057567F">
        <w:t>BO&amp;C (Werk.nl backend)</w:t>
      </w:r>
    </w:p>
    <w:tbl>
      <w:tblPr>
        <w:tblW w:w="5544" w:type="pct"/>
        <w:tblLook w:val="0000" w:firstRow="0" w:lastRow="0" w:firstColumn="0" w:lastColumn="0" w:noHBand="0" w:noVBand="0"/>
      </w:tblPr>
      <w:tblGrid>
        <w:gridCol w:w="3104"/>
        <w:gridCol w:w="6871"/>
      </w:tblGrid>
      <w:tr w:rsidR="005067E5" w:rsidRPr="009F7240" w14:paraId="12BEDF1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DEA4EF0"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20E34081" w14:textId="77777777" w:rsidR="005067E5" w:rsidRPr="00B34E90" w:rsidRDefault="005067E5" w:rsidP="00D46FA4">
            <w:pPr>
              <w:pStyle w:val="TableText0"/>
              <w:keepNext/>
              <w:keepLines/>
              <w:rPr>
                <w:rFonts w:ascii="Arial" w:hAnsi="Arial" w:cs="Arial"/>
                <w:lang w:val="nl-NL"/>
              </w:rPr>
            </w:pPr>
            <w:r w:rsidRPr="00B34E90">
              <w:rPr>
                <w:rFonts w:ascii="Arial" w:hAnsi="Arial" w:cs="Arial"/>
                <w:lang w:val="nl-NL"/>
              </w:rPr>
              <w:t>BO&amp;C (Beroepen, Opleidingen, Competenties en Cursussen)</w:t>
            </w:r>
          </w:p>
          <w:p w14:paraId="492E5D52" w14:textId="3672ECFA" w:rsidR="005067E5" w:rsidRPr="00B34E90" w:rsidRDefault="005067E5" w:rsidP="00D46FA4">
            <w:pPr>
              <w:pStyle w:val="TableText0"/>
              <w:keepNext/>
              <w:keepLines/>
              <w:rPr>
                <w:rFonts w:ascii="Arial" w:hAnsi="Arial" w:cs="Arial"/>
                <w:lang w:val="nl-NL"/>
              </w:rPr>
            </w:pPr>
            <w:r w:rsidRPr="002C1EE3">
              <w:rPr>
                <w:rFonts w:ascii="Arial" w:hAnsi="Arial" w:cs="Arial"/>
                <w:lang w:val="nl-NL"/>
              </w:rPr>
              <w:t xml:space="preserve">Client </w:t>
            </w:r>
            <w:proofErr w:type="spellStart"/>
            <w:r w:rsidRPr="002C1EE3">
              <w:rPr>
                <w:rFonts w:ascii="Arial" w:hAnsi="Arial" w:cs="Arial"/>
                <w:lang w:val="nl-NL"/>
              </w:rPr>
              <w:t>to</w:t>
            </w:r>
            <w:proofErr w:type="spellEnd"/>
            <w:r w:rsidRPr="002C1EE3">
              <w:rPr>
                <w:rFonts w:ascii="Arial" w:hAnsi="Arial" w:cs="Arial"/>
                <w:lang w:val="nl-NL"/>
              </w:rPr>
              <w:t xml:space="preserve"> BO&amp;C web</w:t>
            </w:r>
            <w:r w:rsidR="00637DF6">
              <w:rPr>
                <w:rFonts w:ascii="Arial" w:hAnsi="Arial" w:cs="Arial"/>
                <w:lang w:val="nl-NL"/>
              </w:rPr>
              <w:t xml:space="preserve"> </w:t>
            </w:r>
            <w:proofErr w:type="spellStart"/>
            <w:r w:rsidR="00637DF6">
              <w:rPr>
                <w:rFonts w:ascii="Arial" w:hAnsi="Arial" w:cs="Arial"/>
                <w:lang w:val="nl-NL"/>
              </w:rPr>
              <w:t>applicat</w:t>
            </w:r>
            <w:r w:rsidR="0055369C">
              <w:rPr>
                <w:rFonts w:ascii="Arial" w:hAnsi="Arial" w:cs="Arial"/>
                <w:lang w:val="nl-NL"/>
              </w:rPr>
              <w:t>ion</w:t>
            </w:r>
            <w:proofErr w:type="spellEnd"/>
            <w:r>
              <w:rPr>
                <w:rFonts w:ascii="Arial" w:hAnsi="Arial" w:cs="Arial"/>
                <w:lang w:val="nl-NL"/>
              </w:rPr>
              <w:t xml:space="preserve">: </w:t>
            </w:r>
            <w:r w:rsidRPr="00B34E90">
              <w:rPr>
                <w:rFonts w:ascii="Arial" w:hAnsi="Arial" w:cs="Arial"/>
                <w:lang w:val="nl-NL"/>
              </w:rPr>
              <w:t>Beroepen, Opleidingen, Competenties en Cursussen informatie</w:t>
            </w:r>
          </w:p>
        </w:tc>
      </w:tr>
      <w:tr w:rsidR="005067E5" w:rsidRPr="00712180" w14:paraId="1C83EE0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F806592"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3BC55613"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HTTP</w:t>
            </w:r>
            <w:r>
              <w:rPr>
                <w:rFonts w:ascii="Arial" w:hAnsi="Arial" w:cs="Arial"/>
              </w:rPr>
              <w:t xml:space="preserve"> (80)</w:t>
            </w:r>
          </w:p>
        </w:tc>
      </w:tr>
      <w:tr w:rsidR="005067E5" w:rsidRPr="00712180" w14:paraId="56B4180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C4FFF5B"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403F3FD"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internal</w:t>
            </w:r>
          </w:p>
        </w:tc>
      </w:tr>
      <w:tr w:rsidR="005067E5" w:rsidRPr="006D2395" w14:paraId="541AE53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60A0288"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590FF445"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Outbound</w:t>
            </w:r>
          </w:p>
        </w:tc>
      </w:tr>
      <w:tr w:rsidR="005067E5" w:rsidRPr="00A540D4" w14:paraId="1B3CF05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6D93DC3"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77232B31"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yes</w:t>
            </w:r>
          </w:p>
        </w:tc>
      </w:tr>
      <w:tr w:rsidR="005067E5" w:rsidRPr="00B931BB" w14:paraId="582EC85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BDCDEB3"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33582922"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Role Based Access</w:t>
            </w:r>
          </w:p>
        </w:tc>
      </w:tr>
      <w:tr w:rsidR="005067E5" w:rsidRPr="005220F1" w14:paraId="4392AF6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5C91E15"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5F93C8FE"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1</w:t>
            </w:r>
          </w:p>
        </w:tc>
      </w:tr>
      <w:tr w:rsidR="005067E5" w:rsidRPr="00B81AA8" w14:paraId="7DA63D7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D6021A3"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1BF769E5"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5DA3194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D9034A6"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5040B66B"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5AB331A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50DED5F"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25825EA" w14:textId="77777777" w:rsidR="005067E5" w:rsidRPr="00B34E90" w:rsidRDefault="005067E5" w:rsidP="00D46FA4">
            <w:pPr>
              <w:pStyle w:val="TableText0"/>
              <w:keepNext/>
              <w:keepLines/>
              <w:rPr>
                <w:rFonts w:ascii="Arial" w:hAnsi="Arial" w:cs="Arial"/>
              </w:rPr>
            </w:pPr>
            <w:r w:rsidRPr="00B34E90">
              <w:rPr>
                <w:rFonts w:ascii="Arial" w:hAnsi="Arial" w:cs="Arial"/>
              </w:rPr>
              <w:t>Low</w:t>
            </w:r>
          </w:p>
        </w:tc>
      </w:tr>
    </w:tbl>
    <w:p w14:paraId="27850E51" w14:textId="77777777" w:rsidR="005067E5" w:rsidRDefault="005067E5" w:rsidP="005067E5">
      <w:pPr>
        <w:pStyle w:val="BodyText"/>
        <w:rPr>
          <w:lang w:val="en-US"/>
        </w:rPr>
      </w:pPr>
    </w:p>
    <w:p w14:paraId="578E27CE" w14:textId="77777777" w:rsidR="005067E5" w:rsidRPr="0057567F" w:rsidRDefault="005067E5" w:rsidP="005067E5">
      <w:pPr>
        <w:pStyle w:val="Heading5"/>
      </w:pPr>
      <w:r>
        <w:lastRenderedPageBreak/>
        <w:t>BRP</w:t>
      </w:r>
    </w:p>
    <w:tbl>
      <w:tblPr>
        <w:tblW w:w="5544" w:type="pct"/>
        <w:tblLook w:val="0000" w:firstRow="0" w:lastRow="0" w:firstColumn="0" w:lastColumn="0" w:noHBand="0" w:noVBand="0"/>
      </w:tblPr>
      <w:tblGrid>
        <w:gridCol w:w="3104"/>
        <w:gridCol w:w="6871"/>
      </w:tblGrid>
      <w:tr w:rsidR="005067E5" w:rsidRPr="00F159FB" w14:paraId="632FC21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399FE5B"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5BF9E7C" w14:textId="77777777" w:rsidR="005067E5" w:rsidRPr="00F159FB" w:rsidRDefault="005067E5" w:rsidP="00D46FA4">
            <w:pPr>
              <w:pStyle w:val="TableText0"/>
              <w:keepNext/>
              <w:keepLines/>
              <w:rPr>
                <w:rFonts w:ascii="Arial" w:hAnsi="Arial" w:cs="Arial"/>
                <w:lang w:val="en-US"/>
              </w:rPr>
            </w:pPr>
            <w:r>
              <w:rPr>
                <w:rFonts w:ascii="Arial" w:hAnsi="Arial" w:cs="Arial"/>
                <w:lang w:val="en-US"/>
              </w:rPr>
              <w:t xml:space="preserve">BRP </w:t>
            </w:r>
            <w:proofErr w:type="spellStart"/>
            <w:proofErr w:type="gramStart"/>
            <w:r>
              <w:rPr>
                <w:rFonts w:ascii="Arial" w:hAnsi="Arial" w:cs="Arial"/>
                <w:lang w:val="en-US"/>
              </w:rPr>
              <w:t>url</w:t>
            </w:r>
            <w:proofErr w:type="spellEnd"/>
            <w:r>
              <w:rPr>
                <w:rFonts w:ascii="Arial" w:hAnsi="Arial" w:cs="Arial"/>
                <w:lang w:val="en-US"/>
              </w:rPr>
              <w:t xml:space="preserve">  (</w:t>
            </w:r>
            <w:proofErr w:type="gramEnd"/>
            <w:r>
              <w:rPr>
                <w:rFonts w:ascii="Arial" w:hAnsi="Arial" w:cs="Arial"/>
                <w:lang w:val="en-US"/>
              </w:rPr>
              <w:t>through WBSBUS)</w:t>
            </w:r>
          </w:p>
        </w:tc>
      </w:tr>
      <w:tr w:rsidR="005067E5" w:rsidRPr="00712180" w14:paraId="03B4192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A355A99"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2BE1778D" w14:textId="77777777" w:rsidR="005067E5" w:rsidRPr="00B34E90" w:rsidRDefault="005067E5" w:rsidP="00D46FA4">
            <w:pPr>
              <w:pStyle w:val="TableText0"/>
              <w:keepNext/>
              <w:keepLines/>
              <w:rPr>
                <w:rFonts w:ascii="Arial" w:hAnsi="Arial" w:cs="Arial"/>
                <w:lang w:val="en-US"/>
              </w:rPr>
            </w:pPr>
            <w:r>
              <w:rPr>
                <w:rFonts w:ascii="Arial" w:hAnsi="Arial" w:cs="Arial"/>
              </w:rPr>
              <w:t>HTTP (80)</w:t>
            </w:r>
          </w:p>
        </w:tc>
      </w:tr>
      <w:tr w:rsidR="005067E5" w:rsidRPr="00712180" w14:paraId="090DDBA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F354768"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A0125A4"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internal</w:t>
            </w:r>
          </w:p>
        </w:tc>
      </w:tr>
      <w:tr w:rsidR="005067E5" w:rsidRPr="006D2395" w14:paraId="355F943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3B02553"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4794DFEE"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Outbound</w:t>
            </w:r>
          </w:p>
        </w:tc>
      </w:tr>
      <w:tr w:rsidR="005067E5" w:rsidRPr="00A540D4" w14:paraId="5A7BEAF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EC4D067"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4F7BC686" w14:textId="77777777" w:rsidR="005067E5" w:rsidRPr="00B34E90" w:rsidRDefault="005067E5" w:rsidP="00D46FA4">
            <w:pPr>
              <w:pStyle w:val="TableText0"/>
              <w:keepNext/>
              <w:keepLines/>
              <w:rPr>
                <w:rFonts w:ascii="Arial" w:hAnsi="Arial" w:cs="Arial"/>
                <w:lang w:val="en-US"/>
              </w:rPr>
            </w:pPr>
            <w:r>
              <w:rPr>
                <w:rFonts w:ascii="Arial" w:hAnsi="Arial" w:cs="Arial"/>
                <w:lang w:val="en-US"/>
              </w:rPr>
              <w:t>No, via WBSBUS</w:t>
            </w:r>
          </w:p>
        </w:tc>
      </w:tr>
      <w:tr w:rsidR="005067E5" w:rsidRPr="00B931BB" w14:paraId="5907E95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EF27307"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633B733"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5220F1" w14:paraId="7CD57F0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F8F3880"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54773913"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B81AA8" w14:paraId="6AB7013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577AD7A"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7B46EB1F"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1B80D13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9B78078"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5FC82002"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44A9E13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7E6A7FC"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6C73E33"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bl>
    <w:p w14:paraId="44323879" w14:textId="77777777" w:rsidR="005067E5" w:rsidRDefault="005067E5" w:rsidP="005067E5">
      <w:pPr>
        <w:pStyle w:val="BodyText"/>
        <w:rPr>
          <w:lang w:val="en-US"/>
        </w:rPr>
      </w:pPr>
    </w:p>
    <w:p w14:paraId="7C82750E" w14:textId="4604340D" w:rsidR="005067E5" w:rsidRPr="0057567F" w:rsidRDefault="00B01A8F" w:rsidP="005067E5">
      <w:pPr>
        <w:pStyle w:val="Heading5"/>
      </w:pPr>
      <w:r>
        <w:t>SOA</w:t>
      </w:r>
    </w:p>
    <w:tbl>
      <w:tblPr>
        <w:tblW w:w="5544" w:type="pct"/>
        <w:tblLook w:val="0000" w:firstRow="0" w:lastRow="0" w:firstColumn="0" w:lastColumn="0" w:noHBand="0" w:noVBand="0"/>
      </w:tblPr>
      <w:tblGrid>
        <w:gridCol w:w="3104"/>
        <w:gridCol w:w="6871"/>
      </w:tblGrid>
      <w:tr w:rsidR="005067E5" w:rsidRPr="00F159FB" w14:paraId="4A05BE8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3D18CCD"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091371E9" w14:textId="3F60C855" w:rsidR="005067E5" w:rsidRPr="00F159FB" w:rsidRDefault="005067E5" w:rsidP="00D46FA4">
            <w:pPr>
              <w:pStyle w:val="TableText0"/>
              <w:keepNext/>
              <w:keepLines/>
              <w:rPr>
                <w:rFonts w:ascii="Arial" w:hAnsi="Arial" w:cs="Arial"/>
                <w:lang w:val="en-US"/>
              </w:rPr>
            </w:pPr>
            <w:r>
              <w:rPr>
                <w:rFonts w:ascii="Arial" w:hAnsi="Arial" w:cs="Arial"/>
                <w:lang w:val="en-US"/>
              </w:rPr>
              <w:t xml:space="preserve">Several functions are accessed through </w:t>
            </w:r>
            <w:r w:rsidR="00B01A8F">
              <w:rPr>
                <w:rFonts w:ascii="Arial" w:hAnsi="Arial" w:cs="Arial"/>
                <w:lang w:val="en-US"/>
              </w:rPr>
              <w:t>SOA</w:t>
            </w:r>
          </w:p>
        </w:tc>
      </w:tr>
      <w:tr w:rsidR="005067E5" w:rsidRPr="00712180" w14:paraId="0ABBEFB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96B1470"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BFBECE4" w14:textId="223BF99A" w:rsidR="005067E5" w:rsidRPr="00B34E90" w:rsidRDefault="005067E5" w:rsidP="00D46FA4">
            <w:pPr>
              <w:pStyle w:val="TableText0"/>
              <w:keepNext/>
              <w:keepLines/>
              <w:rPr>
                <w:rFonts w:ascii="Arial" w:hAnsi="Arial" w:cs="Arial"/>
                <w:lang w:val="en-US"/>
              </w:rPr>
            </w:pPr>
            <w:r>
              <w:rPr>
                <w:rFonts w:ascii="Arial" w:hAnsi="Arial" w:cs="Arial"/>
              </w:rPr>
              <w:t>HTTP (80)</w:t>
            </w:r>
          </w:p>
        </w:tc>
      </w:tr>
      <w:tr w:rsidR="005067E5" w:rsidRPr="00712180" w14:paraId="10C9C02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6E860A6"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BD0B557"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internal</w:t>
            </w:r>
          </w:p>
        </w:tc>
      </w:tr>
      <w:tr w:rsidR="005067E5" w:rsidRPr="006D2395" w14:paraId="471ED6B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6DE0B50"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F64BFCD"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Outbound</w:t>
            </w:r>
          </w:p>
        </w:tc>
      </w:tr>
      <w:tr w:rsidR="005067E5" w:rsidRPr="00A540D4" w14:paraId="18BEB37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5210481"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5EB6754B" w14:textId="77777777" w:rsidR="005067E5" w:rsidRPr="00B34E90" w:rsidRDefault="005067E5" w:rsidP="00D46FA4">
            <w:pPr>
              <w:pStyle w:val="TableText0"/>
              <w:keepNext/>
              <w:keepLines/>
              <w:rPr>
                <w:rFonts w:ascii="Arial" w:hAnsi="Arial" w:cs="Arial"/>
                <w:lang w:val="en-US"/>
              </w:rPr>
            </w:pPr>
            <w:r>
              <w:rPr>
                <w:rFonts w:ascii="Arial" w:hAnsi="Arial" w:cs="Arial"/>
                <w:lang w:val="en-US"/>
              </w:rPr>
              <w:t>yes</w:t>
            </w:r>
          </w:p>
        </w:tc>
      </w:tr>
      <w:tr w:rsidR="005067E5" w:rsidRPr="00B931BB" w14:paraId="4EA7BE0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6F68675"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A912E3E"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5220F1" w14:paraId="7A05BAC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4326458"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6C404E38"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B81AA8" w14:paraId="69DFE49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8DAFE4B"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145A5E49"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415B9D9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D517F66"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A914046"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2A0E690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2B878DF"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A0201DE"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bl>
    <w:p w14:paraId="05E11BE6" w14:textId="77777777" w:rsidR="005067E5" w:rsidRDefault="005067E5" w:rsidP="005067E5">
      <w:pPr>
        <w:pStyle w:val="BodyText"/>
        <w:rPr>
          <w:lang w:val="en-US"/>
        </w:rPr>
      </w:pPr>
    </w:p>
    <w:p w14:paraId="4C412020" w14:textId="77777777" w:rsidR="00B01A8F" w:rsidRPr="0057567F" w:rsidRDefault="00B01A8F" w:rsidP="00B01A8F">
      <w:pPr>
        <w:pStyle w:val="Heading5"/>
      </w:pPr>
      <w:r w:rsidRPr="0057567F">
        <w:t>SONAR Gateway</w:t>
      </w:r>
    </w:p>
    <w:tbl>
      <w:tblPr>
        <w:tblW w:w="5544" w:type="pct"/>
        <w:tblLook w:val="0000" w:firstRow="0" w:lastRow="0" w:firstColumn="0" w:lastColumn="0" w:noHBand="0" w:noVBand="0"/>
      </w:tblPr>
      <w:tblGrid>
        <w:gridCol w:w="3104"/>
        <w:gridCol w:w="6871"/>
      </w:tblGrid>
      <w:tr w:rsidR="00B01A8F" w:rsidRPr="00F159FB" w14:paraId="674AD53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97A5AD1" w14:textId="77777777" w:rsidR="00B01A8F" w:rsidRPr="00DD323C" w:rsidRDefault="00B01A8F"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65FAF30B" w14:textId="77777777" w:rsidR="00B01A8F" w:rsidRPr="00F159FB" w:rsidRDefault="00B01A8F" w:rsidP="00240C58">
            <w:pPr>
              <w:pStyle w:val="TableText0"/>
              <w:keepNext/>
              <w:keepLines/>
              <w:rPr>
                <w:rFonts w:ascii="Arial" w:hAnsi="Arial" w:cs="Arial"/>
                <w:lang w:val="en-US"/>
              </w:rPr>
            </w:pPr>
            <w:r w:rsidRPr="00763759">
              <w:rPr>
                <w:rFonts w:ascii="Arial" w:hAnsi="Arial" w:cs="Arial"/>
                <w:lang w:val="en-US"/>
              </w:rPr>
              <w:t>Access to config and status data</w:t>
            </w:r>
          </w:p>
        </w:tc>
      </w:tr>
      <w:tr w:rsidR="00B01A8F" w:rsidRPr="00712180" w14:paraId="299874B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CE2B895" w14:textId="77777777" w:rsidR="00B01A8F" w:rsidRPr="00DD323C" w:rsidRDefault="00B01A8F"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60D013E7" w14:textId="77777777" w:rsidR="00B01A8F" w:rsidRPr="00B34E90" w:rsidRDefault="00B01A8F" w:rsidP="00240C58">
            <w:pPr>
              <w:pStyle w:val="TableText0"/>
              <w:keepNext/>
              <w:keepLines/>
              <w:rPr>
                <w:rFonts w:ascii="Arial" w:hAnsi="Arial" w:cs="Arial"/>
                <w:lang w:val="en-US"/>
              </w:rPr>
            </w:pPr>
            <w:r w:rsidRPr="004117ED">
              <w:rPr>
                <w:rFonts w:ascii="Arial" w:hAnsi="Arial" w:cs="Arial"/>
              </w:rPr>
              <w:t>Proprietary</w:t>
            </w:r>
            <w:r>
              <w:rPr>
                <w:rFonts w:ascii="Arial" w:hAnsi="Arial" w:cs="Arial"/>
              </w:rPr>
              <w:t xml:space="preserve"> (2321)</w:t>
            </w:r>
          </w:p>
        </w:tc>
      </w:tr>
      <w:tr w:rsidR="00B01A8F" w:rsidRPr="00712180" w14:paraId="286C70C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8C24441" w14:textId="77777777" w:rsidR="00B01A8F" w:rsidRPr="00DD323C" w:rsidRDefault="00B01A8F"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FC15F29" w14:textId="77777777" w:rsidR="00B01A8F" w:rsidRPr="00B34E90" w:rsidRDefault="00B01A8F" w:rsidP="00240C58">
            <w:pPr>
              <w:pStyle w:val="TableText0"/>
              <w:keepNext/>
              <w:keepLines/>
              <w:rPr>
                <w:rFonts w:ascii="Arial" w:hAnsi="Arial" w:cs="Arial"/>
                <w:lang w:val="en-US"/>
              </w:rPr>
            </w:pPr>
            <w:r w:rsidRPr="00B34E90">
              <w:rPr>
                <w:rFonts w:ascii="Arial" w:hAnsi="Arial" w:cs="Arial"/>
                <w:lang w:val="en-US"/>
              </w:rPr>
              <w:t>internal</w:t>
            </w:r>
          </w:p>
        </w:tc>
      </w:tr>
      <w:tr w:rsidR="00B01A8F" w:rsidRPr="006D2395" w14:paraId="3A3BD673"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3303832" w14:textId="77777777" w:rsidR="00B01A8F" w:rsidRPr="00DD323C" w:rsidRDefault="00B01A8F"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4BE8BA31" w14:textId="77777777" w:rsidR="00B01A8F" w:rsidRPr="00B34E90" w:rsidRDefault="00B01A8F" w:rsidP="00240C58">
            <w:pPr>
              <w:pStyle w:val="TableText0"/>
              <w:keepNext/>
              <w:keepLines/>
              <w:rPr>
                <w:rFonts w:ascii="Arial" w:hAnsi="Arial" w:cs="Arial"/>
                <w:lang w:val="en-US"/>
              </w:rPr>
            </w:pPr>
            <w:r w:rsidRPr="00B34E90">
              <w:rPr>
                <w:rFonts w:ascii="Arial" w:hAnsi="Arial" w:cs="Arial"/>
                <w:lang w:val="en-US"/>
              </w:rPr>
              <w:t>Outbound</w:t>
            </w:r>
          </w:p>
        </w:tc>
      </w:tr>
      <w:tr w:rsidR="00B01A8F" w:rsidRPr="00A540D4" w14:paraId="562ED0B2"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49EBBCB" w14:textId="77777777" w:rsidR="00B01A8F" w:rsidRPr="00DD323C" w:rsidRDefault="00B01A8F"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78970F31" w14:textId="77777777" w:rsidR="00B01A8F" w:rsidRPr="00B34E90" w:rsidRDefault="00B01A8F" w:rsidP="00240C58">
            <w:pPr>
              <w:pStyle w:val="TableText0"/>
              <w:keepNext/>
              <w:keepLines/>
              <w:rPr>
                <w:rFonts w:ascii="Arial" w:hAnsi="Arial" w:cs="Arial"/>
                <w:lang w:val="en-US"/>
              </w:rPr>
            </w:pPr>
            <w:r w:rsidRPr="00B34E90">
              <w:rPr>
                <w:rFonts w:ascii="Arial" w:hAnsi="Arial" w:cs="Arial"/>
                <w:lang w:val="en-US"/>
              </w:rPr>
              <w:t>yes</w:t>
            </w:r>
          </w:p>
        </w:tc>
      </w:tr>
      <w:tr w:rsidR="00B01A8F" w:rsidRPr="00B931BB" w14:paraId="5A7133E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D092D48" w14:textId="77777777" w:rsidR="00B01A8F" w:rsidRPr="00DD323C" w:rsidRDefault="00B01A8F"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441AFD38" w14:textId="77777777" w:rsidR="00B01A8F" w:rsidRPr="00B34E90" w:rsidRDefault="00B01A8F" w:rsidP="00240C58">
            <w:pPr>
              <w:pStyle w:val="TableText0"/>
              <w:keepNext/>
              <w:keepLines/>
              <w:rPr>
                <w:rFonts w:ascii="Arial" w:hAnsi="Arial" w:cs="Arial"/>
                <w:lang w:val="en-US"/>
              </w:rPr>
            </w:pPr>
            <w:r w:rsidRPr="00B34E90">
              <w:rPr>
                <w:rFonts w:ascii="Arial" w:hAnsi="Arial" w:cs="Arial"/>
              </w:rPr>
              <w:t>Not specified</w:t>
            </w:r>
          </w:p>
        </w:tc>
      </w:tr>
      <w:tr w:rsidR="00B01A8F" w:rsidRPr="005220F1" w14:paraId="3169F9F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3E1B1C3" w14:textId="77777777" w:rsidR="00B01A8F" w:rsidRPr="00DD323C" w:rsidRDefault="00B01A8F"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446D5530" w14:textId="77777777" w:rsidR="00B01A8F" w:rsidRPr="00B34E90" w:rsidRDefault="00B01A8F" w:rsidP="00240C58">
            <w:pPr>
              <w:pStyle w:val="TableText0"/>
              <w:keepNext/>
              <w:keepLines/>
              <w:rPr>
                <w:rFonts w:ascii="Arial" w:hAnsi="Arial" w:cs="Arial"/>
                <w:lang w:val="en-US"/>
              </w:rPr>
            </w:pPr>
            <w:r w:rsidRPr="00B34E90">
              <w:rPr>
                <w:rFonts w:ascii="Arial" w:hAnsi="Arial" w:cs="Arial"/>
              </w:rPr>
              <w:t>Not specified</w:t>
            </w:r>
          </w:p>
        </w:tc>
      </w:tr>
      <w:tr w:rsidR="00B01A8F" w:rsidRPr="00B81AA8" w14:paraId="7BE8A617"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9A839CC" w14:textId="77777777" w:rsidR="00B01A8F" w:rsidRPr="00DD323C" w:rsidRDefault="00B01A8F"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5BE2D9C" w14:textId="77777777" w:rsidR="00B01A8F" w:rsidRPr="00B34E90" w:rsidRDefault="00B01A8F" w:rsidP="00240C58">
            <w:pPr>
              <w:pStyle w:val="TableText0"/>
              <w:keepNext/>
              <w:keepLines/>
              <w:rPr>
                <w:rFonts w:ascii="Arial" w:hAnsi="Arial" w:cs="Arial"/>
              </w:rPr>
            </w:pPr>
            <w:r w:rsidRPr="00B34E90">
              <w:rPr>
                <w:rFonts w:ascii="Arial" w:hAnsi="Arial" w:cs="Arial"/>
              </w:rPr>
              <w:t>Not specified</w:t>
            </w:r>
          </w:p>
        </w:tc>
      </w:tr>
      <w:tr w:rsidR="00B01A8F" w:rsidRPr="00B81AA8" w14:paraId="5FE2E72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738BA31" w14:textId="77777777" w:rsidR="00B01A8F" w:rsidRPr="00DD323C" w:rsidRDefault="00B01A8F"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64BAAC3" w14:textId="77777777" w:rsidR="00B01A8F" w:rsidRPr="00B34E90" w:rsidRDefault="00B01A8F" w:rsidP="00240C58">
            <w:pPr>
              <w:pStyle w:val="TableText0"/>
              <w:keepNext/>
              <w:keepLines/>
              <w:rPr>
                <w:rFonts w:ascii="Arial" w:hAnsi="Arial" w:cs="Arial"/>
              </w:rPr>
            </w:pPr>
            <w:r w:rsidRPr="00B34E90">
              <w:rPr>
                <w:rFonts w:ascii="Arial" w:hAnsi="Arial" w:cs="Arial"/>
              </w:rPr>
              <w:t>Not specified</w:t>
            </w:r>
          </w:p>
        </w:tc>
      </w:tr>
      <w:tr w:rsidR="00B01A8F" w:rsidRPr="00B81AA8" w14:paraId="0DCEB51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ECBE8F1" w14:textId="77777777" w:rsidR="00B01A8F" w:rsidRPr="00DD323C" w:rsidRDefault="00B01A8F"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0FB42A7D" w14:textId="77777777" w:rsidR="00B01A8F" w:rsidRPr="00B34E90" w:rsidRDefault="00B01A8F" w:rsidP="00240C58">
            <w:pPr>
              <w:pStyle w:val="TableText0"/>
              <w:keepNext/>
              <w:keepLines/>
              <w:rPr>
                <w:rFonts w:ascii="Arial" w:hAnsi="Arial" w:cs="Arial"/>
              </w:rPr>
            </w:pPr>
            <w:r w:rsidRPr="00B34E90">
              <w:rPr>
                <w:rFonts w:ascii="Arial" w:hAnsi="Arial" w:cs="Arial"/>
              </w:rPr>
              <w:t>Not specified</w:t>
            </w:r>
          </w:p>
        </w:tc>
      </w:tr>
    </w:tbl>
    <w:p w14:paraId="4E05BEE5" w14:textId="77777777" w:rsidR="00B01A8F" w:rsidRDefault="00B01A8F" w:rsidP="00B01A8F">
      <w:pPr>
        <w:pStyle w:val="BodyText"/>
        <w:rPr>
          <w:lang w:val="en-US"/>
        </w:rPr>
      </w:pPr>
    </w:p>
    <w:p w14:paraId="27F809EB" w14:textId="77777777" w:rsidR="005067E5" w:rsidRPr="0057567F" w:rsidRDefault="005067E5" w:rsidP="005067E5">
      <w:pPr>
        <w:pStyle w:val="Heading5"/>
      </w:pPr>
      <w:r w:rsidRPr="0057567F">
        <w:lastRenderedPageBreak/>
        <w:t>SONAR file system</w:t>
      </w:r>
    </w:p>
    <w:tbl>
      <w:tblPr>
        <w:tblW w:w="5544" w:type="pct"/>
        <w:tblLook w:val="0000" w:firstRow="0" w:lastRow="0" w:firstColumn="0" w:lastColumn="0" w:noHBand="0" w:noVBand="0"/>
      </w:tblPr>
      <w:tblGrid>
        <w:gridCol w:w="3104"/>
        <w:gridCol w:w="6871"/>
      </w:tblGrid>
      <w:tr w:rsidR="005067E5" w:rsidRPr="00F159FB" w14:paraId="0925C8D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1A13B29"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16775FA" w14:textId="77777777" w:rsidR="005067E5" w:rsidRPr="00F159FB" w:rsidRDefault="005067E5" w:rsidP="00D46FA4">
            <w:pPr>
              <w:pStyle w:val="TableText0"/>
              <w:keepNext/>
              <w:keepLines/>
              <w:rPr>
                <w:rFonts w:ascii="Arial" w:hAnsi="Arial" w:cs="Arial"/>
                <w:lang w:val="en-US"/>
              </w:rPr>
            </w:pPr>
            <w:r w:rsidRPr="00F159FB">
              <w:rPr>
                <w:rFonts w:ascii="Arial" w:hAnsi="Arial" w:cs="Arial"/>
                <w:lang w:val="en-US"/>
              </w:rPr>
              <w:t xml:space="preserve">Access to SONAR </w:t>
            </w:r>
            <w:r>
              <w:rPr>
                <w:rFonts w:ascii="Arial" w:hAnsi="Arial" w:cs="Arial"/>
                <w:lang w:val="en-US"/>
              </w:rPr>
              <w:t>file system</w:t>
            </w:r>
          </w:p>
        </w:tc>
      </w:tr>
      <w:tr w:rsidR="005067E5" w:rsidRPr="00712180" w14:paraId="44D463F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995E155"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5F22077" w14:textId="77777777" w:rsidR="005067E5" w:rsidRPr="00B34E90" w:rsidRDefault="005067E5" w:rsidP="00D46FA4">
            <w:pPr>
              <w:pStyle w:val="TableText0"/>
              <w:keepNext/>
              <w:keepLines/>
              <w:rPr>
                <w:rFonts w:ascii="Arial" w:hAnsi="Arial" w:cs="Arial"/>
                <w:lang w:val="en-US"/>
              </w:rPr>
            </w:pPr>
            <w:r>
              <w:rPr>
                <w:rFonts w:ascii="Arial" w:hAnsi="Arial" w:cs="Arial"/>
              </w:rPr>
              <w:t>NFS (2049,111)</w:t>
            </w:r>
          </w:p>
        </w:tc>
      </w:tr>
      <w:tr w:rsidR="005067E5" w:rsidRPr="00712180" w14:paraId="281A3F8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30C3322"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6125381"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internal</w:t>
            </w:r>
          </w:p>
        </w:tc>
      </w:tr>
      <w:tr w:rsidR="005067E5" w:rsidRPr="006D2395" w14:paraId="74C4CC1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203D259"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37A94B91"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Outbound</w:t>
            </w:r>
          </w:p>
        </w:tc>
      </w:tr>
      <w:tr w:rsidR="005067E5" w:rsidRPr="00A540D4" w14:paraId="229058F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CD6AD6E"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12C8206B"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yes</w:t>
            </w:r>
          </w:p>
        </w:tc>
      </w:tr>
      <w:tr w:rsidR="005067E5" w:rsidRPr="00B931BB" w14:paraId="0015783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6B239D4"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4E6126AC"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5220F1" w14:paraId="1A8BA3A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2B1A6C1"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04570C9D"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B81AA8" w14:paraId="5BA157A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A10FAA0"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786BD398"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5543EFF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7AC1E4C"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01131CC9"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57E470F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A5978E7"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457FEE44"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bl>
    <w:p w14:paraId="71CE4111" w14:textId="77777777" w:rsidR="005067E5" w:rsidRDefault="005067E5" w:rsidP="005067E5">
      <w:pPr>
        <w:pStyle w:val="BodyText"/>
        <w:rPr>
          <w:lang w:val="en-US"/>
        </w:rPr>
      </w:pPr>
    </w:p>
    <w:p w14:paraId="10A30FC1" w14:textId="77777777" w:rsidR="005067E5" w:rsidRPr="0057567F" w:rsidRDefault="005067E5" w:rsidP="005067E5">
      <w:pPr>
        <w:pStyle w:val="Heading5"/>
      </w:pPr>
      <w:r w:rsidRPr="0057567F">
        <w:t>SONAR database</w:t>
      </w:r>
    </w:p>
    <w:tbl>
      <w:tblPr>
        <w:tblW w:w="5544" w:type="pct"/>
        <w:tblLook w:val="0000" w:firstRow="0" w:lastRow="0" w:firstColumn="0" w:lastColumn="0" w:noHBand="0" w:noVBand="0"/>
      </w:tblPr>
      <w:tblGrid>
        <w:gridCol w:w="3104"/>
        <w:gridCol w:w="6871"/>
      </w:tblGrid>
      <w:tr w:rsidR="005067E5" w:rsidRPr="00F159FB" w14:paraId="4EF7170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A02C37"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DCD104C" w14:textId="77777777" w:rsidR="005067E5" w:rsidRPr="00F159FB" w:rsidRDefault="005067E5" w:rsidP="00D46FA4">
            <w:pPr>
              <w:pStyle w:val="TableText0"/>
              <w:keepNext/>
              <w:keepLines/>
              <w:rPr>
                <w:rFonts w:ascii="Arial" w:hAnsi="Arial" w:cs="Arial"/>
                <w:lang w:val="en-US"/>
              </w:rPr>
            </w:pPr>
            <w:r w:rsidRPr="00F159FB">
              <w:rPr>
                <w:rFonts w:ascii="Arial" w:hAnsi="Arial" w:cs="Arial"/>
                <w:lang w:val="en-US"/>
              </w:rPr>
              <w:t xml:space="preserve">Access to SONAR </w:t>
            </w:r>
            <w:r>
              <w:rPr>
                <w:rFonts w:ascii="Arial" w:hAnsi="Arial" w:cs="Arial"/>
                <w:lang w:val="en-US"/>
              </w:rPr>
              <w:t>Database</w:t>
            </w:r>
          </w:p>
        </w:tc>
      </w:tr>
      <w:tr w:rsidR="005067E5" w:rsidRPr="00712180" w14:paraId="037370E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83BB5E4"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25BDF52C" w14:textId="77777777" w:rsidR="005067E5" w:rsidRPr="00B34E90" w:rsidRDefault="005067E5" w:rsidP="00D46FA4">
            <w:pPr>
              <w:pStyle w:val="TableText0"/>
              <w:keepNext/>
              <w:keepLines/>
              <w:rPr>
                <w:rFonts w:ascii="Arial" w:hAnsi="Arial" w:cs="Arial"/>
                <w:lang w:val="en-US"/>
              </w:rPr>
            </w:pPr>
            <w:r>
              <w:rPr>
                <w:rFonts w:ascii="Arial" w:hAnsi="Arial" w:cs="Arial"/>
              </w:rPr>
              <w:t>Oracle client (1521)</w:t>
            </w:r>
          </w:p>
        </w:tc>
      </w:tr>
      <w:tr w:rsidR="005067E5" w:rsidRPr="00712180" w14:paraId="4B4C2C8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EBE1DAF"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5E85BA62"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internal</w:t>
            </w:r>
          </w:p>
        </w:tc>
      </w:tr>
      <w:tr w:rsidR="005067E5" w:rsidRPr="006D2395" w14:paraId="1E347B0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454F23D"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09DDD4AC"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Outbound</w:t>
            </w:r>
          </w:p>
        </w:tc>
      </w:tr>
      <w:tr w:rsidR="005067E5" w:rsidRPr="00A540D4" w14:paraId="48BDA97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E60FD15"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49D9EF49"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yes</w:t>
            </w:r>
          </w:p>
        </w:tc>
      </w:tr>
      <w:tr w:rsidR="005067E5" w:rsidRPr="00B931BB" w14:paraId="7DEFEF3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F1C4F25"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C150865"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5220F1" w14:paraId="26AF72F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8BA14BB"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15BA49D7"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B81AA8" w14:paraId="57E7DCF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3DAD1AA"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CAA2F5C"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1A6F1BE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5161726"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6B82F7F3"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20205EF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38DC1FC"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6057B750"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bl>
    <w:p w14:paraId="14E70617" w14:textId="77777777" w:rsidR="005067E5" w:rsidRDefault="005067E5" w:rsidP="005067E5">
      <w:pPr>
        <w:pStyle w:val="BodyText"/>
        <w:rPr>
          <w:lang w:val="en-US"/>
        </w:rPr>
      </w:pPr>
    </w:p>
    <w:p w14:paraId="2A62C03D" w14:textId="77777777" w:rsidR="00772D79" w:rsidRDefault="00772D79">
      <w:pPr>
        <w:spacing w:after="160" w:line="259" w:lineRule="auto"/>
        <w:rPr>
          <w:rFonts w:cs="Arial"/>
          <w:b/>
          <w:bCs/>
          <w:color w:val="auto"/>
          <w:sz w:val="28"/>
          <w:szCs w:val="26"/>
        </w:rPr>
      </w:pPr>
      <w:r>
        <w:br w:type="page"/>
      </w:r>
    </w:p>
    <w:p w14:paraId="6D349C12" w14:textId="13F49E1F" w:rsidR="00D44EA6" w:rsidRDefault="003215C2" w:rsidP="003215C2">
      <w:pPr>
        <w:pStyle w:val="Heading3"/>
      </w:pPr>
      <w:r>
        <w:lastRenderedPageBreak/>
        <w:t>SONAR EAI</w:t>
      </w:r>
      <w:r w:rsidR="009C0767">
        <w:t xml:space="preserve"> AI</w:t>
      </w:r>
    </w:p>
    <w:p w14:paraId="6FC8D545" w14:textId="75135DE5" w:rsidR="005C754A" w:rsidRDefault="005C754A" w:rsidP="005C754A">
      <w:pPr>
        <w:pStyle w:val="BodyText"/>
      </w:pPr>
      <w:r>
        <w:t>(e-Business Application Integration – Application Interface)</w:t>
      </w:r>
    </w:p>
    <w:p w14:paraId="03060EEF" w14:textId="624C682A" w:rsidR="00A2705F" w:rsidRDefault="00A2705F" w:rsidP="005C754A">
      <w:pPr>
        <w:pStyle w:val="BodyText"/>
      </w:pPr>
      <w:r w:rsidRPr="00A2705F">
        <w:rPr>
          <w:noProof/>
        </w:rPr>
        <w:drawing>
          <wp:inline distT="0" distB="0" distL="0" distR="0" wp14:anchorId="79674DA5" wp14:editId="066EFB09">
            <wp:extent cx="4578350" cy="14649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5403" cy="1470366"/>
                    </a:xfrm>
                    <a:prstGeom prst="rect">
                      <a:avLst/>
                    </a:prstGeom>
                  </pic:spPr>
                </pic:pic>
              </a:graphicData>
            </a:graphic>
          </wp:inline>
        </w:drawing>
      </w:r>
    </w:p>
    <w:p w14:paraId="4A669B5E" w14:textId="77777777" w:rsidR="00A2705F" w:rsidRPr="00E93BC1" w:rsidRDefault="00A2705F" w:rsidP="00A2705F">
      <w:pPr>
        <w:pStyle w:val="Heading4"/>
      </w:pPr>
      <w:r>
        <w:t>External entities</w:t>
      </w:r>
    </w:p>
    <w:p w14:paraId="571B84B1" w14:textId="51461331" w:rsidR="00F42DC8" w:rsidRPr="0057567F" w:rsidRDefault="00F42DC8" w:rsidP="00F42DC8">
      <w:pPr>
        <w:pStyle w:val="Heading5"/>
      </w:pPr>
      <w:r>
        <w:t>WBSBUS</w:t>
      </w:r>
    </w:p>
    <w:tbl>
      <w:tblPr>
        <w:tblW w:w="5544" w:type="pct"/>
        <w:tblLook w:val="0000" w:firstRow="0" w:lastRow="0" w:firstColumn="0" w:lastColumn="0" w:noHBand="0" w:noVBand="0"/>
      </w:tblPr>
      <w:tblGrid>
        <w:gridCol w:w="3104"/>
        <w:gridCol w:w="6871"/>
      </w:tblGrid>
      <w:tr w:rsidR="00F42DC8" w:rsidRPr="00F159FB" w14:paraId="099FCE3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5BE5783" w14:textId="77777777" w:rsidR="00F42DC8" w:rsidRPr="00DD323C" w:rsidRDefault="00F42DC8"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023014EF" w14:textId="681DAE6A" w:rsidR="00E10D16" w:rsidRPr="00AF6DEF" w:rsidRDefault="00AF6DEF" w:rsidP="008F02E6">
            <w:pPr>
              <w:pStyle w:val="TableText0"/>
              <w:keepNext/>
              <w:keepLines/>
              <w:rPr>
                <w:rFonts w:ascii="Arial" w:hAnsi="Arial" w:cs="Arial"/>
              </w:rPr>
            </w:pPr>
            <w:r w:rsidRPr="00CC6A8C">
              <w:rPr>
                <w:rFonts w:ascii="Arial" w:hAnsi="Arial" w:cs="Arial"/>
              </w:rPr>
              <w:t xml:space="preserve">system </w:t>
            </w:r>
            <w:r w:rsidR="007E55B4" w:rsidRPr="00CC6A8C">
              <w:rPr>
                <w:rFonts w:ascii="Arial" w:hAnsi="Arial" w:cs="Arial"/>
              </w:rPr>
              <w:t xml:space="preserve">communicating </w:t>
            </w:r>
            <w:r w:rsidR="007E55B4">
              <w:rPr>
                <w:rFonts w:ascii="Arial" w:hAnsi="Arial" w:cs="Arial"/>
              </w:rPr>
              <w:t>(</w:t>
            </w:r>
            <w:r w:rsidR="00CA3211">
              <w:rPr>
                <w:rFonts w:ascii="Arial" w:hAnsi="Arial" w:cs="Arial"/>
              </w:rPr>
              <w:t xml:space="preserve">through load balancer) </w:t>
            </w:r>
            <w:r w:rsidRPr="00CC6A8C">
              <w:rPr>
                <w:rFonts w:ascii="Arial" w:hAnsi="Arial" w:cs="Arial"/>
              </w:rPr>
              <w:t>with external SONAR businesses and users, among others:</w:t>
            </w:r>
            <w:r w:rsidR="00A2705F">
              <w:rPr>
                <w:rFonts w:ascii="Arial" w:hAnsi="Arial" w:cs="Arial"/>
              </w:rPr>
              <w:t xml:space="preserve"> </w:t>
            </w:r>
            <w:r w:rsidRPr="008F02E6">
              <w:rPr>
                <w:rFonts w:ascii="Arial" w:hAnsi="Arial" w:cs="Arial"/>
                <w:lang w:val="en-US"/>
              </w:rPr>
              <w:t>SMF</w:t>
            </w:r>
            <w:r w:rsidR="00A2705F" w:rsidRPr="008F02E6">
              <w:rPr>
                <w:rFonts w:ascii="Arial" w:hAnsi="Arial" w:cs="Arial"/>
                <w:lang w:val="en-US"/>
              </w:rPr>
              <w:t xml:space="preserve">, </w:t>
            </w:r>
            <w:r w:rsidRPr="00CC6A8C">
              <w:rPr>
                <w:rFonts w:ascii="Arial" w:hAnsi="Arial" w:cs="Arial"/>
              </w:rPr>
              <w:t>EAED</w:t>
            </w:r>
            <w:r w:rsidR="00A2705F">
              <w:rPr>
                <w:rFonts w:ascii="Arial" w:hAnsi="Arial" w:cs="Arial"/>
              </w:rPr>
              <w:t xml:space="preserve">, </w:t>
            </w:r>
            <w:r w:rsidRPr="00CC6A8C">
              <w:rPr>
                <w:rFonts w:ascii="Arial" w:hAnsi="Arial" w:cs="Arial"/>
              </w:rPr>
              <w:t>PeopleSoft</w:t>
            </w:r>
            <w:r w:rsidR="008F02E6">
              <w:rPr>
                <w:rFonts w:ascii="Arial" w:hAnsi="Arial" w:cs="Arial"/>
              </w:rPr>
              <w:t xml:space="preserve">, </w:t>
            </w:r>
            <w:r w:rsidRPr="00CC6A8C">
              <w:rPr>
                <w:rFonts w:ascii="Arial" w:hAnsi="Arial" w:cs="Arial"/>
              </w:rPr>
              <w:t>Prisma Satellite</w:t>
            </w:r>
            <w:r w:rsidR="008F02E6">
              <w:rPr>
                <w:rFonts w:ascii="Arial" w:hAnsi="Arial" w:cs="Arial"/>
              </w:rPr>
              <w:t xml:space="preserve">, </w:t>
            </w:r>
            <w:r w:rsidRPr="00CC6A8C">
              <w:rPr>
                <w:rFonts w:ascii="Arial" w:hAnsi="Arial" w:cs="Arial"/>
              </w:rPr>
              <w:t>K3CR</w:t>
            </w:r>
            <w:r w:rsidR="008F02E6">
              <w:rPr>
                <w:rFonts w:ascii="Arial" w:hAnsi="Arial" w:cs="Arial"/>
              </w:rPr>
              <w:t xml:space="preserve">, </w:t>
            </w:r>
            <w:r w:rsidRPr="00CC6A8C">
              <w:rPr>
                <w:rFonts w:ascii="Arial" w:hAnsi="Arial" w:cs="Arial"/>
              </w:rPr>
              <w:t>Werk.nl (</w:t>
            </w:r>
            <w:proofErr w:type="spellStart"/>
            <w:r w:rsidRPr="00CC6A8C">
              <w:rPr>
                <w:rFonts w:ascii="Arial" w:hAnsi="Arial" w:cs="Arial"/>
              </w:rPr>
              <w:t>Werkmap</w:t>
            </w:r>
            <w:proofErr w:type="spellEnd"/>
            <w:r w:rsidRPr="00CC6A8C">
              <w:rPr>
                <w:rFonts w:ascii="Arial" w:hAnsi="Arial" w:cs="Arial"/>
              </w:rPr>
              <w:t>)</w:t>
            </w:r>
            <w:r w:rsidR="008F02E6">
              <w:rPr>
                <w:rFonts w:ascii="Arial" w:hAnsi="Arial" w:cs="Arial"/>
              </w:rPr>
              <w:t xml:space="preserve">, </w:t>
            </w:r>
            <w:r w:rsidRPr="00CC6A8C">
              <w:rPr>
                <w:rFonts w:ascii="Arial" w:hAnsi="Arial" w:cs="Arial"/>
              </w:rPr>
              <w:t>E-Intake</w:t>
            </w:r>
            <w:r w:rsidR="008F02E6">
              <w:rPr>
                <w:rFonts w:ascii="Arial" w:hAnsi="Arial" w:cs="Arial"/>
              </w:rPr>
              <w:t xml:space="preserve">, </w:t>
            </w:r>
            <w:r w:rsidRPr="00CC6A8C">
              <w:rPr>
                <w:rFonts w:ascii="Arial" w:hAnsi="Arial" w:cs="Arial"/>
              </w:rPr>
              <w:t>DWH (database link to SONAR database)</w:t>
            </w:r>
            <w:r w:rsidR="008F02E6">
              <w:rPr>
                <w:rFonts w:ascii="Arial" w:hAnsi="Arial" w:cs="Arial"/>
              </w:rPr>
              <w:t xml:space="preserve">, </w:t>
            </w:r>
            <w:r w:rsidRPr="00CC6A8C">
              <w:rPr>
                <w:rFonts w:ascii="Arial" w:hAnsi="Arial" w:cs="Arial"/>
              </w:rPr>
              <w:t xml:space="preserve">KOA </w:t>
            </w:r>
            <w:proofErr w:type="spellStart"/>
            <w:r w:rsidRPr="00CC6A8C">
              <w:rPr>
                <w:rFonts w:ascii="Arial" w:hAnsi="Arial" w:cs="Arial"/>
              </w:rPr>
              <w:t>aanvraag</w:t>
            </w:r>
            <w:proofErr w:type="spellEnd"/>
            <w:r w:rsidRPr="00CC6A8C">
              <w:rPr>
                <w:rFonts w:ascii="Arial" w:hAnsi="Arial" w:cs="Arial"/>
              </w:rPr>
              <w:t xml:space="preserve"> WW</w:t>
            </w:r>
            <w:r w:rsidR="008F02E6">
              <w:rPr>
                <w:rFonts w:ascii="Arial" w:hAnsi="Arial" w:cs="Arial"/>
              </w:rPr>
              <w:t xml:space="preserve">, </w:t>
            </w:r>
            <w:r w:rsidR="00D1572D">
              <w:rPr>
                <w:rFonts w:ascii="Arial" w:hAnsi="Arial" w:cs="Arial"/>
              </w:rPr>
              <w:t xml:space="preserve">BRP </w:t>
            </w:r>
            <w:proofErr w:type="spellStart"/>
            <w:r w:rsidR="00D1572D">
              <w:rPr>
                <w:rFonts w:ascii="Arial" w:hAnsi="Arial" w:cs="Arial"/>
              </w:rPr>
              <w:t>url</w:t>
            </w:r>
            <w:proofErr w:type="spellEnd"/>
          </w:p>
        </w:tc>
      </w:tr>
      <w:tr w:rsidR="00F42DC8" w:rsidRPr="00712180" w14:paraId="163E296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2B7196E" w14:textId="77777777" w:rsidR="00F42DC8" w:rsidRPr="00DD323C" w:rsidRDefault="00F42DC8"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5576EB0" w14:textId="331774C4" w:rsidR="00456AC6" w:rsidRPr="006B23EC" w:rsidRDefault="00456AC6" w:rsidP="00D46FA4">
            <w:pPr>
              <w:pStyle w:val="TableText0"/>
              <w:keepNext/>
              <w:keepLines/>
              <w:rPr>
                <w:rFonts w:ascii="Arial" w:hAnsi="Arial" w:cs="Arial"/>
              </w:rPr>
            </w:pPr>
            <w:r>
              <w:rPr>
                <w:rFonts w:ascii="Arial" w:hAnsi="Arial" w:cs="Arial"/>
              </w:rPr>
              <w:t>HTTP</w:t>
            </w:r>
            <w:r w:rsidR="00F42DC8">
              <w:rPr>
                <w:rFonts w:ascii="Arial" w:hAnsi="Arial" w:cs="Arial"/>
              </w:rPr>
              <w:t xml:space="preserve"> (80</w:t>
            </w:r>
            <w:r>
              <w:rPr>
                <w:rFonts w:ascii="Arial" w:hAnsi="Arial" w:cs="Arial"/>
              </w:rPr>
              <w:t>80</w:t>
            </w:r>
            <w:r w:rsidR="00F42DC8">
              <w:rPr>
                <w:rFonts w:ascii="Arial" w:hAnsi="Arial" w:cs="Arial"/>
              </w:rPr>
              <w:t>)</w:t>
            </w:r>
          </w:p>
        </w:tc>
      </w:tr>
      <w:tr w:rsidR="00F42DC8" w:rsidRPr="00712180" w14:paraId="7766014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9C761F5" w14:textId="77777777" w:rsidR="00F42DC8" w:rsidRPr="00DD323C" w:rsidRDefault="00F42DC8"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105D26A" w14:textId="77777777" w:rsidR="00F42DC8" w:rsidRPr="00B34E90" w:rsidRDefault="00F42DC8" w:rsidP="00D46FA4">
            <w:pPr>
              <w:pStyle w:val="TableText0"/>
              <w:keepNext/>
              <w:keepLines/>
              <w:rPr>
                <w:rFonts w:ascii="Arial" w:hAnsi="Arial" w:cs="Arial"/>
                <w:lang w:val="en-US"/>
              </w:rPr>
            </w:pPr>
            <w:r w:rsidRPr="00B34E90">
              <w:rPr>
                <w:rFonts w:ascii="Arial" w:hAnsi="Arial" w:cs="Arial"/>
                <w:lang w:val="en-US"/>
              </w:rPr>
              <w:t>internal</w:t>
            </w:r>
          </w:p>
        </w:tc>
      </w:tr>
      <w:tr w:rsidR="00F42DC8" w:rsidRPr="006D2395" w14:paraId="673C554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F4ADECD" w14:textId="77777777" w:rsidR="00F42DC8" w:rsidRPr="00DD323C" w:rsidRDefault="00F42DC8"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16521D57" w14:textId="1D3973FC" w:rsidR="00F42DC8" w:rsidRPr="00B34E90" w:rsidRDefault="00F42DC8" w:rsidP="00D46FA4">
            <w:pPr>
              <w:pStyle w:val="TableText0"/>
              <w:keepNext/>
              <w:keepLines/>
              <w:rPr>
                <w:rFonts w:ascii="Arial" w:hAnsi="Arial" w:cs="Arial"/>
                <w:lang w:val="en-US"/>
              </w:rPr>
            </w:pPr>
            <w:r>
              <w:rPr>
                <w:rFonts w:ascii="Arial" w:hAnsi="Arial" w:cs="Arial"/>
                <w:lang w:val="en-US"/>
              </w:rPr>
              <w:t>Inbound</w:t>
            </w:r>
          </w:p>
        </w:tc>
      </w:tr>
      <w:tr w:rsidR="00F42DC8" w:rsidRPr="00A540D4" w14:paraId="4DED9B2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0A0EB0D" w14:textId="77777777" w:rsidR="00F42DC8" w:rsidRPr="00DD323C" w:rsidRDefault="00F42DC8"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8660C2C" w14:textId="77777777" w:rsidR="00F42DC8" w:rsidRPr="00B34E90" w:rsidRDefault="00F42DC8" w:rsidP="00D46FA4">
            <w:pPr>
              <w:pStyle w:val="TableText0"/>
              <w:keepNext/>
              <w:keepLines/>
              <w:rPr>
                <w:rFonts w:ascii="Arial" w:hAnsi="Arial" w:cs="Arial"/>
                <w:lang w:val="en-US"/>
              </w:rPr>
            </w:pPr>
            <w:r>
              <w:rPr>
                <w:rFonts w:ascii="Arial" w:hAnsi="Arial" w:cs="Arial"/>
                <w:lang w:val="en-US"/>
              </w:rPr>
              <w:t>yes</w:t>
            </w:r>
          </w:p>
        </w:tc>
      </w:tr>
      <w:tr w:rsidR="00F42DC8" w:rsidRPr="00B931BB" w14:paraId="78044FA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F66C0C0" w14:textId="77777777" w:rsidR="00F42DC8" w:rsidRPr="00DD323C" w:rsidRDefault="00F42DC8"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3FD5075" w14:textId="77777777" w:rsidR="00F42DC8" w:rsidRPr="00B34E90" w:rsidRDefault="00F42DC8" w:rsidP="00D46FA4">
            <w:pPr>
              <w:pStyle w:val="TableText0"/>
              <w:keepNext/>
              <w:keepLines/>
              <w:rPr>
                <w:rFonts w:ascii="Arial" w:hAnsi="Arial" w:cs="Arial"/>
                <w:lang w:val="en-US"/>
              </w:rPr>
            </w:pPr>
            <w:r w:rsidRPr="00B34E90">
              <w:rPr>
                <w:rFonts w:ascii="Arial" w:hAnsi="Arial" w:cs="Arial"/>
              </w:rPr>
              <w:t>Not specified</w:t>
            </w:r>
          </w:p>
        </w:tc>
      </w:tr>
      <w:tr w:rsidR="00F42DC8" w:rsidRPr="005220F1" w14:paraId="0F1E095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8708784" w14:textId="77777777" w:rsidR="00F42DC8" w:rsidRPr="00DD323C" w:rsidRDefault="00F42DC8"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700BC8AA" w14:textId="77777777" w:rsidR="00F42DC8" w:rsidRPr="00B34E90" w:rsidRDefault="00F42DC8" w:rsidP="00D46FA4">
            <w:pPr>
              <w:pStyle w:val="TableText0"/>
              <w:keepNext/>
              <w:keepLines/>
              <w:rPr>
                <w:rFonts w:ascii="Arial" w:hAnsi="Arial" w:cs="Arial"/>
                <w:lang w:val="en-US"/>
              </w:rPr>
            </w:pPr>
            <w:r w:rsidRPr="00B34E90">
              <w:rPr>
                <w:rFonts w:ascii="Arial" w:hAnsi="Arial" w:cs="Arial"/>
              </w:rPr>
              <w:t>Not specified</w:t>
            </w:r>
          </w:p>
        </w:tc>
      </w:tr>
      <w:tr w:rsidR="00F42DC8" w:rsidRPr="00B81AA8" w14:paraId="5187D67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E57F6BE" w14:textId="77777777" w:rsidR="00F42DC8" w:rsidRPr="00DD323C" w:rsidRDefault="00F42DC8"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FA17EBC" w14:textId="77777777" w:rsidR="00F42DC8" w:rsidRPr="00B34E90" w:rsidRDefault="00F42DC8" w:rsidP="00D46FA4">
            <w:pPr>
              <w:pStyle w:val="TableText0"/>
              <w:keepNext/>
              <w:keepLines/>
              <w:rPr>
                <w:rFonts w:ascii="Arial" w:hAnsi="Arial" w:cs="Arial"/>
              </w:rPr>
            </w:pPr>
            <w:r w:rsidRPr="00B34E90">
              <w:rPr>
                <w:rFonts w:ascii="Arial" w:hAnsi="Arial" w:cs="Arial"/>
              </w:rPr>
              <w:t>Not specified</w:t>
            </w:r>
          </w:p>
        </w:tc>
      </w:tr>
      <w:tr w:rsidR="00F42DC8" w:rsidRPr="00B81AA8" w14:paraId="314BCC4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33BDA8A" w14:textId="77777777" w:rsidR="00F42DC8" w:rsidRPr="00DD323C" w:rsidRDefault="00F42DC8"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0A3BC045" w14:textId="77777777" w:rsidR="00F42DC8" w:rsidRPr="00B34E90" w:rsidRDefault="00F42DC8" w:rsidP="00D46FA4">
            <w:pPr>
              <w:pStyle w:val="TableText0"/>
              <w:keepNext/>
              <w:keepLines/>
              <w:rPr>
                <w:rFonts w:ascii="Arial" w:hAnsi="Arial" w:cs="Arial"/>
              </w:rPr>
            </w:pPr>
            <w:r w:rsidRPr="00B34E90">
              <w:rPr>
                <w:rFonts w:ascii="Arial" w:hAnsi="Arial" w:cs="Arial"/>
              </w:rPr>
              <w:t>Not specified</w:t>
            </w:r>
          </w:p>
        </w:tc>
      </w:tr>
      <w:tr w:rsidR="00F42DC8" w:rsidRPr="00B81AA8" w14:paraId="4350FCF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3E82532" w14:textId="77777777" w:rsidR="00F42DC8" w:rsidRPr="00DD323C" w:rsidRDefault="00F42DC8"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3BE7B67F" w14:textId="77777777" w:rsidR="00F42DC8" w:rsidRPr="00B34E90" w:rsidRDefault="00F42DC8" w:rsidP="00D46FA4">
            <w:pPr>
              <w:pStyle w:val="TableText0"/>
              <w:keepNext/>
              <w:keepLines/>
              <w:rPr>
                <w:rFonts w:ascii="Arial" w:hAnsi="Arial" w:cs="Arial"/>
              </w:rPr>
            </w:pPr>
            <w:r w:rsidRPr="00B34E90">
              <w:rPr>
                <w:rFonts w:ascii="Arial" w:hAnsi="Arial" w:cs="Arial"/>
              </w:rPr>
              <w:t>Not specified</w:t>
            </w:r>
          </w:p>
        </w:tc>
      </w:tr>
    </w:tbl>
    <w:p w14:paraId="1505F0AB" w14:textId="18D6B432" w:rsidR="00F42DC8" w:rsidRDefault="00F42DC8" w:rsidP="00F42DC8">
      <w:pPr>
        <w:pStyle w:val="BodyText"/>
        <w:rPr>
          <w:lang w:val="en-US"/>
        </w:rPr>
      </w:pPr>
    </w:p>
    <w:p w14:paraId="5A38E578" w14:textId="5EB6FCDB" w:rsidR="00A45E87" w:rsidRPr="0057567F" w:rsidRDefault="00A45E87" w:rsidP="00A45E87">
      <w:pPr>
        <w:pStyle w:val="Heading5"/>
      </w:pPr>
      <w:r>
        <w:t>SOA</w:t>
      </w:r>
    </w:p>
    <w:tbl>
      <w:tblPr>
        <w:tblW w:w="5544" w:type="pct"/>
        <w:tblLook w:val="0000" w:firstRow="0" w:lastRow="0" w:firstColumn="0" w:lastColumn="0" w:noHBand="0" w:noVBand="0"/>
      </w:tblPr>
      <w:tblGrid>
        <w:gridCol w:w="3104"/>
        <w:gridCol w:w="6871"/>
      </w:tblGrid>
      <w:tr w:rsidR="00A45E87" w:rsidRPr="00F159FB" w14:paraId="559692C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3C81C89" w14:textId="77777777" w:rsidR="00A45E87" w:rsidRPr="00DD323C" w:rsidRDefault="00A45E87"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3EFB9BD8" w14:textId="38E9D5DC" w:rsidR="00A45E87" w:rsidRPr="00F159FB" w:rsidRDefault="00F34A7E" w:rsidP="00D46FA4">
            <w:pPr>
              <w:pStyle w:val="TableText0"/>
              <w:keepNext/>
              <w:keepLines/>
              <w:rPr>
                <w:rFonts w:ascii="Arial" w:hAnsi="Arial" w:cs="Arial"/>
                <w:lang w:val="en-US"/>
              </w:rPr>
            </w:pPr>
            <w:proofErr w:type="gramStart"/>
            <w:r>
              <w:rPr>
                <w:rFonts w:ascii="Arial" w:hAnsi="Arial" w:cs="Arial"/>
                <w:lang w:val="en-US"/>
              </w:rPr>
              <w:t>SOA</w:t>
            </w:r>
            <w:r w:rsidR="00CA3211">
              <w:rPr>
                <w:rFonts w:ascii="Arial" w:hAnsi="Arial" w:cs="Arial"/>
                <w:lang w:val="en-US"/>
              </w:rPr>
              <w:t xml:space="preserve"> </w:t>
            </w:r>
            <w:r w:rsidR="007E55B4">
              <w:rPr>
                <w:rFonts w:ascii="Arial" w:hAnsi="Arial" w:cs="Arial"/>
                <w:lang w:val="en-US"/>
              </w:rPr>
              <w:t xml:space="preserve"> connections</w:t>
            </w:r>
            <w:proofErr w:type="gramEnd"/>
            <w:r w:rsidR="007E55B4">
              <w:rPr>
                <w:rFonts w:ascii="Arial" w:hAnsi="Arial" w:cs="Arial"/>
                <w:lang w:val="en-US"/>
              </w:rPr>
              <w:t xml:space="preserve"> throug</w:t>
            </w:r>
            <w:r w:rsidR="00022699">
              <w:rPr>
                <w:rFonts w:ascii="Arial" w:hAnsi="Arial" w:cs="Arial"/>
                <w:lang w:val="en-US"/>
              </w:rPr>
              <w:t>h</w:t>
            </w:r>
            <w:r w:rsidR="007E55B4">
              <w:rPr>
                <w:rFonts w:ascii="Arial" w:hAnsi="Arial" w:cs="Arial"/>
                <w:lang w:val="en-US"/>
              </w:rPr>
              <w:t xml:space="preserve"> the load balancer</w:t>
            </w:r>
          </w:p>
        </w:tc>
      </w:tr>
      <w:tr w:rsidR="00A45E87" w:rsidRPr="00712180" w14:paraId="4E8C872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C897F96" w14:textId="77777777" w:rsidR="00A45E87" w:rsidRPr="00DD323C" w:rsidRDefault="00A45E87"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11F0662D" w14:textId="6C950BFC" w:rsidR="00A45E87" w:rsidRPr="00B34E90" w:rsidRDefault="005B5E57" w:rsidP="00D46FA4">
            <w:pPr>
              <w:pStyle w:val="TableText0"/>
              <w:keepNext/>
              <w:keepLines/>
              <w:rPr>
                <w:rFonts w:ascii="Arial" w:hAnsi="Arial" w:cs="Arial"/>
                <w:lang w:val="en-US"/>
              </w:rPr>
            </w:pPr>
            <w:r>
              <w:rPr>
                <w:rFonts w:ascii="Arial" w:hAnsi="Arial" w:cs="Arial"/>
              </w:rPr>
              <w:t>HTTP (8080)</w:t>
            </w:r>
          </w:p>
        </w:tc>
      </w:tr>
      <w:tr w:rsidR="00A45E87" w:rsidRPr="00712180" w14:paraId="24E8469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02A46A8" w14:textId="77777777" w:rsidR="00A45E87" w:rsidRPr="00DD323C" w:rsidRDefault="00A45E87"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0E539D3" w14:textId="77777777" w:rsidR="00A45E87" w:rsidRPr="00B34E90" w:rsidRDefault="00A45E87" w:rsidP="00D46FA4">
            <w:pPr>
              <w:pStyle w:val="TableText0"/>
              <w:keepNext/>
              <w:keepLines/>
              <w:rPr>
                <w:rFonts w:ascii="Arial" w:hAnsi="Arial" w:cs="Arial"/>
                <w:lang w:val="en-US"/>
              </w:rPr>
            </w:pPr>
            <w:r w:rsidRPr="00B34E90">
              <w:rPr>
                <w:rFonts w:ascii="Arial" w:hAnsi="Arial" w:cs="Arial"/>
                <w:lang w:val="en-US"/>
              </w:rPr>
              <w:t>internal</w:t>
            </w:r>
          </w:p>
        </w:tc>
      </w:tr>
      <w:tr w:rsidR="00A45E87" w:rsidRPr="006D2395" w14:paraId="5EC6EDF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DE90F81" w14:textId="77777777" w:rsidR="00A45E87" w:rsidRPr="00DD323C" w:rsidRDefault="00A45E87"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7104C358" w14:textId="19AB2C72" w:rsidR="00A45E87" w:rsidRPr="00B34E90" w:rsidRDefault="00ED6B12" w:rsidP="00D46FA4">
            <w:pPr>
              <w:pStyle w:val="TableText0"/>
              <w:keepNext/>
              <w:keepLines/>
              <w:rPr>
                <w:rFonts w:ascii="Arial" w:hAnsi="Arial" w:cs="Arial"/>
                <w:lang w:val="en-US"/>
              </w:rPr>
            </w:pPr>
            <w:r>
              <w:rPr>
                <w:rFonts w:ascii="Arial" w:hAnsi="Arial" w:cs="Arial"/>
                <w:lang w:val="en-US"/>
              </w:rPr>
              <w:t>Inbound</w:t>
            </w:r>
          </w:p>
        </w:tc>
      </w:tr>
      <w:tr w:rsidR="00A45E87" w:rsidRPr="00A540D4" w14:paraId="410BE53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0A52030" w14:textId="77777777" w:rsidR="00A45E87" w:rsidRPr="00DD323C" w:rsidRDefault="00A45E87"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9D08F08" w14:textId="77777777" w:rsidR="00A45E87" w:rsidRPr="00B34E90" w:rsidRDefault="00A45E87" w:rsidP="00D46FA4">
            <w:pPr>
              <w:pStyle w:val="TableText0"/>
              <w:keepNext/>
              <w:keepLines/>
              <w:rPr>
                <w:rFonts w:ascii="Arial" w:hAnsi="Arial" w:cs="Arial"/>
                <w:lang w:val="en-US"/>
              </w:rPr>
            </w:pPr>
            <w:r w:rsidRPr="00B34E90">
              <w:rPr>
                <w:rFonts w:ascii="Arial" w:hAnsi="Arial" w:cs="Arial"/>
                <w:lang w:val="en-US"/>
              </w:rPr>
              <w:t>yes</w:t>
            </w:r>
          </w:p>
        </w:tc>
      </w:tr>
      <w:tr w:rsidR="00A45E87" w:rsidRPr="00B931BB" w14:paraId="2A1C8A8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06581D8" w14:textId="77777777" w:rsidR="00A45E87" w:rsidRPr="00DD323C" w:rsidRDefault="00A45E87"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5132EF8B" w14:textId="77777777" w:rsidR="00A45E87" w:rsidRPr="00B34E90" w:rsidRDefault="00A45E87" w:rsidP="00D46FA4">
            <w:pPr>
              <w:pStyle w:val="TableText0"/>
              <w:keepNext/>
              <w:keepLines/>
              <w:rPr>
                <w:rFonts w:ascii="Arial" w:hAnsi="Arial" w:cs="Arial"/>
                <w:lang w:val="en-US"/>
              </w:rPr>
            </w:pPr>
            <w:r w:rsidRPr="00B34E90">
              <w:rPr>
                <w:rFonts w:ascii="Arial" w:hAnsi="Arial" w:cs="Arial"/>
              </w:rPr>
              <w:t>Not specified</w:t>
            </w:r>
          </w:p>
        </w:tc>
      </w:tr>
      <w:tr w:rsidR="00A45E87" w:rsidRPr="005220F1" w14:paraId="5A22E63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3FC3065" w14:textId="77777777" w:rsidR="00A45E87" w:rsidRPr="00DD323C" w:rsidRDefault="00A45E87"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1CD95F1F" w14:textId="77777777" w:rsidR="00A45E87" w:rsidRPr="00B34E90" w:rsidRDefault="00A45E87" w:rsidP="00D46FA4">
            <w:pPr>
              <w:pStyle w:val="TableText0"/>
              <w:keepNext/>
              <w:keepLines/>
              <w:rPr>
                <w:rFonts w:ascii="Arial" w:hAnsi="Arial" w:cs="Arial"/>
                <w:lang w:val="en-US"/>
              </w:rPr>
            </w:pPr>
            <w:r w:rsidRPr="00B34E90">
              <w:rPr>
                <w:rFonts w:ascii="Arial" w:hAnsi="Arial" w:cs="Arial"/>
              </w:rPr>
              <w:t>Not specified</w:t>
            </w:r>
          </w:p>
        </w:tc>
      </w:tr>
      <w:tr w:rsidR="00A45E87" w:rsidRPr="00B81AA8" w14:paraId="1B0A0AA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7E7213B" w14:textId="77777777" w:rsidR="00A45E87" w:rsidRPr="00DD323C" w:rsidRDefault="00A45E87"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48F285F6" w14:textId="77777777" w:rsidR="00A45E87" w:rsidRPr="00B34E90" w:rsidRDefault="00A45E87" w:rsidP="00D46FA4">
            <w:pPr>
              <w:pStyle w:val="TableText0"/>
              <w:keepNext/>
              <w:keepLines/>
              <w:rPr>
                <w:rFonts w:ascii="Arial" w:hAnsi="Arial" w:cs="Arial"/>
              </w:rPr>
            </w:pPr>
            <w:r w:rsidRPr="00B34E90">
              <w:rPr>
                <w:rFonts w:ascii="Arial" w:hAnsi="Arial" w:cs="Arial"/>
              </w:rPr>
              <w:t>Not specified</w:t>
            </w:r>
          </w:p>
        </w:tc>
      </w:tr>
      <w:tr w:rsidR="00A45E87" w:rsidRPr="00B81AA8" w14:paraId="604E237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B4886A8" w14:textId="77777777" w:rsidR="00A45E87" w:rsidRPr="00DD323C" w:rsidRDefault="00A45E87"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5862C5E1" w14:textId="77777777" w:rsidR="00A45E87" w:rsidRPr="00B34E90" w:rsidRDefault="00A45E87" w:rsidP="00D46FA4">
            <w:pPr>
              <w:pStyle w:val="TableText0"/>
              <w:keepNext/>
              <w:keepLines/>
              <w:rPr>
                <w:rFonts w:ascii="Arial" w:hAnsi="Arial" w:cs="Arial"/>
              </w:rPr>
            </w:pPr>
            <w:r w:rsidRPr="00B34E90">
              <w:rPr>
                <w:rFonts w:ascii="Arial" w:hAnsi="Arial" w:cs="Arial"/>
              </w:rPr>
              <w:t>Not specified</w:t>
            </w:r>
          </w:p>
        </w:tc>
      </w:tr>
      <w:tr w:rsidR="00A45E87" w:rsidRPr="00B81AA8" w14:paraId="5A474AE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0B3D7E3" w14:textId="77777777" w:rsidR="00A45E87" w:rsidRPr="00DD323C" w:rsidRDefault="00A45E87"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7E6DEDC3" w14:textId="77777777" w:rsidR="00A45E87" w:rsidRPr="00B34E90" w:rsidRDefault="00A45E87" w:rsidP="00D46FA4">
            <w:pPr>
              <w:pStyle w:val="TableText0"/>
              <w:keepNext/>
              <w:keepLines/>
              <w:rPr>
                <w:rFonts w:ascii="Arial" w:hAnsi="Arial" w:cs="Arial"/>
              </w:rPr>
            </w:pPr>
            <w:r w:rsidRPr="00B34E90">
              <w:rPr>
                <w:rFonts w:ascii="Arial" w:hAnsi="Arial" w:cs="Arial"/>
              </w:rPr>
              <w:t>Not specified</w:t>
            </w:r>
          </w:p>
        </w:tc>
      </w:tr>
    </w:tbl>
    <w:p w14:paraId="7C122DF3" w14:textId="77777777" w:rsidR="00A45E87" w:rsidRDefault="00A45E87" w:rsidP="00A45E87">
      <w:pPr>
        <w:pStyle w:val="BodyText"/>
        <w:rPr>
          <w:lang w:val="en-US"/>
        </w:rPr>
      </w:pPr>
    </w:p>
    <w:p w14:paraId="0B61A188" w14:textId="5A799702" w:rsidR="006B23EC" w:rsidRPr="0057567F" w:rsidRDefault="006B23EC" w:rsidP="006B23EC">
      <w:pPr>
        <w:pStyle w:val="Heading5"/>
      </w:pPr>
      <w:r>
        <w:lastRenderedPageBreak/>
        <w:t>SONAR EAI application</w:t>
      </w:r>
    </w:p>
    <w:tbl>
      <w:tblPr>
        <w:tblW w:w="5544" w:type="pct"/>
        <w:tblLook w:val="0000" w:firstRow="0" w:lastRow="0" w:firstColumn="0" w:lastColumn="0" w:noHBand="0" w:noVBand="0"/>
      </w:tblPr>
      <w:tblGrid>
        <w:gridCol w:w="3104"/>
        <w:gridCol w:w="6871"/>
      </w:tblGrid>
      <w:tr w:rsidR="006B23EC" w:rsidRPr="00F159FB" w14:paraId="0DE9BCE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B7EA13E" w14:textId="77777777" w:rsidR="006B23EC" w:rsidRPr="00DD323C" w:rsidRDefault="006B23EC"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03FCA244" w14:textId="7547F2E9" w:rsidR="006B23EC" w:rsidRPr="00F159FB" w:rsidRDefault="006B23EC" w:rsidP="00D46FA4">
            <w:pPr>
              <w:pStyle w:val="TableText0"/>
              <w:keepNext/>
              <w:keepLines/>
              <w:rPr>
                <w:rFonts w:ascii="Arial" w:hAnsi="Arial" w:cs="Arial"/>
                <w:lang w:val="en-US"/>
              </w:rPr>
            </w:pPr>
            <w:r w:rsidRPr="00F159FB">
              <w:rPr>
                <w:rFonts w:ascii="Arial" w:hAnsi="Arial" w:cs="Arial"/>
                <w:lang w:val="en-US"/>
              </w:rPr>
              <w:t xml:space="preserve">Access to </w:t>
            </w:r>
            <w:r w:rsidR="009C0C1E">
              <w:rPr>
                <w:rFonts w:ascii="Arial" w:hAnsi="Arial" w:cs="Arial"/>
                <w:lang w:val="en-US"/>
              </w:rPr>
              <w:t>the SONAR EAI back-end</w:t>
            </w:r>
          </w:p>
        </w:tc>
      </w:tr>
      <w:tr w:rsidR="006B23EC" w:rsidRPr="00712180" w14:paraId="682A8F0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B00DE94" w14:textId="77777777" w:rsidR="006B23EC" w:rsidRPr="00DD323C" w:rsidRDefault="006B23EC"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4B67CCD9" w14:textId="3F2F336C" w:rsidR="006B23EC" w:rsidRPr="00B34E90" w:rsidRDefault="009C0C1E" w:rsidP="00D46FA4">
            <w:pPr>
              <w:pStyle w:val="TableText0"/>
              <w:keepNext/>
              <w:keepLines/>
              <w:rPr>
                <w:rFonts w:ascii="Arial" w:hAnsi="Arial" w:cs="Arial"/>
                <w:lang w:val="en-US"/>
              </w:rPr>
            </w:pPr>
            <w:r>
              <w:rPr>
                <w:rFonts w:ascii="Arial" w:hAnsi="Arial" w:cs="Arial"/>
              </w:rPr>
              <w:t>HTTP (80)</w:t>
            </w:r>
          </w:p>
        </w:tc>
      </w:tr>
      <w:tr w:rsidR="006B23EC" w:rsidRPr="00712180" w14:paraId="3BB1381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3BEC6FB" w14:textId="77777777" w:rsidR="006B23EC" w:rsidRPr="00DD323C" w:rsidRDefault="006B23EC"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08E45C2F" w14:textId="77777777" w:rsidR="006B23EC" w:rsidRPr="00B34E90" w:rsidRDefault="006B23EC" w:rsidP="00D46FA4">
            <w:pPr>
              <w:pStyle w:val="TableText0"/>
              <w:keepNext/>
              <w:keepLines/>
              <w:rPr>
                <w:rFonts w:ascii="Arial" w:hAnsi="Arial" w:cs="Arial"/>
                <w:lang w:val="en-US"/>
              </w:rPr>
            </w:pPr>
            <w:r w:rsidRPr="00B34E90">
              <w:rPr>
                <w:rFonts w:ascii="Arial" w:hAnsi="Arial" w:cs="Arial"/>
                <w:lang w:val="en-US"/>
              </w:rPr>
              <w:t>internal</w:t>
            </w:r>
          </w:p>
        </w:tc>
      </w:tr>
      <w:tr w:rsidR="006B23EC" w:rsidRPr="006D2395" w14:paraId="6D0CED0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8C27D7D" w14:textId="77777777" w:rsidR="006B23EC" w:rsidRPr="00DD323C" w:rsidRDefault="006B23EC"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7854ECCA" w14:textId="77777777" w:rsidR="006B23EC" w:rsidRPr="00B34E90" w:rsidRDefault="006B23EC" w:rsidP="00D46FA4">
            <w:pPr>
              <w:pStyle w:val="TableText0"/>
              <w:keepNext/>
              <w:keepLines/>
              <w:rPr>
                <w:rFonts w:ascii="Arial" w:hAnsi="Arial" w:cs="Arial"/>
                <w:lang w:val="en-US"/>
              </w:rPr>
            </w:pPr>
            <w:r w:rsidRPr="00B34E90">
              <w:rPr>
                <w:rFonts w:ascii="Arial" w:hAnsi="Arial" w:cs="Arial"/>
                <w:lang w:val="en-US"/>
              </w:rPr>
              <w:t>Outbound</w:t>
            </w:r>
          </w:p>
        </w:tc>
      </w:tr>
      <w:tr w:rsidR="006B23EC" w:rsidRPr="00A540D4" w14:paraId="5DE8E5B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3EF0CAD" w14:textId="77777777" w:rsidR="006B23EC" w:rsidRPr="00DD323C" w:rsidRDefault="006B23EC"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4C6138E" w14:textId="77777777" w:rsidR="006B23EC" w:rsidRPr="00B34E90" w:rsidRDefault="006B23EC" w:rsidP="00D46FA4">
            <w:pPr>
              <w:pStyle w:val="TableText0"/>
              <w:keepNext/>
              <w:keepLines/>
              <w:rPr>
                <w:rFonts w:ascii="Arial" w:hAnsi="Arial" w:cs="Arial"/>
                <w:lang w:val="en-US"/>
              </w:rPr>
            </w:pPr>
            <w:r w:rsidRPr="00B34E90">
              <w:rPr>
                <w:rFonts w:ascii="Arial" w:hAnsi="Arial" w:cs="Arial"/>
                <w:lang w:val="en-US"/>
              </w:rPr>
              <w:t>yes</w:t>
            </w:r>
          </w:p>
        </w:tc>
      </w:tr>
      <w:tr w:rsidR="006B23EC" w:rsidRPr="00B931BB" w14:paraId="51217FD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AC22B26" w14:textId="77777777" w:rsidR="006B23EC" w:rsidRPr="00DD323C" w:rsidRDefault="006B23EC"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5FE2015" w14:textId="77777777" w:rsidR="006B23EC" w:rsidRPr="00B34E90" w:rsidRDefault="006B23EC" w:rsidP="00D46FA4">
            <w:pPr>
              <w:pStyle w:val="TableText0"/>
              <w:keepNext/>
              <w:keepLines/>
              <w:rPr>
                <w:rFonts w:ascii="Arial" w:hAnsi="Arial" w:cs="Arial"/>
                <w:lang w:val="en-US"/>
              </w:rPr>
            </w:pPr>
            <w:r w:rsidRPr="00B34E90">
              <w:rPr>
                <w:rFonts w:ascii="Arial" w:hAnsi="Arial" w:cs="Arial"/>
              </w:rPr>
              <w:t>Not specified</w:t>
            </w:r>
          </w:p>
        </w:tc>
      </w:tr>
      <w:tr w:rsidR="006B23EC" w:rsidRPr="005220F1" w14:paraId="5086E36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D3286D8" w14:textId="77777777" w:rsidR="006B23EC" w:rsidRPr="00DD323C" w:rsidRDefault="006B23EC"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666BCC3B" w14:textId="77777777" w:rsidR="006B23EC" w:rsidRPr="00B34E90" w:rsidRDefault="006B23EC" w:rsidP="00D46FA4">
            <w:pPr>
              <w:pStyle w:val="TableText0"/>
              <w:keepNext/>
              <w:keepLines/>
              <w:rPr>
                <w:rFonts w:ascii="Arial" w:hAnsi="Arial" w:cs="Arial"/>
                <w:lang w:val="en-US"/>
              </w:rPr>
            </w:pPr>
            <w:r w:rsidRPr="00B34E90">
              <w:rPr>
                <w:rFonts w:ascii="Arial" w:hAnsi="Arial" w:cs="Arial"/>
              </w:rPr>
              <w:t>Not specified</w:t>
            </w:r>
          </w:p>
        </w:tc>
      </w:tr>
      <w:tr w:rsidR="006B23EC" w:rsidRPr="00B81AA8" w14:paraId="7ED059C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1CDC1F3" w14:textId="77777777" w:rsidR="006B23EC" w:rsidRPr="00DD323C" w:rsidRDefault="006B23EC"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2D966C95" w14:textId="77777777" w:rsidR="006B23EC" w:rsidRPr="00B34E90" w:rsidRDefault="006B23EC" w:rsidP="00D46FA4">
            <w:pPr>
              <w:pStyle w:val="TableText0"/>
              <w:keepNext/>
              <w:keepLines/>
              <w:rPr>
                <w:rFonts w:ascii="Arial" w:hAnsi="Arial" w:cs="Arial"/>
              </w:rPr>
            </w:pPr>
            <w:r w:rsidRPr="00B34E90">
              <w:rPr>
                <w:rFonts w:ascii="Arial" w:hAnsi="Arial" w:cs="Arial"/>
              </w:rPr>
              <w:t>Not specified</w:t>
            </w:r>
          </w:p>
        </w:tc>
      </w:tr>
      <w:tr w:rsidR="006B23EC" w:rsidRPr="00B81AA8" w14:paraId="5213216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A113CB4" w14:textId="77777777" w:rsidR="006B23EC" w:rsidRPr="00DD323C" w:rsidRDefault="006B23EC"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252805D" w14:textId="77777777" w:rsidR="006B23EC" w:rsidRPr="00B34E90" w:rsidRDefault="006B23EC" w:rsidP="00D46FA4">
            <w:pPr>
              <w:pStyle w:val="TableText0"/>
              <w:keepNext/>
              <w:keepLines/>
              <w:rPr>
                <w:rFonts w:ascii="Arial" w:hAnsi="Arial" w:cs="Arial"/>
              </w:rPr>
            </w:pPr>
            <w:r w:rsidRPr="00B34E90">
              <w:rPr>
                <w:rFonts w:ascii="Arial" w:hAnsi="Arial" w:cs="Arial"/>
              </w:rPr>
              <w:t>Not specified</w:t>
            </w:r>
          </w:p>
        </w:tc>
      </w:tr>
      <w:tr w:rsidR="006B23EC" w:rsidRPr="00B81AA8" w14:paraId="45DE6ED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2F4B63F" w14:textId="77777777" w:rsidR="006B23EC" w:rsidRPr="00DD323C" w:rsidRDefault="006B23EC"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41005C37" w14:textId="77777777" w:rsidR="006B23EC" w:rsidRPr="00B34E90" w:rsidRDefault="006B23EC" w:rsidP="00D46FA4">
            <w:pPr>
              <w:pStyle w:val="TableText0"/>
              <w:keepNext/>
              <w:keepLines/>
              <w:rPr>
                <w:rFonts w:ascii="Arial" w:hAnsi="Arial" w:cs="Arial"/>
              </w:rPr>
            </w:pPr>
            <w:r w:rsidRPr="00B34E90">
              <w:rPr>
                <w:rFonts w:ascii="Arial" w:hAnsi="Arial" w:cs="Arial"/>
              </w:rPr>
              <w:t>Not specified</w:t>
            </w:r>
          </w:p>
        </w:tc>
      </w:tr>
    </w:tbl>
    <w:p w14:paraId="3A4F7CCB" w14:textId="77777777" w:rsidR="005B5E57" w:rsidRDefault="005B5E57" w:rsidP="005B5E57">
      <w:pPr>
        <w:pStyle w:val="BodyText"/>
        <w:rPr>
          <w:lang w:val="en-US"/>
        </w:rPr>
      </w:pPr>
    </w:p>
    <w:p w14:paraId="16735376" w14:textId="77777777" w:rsidR="005B5E57" w:rsidRPr="0057567F" w:rsidRDefault="005B5E57" w:rsidP="005B5E57">
      <w:pPr>
        <w:pStyle w:val="Heading5"/>
      </w:pPr>
      <w:r w:rsidRPr="0057567F">
        <w:t>SONAR Gateway</w:t>
      </w:r>
    </w:p>
    <w:tbl>
      <w:tblPr>
        <w:tblW w:w="5544" w:type="pct"/>
        <w:tblLook w:val="0000" w:firstRow="0" w:lastRow="0" w:firstColumn="0" w:lastColumn="0" w:noHBand="0" w:noVBand="0"/>
      </w:tblPr>
      <w:tblGrid>
        <w:gridCol w:w="3104"/>
        <w:gridCol w:w="6871"/>
      </w:tblGrid>
      <w:tr w:rsidR="005B5E57" w:rsidRPr="00F159FB" w14:paraId="7740D89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15595EE" w14:textId="77777777" w:rsidR="005B5E57" w:rsidRPr="00DD323C" w:rsidRDefault="005B5E57"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2B65B0EA" w14:textId="77777777" w:rsidR="005B5E57" w:rsidRPr="00F159FB" w:rsidRDefault="005B5E57" w:rsidP="00240C58">
            <w:pPr>
              <w:pStyle w:val="TableText0"/>
              <w:keepNext/>
              <w:keepLines/>
              <w:rPr>
                <w:rFonts w:ascii="Arial" w:hAnsi="Arial" w:cs="Arial"/>
                <w:lang w:val="en-US"/>
              </w:rPr>
            </w:pPr>
            <w:r w:rsidRPr="00763759">
              <w:rPr>
                <w:rFonts w:ascii="Arial" w:hAnsi="Arial" w:cs="Arial"/>
                <w:lang w:val="en-US"/>
              </w:rPr>
              <w:t>Access to config and status data</w:t>
            </w:r>
          </w:p>
        </w:tc>
      </w:tr>
      <w:tr w:rsidR="005B5E57" w:rsidRPr="00712180" w14:paraId="7F54A3C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DC24C63" w14:textId="77777777" w:rsidR="005B5E57" w:rsidRPr="00DD323C" w:rsidRDefault="005B5E57"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1F92D88" w14:textId="77777777" w:rsidR="005B5E57" w:rsidRPr="00B34E90" w:rsidRDefault="005B5E57" w:rsidP="00240C58">
            <w:pPr>
              <w:pStyle w:val="TableText0"/>
              <w:keepNext/>
              <w:keepLines/>
              <w:rPr>
                <w:rFonts w:ascii="Arial" w:hAnsi="Arial" w:cs="Arial"/>
                <w:lang w:val="en-US"/>
              </w:rPr>
            </w:pPr>
            <w:r w:rsidRPr="004117ED">
              <w:rPr>
                <w:rFonts w:ascii="Arial" w:hAnsi="Arial" w:cs="Arial"/>
              </w:rPr>
              <w:t>Proprietary</w:t>
            </w:r>
            <w:r>
              <w:rPr>
                <w:rFonts w:ascii="Arial" w:hAnsi="Arial" w:cs="Arial"/>
              </w:rPr>
              <w:t xml:space="preserve"> (2321)</w:t>
            </w:r>
          </w:p>
        </w:tc>
      </w:tr>
      <w:tr w:rsidR="005B5E57" w:rsidRPr="00712180" w14:paraId="11D6E68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D1B0BEF" w14:textId="77777777" w:rsidR="005B5E57" w:rsidRPr="00DD323C" w:rsidRDefault="005B5E57"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41A5D486" w14:textId="77777777" w:rsidR="005B5E57" w:rsidRPr="00B34E90" w:rsidRDefault="005B5E57" w:rsidP="00240C58">
            <w:pPr>
              <w:pStyle w:val="TableText0"/>
              <w:keepNext/>
              <w:keepLines/>
              <w:rPr>
                <w:rFonts w:ascii="Arial" w:hAnsi="Arial" w:cs="Arial"/>
                <w:lang w:val="en-US"/>
              </w:rPr>
            </w:pPr>
            <w:r w:rsidRPr="00B34E90">
              <w:rPr>
                <w:rFonts w:ascii="Arial" w:hAnsi="Arial" w:cs="Arial"/>
                <w:lang w:val="en-US"/>
              </w:rPr>
              <w:t>internal</w:t>
            </w:r>
          </w:p>
        </w:tc>
      </w:tr>
      <w:tr w:rsidR="005B5E57" w:rsidRPr="006D2395" w14:paraId="2CC4BFD5"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C56BEAD" w14:textId="77777777" w:rsidR="005B5E57" w:rsidRPr="00DD323C" w:rsidRDefault="005B5E57"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6DDF9CC" w14:textId="77777777" w:rsidR="005B5E57" w:rsidRPr="00B34E90" w:rsidRDefault="005B5E57" w:rsidP="00240C58">
            <w:pPr>
              <w:pStyle w:val="TableText0"/>
              <w:keepNext/>
              <w:keepLines/>
              <w:rPr>
                <w:rFonts w:ascii="Arial" w:hAnsi="Arial" w:cs="Arial"/>
                <w:lang w:val="en-US"/>
              </w:rPr>
            </w:pPr>
            <w:r w:rsidRPr="00B34E90">
              <w:rPr>
                <w:rFonts w:ascii="Arial" w:hAnsi="Arial" w:cs="Arial"/>
                <w:lang w:val="en-US"/>
              </w:rPr>
              <w:t>Outbound</w:t>
            </w:r>
          </w:p>
        </w:tc>
      </w:tr>
      <w:tr w:rsidR="005B5E57" w:rsidRPr="00A540D4" w14:paraId="2049FEB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300151D" w14:textId="77777777" w:rsidR="005B5E57" w:rsidRPr="00DD323C" w:rsidRDefault="005B5E57"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536BEFF" w14:textId="77777777" w:rsidR="005B5E57" w:rsidRPr="00B34E90" w:rsidRDefault="005B5E57" w:rsidP="00240C58">
            <w:pPr>
              <w:pStyle w:val="TableText0"/>
              <w:keepNext/>
              <w:keepLines/>
              <w:rPr>
                <w:rFonts w:ascii="Arial" w:hAnsi="Arial" w:cs="Arial"/>
                <w:lang w:val="en-US"/>
              </w:rPr>
            </w:pPr>
            <w:r w:rsidRPr="00B34E90">
              <w:rPr>
                <w:rFonts w:ascii="Arial" w:hAnsi="Arial" w:cs="Arial"/>
                <w:lang w:val="en-US"/>
              </w:rPr>
              <w:t>yes</w:t>
            </w:r>
          </w:p>
        </w:tc>
      </w:tr>
      <w:tr w:rsidR="005B5E57" w:rsidRPr="00B931BB" w14:paraId="023DABB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1BDE0FD" w14:textId="77777777" w:rsidR="005B5E57" w:rsidRPr="00DD323C" w:rsidRDefault="005B5E57"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7C6D2552" w14:textId="77777777" w:rsidR="005B5E57" w:rsidRPr="00B34E90" w:rsidRDefault="005B5E57" w:rsidP="00240C58">
            <w:pPr>
              <w:pStyle w:val="TableText0"/>
              <w:keepNext/>
              <w:keepLines/>
              <w:rPr>
                <w:rFonts w:ascii="Arial" w:hAnsi="Arial" w:cs="Arial"/>
                <w:lang w:val="en-US"/>
              </w:rPr>
            </w:pPr>
            <w:r w:rsidRPr="00B34E90">
              <w:rPr>
                <w:rFonts w:ascii="Arial" w:hAnsi="Arial" w:cs="Arial"/>
              </w:rPr>
              <w:t>Not specified</w:t>
            </w:r>
          </w:p>
        </w:tc>
      </w:tr>
      <w:tr w:rsidR="005B5E57" w:rsidRPr="005220F1" w14:paraId="7048EA1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2F10E68" w14:textId="77777777" w:rsidR="005B5E57" w:rsidRPr="00DD323C" w:rsidRDefault="005B5E57"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44C2627B" w14:textId="77777777" w:rsidR="005B5E57" w:rsidRPr="00B34E90" w:rsidRDefault="005B5E57" w:rsidP="00240C58">
            <w:pPr>
              <w:pStyle w:val="TableText0"/>
              <w:keepNext/>
              <w:keepLines/>
              <w:rPr>
                <w:rFonts w:ascii="Arial" w:hAnsi="Arial" w:cs="Arial"/>
                <w:lang w:val="en-US"/>
              </w:rPr>
            </w:pPr>
            <w:r w:rsidRPr="00B34E90">
              <w:rPr>
                <w:rFonts w:ascii="Arial" w:hAnsi="Arial" w:cs="Arial"/>
              </w:rPr>
              <w:t>Not specified</w:t>
            </w:r>
          </w:p>
        </w:tc>
      </w:tr>
      <w:tr w:rsidR="005B5E57" w:rsidRPr="00B81AA8" w14:paraId="4222DC9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849534A" w14:textId="77777777" w:rsidR="005B5E57" w:rsidRPr="00DD323C" w:rsidRDefault="005B5E57"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700D1D1D" w14:textId="77777777" w:rsidR="005B5E57" w:rsidRPr="00B34E90" w:rsidRDefault="005B5E57" w:rsidP="00240C58">
            <w:pPr>
              <w:pStyle w:val="TableText0"/>
              <w:keepNext/>
              <w:keepLines/>
              <w:rPr>
                <w:rFonts w:ascii="Arial" w:hAnsi="Arial" w:cs="Arial"/>
              </w:rPr>
            </w:pPr>
            <w:r w:rsidRPr="00B34E90">
              <w:rPr>
                <w:rFonts w:ascii="Arial" w:hAnsi="Arial" w:cs="Arial"/>
              </w:rPr>
              <w:t>Not specified</w:t>
            </w:r>
          </w:p>
        </w:tc>
      </w:tr>
      <w:tr w:rsidR="005B5E57" w:rsidRPr="00B81AA8" w14:paraId="44F98215"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E748A68" w14:textId="77777777" w:rsidR="005B5E57" w:rsidRPr="00DD323C" w:rsidRDefault="005B5E57"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67EE888D" w14:textId="77777777" w:rsidR="005B5E57" w:rsidRPr="00B34E90" w:rsidRDefault="005B5E57" w:rsidP="00240C58">
            <w:pPr>
              <w:pStyle w:val="TableText0"/>
              <w:keepNext/>
              <w:keepLines/>
              <w:rPr>
                <w:rFonts w:ascii="Arial" w:hAnsi="Arial" w:cs="Arial"/>
              </w:rPr>
            </w:pPr>
            <w:r w:rsidRPr="00B34E90">
              <w:rPr>
                <w:rFonts w:ascii="Arial" w:hAnsi="Arial" w:cs="Arial"/>
              </w:rPr>
              <w:t>Not specified</w:t>
            </w:r>
          </w:p>
        </w:tc>
      </w:tr>
      <w:tr w:rsidR="005B5E57" w:rsidRPr="00B81AA8" w14:paraId="400A5ED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30038F2" w14:textId="77777777" w:rsidR="005B5E57" w:rsidRPr="00DD323C" w:rsidRDefault="005B5E57"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A95632C" w14:textId="77777777" w:rsidR="005B5E57" w:rsidRPr="00B34E90" w:rsidRDefault="005B5E57" w:rsidP="00240C58">
            <w:pPr>
              <w:pStyle w:val="TableText0"/>
              <w:keepNext/>
              <w:keepLines/>
              <w:rPr>
                <w:rFonts w:ascii="Arial" w:hAnsi="Arial" w:cs="Arial"/>
              </w:rPr>
            </w:pPr>
            <w:r w:rsidRPr="00B34E90">
              <w:rPr>
                <w:rFonts w:ascii="Arial" w:hAnsi="Arial" w:cs="Arial"/>
              </w:rPr>
              <w:t>Not specified</w:t>
            </w:r>
          </w:p>
        </w:tc>
      </w:tr>
    </w:tbl>
    <w:p w14:paraId="68E5E986" w14:textId="77777777" w:rsidR="005B5E57" w:rsidRDefault="005B5E57" w:rsidP="005B5E57">
      <w:pPr>
        <w:pStyle w:val="BodyText"/>
        <w:rPr>
          <w:lang w:val="en-US"/>
        </w:rPr>
      </w:pPr>
    </w:p>
    <w:p w14:paraId="573C9E15" w14:textId="77777777" w:rsidR="005B5E57" w:rsidRPr="0057567F" w:rsidRDefault="005B5E57" w:rsidP="005B5E57">
      <w:pPr>
        <w:pStyle w:val="Heading5"/>
      </w:pPr>
      <w:r w:rsidRPr="0057567F">
        <w:t>SONAR file system</w:t>
      </w:r>
    </w:p>
    <w:tbl>
      <w:tblPr>
        <w:tblW w:w="5544" w:type="pct"/>
        <w:tblLook w:val="0000" w:firstRow="0" w:lastRow="0" w:firstColumn="0" w:lastColumn="0" w:noHBand="0" w:noVBand="0"/>
      </w:tblPr>
      <w:tblGrid>
        <w:gridCol w:w="3104"/>
        <w:gridCol w:w="6871"/>
      </w:tblGrid>
      <w:tr w:rsidR="005B5E57" w:rsidRPr="00F159FB" w14:paraId="014331C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B8974C1" w14:textId="77777777" w:rsidR="005B5E57" w:rsidRPr="00DD323C" w:rsidRDefault="005B5E57"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7350E3E1" w14:textId="77777777" w:rsidR="005B5E57" w:rsidRPr="00F159FB" w:rsidRDefault="005B5E57" w:rsidP="00240C58">
            <w:pPr>
              <w:pStyle w:val="TableText0"/>
              <w:keepNext/>
              <w:keepLines/>
              <w:rPr>
                <w:rFonts w:ascii="Arial" w:hAnsi="Arial" w:cs="Arial"/>
                <w:lang w:val="en-US"/>
              </w:rPr>
            </w:pPr>
            <w:r w:rsidRPr="00F159FB">
              <w:rPr>
                <w:rFonts w:ascii="Arial" w:hAnsi="Arial" w:cs="Arial"/>
                <w:lang w:val="en-US"/>
              </w:rPr>
              <w:t xml:space="preserve">Access to SONAR </w:t>
            </w:r>
            <w:r>
              <w:rPr>
                <w:rFonts w:ascii="Arial" w:hAnsi="Arial" w:cs="Arial"/>
                <w:lang w:val="en-US"/>
              </w:rPr>
              <w:t>file system</w:t>
            </w:r>
          </w:p>
        </w:tc>
      </w:tr>
      <w:tr w:rsidR="005B5E57" w:rsidRPr="00712180" w14:paraId="4166CB6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9D9E063" w14:textId="77777777" w:rsidR="005B5E57" w:rsidRPr="00DD323C" w:rsidRDefault="005B5E57"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0681ECD1" w14:textId="77777777" w:rsidR="005B5E57" w:rsidRPr="00B34E90" w:rsidRDefault="005B5E57" w:rsidP="00240C58">
            <w:pPr>
              <w:pStyle w:val="TableText0"/>
              <w:keepNext/>
              <w:keepLines/>
              <w:rPr>
                <w:rFonts w:ascii="Arial" w:hAnsi="Arial" w:cs="Arial"/>
                <w:lang w:val="en-US"/>
              </w:rPr>
            </w:pPr>
            <w:r>
              <w:rPr>
                <w:rFonts w:ascii="Arial" w:hAnsi="Arial" w:cs="Arial"/>
              </w:rPr>
              <w:t>NFS (2049,111)</w:t>
            </w:r>
          </w:p>
        </w:tc>
      </w:tr>
      <w:tr w:rsidR="005B5E57" w:rsidRPr="00712180" w14:paraId="1876DDC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F961CD4" w14:textId="77777777" w:rsidR="005B5E57" w:rsidRPr="00DD323C" w:rsidRDefault="005B5E57"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5CDCAA1C" w14:textId="77777777" w:rsidR="005B5E57" w:rsidRPr="00B34E90" w:rsidRDefault="005B5E57" w:rsidP="00240C58">
            <w:pPr>
              <w:pStyle w:val="TableText0"/>
              <w:keepNext/>
              <w:keepLines/>
              <w:rPr>
                <w:rFonts w:ascii="Arial" w:hAnsi="Arial" w:cs="Arial"/>
                <w:lang w:val="en-US"/>
              </w:rPr>
            </w:pPr>
            <w:r w:rsidRPr="00B34E90">
              <w:rPr>
                <w:rFonts w:ascii="Arial" w:hAnsi="Arial" w:cs="Arial"/>
                <w:lang w:val="en-US"/>
              </w:rPr>
              <w:t>internal</w:t>
            </w:r>
          </w:p>
        </w:tc>
      </w:tr>
      <w:tr w:rsidR="005B5E57" w:rsidRPr="006D2395" w14:paraId="4684643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325BF9B" w14:textId="77777777" w:rsidR="005B5E57" w:rsidRPr="00DD323C" w:rsidRDefault="005B5E57"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7A346144" w14:textId="77777777" w:rsidR="005B5E57" w:rsidRPr="00B34E90" w:rsidRDefault="005B5E57" w:rsidP="00240C58">
            <w:pPr>
              <w:pStyle w:val="TableText0"/>
              <w:keepNext/>
              <w:keepLines/>
              <w:rPr>
                <w:rFonts w:ascii="Arial" w:hAnsi="Arial" w:cs="Arial"/>
                <w:lang w:val="en-US"/>
              </w:rPr>
            </w:pPr>
            <w:r w:rsidRPr="00B34E90">
              <w:rPr>
                <w:rFonts w:ascii="Arial" w:hAnsi="Arial" w:cs="Arial"/>
                <w:lang w:val="en-US"/>
              </w:rPr>
              <w:t>Outbound</w:t>
            </w:r>
          </w:p>
        </w:tc>
      </w:tr>
      <w:tr w:rsidR="005B5E57" w:rsidRPr="00A540D4" w14:paraId="55F10AC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0065FC9" w14:textId="77777777" w:rsidR="005B5E57" w:rsidRPr="00DD323C" w:rsidRDefault="005B5E57"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F9583E0" w14:textId="77777777" w:rsidR="005B5E57" w:rsidRPr="00B34E90" w:rsidRDefault="005B5E57" w:rsidP="00240C58">
            <w:pPr>
              <w:pStyle w:val="TableText0"/>
              <w:keepNext/>
              <w:keepLines/>
              <w:rPr>
                <w:rFonts w:ascii="Arial" w:hAnsi="Arial" w:cs="Arial"/>
                <w:lang w:val="en-US"/>
              </w:rPr>
            </w:pPr>
            <w:r w:rsidRPr="00B34E90">
              <w:rPr>
                <w:rFonts w:ascii="Arial" w:hAnsi="Arial" w:cs="Arial"/>
                <w:lang w:val="en-US"/>
              </w:rPr>
              <w:t>yes</w:t>
            </w:r>
          </w:p>
        </w:tc>
      </w:tr>
      <w:tr w:rsidR="005B5E57" w:rsidRPr="00B931BB" w14:paraId="1B345FA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B367AFD" w14:textId="77777777" w:rsidR="005B5E57" w:rsidRPr="00DD323C" w:rsidRDefault="005B5E57"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418EC77" w14:textId="77777777" w:rsidR="005B5E57" w:rsidRPr="00B34E90" w:rsidRDefault="005B5E57" w:rsidP="00240C58">
            <w:pPr>
              <w:pStyle w:val="TableText0"/>
              <w:keepNext/>
              <w:keepLines/>
              <w:rPr>
                <w:rFonts w:ascii="Arial" w:hAnsi="Arial" w:cs="Arial"/>
                <w:lang w:val="en-US"/>
              </w:rPr>
            </w:pPr>
            <w:r w:rsidRPr="00B34E90">
              <w:rPr>
                <w:rFonts w:ascii="Arial" w:hAnsi="Arial" w:cs="Arial"/>
              </w:rPr>
              <w:t>Not specified</w:t>
            </w:r>
          </w:p>
        </w:tc>
      </w:tr>
      <w:tr w:rsidR="005B5E57" w:rsidRPr="005220F1" w14:paraId="745FC42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34776DE" w14:textId="77777777" w:rsidR="005B5E57" w:rsidRPr="00DD323C" w:rsidRDefault="005B5E57"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7A808A1" w14:textId="77777777" w:rsidR="005B5E57" w:rsidRPr="00B34E90" w:rsidRDefault="005B5E57" w:rsidP="00240C58">
            <w:pPr>
              <w:pStyle w:val="TableText0"/>
              <w:keepNext/>
              <w:keepLines/>
              <w:rPr>
                <w:rFonts w:ascii="Arial" w:hAnsi="Arial" w:cs="Arial"/>
                <w:lang w:val="en-US"/>
              </w:rPr>
            </w:pPr>
            <w:r w:rsidRPr="00B34E90">
              <w:rPr>
                <w:rFonts w:ascii="Arial" w:hAnsi="Arial" w:cs="Arial"/>
              </w:rPr>
              <w:t>Not specified</w:t>
            </w:r>
          </w:p>
        </w:tc>
      </w:tr>
      <w:tr w:rsidR="005B5E57" w:rsidRPr="00B81AA8" w14:paraId="4EFAE565"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8F4164F" w14:textId="77777777" w:rsidR="005B5E57" w:rsidRPr="00DD323C" w:rsidRDefault="005B5E57"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70892F6" w14:textId="77777777" w:rsidR="005B5E57" w:rsidRPr="00B34E90" w:rsidRDefault="005B5E57" w:rsidP="00240C58">
            <w:pPr>
              <w:pStyle w:val="TableText0"/>
              <w:keepNext/>
              <w:keepLines/>
              <w:rPr>
                <w:rFonts w:ascii="Arial" w:hAnsi="Arial" w:cs="Arial"/>
              </w:rPr>
            </w:pPr>
            <w:r w:rsidRPr="00B34E90">
              <w:rPr>
                <w:rFonts w:ascii="Arial" w:hAnsi="Arial" w:cs="Arial"/>
              </w:rPr>
              <w:t>Not specified</w:t>
            </w:r>
          </w:p>
        </w:tc>
      </w:tr>
      <w:tr w:rsidR="005B5E57" w:rsidRPr="00B81AA8" w14:paraId="3BAEBB92"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A3F4177" w14:textId="77777777" w:rsidR="005B5E57" w:rsidRPr="00DD323C" w:rsidRDefault="005B5E57"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37BF29AE" w14:textId="77777777" w:rsidR="005B5E57" w:rsidRPr="00B34E90" w:rsidRDefault="005B5E57" w:rsidP="00240C58">
            <w:pPr>
              <w:pStyle w:val="TableText0"/>
              <w:keepNext/>
              <w:keepLines/>
              <w:rPr>
                <w:rFonts w:ascii="Arial" w:hAnsi="Arial" w:cs="Arial"/>
              </w:rPr>
            </w:pPr>
            <w:r w:rsidRPr="00B34E90">
              <w:rPr>
                <w:rFonts w:ascii="Arial" w:hAnsi="Arial" w:cs="Arial"/>
              </w:rPr>
              <w:t>Not specified</w:t>
            </w:r>
          </w:p>
        </w:tc>
      </w:tr>
      <w:tr w:rsidR="005B5E57" w:rsidRPr="00B81AA8" w14:paraId="73FA8105"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95EB531" w14:textId="77777777" w:rsidR="005B5E57" w:rsidRPr="00DD323C" w:rsidRDefault="005B5E57"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0159FAE3" w14:textId="77777777" w:rsidR="005B5E57" w:rsidRPr="00B34E90" w:rsidRDefault="005B5E57" w:rsidP="00240C58">
            <w:pPr>
              <w:pStyle w:val="TableText0"/>
              <w:keepNext/>
              <w:keepLines/>
              <w:rPr>
                <w:rFonts w:ascii="Arial" w:hAnsi="Arial" w:cs="Arial"/>
              </w:rPr>
            </w:pPr>
            <w:r w:rsidRPr="00B34E90">
              <w:rPr>
                <w:rFonts w:ascii="Arial" w:hAnsi="Arial" w:cs="Arial"/>
              </w:rPr>
              <w:t>Not specified</w:t>
            </w:r>
          </w:p>
        </w:tc>
      </w:tr>
    </w:tbl>
    <w:p w14:paraId="6C34A39C" w14:textId="77777777" w:rsidR="005B5E57" w:rsidRDefault="005B5E57" w:rsidP="005B5E57">
      <w:pPr>
        <w:pStyle w:val="BodyText"/>
        <w:rPr>
          <w:lang w:val="en-US"/>
        </w:rPr>
      </w:pPr>
    </w:p>
    <w:p w14:paraId="2DDAB49B" w14:textId="77777777" w:rsidR="005B5E57" w:rsidRDefault="005B5E57" w:rsidP="006B23EC">
      <w:pPr>
        <w:pStyle w:val="BodyText"/>
        <w:rPr>
          <w:lang w:val="en-US"/>
        </w:rPr>
      </w:pPr>
    </w:p>
    <w:p w14:paraId="13560A8B" w14:textId="75A64617" w:rsidR="00535E2E" w:rsidRPr="00535E2E" w:rsidRDefault="005067E5" w:rsidP="00D46FA4">
      <w:pPr>
        <w:pStyle w:val="Heading3"/>
      </w:pPr>
      <w:r>
        <w:lastRenderedPageBreak/>
        <w:t xml:space="preserve">SONAR EAI </w:t>
      </w:r>
      <w:r w:rsidR="00535E2E">
        <w:t>application</w:t>
      </w:r>
    </w:p>
    <w:p w14:paraId="2095C638" w14:textId="5005DFB5" w:rsidR="005067E5" w:rsidRDefault="004A4113" w:rsidP="005067E5">
      <w:pPr>
        <w:pStyle w:val="BodyText"/>
      </w:pPr>
      <w:r w:rsidRPr="004A4113">
        <w:rPr>
          <w:noProof/>
        </w:rPr>
        <w:drawing>
          <wp:inline distT="0" distB="0" distL="0" distR="0" wp14:anchorId="0C640ECE" wp14:editId="1004EC7D">
            <wp:extent cx="4832350" cy="2434378"/>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4048" cy="2445309"/>
                    </a:xfrm>
                    <a:prstGeom prst="rect">
                      <a:avLst/>
                    </a:prstGeom>
                  </pic:spPr>
                </pic:pic>
              </a:graphicData>
            </a:graphic>
          </wp:inline>
        </w:drawing>
      </w:r>
    </w:p>
    <w:p w14:paraId="2CE21315" w14:textId="3AC4ECDD" w:rsidR="005067E5" w:rsidRDefault="005067E5" w:rsidP="005067E5">
      <w:pPr>
        <w:pStyle w:val="Heading4"/>
      </w:pPr>
      <w:r>
        <w:t>External entities</w:t>
      </w:r>
    </w:p>
    <w:p w14:paraId="65BC2055" w14:textId="4D9B8783" w:rsidR="002D0138" w:rsidRPr="0057567F" w:rsidRDefault="002D0138" w:rsidP="002D0138">
      <w:pPr>
        <w:pStyle w:val="Heading5"/>
      </w:pPr>
      <w:r>
        <w:t>SONAR EAI AI</w:t>
      </w:r>
    </w:p>
    <w:tbl>
      <w:tblPr>
        <w:tblW w:w="5544" w:type="pct"/>
        <w:tblLook w:val="0000" w:firstRow="0" w:lastRow="0" w:firstColumn="0" w:lastColumn="0" w:noHBand="0" w:noVBand="0"/>
      </w:tblPr>
      <w:tblGrid>
        <w:gridCol w:w="3104"/>
        <w:gridCol w:w="6871"/>
      </w:tblGrid>
      <w:tr w:rsidR="002D0138" w:rsidRPr="00F159FB" w14:paraId="1A85544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D31543C" w14:textId="77777777" w:rsidR="002D0138" w:rsidRPr="00DD323C" w:rsidRDefault="002D0138"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68798F8F" w14:textId="76DF8962" w:rsidR="002D0138" w:rsidRPr="00F159FB" w:rsidRDefault="002D0138" w:rsidP="00D46FA4">
            <w:pPr>
              <w:pStyle w:val="TableText0"/>
              <w:keepNext/>
              <w:keepLines/>
              <w:rPr>
                <w:rFonts w:ascii="Arial" w:hAnsi="Arial" w:cs="Arial"/>
                <w:lang w:val="en-US"/>
              </w:rPr>
            </w:pPr>
            <w:r w:rsidRPr="00F159FB">
              <w:rPr>
                <w:rFonts w:ascii="Arial" w:hAnsi="Arial" w:cs="Arial"/>
                <w:lang w:val="en-US"/>
              </w:rPr>
              <w:t xml:space="preserve">Access </w:t>
            </w:r>
            <w:r>
              <w:rPr>
                <w:rFonts w:ascii="Arial" w:hAnsi="Arial" w:cs="Arial"/>
                <w:lang w:val="en-US"/>
              </w:rPr>
              <w:t xml:space="preserve">from the SONAR EAI application interface </w:t>
            </w:r>
            <w:r w:rsidRPr="00F159FB">
              <w:rPr>
                <w:rFonts w:ascii="Arial" w:hAnsi="Arial" w:cs="Arial"/>
                <w:lang w:val="en-US"/>
              </w:rPr>
              <w:t xml:space="preserve">to </w:t>
            </w:r>
            <w:r>
              <w:rPr>
                <w:rFonts w:ascii="Arial" w:hAnsi="Arial" w:cs="Arial"/>
                <w:lang w:val="en-US"/>
              </w:rPr>
              <w:t>the SONAR EAI back-end</w:t>
            </w:r>
          </w:p>
        </w:tc>
      </w:tr>
      <w:tr w:rsidR="002D0138" w:rsidRPr="00712180" w14:paraId="3E8DB67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7FE7D16" w14:textId="77777777" w:rsidR="002D0138" w:rsidRPr="00DD323C" w:rsidRDefault="002D0138"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49117A4D" w14:textId="77777777" w:rsidR="002D0138" w:rsidRPr="00B34E90" w:rsidRDefault="002D0138" w:rsidP="00D46FA4">
            <w:pPr>
              <w:pStyle w:val="TableText0"/>
              <w:keepNext/>
              <w:keepLines/>
              <w:rPr>
                <w:rFonts w:ascii="Arial" w:hAnsi="Arial" w:cs="Arial"/>
                <w:lang w:val="en-US"/>
              </w:rPr>
            </w:pPr>
            <w:r>
              <w:rPr>
                <w:rFonts w:ascii="Arial" w:hAnsi="Arial" w:cs="Arial"/>
              </w:rPr>
              <w:t>HTTP (80)</w:t>
            </w:r>
          </w:p>
        </w:tc>
      </w:tr>
      <w:tr w:rsidR="002D0138" w:rsidRPr="00712180" w14:paraId="7D1B1A7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D9E9D12" w14:textId="77777777" w:rsidR="002D0138" w:rsidRPr="00DD323C" w:rsidRDefault="002D0138"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8FC9634" w14:textId="77777777" w:rsidR="002D0138" w:rsidRPr="00B34E90" w:rsidRDefault="002D0138" w:rsidP="00D46FA4">
            <w:pPr>
              <w:pStyle w:val="TableText0"/>
              <w:keepNext/>
              <w:keepLines/>
              <w:rPr>
                <w:rFonts w:ascii="Arial" w:hAnsi="Arial" w:cs="Arial"/>
                <w:lang w:val="en-US"/>
              </w:rPr>
            </w:pPr>
            <w:r w:rsidRPr="00B34E90">
              <w:rPr>
                <w:rFonts w:ascii="Arial" w:hAnsi="Arial" w:cs="Arial"/>
                <w:lang w:val="en-US"/>
              </w:rPr>
              <w:t>internal</w:t>
            </w:r>
          </w:p>
        </w:tc>
      </w:tr>
      <w:tr w:rsidR="002D0138" w:rsidRPr="006D2395" w14:paraId="742D8AF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3D3FFD6" w14:textId="77777777" w:rsidR="002D0138" w:rsidRPr="00DD323C" w:rsidRDefault="002D0138"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470A60BA" w14:textId="77777777" w:rsidR="002D0138" w:rsidRPr="00B34E90" w:rsidRDefault="002D0138" w:rsidP="00D46FA4">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2D0138" w:rsidRPr="00A540D4" w14:paraId="1BF0AB6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2385BC8" w14:textId="77777777" w:rsidR="002D0138" w:rsidRPr="00DD323C" w:rsidRDefault="002D0138"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1725B07F" w14:textId="77777777" w:rsidR="002D0138" w:rsidRPr="00B34E90" w:rsidRDefault="002D0138" w:rsidP="00D46FA4">
            <w:pPr>
              <w:pStyle w:val="TableText0"/>
              <w:keepNext/>
              <w:keepLines/>
              <w:rPr>
                <w:rFonts w:ascii="Arial" w:hAnsi="Arial" w:cs="Arial"/>
                <w:lang w:val="en-US"/>
              </w:rPr>
            </w:pPr>
            <w:r w:rsidRPr="00B34E90">
              <w:rPr>
                <w:rFonts w:ascii="Arial" w:hAnsi="Arial" w:cs="Arial"/>
                <w:lang w:val="en-US"/>
              </w:rPr>
              <w:t>yes</w:t>
            </w:r>
          </w:p>
        </w:tc>
      </w:tr>
      <w:tr w:rsidR="002D0138" w:rsidRPr="00B931BB" w14:paraId="2C754D3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AEBD817" w14:textId="77777777" w:rsidR="002D0138" w:rsidRPr="00DD323C" w:rsidRDefault="002D0138"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44CDF679" w14:textId="77777777" w:rsidR="002D0138" w:rsidRPr="00B34E90" w:rsidRDefault="002D0138" w:rsidP="00D46FA4">
            <w:pPr>
              <w:pStyle w:val="TableText0"/>
              <w:keepNext/>
              <w:keepLines/>
              <w:rPr>
                <w:rFonts w:ascii="Arial" w:hAnsi="Arial" w:cs="Arial"/>
                <w:lang w:val="en-US"/>
              </w:rPr>
            </w:pPr>
            <w:r w:rsidRPr="00B34E90">
              <w:rPr>
                <w:rFonts w:ascii="Arial" w:hAnsi="Arial" w:cs="Arial"/>
              </w:rPr>
              <w:t>Not specified</w:t>
            </w:r>
          </w:p>
        </w:tc>
      </w:tr>
      <w:tr w:rsidR="002D0138" w:rsidRPr="005220F1" w14:paraId="4BAEBA8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B1FCE82" w14:textId="77777777" w:rsidR="002D0138" w:rsidRPr="00DD323C" w:rsidRDefault="002D0138"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7E422C69" w14:textId="77777777" w:rsidR="002D0138" w:rsidRPr="00B34E90" w:rsidRDefault="002D0138" w:rsidP="00D46FA4">
            <w:pPr>
              <w:pStyle w:val="TableText0"/>
              <w:keepNext/>
              <w:keepLines/>
              <w:rPr>
                <w:rFonts w:ascii="Arial" w:hAnsi="Arial" w:cs="Arial"/>
                <w:lang w:val="en-US"/>
              </w:rPr>
            </w:pPr>
            <w:r w:rsidRPr="00B34E90">
              <w:rPr>
                <w:rFonts w:ascii="Arial" w:hAnsi="Arial" w:cs="Arial"/>
              </w:rPr>
              <w:t>Not specified</w:t>
            </w:r>
          </w:p>
        </w:tc>
      </w:tr>
      <w:tr w:rsidR="002D0138" w:rsidRPr="00B81AA8" w14:paraId="4D9C733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9365C42" w14:textId="77777777" w:rsidR="002D0138" w:rsidRPr="00DD323C" w:rsidRDefault="002D0138"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057DFE96" w14:textId="77777777" w:rsidR="002D0138" w:rsidRPr="00B34E90" w:rsidRDefault="002D0138" w:rsidP="00D46FA4">
            <w:pPr>
              <w:pStyle w:val="TableText0"/>
              <w:keepNext/>
              <w:keepLines/>
              <w:rPr>
                <w:rFonts w:ascii="Arial" w:hAnsi="Arial" w:cs="Arial"/>
              </w:rPr>
            </w:pPr>
            <w:r w:rsidRPr="00B34E90">
              <w:rPr>
                <w:rFonts w:ascii="Arial" w:hAnsi="Arial" w:cs="Arial"/>
              </w:rPr>
              <w:t>Not specified</w:t>
            </w:r>
          </w:p>
        </w:tc>
      </w:tr>
      <w:tr w:rsidR="002D0138" w:rsidRPr="00B81AA8" w14:paraId="29421D6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5FD0410" w14:textId="77777777" w:rsidR="002D0138" w:rsidRPr="00DD323C" w:rsidRDefault="002D0138"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56918FAF" w14:textId="77777777" w:rsidR="002D0138" w:rsidRPr="00B34E90" w:rsidRDefault="002D0138" w:rsidP="00D46FA4">
            <w:pPr>
              <w:pStyle w:val="TableText0"/>
              <w:keepNext/>
              <w:keepLines/>
              <w:rPr>
                <w:rFonts w:ascii="Arial" w:hAnsi="Arial" w:cs="Arial"/>
              </w:rPr>
            </w:pPr>
            <w:r w:rsidRPr="00B34E90">
              <w:rPr>
                <w:rFonts w:ascii="Arial" w:hAnsi="Arial" w:cs="Arial"/>
              </w:rPr>
              <w:t>Not specified</w:t>
            </w:r>
          </w:p>
        </w:tc>
      </w:tr>
      <w:tr w:rsidR="002D0138" w:rsidRPr="00B81AA8" w14:paraId="6F5C59E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86F5A79" w14:textId="77777777" w:rsidR="002D0138" w:rsidRPr="00DD323C" w:rsidRDefault="002D0138"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2EED489" w14:textId="77777777" w:rsidR="002D0138" w:rsidRPr="00B34E90" w:rsidRDefault="002D0138" w:rsidP="00D46FA4">
            <w:pPr>
              <w:pStyle w:val="TableText0"/>
              <w:keepNext/>
              <w:keepLines/>
              <w:rPr>
                <w:rFonts w:ascii="Arial" w:hAnsi="Arial" w:cs="Arial"/>
              </w:rPr>
            </w:pPr>
            <w:r w:rsidRPr="00B34E90">
              <w:rPr>
                <w:rFonts w:ascii="Arial" w:hAnsi="Arial" w:cs="Arial"/>
              </w:rPr>
              <w:t>Not specified</w:t>
            </w:r>
          </w:p>
        </w:tc>
      </w:tr>
    </w:tbl>
    <w:p w14:paraId="2FBFA225" w14:textId="77777777" w:rsidR="002D0138" w:rsidRPr="002D0138" w:rsidRDefault="002D0138" w:rsidP="002D0138">
      <w:pPr>
        <w:pStyle w:val="BodyText"/>
      </w:pPr>
    </w:p>
    <w:p w14:paraId="7802E411" w14:textId="77777777" w:rsidR="005067E5" w:rsidRPr="0057567F" w:rsidRDefault="005067E5" w:rsidP="005067E5">
      <w:pPr>
        <w:pStyle w:val="Heading5"/>
      </w:pPr>
      <w:r>
        <w:t>WBSBUS</w:t>
      </w:r>
    </w:p>
    <w:tbl>
      <w:tblPr>
        <w:tblW w:w="5544" w:type="pct"/>
        <w:tblLook w:val="0000" w:firstRow="0" w:lastRow="0" w:firstColumn="0" w:lastColumn="0" w:noHBand="0" w:noVBand="0"/>
      </w:tblPr>
      <w:tblGrid>
        <w:gridCol w:w="3104"/>
        <w:gridCol w:w="6871"/>
      </w:tblGrid>
      <w:tr w:rsidR="005067E5" w:rsidRPr="00F159FB" w14:paraId="4945465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1F45F68"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08B600B1" w14:textId="361A47BF" w:rsidR="005067E5" w:rsidRPr="00AF6DEF" w:rsidRDefault="004A4113" w:rsidP="00D46FA4">
            <w:pPr>
              <w:pStyle w:val="TableText0"/>
              <w:keepNext/>
              <w:keepLines/>
              <w:tabs>
                <w:tab w:val="clear" w:pos="9720"/>
              </w:tabs>
              <w:overflowPunct w:val="0"/>
              <w:autoSpaceDE w:val="0"/>
              <w:autoSpaceDN w:val="0"/>
              <w:adjustRightInd w:val="0"/>
              <w:spacing w:before="0" w:after="0"/>
              <w:ind w:right="28"/>
              <w:textAlignment w:val="baseline"/>
              <w:rPr>
                <w:rFonts w:ascii="Arial" w:hAnsi="Arial" w:cs="Arial"/>
              </w:rPr>
            </w:pPr>
            <w:r w:rsidRPr="00CC6A8C">
              <w:rPr>
                <w:rFonts w:ascii="Arial" w:hAnsi="Arial" w:cs="Arial"/>
              </w:rPr>
              <w:t>system communicating with external SONAR businesses and users, among others:</w:t>
            </w:r>
            <w:r>
              <w:rPr>
                <w:rFonts w:ascii="Arial" w:hAnsi="Arial" w:cs="Arial"/>
              </w:rPr>
              <w:t xml:space="preserve"> </w:t>
            </w:r>
            <w:r w:rsidRPr="008F02E6">
              <w:rPr>
                <w:rFonts w:ascii="Arial" w:hAnsi="Arial" w:cs="Arial"/>
                <w:lang w:val="en-US"/>
              </w:rPr>
              <w:t xml:space="preserve">SMF, </w:t>
            </w:r>
            <w:r w:rsidRPr="00CC6A8C">
              <w:rPr>
                <w:rFonts w:ascii="Arial" w:hAnsi="Arial" w:cs="Arial"/>
              </w:rPr>
              <w:t>EAED</w:t>
            </w:r>
            <w:r>
              <w:rPr>
                <w:rFonts w:ascii="Arial" w:hAnsi="Arial" w:cs="Arial"/>
              </w:rPr>
              <w:t xml:space="preserve">, </w:t>
            </w:r>
            <w:r w:rsidRPr="00CC6A8C">
              <w:rPr>
                <w:rFonts w:ascii="Arial" w:hAnsi="Arial" w:cs="Arial"/>
              </w:rPr>
              <w:t>PeopleSoft</w:t>
            </w:r>
            <w:r>
              <w:rPr>
                <w:rFonts w:ascii="Arial" w:hAnsi="Arial" w:cs="Arial"/>
              </w:rPr>
              <w:t xml:space="preserve">, </w:t>
            </w:r>
            <w:r w:rsidRPr="00CC6A8C">
              <w:rPr>
                <w:rFonts w:ascii="Arial" w:hAnsi="Arial" w:cs="Arial"/>
              </w:rPr>
              <w:t>Prisma Satellite</w:t>
            </w:r>
            <w:r>
              <w:rPr>
                <w:rFonts w:ascii="Arial" w:hAnsi="Arial" w:cs="Arial"/>
              </w:rPr>
              <w:t xml:space="preserve">, </w:t>
            </w:r>
            <w:r w:rsidRPr="00CC6A8C">
              <w:rPr>
                <w:rFonts w:ascii="Arial" w:hAnsi="Arial" w:cs="Arial"/>
              </w:rPr>
              <w:t>K3CR</w:t>
            </w:r>
            <w:r>
              <w:rPr>
                <w:rFonts w:ascii="Arial" w:hAnsi="Arial" w:cs="Arial"/>
              </w:rPr>
              <w:t xml:space="preserve">, </w:t>
            </w:r>
            <w:r w:rsidRPr="00CC6A8C">
              <w:rPr>
                <w:rFonts w:ascii="Arial" w:hAnsi="Arial" w:cs="Arial"/>
              </w:rPr>
              <w:t>Werk.nl (</w:t>
            </w:r>
            <w:proofErr w:type="spellStart"/>
            <w:r w:rsidRPr="00CC6A8C">
              <w:rPr>
                <w:rFonts w:ascii="Arial" w:hAnsi="Arial" w:cs="Arial"/>
              </w:rPr>
              <w:t>Werkmap</w:t>
            </w:r>
            <w:proofErr w:type="spellEnd"/>
            <w:r w:rsidRPr="00CC6A8C">
              <w:rPr>
                <w:rFonts w:ascii="Arial" w:hAnsi="Arial" w:cs="Arial"/>
              </w:rPr>
              <w:t>)</w:t>
            </w:r>
            <w:r>
              <w:rPr>
                <w:rFonts w:ascii="Arial" w:hAnsi="Arial" w:cs="Arial"/>
              </w:rPr>
              <w:t xml:space="preserve">, </w:t>
            </w:r>
            <w:r w:rsidRPr="00CC6A8C">
              <w:rPr>
                <w:rFonts w:ascii="Arial" w:hAnsi="Arial" w:cs="Arial"/>
              </w:rPr>
              <w:t>E-Intake</w:t>
            </w:r>
            <w:r>
              <w:rPr>
                <w:rFonts w:ascii="Arial" w:hAnsi="Arial" w:cs="Arial"/>
              </w:rPr>
              <w:t xml:space="preserve">, </w:t>
            </w:r>
            <w:r w:rsidRPr="00CC6A8C">
              <w:rPr>
                <w:rFonts w:ascii="Arial" w:hAnsi="Arial" w:cs="Arial"/>
              </w:rPr>
              <w:t>DWH (database link to SONAR database)</w:t>
            </w:r>
            <w:r>
              <w:rPr>
                <w:rFonts w:ascii="Arial" w:hAnsi="Arial" w:cs="Arial"/>
              </w:rPr>
              <w:t xml:space="preserve">, </w:t>
            </w:r>
            <w:r w:rsidRPr="00CC6A8C">
              <w:rPr>
                <w:rFonts w:ascii="Arial" w:hAnsi="Arial" w:cs="Arial"/>
              </w:rPr>
              <w:t xml:space="preserve">KOA </w:t>
            </w:r>
            <w:proofErr w:type="spellStart"/>
            <w:r w:rsidRPr="00CC6A8C">
              <w:rPr>
                <w:rFonts w:ascii="Arial" w:hAnsi="Arial" w:cs="Arial"/>
              </w:rPr>
              <w:t>aanvraag</w:t>
            </w:r>
            <w:proofErr w:type="spellEnd"/>
            <w:r w:rsidRPr="00CC6A8C">
              <w:rPr>
                <w:rFonts w:ascii="Arial" w:hAnsi="Arial" w:cs="Arial"/>
              </w:rPr>
              <w:t xml:space="preserve"> WW</w:t>
            </w:r>
            <w:r>
              <w:rPr>
                <w:rFonts w:ascii="Arial" w:hAnsi="Arial" w:cs="Arial"/>
              </w:rPr>
              <w:t xml:space="preserve">, BRP </w:t>
            </w:r>
            <w:proofErr w:type="spellStart"/>
            <w:r>
              <w:rPr>
                <w:rFonts w:ascii="Arial" w:hAnsi="Arial" w:cs="Arial"/>
              </w:rPr>
              <w:t>url</w:t>
            </w:r>
            <w:proofErr w:type="spellEnd"/>
          </w:p>
        </w:tc>
      </w:tr>
      <w:tr w:rsidR="005067E5" w:rsidRPr="00712180" w14:paraId="6A04EC9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1A9433E"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6C4768D" w14:textId="384008FD" w:rsidR="005067E5" w:rsidRPr="00B34E90" w:rsidRDefault="005067E5" w:rsidP="00D46FA4">
            <w:pPr>
              <w:pStyle w:val="TableText0"/>
              <w:keepNext/>
              <w:keepLines/>
              <w:rPr>
                <w:rFonts w:ascii="Arial" w:hAnsi="Arial" w:cs="Arial"/>
                <w:lang w:val="en-US"/>
              </w:rPr>
            </w:pPr>
            <w:r>
              <w:rPr>
                <w:rFonts w:ascii="Arial" w:hAnsi="Arial" w:cs="Arial"/>
              </w:rPr>
              <w:t>HTTP (80)</w:t>
            </w:r>
          </w:p>
        </w:tc>
      </w:tr>
      <w:tr w:rsidR="005067E5" w:rsidRPr="00712180" w14:paraId="36D7BDD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9F64ABB"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589DBFE6"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internal</w:t>
            </w:r>
          </w:p>
        </w:tc>
      </w:tr>
      <w:tr w:rsidR="005067E5" w:rsidRPr="006D2395" w14:paraId="7821231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D9A8812"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7C62DF65" w14:textId="0BA5937A" w:rsidR="005067E5" w:rsidRPr="00B34E90" w:rsidRDefault="005067E5" w:rsidP="00D46FA4">
            <w:pPr>
              <w:pStyle w:val="TableText0"/>
              <w:keepNext/>
              <w:keepLines/>
              <w:rPr>
                <w:rFonts w:ascii="Arial" w:hAnsi="Arial" w:cs="Arial"/>
                <w:lang w:val="en-US"/>
              </w:rPr>
            </w:pPr>
            <w:r w:rsidRPr="00B34E90">
              <w:rPr>
                <w:rFonts w:ascii="Arial" w:hAnsi="Arial" w:cs="Arial"/>
                <w:lang w:val="en-US"/>
              </w:rPr>
              <w:t>Outbound</w:t>
            </w:r>
          </w:p>
        </w:tc>
      </w:tr>
      <w:tr w:rsidR="005067E5" w:rsidRPr="00A540D4" w14:paraId="6EB4FD3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A4D38CD"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F88D089" w14:textId="77777777" w:rsidR="005067E5" w:rsidRPr="00B34E90" w:rsidRDefault="005067E5" w:rsidP="00D46FA4">
            <w:pPr>
              <w:pStyle w:val="TableText0"/>
              <w:keepNext/>
              <w:keepLines/>
              <w:rPr>
                <w:rFonts w:ascii="Arial" w:hAnsi="Arial" w:cs="Arial"/>
                <w:lang w:val="en-US"/>
              </w:rPr>
            </w:pPr>
            <w:r>
              <w:rPr>
                <w:rFonts w:ascii="Arial" w:hAnsi="Arial" w:cs="Arial"/>
                <w:lang w:val="en-US"/>
              </w:rPr>
              <w:t>yes</w:t>
            </w:r>
          </w:p>
        </w:tc>
      </w:tr>
      <w:tr w:rsidR="005067E5" w:rsidRPr="00B931BB" w14:paraId="2BD016B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0634B73"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C52493A"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5220F1" w14:paraId="4F63E96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904C3B2"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76D4739B"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B81AA8" w14:paraId="2F9223C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6FD39FB"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7BA622CE"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4173991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472AB1C"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0E1B1EA7"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7705D14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AC54946"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4D98B934"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bl>
    <w:p w14:paraId="3539DB38" w14:textId="2FF1942F" w:rsidR="005067E5" w:rsidRDefault="005067E5" w:rsidP="005067E5">
      <w:pPr>
        <w:pStyle w:val="BodyText"/>
        <w:rPr>
          <w:lang w:val="en-US"/>
        </w:rPr>
      </w:pPr>
    </w:p>
    <w:p w14:paraId="079BD222" w14:textId="77777777" w:rsidR="005067E5" w:rsidRPr="00000272" w:rsidRDefault="005067E5" w:rsidP="005067E5">
      <w:pPr>
        <w:pStyle w:val="Heading5"/>
      </w:pPr>
      <w:r>
        <w:lastRenderedPageBreak/>
        <w:t>K3CR</w:t>
      </w:r>
    </w:p>
    <w:tbl>
      <w:tblPr>
        <w:tblW w:w="5544" w:type="pct"/>
        <w:tblLook w:val="0000" w:firstRow="0" w:lastRow="0" w:firstColumn="0" w:lastColumn="0" w:noHBand="0" w:noVBand="0"/>
      </w:tblPr>
      <w:tblGrid>
        <w:gridCol w:w="3104"/>
        <w:gridCol w:w="6871"/>
      </w:tblGrid>
      <w:tr w:rsidR="005067E5" w:rsidRPr="008044BD" w14:paraId="5FEEA2F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FD90D35"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4DCA68F" w14:textId="77777777" w:rsidR="005067E5" w:rsidRPr="00014606" w:rsidRDefault="005067E5" w:rsidP="00D46FA4">
            <w:pPr>
              <w:pStyle w:val="TableText0"/>
              <w:keepNext/>
              <w:keepLines/>
              <w:rPr>
                <w:rFonts w:ascii="Arial" w:hAnsi="Arial" w:cs="Arial"/>
                <w:lang w:val="en-US"/>
              </w:rPr>
            </w:pPr>
            <w:r>
              <w:rPr>
                <w:rFonts w:ascii="Arial" w:hAnsi="Arial" w:cs="Arial"/>
              </w:rPr>
              <w:t xml:space="preserve">K3CR </w:t>
            </w:r>
            <w:proofErr w:type="spellStart"/>
            <w:r>
              <w:rPr>
                <w:rFonts w:ascii="Arial" w:hAnsi="Arial" w:cs="Arial"/>
              </w:rPr>
              <w:t>url</w:t>
            </w:r>
            <w:proofErr w:type="spellEnd"/>
          </w:p>
        </w:tc>
      </w:tr>
      <w:tr w:rsidR="005067E5" w:rsidRPr="00712180" w14:paraId="4CD11C3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0EF214B"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0DD173B" w14:textId="77777777" w:rsidR="005067E5" w:rsidRPr="00014606" w:rsidRDefault="005067E5" w:rsidP="00D46FA4">
            <w:pPr>
              <w:pStyle w:val="TableText0"/>
              <w:keepNext/>
              <w:keepLines/>
              <w:rPr>
                <w:rFonts w:ascii="Arial" w:hAnsi="Arial" w:cs="Arial"/>
                <w:lang w:val="en-US"/>
              </w:rPr>
            </w:pPr>
            <w:r>
              <w:rPr>
                <w:rFonts w:ascii="Arial" w:hAnsi="Arial" w:cs="Arial"/>
                <w:lang w:val="en-US"/>
              </w:rPr>
              <w:t>HTTPS (443)</w:t>
            </w:r>
          </w:p>
        </w:tc>
      </w:tr>
      <w:tr w:rsidR="005067E5" w:rsidRPr="00712180" w14:paraId="4C09E42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D34EF8F"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42D6F88C" w14:textId="77777777" w:rsidR="005067E5" w:rsidRPr="00014606" w:rsidRDefault="005067E5" w:rsidP="00D46FA4">
            <w:pPr>
              <w:pStyle w:val="TableText0"/>
              <w:keepNext/>
              <w:keepLines/>
              <w:rPr>
                <w:rFonts w:ascii="Arial" w:hAnsi="Arial" w:cs="Arial"/>
                <w:lang w:val="en-US"/>
              </w:rPr>
            </w:pPr>
            <w:r w:rsidRPr="00014606">
              <w:rPr>
                <w:rFonts w:ascii="Arial" w:hAnsi="Arial" w:cs="Arial"/>
                <w:lang w:val="en-US"/>
              </w:rPr>
              <w:t>internal</w:t>
            </w:r>
          </w:p>
        </w:tc>
      </w:tr>
      <w:tr w:rsidR="005067E5" w:rsidRPr="006D2395" w14:paraId="16D7FBF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282AF72"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5A9164E1" w14:textId="77777777" w:rsidR="005067E5" w:rsidRPr="00014606" w:rsidRDefault="005067E5" w:rsidP="00D46FA4">
            <w:pPr>
              <w:pStyle w:val="TableText0"/>
              <w:keepNext/>
              <w:keepLines/>
              <w:rPr>
                <w:rFonts w:ascii="Arial" w:hAnsi="Arial" w:cs="Arial"/>
                <w:lang w:val="en-US"/>
              </w:rPr>
            </w:pPr>
            <w:r w:rsidRPr="00351D57">
              <w:rPr>
                <w:rFonts w:ascii="Arial" w:hAnsi="Arial" w:cs="Arial"/>
                <w:lang w:val="en-US"/>
              </w:rPr>
              <w:t>Outbound</w:t>
            </w:r>
          </w:p>
        </w:tc>
      </w:tr>
      <w:tr w:rsidR="005067E5" w:rsidRPr="00A540D4" w14:paraId="76DE041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6EAA9C4"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37FBF63" w14:textId="77777777" w:rsidR="005067E5" w:rsidRPr="00014606" w:rsidRDefault="005067E5" w:rsidP="00D46FA4">
            <w:pPr>
              <w:pStyle w:val="TableText0"/>
              <w:keepNext/>
              <w:keepLines/>
              <w:rPr>
                <w:rFonts w:ascii="Arial" w:hAnsi="Arial" w:cs="Arial"/>
                <w:lang w:val="en-US"/>
              </w:rPr>
            </w:pPr>
            <w:r w:rsidRPr="00014606">
              <w:rPr>
                <w:rFonts w:ascii="Arial" w:hAnsi="Arial" w:cs="Arial"/>
                <w:lang w:val="en-US"/>
              </w:rPr>
              <w:t>yes</w:t>
            </w:r>
          </w:p>
        </w:tc>
      </w:tr>
      <w:tr w:rsidR="005067E5" w:rsidRPr="00B931BB" w14:paraId="4896E19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E50D3DB"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3DDC5432" w14:textId="77777777" w:rsidR="005067E5" w:rsidRPr="00014606" w:rsidRDefault="005067E5" w:rsidP="00D46FA4">
            <w:pPr>
              <w:pStyle w:val="TableText0"/>
              <w:keepNext/>
              <w:keepLines/>
              <w:rPr>
                <w:rFonts w:ascii="Arial" w:hAnsi="Arial" w:cs="Arial"/>
                <w:lang w:val="en-US"/>
              </w:rPr>
            </w:pPr>
            <w:r w:rsidRPr="00014606">
              <w:rPr>
                <w:rFonts w:ascii="Arial" w:hAnsi="Arial" w:cs="Arial"/>
              </w:rPr>
              <w:t>Secure transport</w:t>
            </w:r>
          </w:p>
        </w:tc>
      </w:tr>
      <w:tr w:rsidR="005067E5" w:rsidRPr="005220F1" w14:paraId="752ECED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F5A7A56"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D140C76" w14:textId="77777777" w:rsidR="005067E5" w:rsidRPr="00014606" w:rsidRDefault="005067E5" w:rsidP="00D46FA4">
            <w:pPr>
              <w:pStyle w:val="TableText0"/>
              <w:keepNext/>
              <w:keepLines/>
              <w:rPr>
                <w:rFonts w:ascii="Arial" w:hAnsi="Arial" w:cs="Arial"/>
                <w:lang w:val="en-US"/>
              </w:rPr>
            </w:pPr>
            <w:r w:rsidRPr="00014606">
              <w:rPr>
                <w:rFonts w:ascii="Arial" w:hAnsi="Arial" w:cs="Arial"/>
              </w:rPr>
              <w:t>Not specified</w:t>
            </w:r>
          </w:p>
        </w:tc>
      </w:tr>
      <w:tr w:rsidR="005067E5" w:rsidRPr="00B81AA8" w14:paraId="7CEE5FA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FC16B31"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A39F810" w14:textId="77777777" w:rsidR="005067E5" w:rsidRPr="00014606" w:rsidRDefault="005067E5" w:rsidP="00D46FA4">
            <w:pPr>
              <w:pStyle w:val="TableText0"/>
              <w:keepNext/>
              <w:keepLines/>
              <w:rPr>
                <w:rFonts w:ascii="Arial" w:hAnsi="Arial" w:cs="Arial"/>
              </w:rPr>
            </w:pPr>
            <w:r w:rsidRPr="00014606">
              <w:rPr>
                <w:rFonts w:ascii="Arial" w:hAnsi="Arial" w:cs="Arial"/>
              </w:rPr>
              <w:t>Not specified</w:t>
            </w:r>
          </w:p>
        </w:tc>
      </w:tr>
      <w:tr w:rsidR="005067E5" w:rsidRPr="00B81AA8" w14:paraId="6EDCCF6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FD90580"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3B4EC5F" w14:textId="77777777" w:rsidR="005067E5" w:rsidRPr="00014606" w:rsidRDefault="005067E5" w:rsidP="00D46FA4">
            <w:pPr>
              <w:pStyle w:val="TableText0"/>
              <w:keepNext/>
              <w:keepLines/>
              <w:rPr>
                <w:rFonts w:ascii="Arial" w:hAnsi="Arial" w:cs="Arial"/>
              </w:rPr>
            </w:pPr>
            <w:r w:rsidRPr="00014606">
              <w:rPr>
                <w:rFonts w:ascii="Arial" w:hAnsi="Arial" w:cs="Arial"/>
              </w:rPr>
              <w:t>Not specified</w:t>
            </w:r>
          </w:p>
        </w:tc>
      </w:tr>
      <w:tr w:rsidR="005067E5" w:rsidRPr="00B81AA8" w14:paraId="1C644F5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80E7D6A"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4EEE05E0" w14:textId="77777777" w:rsidR="005067E5" w:rsidRPr="00014606" w:rsidRDefault="005067E5" w:rsidP="00D46FA4">
            <w:pPr>
              <w:pStyle w:val="TableText0"/>
              <w:keepNext/>
              <w:keepLines/>
              <w:rPr>
                <w:rFonts w:ascii="Arial" w:hAnsi="Arial" w:cs="Arial"/>
              </w:rPr>
            </w:pPr>
            <w:r w:rsidRPr="00014606">
              <w:rPr>
                <w:rFonts w:ascii="Arial" w:hAnsi="Arial" w:cs="Arial"/>
              </w:rPr>
              <w:t>Not specified</w:t>
            </w:r>
          </w:p>
        </w:tc>
      </w:tr>
    </w:tbl>
    <w:p w14:paraId="4F43DAAC" w14:textId="483BF4A7" w:rsidR="005067E5" w:rsidRPr="0057567F" w:rsidRDefault="00A60323" w:rsidP="005067E5">
      <w:pPr>
        <w:pStyle w:val="Heading5"/>
      </w:pPr>
      <w:r>
        <w:t>SOA</w:t>
      </w:r>
    </w:p>
    <w:tbl>
      <w:tblPr>
        <w:tblW w:w="5544" w:type="pct"/>
        <w:tblLook w:val="0000" w:firstRow="0" w:lastRow="0" w:firstColumn="0" w:lastColumn="0" w:noHBand="0" w:noVBand="0"/>
      </w:tblPr>
      <w:tblGrid>
        <w:gridCol w:w="3104"/>
        <w:gridCol w:w="6871"/>
      </w:tblGrid>
      <w:tr w:rsidR="005067E5" w:rsidRPr="00F159FB" w14:paraId="06FA1FC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928E92C"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31864462" w14:textId="7AFD7D9B" w:rsidR="005067E5" w:rsidRPr="00F159FB" w:rsidRDefault="005067E5" w:rsidP="00D46FA4">
            <w:pPr>
              <w:pStyle w:val="TableText0"/>
              <w:keepNext/>
              <w:keepLines/>
              <w:rPr>
                <w:rFonts w:ascii="Arial" w:hAnsi="Arial" w:cs="Arial"/>
                <w:lang w:val="en-US"/>
              </w:rPr>
            </w:pPr>
            <w:r>
              <w:rPr>
                <w:rFonts w:ascii="Arial" w:hAnsi="Arial" w:cs="Arial"/>
                <w:lang w:val="en-US"/>
              </w:rPr>
              <w:t xml:space="preserve">Several functions are accessed through </w:t>
            </w:r>
            <w:r w:rsidR="00A60323">
              <w:rPr>
                <w:rFonts w:ascii="Arial" w:hAnsi="Arial" w:cs="Arial"/>
                <w:lang w:val="en-US"/>
              </w:rPr>
              <w:t>SOA</w:t>
            </w:r>
          </w:p>
        </w:tc>
      </w:tr>
      <w:tr w:rsidR="005067E5" w:rsidRPr="00712180" w14:paraId="4F27A68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4A19CF0"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070E6AE6" w14:textId="77777777" w:rsidR="005067E5" w:rsidRPr="00B34E90" w:rsidRDefault="005067E5" w:rsidP="00D46FA4">
            <w:pPr>
              <w:pStyle w:val="TableText0"/>
              <w:keepNext/>
              <w:keepLines/>
              <w:rPr>
                <w:rFonts w:ascii="Arial" w:hAnsi="Arial" w:cs="Arial"/>
                <w:lang w:val="en-US"/>
              </w:rPr>
            </w:pPr>
            <w:r>
              <w:rPr>
                <w:rFonts w:ascii="Arial" w:hAnsi="Arial" w:cs="Arial"/>
              </w:rPr>
              <w:t>HTTP (80), HTTPS (443)</w:t>
            </w:r>
          </w:p>
        </w:tc>
      </w:tr>
      <w:tr w:rsidR="005067E5" w:rsidRPr="00712180" w14:paraId="3FCA9B1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F2BC8D4"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0DC453AC"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internal</w:t>
            </w:r>
          </w:p>
        </w:tc>
      </w:tr>
      <w:tr w:rsidR="005067E5" w:rsidRPr="006D2395" w14:paraId="1464209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AD9920"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50D8488D"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Outbound</w:t>
            </w:r>
          </w:p>
        </w:tc>
      </w:tr>
      <w:tr w:rsidR="005067E5" w:rsidRPr="00A540D4" w14:paraId="30E0143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04312C0"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8333E0C" w14:textId="77777777" w:rsidR="005067E5" w:rsidRPr="00B34E90" w:rsidRDefault="005067E5" w:rsidP="00D46FA4">
            <w:pPr>
              <w:pStyle w:val="TableText0"/>
              <w:keepNext/>
              <w:keepLines/>
              <w:rPr>
                <w:rFonts w:ascii="Arial" w:hAnsi="Arial" w:cs="Arial"/>
                <w:lang w:val="en-US"/>
              </w:rPr>
            </w:pPr>
            <w:r>
              <w:rPr>
                <w:rFonts w:ascii="Arial" w:hAnsi="Arial" w:cs="Arial"/>
                <w:lang w:val="en-US"/>
              </w:rPr>
              <w:t>yes</w:t>
            </w:r>
          </w:p>
        </w:tc>
      </w:tr>
      <w:tr w:rsidR="005067E5" w:rsidRPr="00B931BB" w14:paraId="1FBAAFB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F749B96"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57818AE7"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5220F1" w14:paraId="562F97C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7F3B341"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B30B229"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B81AA8" w14:paraId="3A83998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ADF6331"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6ED5931"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2439EFE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5A572A8"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172C9417"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0BB1953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DB53793"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0C21E742"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bl>
    <w:p w14:paraId="36B50D7B" w14:textId="77777777" w:rsidR="005067E5" w:rsidRPr="0057567F" w:rsidRDefault="005067E5" w:rsidP="005067E5">
      <w:pPr>
        <w:pStyle w:val="Heading5"/>
      </w:pPr>
      <w:r w:rsidRPr="0057567F">
        <w:t>SONAR Gateway</w:t>
      </w:r>
    </w:p>
    <w:tbl>
      <w:tblPr>
        <w:tblW w:w="5544" w:type="pct"/>
        <w:tblLook w:val="0000" w:firstRow="0" w:lastRow="0" w:firstColumn="0" w:lastColumn="0" w:noHBand="0" w:noVBand="0"/>
      </w:tblPr>
      <w:tblGrid>
        <w:gridCol w:w="3104"/>
        <w:gridCol w:w="6871"/>
      </w:tblGrid>
      <w:tr w:rsidR="005067E5" w:rsidRPr="00F159FB" w14:paraId="794ECDA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D3069E"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6CB1BA8E" w14:textId="77777777" w:rsidR="005067E5" w:rsidRPr="00F159FB" w:rsidRDefault="005067E5" w:rsidP="00D46FA4">
            <w:pPr>
              <w:pStyle w:val="TableText0"/>
              <w:keepNext/>
              <w:keepLines/>
              <w:rPr>
                <w:rFonts w:ascii="Arial" w:hAnsi="Arial" w:cs="Arial"/>
                <w:lang w:val="en-US"/>
              </w:rPr>
            </w:pPr>
            <w:r w:rsidRPr="00763759">
              <w:rPr>
                <w:rFonts w:ascii="Arial" w:hAnsi="Arial" w:cs="Arial"/>
                <w:lang w:val="en-US"/>
              </w:rPr>
              <w:t>Access to config and status data</w:t>
            </w:r>
          </w:p>
        </w:tc>
      </w:tr>
      <w:tr w:rsidR="005067E5" w:rsidRPr="00712180" w14:paraId="2059D57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F344114"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2B18C21" w14:textId="77777777" w:rsidR="005067E5" w:rsidRPr="00B34E90" w:rsidRDefault="005067E5" w:rsidP="00D46FA4">
            <w:pPr>
              <w:pStyle w:val="TableText0"/>
              <w:keepNext/>
              <w:keepLines/>
              <w:rPr>
                <w:rFonts w:ascii="Arial" w:hAnsi="Arial" w:cs="Arial"/>
                <w:lang w:val="en-US"/>
              </w:rPr>
            </w:pPr>
            <w:r w:rsidRPr="004117ED">
              <w:rPr>
                <w:rFonts w:ascii="Arial" w:hAnsi="Arial" w:cs="Arial"/>
              </w:rPr>
              <w:t>Proprietary</w:t>
            </w:r>
            <w:r>
              <w:rPr>
                <w:rFonts w:ascii="Arial" w:hAnsi="Arial" w:cs="Arial"/>
              </w:rPr>
              <w:t xml:space="preserve"> (2321)</w:t>
            </w:r>
          </w:p>
        </w:tc>
      </w:tr>
      <w:tr w:rsidR="005067E5" w:rsidRPr="00712180" w14:paraId="1F51EE3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15ED2EE"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1DCEBDBE"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internal</w:t>
            </w:r>
          </w:p>
        </w:tc>
      </w:tr>
      <w:tr w:rsidR="005067E5" w:rsidRPr="006D2395" w14:paraId="1A71CA0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52CF67F"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48F92E4B"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Outbound</w:t>
            </w:r>
          </w:p>
        </w:tc>
      </w:tr>
      <w:tr w:rsidR="005067E5" w:rsidRPr="00A540D4" w14:paraId="4C8894B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A5FBBF8"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5BADBA1"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yes</w:t>
            </w:r>
          </w:p>
        </w:tc>
      </w:tr>
      <w:tr w:rsidR="005067E5" w:rsidRPr="00B931BB" w14:paraId="15AD291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EBE1988"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4DE64335"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5220F1" w14:paraId="71B2C8E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F0D185D"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46C818D"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B81AA8" w14:paraId="0270AB0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2D3099B"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25247386"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7B13E9C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75E1318"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F0F5A9C"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6B9AAA9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5FDB3EB"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30EC12D1"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bl>
    <w:p w14:paraId="278FA525" w14:textId="77777777" w:rsidR="005067E5" w:rsidRDefault="005067E5" w:rsidP="005067E5">
      <w:pPr>
        <w:pStyle w:val="BodyText"/>
        <w:rPr>
          <w:lang w:val="en-US"/>
        </w:rPr>
      </w:pPr>
    </w:p>
    <w:p w14:paraId="4CBF5621" w14:textId="77777777" w:rsidR="005067E5" w:rsidRPr="0057567F" w:rsidRDefault="005067E5" w:rsidP="005067E5">
      <w:pPr>
        <w:pStyle w:val="Heading5"/>
      </w:pPr>
      <w:r w:rsidRPr="0057567F">
        <w:lastRenderedPageBreak/>
        <w:t>SONAR file system</w:t>
      </w:r>
    </w:p>
    <w:tbl>
      <w:tblPr>
        <w:tblW w:w="5544" w:type="pct"/>
        <w:tblLook w:val="0000" w:firstRow="0" w:lastRow="0" w:firstColumn="0" w:lastColumn="0" w:noHBand="0" w:noVBand="0"/>
      </w:tblPr>
      <w:tblGrid>
        <w:gridCol w:w="3104"/>
        <w:gridCol w:w="6871"/>
      </w:tblGrid>
      <w:tr w:rsidR="005067E5" w:rsidRPr="00F159FB" w14:paraId="48118A9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3581A16"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5ED9FA0" w14:textId="77777777" w:rsidR="005067E5" w:rsidRPr="00F159FB" w:rsidRDefault="005067E5" w:rsidP="00D46FA4">
            <w:pPr>
              <w:pStyle w:val="TableText0"/>
              <w:keepNext/>
              <w:keepLines/>
              <w:rPr>
                <w:rFonts w:ascii="Arial" w:hAnsi="Arial" w:cs="Arial"/>
                <w:lang w:val="en-US"/>
              </w:rPr>
            </w:pPr>
            <w:r w:rsidRPr="00F159FB">
              <w:rPr>
                <w:rFonts w:ascii="Arial" w:hAnsi="Arial" w:cs="Arial"/>
                <w:lang w:val="en-US"/>
              </w:rPr>
              <w:t xml:space="preserve">Access to SONAR </w:t>
            </w:r>
            <w:r>
              <w:rPr>
                <w:rFonts w:ascii="Arial" w:hAnsi="Arial" w:cs="Arial"/>
                <w:lang w:val="en-US"/>
              </w:rPr>
              <w:t>file system</w:t>
            </w:r>
          </w:p>
        </w:tc>
      </w:tr>
      <w:tr w:rsidR="005067E5" w:rsidRPr="00712180" w14:paraId="5DDB74F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3FF08BD"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49FF2FD9" w14:textId="77777777" w:rsidR="005067E5" w:rsidRPr="00B34E90" w:rsidRDefault="005067E5" w:rsidP="00D46FA4">
            <w:pPr>
              <w:pStyle w:val="TableText0"/>
              <w:keepNext/>
              <w:keepLines/>
              <w:rPr>
                <w:rFonts w:ascii="Arial" w:hAnsi="Arial" w:cs="Arial"/>
                <w:lang w:val="en-US"/>
              </w:rPr>
            </w:pPr>
            <w:r>
              <w:rPr>
                <w:rFonts w:ascii="Arial" w:hAnsi="Arial" w:cs="Arial"/>
              </w:rPr>
              <w:t>NFS (2049,111)</w:t>
            </w:r>
          </w:p>
        </w:tc>
      </w:tr>
      <w:tr w:rsidR="005067E5" w:rsidRPr="00712180" w14:paraId="6E269CE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7231F77"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97AFC1D"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internal</w:t>
            </w:r>
          </w:p>
        </w:tc>
      </w:tr>
      <w:tr w:rsidR="005067E5" w:rsidRPr="006D2395" w14:paraId="688CC8B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5D545B"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497A0132"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Outbound</w:t>
            </w:r>
          </w:p>
        </w:tc>
      </w:tr>
      <w:tr w:rsidR="005067E5" w:rsidRPr="00A540D4" w14:paraId="6D8EF1F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BFCB705"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90630E8"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yes</w:t>
            </w:r>
          </w:p>
        </w:tc>
      </w:tr>
      <w:tr w:rsidR="005067E5" w:rsidRPr="00B931BB" w14:paraId="7C7DADB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FE4BD90"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2548FF7A"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5220F1" w14:paraId="6B29EDE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C7DD00B"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01A3275E"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B81AA8" w14:paraId="2DE27C9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297BB70"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1FE8FE1"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0843ECC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4D16146"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F8DA6C6"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11E1EA2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0E0130B"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F476B09"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bl>
    <w:p w14:paraId="22E172C7" w14:textId="77777777" w:rsidR="005067E5" w:rsidRDefault="005067E5" w:rsidP="005067E5">
      <w:pPr>
        <w:pStyle w:val="BodyText"/>
        <w:rPr>
          <w:lang w:val="en-US"/>
        </w:rPr>
      </w:pPr>
    </w:p>
    <w:p w14:paraId="3DFCF923" w14:textId="77777777" w:rsidR="005067E5" w:rsidRPr="0057567F" w:rsidRDefault="005067E5" w:rsidP="005067E5">
      <w:pPr>
        <w:pStyle w:val="Heading5"/>
      </w:pPr>
      <w:r w:rsidRPr="0057567F">
        <w:t>SONAR database</w:t>
      </w:r>
    </w:p>
    <w:tbl>
      <w:tblPr>
        <w:tblW w:w="5544" w:type="pct"/>
        <w:tblLook w:val="0000" w:firstRow="0" w:lastRow="0" w:firstColumn="0" w:lastColumn="0" w:noHBand="0" w:noVBand="0"/>
      </w:tblPr>
      <w:tblGrid>
        <w:gridCol w:w="3104"/>
        <w:gridCol w:w="6871"/>
      </w:tblGrid>
      <w:tr w:rsidR="005067E5" w:rsidRPr="00F159FB" w14:paraId="1F11FBC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CEE7A13"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3CDF3E2" w14:textId="77777777" w:rsidR="005067E5" w:rsidRPr="00F159FB" w:rsidRDefault="005067E5" w:rsidP="00D46FA4">
            <w:pPr>
              <w:pStyle w:val="TableText0"/>
              <w:keepNext/>
              <w:keepLines/>
              <w:rPr>
                <w:rFonts w:ascii="Arial" w:hAnsi="Arial" w:cs="Arial"/>
                <w:lang w:val="en-US"/>
              </w:rPr>
            </w:pPr>
            <w:r w:rsidRPr="00F159FB">
              <w:rPr>
                <w:rFonts w:ascii="Arial" w:hAnsi="Arial" w:cs="Arial"/>
                <w:lang w:val="en-US"/>
              </w:rPr>
              <w:t xml:space="preserve">Access to SONAR </w:t>
            </w:r>
            <w:r>
              <w:rPr>
                <w:rFonts w:ascii="Arial" w:hAnsi="Arial" w:cs="Arial"/>
                <w:lang w:val="en-US"/>
              </w:rPr>
              <w:t>Database</w:t>
            </w:r>
          </w:p>
        </w:tc>
      </w:tr>
      <w:tr w:rsidR="005067E5" w:rsidRPr="00712180" w14:paraId="62D155C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FF57AA8" w14:textId="77777777" w:rsidR="005067E5" w:rsidRPr="00DD323C" w:rsidRDefault="005067E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76F45B0" w14:textId="77777777" w:rsidR="005067E5" w:rsidRPr="00B34E90" w:rsidRDefault="005067E5" w:rsidP="00D46FA4">
            <w:pPr>
              <w:pStyle w:val="TableText0"/>
              <w:keepNext/>
              <w:keepLines/>
              <w:rPr>
                <w:rFonts w:ascii="Arial" w:hAnsi="Arial" w:cs="Arial"/>
                <w:lang w:val="en-US"/>
              </w:rPr>
            </w:pPr>
            <w:r>
              <w:rPr>
                <w:rFonts w:ascii="Arial" w:hAnsi="Arial" w:cs="Arial"/>
              </w:rPr>
              <w:t>Oracle client (1521)</w:t>
            </w:r>
          </w:p>
        </w:tc>
      </w:tr>
      <w:tr w:rsidR="005067E5" w:rsidRPr="00712180" w14:paraId="2186374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3D512F5" w14:textId="77777777" w:rsidR="005067E5" w:rsidRPr="00DD323C" w:rsidRDefault="005067E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044FC0B"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internal</w:t>
            </w:r>
          </w:p>
        </w:tc>
      </w:tr>
      <w:tr w:rsidR="005067E5" w:rsidRPr="006D2395" w14:paraId="6798C64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504177B" w14:textId="77777777" w:rsidR="005067E5" w:rsidRPr="00DD323C" w:rsidRDefault="005067E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79059E59"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Outbound</w:t>
            </w:r>
          </w:p>
        </w:tc>
      </w:tr>
      <w:tr w:rsidR="005067E5" w:rsidRPr="00A540D4" w14:paraId="1B66168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AFB54B4" w14:textId="77777777" w:rsidR="005067E5" w:rsidRPr="00DD323C" w:rsidRDefault="005067E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46ED5F19" w14:textId="77777777" w:rsidR="005067E5" w:rsidRPr="00B34E90" w:rsidRDefault="005067E5" w:rsidP="00D46FA4">
            <w:pPr>
              <w:pStyle w:val="TableText0"/>
              <w:keepNext/>
              <w:keepLines/>
              <w:rPr>
                <w:rFonts w:ascii="Arial" w:hAnsi="Arial" w:cs="Arial"/>
                <w:lang w:val="en-US"/>
              </w:rPr>
            </w:pPr>
            <w:r w:rsidRPr="00B34E90">
              <w:rPr>
                <w:rFonts w:ascii="Arial" w:hAnsi="Arial" w:cs="Arial"/>
                <w:lang w:val="en-US"/>
              </w:rPr>
              <w:t>yes</w:t>
            </w:r>
          </w:p>
        </w:tc>
      </w:tr>
      <w:tr w:rsidR="005067E5" w:rsidRPr="00B931BB" w14:paraId="4B09989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67B07B8" w14:textId="77777777" w:rsidR="005067E5" w:rsidRPr="00DD323C" w:rsidRDefault="005067E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28E3ED0B"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5220F1" w14:paraId="4341772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A307BCD"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410A4D3A" w14:textId="77777777" w:rsidR="005067E5" w:rsidRPr="00B34E90" w:rsidRDefault="005067E5" w:rsidP="00D46FA4">
            <w:pPr>
              <w:pStyle w:val="TableText0"/>
              <w:keepNext/>
              <w:keepLines/>
              <w:rPr>
                <w:rFonts w:ascii="Arial" w:hAnsi="Arial" w:cs="Arial"/>
                <w:lang w:val="en-US"/>
              </w:rPr>
            </w:pPr>
            <w:r w:rsidRPr="00B34E90">
              <w:rPr>
                <w:rFonts w:ascii="Arial" w:hAnsi="Arial" w:cs="Arial"/>
              </w:rPr>
              <w:t>Not specified</w:t>
            </w:r>
          </w:p>
        </w:tc>
      </w:tr>
      <w:tr w:rsidR="005067E5" w:rsidRPr="00B81AA8" w14:paraId="49E094A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185A94D"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3FBCD267"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70AB9FB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7B4BA31"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7B57C19D"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r w:rsidR="005067E5" w:rsidRPr="00B81AA8" w14:paraId="0484966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31C11AC" w14:textId="77777777" w:rsidR="005067E5" w:rsidRPr="00DD323C" w:rsidRDefault="005067E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66DE9846" w14:textId="77777777" w:rsidR="005067E5" w:rsidRPr="00B34E90" w:rsidRDefault="005067E5" w:rsidP="00D46FA4">
            <w:pPr>
              <w:pStyle w:val="TableText0"/>
              <w:keepNext/>
              <w:keepLines/>
              <w:rPr>
                <w:rFonts w:ascii="Arial" w:hAnsi="Arial" w:cs="Arial"/>
              </w:rPr>
            </w:pPr>
            <w:r w:rsidRPr="00B34E90">
              <w:rPr>
                <w:rFonts w:ascii="Arial" w:hAnsi="Arial" w:cs="Arial"/>
              </w:rPr>
              <w:t>Not specified</w:t>
            </w:r>
          </w:p>
        </w:tc>
      </w:tr>
    </w:tbl>
    <w:p w14:paraId="6D8A4674" w14:textId="77777777" w:rsidR="005067E5" w:rsidRDefault="005067E5" w:rsidP="005067E5">
      <w:pPr>
        <w:pStyle w:val="BodyText"/>
        <w:rPr>
          <w:lang w:val="en-US"/>
        </w:rPr>
      </w:pPr>
    </w:p>
    <w:p w14:paraId="21B11E15" w14:textId="77777777" w:rsidR="00772D79" w:rsidRDefault="00772D79">
      <w:pPr>
        <w:spacing w:after="160" w:line="259" w:lineRule="auto"/>
        <w:rPr>
          <w:rFonts w:cs="Arial"/>
          <w:b/>
          <w:bCs/>
          <w:color w:val="auto"/>
          <w:sz w:val="28"/>
          <w:szCs w:val="26"/>
        </w:rPr>
      </w:pPr>
      <w:r>
        <w:br w:type="page"/>
      </w:r>
    </w:p>
    <w:p w14:paraId="4A712BE5" w14:textId="2975A7BF" w:rsidR="003215C2" w:rsidRDefault="003215C2" w:rsidP="003215C2">
      <w:pPr>
        <w:pStyle w:val="Heading3"/>
      </w:pPr>
      <w:r>
        <w:lastRenderedPageBreak/>
        <w:t>SONAR Document / Correspondence</w:t>
      </w:r>
    </w:p>
    <w:p w14:paraId="099AE116" w14:textId="7CBC548C" w:rsidR="003215C2" w:rsidRDefault="00F309AE" w:rsidP="003215C2">
      <w:pPr>
        <w:pStyle w:val="BodyText"/>
      </w:pPr>
      <w:r w:rsidRPr="00F309AE">
        <w:rPr>
          <w:noProof/>
        </w:rPr>
        <w:drawing>
          <wp:inline distT="0" distB="0" distL="0" distR="0" wp14:anchorId="6004741F" wp14:editId="730F3545">
            <wp:extent cx="4103827" cy="241233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4571" cy="2424530"/>
                    </a:xfrm>
                    <a:prstGeom prst="rect">
                      <a:avLst/>
                    </a:prstGeom>
                  </pic:spPr>
                </pic:pic>
              </a:graphicData>
            </a:graphic>
          </wp:inline>
        </w:drawing>
      </w:r>
    </w:p>
    <w:p w14:paraId="3CF23AFA" w14:textId="77777777" w:rsidR="003215C2" w:rsidRPr="00E93BC1" w:rsidRDefault="003215C2" w:rsidP="003215C2">
      <w:pPr>
        <w:pStyle w:val="Heading4"/>
      </w:pPr>
      <w:r>
        <w:t>External entities</w:t>
      </w:r>
    </w:p>
    <w:p w14:paraId="546365F0" w14:textId="048496B1" w:rsidR="007E2760" w:rsidRPr="00000272" w:rsidRDefault="000C19CD" w:rsidP="007E2760">
      <w:pPr>
        <w:pStyle w:val="Heading5"/>
      </w:pPr>
      <w:r>
        <w:t>UWV mail</w:t>
      </w:r>
    </w:p>
    <w:tbl>
      <w:tblPr>
        <w:tblW w:w="5544" w:type="pct"/>
        <w:tblLook w:val="0000" w:firstRow="0" w:lastRow="0" w:firstColumn="0" w:lastColumn="0" w:noHBand="0" w:noVBand="0"/>
      </w:tblPr>
      <w:tblGrid>
        <w:gridCol w:w="3104"/>
        <w:gridCol w:w="6871"/>
      </w:tblGrid>
      <w:tr w:rsidR="007E2760" w:rsidRPr="008044BD" w14:paraId="29852B5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44A7B36" w14:textId="77777777" w:rsidR="007E2760" w:rsidRPr="00DD323C" w:rsidRDefault="007E2760"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1F1A179D" w14:textId="77777777" w:rsidR="007E2760" w:rsidRDefault="00D04EEC" w:rsidP="00D46FA4">
            <w:pPr>
              <w:pStyle w:val="TableText0"/>
              <w:keepNext/>
              <w:keepLines/>
              <w:rPr>
                <w:rFonts w:ascii="Arial" w:hAnsi="Arial" w:cs="Arial"/>
              </w:rPr>
            </w:pPr>
            <w:r>
              <w:rPr>
                <w:rFonts w:ascii="Arial" w:hAnsi="Arial" w:cs="Arial"/>
              </w:rPr>
              <w:t xml:space="preserve">Production: </w:t>
            </w:r>
            <w:r w:rsidR="000C19CD" w:rsidRPr="00CC6A8C">
              <w:rPr>
                <w:rFonts w:ascii="Arial" w:hAnsi="Arial" w:cs="Arial"/>
              </w:rPr>
              <w:t>KPN Mail relay for sending mail to unemployed clients</w:t>
            </w:r>
          </w:p>
          <w:p w14:paraId="386583FC" w14:textId="35405500" w:rsidR="00177876" w:rsidRPr="000C19CD" w:rsidRDefault="00177876" w:rsidP="00D46FA4">
            <w:pPr>
              <w:pStyle w:val="TableText0"/>
              <w:keepNext/>
              <w:keepLines/>
              <w:rPr>
                <w:rFonts w:ascii="Arial" w:hAnsi="Arial" w:cs="Arial"/>
              </w:rPr>
            </w:pPr>
            <w:r>
              <w:rPr>
                <w:rFonts w:ascii="Arial" w:hAnsi="Arial" w:cs="Arial"/>
              </w:rPr>
              <w:t xml:space="preserve">Acceptance: </w:t>
            </w:r>
            <w:proofErr w:type="spellStart"/>
            <w:r>
              <w:rPr>
                <w:rFonts w:ascii="Arial" w:hAnsi="Arial" w:cs="Arial"/>
              </w:rPr>
              <w:t>Generieke</w:t>
            </w:r>
            <w:proofErr w:type="spellEnd"/>
            <w:r>
              <w:rPr>
                <w:rFonts w:ascii="Arial" w:hAnsi="Arial" w:cs="Arial"/>
              </w:rPr>
              <w:t xml:space="preserve"> Mail services for testing mail f</w:t>
            </w:r>
            <w:r w:rsidR="00876811">
              <w:rPr>
                <w:rFonts w:ascii="Arial" w:hAnsi="Arial" w:cs="Arial"/>
              </w:rPr>
              <w:t>u</w:t>
            </w:r>
            <w:r>
              <w:rPr>
                <w:rFonts w:ascii="Arial" w:hAnsi="Arial" w:cs="Arial"/>
              </w:rPr>
              <w:t>nctionality</w:t>
            </w:r>
          </w:p>
        </w:tc>
      </w:tr>
      <w:tr w:rsidR="007E2760" w:rsidRPr="00712180" w14:paraId="793BB0F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4DBBB48" w14:textId="77777777" w:rsidR="007E2760" w:rsidRPr="00DD323C" w:rsidRDefault="007E2760"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2CACB8D6" w14:textId="67F10531" w:rsidR="007E2760" w:rsidRPr="00014606" w:rsidRDefault="000C19CD" w:rsidP="00D46FA4">
            <w:pPr>
              <w:pStyle w:val="TableText0"/>
              <w:keepNext/>
              <w:keepLines/>
              <w:rPr>
                <w:rFonts w:ascii="Arial" w:hAnsi="Arial" w:cs="Arial"/>
                <w:lang w:val="en-US"/>
              </w:rPr>
            </w:pPr>
            <w:r>
              <w:rPr>
                <w:rFonts w:ascii="Arial" w:hAnsi="Arial" w:cs="Arial"/>
                <w:lang w:val="en-US"/>
              </w:rPr>
              <w:t>SMTP</w:t>
            </w:r>
            <w:r w:rsidR="007E2760">
              <w:rPr>
                <w:rFonts w:ascii="Arial" w:hAnsi="Arial" w:cs="Arial"/>
                <w:lang w:val="en-US"/>
              </w:rPr>
              <w:t xml:space="preserve"> (</w:t>
            </w:r>
            <w:r>
              <w:rPr>
                <w:rFonts w:ascii="Arial" w:hAnsi="Arial" w:cs="Arial"/>
                <w:lang w:val="en-US"/>
              </w:rPr>
              <w:t>25</w:t>
            </w:r>
            <w:r w:rsidR="007E2760">
              <w:rPr>
                <w:rFonts w:ascii="Arial" w:hAnsi="Arial" w:cs="Arial"/>
                <w:lang w:val="en-US"/>
              </w:rPr>
              <w:t>)</w:t>
            </w:r>
            <w:r w:rsidR="005C1C5F">
              <w:rPr>
                <w:rFonts w:ascii="Arial" w:hAnsi="Arial" w:cs="Arial"/>
                <w:lang w:val="en-US"/>
              </w:rPr>
              <w:t xml:space="preserve"> with </w:t>
            </w:r>
            <w:r w:rsidR="005C1C5F" w:rsidRPr="005C1C5F">
              <w:rPr>
                <w:rFonts w:ascii="Arial" w:hAnsi="Arial" w:cs="Arial"/>
                <w:lang w:val="en-US"/>
              </w:rPr>
              <w:t>STARTTLS option</w:t>
            </w:r>
          </w:p>
        </w:tc>
      </w:tr>
      <w:tr w:rsidR="00484240" w:rsidRPr="00712180" w14:paraId="630B82F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2021CE1" w14:textId="77777777" w:rsidR="00484240" w:rsidRPr="00DD323C" w:rsidRDefault="00484240" w:rsidP="00484240">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61A8921" w14:textId="01315062" w:rsidR="00484240" w:rsidRPr="00014606" w:rsidRDefault="00484240" w:rsidP="00484240">
            <w:pPr>
              <w:pStyle w:val="TableText0"/>
              <w:keepNext/>
              <w:keepLines/>
              <w:rPr>
                <w:rFonts w:ascii="Arial" w:hAnsi="Arial" w:cs="Arial"/>
                <w:lang w:val="en-US"/>
              </w:rPr>
            </w:pPr>
            <w:r w:rsidRPr="00CC6A8C">
              <w:rPr>
                <w:rFonts w:ascii="Arial" w:hAnsi="Arial" w:cs="Arial"/>
                <w:lang w:val="en-US"/>
              </w:rPr>
              <w:t>External</w:t>
            </w:r>
          </w:p>
        </w:tc>
      </w:tr>
      <w:tr w:rsidR="00484240" w:rsidRPr="006D2395" w14:paraId="7993B6A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BAC359E" w14:textId="77777777" w:rsidR="00484240" w:rsidRPr="00DD323C" w:rsidRDefault="00484240" w:rsidP="00484240">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891B9DA" w14:textId="0B6B843A" w:rsidR="00484240" w:rsidRPr="00014606" w:rsidRDefault="00484240" w:rsidP="00484240">
            <w:pPr>
              <w:pStyle w:val="TableText0"/>
              <w:keepNext/>
              <w:keepLines/>
              <w:rPr>
                <w:rFonts w:ascii="Arial" w:hAnsi="Arial" w:cs="Arial"/>
                <w:lang w:val="en-US"/>
              </w:rPr>
            </w:pPr>
            <w:r w:rsidRPr="00CC6A8C">
              <w:rPr>
                <w:rFonts w:ascii="Arial" w:hAnsi="Arial" w:cs="Arial"/>
                <w:lang w:val="en-US"/>
              </w:rPr>
              <w:t>Outbound</w:t>
            </w:r>
          </w:p>
        </w:tc>
      </w:tr>
      <w:tr w:rsidR="00484240" w:rsidRPr="00A540D4" w14:paraId="4C6AAC8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2D362C3" w14:textId="77777777" w:rsidR="00484240" w:rsidRPr="00DD323C" w:rsidRDefault="00484240" w:rsidP="00484240">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7280A5EF" w14:textId="757223F0" w:rsidR="00484240" w:rsidRPr="00014606" w:rsidRDefault="00484240" w:rsidP="00484240">
            <w:pPr>
              <w:pStyle w:val="TableText0"/>
              <w:keepNext/>
              <w:keepLines/>
              <w:rPr>
                <w:rFonts w:ascii="Arial" w:hAnsi="Arial" w:cs="Arial"/>
                <w:lang w:val="en-US"/>
              </w:rPr>
            </w:pPr>
            <w:r>
              <w:rPr>
                <w:rFonts w:ascii="Arial" w:hAnsi="Arial" w:cs="Arial"/>
                <w:lang w:val="en-US"/>
              </w:rPr>
              <w:t>yes</w:t>
            </w:r>
          </w:p>
        </w:tc>
      </w:tr>
      <w:tr w:rsidR="00484240" w:rsidRPr="00B931BB" w14:paraId="490F938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3695D55" w14:textId="77777777" w:rsidR="00484240" w:rsidRPr="00DD323C" w:rsidRDefault="00484240" w:rsidP="00484240">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C2E58BF" w14:textId="578B4981" w:rsidR="00484240" w:rsidRPr="00014606" w:rsidRDefault="00484240" w:rsidP="00484240">
            <w:pPr>
              <w:pStyle w:val="TableText0"/>
              <w:keepNext/>
              <w:keepLines/>
              <w:rPr>
                <w:rFonts w:ascii="Arial" w:hAnsi="Arial" w:cs="Arial"/>
                <w:lang w:val="en-US"/>
              </w:rPr>
            </w:pPr>
            <w:r w:rsidRPr="00CC6A8C">
              <w:rPr>
                <w:rFonts w:ascii="Arial" w:hAnsi="Arial" w:cs="Arial"/>
              </w:rPr>
              <w:t>Role Based Access, Secure transport</w:t>
            </w:r>
          </w:p>
        </w:tc>
      </w:tr>
      <w:tr w:rsidR="007E2760" w:rsidRPr="005220F1" w14:paraId="338BA87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59C1495" w14:textId="77777777" w:rsidR="007E2760" w:rsidRPr="00DD323C" w:rsidRDefault="007E2760"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7FCE9734" w14:textId="77777777" w:rsidR="007E2760" w:rsidRPr="00014606" w:rsidRDefault="007E2760" w:rsidP="00D46FA4">
            <w:pPr>
              <w:pStyle w:val="TableText0"/>
              <w:keepNext/>
              <w:keepLines/>
              <w:rPr>
                <w:rFonts w:ascii="Arial" w:hAnsi="Arial" w:cs="Arial"/>
                <w:lang w:val="en-US"/>
              </w:rPr>
            </w:pPr>
            <w:r w:rsidRPr="00014606">
              <w:rPr>
                <w:rFonts w:ascii="Arial" w:hAnsi="Arial" w:cs="Arial"/>
              </w:rPr>
              <w:t>Not specified</w:t>
            </w:r>
          </w:p>
        </w:tc>
      </w:tr>
      <w:tr w:rsidR="007E2760" w:rsidRPr="00B81AA8" w14:paraId="4F42AA7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FCBB455" w14:textId="77777777" w:rsidR="007E2760" w:rsidRPr="00DD323C" w:rsidRDefault="007E2760"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14D1CA18" w14:textId="77777777" w:rsidR="007E2760" w:rsidRPr="00014606" w:rsidRDefault="007E2760" w:rsidP="00D46FA4">
            <w:pPr>
              <w:pStyle w:val="TableText0"/>
              <w:keepNext/>
              <w:keepLines/>
              <w:rPr>
                <w:rFonts w:ascii="Arial" w:hAnsi="Arial" w:cs="Arial"/>
              </w:rPr>
            </w:pPr>
            <w:r w:rsidRPr="00014606">
              <w:rPr>
                <w:rFonts w:ascii="Arial" w:hAnsi="Arial" w:cs="Arial"/>
              </w:rPr>
              <w:t>Not specified</w:t>
            </w:r>
          </w:p>
        </w:tc>
      </w:tr>
      <w:tr w:rsidR="007E2760" w:rsidRPr="00B81AA8" w14:paraId="40E0087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B91CC4D" w14:textId="77777777" w:rsidR="007E2760" w:rsidRPr="00DD323C" w:rsidRDefault="007E2760"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33578D99" w14:textId="77777777" w:rsidR="007E2760" w:rsidRPr="00014606" w:rsidRDefault="007E2760" w:rsidP="00D46FA4">
            <w:pPr>
              <w:pStyle w:val="TableText0"/>
              <w:keepNext/>
              <w:keepLines/>
              <w:rPr>
                <w:rFonts w:ascii="Arial" w:hAnsi="Arial" w:cs="Arial"/>
              </w:rPr>
            </w:pPr>
            <w:r w:rsidRPr="00014606">
              <w:rPr>
                <w:rFonts w:ascii="Arial" w:hAnsi="Arial" w:cs="Arial"/>
              </w:rPr>
              <w:t>Not specified</w:t>
            </w:r>
          </w:p>
        </w:tc>
      </w:tr>
      <w:tr w:rsidR="007E2760" w:rsidRPr="00B81AA8" w14:paraId="64CB236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DB09311" w14:textId="77777777" w:rsidR="007E2760" w:rsidRPr="00DD323C" w:rsidRDefault="007E2760"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A06DFF9" w14:textId="77777777" w:rsidR="007E2760" w:rsidRPr="00014606" w:rsidRDefault="007E2760" w:rsidP="00D46FA4">
            <w:pPr>
              <w:pStyle w:val="TableText0"/>
              <w:keepNext/>
              <w:keepLines/>
              <w:rPr>
                <w:rFonts w:ascii="Arial" w:hAnsi="Arial" w:cs="Arial"/>
              </w:rPr>
            </w:pPr>
            <w:r w:rsidRPr="00014606">
              <w:rPr>
                <w:rFonts w:ascii="Arial" w:hAnsi="Arial" w:cs="Arial"/>
              </w:rPr>
              <w:t>Not specified</w:t>
            </w:r>
          </w:p>
        </w:tc>
      </w:tr>
    </w:tbl>
    <w:p w14:paraId="1EB92888" w14:textId="77777777" w:rsidR="00484240" w:rsidRPr="0057567F" w:rsidRDefault="00484240" w:rsidP="00484240">
      <w:pPr>
        <w:pStyle w:val="Heading5"/>
      </w:pPr>
      <w:r w:rsidRPr="0057567F">
        <w:t>SONAR Gateway</w:t>
      </w:r>
    </w:p>
    <w:tbl>
      <w:tblPr>
        <w:tblW w:w="5544" w:type="pct"/>
        <w:tblLook w:val="0000" w:firstRow="0" w:lastRow="0" w:firstColumn="0" w:lastColumn="0" w:noHBand="0" w:noVBand="0"/>
      </w:tblPr>
      <w:tblGrid>
        <w:gridCol w:w="3104"/>
        <w:gridCol w:w="6871"/>
      </w:tblGrid>
      <w:tr w:rsidR="00484240" w:rsidRPr="00F159FB" w14:paraId="3E7D728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054AA72" w14:textId="77777777" w:rsidR="00484240" w:rsidRPr="00DD323C" w:rsidRDefault="00484240"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0B1BA45E" w14:textId="77777777" w:rsidR="00484240" w:rsidRPr="00F159FB" w:rsidRDefault="00484240" w:rsidP="00D46FA4">
            <w:pPr>
              <w:pStyle w:val="TableText0"/>
              <w:keepNext/>
              <w:keepLines/>
              <w:rPr>
                <w:rFonts w:ascii="Arial" w:hAnsi="Arial" w:cs="Arial"/>
                <w:lang w:val="en-US"/>
              </w:rPr>
            </w:pPr>
            <w:r w:rsidRPr="00763759">
              <w:rPr>
                <w:rFonts w:ascii="Arial" w:hAnsi="Arial" w:cs="Arial"/>
                <w:lang w:val="en-US"/>
              </w:rPr>
              <w:t>Access to config and status data</w:t>
            </w:r>
          </w:p>
        </w:tc>
      </w:tr>
      <w:tr w:rsidR="00484240" w:rsidRPr="00712180" w14:paraId="42D0784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D9F90B6" w14:textId="77777777" w:rsidR="00484240" w:rsidRPr="00DD323C" w:rsidRDefault="00484240"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1D7F96FF" w14:textId="77777777" w:rsidR="00484240" w:rsidRPr="00B34E90" w:rsidRDefault="00484240" w:rsidP="00D46FA4">
            <w:pPr>
              <w:pStyle w:val="TableText0"/>
              <w:keepNext/>
              <w:keepLines/>
              <w:rPr>
                <w:rFonts w:ascii="Arial" w:hAnsi="Arial" w:cs="Arial"/>
                <w:lang w:val="en-US"/>
              </w:rPr>
            </w:pPr>
            <w:r w:rsidRPr="004117ED">
              <w:rPr>
                <w:rFonts w:ascii="Arial" w:hAnsi="Arial" w:cs="Arial"/>
              </w:rPr>
              <w:t>Proprietary</w:t>
            </w:r>
            <w:r>
              <w:rPr>
                <w:rFonts w:ascii="Arial" w:hAnsi="Arial" w:cs="Arial"/>
              </w:rPr>
              <w:t xml:space="preserve"> (2321)</w:t>
            </w:r>
          </w:p>
        </w:tc>
      </w:tr>
      <w:tr w:rsidR="00484240" w:rsidRPr="00712180" w14:paraId="69E097F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2A3D646" w14:textId="77777777" w:rsidR="00484240" w:rsidRPr="00DD323C" w:rsidRDefault="00484240"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2600D06" w14:textId="77777777" w:rsidR="00484240" w:rsidRPr="00B34E90" w:rsidRDefault="00484240" w:rsidP="00D46FA4">
            <w:pPr>
              <w:pStyle w:val="TableText0"/>
              <w:keepNext/>
              <w:keepLines/>
              <w:rPr>
                <w:rFonts w:ascii="Arial" w:hAnsi="Arial" w:cs="Arial"/>
                <w:lang w:val="en-US"/>
              </w:rPr>
            </w:pPr>
            <w:r w:rsidRPr="00B34E90">
              <w:rPr>
                <w:rFonts w:ascii="Arial" w:hAnsi="Arial" w:cs="Arial"/>
                <w:lang w:val="en-US"/>
              </w:rPr>
              <w:t>internal</w:t>
            </w:r>
          </w:p>
        </w:tc>
      </w:tr>
      <w:tr w:rsidR="00484240" w:rsidRPr="006D2395" w14:paraId="1357E47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832B113" w14:textId="77777777" w:rsidR="00484240" w:rsidRPr="00DD323C" w:rsidRDefault="00484240"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7BC017A4" w14:textId="77777777" w:rsidR="00484240" w:rsidRPr="00B34E90" w:rsidRDefault="00484240" w:rsidP="00D46FA4">
            <w:pPr>
              <w:pStyle w:val="TableText0"/>
              <w:keepNext/>
              <w:keepLines/>
              <w:rPr>
                <w:rFonts w:ascii="Arial" w:hAnsi="Arial" w:cs="Arial"/>
                <w:lang w:val="en-US"/>
              </w:rPr>
            </w:pPr>
            <w:r w:rsidRPr="00B34E90">
              <w:rPr>
                <w:rFonts w:ascii="Arial" w:hAnsi="Arial" w:cs="Arial"/>
                <w:lang w:val="en-US"/>
              </w:rPr>
              <w:t>Outbound</w:t>
            </w:r>
          </w:p>
        </w:tc>
      </w:tr>
      <w:tr w:rsidR="00484240" w:rsidRPr="00A540D4" w14:paraId="3F6C536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DE39240" w14:textId="77777777" w:rsidR="00484240" w:rsidRPr="00DD323C" w:rsidRDefault="00484240"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E6E7ADE" w14:textId="77777777" w:rsidR="00484240" w:rsidRPr="00B34E90" w:rsidRDefault="00484240" w:rsidP="00D46FA4">
            <w:pPr>
              <w:pStyle w:val="TableText0"/>
              <w:keepNext/>
              <w:keepLines/>
              <w:rPr>
                <w:rFonts w:ascii="Arial" w:hAnsi="Arial" w:cs="Arial"/>
                <w:lang w:val="en-US"/>
              </w:rPr>
            </w:pPr>
            <w:r w:rsidRPr="00B34E90">
              <w:rPr>
                <w:rFonts w:ascii="Arial" w:hAnsi="Arial" w:cs="Arial"/>
                <w:lang w:val="en-US"/>
              </w:rPr>
              <w:t>yes</w:t>
            </w:r>
          </w:p>
        </w:tc>
      </w:tr>
      <w:tr w:rsidR="00484240" w:rsidRPr="00B931BB" w14:paraId="5E8A875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9C8EF43" w14:textId="77777777" w:rsidR="00484240" w:rsidRPr="00DD323C" w:rsidRDefault="00484240"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C8FAA70" w14:textId="77777777" w:rsidR="00484240" w:rsidRPr="00B34E90" w:rsidRDefault="00484240" w:rsidP="00D46FA4">
            <w:pPr>
              <w:pStyle w:val="TableText0"/>
              <w:keepNext/>
              <w:keepLines/>
              <w:rPr>
                <w:rFonts w:ascii="Arial" w:hAnsi="Arial" w:cs="Arial"/>
                <w:lang w:val="en-US"/>
              </w:rPr>
            </w:pPr>
            <w:r w:rsidRPr="00B34E90">
              <w:rPr>
                <w:rFonts w:ascii="Arial" w:hAnsi="Arial" w:cs="Arial"/>
              </w:rPr>
              <w:t>Not specified</w:t>
            </w:r>
          </w:p>
        </w:tc>
      </w:tr>
      <w:tr w:rsidR="00484240" w:rsidRPr="005220F1" w14:paraId="7A4D588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3780495" w14:textId="77777777" w:rsidR="00484240" w:rsidRPr="00DD323C" w:rsidRDefault="00484240"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E547D08" w14:textId="77777777" w:rsidR="00484240" w:rsidRPr="00B34E90" w:rsidRDefault="00484240" w:rsidP="00D46FA4">
            <w:pPr>
              <w:pStyle w:val="TableText0"/>
              <w:keepNext/>
              <w:keepLines/>
              <w:rPr>
                <w:rFonts w:ascii="Arial" w:hAnsi="Arial" w:cs="Arial"/>
                <w:lang w:val="en-US"/>
              </w:rPr>
            </w:pPr>
            <w:r w:rsidRPr="00B34E90">
              <w:rPr>
                <w:rFonts w:ascii="Arial" w:hAnsi="Arial" w:cs="Arial"/>
              </w:rPr>
              <w:t>Not specified</w:t>
            </w:r>
          </w:p>
        </w:tc>
      </w:tr>
      <w:tr w:rsidR="00484240" w:rsidRPr="00B81AA8" w14:paraId="37D8914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449E480" w14:textId="77777777" w:rsidR="00484240" w:rsidRPr="00DD323C" w:rsidRDefault="00484240"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21CFB17B" w14:textId="77777777" w:rsidR="00484240" w:rsidRPr="00B34E90" w:rsidRDefault="00484240" w:rsidP="00D46FA4">
            <w:pPr>
              <w:pStyle w:val="TableText0"/>
              <w:keepNext/>
              <w:keepLines/>
              <w:rPr>
                <w:rFonts w:ascii="Arial" w:hAnsi="Arial" w:cs="Arial"/>
              </w:rPr>
            </w:pPr>
            <w:r w:rsidRPr="00B34E90">
              <w:rPr>
                <w:rFonts w:ascii="Arial" w:hAnsi="Arial" w:cs="Arial"/>
              </w:rPr>
              <w:t>Not specified</w:t>
            </w:r>
          </w:p>
        </w:tc>
      </w:tr>
      <w:tr w:rsidR="00484240" w:rsidRPr="00B81AA8" w14:paraId="6BACFBA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A492EBA" w14:textId="77777777" w:rsidR="00484240" w:rsidRPr="00DD323C" w:rsidRDefault="00484240"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34924D51" w14:textId="77777777" w:rsidR="00484240" w:rsidRPr="00B34E90" w:rsidRDefault="00484240" w:rsidP="00D46FA4">
            <w:pPr>
              <w:pStyle w:val="TableText0"/>
              <w:keepNext/>
              <w:keepLines/>
              <w:rPr>
                <w:rFonts w:ascii="Arial" w:hAnsi="Arial" w:cs="Arial"/>
              </w:rPr>
            </w:pPr>
            <w:r w:rsidRPr="00B34E90">
              <w:rPr>
                <w:rFonts w:ascii="Arial" w:hAnsi="Arial" w:cs="Arial"/>
              </w:rPr>
              <w:t>Not specified</w:t>
            </w:r>
          </w:p>
        </w:tc>
      </w:tr>
      <w:tr w:rsidR="00484240" w:rsidRPr="00B81AA8" w14:paraId="287B794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63F5710" w14:textId="77777777" w:rsidR="00484240" w:rsidRPr="00DD323C" w:rsidRDefault="00484240"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6FBE48B" w14:textId="77777777" w:rsidR="00484240" w:rsidRPr="00B34E90" w:rsidRDefault="00484240" w:rsidP="00D46FA4">
            <w:pPr>
              <w:pStyle w:val="TableText0"/>
              <w:keepNext/>
              <w:keepLines/>
              <w:rPr>
                <w:rFonts w:ascii="Arial" w:hAnsi="Arial" w:cs="Arial"/>
              </w:rPr>
            </w:pPr>
            <w:r w:rsidRPr="00B34E90">
              <w:rPr>
                <w:rFonts w:ascii="Arial" w:hAnsi="Arial" w:cs="Arial"/>
              </w:rPr>
              <w:t>Not specified</w:t>
            </w:r>
          </w:p>
        </w:tc>
      </w:tr>
    </w:tbl>
    <w:p w14:paraId="23E81E91" w14:textId="034C2DF3" w:rsidR="00484240" w:rsidRDefault="00484240" w:rsidP="00484240">
      <w:pPr>
        <w:pStyle w:val="BodyText"/>
        <w:rPr>
          <w:lang w:val="en-US"/>
        </w:rPr>
      </w:pPr>
    </w:p>
    <w:p w14:paraId="0106E536" w14:textId="77777777" w:rsidR="005F0B48" w:rsidRPr="0057567F" w:rsidRDefault="005F0B48" w:rsidP="005F0B48">
      <w:pPr>
        <w:pStyle w:val="Heading5"/>
      </w:pPr>
      <w:r w:rsidRPr="0057567F">
        <w:lastRenderedPageBreak/>
        <w:t>SONAR database</w:t>
      </w:r>
    </w:p>
    <w:tbl>
      <w:tblPr>
        <w:tblW w:w="5544" w:type="pct"/>
        <w:tblLook w:val="0000" w:firstRow="0" w:lastRow="0" w:firstColumn="0" w:lastColumn="0" w:noHBand="0" w:noVBand="0"/>
      </w:tblPr>
      <w:tblGrid>
        <w:gridCol w:w="3104"/>
        <w:gridCol w:w="6871"/>
      </w:tblGrid>
      <w:tr w:rsidR="005F0B48" w:rsidRPr="00F159FB" w14:paraId="1C9ACD22"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0940B3C" w14:textId="77777777" w:rsidR="005F0B48" w:rsidRPr="00DD323C" w:rsidRDefault="005F0B48"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A7F9C45" w14:textId="77777777" w:rsidR="005F0B48" w:rsidRPr="00F159FB" w:rsidRDefault="005F0B48" w:rsidP="00240C58">
            <w:pPr>
              <w:pStyle w:val="TableText0"/>
              <w:keepNext/>
              <w:keepLines/>
              <w:rPr>
                <w:rFonts w:ascii="Arial" w:hAnsi="Arial" w:cs="Arial"/>
                <w:lang w:val="en-US"/>
              </w:rPr>
            </w:pPr>
            <w:r w:rsidRPr="00F159FB">
              <w:rPr>
                <w:rFonts w:ascii="Arial" w:hAnsi="Arial" w:cs="Arial"/>
                <w:lang w:val="en-US"/>
              </w:rPr>
              <w:t xml:space="preserve">Access to SONAR </w:t>
            </w:r>
            <w:r>
              <w:rPr>
                <w:rFonts w:ascii="Arial" w:hAnsi="Arial" w:cs="Arial"/>
                <w:lang w:val="en-US"/>
              </w:rPr>
              <w:t>Database</w:t>
            </w:r>
          </w:p>
        </w:tc>
      </w:tr>
      <w:tr w:rsidR="005F0B48" w:rsidRPr="00712180" w14:paraId="5773121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9BC5635" w14:textId="77777777" w:rsidR="005F0B48" w:rsidRPr="00DD323C" w:rsidRDefault="005F0B48"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49442CAF" w14:textId="77777777" w:rsidR="005F0B48" w:rsidRPr="00B34E90" w:rsidRDefault="005F0B48" w:rsidP="00240C58">
            <w:pPr>
              <w:pStyle w:val="TableText0"/>
              <w:keepNext/>
              <w:keepLines/>
              <w:rPr>
                <w:rFonts w:ascii="Arial" w:hAnsi="Arial" w:cs="Arial"/>
                <w:lang w:val="en-US"/>
              </w:rPr>
            </w:pPr>
            <w:r>
              <w:rPr>
                <w:rFonts w:ascii="Arial" w:hAnsi="Arial" w:cs="Arial"/>
              </w:rPr>
              <w:t>Oracle client (1521)</w:t>
            </w:r>
          </w:p>
        </w:tc>
      </w:tr>
      <w:tr w:rsidR="005F0B48" w:rsidRPr="00712180" w14:paraId="1290A00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48AA285" w14:textId="77777777" w:rsidR="005F0B48" w:rsidRPr="00DD323C" w:rsidRDefault="005F0B48"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0589CD2B" w14:textId="77777777" w:rsidR="005F0B48" w:rsidRPr="00B34E90" w:rsidRDefault="005F0B48" w:rsidP="00240C58">
            <w:pPr>
              <w:pStyle w:val="TableText0"/>
              <w:keepNext/>
              <w:keepLines/>
              <w:rPr>
                <w:rFonts w:ascii="Arial" w:hAnsi="Arial" w:cs="Arial"/>
                <w:lang w:val="en-US"/>
              </w:rPr>
            </w:pPr>
            <w:r w:rsidRPr="00B34E90">
              <w:rPr>
                <w:rFonts w:ascii="Arial" w:hAnsi="Arial" w:cs="Arial"/>
                <w:lang w:val="en-US"/>
              </w:rPr>
              <w:t>internal</w:t>
            </w:r>
          </w:p>
        </w:tc>
      </w:tr>
      <w:tr w:rsidR="005F0B48" w:rsidRPr="006D2395" w14:paraId="7EDEFF5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158B364" w14:textId="77777777" w:rsidR="005F0B48" w:rsidRPr="00DD323C" w:rsidRDefault="005F0B48"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52E6E4A9" w14:textId="77777777" w:rsidR="005F0B48" w:rsidRPr="00B34E90" w:rsidRDefault="005F0B48" w:rsidP="00240C58">
            <w:pPr>
              <w:pStyle w:val="TableText0"/>
              <w:keepNext/>
              <w:keepLines/>
              <w:rPr>
                <w:rFonts w:ascii="Arial" w:hAnsi="Arial" w:cs="Arial"/>
                <w:lang w:val="en-US"/>
              </w:rPr>
            </w:pPr>
            <w:r w:rsidRPr="00B34E90">
              <w:rPr>
                <w:rFonts w:ascii="Arial" w:hAnsi="Arial" w:cs="Arial"/>
                <w:lang w:val="en-US"/>
              </w:rPr>
              <w:t>Outbound</w:t>
            </w:r>
          </w:p>
        </w:tc>
      </w:tr>
      <w:tr w:rsidR="005F0B48" w:rsidRPr="00A540D4" w14:paraId="0B822C9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BF74FB4" w14:textId="77777777" w:rsidR="005F0B48" w:rsidRPr="00DD323C" w:rsidRDefault="005F0B48"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9B979CA" w14:textId="77777777" w:rsidR="005F0B48" w:rsidRPr="00B34E90" w:rsidRDefault="005F0B48" w:rsidP="00240C58">
            <w:pPr>
              <w:pStyle w:val="TableText0"/>
              <w:keepNext/>
              <w:keepLines/>
              <w:rPr>
                <w:rFonts w:ascii="Arial" w:hAnsi="Arial" w:cs="Arial"/>
                <w:lang w:val="en-US"/>
              </w:rPr>
            </w:pPr>
            <w:r w:rsidRPr="00B34E90">
              <w:rPr>
                <w:rFonts w:ascii="Arial" w:hAnsi="Arial" w:cs="Arial"/>
                <w:lang w:val="en-US"/>
              </w:rPr>
              <w:t>yes</w:t>
            </w:r>
          </w:p>
        </w:tc>
      </w:tr>
      <w:tr w:rsidR="005F0B48" w:rsidRPr="00B931BB" w14:paraId="3660FA9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BF4D65A" w14:textId="77777777" w:rsidR="005F0B48" w:rsidRPr="00DD323C" w:rsidRDefault="005F0B48"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ACFF119" w14:textId="77777777" w:rsidR="005F0B48" w:rsidRPr="00B34E90" w:rsidRDefault="005F0B48" w:rsidP="00240C58">
            <w:pPr>
              <w:pStyle w:val="TableText0"/>
              <w:keepNext/>
              <w:keepLines/>
              <w:rPr>
                <w:rFonts w:ascii="Arial" w:hAnsi="Arial" w:cs="Arial"/>
                <w:lang w:val="en-US"/>
              </w:rPr>
            </w:pPr>
            <w:r w:rsidRPr="00B34E90">
              <w:rPr>
                <w:rFonts w:ascii="Arial" w:hAnsi="Arial" w:cs="Arial"/>
              </w:rPr>
              <w:t>Not specified</w:t>
            </w:r>
          </w:p>
        </w:tc>
      </w:tr>
      <w:tr w:rsidR="005F0B48" w:rsidRPr="005220F1" w14:paraId="2AEA4403"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17B2B28" w14:textId="77777777" w:rsidR="005F0B48" w:rsidRPr="00DD323C" w:rsidRDefault="005F0B48"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D337A5E" w14:textId="77777777" w:rsidR="005F0B48" w:rsidRPr="00B34E90" w:rsidRDefault="005F0B48" w:rsidP="00240C58">
            <w:pPr>
              <w:pStyle w:val="TableText0"/>
              <w:keepNext/>
              <w:keepLines/>
              <w:rPr>
                <w:rFonts w:ascii="Arial" w:hAnsi="Arial" w:cs="Arial"/>
                <w:lang w:val="en-US"/>
              </w:rPr>
            </w:pPr>
            <w:r w:rsidRPr="00B34E90">
              <w:rPr>
                <w:rFonts w:ascii="Arial" w:hAnsi="Arial" w:cs="Arial"/>
              </w:rPr>
              <w:t>Not specified</w:t>
            </w:r>
          </w:p>
        </w:tc>
      </w:tr>
      <w:tr w:rsidR="005F0B48" w:rsidRPr="00B81AA8" w14:paraId="48E1A30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83FF516" w14:textId="77777777" w:rsidR="005F0B48" w:rsidRPr="00DD323C" w:rsidRDefault="005F0B48"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48AA5091" w14:textId="77777777" w:rsidR="005F0B48" w:rsidRPr="00B34E90" w:rsidRDefault="005F0B48" w:rsidP="00240C58">
            <w:pPr>
              <w:pStyle w:val="TableText0"/>
              <w:keepNext/>
              <w:keepLines/>
              <w:rPr>
                <w:rFonts w:ascii="Arial" w:hAnsi="Arial" w:cs="Arial"/>
              </w:rPr>
            </w:pPr>
            <w:r w:rsidRPr="00B34E90">
              <w:rPr>
                <w:rFonts w:ascii="Arial" w:hAnsi="Arial" w:cs="Arial"/>
              </w:rPr>
              <w:t>Not specified</w:t>
            </w:r>
          </w:p>
        </w:tc>
      </w:tr>
      <w:tr w:rsidR="005F0B48" w:rsidRPr="00B81AA8" w14:paraId="11F24E2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337B037" w14:textId="77777777" w:rsidR="005F0B48" w:rsidRPr="00DD323C" w:rsidRDefault="005F0B48"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5A6FE6B3" w14:textId="77777777" w:rsidR="005F0B48" w:rsidRPr="00B34E90" w:rsidRDefault="005F0B48" w:rsidP="00240C58">
            <w:pPr>
              <w:pStyle w:val="TableText0"/>
              <w:keepNext/>
              <w:keepLines/>
              <w:rPr>
                <w:rFonts w:ascii="Arial" w:hAnsi="Arial" w:cs="Arial"/>
              </w:rPr>
            </w:pPr>
            <w:r w:rsidRPr="00B34E90">
              <w:rPr>
                <w:rFonts w:ascii="Arial" w:hAnsi="Arial" w:cs="Arial"/>
              </w:rPr>
              <w:t>Not specified</w:t>
            </w:r>
          </w:p>
        </w:tc>
      </w:tr>
      <w:tr w:rsidR="005F0B48" w:rsidRPr="00B81AA8" w14:paraId="2A7C560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7ABE716" w14:textId="77777777" w:rsidR="005F0B48" w:rsidRPr="00DD323C" w:rsidRDefault="005F0B48"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38CCF914" w14:textId="77777777" w:rsidR="005F0B48" w:rsidRPr="00B34E90" w:rsidRDefault="005F0B48" w:rsidP="00240C58">
            <w:pPr>
              <w:pStyle w:val="TableText0"/>
              <w:keepNext/>
              <w:keepLines/>
              <w:rPr>
                <w:rFonts w:ascii="Arial" w:hAnsi="Arial" w:cs="Arial"/>
              </w:rPr>
            </w:pPr>
            <w:r w:rsidRPr="00B34E90">
              <w:rPr>
                <w:rFonts w:ascii="Arial" w:hAnsi="Arial" w:cs="Arial"/>
              </w:rPr>
              <w:t>Not specified</w:t>
            </w:r>
          </w:p>
        </w:tc>
      </w:tr>
    </w:tbl>
    <w:p w14:paraId="2F8699CF" w14:textId="55F1A1F4" w:rsidR="00AA0662" w:rsidRDefault="00AA0662" w:rsidP="009C07CC">
      <w:pPr>
        <w:pStyle w:val="BodyText"/>
        <w:rPr>
          <w:lang w:val="en-US"/>
        </w:rPr>
      </w:pPr>
    </w:p>
    <w:p w14:paraId="62DAEE20" w14:textId="77777777" w:rsidR="005E1BF9" w:rsidRPr="0057567F" w:rsidRDefault="005E1BF9" w:rsidP="005E1BF9">
      <w:pPr>
        <w:pStyle w:val="Heading5"/>
      </w:pPr>
      <w:r w:rsidRPr="0057567F">
        <w:t>SONAR file system</w:t>
      </w:r>
    </w:p>
    <w:tbl>
      <w:tblPr>
        <w:tblW w:w="5544" w:type="pct"/>
        <w:tblLook w:val="0000" w:firstRow="0" w:lastRow="0" w:firstColumn="0" w:lastColumn="0" w:noHBand="0" w:noVBand="0"/>
      </w:tblPr>
      <w:tblGrid>
        <w:gridCol w:w="3104"/>
        <w:gridCol w:w="6871"/>
      </w:tblGrid>
      <w:tr w:rsidR="005E1BF9" w:rsidRPr="00F159FB" w14:paraId="64CF3BB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3EE31CC" w14:textId="77777777" w:rsidR="005E1BF9" w:rsidRPr="00DD323C" w:rsidRDefault="005E1BF9"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63F90F5D" w14:textId="77777777" w:rsidR="005E1BF9" w:rsidRPr="00F159FB" w:rsidRDefault="005E1BF9" w:rsidP="00240C58">
            <w:pPr>
              <w:pStyle w:val="TableText0"/>
              <w:keepNext/>
              <w:keepLines/>
              <w:rPr>
                <w:rFonts w:ascii="Arial" w:hAnsi="Arial" w:cs="Arial"/>
                <w:lang w:val="en-US"/>
              </w:rPr>
            </w:pPr>
            <w:r w:rsidRPr="00F159FB">
              <w:rPr>
                <w:rFonts w:ascii="Arial" w:hAnsi="Arial" w:cs="Arial"/>
                <w:lang w:val="en-US"/>
              </w:rPr>
              <w:t xml:space="preserve">Access to SONAR </w:t>
            </w:r>
            <w:r>
              <w:rPr>
                <w:rFonts w:ascii="Arial" w:hAnsi="Arial" w:cs="Arial"/>
                <w:lang w:val="en-US"/>
              </w:rPr>
              <w:t>file system</w:t>
            </w:r>
          </w:p>
        </w:tc>
      </w:tr>
      <w:tr w:rsidR="005E1BF9" w:rsidRPr="00712180" w14:paraId="05E2A85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D331958" w14:textId="77777777" w:rsidR="005E1BF9" w:rsidRPr="00DD323C" w:rsidRDefault="005E1BF9"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2C604FD0" w14:textId="61A22803" w:rsidR="005E1BF9" w:rsidRPr="00B34E90" w:rsidRDefault="005E1BF9" w:rsidP="00240C58">
            <w:pPr>
              <w:pStyle w:val="TableText0"/>
              <w:keepNext/>
              <w:keepLines/>
              <w:rPr>
                <w:rFonts w:ascii="Arial" w:hAnsi="Arial" w:cs="Arial"/>
                <w:lang w:val="en-US"/>
              </w:rPr>
            </w:pPr>
            <w:r>
              <w:rPr>
                <w:rFonts w:ascii="Arial" w:hAnsi="Arial" w:cs="Arial"/>
              </w:rPr>
              <w:t>SMB v3 (445)</w:t>
            </w:r>
          </w:p>
        </w:tc>
      </w:tr>
      <w:tr w:rsidR="005E1BF9" w:rsidRPr="00712180" w14:paraId="22C5423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361F4C4" w14:textId="77777777" w:rsidR="005E1BF9" w:rsidRPr="00DD323C" w:rsidRDefault="005E1BF9"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3FF7DC25" w14:textId="77777777" w:rsidR="005E1BF9" w:rsidRPr="00B34E90" w:rsidRDefault="005E1BF9" w:rsidP="00240C58">
            <w:pPr>
              <w:pStyle w:val="TableText0"/>
              <w:keepNext/>
              <w:keepLines/>
              <w:rPr>
                <w:rFonts w:ascii="Arial" w:hAnsi="Arial" w:cs="Arial"/>
                <w:lang w:val="en-US"/>
              </w:rPr>
            </w:pPr>
            <w:r w:rsidRPr="00B34E90">
              <w:rPr>
                <w:rFonts w:ascii="Arial" w:hAnsi="Arial" w:cs="Arial"/>
                <w:lang w:val="en-US"/>
              </w:rPr>
              <w:t>internal</w:t>
            </w:r>
          </w:p>
        </w:tc>
      </w:tr>
      <w:tr w:rsidR="005E1BF9" w:rsidRPr="006D2395" w14:paraId="72F5193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48A42D4" w14:textId="77777777" w:rsidR="005E1BF9" w:rsidRPr="00DD323C" w:rsidRDefault="005E1BF9"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47326262" w14:textId="77777777" w:rsidR="005E1BF9" w:rsidRPr="00B34E90" w:rsidRDefault="005E1BF9" w:rsidP="00240C58">
            <w:pPr>
              <w:pStyle w:val="TableText0"/>
              <w:keepNext/>
              <w:keepLines/>
              <w:rPr>
                <w:rFonts w:ascii="Arial" w:hAnsi="Arial" w:cs="Arial"/>
                <w:lang w:val="en-US"/>
              </w:rPr>
            </w:pPr>
            <w:r w:rsidRPr="00B34E90">
              <w:rPr>
                <w:rFonts w:ascii="Arial" w:hAnsi="Arial" w:cs="Arial"/>
                <w:lang w:val="en-US"/>
              </w:rPr>
              <w:t>Outbound</w:t>
            </w:r>
          </w:p>
        </w:tc>
      </w:tr>
      <w:tr w:rsidR="005E1BF9" w:rsidRPr="00A540D4" w14:paraId="5A4558F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FD68950" w14:textId="77777777" w:rsidR="005E1BF9" w:rsidRPr="00DD323C" w:rsidRDefault="005E1BF9"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45E8C9E" w14:textId="77777777" w:rsidR="005E1BF9" w:rsidRPr="00B34E90" w:rsidRDefault="005E1BF9" w:rsidP="00240C58">
            <w:pPr>
              <w:pStyle w:val="TableText0"/>
              <w:keepNext/>
              <w:keepLines/>
              <w:rPr>
                <w:rFonts w:ascii="Arial" w:hAnsi="Arial" w:cs="Arial"/>
                <w:lang w:val="en-US"/>
              </w:rPr>
            </w:pPr>
            <w:r w:rsidRPr="00B34E90">
              <w:rPr>
                <w:rFonts w:ascii="Arial" w:hAnsi="Arial" w:cs="Arial"/>
                <w:lang w:val="en-US"/>
              </w:rPr>
              <w:t>yes</w:t>
            </w:r>
          </w:p>
        </w:tc>
      </w:tr>
      <w:tr w:rsidR="005E1BF9" w:rsidRPr="00B931BB" w14:paraId="327FE80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1731E8D" w14:textId="77777777" w:rsidR="005E1BF9" w:rsidRPr="00DD323C" w:rsidRDefault="005E1BF9"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2867D5C0" w14:textId="77777777" w:rsidR="005E1BF9" w:rsidRPr="00B34E90" w:rsidRDefault="005E1BF9" w:rsidP="00240C58">
            <w:pPr>
              <w:pStyle w:val="TableText0"/>
              <w:keepNext/>
              <w:keepLines/>
              <w:rPr>
                <w:rFonts w:ascii="Arial" w:hAnsi="Arial" w:cs="Arial"/>
                <w:lang w:val="en-US"/>
              </w:rPr>
            </w:pPr>
            <w:r w:rsidRPr="00B34E90">
              <w:rPr>
                <w:rFonts w:ascii="Arial" w:hAnsi="Arial" w:cs="Arial"/>
              </w:rPr>
              <w:t>Not specified</w:t>
            </w:r>
          </w:p>
        </w:tc>
      </w:tr>
      <w:tr w:rsidR="005E1BF9" w:rsidRPr="005220F1" w14:paraId="29D1741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FF49CF2" w14:textId="77777777" w:rsidR="005E1BF9" w:rsidRPr="00DD323C" w:rsidRDefault="005E1BF9"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1635D24C" w14:textId="77777777" w:rsidR="005E1BF9" w:rsidRPr="00B34E90" w:rsidRDefault="005E1BF9" w:rsidP="00240C58">
            <w:pPr>
              <w:pStyle w:val="TableText0"/>
              <w:keepNext/>
              <w:keepLines/>
              <w:rPr>
                <w:rFonts w:ascii="Arial" w:hAnsi="Arial" w:cs="Arial"/>
                <w:lang w:val="en-US"/>
              </w:rPr>
            </w:pPr>
            <w:r w:rsidRPr="00B34E90">
              <w:rPr>
                <w:rFonts w:ascii="Arial" w:hAnsi="Arial" w:cs="Arial"/>
              </w:rPr>
              <w:t>Not specified</w:t>
            </w:r>
          </w:p>
        </w:tc>
      </w:tr>
      <w:tr w:rsidR="005E1BF9" w:rsidRPr="00B81AA8" w14:paraId="0DF6E48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36079D0" w14:textId="77777777" w:rsidR="005E1BF9" w:rsidRPr="00DD323C" w:rsidRDefault="005E1BF9"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072E1561" w14:textId="77777777" w:rsidR="005E1BF9" w:rsidRPr="00B34E90" w:rsidRDefault="005E1BF9" w:rsidP="00240C58">
            <w:pPr>
              <w:pStyle w:val="TableText0"/>
              <w:keepNext/>
              <w:keepLines/>
              <w:rPr>
                <w:rFonts w:ascii="Arial" w:hAnsi="Arial" w:cs="Arial"/>
              </w:rPr>
            </w:pPr>
            <w:r w:rsidRPr="00B34E90">
              <w:rPr>
                <w:rFonts w:ascii="Arial" w:hAnsi="Arial" w:cs="Arial"/>
              </w:rPr>
              <w:t>Not specified</w:t>
            </w:r>
          </w:p>
        </w:tc>
      </w:tr>
      <w:tr w:rsidR="005E1BF9" w:rsidRPr="00B81AA8" w14:paraId="772C0AA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3AA1B62" w14:textId="77777777" w:rsidR="005E1BF9" w:rsidRPr="00DD323C" w:rsidRDefault="005E1BF9"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3FE9609C" w14:textId="77777777" w:rsidR="005E1BF9" w:rsidRPr="00B34E90" w:rsidRDefault="005E1BF9" w:rsidP="00240C58">
            <w:pPr>
              <w:pStyle w:val="TableText0"/>
              <w:keepNext/>
              <w:keepLines/>
              <w:rPr>
                <w:rFonts w:ascii="Arial" w:hAnsi="Arial" w:cs="Arial"/>
              </w:rPr>
            </w:pPr>
            <w:r w:rsidRPr="00B34E90">
              <w:rPr>
                <w:rFonts w:ascii="Arial" w:hAnsi="Arial" w:cs="Arial"/>
              </w:rPr>
              <w:t>Not specified</w:t>
            </w:r>
          </w:p>
        </w:tc>
      </w:tr>
      <w:tr w:rsidR="005E1BF9" w:rsidRPr="00B81AA8" w14:paraId="618C6CF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FA080AD" w14:textId="77777777" w:rsidR="005E1BF9" w:rsidRPr="00DD323C" w:rsidRDefault="005E1BF9"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7B75640E" w14:textId="77777777" w:rsidR="005E1BF9" w:rsidRPr="00B34E90" w:rsidRDefault="005E1BF9" w:rsidP="00240C58">
            <w:pPr>
              <w:pStyle w:val="TableText0"/>
              <w:keepNext/>
              <w:keepLines/>
              <w:rPr>
                <w:rFonts w:ascii="Arial" w:hAnsi="Arial" w:cs="Arial"/>
              </w:rPr>
            </w:pPr>
            <w:r w:rsidRPr="00B34E90">
              <w:rPr>
                <w:rFonts w:ascii="Arial" w:hAnsi="Arial" w:cs="Arial"/>
              </w:rPr>
              <w:t>Not specified</w:t>
            </w:r>
          </w:p>
        </w:tc>
      </w:tr>
    </w:tbl>
    <w:p w14:paraId="633E0225" w14:textId="77777777" w:rsidR="005E1BF9" w:rsidRDefault="005E1BF9" w:rsidP="005E1BF9">
      <w:pPr>
        <w:pStyle w:val="BodyText"/>
        <w:rPr>
          <w:lang w:val="en-US"/>
        </w:rPr>
      </w:pPr>
    </w:p>
    <w:p w14:paraId="6860E560" w14:textId="77777777" w:rsidR="00772D79" w:rsidRDefault="00772D79">
      <w:pPr>
        <w:spacing w:after="160" w:line="259" w:lineRule="auto"/>
        <w:rPr>
          <w:rFonts w:cs="Arial"/>
          <w:b/>
          <w:bCs/>
          <w:color w:val="auto"/>
          <w:sz w:val="28"/>
          <w:szCs w:val="26"/>
        </w:rPr>
      </w:pPr>
      <w:r>
        <w:br w:type="page"/>
      </w:r>
    </w:p>
    <w:p w14:paraId="67F21534" w14:textId="22DBE159" w:rsidR="00A54DA7" w:rsidRDefault="00A54DA7" w:rsidP="00A54DA7">
      <w:pPr>
        <w:pStyle w:val="Heading3"/>
      </w:pPr>
      <w:r>
        <w:lastRenderedPageBreak/>
        <w:t xml:space="preserve">SONAR </w:t>
      </w:r>
      <w:r w:rsidR="00897859">
        <w:t>Gateway</w:t>
      </w:r>
    </w:p>
    <w:p w14:paraId="6666408F" w14:textId="57282B1B" w:rsidR="003215C2" w:rsidRDefault="00C86504" w:rsidP="003215C2">
      <w:pPr>
        <w:pStyle w:val="BodyText"/>
      </w:pPr>
      <w:r w:rsidRPr="00C86504">
        <w:rPr>
          <w:noProof/>
        </w:rPr>
        <w:drawing>
          <wp:inline distT="0" distB="0" distL="0" distR="0" wp14:anchorId="3B0A7F41" wp14:editId="41FF5D49">
            <wp:extent cx="3417528" cy="2882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5575" cy="2889688"/>
                    </a:xfrm>
                    <a:prstGeom prst="rect">
                      <a:avLst/>
                    </a:prstGeom>
                  </pic:spPr>
                </pic:pic>
              </a:graphicData>
            </a:graphic>
          </wp:inline>
        </w:drawing>
      </w:r>
    </w:p>
    <w:p w14:paraId="5A99F52D" w14:textId="77777777" w:rsidR="003215C2" w:rsidRPr="00E93BC1" w:rsidRDefault="003215C2" w:rsidP="003215C2">
      <w:pPr>
        <w:pStyle w:val="Heading4"/>
      </w:pPr>
      <w:r>
        <w:t>External entities</w:t>
      </w:r>
    </w:p>
    <w:p w14:paraId="36822F38" w14:textId="77777777" w:rsidR="00B0050E" w:rsidRPr="0057567F" w:rsidRDefault="00B0050E" w:rsidP="00B0050E">
      <w:pPr>
        <w:pStyle w:val="Heading5"/>
      </w:pPr>
      <w:r w:rsidRPr="0057567F">
        <w:t xml:space="preserve">SONAR </w:t>
      </w:r>
      <w:r>
        <w:t>Public Sector application</w:t>
      </w:r>
    </w:p>
    <w:tbl>
      <w:tblPr>
        <w:tblW w:w="5544" w:type="pct"/>
        <w:tblLook w:val="0000" w:firstRow="0" w:lastRow="0" w:firstColumn="0" w:lastColumn="0" w:noHBand="0" w:noVBand="0"/>
      </w:tblPr>
      <w:tblGrid>
        <w:gridCol w:w="3104"/>
        <w:gridCol w:w="6871"/>
      </w:tblGrid>
      <w:tr w:rsidR="00B0050E" w:rsidRPr="00F159FB" w14:paraId="6BE2792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B5A4126"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1082256D" w14:textId="77777777" w:rsidR="00B0050E" w:rsidRPr="00F159FB" w:rsidRDefault="00B0050E" w:rsidP="00240C58">
            <w:pPr>
              <w:pStyle w:val="TableText0"/>
              <w:keepNext/>
              <w:keepLines/>
              <w:rPr>
                <w:rFonts w:ascii="Arial" w:hAnsi="Arial" w:cs="Arial"/>
                <w:lang w:val="en-US"/>
              </w:rPr>
            </w:pPr>
            <w:r w:rsidRPr="00763759">
              <w:rPr>
                <w:rFonts w:ascii="Arial" w:hAnsi="Arial" w:cs="Arial"/>
                <w:lang w:val="en-US"/>
              </w:rPr>
              <w:t>Access to config and status data</w:t>
            </w:r>
          </w:p>
        </w:tc>
      </w:tr>
      <w:tr w:rsidR="00B0050E" w:rsidRPr="00712180" w14:paraId="3B13734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A4F7E20" w14:textId="77777777" w:rsidR="00B0050E" w:rsidRPr="00DD323C" w:rsidRDefault="00B0050E"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06A67642" w14:textId="77777777" w:rsidR="00B0050E" w:rsidRPr="00B34E90" w:rsidRDefault="00B0050E" w:rsidP="00240C58">
            <w:pPr>
              <w:pStyle w:val="TableText0"/>
              <w:keepNext/>
              <w:keepLines/>
              <w:rPr>
                <w:rFonts w:ascii="Arial" w:hAnsi="Arial" w:cs="Arial"/>
                <w:lang w:val="en-US"/>
              </w:rPr>
            </w:pPr>
            <w:r w:rsidRPr="004117ED">
              <w:rPr>
                <w:rFonts w:ascii="Arial" w:hAnsi="Arial" w:cs="Arial"/>
              </w:rPr>
              <w:t>Proprietary</w:t>
            </w:r>
            <w:r>
              <w:rPr>
                <w:rFonts w:ascii="Arial" w:hAnsi="Arial" w:cs="Arial"/>
              </w:rPr>
              <w:t xml:space="preserve"> (2321)</w:t>
            </w:r>
          </w:p>
        </w:tc>
      </w:tr>
      <w:tr w:rsidR="00B0050E" w:rsidRPr="00712180" w14:paraId="104810F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43A588F" w14:textId="77777777" w:rsidR="00B0050E" w:rsidRPr="00DD323C" w:rsidRDefault="00B0050E"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D646A1F" w14:textId="77777777" w:rsidR="00B0050E" w:rsidRPr="00B34E90" w:rsidRDefault="00B0050E" w:rsidP="00240C58">
            <w:pPr>
              <w:pStyle w:val="TableText0"/>
              <w:keepNext/>
              <w:keepLines/>
              <w:rPr>
                <w:rFonts w:ascii="Arial" w:hAnsi="Arial" w:cs="Arial"/>
                <w:lang w:val="en-US"/>
              </w:rPr>
            </w:pPr>
            <w:r w:rsidRPr="00B34E90">
              <w:rPr>
                <w:rFonts w:ascii="Arial" w:hAnsi="Arial" w:cs="Arial"/>
                <w:lang w:val="en-US"/>
              </w:rPr>
              <w:t>internal</w:t>
            </w:r>
          </w:p>
        </w:tc>
      </w:tr>
      <w:tr w:rsidR="00B0050E" w:rsidRPr="006D2395" w14:paraId="325865F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7C078C7" w14:textId="77777777" w:rsidR="00B0050E" w:rsidRPr="00DD323C" w:rsidRDefault="00B0050E"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6DE62CFA" w14:textId="77777777" w:rsidR="00B0050E" w:rsidRPr="00B34E90" w:rsidRDefault="00B0050E" w:rsidP="00240C58">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B0050E" w:rsidRPr="00A540D4" w14:paraId="321E115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44D556F" w14:textId="77777777" w:rsidR="00B0050E" w:rsidRPr="00DD323C" w:rsidRDefault="00B0050E"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5D3317B" w14:textId="77777777" w:rsidR="00B0050E" w:rsidRPr="00B34E90" w:rsidRDefault="00B0050E" w:rsidP="00240C58">
            <w:pPr>
              <w:pStyle w:val="TableText0"/>
              <w:keepNext/>
              <w:keepLines/>
              <w:rPr>
                <w:rFonts w:ascii="Arial" w:hAnsi="Arial" w:cs="Arial"/>
                <w:lang w:val="en-US"/>
              </w:rPr>
            </w:pPr>
            <w:r w:rsidRPr="00B34E90">
              <w:rPr>
                <w:rFonts w:ascii="Arial" w:hAnsi="Arial" w:cs="Arial"/>
                <w:lang w:val="en-US"/>
              </w:rPr>
              <w:t>yes</w:t>
            </w:r>
          </w:p>
        </w:tc>
      </w:tr>
      <w:tr w:rsidR="00B0050E" w:rsidRPr="00B931BB" w14:paraId="1E54CBD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68B8E98" w14:textId="77777777" w:rsidR="00B0050E" w:rsidRPr="00DD323C" w:rsidRDefault="00B0050E"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72EA3734" w14:textId="77777777" w:rsidR="00B0050E" w:rsidRPr="00B34E90" w:rsidRDefault="00B0050E" w:rsidP="00240C58">
            <w:pPr>
              <w:pStyle w:val="TableText0"/>
              <w:keepNext/>
              <w:keepLines/>
              <w:rPr>
                <w:rFonts w:ascii="Arial" w:hAnsi="Arial" w:cs="Arial"/>
                <w:lang w:val="en-US"/>
              </w:rPr>
            </w:pPr>
            <w:r w:rsidRPr="00B34E90">
              <w:rPr>
                <w:rFonts w:ascii="Arial" w:hAnsi="Arial" w:cs="Arial"/>
              </w:rPr>
              <w:t>Not specified</w:t>
            </w:r>
          </w:p>
        </w:tc>
      </w:tr>
      <w:tr w:rsidR="00B0050E" w:rsidRPr="005220F1" w14:paraId="0C53F9A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61DAE6F"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BB9A74D" w14:textId="77777777" w:rsidR="00B0050E" w:rsidRPr="00B34E90" w:rsidRDefault="00B0050E" w:rsidP="00240C58">
            <w:pPr>
              <w:pStyle w:val="TableText0"/>
              <w:keepNext/>
              <w:keepLines/>
              <w:rPr>
                <w:rFonts w:ascii="Arial" w:hAnsi="Arial" w:cs="Arial"/>
                <w:lang w:val="en-US"/>
              </w:rPr>
            </w:pPr>
            <w:r w:rsidRPr="00B34E90">
              <w:rPr>
                <w:rFonts w:ascii="Arial" w:hAnsi="Arial" w:cs="Arial"/>
              </w:rPr>
              <w:t>Not specified</w:t>
            </w:r>
          </w:p>
        </w:tc>
      </w:tr>
      <w:tr w:rsidR="00B0050E" w:rsidRPr="00B81AA8" w14:paraId="12C3AC7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C9E77B5"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36631905" w14:textId="77777777" w:rsidR="00B0050E" w:rsidRPr="00B34E90" w:rsidRDefault="00B0050E" w:rsidP="00240C58">
            <w:pPr>
              <w:pStyle w:val="TableText0"/>
              <w:keepNext/>
              <w:keepLines/>
              <w:rPr>
                <w:rFonts w:ascii="Arial" w:hAnsi="Arial" w:cs="Arial"/>
              </w:rPr>
            </w:pPr>
            <w:r w:rsidRPr="00B34E90">
              <w:rPr>
                <w:rFonts w:ascii="Arial" w:hAnsi="Arial" w:cs="Arial"/>
              </w:rPr>
              <w:t>Not specified</w:t>
            </w:r>
          </w:p>
        </w:tc>
      </w:tr>
      <w:tr w:rsidR="00B0050E" w:rsidRPr="00B81AA8" w14:paraId="0945CF0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7BCD873"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2C8B7F4" w14:textId="77777777" w:rsidR="00B0050E" w:rsidRPr="00B34E90" w:rsidRDefault="00B0050E" w:rsidP="00240C58">
            <w:pPr>
              <w:pStyle w:val="TableText0"/>
              <w:keepNext/>
              <w:keepLines/>
              <w:rPr>
                <w:rFonts w:ascii="Arial" w:hAnsi="Arial" w:cs="Arial"/>
              </w:rPr>
            </w:pPr>
            <w:r w:rsidRPr="00B34E90">
              <w:rPr>
                <w:rFonts w:ascii="Arial" w:hAnsi="Arial" w:cs="Arial"/>
              </w:rPr>
              <w:t>Not specified</w:t>
            </w:r>
          </w:p>
        </w:tc>
      </w:tr>
      <w:tr w:rsidR="00B0050E" w:rsidRPr="00B81AA8" w14:paraId="2AC5D22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6231827"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B627240" w14:textId="77777777" w:rsidR="00B0050E" w:rsidRPr="00B34E90" w:rsidRDefault="00B0050E" w:rsidP="00240C58">
            <w:pPr>
              <w:pStyle w:val="TableText0"/>
              <w:keepNext/>
              <w:keepLines/>
              <w:rPr>
                <w:rFonts w:ascii="Arial" w:hAnsi="Arial" w:cs="Arial"/>
              </w:rPr>
            </w:pPr>
            <w:r w:rsidRPr="00B34E90">
              <w:rPr>
                <w:rFonts w:ascii="Arial" w:hAnsi="Arial" w:cs="Arial"/>
              </w:rPr>
              <w:t>Not specified</w:t>
            </w:r>
          </w:p>
        </w:tc>
      </w:tr>
    </w:tbl>
    <w:p w14:paraId="021CC26C" w14:textId="77777777" w:rsidR="00B0050E" w:rsidRDefault="00B0050E" w:rsidP="00B0050E">
      <w:pPr>
        <w:pStyle w:val="BodyText"/>
      </w:pPr>
    </w:p>
    <w:p w14:paraId="7F2E5F2E" w14:textId="77777777" w:rsidR="00B0050E" w:rsidRDefault="00B0050E" w:rsidP="00B0050E">
      <w:pPr>
        <w:pStyle w:val="Heading5"/>
      </w:pPr>
      <w:r w:rsidRPr="0057567F">
        <w:t>SONAR Document / Correspondence</w:t>
      </w:r>
    </w:p>
    <w:tbl>
      <w:tblPr>
        <w:tblW w:w="5544" w:type="pct"/>
        <w:tblLook w:val="0000" w:firstRow="0" w:lastRow="0" w:firstColumn="0" w:lastColumn="0" w:noHBand="0" w:noVBand="0"/>
      </w:tblPr>
      <w:tblGrid>
        <w:gridCol w:w="3104"/>
        <w:gridCol w:w="6871"/>
      </w:tblGrid>
      <w:tr w:rsidR="00B0050E" w:rsidRPr="00F159FB" w14:paraId="596CA29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106672A"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DB08F0C" w14:textId="77777777" w:rsidR="00B0050E" w:rsidRPr="00F159FB" w:rsidRDefault="00B0050E" w:rsidP="00240C58">
            <w:pPr>
              <w:pStyle w:val="TableText0"/>
              <w:keepNext/>
              <w:keepLines/>
              <w:rPr>
                <w:rFonts w:ascii="Arial" w:hAnsi="Arial" w:cs="Arial"/>
                <w:lang w:val="en-US"/>
              </w:rPr>
            </w:pPr>
            <w:r w:rsidRPr="00763759">
              <w:rPr>
                <w:rFonts w:ascii="Arial" w:hAnsi="Arial" w:cs="Arial"/>
                <w:lang w:val="en-US"/>
              </w:rPr>
              <w:t>Access to config and status data</w:t>
            </w:r>
          </w:p>
        </w:tc>
      </w:tr>
      <w:tr w:rsidR="00B0050E" w:rsidRPr="00712180" w14:paraId="32483AF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7A55B09" w14:textId="77777777" w:rsidR="00B0050E" w:rsidRPr="00DD323C" w:rsidRDefault="00B0050E"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DA23140" w14:textId="77777777" w:rsidR="00B0050E" w:rsidRPr="00B34E90" w:rsidRDefault="00B0050E" w:rsidP="00240C58">
            <w:pPr>
              <w:pStyle w:val="TableText0"/>
              <w:keepNext/>
              <w:keepLines/>
              <w:rPr>
                <w:rFonts w:ascii="Arial" w:hAnsi="Arial" w:cs="Arial"/>
                <w:lang w:val="en-US"/>
              </w:rPr>
            </w:pPr>
            <w:r w:rsidRPr="004117ED">
              <w:rPr>
                <w:rFonts w:ascii="Arial" w:hAnsi="Arial" w:cs="Arial"/>
              </w:rPr>
              <w:t>Proprietary</w:t>
            </w:r>
            <w:r>
              <w:rPr>
                <w:rFonts w:ascii="Arial" w:hAnsi="Arial" w:cs="Arial"/>
              </w:rPr>
              <w:t xml:space="preserve"> (2321)</w:t>
            </w:r>
          </w:p>
        </w:tc>
      </w:tr>
      <w:tr w:rsidR="00B0050E" w:rsidRPr="00712180" w14:paraId="7888418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80A0F76" w14:textId="77777777" w:rsidR="00B0050E" w:rsidRPr="00DD323C" w:rsidRDefault="00B0050E"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54FFE886" w14:textId="77777777" w:rsidR="00B0050E" w:rsidRPr="00B34E90" w:rsidRDefault="00B0050E" w:rsidP="00240C58">
            <w:pPr>
              <w:pStyle w:val="TableText0"/>
              <w:keepNext/>
              <w:keepLines/>
              <w:rPr>
                <w:rFonts w:ascii="Arial" w:hAnsi="Arial" w:cs="Arial"/>
                <w:lang w:val="en-US"/>
              </w:rPr>
            </w:pPr>
            <w:r w:rsidRPr="00B34E90">
              <w:rPr>
                <w:rFonts w:ascii="Arial" w:hAnsi="Arial" w:cs="Arial"/>
                <w:lang w:val="en-US"/>
              </w:rPr>
              <w:t>internal</w:t>
            </w:r>
          </w:p>
        </w:tc>
      </w:tr>
      <w:tr w:rsidR="00B0050E" w:rsidRPr="006D2395" w14:paraId="2BE221E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E46EAFB" w14:textId="77777777" w:rsidR="00B0050E" w:rsidRPr="00DD323C" w:rsidRDefault="00B0050E"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1B15A4E" w14:textId="77777777" w:rsidR="00B0050E" w:rsidRPr="00B34E90" w:rsidRDefault="00B0050E" w:rsidP="00240C58">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B0050E" w:rsidRPr="00A540D4" w14:paraId="2010994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D3A696A" w14:textId="77777777" w:rsidR="00B0050E" w:rsidRPr="00DD323C" w:rsidRDefault="00B0050E"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4EAD595" w14:textId="77777777" w:rsidR="00B0050E" w:rsidRPr="00B34E90" w:rsidRDefault="00B0050E" w:rsidP="00240C58">
            <w:pPr>
              <w:pStyle w:val="TableText0"/>
              <w:keepNext/>
              <w:keepLines/>
              <w:rPr>
                <w:rFonts w:ascii="Arial" w:hAnsi="Arial" w:cs="Arial"/>
                <w:lang w:val="en-US"/>
              </w:rPr>
            </w:pPr>
            <w:r w:rsidRPr="00B34E90">
              <w:rPr>
                <w:rFonts w:ascii="Arial" w:hAnsi="Arial" w:cs="Arial"/>
                <w:lang w:val="en-US"/>
              </w:rPr>
              <w:t>yes</w:t>
            </w:r>
          </w:p>
        </w:tc>
      </w:tr>
      <w:tr w:rsidR="00B0050E" w:rsidRPr="00B931BB" w14:paraId="23BD026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7D63FEB" w14:textId="77777777" w:rsidR="00B0050E" w:rsidRPr="00DD323C" w:rsidRDefault="00B0050E"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315EFA81" w14:textId="77777777" w:rsidR="00B0050E" w:rsidRPr="00B34E90" w:rsidRDefault="00B0050E" w:rsidP="00240C58">
            <w:pPr>
              <w:pStyle w:val="TableText0"/>
              <w:keepNext/>
              <w:keepLines/>
              <w:rPr>
                <w:rFonts w:ascii="Arial" w:hAnsi="Arial" w:cs="Arial"/>
                <w:lang w:val="en-US"/>
              </w:rPr>
            </w:pPr>
            <w:r w:rsidRPr="00B34E90">
              <w:rPr>
                <w:rFonts w:ascii="Arial" w:hAnsi="Arial" w:cs="Arial"/>
              </w:rPr>
              <w:t>Not specified</w:t>
            </w:r>
          </w:p>
        </w:tc>
      </w:tr>
      <w:tr w:rsidR="00B0050E" w:rsidRPr="005220F1" w14:paraId="01A213C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512E817"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615E81AF" w14:textId="77777777" w:rsidR="00B0050E" w:rsidRPr="00B34E90" w:rsidRDefault="00B0050E" w:rsidP="00240C58">
            <w:pPr>
              <w:pStyle w:val="TableText0"/>
              <w:keepNext/>
              <w:keepLines/>
              <w:rPr>
                <w:rFonts w:ascii="Arial" w:hAnsi="Arial" w:cs="Arial"/>
                <w:lang w:val="en-US"/>
              </w:rPr>
            </w:pPr>
            <w:r w:rsidRPr="00B34E90">
              <w:rPr>
                <w:rFonts w:ascii="Arial" w:hAnsi="Arial" w:cs="Arial"/>
              </w:rPr>
              <w:t>Not specified</w:t>
            </w:r>
          </w:p>
        </w:tc>
      </w:tr>
      <w:tr w:rsidR="00B0050E" w:rsidRPr="00B81AA8" w14:paraId="163BA8D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1DDA723"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F61CE7E" w14:textId="77777777" w:rsidR="00B0050E" w:rsidRPr="00B34E90" w:rsidRDefault="00B0050E" w:rsidP="00240C58">
            <w:pPr>
              <w:pStyle w:val="TableText0"/>
              <w:keepNext/>
              <w:keepLines/>
              <w:rPr>
                <w:rFonts w:ascii="Arial" w:hAnsi="Arial" w:cs="Arial"/>
              </w:rPr>
            </w:pPr>
            <w:r w:rsidRPr="00B34E90">
              <w:rPr>
                <w:rFonts w:ascii="Arial" w:hAnsi="Arial" w:cs="Arial"/>
              </w:rPr>
              <w:t>Not specified</w:t>
            </w:r>
          </w:p>
        </w:tc>
      </w:tr>
      <w:tr w:rsidR="00B0050E" w:rsidRPr="00B81AA8" w14:paraId="1C30446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9C91DB2"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0384E420" w14:textId="77777777" w:rsidR="00B0050E" w:rsidRPr="00B34E90" w:rsidRDefault="00B0050E" w:rsidP="00240C58">
            <w:pPr>
              <w:pStyle w:val="TableText0"/>
              <w:keepNext/>
              <w:keepLines/>
              <w:rPr>
                <w:rFonts w:ascii="Arial" w:hAnsi="Arial" w:cs="Arial"/>
              </w:rPr>
            </w:pPr>
            <w:r w:rsidRPr="00B34E90">
              <w:rPr>
                <w:rFonts w:ascii="Arial" w:hAnsi="Arial" w:cs="Arial"/>
              </w:rPr>
              <w:t>Not specified</w:t>
            </w:r>
          </w:p>
        </w:tc>
      </w:tr>
      <w:tr w:rsidR="00B0050E" w:rsidRPr="00B81AA8" w14:paraId="540BC35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2BD7778"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399CEBB8" w14:textId="77777777" w:rsidR="00B0050E" w:rsidRPr="00B34E90" w:rsidRDefault="00B0050E" w:rsidP="00240C58">
            <w:pPr>
              <w:pStyle w:val="TableText0"/>
              <w:keepNext/>
              <w:keepLines/>
              <w:rPr>
                <w:rFonts w:ascii="Arial" w:hAnsi="Arial" w:cs="Arial"/>
              </w:rPr>
            </w:pPr>
            <w:r w:rsidRPr="00B34E90">
              <w:rPr>
                <w:rFonts w:ascii="Arial" w:hAnsi="Arial" w:cs="Arial"/>
              </w:rPr>
              <w:t>Not specified</w:t>
            </w:r>
          </w:p>
        </w:tc>
      </w:tr>
    </w:tbl>
    <w:p w14:paraId="6252CF9A" w14:textId="77777777" w:rsidR="00B0050E" w:rsidRDefault="00B0050E" w:rsidP="00B0050E">
      <w:pPr>
        <w:pStyle w:val="BodyText"/>
        <w:rPr>
          <w:lang w:val="en-US"/>
        </w:rPr>
      </w:pPr>
    </w:p>
    <w:p w14:paraId="74D64E72" w14:textId="473A9658" w:rsidR="00B81BA5" w:rsidRPr="0057567F" w:rsidRDefault="00B81BA5" w:rsidP="00B81BA5">
      <w:pPr>
        <w:pStyle w:val="Heading5"/>
      </w:pPr>
      <w:r w:rsidRPr="0057567F">
        <w:lastRenderedPageBreak/>
        <w:t xml:space="preserve">SONAR </w:t>
      </w:r>
      <w:r>
        <w:t>EAI</w:t>
      </w:r>
      <w:r w:rsidR="005E2801">
        <w:t xml:space="preserve"> application</w:t>
      </w:r>
    </w:p>
    <w:tbl>
      <w:tblPr>
        <w:tblW w:w="5544" w:type="pct"/>
        <w:tblLook w:val="0000" w:firstRow="0" w:lastRow="0" w:firstColumn="0" w:lastColumn="0" w:noHBand="0" w:noVBand="0"/>
      </w:tblPr>
      <w:tblGrid>
        <w:gridCol w:w="3104"/>
        <w:gridCol w:w="6871"/>
      </w:tblGrid>
      <w:tr w:rsidR="00B81BA5" w:rsidRPr="00F159FB" w14:paraId="63C22DD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C8C5031" w14:textId="77777777" w:rsidR="00B81BA5" w:rsidRPr="00DD323C" w:rsidRDefault="00B81BA5"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0DED4D7B" w14:textId="77777777" w:rsidR="00B81BA5" w:rsidRPr="00F159FB" w:rsidRDefault="00B81BA5" w:rsidP="00D46FA4">
            <w:pPr>
              <w:pStyle w:val="TableText0"/>
              <w:keepNext/>
              <w:keepLines/>
              <w:rPr>
                <w:rFonts w:ascii="Arial" w:hAnsi="Arial" w:cs="Arial"/>
                <w:lang w:val="en-US"/>
              </w:rPr>
            </w:pPr>
            <w:r w:rsidRPr="00763759">
              <w:rPr>
                <w:rFonts w:ascii="Arial" w:hAnsi="Arial" w:cs="Arial"/>
                <w:lang w:val="en-US"/>
              </w:rPr>
              <w:t>Access to config and status data</w:t>
            </w:r>
          </w:p>
        </w:tc>
      </w:tr>
      <w:tr w:rsidR="00B81BA5" w:rsidRPr="00712180" w14:paraId="7234CDE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B64855E" w14:textId="77777777" w:rsidR="00B81BA5" w:rsidRPr="00DD323C" w:rsidRDefault="00B81BA5"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4A5D23D7" w14:textId="77777777" w:rsidR="00B81BA5" w:rsidRPr="00B34E90" w:rsidRDefault="00B81BA5" w:rsidP="00D46FA4">
            <w:pPr>
              <w:pStyle w:val="TableText0"/>
              <w:keepNext/>
              <w:keepLines/>
              <w:rPr>
                <w:rFonts w:ascii="Arial" w:hAnsi="Arial" w:cs="Arial"/>
                <w:lang w:val="en-US"/>
              </w:rPr>
            </w:pPr>
            <w:r w:rsidRPr="004117ED">
              <w:rPr>
                <w:rFonts w:ascii="Arial" w:hAnsi="Arial" w:cs="Arial"/>
              </w:rPr>
              <w:t>Proprietary</w:t>
            </w:r>
            <w:r>
              <w:rPr>
                <w:rFonts w:ascii="Arial" w:hAnsi="Arial" w:cs="Arial"/>
              </w:rPr>
              <w:t xml:space="preserve"> (2321)</w:t>
            </w:r>
          </w:p>
        </w:tc>
      </w:tr>
      <w:tr w:rsidR="00B81BA5" w:rsidRPr="00712180" w14:paraId="1F54E5C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ECB750C" w14:textId="77777777" w:rsidR="00B81BA5" w:rsidRPr="00DD323C" w:rsidRDefault="00B81BA5"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0E5649AB" w14:textId="77777777" w:rsidR="00B81BA5" w:rsidRPr="00B34E90" w:rsidRDefault="00B81BA5" w:rsidP="00D46FA4">
            <w:pPr>
              <w:pStyle w:val="TableText0"/>
              <w:keepNext/>
              <w:keepLines/>
              <w:rPr>
                <w:rFonts w:ascii="Arial" w:hAnsi="Arial" w:cs="Arial"/>
                <w:lang w:val="en-US"/>
              </w:rPr>
            </w:pPr>
            <w:r w:rsidRPr="00B34E90">
              <w:rPr>
                <w:rFonts w:ascii="Arial" w:hAnsi="Arial" w:cs="Arial"/>
                <w:lang w:val="en-US"/>
              </w:rPr>
              <w:t>internal</w:t>
            </w:r>
          </w:p>
        </w:tc>
      </w:tr>
      <w:tr w:rsidR="00B81BA5" w:rsidRPr="006D2395" w14:paraId="329F224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700207F" w14:textId="77777777" w:rsidR="00B81BA5" w:rsidRPr="00DD323C" w:rsidRDefault="00B81BA5"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7AEB5EC2" w14:textId="25838DC0" w:rsidR="00B81BA5" w:rsidRPr="00B34E90" w:rsidRDefault="00B81BA5" w:rsidP="00D46FA4">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B81BA5" w:rsidRPr="00A540D4" w14:paraId="3CD99A5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DF2C38E" w14:textId="77777777" w:rsidR="00B81BA5" w:rsidRPr="00DD323C" w:rsidRDefault="00B81BA5"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544D630" w14:textId="77777777" w:rsidR="00B81BA5" w:rsidRPr="00B34E90" w:rsidRDefault="00B81BA5" w:rsidP="00D46FA4">
            <w:pPr>
              <w:pStyle w:val="TableText0"/>
              <w:keepNext/>
              <w:keepLines/>
              <w:rPr>
                <w:rFonts w:ascii="Arial" w:hAnsi="Arial" w:cs="Arial"/>
                <w:lang w:val="en-US"/>
              </w:rPr>
            </w:pPr>
            <w:r w:rsidRPr="00B34E90">
              <w:rPr>
                <w:rFonts w:ascii="Arial" w:hAnsi="Arial" w:cs="Arial"/>
                <w:lang w:val="en-US"/>
              </w:rPr>
              <w:t>yes</w:t>
            </w:r>
          </w:p>
        </w:tc>
      </w:tr>
      <w:tr w:rsidR="00B81BA5" w:rsidRPr="00B931BB" w14:paraId="5496830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3040B6D" w14:textId="77777777" w:rsidR="00B81BA5" w:rsidRPr="00DD323C" w:rsidRDefault="00B81BA5"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4D371110" w14:textId="77777777" w:rsidR="00B81BA5" w:rsidRPr="00B34E90" w:rsidRDefault="00B81BA5" w:rsidP="00D46FA4">
            <w:pPr>
              <w:pStyle w:val="TableText0"/>
              <w:keepNext/>
              <w:keepLines/>
              <w:rPr>
                <w:rFonts w:ascii="Arial" w:hAnsi="Arial" w:cs="Arial"/>
                <w:lang w:val="en-US"/>
              </w:rPr>
            </w:pPr>
            <w:r w:rsidRPr="00B34E90">
              <w:rPr>
                <w:rFonts w:ascii="Arial" w:hAnsi="Arial" w:cs="Arial"/>
              </w:rPr>
              <w:t>Not specified</w:t>
            </w:r>
          </w:p>
        </w:tc>
      </w:tr>
      <w:tr w:rsidR="00B81BA5" w:rsidRPr="005220F1" w14:paraId="7C377BE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D2EA4AD" w14:textId="77777777" w:rsidR="00B81BA5" w:rsidRPr="00DD323C" w:rsidRDefault="00B81BA5"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71704C99" w14:textId="77777777" w:rsidR="00B81BA5" w:rsidRPr="00B34E90" w:rsidRDefault="00B81BA5" w:rsidP="00D46FA4">
            <w:pPr>
              <w:pStyle w:val="TableText0"/>
              <w:keepNext/>
              <w:keepLines/>
              <w:rPr>
                <w:rFonts w:ascii="Arial" w:hAnsi="Arial" w:cs="Arial"/>
                <w:lang w:val="en-US"/>
              </w:rPr>
            </w:pPr>
            <w:r w:rsidRPr="00B34E90">
              <w:rPr>
                <w:rFonts w:ascii="Arial" w:hAnsi="Arial" w:cs="Arial"/>
              </w:rPr>
              <w:t>Not specified</w:t>
            </w:r>
          </w:p>
        </w:tc>
      </w:tr>
      <w:tr w:rsidR="00B81BA5" w:rsidRPr="00B81AA8" w14:paraId="1DFCB2B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799EDC3" w14:textId="77777777" w:rsidR="00B81BA5" w:rsidRPr="00DD323C" w:rsidRDefault="00B81BA5"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7435ABB" w14:textId="77777777" w:rsidR="00B81BA5" w:rsidRPr="00B34E90" w:rsidRDefault="00B81BA5" w:rsidP="00D46FA4">
            <w:pPr>
              <w:pStyle w:val="TableText0"/>
              <w:keepNext/>
              <w:keepLines/>
              <w:rPr>
                <w:rFonts w:ascii="Arial" w:hAnsi="Arial" w:cs="Arial"/>
              </w:rPr>
            </w:pPr>
            <w:r w:rsidRPr="00B34E90">
              <w:rPr>
                <w:rFonts w:ascii="Arial" w:hAnsi="Arial" w:cs="Arial"/>
              </w:rPr>
              <w:t>Not specified</w:t>
            </w:r>
          </w:p>
        </w:tc>
      </w:tr>
      <w:tr w:rsidR="00B81BA5" w:rsidRPr="00B81AA8" w14:paraId="575A9DB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261F1B4" w14:textId="77777777" w:rsidR="00B81BA5" w:rsidRPr="00DD323C" w:rsidRDefault="00B81BA5"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02822F3B" w14:textId="77777777" w:rsidR="00B81BA5" w:rsidRPr="00B34E90" w:rsidRDefault="00B81BA5" w:rsidP="00D46FA4">
            <w:pPr>
              <w:pStyle w:val="TableText0"/>
              <w:keepNext/>
              <w:keepLines/>
              <w:rPr>
                <w:rFonts w:ascii="Arial" w:hAnsi="Arial" w:cs="Arial"/>
              </w:rPr>
            </w:pPr>
            <w:r w:rsidRPr="00B34E90">
              <w:rPr>
                <w:rFonts w:ascii="Arial" w:hAnsi="Arial" w:cs="Arial"/>
              </w:rPr>
              <w:t>Not specified</w:t>
            </w:r>
          </w:p>
        </w:tc>
      </w:tr>
      <w:tr w:rsidR="00B81BA5" w:rsidRPr="00B81AA8" w14:paraId="1702746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A603CB4" w14:textId="77777777" w:rsidR="00B81BA5" w:rsidRPr="00DD323C" w:rsidRDefault="00B81BA5"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69059A6F" w14:textId="77777777" w:rsidR="00B81BA5" w:rsidRPr="00B34E90" w:rsidRDefault="00B81BA5" w:rsidP="00D46FA4">
            <w:pPr>
              <w:pStyle w:val="TableText0"/>
              <w:keepNext/>
              <w:keepLines/>
              <w:rPr>
                <w:rFonts w:ascii="Arial" w:hAnsi="Arial" w:cs="Arial"/>
              </w:rPr>
            </w:pPr>
            <w:r w:rsidRPr="00B34E90">
              <w:rPr>
                <w:rFonts w:ascii="Arial" w:hAnsi="Arial" w:cs="Arial"/>
              </w:rPr>
              <w:t>Not specified</w:t>
            </w:r>
          </w:p>
        </w:tc>
      </w:tr>
    </w:tbl>
    <w:p w14:paraId="1B786563" w14:textId="30CE8D90" w:rsidR="00B81BA5" w:rsidRDefault="00B81BA5" w:rsidP="00AA0662">
      <w:pPr>
        <w:pStyle w:val="BodyText"/>
        <w:rPr>
          <w:lang w:val="en-US"/>
        </w:rPr>
      </w:pPr>
    </w:p>
    <w:p w14:paraId="6C806FBA" w14:textId="513A3FF0" w:rsidR="00101A50" w:rsidRPr="0057567F" w:rsidRDefault="00101A50" w:rsidP="00101A50">
      <w:pPr>
        <w:pStyle w:val="Heading5"/>
      </w:pPr>
      <w:r>
        <w:t>SONAR EAI AI</w:t>
      </w:r>
    </w:p>
    <w:tbl>
      <w:tblPr>
        <w:tblW w:w="5544" w:type="pct"/>
        <w:tblLook w:val="0000" w:firstRow="0" w:lastRow="0" w:firstColumn="0" w:lastColumn="0" w:noHBand="0" w:noVBand="0"/>
      </w:tblPr>
      <w:tblGrid>
        <w:gridCol w:w="3104"/>
        <w:gridCol w:w="6871"/>
      </w:tblGrid>
      <w:tr w:rsidR="00101A50" w:rsidRPr="00F159FB" w14:paraId="2923634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64B286F" w14:textId="77777777" w:rsidR="00101A50" w:rsidRPr="00DD323C" w:rsidRDefault="00101A50" w:rsidP="00101A50">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C5AF986" w14:textId="57BE31EE" w:rsidR="00101A50" w:rsidRPr="00F159FB" w:rsidRDefault="00101A50" w:rsidP="00101A50">
            <w:pPr>
              <w:pStyle w:val="TableText0"/>
              <w:keepNext/>
              <w:keepLines/>
              <w:rPr>
                <w:rFonts w:ascii="Arial" w:hAnsi="Arial" w:cs="Arial"/>
                <w:lang w:val="en-US"/>
              </w:rPr>
            </w:pPr>
            <w:r w:rsidRPr="00763759">
              <w:rPr>
                <w:rFonts w:ascii="Arial" w:hAnsi="Arial" w:cs="Arial"/>
                <w:lang w:val="en-US"/>
              </w:rPr>
              <w:t>Access to config and status data</w:t>
            </w:r>
          </w:p>
        </w:tc>
      </w:tr>
      <w:tr w:rsidR="00101A50" w:rsidRPr="00712180" w14:paraId="0258249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DA51760" w14:textId="77777777" w:rsidR="00101A50" w:rsidRPr="00DD323C" w:rsidRDefault="00101A50" w:rsidP="00101A50">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17EA3A0" w14:textId="1024A25E" w:rsidR="00101A50" w:rsidRPr="00B34E90" w:rsidRDefault="00101A50" w:rsidP="00101A50">
            <w:pPr>
              <w:pStyle w:val="TableText0"/>
              <w:keepNext/>
              <w:keepLines/>
              <w:rPr>
                <w:rFonts w:ascii="Arial" w:hAnsi="Arial" w:cs="Arial"/>
                <w:lang w:val="en-US"/>
              </w:rPr>
            </w:pPr>
            <w:r w:rsidRPr="004117ED">
              <w:rPr>
                <w:rFonts w:ascii="Arial" w:hAnsi="Arial" w:cs="Arial"/>
              </w:rPr>
              <w:t>Proprietary</w:t>
            </w:r>
            <w:r>
              <w:rPr>
                <w:rFonts w:ascii="Arial" w:hAnsi="Arial" w:cs="Arial"/>
              </w:rPr>
              <w:t xml:space="preserve"> (2321)</w:t>
            </w:r>
          </w:p>
        </w:tc>
      </w:tr>
      <w:tr w:rsidR="00101A50" w:rsidRPr="00712180" w14:paraId="2FFEA6C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A808B2D" w14:textId="77777777" w:rsidR="00101A50" w:rsidRPr="00DD323C" w:rsidRDefault="00101A50" w:rsidP="00101A50">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0067FA6C" w14:textId="052CB620" w:rsidR="00101A50" w:rsidRPr="00B34E90" w:rsidRDefault="00101A50" w:rsidP="00101A50">
            <w:pPr>
              <w:pStyle w:val="TableText0"/>
              <w:keepNext/>
              <w:keepLines/>
              <w:rPr>
                <w:rFonts w:ascii="Arial" w:hAnsi="Arial" w:cs="Arial"/>
                <w:lang w:val="en-US"/>
              </w:rPr>
            </w:pPr>
            <w:r w:rsidRPr="00B34E90">
              <w:rPr>
                <w:rFonts w:ascii="Arial" w:hAnsi="Arial" w:cs="Arial"/>
                <w:lang w:val="en-US"/>
              </w:rPr>
              <w:t>internal</w:t>
            </w:r>
          </w:p>
        </w:tc>
      </w:tr>
      <w:tr w:rsidR="00101A50" w:rsidRPr="006D2395" w14:paraId="09A1F69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75077DC" w14:textId="77777777" w:rsidR="00101A50" w:rsidRPr="00DD323C" w:rsidRDefault="00101A50" w:rsidP="00101A50">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45131F3B" w14:textId="68652198" w:rsidR="00101A50" w:rsidRPr="00B34E90" w:rsidRDefault="00101A50" w:rsidP="00101A50">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101A50" w:rsidRPr="00A540D4" w14:paraId="111D6742"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57E0F18" w14:textId="77777777" w:rsidR="00101A50" w:rsidRPr="00DD323C" w:rsidRDefault="00101A50"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7015D871" w14:textId="77777777" w:rsidR="00101A50" w:rsidRPr="00B34E90" w:rsidRDefault="00101A50" w:rsidP="00240C58">
            <w:pPr>
              <w:pStyle w:val="TableText0"/>
              <w:keepNext/>
              <w:keepLines/>
              <w:rPr>
                <w:rFonts w:ascii="Arial" w:hAnsi="Arial" w:cs="Arial"/>
                <w:lang w:val="en-US"/>
              </w:rPr>
            </w:pPr>
            <w:r w:rsidRPr="00B34E90">
              <w:rPr>
                <w:rFonts w:ascii="Arial" w:hAnsi="Arial" w:cs="Arial"/>
                <w:lang w:val="en-US"/>
              </w:rPr>
              <w:t>yes</w:t>
            </w:r>
          </w:p>
        </w:tc>
      </w:tr>
      <w:tr w:rsidR="00101A50" w:rsidRPr="00B931BB" w14:paraId="394471C3"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00EFA5D" w14:textId="77777777" w:rsidR="00101A50" w:rsidRPr="00DD323C" w:rsidRDefault="00101A50"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49A77BC8" w14:textId="77777777" w:rsidR="00101A50" w:rsidRPr="00B34E90" w:rsidRDefault="00101A50" w:rsidP="00240C58">
            <w:pPr>
              <w:pStyle w:val="TableText0"/>
              <w:keepNext/>
              <w:keepLines/>
              <w:rPr>
                <w:rFonts w:ascii="Arial" w:hAnsi="Arial" w:cs="Arial"/>
                <w:lang w:val="en-US"/>
              </w:rPr>
            </w:pPr>
            <w:r w:rsidRPr="00B34E90">
              <w:rPr>
                <w:rFonts w:ascii="Arial" w:hAnsi="Arial" w:cs="Arial"/>
              </w:rPr>
              <w:t>Not specified</w:t>
            </w:r>
          </w:p>
        </w:tc>
      </w:tr>
      <w:tr w:rsidR="00101A50" w:rsidRPr="005220F1" w14:paraId="74C2307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1CD11F8" w14:textId="77777777" w:rsidR="00101A50" w:rsidRPr="00DD323C" w:rsidRDefault="00101A50"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03371F8E" w14:textId="77777777" w:rsidR="00101A50" w:rsidRPr="00B34E90" w:rsidRDefault="00101A50" w:rsidP="00240C58">
            <w:pPr>
              <w:pStyle w:val="TableText0"/>
              <w:keepNext/>
              <w:keepLines/>
              <w:rPr>
                <w:rFonts w:ascii="Arial" w:hAnsi="Arial" w:cs="Arial"/>
                <w:lang w:val="en-US"/>
              </w:rPr>
            </w:pPr>
            <w:r w:rsidRPr="00B34E90">
              <w:rPr>
                <w:rFonts w:ascii="Arial" w:hAnsi="Arial" w:cs="Arial"/>
              </w:rPr>
              <w:t>Not specified</w:t>
            </w:r>
          </w:p>
        </w:tc>
      </w:tr>
      <w:tr w:rsidR="00101A50" w:rsidRPr="00B81AA8" w14:paraId="7422B582"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8CB74E5" w14:textId="77777777" w:rsidR="00101A50" w:rsidRPr="00DD323C" w:rsidRDefault="00101A50"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1050503C" w14:textId="77777777" w:rsidR="00101A50" w:rsidRPr="00B34E90" w:rsidRDefault="00101A50" w:rsidP="00240C58">
            <w:pPr>
              <w:pStyle w:val="TableText0"/>
              <w:keepNext/>
              <w:keepLines/>
              <w:rPr>
                <w:rFonts w:ascii="Arial" w:hAnsi="Arial" w:cs="Arial"/>
              </w:rPr>
            </w:pPr>
            <w:r w:rsidRPr="00B34E90">
              <w:rPr>
                <w:rFonts w:ascii="Arial" w:hAnsi="Arial" w:cs="Arial"/>
              </w:rPr>
              <w:t>Not specified</w:t>
            </w:r>
          </w:p>
        </w:tc>
      </w:tr>
      <w:tr w:rsidR="00101A50" w:rsidRPr="00B81AA8" w14:paraId="50C1621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29A2067" w14:textId="77777777" w:rsidR="00101A50" w:rsidRPr="00DD323C" w:rsidRDefault="00101A50"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1DDA0A14" w14:textId="77777777" w:rsidR="00101A50" w:rsidRPr="00B34E90" w:rsidRDefault="00101A50" w:rsidP="00240C58">
            <w:pPr>
              <w:pStyle w:val="TableText0"/>
              <w:keepNext/>
              <w:keepLines/>
              <w:rPr>
                <w:rFonts w:ascii="Arial" w:hAnsi="Arial" w:cs="Arial"/>
              </w:rPr>
            </w:pPr>
            <w:r w:rsidRPr="00B34E90">
              <w:rPr>
                <w:rFonts w:ascii="Arial" w:hAnsi="Arial" w:cs="Arial"/>
              </w:rPr>
              <w:t>Not specified</w:t>
            </w:r>
          </w:p>
        </w:tc>
      </w:tr>
      <w:tr w:rsidR="00101A50" w:rsidRPr="00B81AA8" w14:paraId="7FD2176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5DC77AD" w14:textId="77777777" w:rsidR="00101A50" w:rsidRPr="00DD323C" w:rsidRDefault="00101A50"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5E7FC98" w14:textId="77777777" w:rsidR="00101A50" w:rsidRPr="00B34E90" w:rsidRDefault="00101A50" w:rsidP="00240C58">
            <w:pPr>
              <w:pStyle w:val="TableText0"/>
              <w:keepNext/>
              <w:keepLines/>
              <w:rPr>
                <w:rFonts w:ascii="Arial" w:hAnsi="Arial" w:cs="Arial"/>
              </w:rPr>
            </w:pPr>
            <w:r w:rsidRPr="00B34E90">
              <w:rPr>
                <w:rFonts w:ascii="Arial" w:hAnsi="Arial" w:cs="Arial"/>
              </w:rPr>
              <w:t>Not specified</w:t>
            </w:r>
          </w:p>
        </w:tc>
      </w:tr>
    </w:tbl>
    <w:p w14:paraId="39D8AF7F" w14:textId="77777777" w:rsidR="00101A50" w:rsidRPr="0057567F" w:rsidRDefault="00101A50" w:rsidP="00101A50">
      <w:pPr>
        <w:pStyle w:val="Heading5"/>
      </w:pPr>
      <w:r>
        <w:t>SONAR Public Sector AI</w:t>
      </w:r>
    </w:p>
    <w:tbl>
      <w:tblPr>
        <w:tblW w:w="5544" w:type="pct"/>
        <w:tblLook w:val="0000" w:firstRow="0" w:lastRow="0" w:firstColumn="0" w:lastColumn="0" w:noHBand="0" w:noVBand="0"/>
      </w:tblPr>
      <w:tblGrid>
        <w:gridCol w:w="3104"/>
        <w:gridCol w:w="6871"/>
      </w:tblGrid>
      <w:tr w:rsidR="00101A50" w:rsidRPr="00F159FB" w14:paraId="0F1F6933"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8D17653" w14:textId="77777777" w:rsidR="00101A50" w:rsidRPr="00DD323C" w:rsidRDefault="00101A50" w:rsidP="00101A50">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26B52A2B" w14:textId="3A97065D" w:rsidR="00101A50" w:rsidRPr="00F159FB" w:rsidRDefault="00101A50" w:rsidP="00101A50">
            <w:pPr>
              <w:pStyle w:val="TableText0"/>
              <w:keepNext/>
              <w:keepLines/>
              <w:rPr>
                <w:rFonts w:ascii="Arial" w:hAnsi="Arial" w:cs="Arial"/>
                <w:lang w:val="en-US"/>
              </w:rPr>
            </w:pPr>
            <w:r w:rsidRPr="00763759">
              <w:rPr>
                <w:rFonts w:ascii="Arial" w:hAnsi="Arial" w:cs="Arial"/>
                <w:lang w:val="en-US"/>
              </w:rPr>
              <w:t>Access to config and status data</w:t>
            </w:r>
          </w:p>
        </w:tc>
      </w:tr>
      <w:tr w:rsidR="00101A50" w:rsidRPr="00712180" w14:paraId="2C498CC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3137822" w14:textId="77777777" w:rsidR="00101A50" w:rsidRPr="00DD323C" w:rsidRDefault="00101A50" w:rsidP="00101A50">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CF48971" w14:textId="687AFE00" w:rsidR="00101A50" w:rsidRPr="00B34E90" w:rsidRDefault="00101A50" w:rsidP="00101A50">
            <w:pPr>
              <w:pStyle w:val="TableText0"/>
              <w:keepNext/>
              <w:keepLines/>
              <w:rPr>
                <w:rFonts w:ascii="Arial" w:hAnsi="Arial" w:cs="Arial"/>
                <w:lang w:val="en-US"/>
              </w:rPr>
            </w:pPr>
            <w:r w:rsidRPr="004117ED">
              <w:rPr>
                <w:rFonts w:ascii="Arial" w:hAnsi="Arial" w:cs="Arial"/>
              </w:rPr>
              <w:t>Proprietary</w:t>
            </w:r>
            <w:r>
              <w:rPr>
                <w:rFonts w:ascii="Arial" w:hAnsi="Arial" w:cs="Arial"/>
              </w:rPr>
              <w:t xml:space="preserve"> (2321)</w:t>
            </w:r>
          </w:p>
        </w:tc>
      </w:tr>
      <w:tr w:rsidR="00101A50" w:rsidRPr="00712180" w14:paraId="1BEA6E0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CAA1771" w14:textId="77777777" w:rsidR="00101A50" w:rsidRPr="00DD323C" w:rsidRDefault="00101A50" w:rsidP="00101A50">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44521488" w14:textId="33135F84" w:rsidR="00101A50" w:rsidRPr="00B34E90" w:rsidRDefault="00101A50" w:rsidP="00101A50">
            <w:pPr>
              <w:pStyle w:val="TableText0"/>
              <w:keepNext/>
              <w:keepLines/>
              <w:rPr>
                <w:rFonts w:ascii="Arial" w:hAnsi="Arial" w:cs="Arial"/>
                <w:lang w:val="en-US"/>
              </w:rPr>
            </w:pPr>
            <w:r w:rsidRPr="00B34E90">
              <w:rPr>
                <w:rFonts w:ascii="Arial" w:hAnsi="Arial" w:cs="Arial"/>
                <w:lang w:val="en-US"/>
              </w:rPr>
              <w:t>internal</w:t>
            </w:r>
          </w:p>
        </w:tc>
      </w:tr>
      <w:tr w:rsidR="00101A50" w:rsidRPr="006D2395" w14:paraId="7387E13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B8B434F" w14:textId="77777777" w:rsidR="00101A50" w:rsidRPr="00DD323C" w:rsidRDefault="00101A50" w:rsidP="00101A50">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78A1D57C" w14:textId="12C379C5" w:rsidR="00101A50" w:rsidRPr="00B34E90" w:rsidRDefault="00101A50" w:rsidP="00101A50">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101A50" w:rsidRPr="00A540D4" w14:paraId="04C2B587"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ED70B6A" w14:textId="77777777" w:rsidR="00101A50" w:rsidRPr="00DD323C" w:rsidRDefault="00101A50"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5ADDA9AA" w14:textId="77777777" w:rsidR="00101A50" w:rsidRPr="00B34E90" w:rsidRDefault="00101A50" w:rsidP="00240C58">
            <w:pPr>
              <w:pStyle w:val="TableText0"/>
              <w:keepNext/>
              <w:keepLines/>
              <w:rPr>
                <w:rFonts w:ascii="Arial" w:hAnsi="Arial" w:cs="Arial"/>
                <w:lang w:val="en-US"/>
              </w:rPr>
            </w:pPr>
            <w:r w:rsidRPr="00B34E90">
              <w:rPr>
                <w:rFonts w:ascii="Arial" w:hAnsi="Arial" w:cs="Arial"/>
                <w:lang w:val="en-US"/>
              </w:rPr>
              <w:t>yes</w:t>
            </w:r>
          </w:p>
        </w:tc>
      </w:tr>
      <w:tr w:rsidR="00101A50" w:rsidRPr="00B931BB" w14:paraId="5914864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CBABC8F" w14:textId="77777777" w:rsidR="00101A50" w:rsidRPr="00DD323C" w:rsidRDefault="00101A50"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2E07C7C" w14:textId="77777777" w:rsidR="00101A50" w:rsidRPr="00B34E90" w:rsidRDefault="00101A50" w:rsidP="00240C58">
            <w:pPr>
              <w:pStyle w:val="TableText0"/>
              <w:keepNext/>
              <w:keepLines/>
              <w:rPr>
                <w:rFonts w:ascii="Arial" w:hAnsi="Arial" w:cs="Arial"/>
                <w:lang w:val="en-US"/>
              </w:rPr>
            </w:pPr>
            <w:r w:rsidRPr="00B34E90">
              <w:rPr>
                <w:rFonts w:ascii="Arial" w:hAnsi="Arial" w:cs="Arial"/>
              </w:rPr>
              <w:t>Not specified</w:t>
            </w:r>
          </w:p>
        </w:tc>
      </w:tr>
      <w:tr w:rsidR="00101A50" w:rsidRPr="005220F1" w14:paraId="75FD98D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370147C" w14:textId="77777777" w:rsidR="00101A50" w:rsidRPr="00DD323C" w:rsidRDefault="00101A50"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7DCE7F7B" w14:textId="77777777" w:rsidR="00101A50" w:rsidRPr="00B34E90" w:rsidRDefault="00101A50" w:rsidP="00240C58">
            <w:pPr>
              <w:pStyle w:val="TableText0"/>
              <w:keepNext/>
              <w:keepLines/>
              <w:rPr>
                <w:rFonts w:ascii="Arial" w:hAnsi="Arial" w:cs="Arial"/>
                <w:lang w:val="en-US"/>
              </w:rPr>
            </w:pPr>
            <w:r w:rsidRPr="00B34E90">
              <w:rPr>
                <w:rFonts w:ascii="Arial" w:hAnsi="Arial" w:cs="Arial"/>
              </w:rPr>
              <w:t>Not specified</w:t>
            </w:r>
          </w:p>
        </w:tc>
      </w:tr>
      <w:tr w:rsidR="00101A50" w:rsidRPr="00B81AA8" w14:paraId="52EF6FC3"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CDDD71D" w14:textId="77777777" w:rsidR="00101A50" w:rsidRPr="00DD323C" w:rsidRDefault="00101A50"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05922704" w14:textId="77777777" w:rsidR="00101A50" w:rsidRPr="00B34E90" w:rsidRDefault="00101A50" w:rsidP="00240C58">
            <w:pPr>
              <w:pStyle w:val="TableText0"/>
              <w:keepNext/>
              <w:keepLines/>
              <w:rPr>
                <w:rFonts w:ascii="Arial" w:hAnsi="Arial" w:cs="Arial"/>
              </w:rPr>
            </w:pPr>
            <w:r w:rsidRPr="00B34E90">
              <w:rPr>
                <w:rFonts w:ascii="Arial" w:hAnsi="Arial" w:cs="Arial"/>
              </w:rPr>
              <w:t>Not specified</w:t>
            </w:r>
          </w:p>
        </w:tc>
      </w:tr>
      <w:tr w:rsidR="00101A50" w:rsidRPr="00B81AA8" w14:paraId="24385D2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69F653B" w14:textId="77777777" w:rsidR="00101A50" w:rsidRPr="00DD323C" w:rsidRDefault="00101A50"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6BFB56A8" w14:textId="77777777" w:rsidR="00101A50" w:rsidRPr="00B34E90" w:rsidRDefault="00101A50" w:rsidP="00240C58">
            <w:pPr>
              <w:pStyle w:val="TableText0"/>
              <w:keepNext/>
              <w:keepLines/>
              <w:rPr>
                <w:rFonts w:ascii="Arial" w:hAnsi="Arial" w:cs="Arial"/>
              </w:rPr>
            </w:pPr>
            <w:r w:rsidRPr="00B34E90">
              <w:rPr>
                <w:rFonts w:ascii="Arial" w:hAnsi="Arial" w:cs="Arial"/>
              </w:rPr>
              <w:t>Not specified</w:t>
            </w:r>
          </w:p>
        </w:tc>
      </w:tr>
      <w:tr w:rsidR="00101A50" w:rsidRPr="00B81AA8" w14:paraId="53BDB78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15A46DC" w14:textId="77777777" w:rsidR="00101A50" w:rsidRPr="00DD323C" w:rsidRDefault="00101A50"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F5D2769" w14:textId="77777777" w:rsidR="00101A50" w:rsidRPr="00B34E90" w:rsidRDefault="00101A50" w:rsidP="00240C58">
            <w:pPr>
              <w:pStyle w:val="TableText0"/>
              <w:keepNext/>
              <w:keepLines/>
              <w:rPr>
                <w:rFonts w:ascii="Arial" w:hAnsi="Arial" w:cs="Arial"/>
              </w:rPr>
            </w:pPr>
            <w:r w:rsidRPr="00B34E90">
              <w:rPr>
                <w:rFonts w:ascii="Arial" w:hAnsi="Arial" w:cs="Arial"/>
              </w:rPr>
              <w:t>Not specified</w:t>
            </w:r>
          </w:p>
        </w:tc>
      </w:tr>
    </w:tbl>
    <w:p w14:paraId="7F198CC6" w14:textId="77777777" w:rsidR="00101A50" w:rsidRDefault="00101A50" w:rsidP="00AA0662">
      <w:pPr>
        <w:pStyle w:val="BodyText"/>
        <w:rPr>
          <w:lang w:val="en-US"/>
        </w:rPr>
      </w:pPr>
    </w:p>
    <w:p w14:paraId="3388EF37" w14:textId="77777777" w:rsidR="00B0050E" w:rsidRPr="0057567F" w:rsidRDefault="00B0050E" w:rsidP="00B0050E">
      <w:pPr>
        <w:pStyle w:val="Heading5"/>
      </w:pPr>
      <w:r w:rsidRPr="0057567F">
        <w:lastRenderedPageBreak/>
        <w:t>SONAR database</w:t>
      </w:r>
    </w:p>
    <w:tbl>
      <w:tblPr>
        <w:tblW w:w="5544" w:type="pct"/>
        <w:tblLook w:val="0000" w:firstRow="0" w:lastRow="0" w:firstColumn="0" w:lastColumn="0" w:noHBand="0" w:noVBand="0"/>
      </w:tblPr>
      <w:tblGrid>
        <w:gridCol w:w="3104"/>
        <w:gridCol w:w="6871"/>
      </w:tblGrid>
      <w:tr w:rsidR="00B0050E" w:rsidRPr="00F159FB" w14:paraId="61F720D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74DDC5C"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710B84EB" w14:textId="77777777" w:rsidR="00B0050E" w:rsidRPr="00F159FB" w:rsidRDefault="00B0050E" w:rsidP="00240C58">
            <w:pPr>
              <w:pStyle w:val="TableText0"/>
              <w:keepNext/>
              <w:keepLines/>
              <w:rPr>
                <w:rFonts w:ascii="Arial" w:hAnsi="Arial" w:cs="Arial"/>
                <w:lang w:val="en-US"/>
              </w:rPr>
            </w:pPr>
            <w:r w:rsidRPr="00F159FB">
              <w:rPr>
                <w:rFonts w:ascii="Arial" w:hAnsi="Arial" w:cs="Arial"/>
                <w:lang w:val="en-US"/>
              </w:rPr>
              <w:t xml:space="preserve">Access to SONAR </w:t>
            </w:r>
            <w:r>
              <w:rPr>
                <w:rFonts w:ascii="Arial" w:hAnsi="Arial" w:cs="Arial"/>
                <w:lang w:val="en-US"/>
              </w:rPr>
              <w:t>Database</w:t>
            </w:r>
          </w:p>
        </w:tc>
      </w:tr>
      <w:tr w:rsidR="00B0050E" w:rsidRPr="00712180" w14:paraId="5094207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0B46A91" w14:textId="77777777" w:rsidR="00B0050E" w:rsidRPr="00DD323C" w:rsidRDefault="00B0050E"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046923EE" w14:textId="77777777" w:rsidR="00B0050E" w:rsidRPr="00B34E90" w:rsidRDefault="00B0050E" w:rsidP="00240C58">
            <w:pPr>
              <w:pStyle w:val="TableText0"/>
              <w:keepNext/>
              <w:keepLines/>
              <w:rPr>
                <w:rFonts w:ascii="Arial" w:hAnsi="Arial" w:cs="Arial"/>
                <w:lang w:val="en-US"/>
              </w:rPr>
            </w:pPr>
            <w:r>
              <w:rPr>
                <w:rFonts w:ascii="Arial" w:hAnsi="Arial" w:cs="Arial"/>
              </w:rPr>
              <w:t>Oracle client (1521)</w:t>
            </w:r>
          </w:p>
        </w:tc>
      </w:tr>
      <w:tr w:rsidR="00B0050E" w:rsidRPr="00712180" w14:paraId="1725638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DAEB8F1" w14:textId="77777777" w:rsidR="00B0050E" w:rsidRPr="00DD323C" w:rsidRDefault="00B0050E"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12F9E07A" w14:textId="77777777" w:rsidR="00B0050E" w:rsidRPr="00B34E90" w:rsidRDefault="00B0050E" w:rsidP="00240C58">
            <w:pPr>
              <w:pStyle w:val="TableText0"/>
              <w:keepNext/>
              <w:keepLines/>
              <w:rPr>
                <w:rFonts w:ascii="Arial" w:hAnsi="Arial" w:cs="Arial"/>
                <w:lang w:val="en-US"/>
              </w:rPr>
            </w:pPr>
            <w:r w:rsidRPr="00B34E90">
              <w:rPr>
                <w:rFonts w:ascii="Arial" w:hAnsi="Arial" w:cs="Arial"/>
                <w:lang w:val="en-US"/>
              </w:rPr>
              <w:t>internal</w:t>
            </w:r>
          </w:p>
        </w:tc>
      </w:tr>
      <w:tr w:rsidR="00B0050E" w:rsidRPr="006D2395" w14:paraId="0677AB7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0678577" w14:textId="77777777" w:rsidR="00B0050E" w:rsidRPr="00DD323C" w:rsidRDefault="00B0050E"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6E77D6C8" w14:textId="77777777" w:rsidR="00B0050E" w:rsidRPr="00B34E90" w:rsidRDefault="00B0050E" w:rsidP="00240C58">
            <w:pPr>
              <w:pStyle w:val="TableText0"/>
              <w:keepNext/>
              <w:keepLines/>
              <w:rPr>
                <w:rFonts w:ascii="Arial" w:hAnsi="Arial" w:cs="Arial"/>
                <w:lang w:val="en-US"/>
              </w:rPr>
            </w:pPr>
            <w:r w:rsidRPr="00B34E90">
              <w:rPr>
                <w:rFonts w:ascii="Arial" w:hAnsi="Arial" w:cs="Arial"/>
                <w:lang w:val="en-US"/>
              </w:rPr>
              <w:t>Outbound</w:t>
            </w:r>
          </w:p>
        </w:tc>
      </w:tr>
      <w:tr w:rsidR="00B0050E" w:rsidRPr="00A540D4" w14:paraId="7DAA78F7"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7F9FB54" w14:textId="77777777" w:rsidR="00B0050E" w:rsidRPr="00DD323C" w:rsidRDefault="00B0050E"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C2B8C1A" w14:textId="77777777" w:rsidR="00B0050E" w:rsidRPr="00B34E90" w:rsidRDefault="00B0050E" w:rsidP="00240C58">
            <w:pPr>
              <w:pStyle w:val="TableText0"/>
              <w:keepNext/>
              <w:keepLines/>
              <w:rPr>
                <w:rFonts w:ascii="Arial" w:hAnsi="Arial" w:cs="Arial"/>
                <w:lang w:val="en-US"/>
              </w:rPr>
            </w:pPr>
            <w:r w:rsidRPr="00B34E90">
              <w:rPr>
                <w:rFonts w:ascii="Arial" w:hAnsi="Arial" w:cs="Arial"/>
                <w:lang w:val="en-US"/>
              </w:rPr>
              <w:t>yes</w:t>
            </w:r>
          </w:p>
        </w:tc>
      </w:tr>
      <w:tr w:rsidR="00B0050E" w:rsidRPr="00B931BB" w14:paraId="1676CF2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FEF8C6D" w14:textId="77777777" w:rsidR="00B0050E" w:rsidRPr="00DD323C" w:rsidRDefault="00B0050E"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73EAEC43" w14:textId="77777777" w:rsidR="00B0050E" w:rsidRPr="00B34E90" w:rsidRDefault="00B0050E" w:rsidP="00240C58">
            <w:pPr>
              <w:pStyle w:val="TableText0"/>
              <w:keepNext/>
              <w:keepLines/>
              <w:rPr>
                <w:rFonts w:ascii="Arial" w:hAnsi="Arial" w:cs="Arial"/>
                <w:lang w:val="en-US"/>
              </w:rPr>
            </w:pPr>
            <w:r w:rsidRPr="00B34E90">
              <w:rPr>
                <w:rFonts w:ascii="Arial" w:hAnsi="Arial" w:cs="Arial"/>
              </w:rPr>
              <w:t>Not specified</w:t>
            </w:r>
          </w:p>
        </w:tc>
      </w:tr>
      <w:tr w:rsidR="00B0050E" w:rsidRPr="005220F1" w14:paraId="12018F6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6F62571"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0C07602F" w14:textId="77777777" w:rsidR="00B0050E" w:rsidRPr="00B34E90" w:rsidRDefault="00B0050E" w:rsidP="00240C58">
            <w:pPr>
              <w:pStyle w:val="TableText0"/>
              <w:keepNext/>
              <w:keepLines/>
              <w:rPr>
                <w:rFonts w:ascii="Arial" w:hAnsi="Arial" w:cs="Arial"/>
                <w:lang w:val="en-US"/>
              </w:rPr>
            </w:pPr>
            <w:r w:rsidRPr="00B34E90">
              <w:rPr>
                <w:rFonts w:ascii="Arial" w:hAnsi="Arial" w:cs="Arial"/>
              </w:rPr>
              <w:t>Not specified</w:t>
            </w:r>
          </w:p>
        </w:tc>
      </w:tr>
      <w:tr w:rsidR="00B0050E" w:rsidRPr="00B81AA8" w14:paraId="2413336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0E7B304"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33CB94AB" w14:textId="77777777" w:rsidR="00B0050E" w:rsidRPr="00B34E90" w:rsidRDefault="00B0050E" w:rsidP="00240C58">
            <w:pPr>
              <w:pStyle w:val="TableText0"/>
              <w:keepNext/>
              <w:keepLines/>
              <w:rPr>
                <w:rFonts w:ascii="Arial" w:hAnsi="Arial" w:cs="Arial"/>
              </w:rPr>
            </w:pPr>
            <w:r w:rsidRPr="00B34E90">
              <w:rPr>
                <w:rFonts w:ascii="Arial" w:hAnsi="Arial" w:cs="Arial"/>
              </w:rPr>
              <w:t>Not specified</w:t>
            </w:r>
          </w:p>
        </w:tc>
      </w:tr>
      <w:tr w:rsidR="00B0050E" w:rsidRPr="00B81AA8" w14:paraId="5BAF74D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FA78A47"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9707E71" w14:textId="77777777" w:rsidR="00B0050E" w:rsidRPr="00B34E90" w:rsidRDefault="00B0050E" w:rsidP="00240C58">
            <w:pPr>
              <w:pStyle w:val="TableText0"/>
              <w:keepNext/>
              <w:keepLines/>
              <w:rPr>
                <w:rFonts w:ascii="Arial" w:hAnsi="Arial" w:cs="Arial"/>
              </w:rPr>
            </w:pPr>
            <w:r w:rsidRPr="00B34E90">
              <w:rPr>
                <w:rFonts w:ascii="Arial" w:hAnsi="Arial" w:cs="Arial"/>
              </w:rPr>
              <w:t>Not specified</w:t>
            </w:r>
          </w:p>
        </w:tc>
      </w:tr>
      <w:tr w:rsidR="00B0050E" w:rsidRPr="00B81AA8" w14:paraId="426C1F9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5213F81" w14:textId="77777777" w:rsidR="00B0050E" w:rsidRPr="00DD323C" w:rsidRDefault="00B0050E"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78E1FF1" w14:textId="77777777" w:rsidR="00B0050E" w:rsidRPr="00B34E90" w:rsidRDefault="00B0050E" w:rsidP="00240C58">
            <w:pPr>
              <w:pStyle w:val="TableText0"/>
              <w:keepNext/>
              <w:keepLines/>
              <w:rPr>
                <w:rFonts w:ascii="Arial" w:hAnsi="Arial" w:cs="Arial"/>
              </w:rPr>
            </w:pPr>
            <w:r w:rsidRPr="00B34E90">
              <w:rPr>
                <w:rFonts w:ascii="Arial" w:hAnsi="Arial" w:cs="Arial"/>
              </w:rPr>
              <w:t>Not specified</w:t>
            </w:r>
          </w:p>
        </w:tc>
      </w:tr>
    </w:tbl>
    <w:p w14:paraId="4903CE4C" w14:textId="77777777" w:rsidR="00B0050E" w:rsidRDefault="00B0050E" w:rsidP="00B0050E">
      <w:pPr>
        <w:pStyle w:val="BodyText"/>
        <w:rPr>
          <w:lang w:val="en-US"/>
        </w:rPr>
      </w:pPr>
    </w:p>
    <w:p w14:paraId="6E9F7C57" w14:textId="77777777" w:rsidR="00772D79" w:rsidRDefault="00772D79">
      <w:pPr>
        <w:spacing w:after="160" w:line="259" w:lineRule="auto"/>
        <w:rPr>
          <w:rFonts w:cs="Arial"/>
          <w:b/>
          <w:bCs/>
          <w:color w:val="auto"/>
          <w:sz w:val="28"/>
          <w:szCs w:val="26"/>
        </w:rPr>
      </w:pPr>
      <w:r>
        <w:br w:type="page"/>
      </w:r>
    </w:p>
    <w:p w14:paraId="7C49F66F" w14:textId="0264C328" w:rsidR="00897859" w:rsidRDefault="00897859" w:rsidP="00897859">
      <w:pPr>
        <w:pStyle w:val="Heading3"/>
      </w:pPr>
      <w:r>
        <w:lastRenderedPageBreak/>
        <w:t>SONAR database</w:t>
      </w:r>
    </w:p>
    <w:p w14:paraId="17BE4243" w14:textId="6903F872" w:rsidR="00A54DA7" w:rsidRDefault="00D04D9D" w:rsidP="00A54DA7">
      <w:pPr>
        <w:pStyle w:val="BodyText"/>
        <w:rPr>
          <w:noProof/>
        </w:rPr>
      </w:pPr>
      <w:r w:rsidRPr="00D04D9D">
        <w:rPr>
          <w:noProof/>
        </w:rPr>
        <w:drawing>
          <wp:inline distT="0" distB="0" distL="0" distR="0" wp14:anchorId="585F127D" wp14:editId="1BAA369E">
            <wp:extent cx="5731510" cy="43167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16730"/>
                    </a:xfrm>
                    <a:prstGeom prst="rect">
                      <a:avLst/>
                    </a:prstGeom>
                  </pic:spPr>
                </pic:pic>
              </a:graphicData>
            </a:graphic>
          </wp:inline>
        </w:drawing>
      </w:r>
    </w:p>
    <w:p w14:paraId="450E1AA6" w14:textId="77777777" w:rsidR="00756F3E" w:rsidRDefault="00756F3E" w:rsidP="00A54DA7">
      <w:pPr>
        <w:pStyle w:val="BodyText"/>
      </w:pPr>
    </w:p>
    <w:p w14:paraId="7900C18E" w14:textId="7E5A55AD" w:rsidR="00A54DA7" w:rsidRDefault="00A54DA7" w:rsidP="00A54DA7">
      <w:pPr>
        <w:pStyle w:val="Heading4"/>
      </w:pPr>
      <w:r>
        <w:t>External entities</w:t>
      </w:r>
    </w:p>
    <w:p w14:paraId="0C8DC2D3" w14:textId="77777777" w:rsidR="007C3563" w:rsidRPr="00000272" w:rsidRDefault="007C3563" w:rsidP="007C3563">
      <w:pPr>
        <w:pStyle w:val="Heading5"/>
      </w:pPr>
      <w:r>
        <w:t>UWV FB</w:t>
      </w:r>
    </w:p>
    <w:tbl>
      <w:tblPr>
        <w:tblW w:w="5544" w:type="pct"/>
        <w:tblLook w:val="0000" w:firstRow="0" w:lastRow="0" w:firstColumn="0" w:lastColumn="0" w:noHBand="0" w:noVBand="0"/>
      </w:tblPr>
      <w:tblGrid>
        <w:gridCol w:w="3104"/>
        <w:gridCol w:w="6871"/>
      </w:tblGrid>
      <w:tr w:rsidR="007C3563" w:rsidRPr="00B52107" w14:paraId="59EE9763"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577C011" w14:textId="77777777" w:rsidR="007C3563" w:rsidRPr="00B81AA8" w:rsidRDefault="007C3563" w:rsidP="00240C58">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E10147B" w14:textId="77777777" w:rsidR="007C3563" w:rsidRPr="003B6F26" w:rsidRDefault="007C3563" w:rsidP="00240C58">
            <w:pPr>
              <w:pStyle w:val="TableText0"/>
              <w:keepNext/>
              <w:keepLines/>
              <w:rPr>
                <w:rFonts w:ascii="Arial" w:hAnsi="Arial" w:cs="Arial"/>
              </w:rPr>
            </w:pPr>
            <w:r>
              <w:rPr>
                <w:rFonts w:ascii="Arial" w:hAnsi="Arial" w:cs="Arial"/>
              </w:rPr>
              <w:t xml:space="preserve">UWV </w:t>
            </w:r>
            <w:r w:rsidRPr="007D4EB1">
              <w:rPr>
                <w:rFonts w:ascii="Arial" w:hAnsi="Arial" w:cs="Arial"/>
              </w:rPr>
              <w:t>Functional Support</w:t>
            </w:r>
          </w:p>
        </w:tc>
      </w:tr>
      <w:tr w:rsidR="007C3563" w:rsidRPr="005B7387" w14:paraId="6E4A179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1328F9A" w14:textId="77777777" w:rsidR="007C3563" w:rsidRPr="00B81AA8" w:rsidRDefault="007C3563" w:rsidP="00240C58">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BBBCA3A" w14:textId="77777777" w:rsidR="007C3563" w:rsidRPr="005B7387" w:rsidRDefault="007C3563" w:rsidP="00240C58">
            <w:pPr>
              <w:pStyle w:val="TableText0"/>
              <w:keepNext/>
              <w:keepLines/>
              <w:rPr>
                <w:rFonts w:ascii="Arial" w:hAnsi="Arial" w:cs="Arial"/>
                <w:lang w:val="nl-NL"/>
              </w:rPr>
            </w:pPr>
            <w:r>
              <w:rPr>
                <w:rFonts w:ascii="Arial" w:hAnsi="Arial" w:cs="Arial"/>
                <w:lang w:val="nl-NL"/>
              </w:rPr>
              <w:t>Oracle client</w:t>
            </w:r>
            <w:r w:rsidRPr="005B7387">
              <w:rPr>
                <w:rFonts w:ascii="Arial" w:hAnsi="Arial" w:cs="Arial"/>
                <w:lang w:val="nl-NL"/>
              </w:rPr>
              <w:t xml:space="preserve"> (</w:t>
            </w:r>
            <w:r>
              <w:rPr>
                <w:rFonts w:ascii="Arial" w:hAnsi="Arial" w:cs="Arial"/>
                <w:lang w:val="nl-NL"/>
              </w:rPr>
              <w:t>1521</w:t>
            </w:r>
            <w:r w:rsidRPr="005B7387">
              <w:rPr>
                <w:rFonts w:ascii="Arial" w:hAnsi="Arial" w:cs="Arial"/>
                <w:lang w:val="nl-NL"/>
              </w:rPr>
              <w:t xml:space="preserve">) </w:t>
            </w:r>
          </w:p>
        </w:tc>
      </w:tr>
      <w:tr w:rsidR="007C3563" w:rsidRPr="00712180" w14:paraId="34F3C17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B78EEAD" w14:textId="77777777" w:rsidR="007C3563" w:rsidRDefault="007C3563" w:rsidP="00240C58">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59693A70" w14:textId="77777777" w:rsidR="007C3563" w:rsidRPr="007D4EB1" w:rsidRDefault="007C3563" w:rsidP="00240C58">
            <w:pPr>
              <w:pStyle w:val="TableText0"/>
              <w:keepNext/>
              <w:keepLines/>
              <w:rPr>
                <w:rFonts w:ascii="Arial" w:hAnsi="Arial" w:cs="Arial"/>
                <w:lang w:val="en-US"/>
              </w:rPr>
            </w:pPr>
            <w:r>
              <w:rPr>
                <w:rFonts w:ascii="Arial" w:hAnsi="Arial" w:cs="Arial"/>
                <w:lang w:val="en-US"/>
              </w:rPr>
              <w:t>Internal</w:t>
            </w:r>
          </w:p>
        </w:tc>
      </w:tr>
      <w:tr w:rsidR="007C3563" w:rsidRPr="006D2395" w14:paraId="1DD06D5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652BA58" w14:textId="77777777" w:rsidR="007C3563" w:rsidRDefault="007C3563" w:rsidP="00240C58">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EC384F5" w14:textId="77777777" w:rsidR="007C3563" w:rsidRPr="007D4EB1" w:rsidRDefault="007C3563" w:rsidP="00240C58">
            <w:pPr>
              <w:pStyle w:val="TableText0"/>
              <w:keepNext/>
              <w:keepLines/>
              <w:rPr>
                <w:rFonts w:ascii="Arial" w:hAnsi="Arial" w:cs="Arial"/>
                <w:lang w:val="en-US"/>
              </w:rPr>
            </w:pPr>
            <w:r>
              <w:rPr>
                <w:rFonts w:ascii="Arial" w:hAnsi="Arial" w:cs="Arial"/>
                <w:lang w:val="en-US"/>
              </w:rPr>
              <w:t>Inbound</w:t>
            </w:r>
          </w:p>
        </w:tc>
      </w:tr>
      <w:tr w:rsidR="007C3563" w:rsidRPr="00A540D4" w14:paraId="6576342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FFE8CBF" w14:textId="77777777" w:rsidR="007C3563" w:rsidRDefault="007C3563" w:rsidP="00240C58">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436A70CD" w14:textId="77777777" w:rsidR="007C3563" w:rsidRPr="007D4EB1" w:rsidRDefault="007C3563" w:rsidP="00240C58">
            <w:pPr>
              <w:pStyle w:val="TableText0"/>
              <w:keepNext/>
              <w:keepLines/>
              <w:rPr>
                <w:rFonts w:ascii="Arial" w:hAnsi="Arial" w:cs="Arial"/>
                <w:lang w:val="en-US"/>
              </w:rPr>
            </w:pPr>
            <w:r>
              <w:rPr>
                <w:rFonts w:ascii="Arial" w:hAnsi="Arial" w:cs="Arial"/>
                <w:lang w:val="en-US"/>
              </w:rPr>
              <w:t>No, via UCRA</w:t>
            </w:r>
          </w:p>
        </w:tc>
      </w:tr>
      <w:tr w:rsidR="007C3563" w:rsidRPr="00B931BB" w14:paraId="2DE3D0D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2BB812E" w14:textId="77777777" w:rsidR="007C3563" w:rsidRDefault="007C3563" w:rsidP="00240C58">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E578059" w14:textId="77777777" w:rsidR="007C3563" w:rsidRPr="007D4EB1" w:rsidRDefault="007C3563" w:rsidP="00240C58">
            <w:pPr>
              <w:pStyle w:val="TableText0"/>
              <w:keepNext/>
              <w:keepLines/>
              <w:rPr>
                <w:rFonts w:ascii="Arial" w:hAnsi="Arial" w:cs="Arial"/>
                <w:lang w:val="en-US"/>
              </w:rPr>
            </w:pPr>
            <w:r w:rsidRPr="007D4EB1">
              <w:rPr>
                <w:rFonts w:ascii="Arial" w:hAnsi="Arial" w:cs="Arial"/>
              </w:rPr>
              <w:t>Not specified</w:t>
            </w:r>
          </w:p>
        </w:tc>
      </w:tr>
      <w:tr w:rsidR="007C3563" w:rsidRPr="005220F1" w14:paraId="3DEFA14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7CFB847" w14:textId="77777777" w:rsidR="007C3563" w:rsidRPr="00B81AA8" w:rsidRDefault="007C3563" w:rsidP="00240C58">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16DD2C0D" w14:textId="3DA0390F" w:rsidR="007C3563" w:rsidRPr="007D4EB1" w:rsidRDefault="00765CD4" w:rsidP="00240C58">
            <w:pPr>
              <w:pStyle w:val="TableText0"/>
              <w:keepNext/>
              <w:keepLines/>
              <w:rPr>
                <w:rFonts w:ascii="Arial" w:hAnsi="Arial" w:cs="Arial"/>
                <w:lang w:val="en-US"/>
              </w:rPr>
            </w:pPr>
            <w:r>
              <w:rPr>
                <w:rFonts w:ascii="Arial" w:hAnsi="Arial" w:cs="Arial"/>
              </w:rPr>
              <w:t>12 - 20</w:t>
            </w:r>
          </w:p>
        </w:tc>
      </w:tr>
      <w:tr w:rsidR="007C3563" w:rsidRPr="00B81AA8" w14:paraId="2F087C2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D0BD1C1" w14:textId="77777777" w:rsidR="007C3563" w:rsidRPr="00B81AA8" w:rsidRDefault="007C3563" w:rsidP="00240C58">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397A973B" w14:textId="77777777" w:rsidR="007C3563" w:rsidRPr="007D4EB1" w:rsidRDefault="007C3563" w:rsidP="00240C58">
            <w:pPr>
              <w:pStyle w:val="TableText0"/>
              <w:keepNext/>
              <w:keepLines/>
              <w:rPr>
                <w:rFonts w:ascii="Arial" w:hAnsi="Arial" w:cs="Arial"/>
              </w:rPr>
            </w:pPr>
            <w:r w:rsidRPr="007D4EB1">
              <w:rPr>
                <w:rFonts w:ascii="Arial" w:hAnsi="Arial" w:cs="Arial"/>
              </w:rPr>
              <w:t>Not specified</w:t>
            </w:r>
          </w:p>
        </w:tc>
      </w:tr>
      <w:tr w:rsidR="007C3563" w:rsidRPr="00B81AA8" w14:paraId="0F894D87"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39026E7" w14:textId="77777777" w:rsidR="007C3563" w:rsidRPr="00B81AA8" w:rsidRDefault="007C3563" w:rsidP="00240C58">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7C316F57" w14:textId="77777777" w:rsidR="007C3563" w:rsidRPr="007D4EB1" w:rsidRDefault="007C3563" w:rsidP="00240C58">
            <w:pPr>
              <w:pStyle w:val="TableText0"/>
              <w:keepNext/>
              <w:keepLines/>
              <w:rPr>
                <w:rFonts w:ascii="Arial" w:hAnsi="Arial" w:cs="Arial"/>
              </w:rPr>
            </w:pPr>
            <w:r w:rsidRPr="007D4EB1">
              <w:rPr>
                <w:rFonts w:ascii="Arial" w:hAnsi="Arial" w:cs="Arial"/>
              </w:rPr>
              <w:t>Not specified</w:t>
            </w:r>
          </w:p>
        </w:tc>
      </w:tr>
      <w:tr w:rsidR="007C3563" w:rsidRPr="00B81AA8" w14:paraId="7471442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16FDD55" w14:textId="77777777" w:rsidR="007C3563" w:rsidRPr="00B81AA8" w:rsidRDefault="007C3563" w:rsidP="00240C58">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5B8ABC93" w14:textId="77777777" w:rsidR="007C3563" w:rsidRPr="007D4EB1" w:rsidRDefault="007C3563" w:rsidP="00240C58">
            <w:pPr>
              <w:pStyle w:val="TableText0"/>
              <w:keepNext/>
              <w:keepLines/>
              <w:rPr>
                <w:rFonts w:ascii="Arial" w:hAnsi="Arial" w:cs="Arial"/>
              </w:rPr>
            </w:pPr>
            <w:r w:rsidRPr="007D4EB1">
              <w:rPr>
                <w:rFonts w:ascii="Arial" w:hAnsi="Arial" w:cs="Arial"/>
              </w:rPr>
              <w:t>Low</w:t>
            </w:r>
          </w:p>
        </w:tc>
      </w:tr>
    </w:tbl>
    <w:p w14:paraId="6A95B6AC" w14:textId="77777777" w:rsidR="007C3563" w:rsidRPr="007C3563" w:rsidRDefault="007C3563" w:rsidP="007C3563">
      <w:pPr>
        <w:pStyle w:val="BodyText"/>
      </w:pPr>
    </w:p>
    <w:p w14:paraId="5B4AD497" w14:textId="461F2B2C" w:rsidR="001443AD" w:rsidRPr="00000272" w:rsidRDefault="001443AD" w:rsidP="001443AD">
      <w:pPr>
        <w:pStyle w:val="Heading5"/>
      </w:pPr>
      <w:r>
        <w:lastRenderedPageBreak/>
        <w:t>Werk.nl database</w:t>
      </w:r>
    </w:p>
    <w:tbl>
      <w:tblPr>
        <w:tblW w:w="5544" w:type="pct"/>
        <w:tblLook w:val="0000" w:firstRow="0" w:lastRow="0" w:firstColumn="0" w:lastColumn="0" w:noHBand="0" w:noVBand="0"/>
      </w:tblPr>
      <w:tblGrid>
        <w:gridCol w:w="3104"/>
        <w:gridCol w:w="6871"/>
      </w:tblGrid>
      <w:tr w:rsidR="001443AD" w:rsidRPr="00A70C13" w14:paraId="686C937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0CA8FED" w14:textId="77777777" w:rsidR="001443AD" w:rsidRPr="00DD323C" w:rsidRDefault="001443AD"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6006697" w14:textId="3EB92F4E" w:rsidR="001443AD" w:rsidRPr="00A70C13" w:rsidRDefault="00A70C13" w:rsidP="00D46FA4">
            <w:pPr>
              <w:pStyle w:val="TableText0"/>
              <w:keepNext/>
              <w:keepLines/>
              <w:rPr>
                <w:rFonts w:ascii="Arial" w:hAnsi="Arial" w:cs="Arial"/>
                <w:lang w:val="en-US"/>
              </w:rPr>
            </w:pPr>
            <w:r w:rsidRPr="00A70C13">
              <w:rPr>
                <w:rFonts w:ascii="Arial" w:hAnsi="Arial" w:cs="Arial"/>
                <w:lang w:val="en-US"/>
              </w:rPr>
              <w:t xml:space="preserve">Support to compare </w:t>
            </w:r>
            <w:r w:rsidR="00390F9F" w:rsidRPr="00A70C13">
              <w:rPr>
                <w:rFonts w:ascii="Arial" w:hAnsi="Arial" w:cs="Arial"/>
                <w:lang w:val="en-US"/>
              </w:rPr>
              <w:t>Sonar SKB</w:t>
            </w:r>
          </w:p>
        </w:tc>
      </w:tr>
      <w:tr w:rsidR="001443AD" w:rsidRPr="00712180" w14:paraId="08BA144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862D3B7" w14:textId="77777777" w:rsidR="001443AD" w:rsidRPr="00DD323C" w:rsidRDefault="001443AD"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260DAE2" w14:textId="6AB31731" w:rsidR="001443AD" w:rsidRPr="00014606" w:rsidRDefault="00A70C13" w:rsidP="00D46FA4">
            <w:pPr>
              <w:pStyle w:val="TableText0"/>
              <w:keepNext/>
              <w:keepLines/>
              <w:rPr>
                <w:rFonts w:ascii="Arial" w:hAnsi="Arial" w:cs="Arial"/>
                <w:lang w:val="en-US"/>
              </w:rPr>
            </w:pPr>
            <w:r>
              <w:rPr>
                <w:rFonts w:ascii="Arial" w:hAnsi="Arial" w:cs="Arial"/>
                <w:lang w:val="en-US"/>
              </w:rPr>
              <w:t>jdbc</w:t>
            </w:r>
            <w:r w:rsidR="001443AD">
              <w:rPr>
                <w:rFonts w:ascii="Arial" w:hAnsi="Arial" w:cs="Arial"/>
                <w:lang w:val="en-US"/>
              </w:rPr>
              <w:t xml:space="preserve"> (</w:t>
            </w:r>
            <w:r>
              <w:rPr>
                <w:rFonts w:ascii="Arial" w:hAnsi="Arial" w:cs="Arial"/>
                <w:lang w:val="en-US"/>
              </w:rPr>
              <w:t>1521</w:t>
            </w:r>
            <w:r w:rsidR="001443AD">
              <w:rPr>
                <w:rFonts w:ascii="Arial" w:hAnsi="Arial" w:cs="Arial"/>
                <w:lang w:val="en-US"/>
              </w:rPr>
              <w:t>)</w:t>
            </w:r>
          </w:p>
        </w:tc>
      </w:tr>
      <w:tr w:rsidR="001443AD" w:rsidRPr="00712180" w14:paraId="25A317D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5A8AB27" w14:textId="77777777" w:rsidR="001443AD" w:rsidRPr="00DD323C" w:rsidRDefault="001443AD"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12BADC53" w14:textId="77777777" w:rsidR="001443AD" w:rsidRPr="00014606" w:rsidRDefault="001443AD" w:rsidP="00D46FA4">
            <w:pPr>
              <w:pStyle w:val="TableText0"/>
              <w:keepNext/>
              <w:keepLines/>
              <w:rPr>
                <w:rFonts w:ascii="Arial" w:hAnsi="Arial" w:cs="Arial"/>
                <w:lang w:val="en-US"/>
              </w:rPr>
            </w:pPr>
            <w:r w:rsidRPr="00014606">
              <w:rPr>
                <w:rFonts w:ascii="Arial" w:hAnsi="Arial" w:cs="Arial"/>
                <w:lang w:val="en-US"/>
              </w:rPr>
              <w:t>internal</w:t>
            </w:r>
          </w:p>
        </w:tc>
      </w:tr>
      <w:tr w:rsidR="001443AD" w:rsidRPr="006D2395" w14:paraId="4F0FC82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CD796EE" w14:textId="77777777" w:rsidR="001443AD" w:rsidRPr="00DD323C" w:rsidRDefault="001443AD"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75C62F41" w14:textId="77777777" w:rsidR="001443AD" w:rsidRPr="00014606" w:rsidRDefault="001443AD" w:rsidP="00D46FA4">
            <w:pPr>
              <w:pStyle w:val="TableText0"/>
              <w:keepNext/>
              <w:keepLines/>
              <w:rPr>
                <w:rFonts w:ascii="Arial" w:hAnsi="Arial" w:cs="Arial"/>
                <w:lang w:val="en-US"/>
              </w:rPr>
            </w:pPr>
            <w:r w:rsidRPr="00351D57">
              <w:rPr>
                <w:rFonts w:ascii="Arial" w:hAnsi="Arial" w:cs="Arial"/>
                <w:lang w:val="en-US"/>
              </w:rPr>
              <w:t>Outbound</w:t>
            </w:r>
          </w:p>
        </w:tc>
      </w:tr>
      <w:tr w:rsidR="001443AD" w:rsidRPr="00A540D4" w14:paraId="1494AA0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B7D42AD" w14:textId="77777777" w:rsidR="001443AD" w:rsidRPr="00DD323C" w:rsidRDefault="001443AD"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7F73B286" w14:textId="77777777" w:rsidR="001443AD" w:rsidRPr="00014606" w:rsidRDefault="001443AD" w:rsidP="00D46FA4">
            <w:pPr>
              <w:pStyle w:val="TableText0"/>
              <w:keepNext/>
              <w:keepLines/>
              <w:rPr>
                <w:rFonts w:ascii="Arial" w:hAnsi="Arial" w:cs="Arial"/>
                <w:lang w:val="en-US"/>
              </w:rPr>
            </w:pPr>
            <w:r w:rsidRPr="00014606">
              <w:rPr>
                <w:rFonts w:ascii="Arial" w:hAnsi="Arial" w:cs="Arial"/>
                <w:lang w:val="en-US"/>
              </w:rPr>
              <w:t>yes</w:t>
            </w:r>
          </w:p>
        </w:tc>
      </w:tr>
      <w:tr w:rsidR="001443AD" w:rsidRPr="00B931BB" w14:paraId="37E2D78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64C99CE" w14:textId="77777777" w:rsidR="001443AD" w:rsidRPr="00DD323C" w:rsidRDefault="001443AD"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3B52895" w14:textId="6BEA9721" w:rsidR="001443AD" w:rsidRPr="00014606" w:rsidRDefault="005D116A" w:rsidP="00D46FA4">
            <w:pPr>
              <w:pStyle w:val="TableText0"/>
              <w:keepNext/>
              <w:keepLines/>
              <w:rPr>
                <w:rFonts w:ascii="Arial" w:hAnsi="Arial" w:cs="Arial"/>
                <w:lang w:val="en-US"/>
              </w:rPr>
            </w:pPr>
            <w:r w:rsidRPr="00014606">
              <w:rPr>
                <w:rFonts w:ascii="Arial" w:hAnsi="Arial" w:cs="Arial"/>
              </w:rPr>
              <w:t>Not specified</w:t>
            </w:r>
          </w:p>
        </w:tc>
      </w:tr>
      <w:tr w:rsidR="001443AD" w:rsidRPr="005220F1" w14:paraId="6CB8E44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47382D5" w14:textId="77777777" w:rsidR="001443AD" w:rsidRPr="00DD323C" w:rsidRDefault="001443AD"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E6ED39C" w14:textId="77777777" w:rsidR="001443AD" w:rsidRPr="00014606" w:rsidRDefault="001443AD" w:rsidP="00D46FA4">
            <w:pPr>
              <w:pStyle w:val="TableText0"/>
              <w:keepNext/>
              <w:keepLines/>
              <w:rPr>
                <w:rFonts w:ascii="Arial" w:hAnsi="Arial" w:cs="Arial"/>
                <w:lang w:val="en-US"/>
              </w:rPr>
            </w:pPr>
            <w:r w:rsidRPr="00014606">
              <w:rPr>
                <w:rFonts w:ascii="Arial" w:hAnsi="Arial" w:cs="Arial"/>
              </w:rPr>
              <w:t>Not specified</w:t>
            </w:r>
          </w:p>
        </w:tc>
      </w:tr>
      <w:tr w:rsidR="001443AD" w:rsidRPr="00B81AA8" w14:paraId="62FB728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C1A8B7B" w14:textId="77777777" w:rsidR="001443AD" w:rsidRPr="00DD323C" w:rsidRDefault="001443AD"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7165A1C2" w14:textId="77777777" w:rsidR="001443AD" w:rsidRPr="00014606" w:rsidRDefault="001443AD" w:rsidP="00D46FA4">
            <w:pPr>
              <w:pStyle w:val="TableText0"/>
              <w:keepNext/>
              <w:keepLines/>
              <w:rPr>
                <w:rFonts w:ascii="Arial" w:hAnsi="Arial" w:cs="Arial"/>
              </w:rPr>
            </w:pPr>
            <w:r w:rsidRPr="00014606">
              <w:rPr>
                <w:rFonts w:ascii="Arial" w:hAnsi="Arial" w:cs="Arial"/>
              </w:rPr>
              <w:t>Not specified</w:t>
            </w:r>
          </w:p>
        </w:tc>
      </w:tr>
      <w:tr w:rsidR="001443AD" w:rsidRPr="00B81AA8" w14:paraId="3B57EEE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365AA57" w14:textId="77777777" w:rsidR="001443AD" w:rsidRPr="00DD323C" w:rsidRDefault="001443AD"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E44AAC4" w14:textId="77777777" w:rsidR="001443AD" w:rsidRPr="00014606" w:rsidRDefault="001443AD" w:rsidP="00D46FA4">
            <w:pPr>
              <w:pStyle w:val="TableText0"/>
              <w:keepNext/>
              <w:keepLines/>
              <w:rPr>
                <w:rFonts w:ascii="Arial" w:hAnsi="Arial" w:cs="Arial"/>
              </w:rPr>
            </w:pPr>
            <w:r w:rsidRPr="00014606">
              <w:rPr>
                <w:rFonts w:ascii="Arial" w:hAnsi="Arial" w:cs="Arial"/>
              </w:rPr>
              <w:t>Not specified</w:t>
            </w:r>
          </w:p>
        </w:tc>
      </w:tr>
      <w:tr w:rsidR="001443AD" w:rsidRPr="00B81AA8" w14:paraId="12CBF9F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774FB9F" w14:textId="77777777" w:rsidR="001443AD" w:rsidRPr="00DD323C" w:rsidRDefault="001443AD"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DE5C53A" w14:textId="77777777" w:rsidR="001443AD" w:rsidRPr="00014606" w:rsidRDefault="001443AD" w:rsidP="00D46FA4">
            <w:pPr>
              <w:pStyle w:val="TableText0"/>
              <w:keepNext/>
              <w:keepLines/>
              <w:rPr>
                <w:rFonts w:ascii="Arial" w:hAnsi="Arial" w:cs="Arial"/>
              </w:rPr>
            </w:pPr>
            <w:r w:rsidRPr="00014606">
              <w:rPr>
                <w:rFonts w:ascii="Arial" w:hAnsi="Arial" w:cs="Arial"/>
              </w:rPr>
              <w:t>Not specified</w:t>
            </w:r>
          </w:p>
        </w:tc>
      </w:tr>
    </w:tbl>
    <w:p w14:paraId="23FA5C6D" w14:textId="364165E7" w:rsidR="005144BE" w:rsidRDefault="005144BE" w:rsidP="005144BE">
      <w:pPr>
        <w:pStyle w:val="BodyText"/>
      </w:pPr>
    </w:p>
    <w:p w14:paraId="57D04A60" w14:textId="285C8FE3" w:rsidR="009B038B" w:rsidRPr="00000272" w:rsidRDefault="009B038B" w:rsidP="009B038B">
      <w:pPr>
        <w:pStyle w:val="Heading5"/>
      </w:pPr>
      <w:r>
        <w:t>SONAR logical standby database</w:t>
      </w:r>
    </w:p>
    <w:tbl>
      <w:tblPr>
        <w:tblW w:w="5544" w:type="pct"/>
        <w:tblLook w:val="0000" w:firstRow="0" w:lastRow="0" w:firstColumn="0" w:lastColumn="0" w:noHBand="0" w:noVBand="0"/>
      </w:tblPr>
      <w:tblGrid>
        <w:gridCol w:w="3104"/>
        <w:gridCol w:w="6871"/>
      </w:tblGrid>
      <w:tr w:rsidR="009B038B" w:rsidRPr="00A70C13" w14:paraId="2578971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CC233B1" w14:textId="77777777" w:rsidR="009B038B" w:rsidRPr="00DD323C" w:rsidRDefault="009B038B"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7145FFF0" w14:textId="1A015548" w:rsidR="009B038B" w:rsidRPr="00A70C13" w:rsidRDefault="009E238F" w:rsidP="00D46FA4">
            <w:pPr>
              <w:pStyle w:val="TableText0"/>
              <w:keepNext/>
              <w:keepLines/>
              <w:rPr>
                <w:rFonts w:ascii="Arial" w:hAnsi="Arial" w:cs="Arial"/>
                <w:lang w:val="en-US"/>
              </w:rPr>
            </w:pPr>
            <w:r>
              <w:rPr>
                <w:rFonts w:ascii="Arial" w:hAnsi="Arial" w:cs="Arial"/>
                <w:lang w:val="en-US"/>
              </w:rPr>
              <w:t>Active DataGuard connection to the logical standby</w:t>
            </w:r>
          </w:p>
        </w:tc>
      </w:tr>
      <w:tr w:rsidR="009B038B" w:rsidRPr="00712180" w14:paraId="17BB008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E4945C5" w14:textId="77777777" w:rsidR="009B038B" w:rsidRPr="00DD323C" w:rsidRDefault="009B038B"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C064611" w14:textId="77777777" w:rsidR="009B038B" w:rsidRPr="00014606" w:rsidRDefault="009B038B" w:rsidP="00D46FA4">
            <w:pPr>
              <w:pStyle w:val="TableText0"/>
              <w:keepNext/>
              <w:keepLines/>
              <w:rPr>
                <w:rFonts w:ascii="Arial" w:hAnsi="Arial" w:cs="Arial"/>
                <w:lang w:val="en-US"/>
              </w:rPr>
            </w:pPr>
            <w:r>
              <w:rPr>
                <w:rFonts w:ascii="Arial" w:hAnsi="Arial" w:cs="Arial"/>
                <w:lang w:val="en-US"/>
              </w:rPr>
              <w:t>jdbc (1521)</w:t>
            </w:r>
          </w:p>
        </w:tc>
      </w:tr>
      <w:tr w:rsidR="009B038B" w:rsidRPr="00712180" w14:paraId="471B020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C0FE261" w14:textId="77777777" w:rsidR="009B038B" w:rsidRPr="00DD323C" w:rsidRDefault="009B038B"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086C8AF1" w14:textId="77777777" w:rsidR="009B038B" w:rsidRPr="00014606" w:rsidRDefault="009B038B" w:rsidP="00D46FA4">
            <w:pPr>
              <w:pStyle w:val="TableText0"/>
              <w:keepNext/>
              <w:keepLines/>
              <w:rPr>
                <w:rFonts w:ascii="Arial" w:hAnsi="Arial" w:cs="Arial"/>
                <w:lang w:val="en-US"/>
              </w:rPr>
            </w:pPr>
            <w:r w:rsidRPr="00014606">
              <w:rPr>
                <w:rFonts w:ascii="Arial" w:hAnsi="Arial" w:cs="Arial"/>
                <w:lang w:val="en-US"/>
              </w:rPr>
              <w:t>internal</w:t>
            </w:r>
          </w:p>
        </w:tc>
      </w:tr>
      <w:tr w:rsidR="009B038B" w:rsidRPr="006D2395" w14:paraId="7DF51B5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2290B59" w14:textId="77777777" w:rsidR="009B038B" w:rsidRPr="00DD323C" w:rsidRDefault="009B038B"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BA54281" w14:textId="77777777" w:rsidR="009B038B" w:rsidRPr="00014606" w:rsidRDefault="009B038B" w:rsidP="00D46FA4">
            <w:pPr>
              <w:pStyle w:val="TableText0"/>
              <w:keepNext/>
              <w:keepLines/>
              <w:rPr>
                <w:rFonts w:ascii="Arial" w:hAnsi="Arial" w:cs="Arial"/>
                <w:lang w:val="en-US"/>
              </w:rPr>
            </w:pPr>
            <w:r w:rsidRPr="00351D57">
              <w:rPr>
                <w:rFonts w:ascii="Arial" w:hAnsi="Arial" w:cs="Arial"/>
                <w:lang w:val="en-US"/>
              </w:rPr>
              <w:t>Outbound</w:t>
            </w:r>
          </w:p>
        </w:tc>
      </w:tr>
      <w:tr w:rsidR="009B038B" w:rsidRPr="00A540D4" w14:paraId="050FE30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F27AA15" w14:textId="77777777" w:rsidR="009B038B" w:rsidRPr="00DD323C" w:rsidRDefault="009B038B"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FB4C5A9" w14:textId="77777777" w:rsidR="009B038B" w:rsidRPr="00014606" w:rsidRDefault="009B038B" w:rsidP="00D46FA4">
            <w:pPr>
              <w:pStyle w:val="TableText0"/>
              <w:keepNext/>
              <w:keepLines/>
              <w:rPr>
                <w:rFonts w:ascii="Arial" w:hAnsi="Arial" w:cs="Arial"/>
                <w:lang w:val="en-US"/>
              </w:rPr>
            </w:pPr>
            <w:r w:rsidRPr="00014606">
              <w:rPr>
                <w:rFonts w:ascii="Arial" w:hAnsi="Arial" w:cs="Arial"/>
                <w:lang w:val="en-US"/>
              </w:rPr>
              <w:t>yes</w:t>
            </w:r>
          </w:p>
        </w:tc>
      </w:tr>
      <w:tr w:rsidR="009B038B" w:rsidRPr="00B931BB" w14:paraId="07797A1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D85361E" w14:textId="77777777" w:rsidR="009B038B" w:rsidRPr="00DD323C" w:rsidRDefault="009B038B"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0A7A0E0B" w14:textId="77777777" w:rsidR="009B038B" w:rsidRPr="00014606" w:rsidRDefault="009B038B" w:rsidP="00D46FA4">
            <w:pPr>
              <w:pStyle w:val="TableText0"/>
              <w:keepNext/>
              <w:keepLines/>
              <w:rPr>
                <w:rFonts w:ascii="Arial" w:hAnsi="Arial" w:cs="Arial"/>
                <w:lang w:val="en-US"/>
              </w:rPr>
            </w:pPr>
            <w:r w:rsidRPr="00014606">
              <w:rPr>
                <w:rFonts w:ascii="Arial" w:hAnsi="Arial" w:cs="Arial"/>
              </w:rPr>
              <w:t>Not specified</w:t>
            </w:r>
          </w:p>
        </w:tc>
      </w:tr>
      <w:tr w:rsidR="009B038B" w:rsidRPr="005220F1" w14:paraId="3BB26DC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4E7443" w14:textId="77777777" w:rsidR="009B038B" w:rsidRPr="00DD323C" w:rsidRDefault="009B038B"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0ECF245B" w14:textId="77777777" w:rsidR="009B038B" w:rsidRPr="00014606" w:rsidRDefault="009B038B" w:rsidP="00D46FA4">
            <w:pPr>
              <w:pStyle w:val="TableText0"/>
              <w:keepNext/>
              <w:keepLines/>
              <w:rPr>
                <w:rFonts w:ascii="Arial" w:hAnsi="Arial" w:cs="Arial"/>
                <w:lang w:val="en-US"/>
              </w:rPr>
            </w:pPr>
            <w:r w:rsidRPr="00014606">
              <w:rPr>
                <w:rFonts w:ascii="Arial" w:hAnsi="Arial" w:cs="Arial"/>
              </w:rPr>
              <w:t>Not specified</w:t>
            </w:r>
          </w:p>
        </w:tc>
      </w:tr>
      <w:tr w:rsidR="009B038B" w:rsidRPr="00B81AA8" w14:paraId="2CA0D0F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72975E1" w14:textId="77777777" w:rsidR="009B038B" w:rsidRPr="00DD323C" w:rsidRDefault="009B038B"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1C9C20BE" w14:textId="77777777" w:rsidR="009B038B" w:rsidRPr="00014606" w:rsidRDefault="009B038B" w:rsidP="00D46FA4">
            <w:pPr>
              <w:pStyle w:val="TableText0"/>
              <w:keepNext/>
              <w:keepLines/>
              <w:rPr>
                <w:rFonts w:ascii="Arial" w:hAnsi="Arial" w:cs="Arial"/>
              </w:rPr>
            </w:pPr>
            <w:r w:rsidRPr="00014606">
              <w:rPr>
                <w:rFonts w:ascii="Arial" w:hAnsi="Arial" w:cs="Arial"/>
              </w:rPr>
              <w:t>Not specified</w:t>
            </w:r>
          </w:p>
        </w:tc>
      </w:tr>
      <w:tr w:rsidR="009B038B" w:rsidRPr="00B81AA8" w14:paraId="2878064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07E946A" w14:textId="77777777" w:rsidR="009B038B" w:rsidRPr="00DD323C" w:rsidRDefault="009B038B"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03106ED1" w14:textId="77777777" w:rsidR="009B038B" w:rsidRPr="00014606" w:rsidRDefault="009B038B" w:rsidP="00D46FA4">
            <w:pPr>
              <w:pStyle w:val="TableText0"/>
              <w:keepNext/>
              <w:keepLines/>
              <w:rPr>
                <w:rFonts w:ascii="Arial" w:hAnsi="Arial" w:cs="Arial"/>
              </w:rPr>
            </w:pPr>
            <w:r w:rsidRPr="00014606">
              <w:rPr>
                <w:rFonts w:ascii="Arial" w:hAnsi="Arial" w:cs="Arial"/>
              </w:rPr>
              <w:t>Not specified</w:t>
            </w:r>
          </w:p>
        </w:tc>
      </w:tr>
      <w:tr w:rsidR="009B038B" w:rsidRPr="00B81AA8" w14:paraId="487E824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F953D58" w14:textId="77777777" w:rsidR="009B038B" w:rsidRPr="00DD323C" w:rsidRDefault="009B038B"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3B5F0CE5" w14:textId="77777777" w:rsidR="009B038B" w:rsidRPr="00014606" w:rsidRDefault="009B038B" w:rsidP="00D46FA4">
            <w:pPr>
              <w:pStyle w:val="TableText0"/>
              <w:keepNext/>
              <w:keepLines/>
              <w:rPr>
                <w:rFonts w:ascii="Arial" w:hAnsi="Arial" w:cs="Arial"/>
              </w:rPr>
            </w:pPr>
            <w:r w:rsidRPr="00014606">
              <w:rPr>
                <w:rFonts w:ascii="Arial" w:hAnsi="Arial" w:cs="Arial"/>
              </w:rPr>
              <w:t>Not specified</w:t>
            </w:r>
          </w:p>
        </w:tc>
      </w:tr>
    </w:tbl>
    <w:p w14:paraId="05EF1B59" w14:textId="431157DE" w:rsidR="001443AD" w:rsidRDefault="001443AD" w:rsidP="005144BE">
      <w:pPr>
        <w:pStyle w:val="BodyText"/>
      </w:pPr>
    </w:p>
    <w:p w14:paraId="58D6597E" w14:textId="3D7705D4" w:rsidR="008441FD" w:rsidRPr="00000272" w:rsidRDefault="006543F3" w:rsidP="008441FD">
      <w:pPr>
        <w:pStyle w:val="Heading5"/>
      </w:pPr>
      <w:r>
        <w:t>Generic logging service</w:t>
      </w:r>
    </w:p>
    <w:tbl>
      <w:tblPr>
        <w:tblW w:w="5544" w:type="pct"/>
        <w:tblLook w:val="0000" w:firstRow="0" w:lastRow="0" w:firstColumn="0" w:lastColumn="0" w:noHBand="0" w:noVBand="0"/>
      </w:tblPr>
      <w:tblGrid>
        <w:gridCol w:w="3104"/>
        <w:gridCol w:w="6871"/>
      </w:tblGrid>
      <w:tr w:rsidR="008441FD" w:rsidRPr="00330D79" w14:paraId="1B74EE8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2340A2B" w14:textId="77777777" w:rsidR="008441FD" w:rsidRPr="00DD323C" w:rsidRDefault="008441FD"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1176F3D5" w14:textId="1CCE9E08" w:rsidR="00094CD5" w:rsidRPr="00330D79" w:rsidRDefault="00094CD5" w:rsidP="00330D79">
            <w:pPr>
              <w:rPr>
                <w:rFonts w:cs="Arial"/>
                <w:lang w:val="en-US"/>
              </w:rPr>
            </w:pPr>
            <w:r w:rsidRPr="00094CD5">
              <w:rPr>
                <w:sz w:val="20"/>
                <w:lang w:val="en-US"/>
              </w:rPr>
              <w:t>Shell script running on t</w:t>
            </w:r>
            <w:r>
              <w:rPr>
                <w:sz w:val="20"/>
                <w:lang w:val="en-US"/>
              </w:rPr>
              <w:t>he database server</w:t>
            </w:r>
            <w:r w:rsidR="00A31037">
              <w:rPr>
                <w:sz w:val="20"/>
                <w:lang w:val="en-US"/>
              </w:rPr>
              <w:t xml:space="preserve"> that makes a </w:t>
            </w:r>
            <w:proofErr w:type="spellStart"/>
            <w:r w:rsidR="00A31037">
              <w:rPr>
                <w:sz w:val="20"/>
                <w:lang w:val="en-US"/>
              </w:rPr>
              <w:t>coonection</w:t>
            </w:r>
            <w:proofErr w:type="spellEnd"/>
            <w:r w:rsidR="00A31037">
              <w:rPr>
                <w:sz w:val="20"/>
                <w:lang w:val="en-US"/>
              </w:rPr>
              <w:t xml:space="preserve"> to the Generic logging service to transfer the </w:t>
            </w:r>
            <w:proofErr w:type="spellStart"/>
            <w:r w:rsidR="00A31037">
              <w:rPr>
                <w:sz w:val="20"/>
                <w:lang w:val="en-US"/>
              </w:rPr>
              <w:t>LoMo</w:t>
            </w:r>
            <w:proofErr w:type="spellEnd"/>
            <w:r w:rsidR="00A31037">
              <w:rPr>
                <w:sz w:val="20"/>
                <w:lang w:val="en-US"/>
              </w:rPr>
              <w:t xml:space="preserve"> (logging and Monitoring)</w:t>
            </w:r>
            <w:r w:rsidR="00330D79">
              <w:rPr>
                <w:sz w:val="20"/>
                <w:lang w:val="en-US"/>
              </w:rPr>
              <w:t xml:space="preserve"> log files. The </w:t>
            </w:r>
            <w:r w:rsidR="00CD2C6E">
              <w:rPr>
                <w:sz w:val="20"/>
                <w:lang w:val="en-US"/>
              </w:rPr>
              <w:t>Generic logging service provides the file via SI file transfer to QRADAR</w:t>
            </w:r>
          </w:p>
        </w:tc>
      </w:tr>
      <w:tr w:rsidR="008441FD" w:rsidRPr="00712180" w14:paraId="691E287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FF0453A" w14:textId="77777777" w:rsidR="008441FD" w:rsidRPr="00DD323C" w:rsidRDefault="008441FD"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6F9CB023" w14:textId="14A3B3D8" w:rsidR="008441FD" w:rsidRPr="00014606" w:rsidRDefault="006543F3" w:rsidP="00D46FA4">
            <w:pPr>
              <w:pStyle w:val="TableText0"/>
              <w:keepNext/>
              <w:keepLines/>
              <w:rPr>
                <w:rFonts w:ascii="Arial" w:hAnsi="Arial" w:cs="Arial"/>
                <w:lang w:val="en-US"/>
              </w:rPr>
            </w:pPr>
            <w:r>
              <w:rPr>
                <w:rFonts w:ascii="Arial" w:hAnsi="Arial" w:cs="Arial"/>
                <w:lang w:val="en-US"/>
              </w:rPr>
              <w:t>SSH (22)</w:t>
            </w:r>
          </w:p>
        </w:tc>
      </w:tr>
      <w:tr w:rsidR="008441FD" w:rsidRPr="00712180" w14:paraId="7AC036A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5038A3D" w14:textId="77777777" w:rsidR="008441FD" w:rsidRPr="00DD323C" w:rsidRDefault="008441FD"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33DB2FA9" w14:textId="326AC44E" w:rsidR="008441FD" w:rsidRPr="00014606" w:rsidRDefault="006543F3" w:rsidP="00D46FA4">
            <w:pPr>
              <w:pStyle w:val="TableText0"/>
              <w:keepNext/>
              <w:keepLines/>
              <w:rPr>
                <w:rFonts w:ascii="Arial" w:hAnsi="Arial" w:cs="Arial"/>
                <w:lang w:val="en-US"/>
              </w:rPr>
            </w:pPr>
            <w:r>
              <w:rPr>
                <w:rFonts w:ascii="Arial" w:hAnsi="Arial" w:cs="Arial"/>
                <w:lang w:val="en-US"/>
              </w:rPr>
              <w:t>internal</w:t>
            </w:r>
          </w:p>
        </w:tc>
      </w:tr>
      <w:tr w:rsidR="008441FD" w:rsidRPr="006D2395" w14:paraId="096F029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AFD2006" w14:textId="77777777" w:rsidR="008441FD" w:rsidRPr="00DD323C" w:rsidRDefault="008441FD"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1BC25621" w14:textId="77777777" w:rsidR="008441FD" w:rsidRPr="00014606" w:rsidRDefault="008441FD" w:rsidP="00D46FA4">
            <w:pPr>
              <w:pStyle w:val="TableText0"/>
              <w:keepNext/>
              <w:keepLines/>
              <w:rPr>
                <w:rFonts w:ascii="Arial" w:hAnsi="Arial" w:cs="Arial"/>
                <w:lang w:val="en-US"/>
              </w:rPr>
            </w:pPr>
            <w:r w:rsidRPr="00CC6A8C">
              <w:rPr>
                <w:rFonts w:ascii="Arial" w:hAnsi="Arial" w:cs="Arial"/>
                <w:lang w:val="en-US"/>
              </w:rPr>
              <w:t>Outbound</w:t>
            </w:r>
          </w:p>
        </w:tc>
      </w:tr>
      <w:tr w:rsidR="008441FD" w:rsidRPr="00A540D4" w14:paraId="0ED7A91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2C2083C" w14:textId="77777777" w:rsidR="008441FD" w:rsidRPr="00DD323C" w:rsidRDefault="008441FD"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8C2A8EE" w14:textId="77777777" w:rsidR="008441FD" w:rsidRPr="00014606" w:rsidRDefault="008441FD" w:rsidP="00D46FA4">
            <w:pPr>
              <w:pStyle w:val="TableText0"/>
              <w:keepNext/>
              <w:keepLines/>
              <w:rPr>
                <w:rFonts w:ascii="Arial" w:hAnsi="Arial" w:cs="Arial"/>
                <w:lang w:val="en-US"/>
              </w:rPr>
            </w:pPr>
            <w:r>
              <w:rPr>
                <w:rFonts w:ascii="Arial" w:hAnsi="Arial" w:cs="Arial"/>
                <w:lang w:val="en-US"/>
              </w:rPr>
              <w:t>yes</w:t>
            </w:r>
          </w:p>
        </w:tc>
      </w:tr>
      <w:tr w:rsidR="008441FD" w:rsidRPr="00B931BB" w14:paraId="765F6B6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27E1CFE" w14:textId="77777777" w:rsidR="008441FD" w:rsidRPr="00DD323C" w:rsidRDefault="008441FD"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3B2ADCA5" w14:textId="7249888F" w:rsidR="008441FD" w:rsidRPr="00014606" w:rsidRDefault="006543F3" w:rsidP="00D46FA4">
            <w:pPr>
              <w:pStyle w:val="TableText0"/>
              <w:keepNext/>
              <w:keepLines/>
              <w:rPr>
                <w:rFonts w:ascii="Arial" w:hAnsi="Arial" w:cs="Arial"/>
                <w:lang w:val="en-US"/>
              </w:rPr>
            </w:pPr>
            <w:r w:rsidRPr="00014606">
              <w:rPr>
                <w:rFonts w:ascii="Arial" w:hAnsi="Arial" w:cs="Arial"/>
              </w:rPr>
              <w:t>Not specified</w:t>
            </w:r>
          </w:p>
        </w:tc>
      </w:tr>
      <w:tr w:rsidR="008441FD" w:rsidRPr="005220F1" w14:paraId="31159FA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5A82782" w14:textId="77777777" w:rsidR="008441FD" w:rsidRPr="00DD323C" w:rsidRDefault="008441FD"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5F007F04" w14:textId="77777777" w:rsidR="008441FD" w:rsidRPr="00014606" w:rsidRDefault="008441FD" w:rsidP="00D46FA4">
            <w:pPr>
              <w:pStyle w:val="TableText0"/>
              <w:keepNext/>
              <w:keepLines/>
              <w:rPr>
                <w:rFonts w:ascii="Arial" w:hAnsi="Arial" w:cs="Arial"/>
                <w:lang w:val="en-US"/>
              </w:rPr>
            </w:pPr>
            <w:r w:rsidRPr="00014606">
              <w:rPr>
                <w:rFonts w:ascii="Arial" w:hAnsi="Arial" w:cs="Arial"/>
              </w:rPr>
              <w:t>Not specified</w:t>
            </w:r>
          </w:p>
        </w:tc>
      </w:tr>
      <w:tr w:rsidR="008441FD" w:rsidRPr="00B81AA8" w14:paraId="2917EC6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59ADCC1" w14:textId="77777777" w:rsidR="008441FD" w:rsidRPr="00DD323C" w:rsidRDefault="008441FD"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4113A118" w14:textId="77777777" w:rsidR="008441FD" w:rsidRPr="00014606" w:rsidRDefault="008441FD" w:rsidP="00D46FA4">
            <w:pPr>
              <w:pStyle w:val="TableText0"/>
              <w:keepNext/>
              <w:keepLines/>
              <w:rPr>
                <w:rFonts w:ascii="Arial" w:hAnsi="Arial" w:cs="Arial"/>
              </w:rPr>
            </w:pPr>
            <w:r w:rsidRPr="00014606">
              <w:rPr>
                <w:rFonts w:ascii="Arial" w:hAnsi="Arial" w:cs="Arial"/>
              </w:rPr>
              <w:t>Not specified</w:t>
            </w:r>
          </w:p>
        </w:tc>
      </w:tr>
      <w:tr w:rsidR="008441FD" w:rsidRPr="00B81AA8" w14:paraId="732478E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5D5580E" w14:textId="77777777" w:rsidR="008441FD" w:rsidRPr="00DD323C" w:rsidRDefault="008441FD"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349FD7BF" w14:textId="77777777" w:rsidR="008441FD" w:rsidRPr="00014606" w:rsidRDefault="008441FD" w:rsidP="00D46FA4">
            <w:pPr>
              <w:pStyle w:val="TableText0"/>
              <w:keepNext/>
              <w:keepLines/>
              <w:rPr>
                <w:rFonts w:ascii="Arial" w:hAnsi="Arial" w:cs="Arial"/>
              </w:rPr>
            </w:pPr>
            <w:r w:rsidRPr="00014606">
              <w:rPr>
                <w:rFonts w:ascii="Arial" w:hAnsi="Arial" w:cs="Arial"/>
              </w:rPr>
              <w:t>Not specified</w:t>
            </w:r>
          </w:p>
        </w:tc>
      </w:tr>
      <w:tr w:rsidR="008441FD" w:rsidRPr="00B81AA8" w14:paraId="59B3F69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93E15F2" w14:textId="77777777" w:rsidR="008441FD" w:rsidRPr="00DD323C" w:rsidRDefault="008441FD"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3DDCC665" w14:textId="77777777" w:rsidR="008441FD" w:rsidRPr="00014606" w:rsidRDefault="008441FD" w:rsidP="00D46FA4">
            <w:pPr>
              <w:pStyle w:val="TableText0"/>
              <w:keepNext/>
              <w:keepLines/>
              <w:rPr>
                <w:rFonts w:ascii="Arial" w:hAnsi="Arial" w:cs="Arial"/>
              </w:rPr>
            </w:pPr>
            <w:r w:rsidRPr="00014606">
              <w:rPr>
                <w:rFonts w:ascii="Arial" w:hAnsi="Arial" w:cs="Arial"/>
              </w:rPr>
              <w:t>Not specified</w:t>
            </w:r>
          </w:p>
        </w:tc>
      </w:tr>
    </w:tbl>
    <w:p w14:paraId="68080041" w14:textId="433E309C" w:rsidR="008441FD" w:rsidRDefault="008441FD" w:rsidP="008441FD">
      <w:pPr>
        <w:pStyle w:val="BodyText"/>
      </w:pPr>
    </w:p>
    <w:p w14:paraId="5ADECFA5" w14:textId="77777777" w:rsidR="007732B8" w:rsidRDefault="007732B8" w:rsidP="007732B8">
      <w:pPr>
        <w:pStyle w:val="Heading5"/>
      </w:pPr>
      <w:r w:rsidRPr="0057567F">
        <w:lastRenderedPageBreak/>
        <w:t>SONAR Document / Correspondence</w:t>
      </w:r>
    </w:p>
    <w:tbl>
      <w:tblPr>
        <w:tblW w:w="5540" w:type="pct"/>
        <w:tblLook w:val="0000" w:firstRow="0" w:lastRow="0" w:firstColumn="0" w:lastColumn="0" w:noHBand="0" w:noVBand="0"/>
      </w:tblPr>
      <w:tblGrid>
        <w:gridCol w:w="3104"/>
        <w:gridCol w:w="6871"/>
      </w:tblGrid>
      <w:tr w:rsidR="007732B8" w:rsidRPr="00F159FB" w14:paraId="79F9995E" w14:textId="77777777" w:rsidTr="007732B8">
        <w:tc>
          <w:tcPr>
            <w:tcW w:w="1556" w:type="pct"/>
            <w:tcBorders>
              <w:top w:val="single" w:sz="6" w:space="0" w:color="auto"/>
              <w:left w:val="single" w:sz="12" w:space="0" w:color="auto"/>
              <w:bottom w:val="single" w:sz="6" w:space="0" w:color="auto"/>
              <w:right w:val="single" w:sz="6" w:space="0" w:color="auto"/>
            </w:tcBorders>
            <w:shd w:val="clear" w:color="auto" w:fill="E6E6E6"/>
          </w:tcPr>
          <w:p w14:paraId="30D0C309" w14:textId="77777777" w:rsidR="007732B8" w:rsidRPr="00DD323C" w:rsidRDefault="007732B8" w:rsidP="007732B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6" w:space="0" w:color="auto"/>
            </w:tcBorders>
          </w:tcPr>
          <w:p w14:paraId="4EB59BBE" w14:textId="60AFAAB5" w:rsidR="007732B8" w:rsidRPr="00763759" w:rsidRDefault="007732B8" w:rsidP="007732B8">
            <w:pPr>
              <w:pStyle w:val="TableText0"/>
              <w:keepNext/>
              <w:keepLines/>
              <w:rPr>
                <w:rFonts w:ascii="Arial" w:hAnsi="Arial" w:cs="Arial"/>
                <w:lang w:val="en-US"/>
              </w:rPr>
            </w:pPr>
            <w:r w:rsidRPr="00763759">
              <w:rPr>
                <w:rFonts w:ascii="Arial" w:hAnsi="Arial" w:cs="Arial"/>
                <w:lang w:val="en-US"/>
              </w:rPr>
              <w:t xml:space="preserve">Access to </w:t>
            </w:r>
            <w:r>
              <w:rPr>
                <w:rFonts w:ascii="Arial" w:hAnsi="Arial" w:cs="Arial"/>
                <w:lang w:val="en-US"/>
              </w:rPr>
              <w:t>SONAR database</w:t>
            </w:r>
          </w:p>
        </w:tc>
      </w:tr>
      <w:tr w:rsidR="007732B8" w:rsidRPr="00712180" w14:paraId="209B8AA8" w14:textId="77777777" w:rsidTr="007732B8">
        <w:tc>
          <w:tcPr>
            <w:tcW w:w="1556" w:type="pct"/>
            <w:tcBorders>
              <w:top w:val="single" w:sz="6" w:space="0" w:color="auto"/>
              <w:left w:val="single" w:sz="12" w:space="0" w:color="auto"/>
              <w:bottom w:val="single" w:sz="6" w:space="0" w:color="auto"/>
              <w:right w:val="single" w:sz="6" w:space="0" w:color="auto"/>
            </w:tcBorders>
            <w:shd w:val="clear" w:color="auto" w:fill="E6E6E6"/>
          </w:tcPr>
          <w:p w14:paraId="777DB35D" w14:textId="77777777" w:rsidR="007732B8" w:rsidRPr="00DD323C" w:rsidRDefault="007732B8" w:rsidP="007732B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6" w:space="0" w:color="auto"/>
            </w:tcBorders>
          </w:tcPr>
          <w:p w14:paraId="4295A940" w14:textId="4E34CDE0" w:rsidR="007732B8" w:rsidRPr="004117ED" w:rsidRDefault="007732B8" w:rsidP="007732B8">
            <w:pPr>
              <w:pStyle w:val="TableText0"/>
              <w:keepNext/>
              <w:keepLines/>
              <w:rPr>
                <w:rFonts w:ascii="Arial" w:hAnsi="Arial" w:cs="Arial"/>
              </w:rPr>
            </w:pPr>
            <w:r>
              <w:rPr>
                <w:rFonts w:ascii="Arial" w:hAnsi="Arial" w:cs="Arial"/>
              </w:rPr>
              <w:t>Oracle client (1521)</w:t>
            </w:r>
          </w:p>
        </w:tc>
      </w:tr>
      <w:tr w:rsidR="007732B8" w:rsidRPr="00712180" w14:paraId="6B01A541" w14:textId="77777777" w:rsidTr="007732B8">
        <w:tc>
          <w:tcPr>
            <w:tcW w:w="1556" w:type="pct"/>
            <w:tcBorders>
              <w:top w:val="single" w:sz="6" w:space="0" w:color="auto"/>
              <w:left w:val="single" w:sz="12" w:space="0" w:color="auto"/>
              <w:bottom w:val="single" w:sz="6" w:space="0" w:color="auto"/>
              <w:right w:val="single" w:sz="6" w:space="0" w:color="auto"/>
            </w:tcBorders>
            <w:shd w:val="clear" w:color="auto" w:fill="E6E6E6"/>
          </w:tcPr>
          <w:p w14:paraId="0A231DB6" w14:textId="77777777" w:rsidR="007732B8" w:rsidRPr="00DD323C" w:rsidRDefault="007732B8" w:rsidP="007732B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6" w:space="0" w:color="auto"/>
            </w:tcBorders>
          </w:tcPr>
          <w:p w14:paraId="557438FF" w14:textId="5ACAE855" w:rsidR="007732B8" w:rsidRPr="00B34E90" w:rsidRDefault="007732B8" w:rsidP="007732B8">
            <w:pPr>
              <w:pStyle w:val="TableText0"/>
              <w:keepNext/>
              <w:keepLines/>
              <w:rPr>
                <w:rFonts w:ascii="Arial" w:hAnsi="Arial" w:cs="Arial"/>
                <w:lang w:val="en-US"/>
              </w:rPr>
            </w:pPr>
            <w:r w:rsidRPr="00B34E90">
              <w:rPr>
                <w:rFonts w:ascii="Arial" w:hAnsi="Arial" w:cs="Arial"/>
                <w:lang w:val="en-US"/>
              </w:rPr>
              <w:t>internal</w:t>
            </w:r>
          </w:p>
        </w:tc>
      </w:tr>
      <w:tr w:rsidR="007732B8" w:rsidRPr="006D2395" w14:paraId="5724656F" w14:textId="77777777" w:rsidTr="007732B8">
        <w:tc>
          <w:tcPr>
            <w:tcW w:w="1556" w:type="pct"/>
            <w:tcBorders>
              <w:top w:val="single" w:sz="6" w:space="0" w:color="auto"/>
              <w:left w:val="single" w:sz="12" w:space="0" w:color="auto"/>
              <w:bottom w:val="single" w:sz="6" w:space="0" w:color="auto"/>
              <w:right w:val="single" w:sz="6" w:space="0" w:color="auto"/>
            </w:tcBorders>
            <w:shd w:val="clear" w:color="auto" w:fill="E6E6E6"/>
          </w:tcPr>
          <w:p w14:paraId="392D91BF" w14:textId="77777777" w:rsidR="007732B8" w:rsidRPr="00DD323C" w:rsidRDefault="007732B8" w:rsidP="007732B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6" w:space="0" w:color="auto"/>
            </w:tcBorders>
          </w:tcPr>
          <w:p w14:paraId="1DDCA635" w14:textId="353FFC8A" w:rsidR="007732B8" w:rsidRDefault="007732B8" w:rsidP="007732B8">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7732B8" w:rsidRPr="00A540D4" w14:paraId="005B3F04" w14:textId="77777777" w:rsidTr="007732B8">
        <w:tc>
          <w:tcPr>
            <w:tcW w:w="1556" w:type="pct"/>
            <w:tcBorders>
              <w:top w:val="single" w:sz="6" w:space="0" w:color="auto"/>
              <w:left w:val="single" w:sz="12" w:space="0" w:color="auto"/>
              <w:bottom w:val="single" w:sz="6" w:space="0" w:color="auto"/>
              <w:right w:val="single" w:sz="6" w:space="0" w:color="auto"/>
            </w:tcBorders>
            <w:shd w:val="clear" w:color="auto" w:fill="E6E6E6"/>
          </w:tcPr>
          <w:p w14:paraId="2A5433E9" w14:textId="77777777" w:rsidR="007732B8" w:rsidRPr="00DD323C" w:rsidRDefault="007732B8" w:rsidP="007732B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6" w:space="0" w:color="auto"/>
            </w:tcBorders>
          </w:tcPr>
          <w:p w14:paraId="58736F43" w14:textId="72C8170B" w:rsidR="007732B8" w:rsidRPr="00B34E90" w:rsidRDefault="007732B8" w:rsidP="007732B8">
            <w:pPr>
              <w:pStyle w:val="TableText0"/>
              <w:keepNext/>
              <w:keepLines/>
              <w:rPr>
                <w:rFonts w:ascii="Arial" w:hAnsi="Arial" w:cs="Arial"/>
                <w:lang w:val="en-US"/>
              </w:rPr>
            </w:pPr>
            <w:r w:rsidRPr="00B34E90">
              <w:rPr>
                <w:rFonts w:ascii="Arial" w:hAnsi="Arial" w:cs="Arial"/>
                <w:lang w:val="en-US"/>
              </w:rPr>
              <w:t>yes</w:t>
            </w:r>
          </w:p>
        </w:tc>
      </w:tr>
      <w:tr w:rsidR="007732B8" w:rsidRPr="00B931BB" w14:paraId="1D3A9ABF" w14:textId="77777777" w:rsidTr="007732B8">
        <w:tc>
          <w:tcPr>
            <w:tcW w:w="1556" w:type="pct"/>
            <w:tcBorders>
              <w:top w:val="single" w:sz="6" w:space="0" w:color="auto"/>
              <w:left w:val="single" w:sz="12" w:space="0" w:color="auto"/>
              <w:bottom w:val="single" w:sz="6" w:space="0" w:color="auto"/>
              <w:right w:val="single" w:sz="6" w:space="0" w:color="auto"/>
            </w:tcBorders>
            <w:shd w:val="clear" w:color="auto" w:fill="E6E6E6"/>
          </w:tcPr>
          <w:p w14:paraId="478D1FBF" w14:textId="77777777" w:rsidR="007732B8" w:rsidRPr="00DD323C" w:rsidRDefault="007732B8" w:rsidP="007732B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6" w:space="0" w:color="auto"/>
            </w:tcBorders>
          </w:tcPr>
          <w:p w14:paraId="50DBC45D" w14:textId="0128E3D5" w:rsidR="007732B8" w:rsidRPr="00B34E90" w:rsidRDefault="007732B8" w:rsidP="007732B8">
            <w:pPr>
              <w:pStyle w:val="TableText0"/>
              <w:keepNext/>
              <w:keepLines/>
              <w:rPr>
                <w:rFonts w:ascii="Arial" w:hAnsi="Arial" w:cs="Arial"/>
              </w:rPr>
            </w:pPr>
            <w:r w:rsidRPr="00B34E90">
              <w:rPr>
                <w:rFonts w:ascii="Arial" w:hAnsi="Arial" w:cs="Arial"/>
              </w:rPr>
              <w:t>Not specified</w:t>
            </w:r>
          </w:p>
        </w:tc>
      </w:tr>
      <w:tr w:rsidR="007732B8" w:rsidRPr="005220F1" w14:paraId="2EFBCF8F" w14:textId="77777777" w:rsidTr="007732B8">
        <w:tc>
          <w:tcPr>
            <w:tcW w:w="1556" w:type="pct"/>
            <w:tcBorders>
              <w:top w:val="single" w:sz="6" w:space="0" w:color="auto"/>
              <w:left w:val="single" w:sz="12" w:space="0" w:color="auto"/>
              <w:bottom w:val="single" w:sz="6" w:space="0" w:color="auto"/>
              <w:right w:val="single" w:sz="6" w:space="0" w:color="auto"/>
            </w:tcBorders>
            <w:shd w:val="clear" w:color="auto" w:fill="E6E6E6"/>
          </w:tcPr>
          <w:p w14:paraId="6C4F569E" w14:textId="77777777" w:rsidR="007732B8" w:rsidRPr="00DD323C" w:rsidRDefault="007732B8" w:rsidP="007732B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6" w:space="0" w:color="auto"/>
            </w:tcBorders>
          </w:tcPr>
          <w:p w14:paraId="3EF41C56" w14:textId="18B905F9" w:rsidR="007732B8" w:rsidRPr="00B34E90" w:rsidRDefault="007732B8" w:rsidP="007732B8">
            <w:pPr>
              <w:pStyle w:val="TableText0"/>
              <w:keepNext/>
              <w:keepLines/>
              <w:rPr>
                <w:rFonts w:ascii="Arial" w:hAnsi="Arial" w:cs="Arial"/>
              </w:rPr>
            </w:pPr>
            <w:r w:rsidRPr="00B34E90">
              <w:rPr>
                <w:rFonts w:ascii="Arial" w:hAnsi="Arial" w:cs="Arial"/>
              </w:rPr>
              <w:t>Not specified</w:t>
            </w:r>
          </w:p>
        </w:tc>
      </w:tr>
      <w:tr w:rsidR="007732B8" w:rsidRPr="00B81AA8" w14:paraId="4E7F42A2" w14:textId="77777777" w:rsidTr="007732B8">
        <w:tc>
          <w:tcPr>
            <w:tcW w:w="1556" w:type="pct"/>
            <w:tcBorders>
              <w:top w:val="single" w:sz="6" w:space="0" w:color="auto"/>
              <w:left w:val="single" w:sz="12" w:space="0" w:color="auto"/>
              <w:bottom w:val="single" w:sz="6" w:space="0" w:color="auto"/>
              <w:right w:val="single" w:sz="6" w:space="0" w:color="auto"/>
            </w:tcBorders>
            <w:shd w:val="clear" w:color="auto" w:fill="E6E6E6"/>
          </w:tcPr>
          <w:p w14:paraId="0D565BD9" w14:textId="77777777" w:rsidR="007732B8" w:rsidRPr="00DD323C" w:rsidRDefault="007732B8" w:rsidP="007732B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6" w:space="0" w:color="auto"/>
            </w:tcBorders>
          </w:tcPr>
          <w:p w14:paraId="3469F69D" w14:textId="0D26DFA7" w:rsidR="007732B8" w:rsidRPr="00B34E90" w:rsidRDefault="007732B8" w:rsidP="007732B8">
            <w:pPr>
              <w:pStyle w:val="TableText0"/>
              <w:keepNext/>
              <w:keepLines/>
              <w:rPr>
                <w:rFonts w:ascii="Arial" w:hAnsi="Arial" w:cs="Arial"/>
              </w:rPr>
            </w:pPr>
            <w:r w:rsidRPr="00B34E90">
              <w:rPr>
                <w:rFonts w:ascii="Arial" w:hAnsi="Arial" w:cs="Arial"/>
              </w:rPr>
              <w:t>Not specified</w:t>
            </w:r>
          </w:p>
        </w:tc>
      </w:tr>
      <w:tr w:rsidR="007732B8" w:rsidRPr="00B81AA8" w14:paraId="2AEA09A8" w14:textId="77777777" w:rsidTr="007732B8">
        <w:tc>
          <w:tcPr>
            <w:tcW w:w="1556" w:type="pct"/>
            <w:tcBorders>
              <w:top w:val="single" w:sz="6" w:space="0" w:color="auto"/>
              <w:left w:val="single" w:sz="12" w:space="0" w:color="auto"/>
              <w:bottom w:val="single" w:sz="6" w:space="0" w:color="auto"/>
              <w:right w:val="single" w:sz="6" w:space="0" w:color="auto"/>
            </w:tcBorders>
            <w:shd w:val="clear" w:color="auto" w:fill="E6E6E6"/>
          </w:tcPr>
          <w:p w14:paraId="032C0DCF" w14:textId="77777777" w:rsidR="007732B8" w:rsidRPr="00DD323C" w:rsidRDefault="007732B8" w:rsidP="007732B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6" w:space="0" w:color="auto"/>
            </w:tcBorders>
          </w:tcPr>
          <w:p w14:paraId="45693D46" w14:textId="275EBF81" w:rsidR="007732B8" w:rsidRPr="00B34E90" w:rsidRDefault="007732B8" w:rsidP="007732B8">
            <w:pPr>
              <w:pStyle w:val="TableText0"/>
              <w:keepNext/>
              <w:keepLines/>
              <w:rPr>
                <w:rFonts w:ascii="Arial" w:hAnsi="Arial" w:cs="Arial"/>
              </w:rPr>
            </w:pPr>
            <w:r w:rsidRPr="00B34E90">
              <w:rPr>
                <w:rFonts w:ascii="Arial" w:hAnsi="Arial" w:cs="Arial"/>
              </w:rPr>
              <w:t>Not specified</w:t>
            </w:r>
          </w:p>
        </w:tc>
      </w:tr>
      <w:tr w:rsidR="007732B8" w:rsidRPr="00B81AA8" w14:paraId="5FD4AF8B" w14:textId="77777777" w:rsidTr="007732B8">
        <w:tc>
          <w:tcPr>
            <w:tcW w:w="1556" w:type="pct"/>
            <w:tcBorders>
              <w:top w:val="single" w:sz="6" w:space="0" w:color="auto"/>
              <w:left w:val="single" w:sz="12" w:space="0" w:color="auto"/>
              <w:bottom w:val="single" w:sz="6" w:space="0" w:color="auto"/>
              <w:right w:val="single" w:sz="6" w:space="0" w:color="auto"/>
            </w:tcBorders>
            <w:shd w:val="clear" w:color="auto" w:fill="E6E6E6"/>
          </w:tcPr>
          <w:p w14:paraId="6F813D2F" w14:textId="77777777" w:rsidR="007732B8" w:rsidRPr="00DD323C" w:rsidRDefault="007732B8" w:rsidP="007732B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6" w:space="0" w:color="auto"/>
            </w:tcBorders>
          </w:tcPr>
          <w:p w14:paraId="103F06C2" w14:textId="78E59209" w:rsidR="007732B8" w:rsidRPr="00B34E90" w:rsidRDefault="007732B8" w:rsidP="007732B8">
            <w:pPr>
              <w:pStyle w:val="TableText0"/>
              <w:keepNext/>
              <w:keepLines/>
              <w:rPr>
                <w:rFonts w:ascii="Arial" w:hAnsi="Arial" w:cs="Arial"/>
              </w:rPr>
            </w:pPr>
            <w:r w:rsidRPr="00B34E90">
              <w:rPr>
                <w:rFonts w:ascii="Arial" w:hAnsi="Arial" w:cs="Arial"/>
              </w:rPr>
              <w:t>Not specified</w:t>
            </w:r>
          </w:p>
        </w:tc>
      </w:tr>
    </w:tbl>
    <w:p w14:paraId="7D5F46F4" w14:textId="77777777" w:rsidR="007732B8" w:rsidRDefault="007732B8" w:rsidP="007732B8">
      <w:pPr>
        <w:pStyle w:val="BodyText"/>
        <w:rPr>
          <w:lang w:val="en-US"/>
        </w:rPr>
      </w:pPr>
    </w:p>
    <w:p w14:paraId="43DB9B3A" w14:textId="77777777" w:rsidR="007732B8" w:rsidRPr="00F92A6F" w:rsidRDefault="007732B8" w:rsidP="008441FD">
      <w:pPr>
        <w:pStyle w:val="BodyText"/>
      </w:pPr>
    </w:p>
    <w:p w14:paraId="76E8BAFB" w14:textId="77777777" w:rsidR="009F2DB4" w:rsidRPr="0057567F" w:rsidRDefault="009F2DB4" w:rsidP="009F2DB4">
      <w:pPr>
        <w:pStyle w:val="Heading5"/>
      </w:pPr>
      <w:r w:rsidRPr="0057567F">
        <w:t>SONAR Gateway</w:t>
      </w:r>
    </w:p>
    <w:tbl>
      <w:tblPr>
        <w:tblW w:w="5544" w:type="pct"/>
        <w:tblLook w:val="0000" w:firstRow="0" w:lastRow="0" w:firstColumn="0" w:lastColumn="0" w:noHBand="0" w:noVBand="0"/>
      </w:tblPr>
      <w:tblGrid>
        <w:gridCol w:w="3104"/>
        <w:gridCol w:w="6871"/>
      </w:tblGrid>
      <w:tr w:rsidR="009F2DB4" w:rsidRPr="00F159FB" w14:paraId="74C7C68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95A154F" w14:textId="77777777" w:rsidR="009F2DB4" w:rsidRPr="00DD323C" w:rsidRDefault="009F2DB4"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6FF067B7" w14:textId="092EFB34" w:rsidR="009F2DB4" w:rsidRPr="00F159FB" w:rsidRDefault="009F2DB4" w:rsidP="00D46FA4">
            <w:pPr>
              <w:pStyle w:val="TableText0"/>
              <w:keepNext/>
              <w:keepLines/>
              <w:rPr>
                <w:rFonts w:ascii="Arial" w:hAnsi="Arial" w:cs="Arial"/>
                <w:lang w:val="en-US"/>
              </w:rPr>
            </w:pPr>
            <w:r w:rsidRPr="00763759">
              <w:rPr>
                <w:rFonts w:ascii="Arial" w:hAnsi="Arial" w:cs="Arial"/>
                <w:lang w:val="en-US"/>
              </w:rPr>
              <w:t xml:space="preserve">Access to </w:t>
            </w:r>
            <w:r>
              <w:rPr>
                <w:rFonts w:ascii="Arial" w:hAnsi="Arial" w:cs="Arial"/>
                <w:lang w:val="en-US"/>
              </w:rPr>
              <w:t>SONAR database</w:t>
            </w:r>
          </w:p>
        </w:tc>
      </w:tr>
      <w:tr w:rsidR="009F2DB4" w:rsidRPr="00712180" w14:paraId="211E1F3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F17E403" w14:textId="77777777" w:rsidR="009F2DB4" w:rsidRPr="00DD323C" w:rsidRDefault="009F2DB4"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42931F21" w14:textId="5120F027" w:rsidR="009F2DB4" w:rsidRPr="00B34E90" w:rsidRDefault="009F2DB4" w:rsidP="00D46FA4">
            <w:pPr>
              <w:pStyle w:val="TableText0"/>
              <w:keepNext/>
              <w:keepLines/>
              <w:rPr>
                <w:rFonts w:ascii="Arial" w:hAnsi="Arial" w:cs="Arial"/>
                <w:lang w:val="en-US"/>
              </w:rPr>
            </w:pPr>
            <w:r>
              <w:rPr>
                <w:rFonts w:ascii="Arial" w:hAnsi="Arial" w:cs="Arial"/>
              </w:rPr>
              <w:t>Oracle client (1521)</w:t>
            </w:r>
          </w:p>
        </w:tc>
      </w:tr>
      <w:tr w:rsidR="009F2DB4" w:rsidRPr="00712180" w14:paraId="725DC22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BA1305E" w14:textId="77777777" w:rsidR="009F2DB4" w:rsidRPr="00DD323C" w:rsidRDefault="009F2DB4"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11C94B63" w14:textId="77777777" w:rsidR="009F2DB4" w:rsidRPr="00B34E90" w:rsidRDefault="009F2DB4" w:rsidP="00D46FA4">
            <w:pPr>
              <w:pStyle w:val="TableText0"/>
              <w:keepNext/>
              <w:keepLines/>
              <w:rPr>
                <w:rFonts w:ascii="Arial" w:hAnsi="Arial" w:cs="Arial"/>
                <w:lang w:val="en-US"/>
              </w:rPr>
            </w:pPr>
            <w:r w:rsidRPr="00B34E90">
              <w:rPr>
                <w:rFonts w:ascii="Arial" w:hAnsi="Arial" w:cs="Arial"/>
                <w:lang w:val="en-US"/>
              </w:rPr>
              <w:t>internal</w:t>
            </w:r>
          </w:p>
        </w:tc>
      </w:tr>
      <w:tr w:rsidR="009F2DB4" w:rsidRPr="006D2395" w14:paraId="42B8DC8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1EDF397" w14:textId="77777777" w:rsidR="009F2DB4" w:rsidRPr="00DD323C" w:rsidRDefault="009F2DB4"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70A69BEE" w14:textId="23117682" w:rsidR="009F2DB4" w:rsidRPr="00B34E90" w:rsidRDefault="00977062" w:rsidP="00D46FA4">
            <w:pPr>
              <w:pStyle w:val="TableText0"/>
              <w:keepNext/>
              <w:keepLines/>
              <w:rPr>
                <w:rFonts w:ascii="Arial" w:hAnsi="Arial" w:cs="Arial"/>
                <w:lang w:val="en-US"/>
              </w:rPr>
            </w:pPr>
            <w:r>
              <w:rPr>
                <w:rFonts w:ascii="Arial" w:hAnsi="Arial" w:cs="Arial"/>
                <w:lang w:val="en-US"/>
              </w:rPr>
              <w:t>in</w:t>
            </w:r>
            <w:r w:rsidR="009F2DB4" w:rsidRPr="00B34E90">
              <w:rPr>
                <w:rFonts w:ascii="Arial" w:hAnsi="Arial" w:cs="Arial"/>
                <w:lang w:val="en-US"/>
              </w:rPr>
              <w:t>bound</w:t>
            </w:r>
          </w:p>
        </w:tc>
      </w:tr>
      <w:tr w:rsidR="009F2DB4" w:rsidRPr="00A540D4" w14:paraId="3F8BE0D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8F092E3" w14:textId="77777777" w:rsidR="009F2DB4" w:rsidRPr="00DD323C" w:rsidRDefault="009F2DB4"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503FEDA0" w14:textId="77777777" w:rsidR="009F2DB4" w:rsidRPr="00B34E90" w:rsidRDefault="009F2DB4" w:rsidP="00D46FA4">
            <w:pPr>
              <w:pStyle w:val="TableText0"/>
              <w:keepNext/>
              <w:keepLines/>
              <w:rPr>
                <w:rFonts w:ascii="Arial" w:hAnsi="Arial" w:cs="Arial"/>
                <w:lang w:val="en-US"/>
              </w:rPr>
            </w:pPr>
            <w:r w:rsidRPr="00B34E90">
              <w:rPr>
                <w:rFonts w:ascii="Arial" w:hAnsi="Arial" w:cs="Arial"/>
                <w:lang w:val="en-US"/>
              </w:rPr>
              <w:t>yes</w:t>
            </w:r>
          </w:p>
        </w:tc>
      </w:tr>
      <w:tr w:rsidR="009F2DB4" w:rsidRPr="00B931BB" w14:paraId="325413A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43CE65A" w14:textId="77777777" w:rsidR="009F2DB4" w:rsidRPr="00DD323C" w:rsidRDefault="009F2DB4"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5F5DF385" w14:textId="77777777" w:rsidR="009F2DB4" w:rsidRPr="00B34E90" w:rsidRDefault="009F2DB4" w:rsidP="00D46FA4">
            <w:pPr>
              <w:pStyle w:val="TableText0"/>
              <w:keepNext/>
              <w:keepLines/>
              <w:rPr>
                <w:rFonts w:ascii="Arial" w:hAnsi="Arial" w:cs="Arial"/>
                <w:lang w:val="en-US"/>
              </w:rPr>
            </w:pPr>
            <w:r w:rsidRPr="00B34E90">
              <w:rPr>
                <w:rFonts w:ascii="Arial" w:hAnsi="Arial" w:cs="Arial"/>
              </w:rPr>
              <w:t>Not specified</w:t>
            </w:r>
          </w:p>
        </w:tc>
      </w:tr>
      <w:tr w:rsidR="009F2DB4" w:rsidRPr="005220F1" w14:paraId="2183938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E82BB71" w14:textId="77777777" w:rsidR="009F2DB4" w:rsidRPr="00DD323C" w:rsidRDefault="009F2DB4"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585DCCB8" w14:textId="77777777" w:rsidR="009F2DB4" w:rsidRPr="00B34E90" w:rsidRDefault="009F2DB4" w:rsidP="00D46FA4">
            <w:pPr>
              <w:pStyle w:val="TableText0"/>
              <w:keepNext/>
              <w:keepLines/>
              <w:rPr>
                <w:rFonts w:ascii="Arial" w:hAnsi="Arial" w:cs="Arial"/>
                <w:lang w:val="en-US"/>
              </w:rPr>
            </w:pPr>
            <w:r w:rsidRPr="00B34E90">
              <w:rPr>
                <w:rFonts w:ascii="Arial" w:hAnsi="Arial" w:cs="Arial"/>
              </w:rPr>
              <w:t>Not specified</w:t>
            </w:r>
          </w:p>
        </w:tc>
      </w:tr>
      <w:tr w:rsidR="009F2DB4" w:rsidRPr="00B81AA8" w14:paraId="7AFE0C6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FC0407E" w14:textId="77777777" w:rsidR="009F2DB4" w:rsidRPr="00DD323C" w:rsidRDefault="009F2DB4"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1D770B6D" w14:textId="77777777" w:rsidR="009F2DB4" w:rsidRPr="00B34E90" w:rsidRDefault="009F2DB4" w:rsidP="00D46FA4">
            <w:pPr>
              <w:pStyle w:val="TableText0"/>
              <w:keepNext/>
              <w:keepLines/>
              <w:rPr>
                <w:rFonts w:ascii="Arial" w:hAnsi="Arial" w:cs="Arial"/>
              </w:rPr>
            </w:pPr>
            <w:r w:rsidRPr="00B34E90">
              <w:rPr>
                <w:rFonts w:ascii="Arial" w:hAnsi="Arial" w:cs="Arial"/>
              </w:rPr>
              <w:t>Not specified</w:t>
            </w:r>
          </w:p>
        </w:tc>
      </w:tr>
      <w:tr w:rsidR="009F2DB4" w:rsidRPr="00B81AA8" w14:paraId="7E6567C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F2F4B12" w14:textId="77777777" w:rsidR="009F2DB4" w:rsidRPr="00DD323C" w:rsidRDefault="009F2DB4"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545FE873" w14:textId="77777777" w:rsidR="009F2DB4" w:rsidRPr="00B34E90" w:rsidRDefault="009F2DB4" w:rsidP="00D46FA4">
            <w:pPr>
              <w:pStyle w:val="TableText0"/>
              <w:keepNext/>
              <w:keepLines/>
              <w:rPr>
                <w:rFonts w:ascii="Arial" w:hAnsi="Arial" w:cs="Arial"/>
              </w:rPr>
            </w:pPr>
            <w:r w:rsidRPr="00B34E90">
              <w:rPr>
                <w:rFonts w:ascii="Arial" w:hAnsi="Arial" w:cs="Arial"/>
              </w:rPr>
              <w:t>Not specified</w:t>
            </w:r>
          </w:p>
        </w:tc>
      </w:tr>
      <w:tr w:rsidR="009F2DB4" w:rsidRPr="00B81AA8" w14:paraId="5115DB0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34C367C" w14:textId="77777777" w:rsidR="009F2DB4" w:rsidRPr="00DD323C" w:rsidRDefault="009F2DB4"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6DD2F535" w14:textId="77777777" w:rsidR="009F2DB4" w:rsidRPr="00B34E90" w:rsidRDefault="009F2DB4" w:rsidP="00D46FA4">
            <w:pPr>
              <w:pStyle w:val="TableText0"/>
              <w:keepNext/>
              <w:keepLines/>
              <w:rPr>
                <w:rFonts w:ascii="Arial" w:hAnsi="Arial" w:cs="Arial"/>
              </w:rPr>
            </w:pPr>
            <w:r w:rsidRPr="00B34E90">
              <w:rPr>
                <w:rFonts w:ascii="Arial" w:hAnsi="Arial" w:cs="Arial"/>
              </w:rPr>
              <w:t>Not specified</w:t>
            </w:r>
          </w:p>
        </w:tc>
      </w:tr>
    </w:tbl>
    <w:p w14:paraId="4E7F8CCE" w14:textId="7147A5EB" w:rsidR="009F2DB4" w:rsidRDefault="009F2DB4" w:rsidP="009F2DB4">
      <w:pPr>
        <w:pStyle w:val="BodyText"/>
        <w:rPr>
          <w:lang w:val="en-US"/>
        </w:rPr>
      </w:pPr>
    </w:p>
    <w:p w14:paraId="13EB2C46" w14:textId="4229A7BA" w:rsidR="00977062" w:rsidRPr="0057567F" w:rsidRDefault="00977062" w:rsidP="00977062">
      <w:pPr>
        <w:pStyle w:val="Heading5"/>
      </w:pPr>
      <w:r w:rsidRPr="0057567F">
        <w:t xml:space="preserve">SONAR </w:t>
      </w:r>
      <w:r w:rsidR="00E436E8">
        <w:t>EAI</w:t>
      </w:r>
      <w:r w:rsidR="007A6478">
        <w:t xml:space="preserve"> applicat</w:t>
      </w:r>
      <w:r w:rsidR="00D6132A">
        <w:t>ion</w:t>
      </w:r>
    </w:p>
    <w:tbl>
      <w:tblPr>
        <w:tblW w:w="5544" w:type="pct"/>
        <w:tblLook w:val="0000" w:firstRow="0" w:lastRow="0" w:firstColumn="0" w:lastColumn="0" w:noHBand="0" w:noVBand="0"/>
      </w:tblPr>
      <w:tblGrid>
        <w:gridCol w:w="3104"/>
        <w:gridCol w:w="6871"/>
      </w:tblGrid>
      <w:tr w:rsidR="00977062" w:rsidRPr="00F159FB" w14:paraId="28B18A2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00E3C91" w14:textId="77777777" w:rsidR="00977062" w:rsidRPr="00DD323C" w:rsidRDefault="00977062"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7D3656EC" w14:textId="77777777" w:rsidR="00977062" w:rsidRPr="00F159FB" w:rsidRDefault="00977062" w:rsidP="00D46FA4">
            <w:pPr>
              <w:pStyle w:val="TableText0"/>
              <w:keepNext/>
              <w:keepLines/>
              <w:rPr>
                <w:rFonts w:ascii="Arial" w:hAnsi="Arial" w:cs="Arial"/>
                <w:lang w:val="en-US"/>
              </w:rPr>
            </w:pPr>
            <w:r w:rsidRPr="00763759">
              <w:rPr>
                <w:rFonts w:ascii="Arial" w:hAnsi="Arial" w:cs="Arial"/>
                <w:lang w:val="en-US"/>
              </w:rPr>
              <w:t xml:space="preserve">Access to </w:t>
            </w:r>
            <w:r>
              <w:rPr>
                <w:rFonts w:ascii="Arial" w:hAnsi="Arial" w:cs="Arial"/>
                <w:lang w:val="en-US"/>
              </w:rPr>
              <w:t>SONAR database</w:t>
            </w:r>
          </w:p>
        </w:tc>
      </w:tr>
      <w:tr w:rsidR="00977062" w:rsidRPr="00712180" w14:paraId="792F5B0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E0ED6A9" w14:textId="77777777" w:rsidR="00977062" w:rsidRPr="00DD323C" w:rsidRDefault="00977062"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A4DE3F7" w14:textId="77777777" w:rsidR="00977062" w:rsidRPr="00B34E90" w:rsidRDefault="00977062" w:rsidP="00D46FA4">
            <w:pPr>
              <w:pStyle w:val="TableText0"/>
              <w:keepNext/>
              <w:keepLines/>
              <w:rPr>
                <w:rFonts w:ascii="Arial" w:hAnsi="Arial" w:cs="Arial"/>
                <w:lang w:val="en-US"/>
              </w:rPr>
            </w:pPr>
            <w:r>
              <w:rPr>
                <w:rFonts w:ascii="Arial" w:hAnsi="Arial" w:cs="Arial"/>
              </w:rPr>
              <w:t>Oracle client (1521)</w:t>
            </w:r>
          </w:p>
        </w:tc>
      </w:tr>
      <w:tr w:rsidR="00977062" w:rsidRPr="00712180" w14:paraId="5624E3E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8C36B97" w14:textId="77777777" w:rsidR="00977062" w:rsidRPr="00DD323C" w:rsidRDefault="00977062"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6C03501A" w14:textId="77777777" w:rsidR="00977062" w:rsidRPr="00B34E90" w:rsidRDefault="00977062" w:rsidP="00D46FA4">
            <w:pPr>
              <w:pStyle w:val="TableText0"/>
              <w:keepNext/>
              <w:keepLines/>
              <w:rPr>
                <w:rFonts w:ascii="Arial" w:hAnsi="Arial" w:cs="Arial"/>
                <w:lang w:val="en-US"/>
              </w:rPr>
            </w:pPr>
            <w:r w:rsidRPr="00B34E90">
              <w:rPr>
                <w:rFonts w:ascii="Arial" w:hAnsi="Arial" w:cs="Arial"/>
                <w:lang w:val="en-US"/>
              </w:rPr>
              <w:t>internal</w:t>
            </w:r>
          </w:p>
        </w:tc>
      </w:tr>
      <w:tr w:rsidR="00977062" w:rsidRPr="006D2395" w14:paraId="73884B9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04771C6" w14:textId="77777777" w:rsidR="00977062" w:rsidRPr="00DD323C" w:rsidRDefault="00977062"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FE4B1DE" w14:textId="77777777" w:rsidR="00977062" w:rsidRPr="00B34E90" w:rsidRDefault="00977062" w:rsidP="00D46FA4">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977062" w:rsidRPr="00A540D4" w14:paraId="22DA86A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EC7E32D" w14:textId="77777777" w:rsidR="00977062" w:rsidRPr="00DD323C" w:rsidRDefault="00977062"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5630598" w14:textId="77777777" w:rsidR="00977062" w:rsidRPr="00B34E90" w:rsidRDefault="00977062" w:rsidP="00D46FA4">
            <w:pPr>
              <w:pStyle w:val="TableText0"/>
              <w:keepNext/>
              <w:keepLines/>
              <w:rPr>
                <w:rFonts w:ascii="Arial" w:hAnsi="Arial" w:cs="Arial"/>
                <w:lang w:val="en-US"/>
              </w:rPr>
            </w:pPr>
            <w:r w:rsidRPr="00B34E90">
              <w:rPr>
                <w:rFonts w:ascii="Arial" w:hAnsi="Arial" w:cs="Arial"/>
                <w:lang w:val="en-US"/>
              </w:rPr>
              <w:t>yes</w:t>
            </w:r>
          </w:p>
        </w:tc>
      </w:tr>
      <w:tr w:rsidR="00977062" w:rsidRPr="00B931BB" w14:paraId="6EE455A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46CF78F" w14:textId="77777777" w:rsidR="00977062" w:rsidRPr="00DD323C" w:rsidRDefault="00977062"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5361ED95" w14:textId="77777777" w:rsidR="00977062" w:rsidRPr="00B34E90" w:rsidRDefault="00977062" w:rsidP="00D46FA4">
            <w:pPr>
              <w:pStyle w:val="TableText0"/>
              <w:keepNext/>
              <w:keepLines/>
              <w:rPr>
                <w:rFonts w:ascii="Arial" w:hAnsi="Arial" w:cs="Arial"/>
                <w:lang w:val="en-US"/>
              </w:rPr>
            </w:pPr>
            <w:r w:rsidRPr="00B34E90">
              <w:rPr>
                <w:rFonts w:ascii="Arial" w:hAnsi="Arial" w:cs="Arial"/>
              </w:rPr>
              <w:t>Not specified</w:t>
            </w:r>
          </w:p>
        </w:tc>
      </w:tr>
      <w:tr w:rsidR="00977062" w:rsidRPr="005220F1" w14:paraId="7CEF85E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8B6D06B" w14:textId="77777777" w:rsidR="00977062" w:rsidRPr="00DD323C" w:rsidRDefault="00977062"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8667050" w14:textId="77777777" w:rsidR="00977062" w:rsidRPr="00B34E90" w:rsidRDefault="00977062" w:rsidP="00D46FA4">
            <w:pPr>
              <w:pStyle w:val="TableText0"/>
              <w:keepNext/>
              <w:keepLines/>
              <w:rPr>
                <w:rFonts w:ascii="Arial" w:hAnsi="Arial" w:cs="Arial"/>
                <w:lang w:val="en-US"/>
              </w:rPr>
            </w:pPr>
            <w:r w:rsidRPr="00B34E90">
              <w:rPr>
                <w:rFonts w:ascii="Arial" w:hAnsi="Arial" w:cs="Arial"/>
              </w:rPr>
              <w:t>Not specified</w:t>
            </w:r>
          </w:p>
        </w:tc>
      </w:tr>
      <w:tr w:rsidR="00977062" w:rsidRPr="00B81AA8" w14:paraId="41C7235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BF1BF46" w14:textId="77777777" w:rsidR="00977062" w:rsidRPr="00DD323C" w:rsidRDefault="00977062"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443A2BE" w14:textId="77777777" w:rsidR="00977062" w:rsidRPr="00B34E90" w:rsidRDefault="00977062" w:rsidP="00D46FA4">
            <w:pPr>
              <w:pStyle w:val="TableText0"/>
              <w:keepNext/>
              <w:keepLines/>
              <w:rPr>
                <w:rFonts w:ascii="Arial" w:hAnsi="Arial" w:cs="Arial"/>
              </w:rPr>
            </w:pPr>
            <w:r w:rsidRPr="00B34E90">
              <w:rPr>
                <w:rFonts w:ascii="Arial" w:hAnsi="Arial" w:cs="Arial"/>
              </w:rPr>
              <w:t>Not specified</w:t>
            </w:r>
          </w:p>
        </w:tc>
      </w:tr>
      <w:tr w:rsidR="00977062" w:rsidRPr="00B81AA8" w14:paraId="6D68FA2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FA3DC62" w14:textId="77777777" w:rsidR="00977062" w:rsidRPr="00DD323C" w:rsidRDefault="00977062"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1C4A6748" w14:textId="77777777" w:rsidR="00977062" w:rsidRPr="00B34E90" w:rsidRDefault="00977062" w:rsidP="00D46FA4">
            <w:pPr>
              <w:pStyle w:val="TableText0"/>
              <w:keepNext/>
              <w:keepLines/>
              <w:rPr>
                <w:rFonts w:ascii="Arial" w:hAnsi="Arial" w:cs="Arial"/>
              </w:rPr>
            </w:pPr>
            <w:r w:rsidRPr="00B34E90">
              <w:rPr>
                <w:rFonts w:ascii="Arial" w:hAnsi="Arial" w:cs="Arial"/>
              </w:rPr>
              <w:t>Not specified</w:t>
            </w:r>
          </w:p>
        </w:tc>
      </w:tr>
      <w:tr w:rsidR="00977062" w:rsidRPr="00B81AA8" w14:paraId="483FA64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F520242" w14:textId="77777777" w:rsidR="00977062" w:rsidRPr="00DD323C" w:rsidRDefault="00977062"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382D987C" w14:textId="77777777" w:rsidR="00977062" w:rsidRPr="00B34E90" w:rsidRDefault="00977062" w:rsidP="00D46FA4">
            <w:pPr>
              <w:pStyle w:val="TableText0"/>
              <w:keepNext/>
              <w:keepLines/>
              <w:rPr>
                <w:rFonts w:ascii="Arial" w:hAnsi="Arial" w:cs="Arial"/>
              </w:rPr>
            </w:pPr>
            <w:r w:rsidRPr="00B34E90">
              <w:rPr>
                <w:rFonts w:ascii="Arial" w:hAnsi="Arial" w:cs="Arial"/>
              </w:rPr>
              <w:t>Not specified</w:t>
            </w:r>
          </w:p>
        </w:tc>
      </w:tr>
    </w:tbl>
    <w:p w14:paraId="64B52221" w14:textId="4CDB252C" w:rsidR="00977062" w:rsidRDefault="00977062" w:rsidP="009F2DB4">
      <w:pPr>
        <w:pStyle w:val="BodyText"/>
        <w:rPr>
          <w:lang w:val="en-US"/>
        </w:rPr>
      </w:pPr>
    </w:p>
    <w:p w14:paraId="1083546A" w14:textId="272D11F4" w:rsidR="00977062" w:rsidRPr="0057567F" w:rsidRDefault="00977062" w:rsidP="00977062">
      <w:pPr>
        <w:pStyle w:val="Heading5"/>
      </w:pPr>
      <w:r w:rsidRPr="0057567F">
        <w:lastRenderedPageBreak/>
        <w:t xml:space="preserve">SONAR </w:t>
      </w:r>
      <w:r w:rsidR="00E436E8">
        <w:t>Public Sector</w:t>
      </w:r>
      <w:r w:rsidR="00D6132A">
        <w:t xml:space="preserve"> application</w:t>
      </w:r>
    </w:p>
    <w:tbl>
      <w:tblPr>
        <w:tblW w:w="5544" w:type="pct"/>
        <w:tblLook w:val="0000" w:firstRow="0" w:lastRow="0" w:firstColumn="0" w:lastColumn="0" w:noHBand="0" w:noVBand="0"/>
      </w:tblPr>
      <w:tblGrid>
        <w:gridCol w:w="3104"/>
        <w:gridCol w:w="6871"/>
      </w:tblGrid>
      <w:tr w:rsidR="00977062" w:rsidRPr="00F159FB" w14:paraId="30EBC32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94A2813" w14:textId="77777777" w:rsidR="00977062" w:rsidRPr="00DD323C" w:rsidRDefault="00977062"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CF011E8" w14:textId="77777777" w:rsidR="00977062" w:rsidRPr="00F159FB" w:rsidRDefault="00977062" w:rsidP="00D46FA4">
            <w:pPr>
              <w:pStyle w:val="TableText0"/>
              <w:keepNext/>
              <w:keepLines/>
              <w:rPr>
                <w:rFonts w:ascii="Arial" w:hAnsi="Arial" w:cs="Arial"/>
                <w:lang w:val="en-US"/>
              </w:rPr>
            </w:pPr>
            <w:r w:rsidRPr="00763759">
              <w:rPr>
                <w:rFonts w:ascii="Arial" w:hAnsi="Arial" w:cs="Arial"/>
                <w:lang w:val="en-US"/>
              </w:rPr>
              <w:t xml:space="preserve">Access to </w:t>
            </w:r>
            <w:r>
              <w:rPr>
                <w:rFonts w:ascii="Arial" w:hAnsi="Arial" w:cs="Arial"/>
                <w:lang w:val="en-US"/>
              </w:rPr>
              <w:t>SONAR database</w:t>
            </w:r>
          </w:p>
        </w:tc>
      </w:tr>
      <w:tr w:rsidR="00977062" w:rsidRPr="00712180" w14:paraId="026C35B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FAB83A4" w14:textId="77777777" w:rsidR="00977062" w:rsidRPr="00DD323C" w:rsidRDefault="00977062"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1E612CD" w14:textId="77777777" w:rsidR="00977062" w:rsidRPr="00B34E90" w:rsidRDefault="00977062" w:rsidP="00D46FA4">
            <w:pPr>
              <w:pStyle w:val="TableText0"/>
              <w:keepNext/>
              <w:keepLines/>
              <w:rPr>
                <w:rFonts w:ascii="Arial" w:hAnsi="Arial" w:cs="Arial"/>
                <w:lang w:val="en-US"/>
              </w:rPr>
            </w:pPr>
            <w:r>
              <w:rPr>
                <w:rFonts w:ascii="Arial" w:hAnsi="Arial" w:cs="Arial"/>
              </w:rPr>
              <w:t>Oracle client (1521)</w:t>
            </w:r>
          </w:p>
        </w:tc>
      </w:tr>
      <w:tr w:rsidR="00977062" w:rsidRPr="00712180" w14:paraId="4C6694E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C556EE5" w14:textId="77777777" w:rsidR="00977062" w:rsidRPr="00DD323C" w:rsidRDefault="00977062"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448C10A0" w14:textId="77777777" w:rsidR="00977062" w:rsidRPr="00B34E90" w:rsidRDefault="00977062" w:rsidP="00D46FA4">
            <w:pPr>
              <w:pStyle w:val="TableText0"/>
              <w:keepNext/>
              <w:keepLines/>
              <w:rPr>
                <w:rFonts w:ascii="Arial" w:hAnsi="Arial" w:cs="Arial"/>
                <w:lang w:val="en-US"/>
              </w:rPr>
            </w:pPr>
            <w:r w:rsidRPr="00B34E90">
              <w:rPr>
                <w:rFonts w:ascii="Arial" w:hAnsi="Arial" w:cs="Arial"/>
                <w:lang w:val="en-US"/>
              </w:rPr>
              <w:t>internal</w:t>
            </w:r>
          </w:p>
        </w:tc>
      </w:tr>
      <w:tr w:rsidR="00977062" w:rsidRPr="006D2395" w14:paraId="2C2D7CE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66AEA63" w14:textId="77777777" w:rsidR="00977062" w:rsidRPr="00DD323C" w:rsidRDefault="00977062"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1EAE9F99" w14:textId="77777777" w:rsidR="00977062" w:rsidRPr="00B34E90" w:rsidRDefault="00977062" w:rsidP="00D46FA4">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977062" w:rsidRPr="00A540D4" w14:paraId="1C90EB3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81EBA2F" w14:textId="77777777" w:rsidR="00977062" w:rsidRPr="00DD323C" w:rsidRDefault="00977062"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7DD98359" w14:textId="77777777" w:rsidR="00977062" w:rsidRPr="00B34E90" w:rsidRDefault="00977062" w:rsidP="00D46FA4">
            <w:pPr>
              <w:pStyle w:val="TableText0"/>
              <w:keepNext/>
              <w:keepLines/>
              <w:rPr>
                <w:rFonts w:ascii="Arial" w:hAnsi="Arial" w:cs="Arial"/>
                <w:lang w:val="en-US"/>
              </w:rPr>
            </w:pPr>
            <w:r w:rsidRPr="00B34E90">
              <w:rPr>
                <w:rFonts w:ascii="Arial" w:hAnsi="Arial" w:cs="Arial"/>
                <w:lang w:val="en-US"/>
              </w:rPr>
              <w:t>yes</w:t>
            </w:r>
          </w:p>
        </w:tc>
      </w:tr>
      <w:tr w:rsidR="00977062" w:rsidRPr="00B931BB" w14:paraId="6C42312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E9C5672" w14:textId="77777777" w:rsidR="00977062" w:rsidRPr="00DD323C" w:rsidRDefault="00977062"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4EAD5FD4" w14:textId="77777777" w:rsidR="00977062" w:rsidRPr="00B34E90" w:rsidRDefault="00977062" w:rsidP="00D46FA4">
            <w:pPr>
              <w:pStyle w:val="TableText0"/>
              <w:keepNext/>
              <w:keepLines/>
              <w:rPr>
                <w:rFonts w:ascii="Arial" w:hAnsi="Arial" w:cs="Arial"/>
                <w:lang w:val="en-US"/>
              </w:rPr>
            </w:pPr>
            <w:r w:rsidRPr="00B34E90">
              <w:rPr>
                <w:rFonts w:ascii="Arial" w:hAnsi="Arial" w:cs="Arial"/>
              </w:rPr>
              <w:t>Not specified</w:t>
            </w:r>
          </w:p>
        </w:tc>
      </w:tr>
      <w:tr w:rsidR="00977062" w:rsidRPr="005220F1" w14:paraId="6A41A5F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26405D9" w14:textId="77777777" w:rsidR="00977062" w:rsidRPr="00DD323C" w:rsidRDefault="00977062"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124132AC" w14:textId="77777777" w:rsidR="00977062" w:rsidRPr="00B34E90" w:rsidRDefault="00977062" w:rsidP="00D46FA4">
            <w:pPr>
              <w:pStyle w:val="TableText0"/>
              <w:keepNext/>
              <w:keepLines/>
              <w:rPr>
                <w:rFonts w:ascii="Arial" w:hAnsi="Arial" w:cs="Arial"/>
                <w:lang w:val="en-US"/>
              </w:rPr>
            </w:pPr>
            <w:r w:rsidRPr="00B34E90">
              <w:rPr>
                <w:rFonts w:ascii="Arial" w:hAnsi="Arial" w:cs="Arial"/>
              </w:rPr>
              <w:t>Not specified</w:t>
            </w:r>
          </w:p>
        </w:tc>
      </w:tr>
      <w:tr w:rsidR="00977062" w:rsidRPr="00B81AA8" w14:paraId="365C14E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389828B" w14:textId="77777777" w:rsidR="00977062" w:rsidRPr="00DD323C" w:rsidRDefault="00977062"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7D621211" w14:textId="77777777" w:rsidR="00977062" w:rsidRPr="00B34E90" w:rsidRDefault="00977062" w:rsidP="00D46FA4">
            <w:pPr>
              <w:pStyle w:val="TableText0"/>
              <w:keepNext/>
              <w:keepLines/>
              <w:rPr>
                <w:rFonts w:ascii="Arial" w:hAnsi="Arial" w:cs="Arial"/>
              </w:rPr>
            </w:pPr>
            <w:r w:rsidRPr="00B34E90">
              <w:rPr>
                <w:rFonts w:ascii="Arial" w:hAnsi="Arial" w:cs="Arial"/>
              </w:rPr>
              <w:t>Not specified</w:t>
            </w:r>
          </w:p>
        </w:tc>
      </w:tr>
      <w:tr w:rsidR="00977062" w:rsidRPr="00B81AA8" w14:paraId="01B8995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599DB93" w14:textId="77777777" w:rsidR="00977062" w:rsidRPr="00DD323C" w:rsidRDefault="00977062"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7A895617" w14:textId="77777777" w:rsidR="00977062" w:rsidRPr="00B34E90" w:rsidRDefault="00977062" w:rsidP="00D46FA4">
            <w:pPr>
              <w:pStyle w:val="TableText0"/>
              <w:keepNext/>
              <w:keepLines/>
              <w:rPr>
                <w:rFonts w:ascii="Arial" w:hAnsi="Arial" w:cs="Arial"/>
              </w:rPr>
            </w:pPr>
            <w:r w:rsidRPr="00B34E90">
              <w:rPr>
                <w:rFonts w:ascii="Arial" w:hAnsi="Arial" w:cs="Arial"/>
              </w:rPr>
              <w:t>Not specified</w:t>
            </w:r>
          </w:p>
        </w:tc>
      </w:tr>
      <w:tr w:rsidR="00977062" w:rsidRPr="00B81AA8" w14:paraId="5272C86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1DF17CA" w14:textId="77777777" w:rsidR="00977062" w:rsidRPr="00DD323C" w:rsidRDefault="00977062"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06A065EC" w14:textId="77777777" w:rsidR="00977062" w:rsidRPr="00B34E90" w:rsidRDefault="00977062" w:rsidP="00D46FA4">
            <w:pPr>
              <w:pStyle w:val="TableText0"/>
              <w:keepNext/>
              <w:keepLines/>
              <w:rPr>
                <w:rFonts w:ascii="Arial" w:hAnsi="Arial" w:cs="Arial"/>
              </w:rPr>
            </w:pPr>
            <w:r w:rsidRPr="00B34E90">
              <w:rPr>
                <w:rFonts w:ascii="Arial" w:hAnsi="Arial" w:cs="Arial"/>
              </w:rPr>
              <w:t>Not specified</w:t>
            </w:r>
          </w:p>
        </w:tc>
      </w:tr>
    </w:tbl>
    <w:p w14:paraId="0E2DDCFB" w14:textId="19D79C55" w:rsidR="00977062" w:rsidRDefault="00977062" w:rsidP="009F2DB4">
      <w:pPr>
        <w:pStyle w:val="BodyText"/>
        <w:rPr>
          <w:lang w:val="en-US"/>
        </w:rPr>
      </w:pPr>
    </w:p>
    <w:p w14:paraId="16C99C98" w14:textId="664DF39F" w:rsidR="00E436E8" w:rsidRPr="0057567F" w:rsidRDefault="00E436E8" w:rsidP="00E436E8">
      <w:pPr>
        <w:pStyle w:val="Heading5"/>
      </w:pPr>
      <w:r>
        <w:t>SOA</w:t>
      </w:r>
    </w:p>
    <w:tbl>
      <w:tblPr>
        <w:tblW w:w="5544" w:type="pct"/>
        <w:tblLook w:val="0000" w:firstRow="0" w:lastRow="0" w:firstColumn="0" w:lastColumn="0" w:noHBand="0" w:noVBand="0"/>
      </w:tblPr>
      <w:tblGrid>
        <w:gridCol w:w="3104"/>
        <w:gridCol w:w="6871"/>
      </w:tblGrid>
      <w:tr w:rsidR="00E436E8" w:rsidRPr="00F159FB" w14:paraId="3900D19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F893BF9" w14:textId="77777777" w:rsidR="00E436E8" w:rsidRPr="00DD323C" w:rsidRDefault="00E436E8"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ECEA79B" w14:textId="77777777" w:rsidR="00E436E8" w:rsidRPr="00F159FB" w:rsidRDefault="00E436E8" w:rsidP="00D46FA4">
            <w:pPr>
              <w:pStyle w:val="TableText0"/>
              <w:keepNext/>
              <w:keepLines/>
              <w:rPr>
                <w:rFonts w:ascii="Arial" w:hAnsi="Arial" w:cs="Arial"/>
                <w:lang w:val="en-US"/>
              </w:rPr>
            </w:pPr>
            <w:r w:rsidRPr="00763759">
              <w:rPr>
                <w:rFonts w:ascii="Arial" w:hAnsi="Arial" w:cs="Arial"/>
                <w:lang w:val="en-US"/>
              </w:rPr>
              <w:t xml:space="preserve">Access to </w:t>
            </w:r>
            <w:r>
              <w:rPr>
                <w:rFonts w:ascii="Arial" w:hAnsi="Arial" w:cs="Arial"/>
                <w:lang w:val="en-US"/>
              </w:rPr>
              <w:t>SONAR database</w:t>
            </w:r>
          </w:p>
        </w:tc>
      </w:tr>
      <w:tr w:rsidR="00E436E8" w:rsidRPr="00712180" w14:paraId="082DB94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F7506A9" w14:textId="77777777" w:rsidR="00E436E8" w:rsidRPr="00DD323C" w:rsidRDefault="00E436E8"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78D70CF" w14:textId="294C0137" w:rsidR="00E436E8" w:rsidRPr="00B34E90" w:rsidRDefault="003A33DE" w:rsidP="00D46FA4">
            <w:pPr>
              <w:pStyle w:val="TableText0"/>
              <w:keepNext/>
              <w:keepLines/>
              <w:rPr>
                <w:rFonts w:ascii="Arial" w:hAnsi="Arial" w:cs="Arial"/>
                <w:lang w:val="en-US"/>
              </w:rPr>
            </w:pPr>
            <w:r>
              <w:rPr>
                <w:rFonts w:ascii="Arial" w:hAnsi="Arial" w:cs="Arial"/>
              </w:rPr>
              <w:t>JMS</w:t>
            </w:r>
            <w:r w:rsidR="00E436E8">
              <w:rPr>
                <w:rFonts w:ascii="Arial" w:hAnsi="Arial" w:cs="Arial"/>
              </w:rPr>
              <w:t xml:space="preserve"> (1521</w:t>
            </w:r>
            <w:r w:rsidR="00C95382">
              <w:rPr>
                <w:rFonts w:ascii="Arial" w:hAnsi="Arial" w:cs="Arial"/>
              </w:rPr>
              <w:t>, 2484</w:t>
            </w:r>
            <w:r w:rsidR="00E436E8">
              <w:rPr>
                <w:rFonts w:ascii="Arial" w:hAnsi="Arial" w:cs="Arial"/>
              </w:rPr>
              <w:t>)</w:t>
            </w:r>
          </w:p>
        </w:tc>
      </w:tr>
      <w:tr w:rsidR="00E436E8" w:rsidRPr="00712180" w14:paraId="2675F30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D2A7B70" w14:textId="77777777" w:rsidR="00E436E8" w:rsidRPr="00DD323C" w:rsidRDefault="00E436E8"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41CE67EE" w14:textId="77777777" w:rsidR="00E436E8" w:rsidRPr="00B34E90" w:rsidRDefault="00E436E8" w:rsidP="00D46FA4">
            <w:pPr>
              <w:pStyle w:val="TableText0"/>
              <w:keepNext/>
              <w:keepLines/>
              <w:rPr>
                <w:rFonts w:ascii="Arial" w:hAnsi="Arial" w:cs="Arial"/>
                <w:lang w:val="en-US"/>
              </w:rPr>
            </w:pPr>
            <w:r w:rsidRPr="00B34E90">
              <w:rPr>
                <w:rFonts w:ascii="Arial" w:hAnsi="Arial" w:cs="Arial"/>
                <w:lang w:val="en-US"/>
              </w:rPr>
              <w:t>internal</w:t>
            </w:r>
          </w:p>
        </w:tc>
      </w:tr>
      <w:tr w:rsidR="00E436E8" w:rsidRPr="006D2395" w14:paraId="36CDBA3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5F9E82E" w14:textId="77777777" w:rsidR="00E436E8" w:rsidRPr="00DD323C" w:rsidRDefault="00E436E8"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F4CF7DE" w14:textId="77777777" w:rsidR="00E436E8" w:rsidRPr="00B34E90" w:rsidRDefault="00E436E8" w:rsidP="00D46FA4">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E436E8" w:rsidRPr="00A540D4" w14:paraId="78D47E7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D6EB804" w14:textId="77777777" w:rsidR="00E436E8" w:rsidRPr="00DD323C" w:rsidRDefault="00E436E8"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B961C9C" w14:textId="77777777" w:rsidR="00E436E8" w:rsidRPr="00B34E90" w:rsidRDefault="00E436E8" w:rsidP="00D46FA4">
            <w:pPr>
              <w:pStyle w:val="TableText0"/>
              <w:keepNext/>
              <w:keepLines/>
              <w:rPr>
                <w:rFonts w:ascii="Arial" w:hAnsi="Arial" w:cs="Arial"/>
                <w:lang w:val="en-US"/>
              </w:rPr>
            </w:pPr>
            <w:r w:rsidRPr="00B34E90">
              <w:rPr>
                <w:rFonts w:ascii="Arial" w:hAnsi="Arial" w:cs="Arial"/>
                <w:lang w:val="en-US"/>
              </w:rPr>
              <w:t>yes</w:t>
            </w:r>
          </w:p>
        </w:tc>
      </w:tr>
      <w:tr w:rsidR="00E436E8" w:rsidRPr="00B931BB" w14:paraId="52101EC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B0557F5" w14:textId="77777777" w:rsidR="00E436E8" w:rsidRPr="00DD323C" w:rsidRDefault="00E436E8"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70BFDAF" w14:textId="77777777" w:rsidR="00E436E8" w:rsidRPr="00B34E90" w:rsidRDefault="00E436E8" w:rsidP="00D46FA4">
            <w:pPr>
              <w:pStyle w:val="TableText0"/>
              <w:keepNext/>
              <w:keepLines/>
              <w:rPr>
                <w:rFonts w:ascii="Arial" w:hAnsi="Arial" w:cs="Arial"/>
                <w:lang w:val="en-US"/>
              </w:rPr>
            </w:pPr>
            <w:r w:rsidRPr="00B34E90">
              <w:rPr>
                <w:rFonts w:ascii="Arial" w:hAnsi="Arial" w:cs="Arial"/>
              </w:rPr>
              <w:t>Not specified</w:t>
            </w:r>
          </w:p>
        </w:tc>
      </w:tr>
      <w:tr w:rsidR="00E436E8" w:rsidRPr="005220F1" w14:paraId="5AE1C6B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F7AA4D2" w14:textId="77777777" w:rsidR="00E436E8" w:rsidRPr="00DD323C" w:rsidRDefault="00E436E8"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F11D9EB" w14:textId="77777777" w:rsidR="00E436E8" w:rsidRPr="00B34E90" w:rsidRDefault="00E436E8" w:rsidP="00D46FA4">
            <w:pPr>
              <w:pStyle w:val="TableText0"/>
              <w:keepNext/>
              <w:keepLines/>
              <w:rPr>
                <w:rFonts w:ascii="Arial" w:hAnsi="Arial" w:cs="Arial"/>
                <w:lang w:val="en-US"/>
              </w:rPr>
            </w:pPr>
            <w:r w:rsidRPr="00B34E90">
              <w:rPr>
                <w:rFonts w:ascii="Arial" w:hAnsi="Arial" w:cs="Arial"/>
              </w:rPr>
              <w:t>Not specified</w:t>
            </w:r>
          </w:p>
        </w:tc>
      </w:tr>
      <w:tr w:rsidR="00E436E8" w:rsidRPr="00B81AA8" w14:paraId="75BF557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2922D9C" w14:textId="77777777" w:rsidR="00E436E8" w:rsidRPr="00DD323C" w:rsidRDefault="00E436E8"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CEC7131" w14:textId="77777777" w:rsidR="00E436E8" w:rsidRPr="00B34E90" w:rsidRDefault="00E436E8" w:rsidP="00D46FA4">
            <w:pPr>
              <w:pStyle w:val="TableText0"/>
              <w:keepNext/>
              <w:keepLines/>
              <w:rPr>
                <w:rFonts w:ascii="Arial" w:hAnsi="Arial" w:cs="Arial"/>
              </w:rPr>
            </w:pPr>
            <w:r w:rsidRPr="00B34E90">
              <w:rPr>
                <w:rFonts w:ascii="Arial" w:hAnsi="Arial" w:cs="Arial"/>
              </w:rPr>
              <w:t>Not specified</w:t>
            </w:r>
          </w:p>
        </w:tc>
      </w:tr>
      <w:tr w:rsidR="00E436E8" w:rsidRPr="00B81AA8" w14:paraId="4AF4028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83FA3CE" w14:textId="77777777" w:rsidR="00E436E8" w:rsidRPr="00DD323C" w:rsidRDefault="00E436E8"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C7BF85E" w14:textId="77777777" w:rsidR="00E436E8" w:rsidRPr="00B34E90" w:rsidRDefault="00E436E8" w:rsidP="00D46FA4">
            <w:pPr>
              <w:pStyle w:val="TableText0"/>
              <w:keepNext/>
              <w:keepLines/>
              <w:rPr>
                <w:rFonts w:ascii="Arial" w:hAnsi="Arial" w:cs="Arial"/>
              </w:rPr>
            </w:pPr>
            <w:r w:rsidRPr="00B34E90">
              <w:rPr>
                <w:rFonts w:ascii="Arial" w:hAnsi="Arial" w:cs="Arial"/>
              </w:rPr>
              <w:t>Not specified</w:t>
            </w:r>
          </w:p>
        </w:tc>
      </w:tr>
      <w:tr w:rsidR="00E436E8" w:rsidRPr="00B81AA8" w14:paraId="73F32CB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E117007" w14:textId="77777777" w:rsidR="00E436E8" w:rsidRPr="00DD323C" w:rsidRDefault="00E436E8"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4E036980" w14:textId="77777777" w:rsidR="00E436E8" w:rsidRPr="00B34E90" w:rsidRDefault="00E436E8" w:rsidP="00D46FA4">
            <w:pPr>
              <w:pStyle w:val="TableText0"/>
              <w:keepNext/>
              <w:keepLines/>
              <w:rPr>
                <w:rFonts w:ascii="Arial" w:hAnsi="Arial" w:cs="Arial"/>
              </w:rPr>
            </w:pPr>
            <w:r w:rsidRPr="00B34E90">
              <w:rPr>
                <w:rFonts w:ascii="Arial" w:hAnsi="Arial" w:cs="Arial"/>
              </w:rPr>
              <w:t>Not specified</w:t>
            </w:r>
          </w:p>
        </w:tc>
      </w:tr>
    </w:tbl>
    <w:p w14:paraId="7F951EC0" w14:textId="77777777" w:rsidR="00E436E8" w:rsidRDefault="00E436E8" w:rsidP="009F2DB4">
      <w:pPr>
        <w:pStyle w:val="BodyText"/>
        <w:rPr>
          <w:lang w:val="en-US"/>
        </w:rPr>
      </w:pPr>
    </w:p>
    <w:p w14:paraId="53083550" w14:textId="10AC5B23" w:rsidR="00E436E8" w:rsidRPr="0057567F" w:rsidRDefault="00E436E8" w:rsidP="00E436E8">
      <w:pPr>
        <w:pStyle w:val="Heading5"/>
      </w:pPr>
      <w:r>
        <w:t>WBSBUS</w:t>
      </w:r>
    </w:p>
    <w:tbl>
      <w:tblPr>
        <w:tblW w:w="5544" w:type="pct"/>
        <w:tblLook w:val="0000" w:firstRow="0" w:lastRow="0" w:firstColumn="0" w:lastColumn="0" w:noHBand="0" w:noVBand="0"/>
      </w:tblPr>
      <w:tblGrid>
        <w:gridCol w:w="3104"/>
        <w:gridCol w:w="6871"/>
      </w:tblGrid>
      <w:tr w:rsidR="00E436E8" w:rsidRPr="00F159FB" w14:paraId="47006CB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CF21234" w14:textId="77777777" w:rsidR="00E436E8" w:rsidRPr="00DD323C" w:rsidRDefault="00E436E8"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6DB1546B" w14:textId="77777777" w:rsidR="00E436E8" w:rsidRPr="00F159FB" w:rsidRDefault="00E436E8" w:rsidP="00D46FA4">
            <w:pPr>
              <w:pStyle w:val="TableText0"/>
              <w:keepNext/>
              <w:keepLines/>
              <w:rPr>
                <w:rFonts w:ascii="Arial" w:hAnsi="Arial" w:cs="Arial"/>
                <w:lang w:val="en-US"/>
              </w:rPr>
            </w:pPr>
            <w:r w:rsidRPr="00763759">
              <w:rPr>
                <w:rFonts w:ascii="Arial" w:hAnsi="Arial" w:cs="Arial"/>
                <w:lang w:val="en-US"/>
              </w:rPr>
              <w:t xml:space="preserve">Access to </w:t>
            </w:r>
            <w:r>
              <w:rPr>
                <w:rFonts w:ascii="Arial" w:hAnsi="Arial" w:cs="Arial"/>
                <w:lang w:val="en-US"/>
              </w:rPr>
              <w:t>SONAR database</w:t>
            </w:r>
          </w:p>
        </w:tc>
      </w:tr>
      <w:tr w:rsidR="00E436E8" w:rsidRPr="00712180" w14:paraId="2F8EE76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6571B84" w14:textId="77777777" w:rsidR="00E436E8" w:rsidRPr="00DD323C" w:rsidRDefault="00E436E8"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06C786E6" w14:textId="513B3EC7" w:rsidR="00E436E8" w:rsidRPr="00B34E90" w:rsidRDefault="00E436E8" w:rsidP="00D46FA4">
            <w:pPr>
              <w:pStyle w:val="TableText0"/>
              <w:keepNext/>
              <w:keepLines/>
              <w:rPr>
                <w:rFonts w:ascii="Arial" w:hAnsi="Arial" w:cs="Arial"/>
                <w:lang w:val="en-US"/>
              </w:rPr>
            </w:pPr>
            <w:r>
              <w:rPr>
                <w:rFonts w:ascii="Arial" w:hAnsi="Arial" w:cs="Arial"/>
              </w:rPr>
              <w:t>Oracle client (1521</w:t>
            </w:r>
            <w:r w:rsidR="00C95382">
              <w:rPr>
                <w:rFonts w:ascii="Arial" w:hAnsi="Arial" w:cs="Arial"/>
              </w:rPr>
              <w:t>, 2484)</w:t>
            </w:r>
          </w:p>
        </w:tc>
      </w:tr>
      <w:tr w:rsidR="00E436E8" w:rsidRPr="00712180" w14:paraId="1859DFB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850C0C0" w14:textId="77777777" w:rsidR="00E436E8" w:rsidRPr="00DD323C" w:rsidRDefault="00E436E8"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6CFF4729" w14:textId="77777777" w:rsidR="00E436E8" w:rsidRPr="00B34E90" w:rsidRDefault="00E436E8" w:rsidP="00D46FA4">
            <w:pPr>
              <w:pStyle w:val="TableText0"/>
              <w:keepNext/>
              <w:keepLines/>
              <w:rPr>
                <w:rFonts w:ascii="Arial" w:hAnsi="Arial" w:cs="Arial"/>
                <w:lang w:val="en-US"/>
              </w:rPr>
            </w:pPr>
            <w:r w:rsidRPr="00B34E90">
              <w:rPr>
                <w:rFonts w:ascii="Arial" w:hAnsi="Arial" w:cs="Arial"/>
                <w:lang w:val="en-US"/>
              </w:rPr>
              <w:t>internal</w:t>
            </w:r>
          </w:p>
        </w:tc>
      </w:tr>
      <w:tr w:rsidR="00E436E8" w:rsidRPr="006D2395" w14:paraId="51D4D7A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AE73D13" w14:textId="77777777" w:rsidR="00E436E8" w:rsidRPr="00DD323C" w:rsidRDefault="00E436E8"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41EEF73" w14:textId="77777777" w:rsidR="00E436E8" w:rsidRPr="00B34E90" w:rsidRDefault="00E436E8" w:rsidP="00D46FA4">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E436E8" w:rsidRPr="00A540D4" w14:paraId="7DEC68E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D63244C" w14:textId="77777777" w:rsidR="00E436E8" w:rsidRPr="00DD323C" w:rsidRDefault="00E436E8"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F745BA4" w14:textId="77777777" w:rsidR="00E436E8" w:rsidRPr="00B34E90" w:rsidRDefault="00E436E8" w:rsidP="00D46FA4">
            <w:pPr>
              <w:pStyle w:val="TableText0"/>
              <w:keepNext/>
              <w:keepLines/>
              <w:rPr>
                <w:rFonts w:ascii="Arial" w:hAnsi="Arial" w:cs="Arial"/>
                <w:lang w:val="en-US"/>
              </w:rPr>
            </w:pPr>
            <w:r w:rsidRPr="00B34E90">
              <w:rPr>
                <w:rFonts w:ascii="Arial" w:hAnsi="Arial" w:cs="Arial"/>
                <w:lang w:val="en-US"/>
              </w:rPr>
              <w:t>yes</w:t>
            </w:r>
          </w:p>
        </w:tc>
      </w:tr>
      <w:tr w:rsidR="00E436E8" w:rsidRPr="00B931BB" w14:paraId="43B48CC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182882A" w14:textId="77777777" w:rsidR="00E436E8" w:rsidRPr="00DD323C" w:rsidRDefault="00E436E8"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37AEB077" w14:textId="77777777" w:rsidR="00E436E8" w:rsidRPr="00B34E90" w:rsidRDefault="00E436E8" w:rsidP="00D46FA4">
            <w:pPr>
              <w:pStyle w:val="TableText0"/>
              <w:keepNext/>
              <w:keepLines/>
              <w:rPr>
                <w:rFonts w:ascii="Arial" w:hAnsi="Arial" w:cs="Arial"/>
                <w:lang w:val="en-US"/>
              </w:rPr>
            </w:pPr>
            <w:r w:rsidRPr="00B34E90">
              <w:rPr>
                <w:rFonts w:ascii="Arial" w:hAnsi="Arial" w:cs="Arial"/>
              </w:rPr>
              <w:t>Not specified</w:t>
            </w:r>
          </w:p>
        </w:tc>
      </w:tr>
      <w:tr w:rsidR="00E436E8" w:rsidRPr="005220F1" w14:paraId="1413F57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089E6C5" w14:textId="77777777" w:rsidR="00E436E8" w:rsidRPr="00DD323C" w:rsidRDefault="00E436E8"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4566CEAF" w14:textId="77777777" w:rsidR="00E436E8" w:rsidRPr="00B34E90" w:rsidRDefault="00E436E8" w:rsidP="00D46FA4">
            <w:pPr>
              <w:pStyle w:val="TableText0"/>
              <w:keepNext/>
              <w:keepLines/>
              <w:rPr>
                <w:rFonts w:ascii="Arial" w:hAnsi="Arial" w:cs="Arial"/>
                <w:lang w:val="en-US"/>
              </w:rPr>
            </w:pPr>
            <w:r w:rsidRPr="00B34E90">
              <w:rPr>
                <w:rFonts w:ascii="Arial" w:hAnsi="Arial" w:cs="Arial"/>
              </w:rPr>
              <w:t>Not specified</w:t>
            </w:r>
          </w:p>
        </w:tc>
      </w:tr>
      <w:tr w:rsidR="00E436E8" w:rsidRPr="00B81AA8" w14:paraId="1E5D549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CBD2FD2" w14:textId="77777777" w:rsidR="00E436E8" w:rsidRPr="00DD323C" w:rsidRDefault="00E436E8"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0E077B5" w14:textId="77777777" w:rsidR="00E436E8" w:rsidRPr="00B34E90" w:rsidRDefault="00E436E8" w:rsidP="00D46FA4">
            <w:pPr>
              <w:pStyle w:val="TableText0"/>
              <w:keepNext/>
              <w:keepLines/>
              <w:rPr>
                <w:rFonts w:ascii="Arial" w:hAnsi="Arial" w:cs="Arial"/>
              </w:rPr>
            </w:pPr>
            <w:r w:rsidRPr="00B34E90">
              <w:rPr>
                <w:rFonts w:ascii="Arial" w:hAnsi="Arial" w:cs="Arial"/>
              </w:rPr>
              <w:t>Not specified</w:t>
            </w:r>
          </w:p>
        </w:tc>
      </w:tr>
      <w:tr w:rsidR="00E436E8" w:rsidRPr="00B81AA8" w14:paraId="38A7C92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D82E5AA" w14:textId="77777777" w:rsidR="00E436E8" w:rsidRPr="00DD323C" w:rsidRDefault="00E436E8"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1B1AF88" w14:textId="77777777" w:rsidR="00E436E8" w:rsidRPr="00B34E90" w:rsidRDefault="00E436E8" w:rsidP="00D46FA4">
            <w:pPr>
              <w:pStyle w:val="TableText0"/>
              <w:keepNext/>
              <w:keepLines/>
              <w:rPr>
                <w:rFonts w:ascii="Arial" w:hAnsi="Arial" w:cs="Arial"/>
              </w:rPr>
            </w:pPr>
            <w:r w:rsidRPr="00B34E90">
              <w:rPr>
                <w:rFonts w:ascii="Arial" w:hAnsi="Arial" w:cs="Arial"/>
              </w:rPr>
              <w:t>Not specified</w:t>
            </w:r>
          </w:p>
        </w:tc>
      </w:tr>
      <w:tr w:rsidR="00E436E8" w:rsidRPr="00B81AA8" w14:paraId="1C3D2D0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7DCA15B" w14:textId="77777777" w:rsidR="00E436E8" w:rsidRPr="00DD323C" w:rsidRDefault="00E436E8"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0626DEC7" w14:textId="77777777" w:rsidR="00E436E8" w:rsidRPr="00B34E90" w:rsidRDefault="00E436E8" w:rsidP="00D46FA4">
            <w:pPr>
              <w:pStyle w:val="TableText0"/>
              <w:keepNext/>
              <w:keepLines/>
              <w:rPr>
                <w:rFonts w:ascii="Arial" w:hAnsi="Arial" w:cs="Arial"/>
              </w:rPr>
            </w:pPr>
            <w:r w:rsidRPr="00B34E90">
              <w:rPr>
                <w:rFonts w:ascii="Arial" w:hAnsi="Arial" w:cs="Arial"/>
              </w:rPr>
              <w:t>Not specified</w:t>
            </w:r>
          </w:p>
        </w:tc>
      </w:tr>
    </w:tbl>
    <w:p w14:paraId="4C358DB2" w14:textId="77777777" w:rsidR="00977062" w:rsidRDefault="00977062" w:rsidP="009F2DB4">
      <w:pPr>
        <w:pStyle w:val="BodyText"/>
        <w:rPr>
          <w:lang w:val="en-US"/>
        </w:rPr>
      </w:pPr>
    </w:p>
    <w:p w14:paraId="03AAA2A7" w14:textId="77777777" w:rsidR="006543F3" w:rsidRPr="00000272" w:rsidRDefault="006543F3" w:rsidP="006543F3">
      <w:pPr>
        <w:pStyle w:val="Heading5"/>
      </w:pPr>
      <w:r>
        <w:lastRenderedPageBreak/>
        <w:t>SONAR Staging</w:t>
      </w:r>
    </w:p>
    <w:tbl>
      <w:tblPr>
        <w:tblW w:w="5544" w:type="pct"/>
        <w:tblLook w:val="0000" w:firstRow="0" w:lastRow="0" w:firstColumn="0" w:lastColumn="0" w:noHBand="0" w:noVBand="0"/>
      </w:tblPr>
      <w:tblGrid>
        <w:gridCol w:w="3104"/>
        <w:gridCol w:w="6871"/>
      </w:tblGrid>
      <w:tr w:rsidR="006543F3" w:rsidRPr="008044BD" w14:paraId="76F7D68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42E83F6" w14:textId="77777777" w:rsidR="006543F3" w:rsidRPr="00DD323C" w:rsidRDefault="006543F3"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7893D0C" w14:textId="3C8BA540" w:rsidR="006543F3" w:rsidRPr="000C19CD" w:rsidRDefault="002A60E8" w:rsidP="00240C58">
            <w:pPr>
              <w:pStyle w:val="TableText0"/>
              <w:keepNext/>
              <w:keepLines/>
              <w:rPr>
                <w:rFonts w:ascii="Arial" w:hAnsi="Arial" w:cs="Arial"/>
              </w:rPr>
            </w:pPr>
            <w:r>
              <w:rPr>
                <w:rFonts w:ascii="Arial" w:hAnsi="Arial" w:cs="Arial"/>
              </w:rPr>
              <w:t>Provide templates</w:t>
            </w:r>
          </w:p>
        </w:tc>
      </w:tr>
      <w:tr w:rsidR="006543F3" w:rsidRPr="00712180" w14:paraId="3123D37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CEE5C87" w14:textId="77777777" w:rsidR="006543F3" w:rsidRPr="00DD323C" w:rsidRDefault="006543F3"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F606C33" w14:textId="77777777" w:rsidR="006543F3" w:rsidRPr="00014606" w:rsidRDefault="006543F3" w:rsidP="00240C58">
            <w:pPr>
              <w:pStyle w:val="TableText0"/>
              <w:keepNext/>
              <w:keepLines/>
              <w:rPr>
                <w:rFonts w:ascii="Arial" w:hAnsi="Arial" w:cs="Arial"/>
                <w:lang w:val="en-US"/>
              </w:rPr>
            </w:pPr>
            <w:r>
              <w:rPr>
                <w:rFonts w:ascii="Arial" w:hAnsi="Arial" w:cs="Arial"/>
                <w:lang w:val="en-US"/>
              </w:rPr>
              <w:t>SFTP (22)</w:t>
            </w:r>
          </w:p>
        </w:tc>
      </w:tr>
      <w:tr w:rsidR="006543F3" w:rsidRPr="00712180" w14:paraId="665D172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6746EA5" w14:textId="77777777" w:rsidR="006543F3" w:rsidRPr="00DD323C" w:rsidRDefault="006543F3"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BC597CA" w14:textId="77777777" w:rsidR="006543F3" w:rsidRPr="00014606" w:rsidRDefault="006543F3" w:rsidP="00240C58">
            <w:pPr>
              <w:pStyle w:val="TableText0"/>
              <w:keepNext/>
              <w:keepLines/>
              <w:rPr>
                <w:rFonts w:ascii="Arial" w:hAnsi="Arial" w:cs="Arial"/>
                <w:lang w:val="en-US"/>
              </w:rPr>
            </w:pPr>
            <w:r>
              <w:rPr>
                <w:rFonts w:ascii="Arial" w:hAnsi="Arial" w:cs="Arial"/>
                <w:lang w:val="en-US"/>
              </w:rPr>
              <w:t>internal</w:t>
            </w:r>
          </w:p>
        </w:tc>
      </w:tr>
      <w:tr w:rsidR="006543F3" w:rsidRPr="006D2395" w14:paraId="49CCFED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C4DBC89" w14:textId="77777777" w:rsidR="006543F3" w:rsidRPr="00DD323C" w:rsidRDefault="006543F3"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6D46A24B" w14:textId="47DC85E0" w:rsidR="006543F3" w:rsidRPr="00014606" w:rsidRDefault="002A60E8" w:rsidP="00240C58">
            <w:pPr>
              <w:pStyle w:val="TableText0"/>
              <w:keepNext/>
              <w:keepLines/>
              <w:rPr>
                <w:rFonts w:ascii="Arial" w:hAnsi="Arial" w:cs="Arial"/>
                <w:lang w:val="en-US"/>
              </w:rPr>
            </w:pPr>
            <w:r>
              <w:rPr>
                <w:rFonts w:ascii="Arial" w:hAnsi="Arial" w:cs="Arial"/>
                <w:lang w:val="en-US"/>
              </w:rPr>
              <w:t>In</w:t>
            </w:r>
            <w:r w:rsidR="006543F3" w:rsidRPr="00CC6A8C">
              <w:rPr>
                <w:rFonts w:ascii="Arial" w:hAnsi="Arial" w:cs="Arial"/>
                <w:lang w:val="en-US"/>
              </w:rPr>
              <w:t>bound</w:t>
            </w:r>
          </w:p>
        </w:tc>
      </w:tr>
      <w:tr w:rsidR="006543F3" w:rsidRPr="00A540D4" w14:paraId="6DC9303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85A92F1" w14:textId="77777777" w:rsidR="006543F3" w:rsidRPr="00DD323C" w:rsidRDefault="006543F3"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5C410E7" w14:textId="77777777" w:rsidR="006543F3" w:rsidRPr="00014606" w:rsidRDefault="006543F3" w:rsidP="00240C58">
            <w:pPr>
              <w:pStyle w:val="TableText0"/>
              <w:keepNext/>
              <w:keepLines/>
              <w:rPr>
                <w:rFonts w:ascii="Arial" w:hAnsi="Arial" w:cs="Arial"/>
                <w:lang w:val="en-US"/>
              </w:rPr>
            </w:pPr>
            <w:r>
              <w:rPr>
                <w:rFonts w:ascii="Arial" w:hAnsi="Arial" w:cs="Arial"/>
                <w:lang w:val="en-US"/>
              </w:rPr>
              <w:t>yes</w:t>
            </w:r>
          </w:p>
        </w:tc>
      </w:tr>
      <w:tr w:rsidR="006543F3" w:rsidRPr="00B931BB" w14:paraId="6C76D2B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A4C17C1" w14:textId="77777777" w:rsidR="006543F3" w:rsidRPr="00DD323C" w:rsidRDefault="006543F3"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34383C87" w14:textId="77777777" w:rsidR="006543F3" w:rsidRPr="00014606" w:rsidRDefault="006543F3" w:rsidP="00240C58">
            <w:pPr>
              <w:pStyle w:val="TableText0"/>
              <w:keepNext/>
              <w:keepLines/>
              <w:rPr>
                <w:rFonts w:ascii="Arial" w:hAnsi="Arial" w:cs="Arial"/>
                <w:lang w:val="en-US"/>
              </w:rPr>
            </w:pPr>
            <w:r w:rsidRPr="00014606">
              <w:rPr>
                <w:rFonts w:ascii="Arial" w:hAnsi="Arial" w:cs="Arial"/>
              </w:rPr>
              <w:t>Not specified</w:t>
            </w:r>
          </w:p>
        </w:tc>
      </w:tr>
      <w:tr w:rsidR="006543F3" w:rsidRPr="005220F1" w14:paraId="5721D99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57EC838" w14:textId="77777777" w:rsidR="006543F3" w:rsidRPr="00DD323C" w:rsidRDefault="006543F3"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0BD3CB10" w14:textId="77777777" w:rsidR="006543F3" w:rsidRPr="00014606" w:rsidRDefault="006543F3" w:rsidP="00240C58">
            <w:pPr>
              <w:pStyle w:val="TableText0"/>
              <w:keepNext/>
              <w:keepLines/>
              <w:rPr>
                <w:rFonts w:ascii="Arial" w:hAnsi="Arial" w:cs="Arial"/>
                <w:lang w:val="en-US"/>
              </w:rPr>
            </w:pPr>
            <w:r w:rsidRPr="00014606">
              <w:rPr>
                <w:rFonts w:ascii="Arial" w:hAnsi="Arial" w:cs="Arial"/>
              </w:rPr>
              <w:t>Not specified</w:t>
            </w:r>
          </w:p>
        </w:tc>
      </w:tr>
      <w:tr w:rsidR="006543F3" w:rsidRPr="00B81AA8" w14:paraId="6FDF987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8A43E5B" w14:textId="77777777" w:rsidR="006543F3" w:rsidRPr="00DD323C" w:rsidRDefault="006543F3"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FF9091D" w14:textId="77777777" w:rsidR="006543F3" w:rsidRPr="00014606" w:rsidRDefault="006543F3" w:rsidP="00240C58">
            <w:pPr>
              <w:pStyle w:val="TableText0"/>
              <w:keepNext/>
              <w:keepLines/>
              <w:rPr>
                <w:rFonts w:ascii="Arial" w:hAnsi="Arial" w:cs="Arial"/>
              </w:rPr>
            </w:pPr>
            <w:r w:rsidRPr="00014606">
              <w:rPr>
                <w:rFonts w:ascii="Arial" w:hAnsi="Arial" w:cs="Arial"/>
              </w:rPr>
              <w:t>Not specified</w:t>
            </w:r>
          </w:p>
        </w:tc>
      </w:tr>
      <w:tr w:rsidR="006543F3" w:rsidRPr="00B81AA8" w14:paraId="30B00A2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FE9F662" w14:textId="77777777" w:rsidR="006543F3" w:rsidRPr="00DD323C" w:rsidRDefault="006543F3"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7D9DFAEB" w14:textId="77777777" w:rsidR="006543F3" w:rsidRPr="00014606" w:rsidRDefault="006543F3" w:rsidP="00240C58">
            <w:pPr>
              <w:pStyle w:val="TableText0"/>
              <w:keepNext/>
              <w:keepLines/>
              <w:rPr>
                <w:rFonts w:ascii="Arial" w:hAnsi="Arial" w:cs="Arial"/>
              </w:rPr>
            </w:pPr>
            <w:r w:rsidRPr="00014606">
              <w:rPr>
                <w:rFonts w:ascii="Arial" w:hAnsi="Arial" w:cs="Arial"/>
              </w:rPr>
              <w:t>Not specified</w:t>
            </w:r>
          </w:p>
        </w:tc>
      </w:tr>
      <w:tr w:rsidR="006543F3" w:rsidRPr="00B81AA8" w14:paraId="21EA2F23"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C831D1D" w14:textId="77777777" w:rsidR="006543F3" w:rsidRPr="00DD323C" w:rsidRDefault="006543F3"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7D00C749" w14:textId="77777777" w:rsidR="006543F3" w:rsidRPr="00014606" w:rsidRDefault="006543F3" w:rsidP="00240C58">
            <w:pPr>
              <w:pStyle w:val="TableText0"/>
              <w:keepNext/>
              <w:keepLines/>
              <w:rPr>
                <w:rFonts w:ascii="Arial" w:hAnsi="Arial" w:cs="Arial"/>
              </w:rPr>
            </w:pPr>
            <w:r w:rsidRPr="00014606">
              <w:rPr>
                <w:rFonts w:ascii="Arial" w:hAnsi="Arial" w:cs="Arial"/>
              </w:rPr>
              <w:t>Not specified</w:t>
            </w:r>
          </w:p>
        </w:tc>
      </w:tr>
    </w:tbl>
    <w:p w14:paraId="301F0FAF" w14:textId="77777777" w:rsidR="006543F3" w:rsidRDefault="006543F3" w:rsidP="006543F3">
      <w:pPr>
        <w:pStyle w:val="BodyText"/>
      </w:pPr>
    </w:p>
    <w:p w14:paraId="64C9B3CD" w14:textId="2B2F1A3E" w:rsidR="00D04D9D" w:rsidRPr="00000272" w:rsidRDefault="00D04D9D" w:rsidP="00D04D9D">
      <w:pPr>
        <w:pStyle w:val="Heading5"/>
      </w:pPr>
      <w:r>
        <w:t>UWV Mail</w:t>
      </w:r>
    </w:p>
    <w:tbl>
      <w:tblPr>
        <w:tblW w:w="5544" w:type="pct"/>
        <w:tblLook w:val="0000" w:firstRow="0" w:lastRow="0" w:firstColumn="0" w:lastColumn="0" w:noHBand="0" w:noVBand="0"/>
      </w:tblPr>
      <w:tblGrid>
        <w:gridCol w:w="3104"/>
        <w:gridCol w:w="6871"/>
      </w:tblGrid>
      <w:tr w:rsidR="00D04D9D" w:rsidRPr="008044BD" w14:paraId="2836A7B5"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2903A394" w14:textId="77777777" w:rsidR="00D04D9D" w:rsidRPr="00DD323C" w:rsidRDefault="00D04D9D" w:rsidP="00567E6D">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0BA73205" w14:textId="2CBF628C" w:rsidR="00D04D9D" w:rsidRPr="000C19CD" w:rsidRDefault="00821FC7" w:rsidP="00567E6D">
            <w:pPr>
              <w:pStyle w:val="TableText0"/>
              <w:keepNext/>
              <w:keepLines/>
              <w:rPr>
                <w:rFonts w:ascii="Arial" w:hAnsi="Arial" w:cs="Arial"/>
              </w:rPr>
            </w:pPr>
            <w:r>
              <w:rPr>
                <w:rFonts w:ascii="Arial" w:hAnsi="Arial" w:cs="Arial"/>
              </w:rPr>
              <w:t>Sending mail notification to UWV FB from the SONAR DB servers</w:t>
            </w:r>
          </w:p>
        </w:tc>
      </w:tr>
      <w:tr w:rsidR="00D04D9D" w:rsidRPr="00712180" w14:paraId="3D617240"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53CCA5F1" w14:textId="77777777" w:rsidR="00D04D9D" w:rsidRPr="00DD323C" w:rsidRDefault="00D04D9D" w:rsidP="00567E6D">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6D06EA8F" w14:textId="0368FE7B" w:rsidR="00D04D9D" w:rsidRPr="00014606" w:rsidRDefault="00821FC7" w:rsidP="00567E6D">
            <w:pPr>
              <w:pStyle w:val="TableText0"/>
              <w:keepNext/>
              <w:keepLines/>
              <w:rPr>
                <w:rFonts w:ascii="Arial" w:hAnsi="Arial" w:cs="Arial"/>
                <w:lang w:val="en-US"/>
              </w:rPr>
            </w:pPr>
            <w:r>
              <w:rPr>
                <w:rFonts w:ascii="Arial" w:hAnsi="Arial" w:cs="Arial"/>
                <w:lang w:val="en-US"/>
              </w:rPr>
              <w:t>SMTP</w:t>
            </w:r>
            <w:r w:rsidR="00D04D9D">
              <w:rPr>
                <w:rFonts w:ascii="Arial" w:hAnsi="Arial" w:cs="Arial"/>
                <w:lang w:val="en-US"/>
              </w:rPr>
              <w:t xml:space="preserve"> (2</w:t>
            </w:r>
            <w:r>
              <w:rPr>
                <w:rFonts w:ascii="Arial" w:hAnsi="Arial" w:cs="Arial"/>
                <w:lang w:val="en-US"/>
              </w:rPr>
              <w:t>5</w:t>
            </w:r>
            <w:r w:rsidR="00D04D9D">
              <w:rPr>
                <w:rFonts w:ascii="Arial" w:hAnsi="Arial" w:cs="Arial"/>
                <w:lang w:val="en-US"/>
              </w:rPr>
              <w:t>)</w:t>
            </w:r>
          </w:p>
        </w:tc>
      </w:tr>
      <w:tr w:rsidR="00D04D9D" w:rsidRPr="00712180" w14:paraId="377713EE"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5E68D64B" w14:textId="77777777" w:rsidR="00D04D9D" w:rsidRPr="00DD323C" w:rsidRDefault="00D04D9D" w:rsidP="00567E6D">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6F1DB4D" w14:textId="7AEBE1F5" w:rsidR="00D04D9D" w:rsidRPr="00014606" w:rsidRDefault="00821FC7" w:rsidP="00567E6D">
            <w:pPr>
              <w:pStyle w:val="TableText0"/>
              <w:keepNext/>
              <w:keepLines/>
              <w:rPr>
                <w:rFonts w:ascii="Arial" w:hAnsi="Arial" w:cs="Arial"/>
                <w:lang w:val="en-US"/>
              </w:rPr>
            </w:pPr>
            <w:r>
              <w:rPr>
                <w:rFonts w:ascii="Arial" w:hAnsi="Arial" w:cs="Arial"/>
                <w:lang w:val="en-US"/>
              </w:rPr>
              <w:t>ex</w:t>
            </w:r>
            <w:r w:rsidR="00D04D9D">
              <w:rPr>
                <w:rFonts w:ascii="Arial" w:hAnsi="Arial" w:cs="Arial"/>
                <w:lang w:val="en-US"/>
              </w:rPr>
              <w:t>ternal</w:t>
            </w:r>
          </w:p>
        </w:tc>
      </w:tr>
      <w:tr w:rsidR="00D04D9D" w:rsidRPr="006D2395" w14:paraId="5AAB5D2D"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6E446E25" w14:textId="77777777" w:rsidR="00D04D9D" w:rsidRPr="00DD323C" w:rsidRDefault="00D04D9D" w:rsidP="00567E6D">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524275BB" w14:textId="2EFFBF63" w:rsidR="00D04D9D" w:rsidRPr="00014606" w:rsidRDefault="00821FC7" w:rsidP="00567E6D">
            <w:pPr>
              <w:pStyle w:val="TableText0"/>
              <w:keepNext/>
              <w:keepLines/>
              <w:rPr>
                <w:rFonts w:ascii="Arial" w:hAnsi="Arial" w:cs="Arial"/>
                <w:lang w:val="en-US"/>
              </w:rPr>
            </w:pPr>
            <w:r>
              <w:rPr>
                <w:rFonts w:ascii="Arial" w:hAnsi="Arial" w:cs="Arial"/>
                <w:lang w:val="en-US"/>
              </w:rPr>
              <w:t>out</w:t>
            </w:r>
            <w:r w:rsidR="00D04D9D" w:rsidRPr="00CC6A8C">
              <w:rPr>
                <w:rFonts w:ascii="Arial" w:hAnsi="Arial" w:cs="Arial"/>
                <w:lang w:val="en-US"/>
              </w:rPr>
              <w:t>bound</w:t>
            </w:r>
          </w:p>
        </w:tc>
      </w:tr>
      <w:tr w:rsidR="00D04D9D" w:rsidRPr="00A540D4" w14:paraId="6C03C5CF"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7B2263CE" w14:textId="77777777" w:rsidR="00D04D9D" w:rsidRPr="00DD323C" w:rsidRDefault="00D04D9D" w:rsidP="00567E6D">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715BDB95" w14:textId="77777777" w:rsidR="00D04D9D" w:rsidRPr="00014606" w:rsidRDefault="00D04D9D" w:rsidP="00567E6D">
            <w:pPr>
              <w:pStyle w:val="TableText0"/>
              <w:keepNext/>
              <w:keepLines/>
              <w:rPr>
                <w:rFonts w:ascii="Arial" w:hAnsi="Arial" w:cs="Arial"/>
                <w:lang w:val="en-US"/>
              </w:rPr>
            </w:pPr>
            <w:r>
              <w:rPr>
                <w:rFonts w:ascii="Arial" w:hAnsi="Arial" w:cs="Arial"/>
                <w:lang w:val="en-US"/>
              </w:rPr>
              <w:t>yes</w:t>
            </w:r>
          </w:p>
        </w:tc>
      </w:tr>
      <w:tr w:rsidR="00D04D9D" w:rsidRPr="00B931BB" w14:paraId="31BFEE22"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67C87894" w14:textId="77777777" w:rsidR="00D04D9D" w:rsidRPr="00DD323C" w:rsidRDefault="00D04D9D" w:rsidP="00567E6D">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0C6B2A4" w14:textId="77777777" w:rsidR="00D04D9D" w:rsidRPr="00014606" w:rsidRDefault="00D04D9D" w:rsidP="00567E6D">
            <w:pPr>
              <w:pStyle w:val="TableText0"/>
              <w:keepNext/>
              <w:keepLines/>
              <w:rPr>
                <w:rFonts w:ascii="Arial" w:hAnsi="Arial" w:cs="Arial"/>
                <w:lang w:val="en-US"/>
              </w:rPr>
            </w:pPr>
            <w:r w:rsidRPr="00014606">
              <w:rPr>
                <w:rFonts w:ascii="Arial" w:hAnsi="Arial" w:cs="Arial"/>
              </w:rPr>
              <w:t>Not specified</w:t>
            </w:r>
          </w:p>
        </w:tc>
      </w:tr>
      <w:tr w:rsidR="00D04D9D" w:rsidRPr="005220F1" w14:paraId="1929A8F8"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2B1F5CCE" w14:textId="77777777" w:rsidR="00D04D9D" w:rsidRPr="00DD323C" w:rsidRDefault="00D04D9D" w:rsidP="00567E6D">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6D380521" w14:textId="77777777" w:rsidR="00D04D9D" w:rsidRPr="00014606" w:rsidRDefault="00D04D9D" w:rsidP="00567E6D">
            <w:pPr>
              <w:pStyle w:val="TableText0"/>
              <w:keepNext/>
              <w:keepLines/>
              <w:rPr>
                <w:rFonts w:ascii="Arial" w:hAnsi="Arial" w:cs="Arial"/>
                <w:lang w:val="en-US"/>
              </w:rPr>
            </w:pPr>
            <w:r w:rsidRPr="00014606">
              <w:rPr>
                <w:rFonts w:ascii="Arial" w:hAnsi="Arial" w:cs="Arial"/>
              </w:rPr>
              <w:t>Not specified</w:t>
            </w:r>
          </w:p>
        </w:tc>
      </w:tr>
      <w:tr w:rsidR="00D04D9D" w:rsidRPr="00B81AA8" w14:paraId="0DD0167C"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6E43EDCF" w14:textId="77777777" w:rsidR="00D04D9D" w:rsidRPr="00DD323C" w:rsidRDefault="00D04D9D" w:rsidP="00567E6D">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3F07157C" w14:textId="77777777" w:rsidR="00D04D9D" w:rsidRPr="00014606" w:rsidRDefault="00D04D9D" w:rsidP="00567E6D">
            <w:pPr>
              <w:pStyle w:val="TableText0"/>
              <w:keepNext/>
              <w:keepLines/>
              <w:rPr>
                <w:rFonts w:ascii="Arial" w:hAnsi="Arial" w:cs="Arial"/>
              </w:rPr>
            </w:pPr>
            <w:r w:rsidRPr="00014606">
              <w:rPr>
                <w:rFonts w:ascii="Arial" w:hAnsi="Arial" w:cs="Arial"/>
              </w:rPr>
              <w:t>Not specified</w:t>
            </w:r>
          </w:p>
        </w:tc>
      </w:tr>
      <w:tr w:rsidR="00D04D9D" w:rsidRPr="00B81AA8" w14:paraId="05FB74E2"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02FB3DC3" w14:textId="77777777" w:rsidR="00D04D9D" w:rsidRPr="00DD323C" w:rsidRDefault="00D04D9D" w:rsidP="00567E6D">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7B7D037B" w14:textId="77777777" w:rsidR="00D04D9D" w:rsidRPr="00014606" w:rsidRDefault="00D04D9D" w:rsidP="00567E6D">
            <w:pPr>
              <w:pStyle w:val="TableText0"/>
              <w:keepNext/>
              <w:keepLines/>
              <w:rPr>
                <w:rFonts w:ascii="Arial" w:hAnsi="Arial" w:cs="Arial"/>
              </w:rPr>
            </w:pPr>
            <w:r w:rsidRPr="00014606">
              <w:rPr>
                <w:rFonts w:ascii="Arial" w:hAnsi="Arial" w:cs="Arial"/>
              </w:rPr>
              <w:t>Not specified</w:t>
            </w:r>
          </w:p>
        </w:tc>
      </w:tr>
      <w:tr w:rsidR="00D04D9D" w:rsidRPr="00B81AA8" w14:paraId="32D57955"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1ABFBB93" w14:textId="77777777" w:rsidR="00D04D9D" w:rsidRPr="00DD323C" w:rsidRDefault="00D04D9D" w:rsidP="00567E6D">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488BB617" w14:textId="77777777" w:rsidR="00D04D9D" w:rsidRPr="00014606" w:rsidRDefault="00D04D9D" w:rsidP="00567E6D">
            <w:pPr>
              <w:pStyle w:val="TableText0"/>
              <w:keepNext/>
              <w:keepLines/>
              <w:rPr>
                <w:rFonts w:ascii="Arial" w:hAnsi="Arial" w:cs="Arial"/>
              </w:rPr>
            </w:pPr>
            <w:r w:rsidRPr="00014606">
              <w:rPr>
                <w:rFonts w:ascii="Arial" w:hAnsi="Arial" w:cs="Arial"/>
              </w:rPr>
              <w:t>Not specified</w:t>
            </w:r>
          </w:p>
        </w:tc>
      </w:tr>
    </w:tbl>
    <w:p w14:paraId="1F327ECD" w14:textId="77777777" w:rsidR="00D04D9D" w:rsidRDefault="00D04D9D" w:rsidP="006543F3">
      <w:pPr>
        <w:pStyle w:val="BodyText"/>
      </w:pPr>
    </w:p>
    <w:p w14:paraId="658DEEE6" w14:textId="797C4963" w:rsidR="00897859" w:rsidRDefault="00897859" w:rsidP="00897859">
      <w:pPr>
        <w:pStyle w:val="Heading3"/>
      </w:pPr>
      <w:r>
        <w:lastRenderedPageBreak/>
        <w:t>SONAR logical standby database</w:t>
      </w:r>
    </w:p>
    <w:p w14:paraId="1112E1C6" w14:textId="7E0FB77A" w:rsidR="00897859" w:rsidRDefault="00B06154" w:rsidP="00897859">
      <w:pPr>
        <w:pStyle w:val="BodyText"/>
      </w:pPr>
      <w:r w:rsidRPr="00B06154">
        <w:rPr>
          <w:noProof/>
        </w:rPr>
        <w:drawing>
          <wp:inline distT="0" distB="0" distL="0" distR="0" wp14:anchorId="3BFEBE94" wp14:editId="21BB8567">
            <wp:extent cx="4569560" cy="34861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2731" cy="3496198"/>
                    </a:xfrm>
                    <a:prstGeom prst="rect">
                      <a:avLst/>
                    </a:prstGeom>
                  </pic:spPr>
                </pic:pic>
              </a:graphicData>
            </a:graphic>
          </wp:inline>
        </w:drawing>
      </w:r>
    </w:p>
    <w:p w14:paraId="1C6C11D8" w14:textId="77777777" w:rsidR="00897859" w:rsidRPr="00E93BC1" w:rsidRDefault="00897859" w:rsidP="00897859">
      <w:pPr>
        <w:pStyle w:val="Heading4"/>
      </w:pPr>
      <w:r>
        <w:t>External entities</w:t>
      </w:r>
    </w:p>
    <w:p w14:paraId="5F3C55FD" w14:textId="77777777" w:rsidR="003464DD" w:rsidRPr="00000272" w:rsidRDefault="003464DD" w:rsidP="003464DD">
      <w:pPr>
        <w:pStyle w:val="Heading5"/>
      </w:pPr>
      <w:r>
        <w:t>UWV FB</w:t>
      </w:r>
    </w:p>
    <w:tbl>
      <w:tblPr>
        <w:tblW w:w="5544" w:type="pct"/>
        <w:tblLook w:val="0000" w:firstRow="0" w:lastRow="0" w:firstColumn="0" w:lastColumn="0" w:noHBand="0" w:noVBand="0"/>
      </w:tblPr>
      <w:tblGrid>
        <w:gridCol w:w="3104"/>
        <w:gridCol w:w="6871"/>
      </w:tblGrid>
      <w:tr w:rsidR="003464DD" w:rsidRPr="00B52107" w14:paraId="4FBEC83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8BBA9D9" w14:textId="77777777" w:rsidR="003464DD" w:rsidRPr="00B81AA8" w:rsidRDefault="003464DD" w:rsidP="00D46FA4">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26FA2A1" w14:textId="711BF1CF" w:rsidR="003464DD" w:rsidRPr="003B6F26" w:rsidRDefault="003464DD" w:rsidP="00D46FA4">
            <w:pPr>
              <w:pStyle w:val="TableText0"/>
              <w:keepNext/>
              <w:keepLines/>
              <w:rPr>
                <w:rFonts w:ascii="Arial" w:hAnsi="Arial" w:cs="Arial"/>
              </w:rPr>
            </w:pPr>
            <w:r>
              <w:rPr>
                <w:rFonts w:ascii="Arial" w:hAnsi="Arial" w:cs="Arial"/>
              </w:rPr>
              <w:t xml:space="preserve">UWV </w:t>
            </w:r>
            <w:r w:rsidRPr="007D4EB1">
              <w:rPr>
                <w:rFonts w:ascii="Arial" w:hAnsi="Arial" w:cs="Arial"/>
              </w:rPr>
              <w:t>Functional Support</w:t>
            </w:r>
          </w:p>
        </w:tc>
      </w:tr>
      <w:tr w:rsidR="003464DD" w:rsidRPr="005B7387" w14:paraId="55BA406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512C123" w14:textId="77777777" w:rsidR="003464DD" w:rsidRPr="00B81AA8" w:rsidRDefault="003464DD" w:rsidP="00D46FA4">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1B88448B" w14:textId="5C1F81B2" w:rsidR="003464DD" w:rsidRPr="005B7387" w:rsidRDefault="00497F41" w:rsidP="00D46FA4">
            <w:pPr>
              <w:pStyle w:val="TableText0"/>
              <w:keepNext/>
              <w:keepLines/>
              <w:rPr>
                <w:rFonts w:ascii="Arial" w:hAnsi="Arial" w:cs="Arial"/>
                <w:lang w:val="nl-NL"/>
              </w:rPr>
            </w:pPr>
            <w:r>
              <w:rPr>
                <w:rFonts w:ascii="Arial" w:hAnsi="Arial" w:cs="Arial"/>
                <w:lang w:val="nl-NL"/>
              </w:rPr>
              <w:t>Oracle client</w:t>
            </w:r>
            <w:r w:rsidR="003464DD" w:rsidRPr="005B7387">
              <w:rPr>
                <w:rFonts w:ascii="Arial" w:hAnsi="Arial" w:cs="Arial"/>
                <w:lang w:val="nl-NL"/>
              </w:rPr>
              <w:t xml:space="preserve"> (</w:t>
            </w:r>
            <w:r>
              <w:rPr>
                <w:rFonts w:ascii="Arial" w:hAnsi="Arial" w:cs="Arial"/>
                <w:lang w:val="nl-NL"/>
              </w:rPr>
              <w:t>1521</w:t>
            </w:r>
            <w:r w:rsidR="003464DD" w:rsidRPr="005B7387">
              <w:rPr>
                <w:rFonts w:ascii="Arial" w:hAnsi="Arial" w:cs="Arial"/>
                <w:lang w:val="nl-NL"/>
              </w:rPr>
              <w:t xml:space="preserve">) </w:t>
            </w:r>
          </w:p>
        </w:tc>
      </w:tr>
      <w:tr w:rsidR="003464DD" w:rsidRPr="00712180" w14:paraId="5E7C6B6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545297F" w14:textId="77777777" w:rsidR="003464DD" w:rsidRDefault="003464DD" w:rsidP="00D46FA4">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955DFEE" w14:textId="139A43B0" w:rsidR="003464DD" w:rsidRPr="007D4EB1" w:rsidRDefault="00497F41" w:rsidP="00D46FA4">
            <w:pPr>
              <w:pStyle w:val="TableText0"/>
              <w:keepNext/>
              <w:keepLines/>
              <w:rPr>
                <w:rFonts w:ascii="Arial" w:hAnsi="Arial" w:cs="Arial"/>
                <w:lang w:val="en-US"/>
              </w:rPr>
            </w:pPr>
            <w:r>
              <w:rPr>
                <w:rFonts w:ascii="Arial" w:hAnsi="Arial" w:cs="Arial"/>
                <w:lang w:val="en-US"/>
              </w:rPr>
              <w:t>Internal</w:t>
            </w:r>
          </w:p>
        </w:tc>
      </w:tr>
      <w:tr w:rsidR="003464DD" w:rsidRPr="006D2395" w14:paraId="4DE27CA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63216C0" w14:textId="77777777" w:rsidR="003464DD" w:rsidRDefault="003464DD" w:rsidP="00D46FA4">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A9FC201" w14:textId="77777777" w:rsidR="003464DD" w:rsidRPr="007D4EB1" w:rsidRDefault="003464DD" w:rsidP="00D46FA4">
            <w:pPr>
              <w:pStyle w:val="TableText0"/>
              <w:keepNext/>
              <w:keepLines/>
              <w:rPr>
                <w:rFonts w:ascii="Arial" w:hAnsi="Arial" w:cs="Arial"/>
                <w:lang w:val="en-US"/>
              </w:rPr>
            </w:pPr>
            <w:r>
              <w:rPr>
                <w:rFonts w:ascii="Arial" w:hAnsi="Arial" w:cs="Arial"/>
                <w:lang w:val="en-US"/>
              </w:rPr>
              <w:t>Inbound</w:t>
            </w:r>
          </w:p>
        </w:tc>
      </w:tr>
      <w:tr w:rsidR="003464DD" w:rsidRPr="00A540D4" w14:paraId="60C4954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4D5CA4C" w14:textId="77777777" w:rsidR="003464DD" w:rsidRDefault="003464DD" w:rsidP="00D46FA4">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18BE8A19" w14:textId="0C2713A0" w:rsidR="003464DD" w:rsidRPr="007D4EB1" w:rsidRDefault="00497F41" w:rsidP="00D46FA4">
            <w:pPr>
              <w:pStyle w:val="TableText0"/>
              <w:keepNext/>
              <w:keepLines/>
              <w:rPr>
                <w:rFonts w:ascii="Arial" w:hAnsi="Arial" w:cs="Arial"/>
                <w:lang w:val="en-US"/>
              </w:rPr>
            </w:pPr>
            <w:r>
              <w:rPr>
                <w:rFonts w:ascii="Arial" w:hAnsi="Arial" w:cs="Arial"/>
                <w:lang w:val="en-US"/>
              </w:rPr>
              <w:t>No, via UCRA</w:t>
            </w:r>
          </w:p>
        </w:tc>
      </w:tr>
      <w:tr w:rsidR="003464DD" w:rsidRPr="00B931BB" w14:paraId="14EBFC8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0A0C253" w14:textId="77777777" w:rsidR="003464DD" w:rsidRDefault="003464DD" w:rsidP="00D46FA4">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24BE70E" w14:textId="77777777" w:rsidR="003464DD" w:rsidRPr="007D4EB1" w:rsidRDefault="003464DD" w:rsidP="00D46FA4">
            <w:pPr>
              <w:pStyle w:val="TableText0"/>
              <w:keepNext/>
              <w:keepLines/>
              <w:rPr>
                <w:rFonts w:ascii="Arial" w:hAnsi="Arial" w:cs="Arial"/>
                <w:lang w:val="en-US"/>
              </w:rPr>
            </w:pPr>
            <w:r w:rsidRPr="007D4EB1">
              <w:rPr>
                <w:rFonts w:ascii="Arial" w:hAnsi="Arial" w:cs="Arial"/>
              </w:rPr>
              <w:t>Not specified</w:t>
            </w:r>
          </w:p>
        </w:tc>
      </w:tr>
      <w:tr w:rsidR="003464DD" w:rsidRPr="005220F1" w14:paraId="4C208BF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C426A01" w14:textId="77777777" w:rsidR="003464DD" w:rsidRPr="00B81AA8" w:rsidRDefault="003464DD" w:rsidP="00D46FA4">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5AE98858" w14:textId="77777777" w:rsidR="003464DD" w:rsidRPr="007D4EB1" w:rsidRDefault="003464DD" w:rsidP="00D46FA4">
            <w:pPr>
              <w:pStyle w:val="TableText0"/>
              <w:keepNext/>
              <w:keepLines/>
              <w:rPr>
                <w:rFonts w:ascii="Arial" w:hAnsi="Arial" w:cs="Arial"/>
                <w:lang w:val="en-US"/>
              </w:rPr>
            </w:pPr>
            <w:r w:rsidRPr="007D4EB1">
              <w:rPr>
                <w:rFonts w:ascii="Arial" w:hAnsi="Arial" w:cs="Arial"/>
              </w:rPr>
              <w:t>Less than 10 total assumed</w:t>
            </w:r>
          </w:p>
        </w:tc>
      </w:tr>
      <w:tr w:rsidR="003464DD" w:rsidRPr="00B81AA8" w14:paraId="2C5F836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7A616BD" w14:textId="77777777" w:rsidR="003464DD" w:rsidRPr="00B81AA8" w:rsidRDefault="003464DD" w:rsidP="00D46FA4">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9C3173E" w14:textId="77777777" w:rsidR="003464DD" w:rsidRPr="007D4EB1" w:rsidRDefault="003464DD" w:rsidP="00D46FA4">
            <w:pPr>
              <w:pStyle w:val="TableText0"/>
              <w:keepNext/>
              <w:keepLines/>
              <w:rPr>
                <w:rFonts w:ascii="Arial" w:hAnsi="Arial" w:cs="Arial"/>
              </w:rPr>
            </w:pPr>
            <w:r w:rsidRPr="007D4EB1">
              <w:rPr>
                <w:rFonts w:ascii="Arial" w:hAnsi="Arial" w:cs="Arial"/>
              </w:rPr>
              <w:t>Not specified</w:t>
            </w:r>
          </w:p>
        </w:tc>
      </w:tr>
      <w:tr w:rsidR="003464DD" w:rsidRPr="00B81AA8" w14:paraId="574B4B5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7411D79" w14:textId="77777777" w:rsidR="003464DD" w:rsidRPr="00B81AA8" w:rsidRDefault="003464DD" w:rsidP="00D46FA4">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8148BFD" w14:textId="77777777" w:rsidR="003464DD" w:rsidRPr="007D4EB1" w:rsidRDefault="003464DD" w:rsidP="00D46FA4">
            <w:pPr>
              <w:pStyle w:val="TableText0"/>
              <w:keepNext/>
              <w:keepLines/>
              <w:rPr>
                <w:rFonts w:ascii="Arial" w:hAnsi="Arial" w:cs="Arial"/>
              </w:rPr>
            </w:pPr>
            <w:r w:rsidRPr="007D4EB1">
              <w:rPr>
                <w:rFonts w:ascii="Arial" w:hAnsi="Arial" w:cs="Arial"/>
              </w:rPr>
              <w:t>Not specified</w:t>
            </w:r>
          </w:p>
        </w:tc>
      </w:tr>
      <w:tr w:rsidR="003464DD" w:rsidRPr="00B81AA8" w14:paraId="565390A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E97228C" w14:textId="77777777" w:rsidR="003464DD" w:rsidRPr="00B81AA8" w:rsidRDefault="003464DD" w:rsidP="00D46FA4">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0715470E" w14:textId="77777777" w:rsidR="003464DD" w:rsidRPr="007D4EB1" w:rsidRDefault="003464DD" w:rsidP="00D46FA4">
            <w:pPr>
              <w:pStyle w:val="TableText0"/>
              <w:keepNext/>
              <w:keepLines/>
              <w:rPr>
                <w:rFonts w:ascii="Arial" w:hAnsi="Arial" w:cs="Arial"/>
              </w:rPr>
            </w:pPr>
            <w:r w:rsidRPr="007D4EB1">
              <w:rPr>
                <w:rFonts w:ascii="Arial" w:hAnsi="Arial" w:cs="Arial"/>
              </w:rPr>
              <w:t>Low</w:t>
            </w:r>
          </w:p>
        </w:tc>
      </w:tr>
    </w:tbl>
    <w:p w14:paraId="7E96D81B" w14:textId="03F38DC1" w:rsidR="00E16E0E" w:rsidRDefault="00E16E0E" w:rsidP="00F92A6F">
      <w:pPr>
        <w:pStyle w:val="BodyText"/>
      </w:pPr>
    </w:p>
    <w:p w14:paraId="4403A0F5" w14:textId="242837F2" w:rsidR="00E16E0E" w:rsidRPr="00000272" w:rsidRDefault="00E16E0E" w:rsidP="00E16E0E">
      <w:pPr>
        <w:pStyle w:val="Heading5"/>
      </w:pPr>
      <w:proofErr w:type="spellStart"/>
      <w:r>
        <w:lastRenderedPageBreak/>
        <w:t>Jobcoach</w:t>
      </w:r>
      <w:proofErr w:type="spellEnd"/>
    </w:p>
    <w:tbl>
      <w:tblPr>
        <w:tblW w:w="5544" w:type="pct"/>
        <w:tblLook w:val="0000" w:firstRow="0" w:lastRow="0" w:firstColumn="0" w:lastColumn="0" w:noHBand="0" w:noVBand="0"/>
      </w:tblPr>
      <w:tblGrid>
        <w:gridCol w:w="3104"/>
        <w:gridCol w:w="6871"/>
      </w:tblGrid>
      <w:tr w:rsidR="00E16E0E" w:rsidRPr="00B52107" w14:paraId="3769244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42B257" w14:textId="77777777" w:rsidR="00E16E0E" w:rsidRPr="00B81AA8" w:rsidRDefault="00E16E0E" w:rsidP="00D46FA4">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BC09D8E" w14:textId="0819686B" w:rsidR="00E16E0E" w:rsidRPr="003B6F26" w:rsidRDefault="00E16E0E" w:rsidP="00D46FA4">
            <w:pPr>
              <w:pStyle w:val="TableText0"/>
              <w:keepNext/>
              <w:keepLines/>
              <w:rPr>
                <w:rFonts w:ascii="Arial" w:hAnsi="Arial" w:cs="Arial"/>
              </w:rPr>
            </w:pPr>
            <w:r w:rsidRPr="00DD323C">
              <w:rPr>
                <w:rFonts w:ascii="Arial" w:hAnsi="Arial" w:cs="Arial"/>
              </w:rPr>
              <w:t xml:space="preserve">Export data of Logical Standby database used by </w:t>
            </w:r>
            <w:proofErr w:type="spellStart"/>
            <w:r w:rsidRPr="00DD323C">
              <w:rPr>
                <w:rFonts w:ascii="Arial" w:hAnsi="Arial" w:cs="Arial"/>
              </w:rPr>
              <w:t>Jobcoach</w:t>
            </w:r>
            <w:proofErr w:type="spellEnd"/>
            <w:r w:rsidRPr="00DD323C">
              <w:rPr>
                <w:rFonts w:ascii="Arial" w:hAnsi="Arial" w:cs="Arial"/>
              </w:rPr>
              <w:t xml:space="preserve"> department for generating reports.</w:t>
            </w:r>
          </w:p>
        </w:tc>
      </w:tr>
      <w:tr w:rsidR="00E16E0E" w:rsidRPr="005B7387" w14:paraId="19C5871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7A1B3E0" w14:textId="77777777" w:rsidR="00E16E0E" w:rsidRPr="00B81AA8" w:rsidRDefault="00E16E0E" w:rsidP="00D46FA4">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17E6A6B" w14:textId="3D3FC1AA" w:rsidR="00E16E0E" w:rsidRPr="005B7387" w:rsidRDefault="00D70FCA" w:rsidP="00D46FA4">
            <w:pPr>
              <w:pStyle w:val="TableText0"/>
              <w:keepNext/>
              <w:keepLines/>
              <w:rPr>
                <w:rFonts w:ascii="Arial" w:hAnsi="Arial" w:cs="Arial"/>
                <w:lang w:val="nl-NL"/>
              </w:rPr>
            </w:pPr>
            <w:r>
              <w:rPr>
                <w:rFonts w:ascii="Arial" w:hAnsi="Arial" w:cs="Arial"/>
                <w:lang w:val="nl-NL"/>
              </w:rPr>
              <w:t>FTP (21)</w:t>
            </w:r>
            <w:r w:rsidR="00E16E0E" w:rsidRPr="005B7387">
              <w:rPr>
                <w:rFonts w:ascii="Arial" w:hAnsi="Arial" w:cs="Arial"/>
                <w:lang w:val="nl-NL"/>
              </w:rPr>
              <w:t xml:space="preserve"> </w:t>
            </w:r>
          </w:p>
        </w:tc>
      </w:tr>
      <w:tr w:rsidR="00831486" w:rsidRPr="00712180" w14:paraId="5E19040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9DCD094" w14:textId="77777777" w:rsidR="00831486" w:rsidRDefault="00831486" w:rsidP="00831486">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373A9954" w14:textId="59BF8120" w:rsidR="00831486" w:rsidRPr="007D4EB1" w:rsidRDefault="00831486" w:rsidP="00831486">
            <w:pPr>
              <w:pStyle w:val="TableText0"/>
              <w:keepNext/>
              <w:keepLines/>
              <w:rPr>
                <w:rFonts w:ascii="Arial" w:hAnsi="Arial" w:cs="Arial"/>
                <w:lang w:val="en-US"/>
              </w:rPr>
            </w:pPr>
            <w:r w:rsidRPr="00DD323C">
              <w:rPr>
                <w:rFonts w:ascii="Arial" w:hAnsi="Arial" w:cs="Arial"/>
                <w:lang w:val="en-US"/>
              </w:rPr>
              <w:t>Internal</w:t>
            </w:r>
          </w:p>
        </w:tc>
      </w:tr>
      <w:tr w:rsidR="00831486" w:rsidRPr="006D2395" w14:paraId="2B7CCAB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0BB8810" w14:textId="77777777" w:rsidR="00831486" w:rsidRDefault="00831486" w:rsidP="00831486">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355F7E4B" w14:textId="2A3F82A4" w:rsidR="00831486" w:rsidRPr="007D4EB1" w:rsidRDefault="00831486" w:rsidP="00831486">
            <w:pPr>
              <w:pStyle w:val="TableText0"/>
              <w:keepNext/>
              <w:keepLines/>
              <w:rPr>
                <w:rFonts w:ascii="Arial" w:hAnsi="Arial" w:cs="Arial"/>
                <w:lang w:val="en-US"/>
              </w:rPr>
            </w:pPr>
            <w:r w:rsidRPr="00DD323C">
              <w:rPr>
                <w:rFonts w:ascii="Arial" w:hAnsi="Arial" w:cs="Arial"/>
                <w:lang w:val="en-US"/>
              </w:rPr>
              <w:t>Outbound</w:t>
            </w:r>
          </w:p>
        </w:tc>
      </w:tr>
      <w:tr w:rsidR="00831486" w:rsidRPr="00A540D4" w14:paraId="74A8799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D7A31D9" w14:textId="77777777" w:rsidR="00831486" w:rsidRDefault="00831486" w:rsidP="00831486">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3D74616" w14:textId="4A1803DC" w:rsidR="00831486" w:rsidRPr="007D4EB1" w:rsidRDefault="00831486" w:rsidP="00831486">
            <w:pPr>
              <w:pStyle w:val="TableText0"/>
              <w:keepNext/>
              <w:keepLines/>
              <w:rPr>
                <w:rFonts w:ascii="Arial" w:hAnsi="Arial" w:cs="Arial"/>
                <w:lang w:val="en-US"/>
              </w:rPr>
            </w:pPr>
            <w:r w:rsidRPr="00DD323C">
              <w:rPr>
                <w:rFonts w:ascii="Arial" w:hAnsi="Arial" w:cs="Arial"/>
                <w:lang w:val="en-US"/>
              </w:rPr>
              <w:t>No, via SI</w:t>
            </w:r>
            <w:r>
              <w:rPr>
                <w:rFonts w:ascii="Arial" w:hAnsi="Arial" w:cs="Arial"/>
                <w:lang w:val="en-US"/>
              </w:rPr>
              <w:t xml:space="preserve"> File-Transfer</w:t>
            </w:r>
          </w:p>
        </w:tc>
      </w:tr>
      <w:tr w:rsidR="00831486" w:rsidRPr="00B931BB" w14:paraId="232FDFD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E4E1150" w14:textId="77777777" w:rsidR="00831486" w:rsidRDefault="00831486" w:rsidP="00831486">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3FB1A62" w14:textId="1F144948" w:rsidR="00831486" w:rsidRPr="007D4EB1" w:rsidRDefault="00831486" w:rsidP="00831486">
            <w:pPr>
              <w:pStyle w:val="TableText0"/>
              <w:keepNext/>
              <w:keepLines/>
              <w:rPr>
                <w:rFonts w:ascii="Arial" w:hAnsi="Arial" w:cs="Arial"/>
                <w:lang w:val="en-US"/>
              </w:rPr>
            </w:pPr>
            <w:r w:rsidRPr="00DD323C">
              <w:rPr>
                <w:rFonts w:ascii="Arial" w:hAnsi="Arial" w:cs="Arial"/>
              </w:rPr>
              <w:t>Role Based Access, Secure transport</w:t>
            </w:r>
          </w:p>
        </w:tc>
      </w:tr>
      <w:tr w:rsidR="00831486" w:rsidRPr="005220F1" w14:paraId="4EFD224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EAC1F50" w14:textId="77777777" w:rsidR="00831486" w:rsidRPr="00B81AA8" w:rsidRDefault="00831486" w:rsidP="00831486">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C3A2DD6" w14:textId="4A8EAA2C" w:rsidR="00831486" w:rsidRPr="007D4EB1" w:rsidRDefault="00831486" w:rsidP="00831486">
            <w:pPr>
              <w:pStyle w:val="TableText0"/>
              <w:keepNext/>
              <w:keepLines/>
              <w:rPr>
                <w:rFonts w:ascii="Arial" w:hAnsi="Arial" w:cs="Arial"/>
                <w:lang w:val="en-US"/>
              </w:rPr>
            </w:pPr>
            <w:r w:rsidRPr="00DD323C">
              <w:rPr>
                <w:rFonts w:ascii="Arial" w:hAnsi="Arial" w:cs="Arial"/>
              </w:rPr>
              <w:t>1</w:t>
            </w:r>
          </w:p>
        </w:tc>
      </w:tr>
      <w:tr w:rsidR="00831486" w:rsidRPr="00B81AA8" w14:paraId="5AFB7DA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0185508" w14:textId="77777777" w:rsidR="00831486" w:rsidRPr="00B81AA8" w:rsidRDefault="00831486" w:rsidP="00831486">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2082F4F1" w14:textId="0A3F9808" w:rsidR="00831486" w:rsidRPr="007D4EB1" w:rsidRDefault="00831486" w:rsidP="00831486">
            <w:pPr>
              <w:pStyle w:val="TableText0"/>
              <w:keepNext/>
              <w:keepLines/>
              <w:rPr>
                <w:rFonts w:ascii="Arial" w:hAnsi="Arial" w:cs="Arial"/>
              </w:rPr>
            </w:pPr>
            <w:r w:rsidRPr="00DD323C">
              <w:rPr>
                <w:rFonts w:ascii="Arial" w:hAnsi="Arial" w:cs="Arial"/>
              </w:rPr>
              <w:t>Not specified</w:t>
            </w:r>
          </w:p>
        </w:tc>
      </w:tr>
      <w:tr w:rsidR="00831486" w:rsidRPr="00B81AA8" w14:paraId="5491040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D0FF057" w14:textId="77777777" w:rsidR="00831486" w:rsidRPr="00B81AA8" w:rsidRDefault="00831486" w:rsidP="00831486">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67842BCB" w14:textId="6666E7CA" w:rsidR="00831486" w:rsidRPr="007D4EB1" w:rsidRDefault="00831486" w:rsidP="00831486">
            <w:pPr>
              <w:pStyle w:val="TableText0"/>
              <w:keepNext/>
              <w:keepLines/>
              <w:rPr>
                <w:rFonts w:ascii="Arial" w:hAnsi="Arial" w:cs="Arial"/>
              </w:rPr>
            </w:pPr>
            <w:r w:rsidRPr="00DD323C">
              <w:rPr>
                <w:rFonts w:ascii="Arial" w:hAnsi="Arial" w:cs="Arial"/>
              </w:rPr>
              <w:t>1x week</w:t>
            </w:r>
          </w:p>
        </w:tc>
      </w:tr>
      <w:tr w:rsidR="00831486" w:rsidRPr="00B81AA8" w14:paraId="086C77B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5569D9" w14:textId="77777777" w:rsidR="00831486" w:rsidRPr="00B81AA8" w:rsidRDefault="00831486" w:rsidP="00831486">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9CA7EBA" w14:textId="1B1722B5" w:rsidR="00831486" w:rsidRPr="007D4EB1" w:rsidRDefault="00831486" w:rsidP="00831486">
            <w:pPr>
              <w:pStyle w:val="TableText0"/>
              <w:keepNext/>
              <w:keepLines/>
              <w:rPr>
                <w:rFonts w:ascii="Arial" w:hAnsi="Arial" w:cs="Arial"/>
              </w:rPr>
            </w:pPr>
            <w:r w:rsidRPr="00DD323C">
              <w:rPr>
                <w:rFonts w:ascii="Arial" w:hAnsi="Arial" w:cs="Arial"/>
              </w:rPr>
              <w:t>Low</w:t>
            </w:r>
          </w:p>
        </w:tc>
      </w:tr>
    </w:tbl>
    <w:p w14:paraId="3191DE23" w14:textId="434B0144" w:rsidR="00E16E0E" w:rsidRDefault="00E16E0E" w:rsidP="00F92A6F">
      <w:pPr>
        <w:pStyle w:val="BodyText"/>
      </w:pPr>
    </w:p>
    <w:p w14:paraId="50D405BB" w14:textId="6DD4D232" w:rsidR="001A4F41" w:rsidRPr="00000272" w:rsidRDefault="001A4F41" w:rsidP="001A4F41">
      <w:pPr>
        <w:pStyle w:val="Heading5"/>
      </w:pPr>
      <w:r>
        <w:t>SONAR database</w:t>
      </w:r>
    </w:p>
    <w:tbl>
      <w:tblPr>
        <w:tblW w:w="5544" w:type="pct"/>
        <w:tblLook w:val="0000" w:firstRow="0" w:lastRow="0" w:firstColumn="0" w:lastColumn="0" w:noHBand="0" w:noVBand="0"/>
      </w:tblPr>
      <w:tblGrid>
        <w:gridCol w:w="3104"/>
        <w:gridCol w:w="6871"/>
      </w:tblGrid>
      <w:tr w:rsidR="001A4F41" w:rsidRPr="00A70C13" w14:paraId="1388009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0ECB364" w14:textId="77777777" w:rsidR="001A4F41" w:rsidRPr="00DD323C" w:rsidRDefault="001A4F41"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3AB0913" w14:textId="77777777" w:rsidR="001A4F41" w:rsidRPr="00A70C13" w:rsidRDefault="001A4F41" w:rsidP="00D46FA4">
            <w:pPr>
              <w:pStyle w:val="TableText0"/>
              <w:keepNext/>
              <w:keepLines/>
              <w:rPr>
                <w:rFonts w:ascii="Arial" w:hAnsi="Arial" w:cs="Arial"/>
                <w:lang w:val="en-US"/>
              </w:rPr>
            </w:pPr>
            <w:r>
              <w:rPr>
                <w:rFonts w:ascii="Arial" w:hAnsi="Arial" w:cs="Arial"/>
                <w:lang w:val="en-US"/>
              </w:rPr>
              <w:t>Active DataGuard connection to the logical standby</w:t>
            </w:r>
          </w:p>
        </w:tc>
      </w:tr>
      <w:tr w:rsidR="001A4F41" w:rsidRPr="00712180" w14:paraId="10287A3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38B366F" w14:textId="77777777" w:rsidR="001A4F41" w:rsidRPr="00DD323C" w:rsidRDefault="001A4F41"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6EB42626" w14:textId="77777777" w:rsidR="001A4F41" w:rsidRPr="00014606" w:rsidRDefault="001A4F41" w:rsidP="00D46FA4">
            <w:pPr>
              <w:pStyle w:val="TableText0"/>
              <w:keepNext/>
              <w:keepLines/>
              <w:rPr>
                <w:rFonts w:ascii="Arial" w:hAnsi="Arial" w:cs="Arial"/>
                <w:lang w:val="en-US"/>
              </w:rPr>
            </w:pPr>
            <w:r>
              <w:rPr>
                <w:rFonts w:ascii="Arial" w:hAnsi="Arial" w:cs="Arial"/>
                <w:lang w:val="en-US"/>
              </w:rPr>
              <w:t>jdbc (1521)</w:t>
            </w:r>
          </w:p>
        </w:tc>
      </w:tr>
      <w:tr w:rsidR="001A4F41" w:rsidRPr="00712180" w14:paraId="4337FFF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BE64881" w14:textId="77777777" w:rsidR="001A4F41" w:rsidRPr="00DD323C" w:rsidRDefault="001A4F41"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4C786E9B" w14:textId="77777777" w:rsidR="001A4F41" w:rsidRPr="00014606" w:rsidRDefault="001A4F41" w:rsidP="00D46FA4">
            <w:pPr>
              <w:pStyle w:val="TableText0"/>
              <w:keepNext/>
              <w:keepLines/>
              <w:rPr>
                <w:rFonts w:ascii="Arial" w:hAnsi="Arial" w:cs="Arial"/>
                <w:lang w:val="en-US"/>
              </w:rPr>
            </w:pPr>
            <w:r w:rsidRPr="00014606">
              <w:rPr>
                <w:rFonts w:ascii="Arial" w:hAnsi="Arial" w:cs="Arial"/>
                <w:lang w:val="en-US"/>
              </w:rPr>
              <w:t>internal</w:t>
            </w:r>
          </w:p>
        </w:tc>
      </w:tr>
      <w:tr w:rsidR="001A4F41" w:rsidRPr="006D2395" w14:paraId="52FA82C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6633710" w14:textId="77777777" w:rsidR="001A4F41" w:rsidRPr="00DD323C" w:rsidRDefault="001A4F41"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37445195" w14:textId="5998DEE2" w:rsidR="001A4F41" w:rsidRPr="00014606" w:rsidRDefault="001A4F41" w:rsidP="00D46FA4">
            <w:pPr>
              <w:pStyle w:val="TableText0"/>
              <w:keepNext/>
              <w:keepLines/>
              <w:rPr>
                <w:rFonts w:ascii="Arial" w:hAnsi="Arial" w:cs="Arial"/>
                <w:lang w:val="en-US"/>
              </w:rPr>
            </w:pPr>
            <w:r>
              <w:rPr>
                <w:rFonts w:ascii="Arial" w:hAnsi="Arial" w:cs="Arial"/>
                <w:lang w:val="en-US"/>
              </w:rPr>
              <w:t>in</w:t>
            </w:r>
            <w:r w:rsidRPr="00351D57">
              <w:rPr>
                <w:rFonts w:ascii="Arial" w:hAnsi="Arial" w:cs="Arial"/>
                <w:lang w:val="en-US"/>
              </w:rPr>
              <w:t>bound</w:t>
            </w:r>
          </w:p>
        </w:tc>
      </w:tr>
      <w:tr w:rsidR="001A4F41" w:rsidRPr="00A540D4" w14:paraId="6F42D11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F777789" w14:textId="77777777" w:rsidR="001A4F41" w:rsidRPr="00DD323C" w:rsidRDefault="001A4F41"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5531B6E8" w14:textId="77777777" w:rsidR="001A4F41" w:rsidRPr="00014606" w:rsidRDefault="001A4F41" w:rsidP="00D46FA4">
            <w:pPr>
              <w:pStyle w:val="TableText0"/>
              <w:keepNext/>
              <w:keepLines/>
              <w:rPr>
                <w:rFonts w:ascii="Arial" w:hAnsi="Arial" w:cs="Arial"/>
                <w:lang w:val="en-US"/>
              </w:rPr>
            </w:pPr>
            <w:r w:rsidRPr="00014606">
              <w:rPr>
                <w:rFonts w:ascii="Arial" w:hAnsi="Arial" w:cs="Arial"/>
                <w:lang w:val="en-US"/>
              </w:rPr>
              <w:t>yes</w:t>
            </w:r>
          </w:p>
        </w:tc>
      </w:tr>
      <w:tr w:rsidR="001A4F41" w:rsidRPr="00B931BB" w14:paraId="427D98C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15C9EB8" w14:textId="77777777" w:rsidR="001A4F41" w:rsidRPr="00DD323C" w:rsidRDefault="001A4F41"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0941F5C1" w14:textId="77777777" w:rsidR="001A4F41" w:rsidRPr="00014606" w:rsidRDefault="001A4F41" w:rsidP="00D46FA4">
            <w:pPr>
              <w:pStyle w:val="TableText0"/>
              <w:keepNext/>
              <w:keepLines/>
              <w:rPr>
                <w:rFonts w:ascii="Arial" w:hAnsi="Arial" w:cs="Arial"/>
                <w:lang w:val="en-US"/>
              </w:rPr>
            </w:pPr>
            <w:r w:rsidRPr="00014606">
              <w:rPr>
                <w:rFonts w:ascii="Arial" w:hAnsi="Arial" w:cs="Arial"/>
              </w:rPr>
              <w:t>Not specified</w:t>
            </w:r>
          </w:p>
        </w:tc>
      </w:tr>
      <w:tr w:rsidR="001A4F41" w:rsidRPr="005220F1" w14:paraId="618BC17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75B9FFA" w14:textId="77777777" w:rsidR="001A4F41" w:rsidRPr="00DD323C" w:rsidRDefault="001A4F41"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411519CE" w14:textId="77777777" w:rsidR="001A4F41" w:rsidRPr="00014606" w:rsidRDefault="001A4F41" w:rsidP="00D46FA4">
            <w:pPr>
              <w:pStyle w:val="TableText0"/>
              <w:keepNext/>
              <w:keepLines/>
              <w:rPr>
                <w:rFonts w:ascii="Arial" w:hAnsi="Arial" w:cs="Arial"/>
                <w:lang w:val="en-US"/>
              </w:rPr>
            </w:pPr>
            <w:r w:rsidRPr="00014606">
              <w:rPr>
                <w:rFonts w:ascii="Arial" w:hAnsi="Arial" w:cs="Arial"/>
              </w:rPr>
              <w:t>Not specified</w:t>
            </w:r>
          </w:p>
        </w:tc>
      </w:tr>
      <w:tr w:rsidR="001A4F41" w:rsidRPr="00B81AA8" w14:paraId="7E9756E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989AC99" w14:textId="77777777" w:rsidR="001A4F41" w:rsidRPr="00DD323C" w:rsidRDefault="001A4F41"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41AF5687" w14:textId="77777777" w:rsidR="001A4F41" w:rsidRPr="00014606" w:rsidRDefault="001A4F41" w:rsidP="00D46FA4">
            <w:pPr>
              <w:pStyle w:val="TableText0"/>
              <w:keepNext/>
              <w:keepLines/>
              <w:rPr>
                <w:rFonts w:ascii="Arial" w:hAnsi="Arial" w:cs="Arial"/>
              </w:rPr>
            </w:pPr>
            <w:r w:rsidRPr="00014606">
              <w:rPr>
                <w:rFonts w:ascii="Arial" w:hAnsi="Arial" w:cs="Arial"/>
              </w:rPr>
              <w:t>Not specified</w:t>
            </w:r>
          </w:p>
        </w:tc>
      </w:tr>
      <w:tr w:rsidR="001A4F41" w:rsidRPr="00B81AA8" w14:paraId="224154F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EEEB2CB" w14:textId="77777777" w:rsidR="001A4F41" w:rsidRPr="00DD323C" w:rsidRDefault="001A4F41"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764DD069" w14:textId="77777777" w:rsidR="001A4F41" w:rsidRPr="00014606" w:rsidRDefault="001A4F41" w:rsidP="00D46FA4">
            <w:pPr>
              <w:pStyle w:val="TableText0"/>
              <w:keepNext/>
              <w:keepLines/>
              <w:rPr>
                <w:rFonts w:ascii="Arial" w:hAnsi="Arial" w:cs="Arial"/>
              </w:rPr>
            </w:pPr>
            <w:r w:rsidRPr="00014606">
              <w:rPr>
                <w:rFonts w:ascii="Arial" w:hAnsi="Arial" w:cs="Arial"/>
              </w:rPr>
              <w:t>Not specified</w:t>
            </w:r>
          </w:p>
        </w:tc>
      </w:tr>
      <w:tr w:rsidR="001A4F41" w:rsidRPr="00B81AA8" w14:paraId="76491C6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F655548" w14:textId="77777777" w:rsidR="001A4F41" w:rsidRPr="00DD323C" w:rsidRDefault="001A4F41"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D8584EC" w14:textId="77777777" w:rsidR="001A4F41" w:rsidRPr="00014606" w:rsidRDefault="001A4F41" w:rsidP="00D46FA4">
            <w:pPr>
              <w:pStyle w:val="TableText0"/>
              <w:keepNext/>
              <w:keepLines/>
              <w:rPr>
                <w:rFonts w:ascii="Arial" w:hAnsi="Arial" w:cs="Arial"/>
              </w:rPr>
            </w:pPr>
            <w:r w:rsidRPr="00014606">
              <w:rPr>
                <w:rFonts w:ascii="Arial" w:hAnsi="Arial" w:cs="Arial"/>
              </w:rPr>
              <w:t>Not specified</w:t>
            </w:r>
          </w:p>
        </w:tc>
      </w:tr>
    </w:tbl>
    <w:p w14:paraId="2F7C5BA1" w14:textId="589FAF9F" w:rsidR="001A4F41" w:rsidRDefault="001A4F41" w:rsidP="00F92A6F">
      <w:pPr>
        <w:pStyle w:val="BodyText"/>
      </w:pPr>
    </w:p>
    <w:p w14:paraId="7553331F" w14:textId="3866A760" w:rsidR="00BC2869" w:rsidRPr="00000272" w:rsidRDefault="00BC2869" w:rsidP="00BC2869">
      <w:pPr>
        <w:pStyle w:val="Heading5"/>
      </w:pPr>
      <w:r>
        <w:t xml:space="preserve">KOA </w:t>
      </w:r>
      <w:proofErr w:type="spellStart"/>
      <w:r>
        <w:t>voorzieningen</w:t>
      </w:r>
      <w:proofErr w:type="spellEnd"/>
    </w:p>
    <w:tbl>
      <w:tblPr>
        <w:tblW w:w="5544" w:type="pct"/>
        <w:tblLook w:val="0000" w:firstRow="0" w:lastRow="0" w:firstColumn="0" w:lastColumn="0" w:noHBand="0" w:noVBand="0"/>
      </w:tblPr>
      <w:tblGrid>
        <w:gridCol w:w="3104"/>
        <w:gridCol w:w="6871"/>
      </w:tblGrid>
      <w:tr w:rsidR="00BC2869" w:rsidRPr="00A70C13" w14:paraId="734AFC4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3DD1E28" w14:textId="77777777" w:rsidR="00BC2869" w:rsidRPr="00DD323C" w:rsidRDefault="00BC2869"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24DAA725" w14:textId="602F1FCC" w:rsidR="00BC2869" w:rsidRPr="00A70C13" w:rsidRDefault="00BC2869" w:rsidP="00240C58">
            <w:pPr>
              <w:pStyle w:val="TableText0"/>
              <w:keepNext/>
              <w:keepLines/>
              <w:rPr>
                <w:rFonts w:ascii="Arial" w:hAnsi="Arial" w:cs="Arial"/>
                <w:lang w:val="en-US"/>
              </w:rPr>
            </w:pPr>
            <w:r>
              <w:rPr>
                <w:rFonts w:ascii="Arial" w:hAnsi="Arial" w:cs="Arial"/>
                <w:lang w:val="en-US"/>
              </w:rPr>
              <w:t xml:space="preserve">KOA </w:t>
            </w:r>
            <w:proofErr w:type="spellStart"/>
            <w:r>
              <w:rPr>
                <w:rFonts w:ascii="Arial" w:hAnsi="Arial" w:cs="Arial"/>
                <w:lang w:val="en-US"/>
              </w:rPr>
              <w:t>voorzieningen</w:t>
            </w:r>
            <w:proofErr w:type="spellEnd"/>
            <w:r>
              <w:rPr>
                <w:rFonts w:ascii="Arial" w:hAnsi="Arial" w:cs="Arial"/>
                <w:lang w:val="en-US"/>
              </w:rPr>
              <w:t xml:space="preserve"> DB connection to the logical standby</w:t>
            </w:r>
          </w:p>
        </w:tc>
      </w:tr>
      <w:tr w:rsidR="00BC2869" w:rsidRPr="00712180" w14:paraId="162006B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EBCEE5C" w14:textId="77777777" w:rsidR="00BC2869" w:rsidRPr="00DD323C" w:rsidRDefault="00BC2869"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1110CAC" w14:textId="77777777" w:rsidR="00BC2869" w:rsidRPr="00014606" w:rsidRDefault="00BC2869" w:rsidP="00240C58">
            <w:pPr>
              <w:pStyle w:val="TableText0"/>
              <w:keepNext/>
              <w:keepLines/>
              <w:rPr>
                <w:rFonts w:ascii="Arial" w:hAnsi="Arial" w:cs="Arial"/>
                <w:lang w:val="en-US"/>
              </w:rPr>
            </w:pPr>
            <w:r>
              <w:rPr>
                <w:rFonts w:ascii="Arial" w:hAnsi="Arial" w:cs="Arial"/>
                <w:lang w:val="en-US"/>
              </w:rPr>
              <w:t>jdbc (1521)</w:t>
            </w:r>
          </w:p>
        </w:tc>
      </w:tr>
      <w:tr w:rsidR="00BC2869" w:rsidRPr="00712180" w14:paraId="68C68D67"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5AF5BD9" w14:textId="77777777" w:rsidR="00BC2869" w:rsidRPr="00DD323C" w:rsidRDefault="00BC2869"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13636FD9" w14:textId="77777777" w:rsidR="00BC2869" w:rsidRPr="00014606" w:rsidRDefault="00BC2869" w:rsidP="00240C58">
            <w:pPr>
              <w:pStyle w:val="TableText0"/>
              <w:keepNext/>
              <w:keepLines/>
              <w:rPr>
                <w:rFonts w:ascii="Arial" w:hAnsi="Arial" w:cs="Arial"/>
                <w:lang w:val="en-US"/>
              </w:rPr>
            </w:pPr>
            <w:r w:rsidRPr="00014606">
              <w:rPr>
                <w:rFonts w:ascii="Arial" w:hAnsi="Arial" w:cs="Arial"/>
                <w:lang w:val="en-US"/>
              </w:rPr>
              <w:t>internal</w:t>
            </w:r>
          </w:p>
        </w:tc>
      </w:tr>
      <w:tr w:rsidR="00BC2869" w:rsidRPr="006D2395" w14:paraId="615971D2"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42BA3C1" w14:textId="77777777" w:rsidR="00BC2869" w:rsidRPr="00DD323C" w:rsidRDefault="00BC2869"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3935D5D7" w14:textId="77777777" w:rsidR="00BC2869" w:rsidRPr="00014606" w:rsidRDefault="00BC2869" w:rsidP="00240C58">
            <w:pPr>
              <w:pStyle w:val="TableText0"/>
              <w:keepNext/>
              <w:keepLines/>
              <w:rPr>
                <w:rFonts w:ascii="Arial" w:hAnsi="Arial" w:cs="Arial"/>
                <w:lang w:val="en-US"/>
              </w:rPr>
            </w:pPr>
            <w:r>
              <w:rPr>
                <w:rFonts w:ascii="Arial" w:hAnsi="Arial" w:cs="Arial"/>
                <w:lang w:val="en-US"/>
              </w:rPr>
              <w:t>in</w:t>
            </w:r>
            <w:r w:rsidRPr="00351D57">
              <w:rPr>
                <w:rFonts w:ascii="Arial" w:hAnsi="Arial" w:cs="Arial"/>
                <w:lang w:val="en-US"/>
              </w:rPr>
              <w:t>bound</w:t>
            </w:r>
          </w:p>
        </w:tc>
      </w:tr>
      <w:tr w:rsidR="00BC2869" w:rsidRPr="00A540D4" w14:paraId="02B6D74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F706187" w14:textId="77777777" w:rsidR="00BC2869" w:rsidRPr="00DD323C" w:rsidRDefault="00BC2869"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555A4285" w14:textId="77777777" w:rsidR="00BC2869" w:rsidRPr="00014606" w:rsidRDefault="00BC2869" w:rsidP="00240C58">
            <w:pPr>
              <w:pStyle w:val="TableText0"/>
              <w:keepNext/>
              <w:keepLines/>
              <w:rPr>
                <w:rFonts w:ascii="Arial" w:hAnsi="Arial" w:cs="Arial"/>
                <w:lang w:val="en-US"/>
              </w:rPr>
            </w:pPr>
            <w:r w:rsidRPr="00014606">
              <w:rPr>
                <w:rFonts w:ascii="Arial" w:hAnsi="Arial" w:cs="Arial"/>
                <w:lang w:val="en-US"/>
              </w:rPr>
              <w:t>yes</w:t>
            </w:r>
          </w:p>
        </w:tc>
      </w:tr>
      <w:tr w:rsidR="00BC2869" w:rsidRPr="00B931BB" w14:paraId="3476B69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B6DE5BC" w14:textId="77777777" w:rsidR="00BC2869" w:rsidRPr="00DD323C" w:rsidRDefault="00BC2869"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02132B74" w14:textId="77777777" w:rsidR="00BC2869" w:rsidRPr="00014606" w:rsidRDefault="00BC2869" w:rsidP="00240C58">
            <w:pPr>
              <w:pStyle w:val="TableText0"/>
              <w:keepNext/>
              <w:keepLines/>
              <w:rPr>
                <w:rFonts w:ascii="Arial" w:hAnsi="Arial" w:cs="Arial"/>
                <w:lang w:val="en-US"/>
              </w:rPr>
            </w:pPr>
            <w:r w:rsidRPr="00014606">
              <w:rPr>
                <w:rFonts w:ascii="Arial" w:hAnsi="Arial" w:cs="Arial"/>
              </w:rPr>
              <w:t>Not specified</w:t>
            </w:r>
          </w:p>
        </w:tc>
      </w:tr>
      <w:tr w:rsidR="00BC2869" w:rsidRPr="005220F1" w14:paraId="3906D04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9469FB6" w14:textId="77777777" w:rsidR="00BC2869" w:rsidRPr="00DD323C" w:rsidRDefault="00BC2869"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569DB17" w14:textId="77777777" w:rsidR="00BC2869" w:rsidRPr="00014606" w:rsidRDefault="00BC2869" w:rsidP="00240C58">
            <w:pPr>
              <w:pStyle w:val="TableText0"/>
              <w:keepNext/>
              <w:keepLines/>
              <w:rPr>
                <w:rFonts w:ascii="Arial" w:hAnsi="Arial" w:cs="Arial"/>
                <w:lang w:val="en-US"/>
              </w:rPr>
            </w:pPr>
            <w:r w:rsidRPr="00014606">
              <w:rPr>
                <w:rFonts w:ascii="Arial" w:hAnsi="Arial" w:cs="Arial"/>
              </w:rPr>
              <w:t>Not specified</w:t>
            </w:r>
          </w:p>
        </w:tc>
      </w:tr>
      <w:tr w:rsidR="00BC2869" w:rsidRPr="00B81AA8" w14:paraId="6F3ED5F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57031B7" w14:textId="77777777" w:rsidR="00BC2869" w:rsidRPr="00DD323C" w:rsidRDefault="00BC2869"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4C302D18" w14:textId="77777777" w:rsidR="00BC2869" w:rsidRPr="00014606" w:rsidRDefault="00BC2869" w:rsidP="00240C58">
            <w:pPr>
              <w:pStyle w:val="TableText0"/>
              <w:keepNext/>
              <w:keepLines/>
              <w:rPr>
                <w:rFonts w:ascii="Arial" w:hAnsi="Arial" w:cs="Arial"/>
              </w:rPr>
            </w:pPr>
            <w:r w:rsidRPr="00014606">
              <w:rPr>
                <w:rFonts w:ascii="Arial" w:hAnsi="Arial" w:cs="Arial"/>
              </w:rPr>
              <w:t>Not specified</w:t>
            </w:r>
          </w:p>
        </w:tc>
      </w:tr>
      <w:tr w:rsidR="00BC2869" w:rsidRPr="00B81AA8" w14:paraId="56BE5972"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8A38CA5" w14:textId="77777777" w:rsidR="00BC2869" w:rsidRPr="00DD323C" w:rsidRDefault="00BC2869"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15577208" w14:textId="77777777" w:rsidR="00BC2869" w:rsidRPr="00014606" w:rsidRDefault="00BC2869" w:rsidP="00240C58">
            <w:pPr>
              <w:pStyle w:val="TableText0"/>
              <w:keepNext/>
              <w:keepLines/>
              <w:rPr>
                <w:rFonts w:ascii="Arial" w:hAnsi="Arial" w:cs="Arial"/>
              </w:rPr>
            </w:pPr>
            <w:r w:rsidRPr="00014606">
              <w:rPr>
                <w:rFonts w:ascii="Arial" w:hAnsi="Arial" w:cs="Arial"/>
              </w:rPr>
              <w:t>Not specified</w:t>
            </w:r>
          </w:p>
        </w:tc>
      </w:tr>
      <w:tr w:rsidR="00BC2869" w:rsidRPr="00B81AA8" w14:paraId="1E89460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F7A61A0" w14:textId="77777777" w:rsidR="00BC2869" w:rsidRPr="00DD323C" w:rsidRDefault="00BC2869"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75001096" w14:textId="77777777" w:rsidR="00BC2869" w:rsidRPr="00014606" w:rsidRDefault="00BC2869" w:rsidP="00240C58">
            <w:pPr>
              <w:pStyle w:val="TableText0"/>
              <w:keepNext/>
              <w:keepLines/>
              <w:rPr>
                <w:rFonts w:ascii="Arial" w:hAnsi="Arial" w:cs="Arial"/>
              </w:rPr>
            </w:pPr>
            <w:r w:rsidRPr="00014606">
              <w:rPr>
                <w:rFonts w:ascii="Arial" w:hAnsi="Arial" w:cs="Arial"/>
              </w:rPr>
              <w:t>Not specified</w:t>
            </w:r>
          </w:p>
        </w:tc>
      </w:tr>
    </w:tbl>
    <w:p w14:paraId="01214B52" w14:textId="77777777" w:rsidR="00BC2869" w:rsidRDefault="00BC2869" w:rsidP="00F92A6F">
      <w:pPr>
        <w:pStyle w:val="BodyText"/>
      </w:pPr>
    </w:p>
    <w:p w14:paraId="3EA07100" w14:textId="3A13ABBC" w:rsidR="00780B76" w:rsidRPr="00000272" w:rsidRDefault="00780B76" w:rsidP="00780B76">
      <w:pPr>
        <w:pStyle w:val="Heading5"/>
      </w:pPr>
      <w:r>
        <w:lastRenderedPageBreak/>
        <w:t>Elise</w:t>
      </w:r>
    </w:p>
    <w:tbl>
      <w:tblPr>
        <w:tblW w:w="5544" w:type="pct"/>
        <w:tblLook w:val="0000" w:firstRow="0" w:lastRow="0" w:firstColumn="0" w:lastColumn="0" w:noHBand="0" w:noVBand="0"/>
      </w:tblPr>
      <w:tblGrid>
        <w:gridCol w:w="3104"/>
        <w:gridCol w:w="6871"/>
      </w:tblGrid>
      <w:tr w:rsidR="00780B76" w:rsidRPr="00A70C13" w14:paraId="1806CA2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C1BECAF"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653CDB1" w14:textId="276E6506" w:rsidR="00780B76" w:rsidRPr="00A70C13" w:rsidRDefault="00B21BA0" w:rsidP="00D46FA4">
            <w:pPr>
              <w:pStyle w:val="TableText0"/>
              <w:keepNext/>
              <w:keepLines/>
              <w:rPr>
                <w:rFonts w:ascii="Arial" w:hAnsi="Arial" w:cs="Arial"/>
                <w:lang w:val="en-US"/>
              </w:rPr>
            </w:pPr>
            <w:r>
              <w:rPr>
                <w:rFonts w:ascii="Arial" w:hAnsi="Arial" w:cs="Arial"/>
                <w:lang w:val="en-US"/>
              </w:rPr>
              <w:t>Elise DB</w:t>
            </w:r>
            <w:r w:rsidR="00780B76">
              <w:rPr>
                <w:rFonts w:ascii="Arial" w:hAnsi="Arial" w:cs="Arial"/>
                <w:lang w:val="en-US"/>
              </w:rPr>
              <w:t xml:space="preserve"> connection to the logical standby</w:t>
            </w:r>
          </w:p>
        </w:tc>
      </w:tr>
      <w:tr w:rsidR="00780B76" w:rsidRPr="00712180" w14:paraId="3D00F0C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786259D" w14:textId="77777777" w:rsidR="00780B76" w:rsidRPr="00DD323C" w:rsidRDefault="00780B76"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05DE402" w14:textId="77777777" w:rsidR="00780B76" w:rsidRPr="00014606" w:rsidRDefault="00780B76" w:rsidP="00D46FA4">
            <w:pPr>
              <w:pStyle w:val="TableText0"/>
              <w:keepNext/>
              <w:keepLines/>
              <w:rPr>
                <w:rFonts w:ascii="Arial" w:hAnsi="Arial" w:cs="Arial"/>
                <w:lang w:val="en-US"/>
              </w:rPr>
            </w:pPr>
            <w:r>
              <w:rPr>
                <w:rFonts w:ascii="Arial" w:hAnsi="Arial" w:cs="Arial"/>
                <w:lang w:val="en-US"/>
              </w:rPr>
              <w:t>jdbc (1521)</w:t>
            </w:r>
          </w:p>
        </w:tc>
      </w:tr>
      <w:tr w:rsidR="00780B76" w:rsidRPr="00712180" w14:paraId="6C695DD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820CF4A" w14:textId="77777777" w:rsidR="00780B76" w:rsidRPr="00DD323C" w:rsidRDefault="00780B76"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4DBD260B" w14:textId="77777777" w:rsidR="00780B76" w:rsidRPr="00014606" w:rsidRDefault="00780B76" w:rsidP="00D46FA4">
            <w:pPr>
              <w:pStyle w:val="TableText0"/>
              <w:keepNext/>
              <w:keepLines/>
              <w:rPr>
                <w:rFonts w:ascii="Arial" w:hAnsi="Arial" w:cs="Arial"/>
                <w:lang w:val="en-US"/>
              </w:rPr>
            </w:pPr>
            <w:r w:rsidRPr="00014606">
              <w:rPr>
                <w:rFonts w:ascii="Arial" w:hAnsi="Arial" w:cs="Arial"/>
                <w:lang w:val="en-US"/>
              </w:rPr>
              <w:t>internal</w:t>
            </w:r>
          </w:p>
        </w:tc>
      </w:tr>
      <w:tr w:rsidR="00780B76" w:rsidRPr="006D2395" w14:paraId="2A37FC2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14300BE" w14:textId="77777777" w:rsidR="00780B76" w:rsidRPr="00DD323C" w:rsidRDefault="00780B76"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2802C80" w14:textId="77777777" w:rsidR="00780B76" w:rsidRPr="00014606" w:rsidRDefault="00780B76" w:rsidP="00D46FA4">
            <w:pPr>
              <w:pStyle w:val="TableText0"/>
              <w:keepNext/>
              <w:keepLines/>
              <w:rPr>
                <w:rFonts w:ascii="Arial" w:hAnsi="Arial" w:cs="Arial"/>
                <w:lang w:val="en-US"/>
              </w:rPr>
            </w:pPr>
            <w:r>
              <w:rPr>
                <w:rFonts w:ascii="Arial" w:hAnsi="Arial" w:cs="Arial"/>
                <w:lang w:val="en-US"/>
              </w:rPr>
              <w:t>in</w:t>
            </w:r>
            <w:r w:rsidRPr="00351D57">
              <w:rPr>
                <w:rFonts w:ascii="Arial" w:hAnsi="Arial" w:cs="Arial"/>
                <w:lang w:val="en-US"/>
              </w:rPr>
              <w:t>bound</w:t>
            </w:r>
          </w:p>
        </w:tc>
      </w:tr>
      <w:tr w:rsidR="00780B76" w:rsidRPr="00A540D4" w14:paraId="2CE0233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0D1FD60" w14:textId="77777777" w:rsidR="00780B76" w:rsidRPr="00DD323C" w:rsidRDefault="00780B76"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52F21A19" w14:textId="77777777" w:rsidR="00780B76" w:rsidRPr="00014606" w:rsidRDefault="00780B76" w:rsidP="00D46FA4">
            <w:pPr>
              <w:pStyle w:val="TableText0"/>
              <w:keepNext/>
              <w:keepLines/>
              <w:rPr>
                <w:rFonts w:ascii="Arial" w:hAnsi="Arial" w:cs="Arial"/>
                <w:lang w:val="en-US"/>
              </w:rPr>
            </w:pPr>
            <w:r w:rsidRPr="00014606">
              <w:rPr>
                <w:rFonts w:ascii="Arial" w:hAnsi="Arial" w:cs="Arial"/>
                <w:lang w:val="en-US"/>
              </w:rPr>
              <w:t>yes</w:t>
            </w:r>
          </w:p>
        </w:tc>
      </w:tr>
      <w:tr w:rsidR="00780B76" w:rsidRPr="00B931BB" w14:paraId="7C2F53E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DB32782" w14:textId="77777777" w:rsidR="00780B76" w:rsidRPr="00DD323C" w:rsidRDefault="00780B76"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4CFF60BF" w14:textId="77777777" w:rsidR="00780B76" w:rsidRPr="00014606" w:rsidRDefault="00780B76" w:rsidP="00D46FA4">
            <w:pPr>
              <w:pStyle w:val="TableText0"/>
              <w:keepNext/>
              <w:keepLines/>
              <w:rPr>
                <w:rFonts w:ascii="Arial" w:hAnsi="Arial" w:cs="Arial"/>
                <w:lang w:val="en-US"/>
              </w:rPr>
            </w:pPr>
            <w:r w:rsidRPr="00014606">
              <w:rPr>
                <w:rFonts w:ascii="Arial" w:hAnsi="Arial" w:cs="Arial"/>
              </w:rPr>
              <w:t>Not specified</w:t>
            </w:r>
          </w:p>
        </w:tc>
      </w:tr>
      <w:tr w:rsidR="00780B76" w:rsidRPr="005220F1" w14:paraId="1975EB3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EB2C0ED"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6AA00F40" w14:textId="77777777" w:rsidR="00780B76" w:rsidRPr="00014606" w:rsidRDefault="00780B76" w:rsidP="00D46FA4">
            <w:pPr>
              <w:pStyle w:val="TableText0"/>
              <w:keepNext/>
              <w:keepLines/>
              <w:rPr>
                <w:rFonts w:ascii="Arial" w:hAnsi="Arial" w:cs="Arial"/>
                <w:lang w:val="en-US"/>
              </w:rPr>
            </w:pPr>
            <w:r w:rsidRPr="00014606">
              <w:rPr>
                <w:rFonts w:ascii="Arial" w:hAnsi="Arial" w:cs="Arial"/>
              </w:rPr>
              <w:t>Not specified</w:t>
            </w:r>
          </w:p>
        </w:tc>
      </w:tr>
      <w:tr w:rsidR="00780B76" w:rsidRPr="00B81AA8" w14:paraId="3BF36B5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BCD2BBD"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913E98B"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r w:rsidR="00780B76" w:rsidRPr="00B81AA8" w14:paraId="724F4D2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468B289"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3F95D669"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r w:rsidR="00780B76" w:rsidRPr="00B81AA8" w14:paraId="67ED1CF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75027FC"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091AE5C3"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bl>
    <w:p w14:paraId="0E7C1EBF" w14:textId="0EFA3802" w:rsidR="00780B76" w:rsidRDefault="00780B76" w:rsidP="00780B76">
      <w:pPr>
        <w:pStyle w:val="BodyText"/>
      </w:pPr>
    </w:p>
    <w:p w14:paraId="251F7798" w14:textId="4C08312B" w:rsidR="00780B76" w:rsidRPr="00000272" w:rsidRDefault="00780B76" w:rsidP="00780B76">
      <w:pPr>
        <w:pStyle w:val="Heading5"/>
      </w:pPr>
      <w:r>
        <w:t>DWH</w:t>
      </w:r>
    </w:p>
    <w:tbl>
      <w:tblPr>
        <w:tblW w:w="5544" w:type="pct"/>
        <w:tblLook w:val="0000" w:firstRow="0" w:lastRow="0" w:firstColumn="0" w:lastColumn="0" w:noHBand="0" w:noVBand="0"/>
      </w:tblPr>
      <w:tblGrid>
        <w:gridCol w:w="3104"/>
        <w:gridCol w:w="6871"/>
      </w:tblGrid>
      <w:tr w:rsidR="00780B76" w:rsidRPr="00A70C13" w14:paraId="6D08AFC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33BD936"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6A08C208" w14:textId="5EEEE2B7" w:rsidR="00780B76" w:rsidRPr="00A70C13" w:rsidRDefault="00B21BA0" w:rsidP="00D46FA4">
            <w:pPr>
              <w:pStyle w:val="TableText0"/>
              <w:keepNext/>
              <w:keepLines/>
              <w:rPr>
                <w:rFonts w:ascii="Arial" w:hAnsi="Arial" w:cs="Arial"/>
                <w:lang w:val="en-US"/>
              </w:rPr>
            </w:pPr>
            <w:r>
              <w:rPr>
                <w:rFonts w:ascii="Arial" w:hAnsi="Arial" w:cs="Arial"/>
                <w:lang w:val="en-US"/>
              </w:rPr>
              <w:t>DWH DB</w:t>
            </w:r>
            <w:r w:rsidR="00780B76">
              <w:rPr>
                <w:rFonts w:ascii="Arial" w:hAnsi="Arial" w:cs="Arial"/>
                <w:lang w:val="en-US"/>
              </w:rPr>
              <w:t xml:space="preserve"> connection to the logical standby</w:t>
            </w:r>
          </w:p>
        </w:tc>
      </w:tr>
      <w:tr w:rsidR="00780B76" w:rsidRPr="00712180" w14:paraId="336B843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14D5831" w14:textId="77777777" w:rsidR="00780B76" w:rsidRPr="00DD323C" w:rsidRDefault="00780B76"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0F3D0813" w14:textId="77777777" w:rsidR="00780B76" w:rsidRPr="00014606" w:rsidRDefault="00780B76" w:rsidP="00D46FA4">
            <w:pPr>
              <w:pStyle w:val="TableText0"/>
              <w:keepNext/>
              <w:keepLines/>
              <w:rPr>
                <w:rFonts w:ascii="Arial" w:hAnsi="Arial" w:cs="Arial"/>
                <w:lang w:val="en-US"/>
              </w:rPr>
            </w:pPr>
            <w:r>
              <w:rPr>
                <w:rFonts w:ascii="Arial" w:hAnsi="Arial" w:cs="Arial"/>
                <w:lang w:val="en-US"/>
              </w:rPr>
              <w:t>jdbc (1521)</w:t>
            </w:r>
          </w:p>
        </w:tc>
      </w:tr>
      <w:tr w:rsidR="00780B76" w:rsidRPr="00712180" w14:paraId="1943E27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EBB0F20" w14:textId="77777777" w:rsidR="00780B76" w:rsidRPr="00DD323C" w:rsidRDefault="00780B76"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9400D1D" w14:textId="77777777" w:rsidR="00780B76" w:rsidRPr="00014606" w:rsidRDefault="00780B76" w:rsidP="00D46FA4">
            <w:pPr>
              <w:pStyle w:val="TableText0"/>
              <w:keepNext/>
              <w:keepLines/>
              <w:rPr>
                <w:rFonts w:ascii="Arial" w:hAnsi="Arial" w:cs="Arial"/>
                <w:lang w:val="en-US"/>
              </w:rPr>
            </w:pPr>
            <w:r w:rsidRPr="00014606">
              <w:rPr>
                <w:rFonts w:ascii="Arial" w:hAnsi="Arial" w:cs="Arial"/>
                <w:lang w:val="en-US"/>
              </w:rPr>
              <w:t>internal</w:t>
            </w:r>
          </w:p>
        </w:tc>
      </w:tr>
      <w:tr w:rsidR="00780B76" w:rsidRPr="006D2395" w14:paraId="5C0A8C5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C5382EF" w14:textId="77777777" w:rsidR="00780B76" w:rsidRPr="00DD323C" w:rsidRDefault="00780B76"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0AD30243" w14:textId="77777777" w:rsidR="00780B76" w:rsidRPr="00014606" w:rsidRDefault="00780B76" w:rsidP="00D46FA4">
            <w:pPr>
              <w:pStyle w:val="TableText0"/>
              <w:keepNext/>
              <w:keepLines/>
              <w:rPr>
                <w:rFonts w:ascii="Arial" w:hAnsi="Arial" w:cs="Arial"/>
                <w:lang w:val="en-US"/>
              </w:rPr>
            </w:pPr>
            <w:r>
              <w:rPr>
                <w:rFonts w:ascii="Arial" w:hAnsi="Arial" w:cs="Arial"/>
                <w:lang w:val="en-US"/>
              </w:rPr>
              <w:t>in</w:t>
            </w:r>
            <w:r w:rsidRPr="00351D57">
              <w:rPr>
                <w:rFonts w:ascii="Arial" w:hAnsi="Arial" w:cs="Arial"/>
                <w:lang w:val="en-US"/>
              </w:rPr>
              <w:t>bound</w:t>
            </w:r>
          </w:p>
        </w:tc>
      </w:tr>
      <w:tr w:rsidR="00780B76" w:rsidRPr="00A540D4" w14:paraId="64EDB23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BB6FB2A" w14:textId="77777777" w:rsidR="00780B76" w:rsidRPr="00DD323C" w:rsidRDefault="00780B76"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55CE4303" w14:textId="77777777" w:rsidR="00780B76" w:rsidRPr="00014606" w:rsidRDefault="00780B76" w:rsidP="00D46FA4">
            <w:pPr>
              <w:pStyle w:val="TableText0"/>
              <w:keepNext/>
              <w:keepLines/>
              <w:rPr>
                <w:rFonts w:ascii="Arial" w:hAnsi="Arial" w:cs="Arial"/>
                <w:lang w:val="en-US"/>
              </w:rPr>
            </w:pPr>
            <w:r w:rsidRPr="00014606">
              <w:rPr>
                <w:rFonts w:ascii="Arial" w:hAnsi="Arial" w:cs="Arial"/>
                <w:lang w:val="en-US"/>
              </w:rPr>
              <w:t>yes</w:t>
            </w:r>
          </w:p>
        </w:tc>
      </w:tr>
      <w:tr w:rsidR="00780B76" w:rsidRPr="00B931BB" w14:paraId="31FD35F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DDBBA6F" w14:textId="77777777" w:rsidR="00780B76" w:rsidRPr="00DD323C" w:rsidRDefault="00780B76"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418BF9DC" w14:textId="77777777" w:rsidR="00780B76" w:rsidRPr="00014606" w:rsidRDefault="00780B76" w:rsidP="00D46FA4">
            <w:pPr>
              <w:pStyle w:val="TableText0"/>
              <w:keepNext/>
              <w:keepLines/>
              <w:rPr>
                <w:rFonts w:ascii="Arial" w:hAnsi="Arial" w:cs="Arial"/>
                <w:lang w:val="en-US"/>
              </w:rPr>
            </w:pPr>
            <w:r w:rsidRPr="00014606">
              <w:rPr>
                <w:rFonts w:ascii="Arial" w:hAnsi="Arial" w:cs="Arial"/>
              </w:rPr>
              <w:t>Not specified</w:t>
            </w:r>
          </w:p>
        </w:tc>
      </w:tr>
      <w:tr w:rsidR="00780B76" w:rsidRPr="005220F1" w14:paraId="435AC7F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0C957B"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FCF6B79" w14:textId="77777777" w:rsidR="00780B76" w:rsidRPr="00014606" w:rsidRDefault="00780B76" w:rsidP="00D46FA4">
            <w:pPr>
              <w:pStyle w:val="TableText0"/>
              <w:keepNext/>
              <w:keepLines/>
              <w:rPr>
                <w:rFonts w:ascii="Arial" w:hAnsi="Arial" w:cs="Arial"/>
                <w:lang w:val="en-US"/>
              </w:rPr>
            </w:pPr>
            <w:r w:rsidRPr="00014606">
              <w:rPr>
                <w:rFonts w:ascii="Arial" w:hAnsi="Arial" w:cs="Arial"/>
              </w:rPr>
              <w:t>Not specified</w:t>
            </w:r>
          </w:p>
        </w:tc>
      </w:tr>
      <w:tr w:rsidR="00780B76" w:rsidRPr="00B81AA8" w14:paraId="4C343EB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CB7163F"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6DD207D"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r w:rsidR="00780B76" w:rsidRPr="00B81AA8" w14:paraId="201BBF6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B55D9A1"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778ABA58"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r w:rsidR="00780B76" w:rsidRPr="00B81AA8" w14:paraId="2333A2B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38A8897"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54A6EF35"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bl>
    <w:p w14:paraId="304368FD" w14:textId="7153256C" w:rsidR="00780B76" w:rsidRDefault="00780B76" w:rsidP="00780B76">
      <w:pPr>
        <w:pStyle w:val="BodyText"/>
      </w:pPr>
    </w:p>
    <w:p w14:paraId="3CC16EAF" w14:textId="4421292F" w:rsidR="00780B76" w:rsidRPr="00000272" w:rsidRDefault="00780B76" w:rsidP="00780B76">
      <w:pPr>
        <w:pStyle w:val="Heading5"/>
      </w:pPr>
      <w:r>
        <w:t>OBI</w:t>
      </w:r>
    </w:p>
    <w:tbl>
      <w:tblPr>
        <w:tblW w:w="5544" w:type="pct"/>
        <w:tblLook w:val="0000" w:firstRow="0" w:lastRow="0" w:firstColumn="0" w:lastColumn="0" w:noHBand="0" w:noVBand="0"/>
      </w:tblPr>
      <w:tblGrid>
        <w:gridCol w:w="3104"/>
        <w:gridCol w:w="6871"/>
      </w:tblGrid>
      <w:tr w:rsidR="00780B76" w:rsidRPr="00A70C13" w14:paraId="53DBC94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3BFF8DA"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6BAB5C2" w14:textId="2C7AEAA7" w:rsidR="00780B76" w:rsidRPr="00A70C13" w:rsidRDefault="00B21BA0" w:rsidP="00D46FA4">
            <w:pPr>
              <w:pStyle w:val="TableText0"/>
              <w:keepNext/>
              <w:keepLines/>
              <w:rPr>
                <w:rFonts w:ascii="Arial" w:hAnsi="Arial" w:cs="Arial"/>
                <w:lang w:val="en-US"/>
              </w:rPr>
            </w:pPr>
            <w:r>
              <w:rPr>
                <w:rFonts w:ascii="Arial" w:hAnsi="Arial" w:cs="Arial"/>
                <w:lang w:val="en-US"/>
              </w:rPr>
              <w:t>OBI DB</w:t>
            </w:r>
            <w:r w:rsidR="00780B76">
              <w:rPr>
                <w:rFonts w:ascii="Arial" w:hAnsi="Arial" w:cs="Arial"/>
                <w:lang w:val="en-US"/>
              </w:rPr>
              <w:t xml:space="preserve"> connection to the logical standby</w:t>
            </w:r>
          </w:p>
        </w:tc>
      </w:tr>
      <w:tr w:rsidR="00780B76" w:rsidRPr="00712180" w14:paraId="0CD2C1D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1C4FDDC" w14:textId="77777777" w:rsidR="00780B76" w:rsidRPr="00DD323C" w:rsidRDefault="00780B76"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6D4BB7B0" w14:textId="77777777" w:rsidR="00780B76" w:rsidRPr="00014606" w:rsidRDefault="00780B76" w:rsidP="00D46FA4">
            <w:pPr>
              <w:pStyle w:val="TableText0"/>
              <w:keepNext/>
              <w:keepLines/>
              <w:rPr>
                <w:rFonts w:ascii="Arial" w:hAnsi="Arial" w:cs="Arial"/>
                <w:lang w:val="en-US"/>
              </w:rPr>
            </w:pPr>
            <w:r>
              <w:rPr>
                <w:rFonts w:ascii="Arial" w:hAnsi="Arial" w:cs="Arial"/>
                <w:lang w:val="en-US"/>
              </w:rPr>
              <w:t>jdbc (1521)</w:t>
            </w:r>
          </w:p>
        </w:tc>
      </w:tr>
      <w:tr w:rsidR="00780B76" w:rsidRPr="00712180" w14:paraId="33B028A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C62318A" w14:textId="77777777" w:rsidR="00780B76" w:rsidRPr="00DD323C" w:rsidRDefault="00780B76"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E1340F8" w14:textId="77777777" w:rsidR="00780B76" w:rsidRPr="00014606" w:rsidRDefault="00780B76" w:rsidP="00D46FA4">
            <w:pPr>
              <w:pStyle w:val="TableText0"/>
              <w:keepNext/>
              <w:keepLines/>
              <w:rPr>
                <w:rFonts w:ascii="Arial" w:hAnsi="Arial" w:cs="Arial"/>
                <w:lang w:val="en-US"/>
              </w:rPr>
            </w:pPr>
            <w:r w:rsidRPr="00014606">
              <w:rPr>
                <w:rFonts w:ascii="Arial" w:hAnsi="Arial" w:cs="Arial"/>
                <w:lang w:val="en-US"/>
              </w:rPr>
              <w:t>internal</w:t>
            </w:r>
          </w:p>
        </w:tc>
      </w:tr>
      <w:tr w:rsidR="00780B76" w:rsidRPr="006D2395" w14:paraId="0F2C3D7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814A893" w14:textId="77777777" w:rsidR="00780B76" w:rsidRPr="00DD323C" w:rsidRDefault="00780B76"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1B93C654" w14:textId="77777777" w:rsidR="00780B76" w:rsidRPr="00014606" w:rsidRDefault="00780B76" w:rsidP="00D46FA4">
            <w:pPr>
              <w:pStyle w:val="TableText0"/>
              <w:keepNext/>
              <w:keepLines/>
              <w:rPr>
                <w:rFonts w:ascii="Arial" w:hAnsi="Arial" w:cs="Arial"/>
                <w:lang w:val="en-US"/>
              </w:rPr>
            </w:pPr>
            <w:r>
              <w:rPr>
                <w:rFonts w:ascii="Arial" w:hAnsi="Arial" w:cs="Arial"/>
                <w:lang w:val="en-US"/>
              </w:rPr>
              <w:t>in</w:t>
            </w:r>
            <w:r w:rsidRPr="00351D57">
              <w:rPr>
                <w:rFonts w:ascii="Arial" w:hAnsi="Arial" w:cs="Arial"/>
                <w:lang w:val="en-US"/>
              </w:rPr>
              <w:t>bound</w:t>
            </w:r>
          </w:p>
        </w:tc>
      </w:tr>
      <w:tr w:rsidR="00780B76" w:rsidRPr="00A540D4" w14:paraId="2CE5A25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F3EB381" w14:textId="77777777" w:rsidR="00780B76" w:rsidRPr="00DD323C" w:rsidRDefault="00780B76"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13793B53" w14:textId="77777777" w:rsidR="00780B76" w:rsidRPr="00014606" w:rsidRDefault="00780B76" w:rsidP="00D46FA4">
            <w:pPr>
              <w:pStyle w:val="TableText0"/>
              <w:keepNext/>
              <w:keepLines/>
              <w:rPr>
                <w:rFonts w:ascii="Arial" w:hAnsi="Arial" w:cs="Arial"/>
                <w:lang w:val="en-US"/>
              </w:rPr>
            </w:pPr>
            <w:r w:rsidRPr="00014606">
              <w:rPr>
                <w:rFonts w:ascii="Arial" w:hAnsi="Arial" w:cs="Arial"/>
                <w:lang w:val="en-US"/>
              </w:rPr>
              <w:t>yes</w:t>
            </w:r>
          </w:p>
        </w:tc>
      </w:tr>
      <w:tr w:rsidR="00780B76" w:rsidRPr="00B931BB" w14:paraId="2C83AB5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092A102" w14:textId="77777777" w:rsidR="00780B76" w:rsidRPr="00DD323C" w:rsidRDefault="00780B76"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4376754" w14:textId="77777777" w:rsidR="00780B76" w:rsidRPr="00014606" w:rsidRDefault="00780B76" w:rsidP="00D46FA4">
            <w:pPr>
              <w:pStyle w:val="TableText0"/>
              <w:keepNext/>
              <w:keepLines/>
              <w:rPr>
                <w:rFonts w:ascii="Arial" w:hAnsi="Arial" w:cs="Arial"/>
                <w:lang w:val="en-US"/>
              </w:rPr>
            </w:pPr>
            <w:r w:rsidRPr="00014606">
              <w:rPr>
                <w:rFonts w:ascii="Arial" w:hAnsi="Arial" w:cs="Arial"/>
              </w:rPr>
              <w:t>Not specified</w:t>
            </w:r>
          </w:p>
        </w:tc>
      </w:tr>
      <w:tr w:rsidR="00780B76" w:rsidRPr="005220F1" w14:paraId="2544489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2508221"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759D0E8E" w14:textId="77777777" w:rsidR="00780B76" w:rsidRPr="00014606" w:rsidRDefault="00780B76" w:rsidP="00D46FA4">
            <w:pPr>
              <w:pStyle w:val="TableText0"/>
              <w:keepNext/>
              <w:keepLines/>
              <w:rPr>
                <w:rFonts w:ascii="Arial" w:hAnsi="Arial" w:cs="Arial"/>
                <w:lang w:val="en-US"/>
              </w:rPr>
            </w:pPr>
            <w:r w:rsidRPr="00014606">
              <w:rPr>
                <w:rFonts w:ascii="Arial" w:hAnsi="Arial" w:cs="Arial"/>
              </w:rPr>
              <w:t>Not specified</w:t>
            </w:r>
          </w:p>
        </w:tc>
      </w:tr>
      <w:tr w:rsidR="00780B76" w:rsidRPr="00B81AA8" w14:paraId="19EA372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7A164A7"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159F436C"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r w:rsidR="00780B76" w:rsidRPr="00B81AA8" w14:paraId="7DB5E54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9531130"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12C72A7E"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r w:rsidR="00780B76" w:rsidRPr="00B81AA8" w14:paraId="2D65E5A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6290BBD"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FB427C1"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bl>
    <w:p w14:paraId="1DCF822B" w14:textId="4735C006" w:rsidR="00780B76" w:rsidRDefault="00780B76" w:rsidP="00780B76">
      <w:pPr>
        <w:pStyle w:val="BodyText"/>
      </w:pPr>
    </w:p>
    <w:p w14:paraId="50693E08" w14:textId="561B6D6A" w:rsidR="00780B76" w:rsidRPr="00000272" w:rsidRDefault="00780B76" w:rsidP="00780B76">
      <w:pPr>
        <w:pStyle w:val="Heading5"/>
      </w:pPr>
      <w:r>
        <w:lastRenderedPageBreak/>
        <w:t>CDK</w:t>
      </w:r>
    </w:p>
    <w:tbl>
      <w:tblPr>
        <w:tblW w:w="5544" w:type="pct"/>
        <w:tblLook w:val="0000" w:firstRow="0" w:lastRow="0" w:firstColumn="0" w:lastColumn="0" w:noHBand="0" w:noVBand="0"/>
      </w:tblPr>
      <w:tblGrid>
        <w:gridCol w:w="3104"/>
        <w:gridCol w:w="6871"/>
      </w:tblGrid>
      <w:tr w:rsidR="00780B76" w:rsidRPr="00A70C13" w14:paraId="0B07A4E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07DA27A"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1ECF1FE7" w14:textId="5000FEEC" w:rsidR="00780B76" w:rsidRPr="00A70C13" w:rsidRDefault="006712E4" w:rsidP="00D46FA4">
            <w:pPr>
              <w:pStyle w:val="TableText0"/>
              <w:keepNext/>
              <w:keepLines/>
              <w:rPr>
                <w:rFonts w:ascii="Arial" w:hAnsi="Arial" w:cs="Arial"/>
                <w:lang w:val="en-US"/>
              </w:rPr>
            </w:pPr>
            <w:r>
              <w:rPr>
                <w:rFonts w:ascii="Arial" w:hAnsi="Arial" w:cs="Arial"/>
                <w:lang w:val="en-US"/>
              </w:rPr>
              <w:t xml:space="preserve">Queries for SUWI </w:t>
            </w:r>
            <w:proofErr w:type="spellStart"/>
            <w:r>
              <w:rPr>
                <w:rFonts w:ascii="Arial" w:hAnsi="Arial" w:cs="Arial"/>
                <w:lang w:val="en-US"/>
              </w:rPr>
              <w:t>inkijk</w:t>
            </w:r>
            <w:proofErr w:type="spellEnd"/>
          </w:p>
        </w:tc>
      </w:tr>
      <w:tr w:rsidR="00780B76" w:rsidRPr="00712180" w14:paraId="5A15F62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F4D1BE9" w14:textId="77777777" w:rsidR="00780B76" w:rsidRPr="00DD323C" w:rsidRDefault="00780B76"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0C34A120" w14:textId="77777777" w:rsidR="00780B76" w:rsidRPr="00014606" w:rsidRDefault="00780B76" w:rsidP="00D46FA4">
            <w:pPr>
              <w:pStyle w:val="TableText0"/>
              <w:keepNext/>
              <w:keepLines/>
              <w:rPr>
                <w:rFonts w:ascii="Arial" w:hAnsi="Arial" w:cs="Arial"/>
                <w:lang w:val="en-US"/>
              </w:rPr>
            </w:pPr>
            <w:r>
              <w:rPr>
                <w:rFonts w:ascii="Arial" w:hAnsi="Arial" w:cs="Arial"/>
                <w:lang w:val="en-US"/>
              </w:rPr>
              <w:t>jdbc (1521)</w:t>
            </w:r>
          </w:p>
        </w:tc>
      </w:tr>
      <w:tr w:rsidR="00780B76" w:rsidRPr="00712180" w14:paraId="4270B81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7922D56" w14:textId="77777777" w:rsidR="00780B76" w:rsidRPr="00DD323C" w:rsidRDefault="00780B76"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5DE201ED" w14:textId="77777777" w:rsidR="00780B76" w:rsidRPr="00014606" w:rsidRDefault="00780B76" w:rsidP="00D46FA4">
            <w:pPr>
              <w:pStyle w:val="TableText0"/>
              <w:keepNext/>
              <w:keepLines/>
              <w:rPr>
                <w:rFonts w:ascii="Arial" w:hAnsi="Arial" w:cs="Arial"/>
                <w:lang w:val="en-US"/>
              </w:rPr>
            </w:pPr>
            <w:r w:rsidRPr="00014606">
              <w:rPr>
                <w:rFonts w:ascii="Arial" w:hAnsi="Arial" w:cs="Arial"/>
                <w:lang w:val="en-US"/>
              </w:rPr>
              <w:t>internal</w:t>
            </w:r>
          </w:p>
        </w:tc>
      </w:tr>
      <w:tr w:rsidR="00780B76" w:rsidRPr="006D2395" w14:paraId="0AE87AA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9531FC5" w14:textId="77777777" w:rsidR="00780B76" w:rsidRPr="00DD323C" w:rsidRDefault="00780B76"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04F6CB78" w14:textId="77777777" w:rsidR="00780B76" w:rsidRPr="00014606" w:rsidRDefault="00780B76" w:rsidP="00D46FA4">
            <w:pPr>
              <w:pStyle w:val="TableText0"/>
              <w:keepNext/>
              <w:keepLines/>
              <w:rPr>
                <w:rFonts w:ascii="Arial" w:hAnsi="Arial" w:cs="Arial"/>
                <w:lang w:val="en-US"/>
              </w:rPr>
            </w:pPr>
            <w:r>
              <w:rPr>
                <w:rFonts w:ascii="Arial" w:hAnsi="Arial" w:cs="Arial"/>
                <w:lang w:val="en-US"/>
              </w:rPr>
              <w:t>in</w:t>
            </w:r>
            <w:r w:rsidRPr="00351D57">
              <w:rPr>
                <w:rFonts w:ascii="Arial" w:hAnsi="Arial" w:cs="Arial"/>
                <w:lang w:val="en-US"/>
              </w:rPr>
              <w:t>bound</w:t>
            </w:r>
          </w:p>
        </w:tc>
      </w:tr>
      <w:tr w:rsidR="00780B76" w:rsidRPr="00A540D4" w14:paraId="5DA0140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3B6647D" w14:textId="77777777" w:rsidR="00780B76" w:rsidRPr="00DD323C" w:rsidRDefault="00780B76"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5739C0A3" w14:textId="77777777" w:rsidR="00780B76" w:rsidRPr="00014606" w:rsidRDefault="00780B76" w:rsidP="00D46FA4">
            <w:pPr>
              <w:pStyle w:val="TableText0"/>
              <w:keepNext/>
              <w:keepLines/>
              <w:rPr>
                <w:rFonts w:ascii="Arial" w:hAnsi="Arial" w:cs="Arial"/>
                <w:lang w:val="en-US"/>
              </w:rPr>
            </w:pPr>
            <w:r w:rsidRPr="00014606">
              <w:rPr>
                <w:rFonts w:ascii="Arial" w:hAnsi="Arial" w:cs="Arial"/>
                <w:lang w:val="en-US"/>
              </w:rPr>
              <w:t>yes</w:t>
            </w:r>
          </w:p>
        </w:tc>
      </w:tr>
      <w:tr w:rsidR="00780B76" w:rsidRPr="00B931BB" w14:paraId="62EC81F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12CBF62" w14:textId="77777777" w:rsidR="00780B76" w:rsidRPr="00DD323C" w:rsidRDefault="00780B76"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0CB6FBF4" w14:textId="77777777" w:rsidR="00780B76" w:rsidRPr="00014606" w:rsidRDefault="00780B76" w:rsidP="00D46FA4">
            <w:pPr>
              <w:pStyle w:val="TableText0"/>
              <w:keepNext/>
              <w:keepLines/>
              <w:rPr>
                <w:rFonts w:ascii="Arial" w:hAnsi="Arial" w:cs="Arial"/>
                <w:lang w:val="en-US"/>
              </w:rPr>
            </w:pPr>
            <w:r w:rsidRPr="00014606">
              <w:rPr>
                <w:rFonts w:ascii="Arial" w:hAnsi="Arial" w:cs="Arial"/>
              </w:rPr>
              <w:t>Not specified</w:t>
            </w:r>
          </w:p>
        </w:tc>
      </w:tr>
      <w:tr w:rsidR="00780B76" w:rsidRPr="005220F1" w14:paraId="557AF35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6423DF7"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564FFBC7" w14:textId="77777777" w:rsidR="00780B76" w:rsidRPr="00014606" w:rsidRDefault="00780B76" w:rsidP="00D46FA4">
            <w:pPr>
              <w:pStyle w:val="TableText0"/>
              <w:keepNext/>
              <w:keepLines/>
              <w:rPr>
                <w:rFonts w:ascii="Arial" w:hAnsi="Arial" w:cs="Arial"/>
                <w:lang w:val="en-US"/>
              </w:rPr>
            </w:pPr>
            <w:r w:rsidRPr="00014606">
              <w:rPr>
                <w:rFonts w:ascii="Arial" w:hAnsi="Arial" w:cs="Arial"/>
              </w:rPr>
              <w:t>Not specified</w:t>
            </w:r>
          </w:p>
        </w:tc>
      </w:tr>
      <w:tr w:rsidR="00780B76" w:rsidRPr="00B81AA8" w14:paraId="5B1544C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8D5EF40"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72484F40"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r w:rsidR="00780B76" w:rsidRPr="00B81AA8" w14:paraId="00FCEA5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9FB9FB7"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52B1622"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r w:rsidR="00780B76" w:rsidRPr="00B81AA8" w14:paraId="39E6D03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1B72390"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69DC0CE0"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bl>
    <w:p w14:paraId="741478BF" w14:textId="77777777" w:rsidR="00780B76" w:rsidRDefault="00780B76" w:rsidP="00780B76">
      <w:pPr>
        <w:pStyle w:val="BodyText"/>
      </w:pPr>
    </w:p>
    <w:p w14:paraId="75416A8C" w14:textId="16016D7F" w:rsidR="00780B76" w:rsidRPr="00000272" w:rsidRDefault="00780B76" w:rsidP="00780B76">
      <w:pPr>
        <w:pStyle w:val="Heading5"/>
      </w:pPr>
      <w:r>
        <w:t>KVB</w:t>
      </w:r>
    </w:p>
    <w:tbl>
      <w:tblPr>
        <w:tblW w:w="5544" w:type="pct"/>
        <w:tblLook w:val="0000" w:firstRow="0" w:lastRow="0" w:firstColumn="0" w:lastColumn="0" w:noHBand="0" w:noVBand="0"/>
      </w:tblPr>
      <w:tblGrid>
        <w:gridCol w:w="3104"/>
        <w:gridCol w:w="6871"/>
      </w:tblGrid>
      <w:tr w:rsidR="00780B76" w:rsidRPr="00A70C13" w14:paraId="54DBF79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9A18467"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746153E2" w14:textId="35595DBD" w:rsidR="00780B76" w:rsidRPr="00A70C13" w:rsidRDefault="00B21BA0" w:rsidP="00D46FA4">
            <w:pPr>
              <w:pStyle w:val="TableText0"/>
              <w:keepNext/>
              <w:keepLines/>
              <w:rPr>
                <w:rFonts w:ascii="Arial" w:hAnsi="Arial" w:cs="Arial"/>
                <w:lang w:val="en-US"/>
              </w:rPr>
            </w:pPr>
            <w:r>
              <w:rPr>
                <w:rFonts w:ascii="Arial" w:hAnsi="Arial" w:cs="Arial"/>
                <w:lang w:val="en-US"/>
              </w:rPr>
              <w:t>KVB DB</w:t>
            </w:r>
            <w:r w:rsidR="00780B76">
              <w:rPr>
                <w:rFonts w:ascii="Arial" w:hAnsi="Arial" w:cs="Arial"/>
                <w:lang w:val="en-US"/>
              </w:rPr>
              <w:t xml:space="preserve"> connection to the logical standby</w:t>
            </w:r>
          </w:p>
        </w:tc>
      </w:tr>
      <w:tr w:rsidR="00780B76" w:rsidRPr="00712180" w14:paraId="0E5AF10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5B64AAD" w14:textId="77777777" w:rsidR="00780B76" w:rsidRPr="00DD323C" w:rsidRDefault="00780B76"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0D5B9B21" w14:textId="77777777" w:rsidR="00780B76" w:rsidRPr="00014606" w:rsidRDefault="00780B76" w:rsidP="00D46FA4">
            <w:pPr>
              <w:pStyle w:val="TableText0"/>
              <w:keepNext/>
              <w:keepLines/>
              <w:rPr>
                <w:rFonts w:ascii="Arial" w:hAnsi="Arial" w:cs="Arial"/>
                <w:lang w:val="en-US"/>
              </w:rPr>
            </w:pPr>
            <w:r>
              <w:rPr>
                <w:rFonts w:ascii="Arial" w:hAnsi="Arial" w:cs="Arial"/>
                <w:lang w:val="en-US"/>
              </w:rPr>
              <w:t>jdbc (1521)</w:t>
            </w:r>
          </w:p>
        </w:tc>
      </w:tr>
      <w:tr w:rsidR="00780B76" w:rsidRPr="00712180" w14:paraId="274F909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1DD10DA" w14:textId="77777777" w:rsidR="00780B76" w:rsidRPr="00DD323C" w:rsidRDefault="00780B76"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8DC5257" w14:textId="77777777" w:rsidR="00780B76" w:rsidRPr="00014606" w:rsidRDefault="00780B76" w:rsidP="00D46FA4">
            <w:pPr>
              <w:pStyle w:val="TableText0"/>
              <w:keepNext/>
              <w:keepLines/>
              <w:rPr>
                <w:rFonts w:ascii="Arial" w:hAnsi="Arial" w:cs="Arial"/>
                <w:lang w:val="en-US"/>
              </w:rPr>
            </w:pPr>
            <w:r w:rsidRPr="00014606">
              <w:rPr>
                <w:rFonts w:ascii="Arial" w:hAnsi="Arial" w:cs="Arial"/>
                <w:lang w:val="en-US"/>
              </w:rPr>
              <w:t>internal</w:t>
            </w:r>
          </w:p>
        </w:tc>
      </w:tr>
      <w:tr w:rsidR="00780B76" w:rsidRPr="006D2395" w14:paraId="316E10C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26B11E1" w14:textId="77777777" w:rsidR="00780B76" w:rsidRPr="00DD323C" w:rsidRDefault="00780B76"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5099A57A" w14:textId="77777777" w:rsidR="00780B76" w:rsidRPr="00014606" w:rsidRDefault="00780B76" w:rsidP="00D46FA4">
            <w:pPr>
              <w:pStyle w:val="TableText0"/>
              <w:keepNext/>
              <w:keepLines/>
              <w:rPr>
                <w:rFonts w:ascii="Arial" w:hAnsi="Arial" w:cs="Arial"/>
                <w:lang w:val="en-US"/>
              </w:rPr>
            </w:pPr>
            <w:r>
              <w:rPr>
                <w:rFonts w:ascii="Arial" w:hAnsi="Arial" w:cs="Arial"/>
                <w:lang w:val="en-US"/>
              </w:rPr>
              <w:t>in</w:t>
            </w:r>
            <w:r w:rsidRPr="00351D57">
              <w:rPr>
                <w:rFonts w:ascii="Arial" w:hAnsi="Arial" w:cs="Arial"/>
                <w:lang w:val="en-US"/>
              </w:rPr>
              <w:t>bound</w:t>
            </w:r>
          </w:p>
        </w:tc>
      </w:tr>
      <w:tr w:rsidR="00780B76" w:rsidRPr="00A540D4" w14:paraId="198C9CE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685E1B4" w14:textId="77777777" w:rsidR="00780B76" w:rsidRPr="00DD323C" w:rsidRDefault="00780B76"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3930A091" w14:textId="77777777" w:rsidR="00780B76" w:rsidRPr="00014606" w:rsidRDefault="00780B76" w:rsidP="00D46FA4">
            <w:pPr>
              <w:pStyle w:val="TableText0"/>
              <w:keepNext/>
              <w:keepLines/>
              <w:rPr>
                <w:rFonts w:ascii="Arial" w:hAnsi="Arial" w:cs="Arial"/>
                <w:lang w:val="en-US"/>
              </w:rPr>
            </w:pPr>
            <w:r w:rsidRPr="00014606">
              <w:rPr>
                <w:rFonts w:ascii="Arial" w:hAnsi="Arial" w:cs="Arial"/>
                <w:lang w:val="en-US"/>
              </w:rPr>
              <w:t>yes</w:t>
            </w:r>
          </w:p>
        </w:tc>
      </w:tr>
      <w:tr w:rsidR="00780B76" w:rsidRPr="00B931BB" w14:paraId="2CD9324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26C865D" w14:textId="77777777" w:rsidR="00780B76" w:rsidRPr="00DD323C" w:rsidRDefault="00780B76"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586B70F4" w14:textId="77777777" w:rsidR="00780B76" w:rsidRPr="00014606" w:rsidRDefault="00780B76" w:rsidP="00D46FA4">
            <w:pPr>
              <w:pStyle w:val="TableText0"/>
              <w:keepNext/>
              <w:keepLines/>
              <w:rPr>
                <w:rFonts w:ascii="Arial" w:hAnsi="Arial" w:cs="Arial"/>
                <w:lang w:val="en-US"/>
              </w:rPr>
            </w:pPr>
            <w:r w:rsidRPr="00014606">
              <w:rPr>
                <w:rFonts w:ascii="Arial" w:hAnsi="Arial" w:cs="Arial"/>
              </w:rPr>
              <w:t>Not specified</w:t>
            </w:r>
          </w:p>
        </w:tc>
      </w:tr>
      <w:tr w:rsidR="00780B76" w:rsidRPr="005220F1" w14:paraId="0347787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36BC93B"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7913AFAD" w14:textId="77777777" w:rsidR="00780B76" w:rsidRPr="00014606" w:rsidRDefault="00780B76" w:rsidP="00D46FA4">
            <w:pPr>
              <w:pStyle w:val="TableText0"/>
              <w:keepNext/>
              <w:keepLines/>
              <w:rPr>
                <w:rFonts w:ascii="Arial" w:hAnsi="Arial" w:cs="Arial"/>
                <w:lang w:val="en-US"/>
              </w:rPr>
            </w:pPr>
            <w:r w:rsidRPr="00014606">
              <w:rPr>
                <w:rFonts w:ascii="Arial" w:hAnsi="Arial" w:cs="Arial"/>
              </w:rPr>
              <w:t>Not specified</w:t>
            </w:r>
          </w:p>
        </w:tc>
      </w:tr>
      <w:tr w:rsidR="00780B76" w:rsidRPr="00B81AA8" w14:paraId="78C52A2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7E5F19B"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7B72A8DD"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r w:rsidR="00780B76" w:rsidRPr="00B81AA8" w14:paraId="6EBDDDD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EEF34BF"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79C752BC"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r w:rsidR="00780B76" w:rsidRPr="00B81AA8" w14:paraId="3373AD0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4F4A8E0" w14:textId="77777777" w:rsidR="00780B76" w:rsidRPr="00DD323C" w:rsidRDefault="00780B76"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38FF412A" w14:textId="77777777" w:rsidR="00780B76" w:rsidRPr="00014606" w:rsidRDefault="00780B76" w:rsidP="00D46FA4">
            <w:pPr>
              <w:pStyle w:val="TableText0"/>
              <w:keepNext/>
              <w:keepLines/>
              <w:rPr>
                <w:rFonts w:ascii="Arial" w:hAnsi="Arial" w:cs="Arial"/>
              </w:rPr>
            </w:pPr>
            <w:r w:rsidRPr="00014606">
              <w:rPr>
                <w:rFonts w:ascii="Arial" w:hAnsi="Arial" w:cs="Arial"/>
              </w:rPr>
              <w:t>Not specified</w:t>
            </w:r>
          </w:p>
        </w:tc>
      </w:tr>
    </w:tbl>
    <w:p w14:paraId="4B6A0DCE" w14:textId="77777777" w:rsidR="00780B76" w:rsidRDefault="00780B76" w:rsidP="00F92A6F">
      <w:pPr>
        <w:pStyle w:val="BodyText"/>
      </w:pPr>
    </w:p>
    <w:p w14:paraId="693F4994" w14:textId="42A5B89A" w:rsidR="00897859" w:rsidRDefault="00897859" w:rsidP="00897859">
      <w:pPr>
        <w:pStyle w:val="Heading3"/>
      </w:pPr>
      <w:r>
        <w:lastRenderedPageBreak/>
        <w:t>SONAR file system</w:t>
      </w:r>
    </w:p>
    <w:p w14:paraId="3BF6A27C" w14:textId="04BF3643" w:rsidR="00897859" w:rsidRDefault="001C4531" w:rsidP="00897859">
      <w:pPr>
        <w:pStyle w:val="BodyText"/>
      </w:pPr>
      <w:r w:rsidRPr="001C4531">
        <w:rPr>
          <w:noProof/>
        </w:rPr>
        <w:drawing>
          <wp:inline distT="0" distB="0" distL="0" distR="0" wp14:anchorId="36916D33" wp14:editId="0BD4C35D">
            <wp:extent cx="3906317" cy="426355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492" cy="4269203"/>
                    </a:xfrm>
                    <a:prstGeom prst="rect">
                      <a:avLst/>
                    </a:prstGeom>
                  </pic:spPr>
                </pic:pic>
              </a:graphicData>
            </a:graphic>
          </wp:inline>
        </w:drawing>
      </w:r>
    </w:p>
    <w:p w14:paraId="7FC44237" w14:textId="16F40251" w:rsidR="00897859" w:rsidRDefault="00897859" w:rsidP="00897859">
      <w:pPr>
        <w:pStyle w:val="Heading4"/>
      </w:pPr>
      <w:r>
        <w:t>External entities</w:t>
      </w:r>
    </w:p>
    <w:p w14:paraId="60EBC421" w14:textId="77777777" w:rsidR="004E6360" w:rsidRPr="00000272" w:rsidRDefault="004E6360" w:rsidP="004E6360">
      <w:pPr>
        <w:pStyle w:val="Heading5"/>
      </w:pPr>
      <w:r>
        <w:t>UWV FB</w:t>
      </w:r>
    </w:p>
    <w:tbl>
      <w:tblPr>
        <w:tblW w:w="5544" w:type="pct"/>
        <w:tblLook w:val="0000" w:firstRow="0" w:lastRow="0" w:firstColumn="0" w:lastColumn="0" w:noHBand="0" w:noVBand="0"/>
      </w:tblPr>
      <w:tblGrid>
        <w:gridCol w:w="3104"/>
        <w:gridCol w:w="6871"/>
      </w:tblGrid>
      <w:tr w:rsidR="004E6360" w:rsidRPr="00B52107" w14:paraId="2A21BC3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FD01B53" w14:textId="77777777" w:rsidR="004E6360" w:rsidRPr="00B81AA8" w:rsidRDefault="004E6360" w:rsidP="00D46FA4">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7DB52A39" w14:textId="6234EEDE" w:rsidR="004E6360" w:rsidRPr="003B6F26" w:rsidRDefault="004E6360" w:rsidP="00D46FA4">
            <w:pPr>
              <w:pStyle w:val="TableText0"/>
              <w:keepNext/>
              <w:keepLines/>
              <w:rPr>
                <w:rFonts w:ascii="Arial" w:hAnsi="Arial" w:cs="Arial"/>
              </w:rPr>
            </w:pPr>
            <w:r>
              <w:rPr>
                <w:rFonts w:ascii="Arial" w:hAnsi="Arial" w:cs="Arial"/>
              </w:rPr>
              <w:t xml:space="preserve">UWV </w:t>
            </w:r>
            <w:r w:rsidRPr="007D4EB1">
              <w:rPr>
                <w:rFonts w:ascii="Arial" w:hAnsi="Arial" w:cs="Arial"/>
              </w:rPr>
              <w:t>Functional Support</w:t>
            </w:r>
            <w:r w:rsidR="00D81B22">
              <w:rPr>
                <w:rFonts w:ascii="Arial" w:hAnsi="Arial" w:cs="Arial"/>
              </w:rPr>
              <w:t xml:space="preserve"> – access to samba share</w:t>
            </w:r>
          </w:p>
        </w:tc>
      </w:tr>
      <w:tr w:rsidR="004E6360" w:rsidRPr="005B7387" w14:paraId="017D671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B3DD527" w14:textId="77777777" w:rsidR="004E6360" w:rsidRPr="00B81AA8" w:rsidRDefault="004E6360" w:rsidP="00D46FA4">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3E273733" w14:textId="399F1DE9" w:rsidR="004E6360" w:rsidRPr="005B7387" w:rsidRDefault="004E6360" w:rsidP="00D46FA4">
            <w:pPr>
              <w:pStyle w:val="TableText0"/>
              <w:keepNext/>
              <w:keepLines/>
              <w:rPr>
                <w:rFonts w:ascii="Arial" w:hAnsi="Arial" w:cs="Arial"/>
                <w:lang w:val="nl-NL"/>
              </w:rPr>
            </w:pPr>
            <w:r>
              <w:rPr>
                <w:rFonts w:ascii="Arial" w:hAnsi="Arial" w:cs="Arial"/>
                <w:lang w:val="nl-NL"/>
              </w:rPr>
              <w:t>SMB</w:t>
            </w:r>
            <w:r w:rsidR="00524145">
              <w:rPr>
                <w:rFonts w:ascii="Arial" w:hAnsi="Arial" w:cs="Arial"/>
                <w:lang w:val="nl-NL"/>
              </w:rPr>
              <w:t xml:space="preserve"> v3</w:t>
            </w:r>
            <w:r w:rsidRPr="005B7387">
              <w:rPr>
                <w:rFonts w:ascii="Arial" w:hAnsi="Arial" w:cs="Arial"/>
                <w:lang w:val="nl-NL"/>
              </w:rPr>
              <w:t xml:space="preserve"> (</w:t>
            </w:r>
            <w:r w:rsidR="000008F7">
              <w:rPr>
                <w:rFonts w:ascii="Arial" w:hAnsi="Arial" w:cs="Arial"/>
                <w:lang w:val="nl-NL"/>
              </w:rPr>
              <w:t>445</w:t>
            </w:r>
            <w:r w:rsidRPr="005B7387">
              <w:rPr>
                <w:rFonts w:ascii="Arial" w:hAnsi="Arial" w:cs="Arial"/>
                <w:lang w:val="nl-NL"/>
              </w:rPr>
              <w:t xml:space="preserve">) </w:t>
            </w:r>
          </w:p>
        </w:tc>
      </w:tr>
      <w:tr w:rsidR="004E6360" w:rsidRPr="00712180" w14:paraId="302FA46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2E87C60" w14:textId="77777777" w:rsidR="004E6360" w:rsidRDefault="004E6360" w:rsidP="00D46FA4">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6BF8505B" w14:textId="77777777" w:rsidR="004E6360" w:rsidRPr="007D4EB1" w:rsidRDefault="004E6360" w:rsidP="00D46FA4">
            <w:pPr>
              <w:pStyle w:val="TableText0"/>
              <w:keepNext/>
              <w:keepLines/>
              <w:rPr>
                <w:rFonts w:ascii="Arial" w:hAnsi="Arial" w:cs="Arial"/>
                <w:lang w:val="en-US"/>
              </w:rPr>
            </w:pPr>
            <w:r>
              <w:rPr>
                <w:rFonts w:ascii="Arial" w:hAnsi="Arial" w:cs="Arial"/>
                <w:lang w:val="en-US"/>
              </w:rPr>
              <w:t>Internal</w:t>
            </w:r>
          </w:p>
        </w:tc>
      </w:tr>
      <w:tr w:rsidR="004E6360" w:rsidRPr="006D2395" w14:paraId="50A175A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EC3BCB2" w14:textId="77777777" w:rsidR="004E6360" w:rsidRDefault="004E6360" w:rsidP="00D46FA4">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62ABD00" w14:textId="77777777" w:rsidR="004E6360" w:rsidRPr="007D4EB1" w:rsidRDefault="004E6360" w:rsidP="00D46FA4">
            <w:pPr>
              <w:pStyle w:val="TableText0"/>
              <w:keepNext/>
              <w:keepLines/>
              <w:rPr>
                <w:rFonts w:ascii="Arial" w:hAnsi="Arial" w:cs="Arial"/>
                <w:lang w:val="en-US"/>
              </w:rPr>
            </w:pPr>
            <w:r>
              <w:rPr>
                <w:rFonts w:ascii="Arial" w:hAnsi="Arial" w:cs="Arial"/>
                <w:lang w:val="en-US"/>
              </w:rPr>
              <w:t>Inbound</w:t>
            </w:r>
          </w:p>
        </w:tc>
      </w:tr>
      <w:tr w:rsidR="004E6360" w:rsidRPr="00A540D4" w14:paraId="3E4A9E1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D2B5A8A" w14:textId="77777777" w:rsidR="004E6360" w:rsidRDefault="004E6360" w:rsidP="00D46FA4">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33D35ED" w14:textId="77777777" w:rsidR="004E6360" w:rsidRPr="007D4EB1" w:rsidRDefault="004E6360" w:rsidP="00D46FA4">
            <w:pPr>
              <w:pStyle w:val="TableText0"/>
              <w:keepNext/>
              <w:keepLines/>
              <w:rPr>
                <w:rFonts w:ascii="Arial" w:hAnsi="Arial" w:cs="Arial"/>
                <w:lang w:val="en-US"/>
              </w:rPr>
            </w:pPr>
            <w:r>
              <w:rPr>
                <w:rFonts w:ascii="Arial" w:hAnsi="Arial" w:cs="Arial"/>
                <w:lang w:val="en-US"/>
              </w:rPr>
              <w:t>No, via UCRA</w:t>
            </w:r>
          </w:p>
        </w:tc>
      </w:tr>
      <w:tr w:rsidR="004E6360" w:rsidRPr="00B931BB" w14:paraId="7556640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FA09048" w14:textId="77777777" w:rsidR="004E6360" w:rsidRDefault="004E6360" w:rsidP="00D46FA4">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5DCBFA83" w14:textId="77777777" w:rsidR="004E6360" w:rsidRPr="007D4EB1" w:rsidRDefault="004E6360" w:rsidP="00D46FA4">
            <w:pPr>
              <w:pStyle w:val="TableText0"/>
              <w:keepNext/>
              <w:keepLines/>
              <w:rPr>
                <w:rFonts w:ascii="Arial" w:hAnsi="Arial" w:cs="Arial"/>
                <w:lang w:val="en-US"/>
              </w:rPr>
            </w:pPr>
            <w:r w:rsidRPr="007D4EB1">
              <w:rPr>
                <w:rFonts w:ascii="Arial" w:hAnsi="Arial" w:cs="Arial"/>
              </w:rPr>
              <w:t>Not specified</w:t>
            </w:r>
          </w:p>
        </w:tc>
      </w:tr>
      <w:tr w:rsidR="004E6360" w:rsidRPr="005220F1" w14:paraId="6B0B4BF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E495F94" w14:textId="77777777" w:rsidR="004E6360" w:rsidRPr="00B81AA8" w:rsidRDefault="004E6360" w:rsidP="00D46FA4">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2FE47939" w14:textId="77777777" w:rsidR="004E6360" w:rsidRPr="007D4EB1" w:rsidRDefault="004E6360" w:rsidP="00D46FA4">
            <w:pPr>
              <w:pStyle w:val="TableText0"/>
              <w:keepNext/>
              <w:keepLines/>
              <w:rPr>
                <w:rFonts w:ascii="Arial" w:hAnsi="Arial" w:cs="Arial"/>
                <w:lang w:val="en-US"/>
              </w:rPr>
            </w:pPr>
            <w:r w:rsidRPr="007D4EB1">
              <w:rPr>
                <w:rFonts w:ascii="Arial" w:hAnsi="Arial" w:cs="Arial"/>
              </w:rPr>
              <w:t>Less than 10 total assumed</w:t>
            </w:r>
          </w:p>
        </w:tc>
      </w:tr>
      <w:tr w:rsidR="004E6360" w:rsidRPr="00B81AA8" w14:paraId="54CD868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B6ED8F1" w14:textId="77777777" w:rsidR="004E6360" w:rsidRPr="00B81AA8" w:rsidRDefault="004E6360" w:rsidP="00D46FA4">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68559A9" w14:textId="77777777" w:rsidR="004E6360" w:rsidRPr="007D4EB1" w:rsidRDefault="004E6360" w:rsidP="00D46FA4">
            <w:pPr>
              <w:pStyle w:val="TableText0"/>
              <w:keepNext/>
              <w:keepLines/>
              <w:rPr>
                <w:rFonts w:ascii="Arial" w:hAnsi="Arial" w:cs="Arial"/>
              </w:rPr>
            </w:pPr>
            <w:r w:rsidRPr="007D4EB1">
              <w:rPr>
                <w:rFonts w:ascii="Arial" w:hAnsi="Arial" w:cs="Arial"/>
              </w:rPr>
              <w:t>Not specified</w:t>
            </w:r>
          </w:p>
        </w:tc>
      </w:tr>
      <w:tr w:rsidR="004E6360" w:rsidRPr="00B81AA8" w14:paraId="6F61827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BADE218" w14:textId="77777777" w:rsidR="004E6360" w:rsidRPr="00B81AA8" w:rsidRDefault="004E6360" w:rsidP="00D46FA4">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08C7ADC1" w14:textId="77777777" w:rsidR="004E6360" w:rsidRPr="007D4EB1" w:rsidRDefault="004E6360" w:rsidP="00D46FA4">
            <w:pPr>
              <w:pStyle w:val="TableText0"/>
              <w:keepNext/>
              <w:keepLines/>
              <w:rPr>
                <w:rFonts w:ascii="Arial" w:hAnsi="Arial" w:cs="Arial"/>
              </w:rPr>
            </w:pPr>
            <w:r w:rsidRPr="007D4EB1">
              <w:rPr>
                <w:rFonts w:ascii="Arial" w:hAnsi="Arial" w:cs="Arial"/>
              </w:rPr>
              <w:t>Not specified</w:t>
            </w:r>
          </w:p>
        </w:tc>
      </w:tr>
      <w:tr w:rsidR="004E6360" w:rsidRPr="00B81AA8" w14:paraId="551EA90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AD77976" w14:textId="77777777" w:rsidR="004E6360" w:rsidRPr="00B81AA8" w:rsidRDefault="004E6360" w:rsidP="00D46FA4">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075B5027" w14:textId="77777777" w:rsidR="004E6360" w:rsidRPr="007D4EB1" w:rsidRDefault="004E6360" w:rsidP="00D46FA4">
            <w:pPr>
              <w:pStyle w:val="TableText0"/>
              <w:keepNext/>
              <w:keepLines/>
              <w:rPr>
                <w:rFonts w:ascii="Arial" w:hAnsi="Arial" w:cs="Arial"/>
              </w:rPr>
            </w:pPr>
            <w:r w:rsidRPr="007D4EB1">
              <w:rPr>
                <w:rFonts w:ascii="Arial" w:hAnsi="Arial" w:cs="Arial"/>
              </w:rPr>
              <w:t>Low</w:t>
            </w:r>
          </w:p>
        </w:tc>
      </w:tr>
    </w:tbl>
    <w:p w14:paraId="2A099E17" w14:textId="60E45346" w:rsidR="00DC4517" w:rsidRDefault="00DC4517" w:rsidP="00DC4517">
      <w:pPr>
        <w:pStyle w:val="BodyText"/>
      </w:pPr>
    </w:p>
    <w:p w14:paraId="63DF46D2" w14:textId="77777777" w:rsidR="00347085" w:rsidRDefault="00347085" w:rsidP="00347085">
      <w:pPr>
        <w:pStyle w:val="Heading5"/>
      </w:pPr>
      <w:r w:rsidRPr="0057567F">
        <w:lastRenderedPageBreak/>
        <w:t>SONAR Document / Correspondence</w:t>
      </w:r>
    </w:p>
    <w:tbl>
      <w:tblPr>
        <w:tblW w:w="5544" w:type="pct"/>
        <w:tblLook w:val="0000" w:firstRow="0" w:lastRow="0" w:firstColumn="0" w:lastColumn="0" w:noHBand="0" w:noVBand="0"/>
      </w:tblPr>
      <w:tblGrid>
        <w:gridCol w:w="3104"/>
        <w:gridCol w:w="6871"/>
      </w:tblGrid>
      <w:tr w:rsidR="00347085" w:rsidRPr="00F159FB" w14:paraId="6001DE8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7ACBF9B" w14:textId="77777777" w:rsidR="00347085" w:rsidRPr="00DD323C" w:rsidRDefault="00347085"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093F6492" w14:textId="61A76695" w:rsidR="00347085" w:rsidRPr="00F159FB" w:rsidRDefault="00347085" w:rsidP="00240C58">
            <w:pPr>
              <w:pStyle w:val="TableText0"/>
              <w:keepNext/>
              <w:keepLines/>
              <w:rPr>
                <w:rFonts w:ascii="Arial" w:hAnsi="Arial" w:cs="Arial"/>
                <w:lang w:val="en-US"/>
              </w:rPr>
            </w:pPr>
            <w:r>
              <w:rPr>
                <w:rFonts w:ascii="Arial" w:hAnsi="Arial" w:cs="Arial"/>
                <w:lang w:val="en-US"/>
              </w:rPr>
              <w:t xml:space="preserve">Access to Siebel file system </w:t>
            </w:r>
          </w:p>
        </w:tc>
      </w:tr>
      <w:tr w:rsidR="00347085" w:rsidRPr="00712180" w14:paraId="52043B3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2C392D3" w14:textId="77777777" w:rsidR="00347085" w:rsidRPr="00DD323C" w:rsidRDefault="00347085"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63E48D0E" w14:textId="15AD8528" w:rsidR="00347085" w:rsidRPr="00B34E90" w:rsidRDefault="00347085" w:rsidP="00240C58">
            <w:pPr>
              <w:pStyle w:val="TableText0"/>
              <w:keepNext/>
              <w:keepLines/>
              <w:rPr>
                <w:rFonts w:ascii="Arial" w:hAnsi="Arial" w:cs="Arial"/>
                <w:lang w:val="en-US"/>
              </w:rPr>
            </w:pPr>
            <w:r>
              <w:rPr>
                <w:rFonts w:ascii="Arial" w:hAnsi="Arial" w:cs="Arial"/>
              </w:rPr>
              <w:t>SMB v3 (445)</w:t>
            </w:r>
          </w:p>
        </w:tc>
      </w:tr>
      <w:tr w:rsidR="00347085" w:rsidRPr="00712180" w14:paraId="23BA289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7605A64" w14:textId="77777777" w:rsidR="00347085" w:rsidRPr="00DD323C" w:rsidRDefault="00347085"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167864A7" w14:textId="77777777" w:rsidR="00347085" w:rsidRPr="00B34E90" w:rsidRDefault="00347085" w:rsidP="00240C58">
            <w:pPr>
              <w:pStyle w:val="TableText0"/>
              <w:keepNext/>
              <w:keepLines/>
              <w:rPr>
                <w:rFonts w:ascii="Arial" w:hAnsi="Arial" w:cs="Arial"/>
                <w:lang w:val="en-US"/>
              </w:rPr>
            </w:pPr>
            <w:r w:rsidRPr="00B34E90">
              <w:rPr>
                <w:rFonts w:ascii="Arial" w:hAnsi="Arial" w:cs="Arial"/>
                <w:lang w:val="en-US"/>
              </w:rPr>
              <w:t>internal</w:t>
            </w:r>
          </w:p>
        </w:tc>
      </w:tr>
      <w:tr w:rsidR="00347085" w:rsidRPr="006D2395" w14:paraId="549601E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7B42576" w14:textId="77777777" w:rsidR="00347085" w:rsidRPr="00DD323C" w:rsidRDefault="00347085"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150DFC55" w14:textId="77777777" w:rsidR="00347085" w:rsidRPr="00B34E90" w:rsidRDefault="00347085" w:rsidP="00240C58">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347085" w:rsidRPr="00A540D4" w14:paraId="6152706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9D3B72A" w14:textId="77777777" w:rsidR="00347085" w:rsidRPr="00DD323C" w:rsidRDefault="00347085"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A267B3B" w14:textId="77777777" w:rsidR="00347085" w:rsidRPr="00B34E90" w:rsidRDefault="00347085" w:rsidP="00240C58">
            <w:pPr>
              <w:pStyle w:val="TableText0"/>
              <w:keepNext/>
              <w:keepLines/>
              <w:rPr>
                <w:rFonts w:ascii="Arial" w:hAnsi="Arial" w:cs="Arial"/>
                <w:lang w:val="en-US"/>
              </w:rPr>
            </w:pPr>
            <w:r w:rsidRPr="00B34E90">
              <w:rPr>
                <w:rFonts w:ascii="Arial" w:hAnsi="Arial" w:cs="Arial"/>
                <w:lang w:val="en-US"/>
              </w:rPr>
              <w:t>yes</w:t>
            </w:r>
          </w:p>
        </w:tc>
      </w:tr>
      <w:tr w:rsidR="00347085" w:rsidRPr="00B931BB" w14:paraId="7EC9288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2AE334C" w14:textId="77777777" w:rsidR="00347085" w:rsidRPr="00DD323C" w:rsidRDefault="00347085"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5FF2C053" w14:textId="77777777" w:rsidR="00347085" w:rsidRPr="00B34E90" w:rsidRDefault="00347085" w:rsidP="00240C58">
            <w:pPr>
              <w:pStyle w:val="TableText0"/>
              <w:keepNext/>
              <w:keepLines/>
              <w:rPr>
                <w:rFonts w:ascii="Arial" w:hAnsi="Arial" w:cs="Arial"/>
                <w:lang w:val="en-US"/>
              </w:rPr>
            </w:pPr>
            <w:r w:rsidRPr="00B34E90">
              <w:rPr>
                <w:rFonts w:ascii="Arial" w:hAnsi="Arial" w:cs="Arial"/>
              </w:rPr>
              <w:t>Not specified</w:t>
            </w:r>
          </w:p>
        </w:tc>
      </w:tr>
      <w:tr w:rsidR="00347085" w:rsidRPr="005220F1" w14:paraId="45E8700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625F22F" w14:textId="77777777" w:rsidR="00347085" w:rsidRPr="00DD323C" w:rsidRDefault="00347085"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78C8AED7" w14:textId="77777777" w:rsidR="00347085" w:rsidRPr="00B34E90" w:rsidRDefault="00347085" w:rsidP="00240C58">
            <w:pPr>
              <w:pStyle w:val="TableText0"/>
              <w:keepNext/>
              <w:keepLines/>
              <w:rPr>
                <w:rFonts w:ascii="Arial" w:hAnsi="Arial" w:cs="Arial"/>
                <w:lang w:val="en-US"/>
              </w:rPr>
            </w:pPr>
            <w:r w:rsidRPr="00B34E90">
              <w:rPr>
                <w:rFonts w:ascii="Arial" w:hAnsi="Arial" w:cs="Arial"/>
              </w:rPr>
              <w:t>Not specified</w:t>
            </w:r>
          </w:p>
        </w:tc>
      </w:tr>
      <w:tr w:rsidR="00347085" w:rsidRPr="00B81AA8" w14:paraId="116A239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11EBB8D" w14:textId="77777777" w:rsidR="00347085" w:rsidRPr="00DD323C" w:rsidRDefault="00347085"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130DBF21" w14:textId="77777777" w:rsidR="00347085" w:rsidRPr="00B34E90" w:rsidRDefault="00347085" w:rsidP="00240C58">
            <w:pPr>
              <w:pStyle w:val="TableText0"/>
              <w:keepNext/>
              <w:keepLines/>
              <w:rPr>
                <w:rFonts w:ascii="Arial" w:hAnsi="Arial" w:cs="Arial"/>
              </w:rPr>
            </w:pPr>
            <w:r w:rsidRPr="00B34E90">
              <w:rPr>
                <w:rFonts w:ascii="Arial" w:hAnsi="Arial" w:cs="Arial"/>
              </w:rPr>
              <w:t>Not specified</w:t>
            </w:r>
          </w:p>
        </w:tc>
      </w:tr>
      <w:tr w:rsidR="00347085" w:rsidRPr="00B81AA8" w14:paraId="5B13458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FE42B97" w14:textId="77777777" w:rsidR="00347085" w:rsidRPr="00DD323C" w:rsidRDefault="00347085"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5F6905E0" w14:textId="77777777" w:rsidR="00347085" w:rsidRPr="00B34E90" w:rsidRDefault="00347085" w:rsidP="00240C58">
            <w:pPr>
              <w:pStyle w:val="TableText0"/>
              <w:keepNext/>
              <w:keepLines/>
              <w:rPr>
                <w:rFonts w:ascii="Arial" w:hAnsi="Arial" w:cs="Arial"/>
              </w:rPr>
            </w:pPr>
            <w:r w:rsidRPr="00B34E90">
              <w:rPr>
                <w:rFonts w:ascii="Arial" w:hAnsi="Arial" w:cs="Arial"/>
              </w:rPr>
              <w:t>Not specified</w:t>
            </w:r>
          </w:p>
        </w:tc>
      </w:tr>
      <w:tr w:rsidR="00347085" w:rsidRPr="00B81AA8" w14:paraId="7D672CF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D5FBB84" w14:textId="77777777" w:rsidR="00347085" w:rsidRPr="00DD323C" w:rsidRDefault="00347085"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CA97E83" w14:textId="77777777" w:rsidR="00347085" w:rsidRPr="00B34E90" w:rsidRDefault="00347085" w:rsidP="00240C58">
            <w:pPr>
              <w:pStyle w:val="TableText0"/>
              <w:keepNext/>
              <w:keepLines/>
              <w:rPr>
                <w:rFonts w:ascii="Arial" w:hAnsi="Arial" w:cs="Arial"/>
              </w:rPr>
            </w:pPr>
            <w:r w:rsidRPr="00B34E90">
              <w:rPr>
                <w:rFonts w:ascii="Arial" w:hAnsi="Arial" w:cs="Arial"/>
              </w:rPr>
              <w:t>Not specified</w:t>
            </w:r>
          </w:p>
        </w:tc>
      </w:tr>
    </w:tbl>
    <w:p w14:paraId="7A352DEF" w14:textId="77777777" w:rsidR="00347085" w:rsidRDefault="00347085" w:rsidP="00347085">
      <w:pPr>
        <w:pStyle w:val="BodyText"/>
        <w:rPr>
          <w:lang w:val="en-US"/>
        </w:rPr>
      </w:pPr>
    </w:p>
    <w:p w14:paraId="1AED7B64" w14:textId="4D1D417F" w:rsidR="007E60AA" w:rsidRPr="0057567F" w:rsidRDefault="007E60AA" w:rsidP="007E60AA">
      <w:pPr>
        <w:pStyle w:val="Heading5"/>
      </w:pPr>
      <w:r w:rsidRPr="0057567F">
        <w:t xml:space="preserve">SONAR </w:t>
      </w:r>
      <w:r>
        <w:t>PDF converter</w:t>
      </w:r>
    </w:p>
    <w:tbl>
      <w:tblPr>
        <w:tblW w:w="5544" w:type="pct"/>
        <w:tblLook w:val="0000" w:firstRow="0" w:lastRow="0" w:firstColumn="0" w:lastColumn="0" w:noHBand="0" w:noVBand="0"/>
      </w:tblPr>
      <w:tblGrid>
        <w:gridCol w:w="3104"/>
        <w:gridCol w:w="6871"/>
      </w:tblGrid>
      <w:tr w:rsidR="007E60AA" w:rsidRPr="00F159FB" w14:paraId="5C8178F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3A375E2" w14:textId="77777777" w:rsidR="007E60AA" w:rsidRPr="00DD323C" w:rsidRDefault="007E60AA"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0EE2EAD" w14:textId="76668411" w:rsidR="007E60AA" w:rsidRPr="00F159FB" w:rsidRDefault="007E60AA" w:rsidP="00240C58">
            <w:pPr>
              <w:pStyle w:val="TableText0"/>
              <w:keepNext/>
              <w:keepLines/>
              <w:rPr>
                <w:rFonts w:ascii="Arial" w:hAnsi="Arial" w:cs="Arial"/>
                <w:lang w:val="en-US"/>
              </w:rPr>
            </w:pPr>
            <w:r w:rsidRPr="00181D53">
              <w:rPr>
                <w:rFonts w:ascii="Arial" w:hAnsi="Arial" w:cs="Arial"/>
                <w:lang w:val="en-US"/>
              </w:rPr>
              <w:t>Access to NFS</w:t>
            </w:r>
          </w:p>
        </w:tc>
      </w:tr>
      <w:tr w:rsidR="007E60AA" w:rsidRPr="00712180" w14:paraId="2E4680F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E098413" w14:textId="77777777" w:rsidR="007E60AA" w:rsidRPr="00DD323C" w:rsidRDefault="007E60AA"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E1CB486" w14:textId="65C781A3" w:rsidR="007E60AA" w:rsidRPr="00B34E90" w:rsidRDefault="007E60AA" w:rsidP="00240C58">
            <w:pPr>
              <w:pStyle w:val="TableText0"/>
              <w:keepNext/>
              <w:keepLines/>
              <w:rPr>
                <w:rFonts w:ascii="Arial" w:hAnsi="Arial" w:cs="Arial"/>
                <w:lang w:val="en-US"/>
              </w:rPr>
            </w:pPr>
            <w:r>
              <w:rPr>
                <w:rFonts w:ascii="Arial" w:hAnsi="Arial" w:cs="Arial"/>
              </w:rPr>
              <w:t>NFS</w:t>
            </w:r>
            <w:r w:rsidR="003028EA">
              <w:rPr>
                <w:rFonts w:ascii="Arial" w:hAnsi="Arial" w:cs="Arial"/>
              </w:rPr>
              <w:t xml:space="preserve"> v4</w:t>
            </w:r>
            <w:r>
              <w:rPr>
                <w:rFonts w:ascii="Arial" w:hAnsi="Arial" w:cs="Arial"/>
              </w:rPr>
              <w:t xml:space="preserve"> (2049,111)</w:t>
            </w:r>
          </w:p>
        </w:tc>
      </w:tr>
      <w:tr w:rsidR="007E60AA" w:rsidRPr="00712180" w14:paraId="58BC67C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1CEB9E1" w14:textId="77777777" w:rsidR="007E60AA" w:rsidRPr="00DD323C" w:rsidRDefault="007E60AA"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52BDDC61" w14:textId="77777777" w:rsidR="007E60AA" w:rsidRPr="00B34E90" w:rsidRDefault="007E60AA" w:rsidP="00240C58">
            <w:pPr>
              <w:pStyle w:val="TableText0"/>
              <w:keepNext/>
              <w:keepLines/>
              <w:rPr>
                <w:rFonts w:ascii="Arial" w:hAnsi="Arial" w:cs="Arial"/>
                <w:lang w:val="en-US"/>
              </w:rPr>
            </w:pPr>
            <w:r w:rsidRPr="00B34E90">
              <w:rPr>
                <w:rFonts w:ascii="Arial" w:hAnsi="Arial" w:cs="Arial"/>
                <w:lang w:val="en-US"/>
              </w:rPr>
              <w:t>internal</w:t>
            </w:r>
          </w:p>
        </w:tc>
      </w:tr>
      <w:tr w:rsidR="007E60AA" w:rsidRPr="006D2395" w14:paraId="0D7DC9E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EE71942" w14:textId="77777777" w:rsidR="007E60AA" w:rsidRPr="00DD323C" w:rsidRDefault="007E60AA"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12C0E780" w14:textId="77777777" w:rsidR="007E60AA" w:rsidRPr="00B34E90" w:rsidRDefault="007E60AA" w:rsidP="00240C58">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7E60AA" w:rsidRPr="00A540D4" w14:paraId="049AB42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DB789CC" w14:textId="77777777" w:rsidR="007E60AA" w:rsidRPr="00DD323C" w:rsidRDefault="007E60AA"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752E19A5" w14:textId="77777777" w:rsidR="007E60AA" w:rsidRPr="00B34E90" w:rsidRDefault="007E60AA" w:rsidP="00240C58">
            <w:pPr>
              <w:pStyle w:val="TableText0"/>
              <w:keepNext/>
              <w:keepLines/>
              <w:rPr>
                <w:rFonts w:ascii="Arial" w:hAnsi="Arial" w:cs="Arial"/>
                <w:lang w:val="en-US"/>
              </w:rPr>
            </w:pPr>
            <w:r w:rsidRPr="00B34E90">
              <w:rPr>
                <w:rFonts w:ascii="Arial" w:hAnsi="Arial" w:cs="Arial"/>
                <w:lang w:val="en-US"/>
              </w:rPr>
              <w:t>yes</w:t>
            </w:r>
          </w:p>
        </w:tc>
      </w:tr>
      <w:tr w:rsidR="007E60AA" w:rsidRPr="00B931BB" w14:paraId="217CD03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DFEBEBF" w14:textId="77777777" w:rsidR="007E60AA" w:rsidRPr="00DD323C" w:rsidRDefault="007E60AA"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70E87927" w14:textId="77777777" w:rsidR="007E60AA" w:rsidRPr="00B34E90" w:rsidRDefault="007E60AA" w:rsidP="00240C58">
            <w:pPr>
              <w:pStyle w:val="TableText0"/>
              <w:keepNext/>
              <w:keepLines/>
              <w:rPr>
                <w:rFonts w:ascii="Arial" w:hAnsi="Arial" w:cs="Arial"/>
                <w:lang w:val="en-US"/>
              </w:rPr>
            </w:pPr>
            <w:r w:rsidRPr="00B34E90">
              <w:rPr>
                <w:rFonts w:ascii="Arial" w:hAnsi="Arial" w:cs="Arial"/>
              </w:rPr>
              <w:t>Not specified</w:t>
            </w:r>
          </w:p>
        </w:tc>
      </w:tr>
      <w:tr w:rsidR="007E60AA" w:rsidRPr="005220F1" w14:paraId="22F6C80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C4CC258" w14:textId="77777777" w:rsidR="007E60AA" w:rsidRPr="00DD323C" w:rsidRDefault="007E60AA"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7C8872E" w14:textId="77777777" w:rsidR="007E60AA" w:rsidRPr="00B34E90" w:rsidRDefault="007E60AA" w:rsidP="00240C58">
            <w:pPr>
              <w:pStyle w:val="TableText0"/>
              <w:keepNext/>
              <w:keepLines/>
              <w:rPr>
                <w:rFonts w:ascii="Arial" w:hAnsi="Arial" w:cs="Arial"/>
                <w:lang w:val="en-US"/>
              </w:rPr>
            </w:pPr>
            <w:r w:rsidRPr="00B34E90">
              <w:rPr>
                <w:rFonts w:ascii="Arial" w:hAnsi="Arial" w:cs="Arial"/>
              </w:rPr>
              <w:t>Not specified</w:t>
            </w:r>
          </w:p>
        </w:tc>
      </w:tr>
      <w:tr w:rsidR="007E60AA" w:rsidRPr="00B81AA8" w14:paraId="4BB60F6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0657A7A" w14:textId="77777777" w:rsidR="007E60AA" w:rsidRPr="00DD323C" w:rsidRDefault="007E60AA"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00189FC6" w14:textId="77777777" w:rsidR="007E60AA" w:rsidRPr="00B34E90" w:rsidRDefault="007E60AA" w:rsidP="00240C58">
            <w:pPr>
              <w:pStyle w:val="TableText0"/>
              <w:keepNext/>
              <w:keepLines/>
              <w:rPr>
                <w:rFonts w:ascii="Arial" w:hAnsi="Arial" w:cs="Arial"/>
              </w:rPr>
            </w:pPr>
            <w:r w:rsidRPr="00B34E90">
              <w:rPr>
                <w:rFonts w:ascii="Arial" w:hAnsi="Arial" w:cs="Arial"/>
              </w:rPr>
              <w:t>Not specified</w:t>
            </w:r>
          </w:p>
        </w:tc>
      </w:tr>
      <w:tr w:rsidR="007E60AA" w:rsidRPr="00B81AA8" w14:paraId="13A8BC9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278A24E" w14:textId="77777777" w:rsidR="007E60AA" w:rsidRPr="00DD323C" w:rsidRDefault="007E60AA"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08F755F1" w14:textId="77777777" w:rsidR="007E60AA" w:rsidRPr="00B34E90" w:rsidRDefault="007E60AA" w:rsidP="00240C58">
            <w:pPr>
              <w:pStyle w:val="TableText0"/>
              <w:keepNext/>
              <w:keepLines/>
              <w:rPr>
                <w:rFonts w:ascii="Arial" w:hAnsi="Arial" w:cs="Arial"/>
              </w:rPr>
            </w:pPr>
            <w:r w:rsidRPr="00B34E90">
              <w:rPr>
                <w:rFonts w:ascii="Arial" w:hAnsi="Arial" w:cs="Arial"/>
              </w:rPr>
              <w:t>Not specified</w:t>
            </w:r>
          </w:p>
        </w:tc>
      </w:tr>
      <w:tr w:rsidR="007E60AA" w:rsidRPr="00B81AA8" w14:paraId="645B5A53"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B57D5FB" w14:textId="77777777" w:rsidR="007E60AA" w:rsidRPr="00DD323C" w:rsidRDefault="007E60AA"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03B8D1F5" w14:textId="77777777" w:rsidR="007E60AA" w:rsidRPr="00B34E90" w:rsidRDefault="007E60AA" w:rsidP="00240C58">
            <w:pPr>
              <w:pStyle w:val="TableText0"/>
              <w:keepNext/>
              <w:keepLines/>
              <w:rPr>
                <w:rFonts w:ascii="Arial" w:hAnsi="Arial" w:cs="Arial"/>
              </w:rPr>
            </w:pPr>
            <w:r w:rsidRPr="00B34E90">
              <w:rPr>
                <w:rFonts w:ascii="Arial" w:hAnsi="Arial" w:cs="Arial"/>
              </w:rPr>
              <w:t>Not specified</w:t>
            </w:r>
          </w:p>
        </w:tc>
      </w:tr>
    </w:tbl>
    <w:p w14:paraId="2A31AE9C" w14:textId="77777777" w:rsidR="007E60AA" w:rsidRDefault="007E60AA" w:rsidP="00DC4517">
      <w:pPr>
        <w:pStyle w:val="BodyText"/>
      </w:pPr>
    </w:p>
    <w:p w14:paraId="3D3E3F18" w14:textId="66A8150D" w:rsidR="00D2112F" w:rsidRPr="0057567F" w:rsidRDefault="00D2112F" w:rsidP="00D2112F">
      <w:pPr>
        <w:pStyle w:val="Heading5"/>
      </w:pPr>
      <w:r w:rsidRPr="0057567F">
        <w:t xml:space="preserve">SONAR </w:t>
      </w:r>
      <w:r>
        <w:t>EAI AI</w:t>
      </w:r>
    </w:p>
    <w:tbl>
      <w:tblPr>
        <w:tblW w:w="5544" w:type="pct"/>
        <w:tblLook w:val="0000" w:firstRow="0" w:lastRow="0" w:firstColumn="0" w:lastColumn="0" w:noHBand="0" w:noVBand="0"/>
      </w:tblPr>
      <w:tblGrid>
        <w:gridCol w:w="3104"/>
        <w:gridCol w:w="6871"/>
      </w:tblGrid>
      <w:tr w:rsidR="00D2112F" w:rsidRPr="00F159FB" w14:paraId="2317259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8074D05" w14:textId="77777777" w:rsidR="00D2112F" w:rsidRPr="00DD323C" w:rsidRDefault="00D2112F"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6B226F5D" w14:textId="77777777" w:rsidR="00D2112F" w:rsidRPr="00F159FB" w:rsidRDefault="00D2112F" w:rsidP="00240C58">
            <w:pPr>
              <w:pStyle w:val="TableText0"/>
              <w:keepNext/>
              <w:keepLines/>
              <w:rPr>
                <w:rFonts w:ascii="Arial" w:hAnsi="Arial" w:cs="Arial"/>
                <w:lang w:val="en-US"/>
              </w:rPr>
            </w:pPr>
            <w:r w:rsidRPr="00181D53">
              <w:rPr>
                <w:rFonts w:ascii="Arial" w:hAnsi="Arial" w:cs="Arial"/>
                <w:lang w:val="en-US"/>
              </w:rPr>
              <w:t>Access EAI Appl</w:t>
            </w:r>
            <w:r>
              <w:rPr>
                <w:rFonts w:ascii="Arial" w:hAnsi="Arial" w:cs="Arial"/>
                <w:lang w:val="en-US"/>
              </w:rPr>
              <w:t>ication</w:t>
            </w:r>
            <w:r w:rsidRPr="00181D53">
              <w:rPr>
                <w:rFonts w:ascii="Arial" w:hAnsi="Arial" w:cs="Arial"/>
                <w:lang w:val="en-US"/>
              </w:rPr>
              <w:t xml:space="preserve"> s</w:t>
            </w:r>
            <w:r>
              <w:rPr>
                <w:rFonts w:ascii="Arial" w:hAnsi="Arial" w:cs="Arial"/>
                <w:lang w:val="en-US"/>
              </w:rPr>
              <w:t>er</w:t>
            </w:r>
            <w:r w:rsidRPr="00181D53">
              <w:rPr>
                <w:rFonts w:ascii="Arial" w:hAnsi="Arial" w:cs="Arial"/>
                <w:lang w:val="en-US"/>
              </w:rPr>
              <w:t>v</w:t>
            </w:r>
            <w:r>
              <w:rPr>
                <w:rFonts w:ascii="Arial" w:hAnsi="Arial" w:cs="Arial"/>
                <w:lang w:val="en-US"/>
              </w:rPr>
              <w:t>ers</w:t>
            </w:r>
            <w:r w:rsidRPr="00181D53">
              <w:rPr>
                <w:rFonts w:ascii="Arial" w:hAnsi="Arial" w:cs="Arial"/>
                <w:lang w:val="en-US"/>
              </w:rPr>
              <w:t xml:space="preserve"> to NFS</w:t>
            </w:r>
          </w:p>
        </w:tc>
      </w:tr>
      <w:tr w:rsidR="00D2112F" w:rsidRPr="00712180" w14:paraId="25E9CCF3"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A0AE85A" w14:textId="77777777" w:rsidR="00D2112F" w:rsidRPr="00DD323C" w:rsidRDefault="00D2112F"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1F80A940" w14:textId="1220EDA4" w:rsidR="00D2112F" w:rsidRPr="00B34E90" w:rsidRDefault="00D2112F" w:rsidP="00240C58">
            <w:pPr>
              <w:pStyle w:val="TableText0"/>
              <w:keepNext/>
              <w:keepLines/>
              <w:rPr>
                <w:rFonts w:ascii="Arial" w:hAnsi="Arial" w:cs="Arial"/>
                <w:lang w:val="en-US"/>
              </w:rPr>
            </w:pPr>
            <w:r>
              <w:rPr>
                <w:rFonts w:ascii="Arial" w:hAnsi="Arial" w:cs="Arial"/>
              </w:rPr>
              <w:t>NFS</w:t>
            </w:r>
            <w:r w:rsidR="008A7260">
              <w:rPr>
                <w:rFonts w:ascii="Arial" w:hAnsi="Arial" w:cs="Arial"/>
              </w:rPr>
              <w:t xml:space="preserve"> v</w:t>
            </w:r>
            <w:proofErr w:type="gramStart"/>
            <w:r w:rsidR="008A7260">
              <w:rPr>
                <w:rFonts w:ascii="Arial" w:hAnsi="Arial" w:cs="Arial"/>
              </w:rPr>
              <w:t xml:space="preserve">4 </w:t>
            </w:r>
            <w:r>
              <w:rPr>
                <w:rFonts w:ascii="Arial" w:hAnsi="Arial" w:cs="Arial"/>
              </w:rPr>
              <w:t xml:space="preserve"> (</w:t>
            </w:r>
            <w:proofErr w:type="gramEnd"/>
            <w:r>
              <w:rPr>
                <w:rFonts w:ascii="Arial" w:hAnsi="Arial" w:cs="Arial"/>
              </w:rPr>
              <w:t>2049,111)</w:t>
            </w:r>
          </w:p>
        </w:tc>
      </w:tr>
      <w:tr w:rsidR="00D2112F" w:rsidRPr="00712180" w14:paraId="3997295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56851CF" w14:textId="77777777" w:rsidR="00D2112F" w:rsidRPr="00DD323C" w:rsidRDefault="00D2112F"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5E172945" w14:textId="77777777" w:rsidR="00D2112F" w:rsidRPr="00B34E90" w:rsidRDefault="00D2112F" w:rsidP="00240C58">
            <w:pPr>
              <w:pStyle w:val="TableText0"/>
              <w:keepNext/>
              <w:keepLines/>
              <w:rPr>
                <w:rFonts w:ascii="Arial" w:hAnsi="Arial" w:cs="Arial"/>
                <w:lang w:val="en-US"/>
              </w:rPr>
            </w:pPr>
            <w:r w:rsidRPr="00B34E90">
              <w:rPr>
                <w:rFonts w:ascii="Arial" w:hAnsi="Arial" w:cs="Arial"/>
                <w:lang w:val="en-US"/>
              </w:rPr>
              <w:t>internal</w:t>
            </w:r>
          </w:p>
        </w:tc>
      </w:tr>
      <w:tr w:rsidR="00D2112F" w:rsidRPr="006D2395" w14:paraId="43AB0DA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718B574" w14:textId="77777777" w:rsidR="00D2112F" w:rsidRPr="00DD323C" w:rsidRDefault="00D2112F"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09F629B7" w14:textId="77777777" w:rsidR="00D2112F" w:rsidRPr="00B34E90" w:rsidRDefault="00D2112F" w:rsidP="00240C58">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D2112F" w:rsidRPr="00A540D4" w14:paraId="54E713E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4376DAD" w14:textId="77777777" w:rsidR="00D2112F" w:rsidRPr="00DD323C" w:rsidRDefault="00D2112F"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D774D8E" w14:textId="77777777" w:rsidR="00D2112F" w:rsidRPr="00B34E90" w:rsidRDefault="00D2112F" w:rsidP="00240C58">
            <w:pPr>
              <w:pStyle w:val="TableText0"/>
              <w:keepNext/>
              <w:keepLines/>
              <w:rPr>
                <w:rFonts w:ascii="Arial" w:hAnsi="Arial" w:cs="Arial"/>
                <w:lang w:val="en-US"/>
              </w:rPr>
            </w:pPr>
            <w:r w:rsidRPr="00B34E90">
              <w:rPr>
                <w:rFonts w:ascii="Arial" w:hAnsi="Arial" w:cs="Arial"/>
                <w:lang w:val="en-US"/>
              </w:rPr>
              <w:t>yes</w:t>
            </w:r>
          </w:p>
        </w:tc>
      </w:tr>
      <w:tr w:rsidR="00D2112F" w:rsidRPr="00B931BB" w14:paraId="503DA61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FF38485" w14:textId="77777777" w:rsidR="00D2112F" w:rsidRPr="00DD323C" w:rsidRDefault="00D2112F"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7C2FC8F7" w14:textId="77777777" w:rsidR="00D2112F" w:rsidRPr="00B34E90" w:rsidRDefault="00D2112F" w:rsidP="00240C58">
            <w:pPr>
              <w:pStyle w:val="TableText0"/>
              <w:keepNext/>
              <w:keepLines/>
              <w:rPr>
                <w:rFonts w:ascii="Arial" w:hAnsi="Arial" w:cs="Arial"/>
                <w:lang w:val="en-US"/>
              </w:rPr>
            </w:pPr>
            <w:r w:rsidRPr="00B34E90">
              <w:rPr>
                <w:rFonts w:ascii="Arial" w:hAnsi="Arial" w:cs="Arial"/>
              </w:rPr>
              <w:t>Not specified</w:t>
            </w:r>
          </w:p>
        </w:tc>
      </w:tr>
      <w:tr w:rsidR="00D2112F" w:rsidRPr="005220F1" w14:paraId="6CB74957"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8198BA8" w14:textId="77777777" w:rsidR="00D2112F" w:rsidRPr="00DD323C" w:rsidRDefault="00D2112F"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70F9AED" w14:textId="77777777" w:rsidR="00D2112F" w:rsidRPr="00B34E90" w:rsidRDefault="00D2112F" w:rsidP="00240C58">
            <w:pPr>
              <w:pStyle w:val="TableText0"/>
              <w:keepNext/>
              <w:keepLines/>
              <w:rPr>
                <w:rFonts w:ascii="Arial" w:hAnsi="Arial" w:cs="Arial"/>
                <w:lang w:val="en-US"/>
              </w:rPr>
            </w:pPr>
            <w:r w:rsidRPr="00B34E90">
              <w:rPr>
                <w:rFonts w:ascii="Arial" w:hAnsi="Arial" w:cs="Arial"/>
              </w:rPr>
              <w:t>Not specified</w:t>
            </w:r>
          </w:p>
        </w:tc>
      </w:tr>
      <w:tr w:rsidR="00D2112F" w:rsidRPr="00B81AA8" w14:paraId="2CCF793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E85873D" w14:textId="77777777" w:rsidR="00D2112F" w:rsidRPr="00DD323C" w:rsidRDefault="00D2112F"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73A21A14" w14:textId="77777777" w:rsidR="00D2112F" w:rsidRPr="00B34E90" w:rsidRDefault="00D2112F" w:rsidP="00240C58">
            <w:pPr>
              <w:pStyle w:val="TableText0"/>
              <w:keepNext/>
              <w:keepLines/>
              <w:rPr>
                <w:rFonts w:ascii="Arial" w:hAnsi="Arial" w:cs="Arial"/>
              </w:rPr>
            </w:pPr>
            <w:r w:rsidRPr="00B34E90">
              <w:rPr>
                <w:rFonts w:ascii="Arial" w:hAnsi="Arial" w:cs="Arial"/>
              </w:rPr>
              <w:t>Not specified</w:t>
            </w:r>
          </w:p>
        </w:tc>
      </w:tr>
      <w:tr w:rsidR="00D2112F" w:rsidRPr="00B81AA8" w14:paraId="1D094B9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E68ED19" w14:textId="77777777" w:rsidR="00D2112F" w:rsidRPr="00DD323C" w:rsidRDefault="00D2112F"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0A5C9693" w14:textId="77777777" w:rsidR="00D2112F" w:rsidRPr="00B34E90" w:rsidRDefault="00D2112F" w:rsidP="00240C58">
            <w:pPr>
              <w:pStyle w:val="TableText0"/>
              <w:keepNext/>
              <w:keepLines/>
              <w:rPr>
                <w:rFonts w:ascii="Arial" w:hAnsi="Arial" w:cs="Arial"/>
              </w:rPr>
            </w:pPr>
            <w:r w:rsidRPr="00B34E90">
              <w:rPr>
                <w:rFonts w:ascii="Arial" w:hAnsi="Arial" w:cs="Arial"/>
              </w:rPr>
              <w:t>Not specified</w:t>
            </w:r>
          </w:p>
        </w:tc>
      </w:tr>
      <w:tr w:rsidR="00D2112F" w:rsidRPr="00B81AA8" w14:paraId="41C472B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8A68115" w14:textId="77777777" w:rsidR="00D2112F" w:rsidRPr="00DD323C" w:rsidRDefault="00D2112F"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76B2BB32" w14:textId="77777777" w:rsidR="00D2112F" w:rsidRPr="00B34E90" w:rsidRDefault="00D2112F" w:rsidP="00240C58">
            <w:pPr>
              <w:pStyle w:val="TableText0"/>
              <w:keepNext/>
              <w:keepLines/>
              <w:rPr>
                <w:rFonts w:ascii="Arial" w:hAnsi="Arial" w:cs="Arial"/>
              </w:rPr>
            </w:pPr>
            <w:r w:rsidRPr="00B34E90">
              <w:rPr>
                <w:rFonts w:ascii="Arial" w:hAnsi="Arial" w:cs="Arial"/>
              </w:rPr>
              <w:t>Not specified</w:t>
            </w:r>
          </w:p>
        </w:tc>
      </w:tr>
    </w:tbl>
    <w:p w14:paraId="5D22689E" w14:textId="287097CA" w:rsidR="00D2112F" w:rsidRDefault="00D2112F" w:rsidP="00DC4517">
      <w:pPr>
        <w:pStyle w:val="BodyText"/>
      </w:pPr>
    </w:p>
    <w:p w14:paraId="67A5E09D" w14:textId="60BE56E0" w:rsidR="00D2112F" w:rsidRPr="0057567F" w:rsidRDefault="00D2112F" w:rsidP="00D2112F">
      <w:pPr>
        <w:pStyle w:val="Heading5"/>
      </w:pPr>
      <w:r w:rsidRPr="0057567F">
        <w:lastRenderedPageBreak/>
        <w:t xml:space="preserve">SONAR </w:t>
      </w:r>
      <w:r>
        <w:t>Public Sector AI</w:t>
      </w:r>
    </w:p>
    <w:tbl>
      <w:tblPr>
        <w:tblW w:w="5544" w:type="pct"/>
        <w:tblLook w:val="0000" w:firstRow="0" w:lastRow="0" w:firstColumn="0" w:lastColumn="0" w:noHBand="0" w:noVBand="0"/>
      </w:tblPr>
      <w:tblGrid>
        <w:gridCol w:w="3104"/>
        <w:gridCol w:w="6871"/>
      </w:tblGrid>
      <w:tr w:rsidR="00D2112F" w:rsidRPr="00F159FB" w14:paraId="21B45F8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1A6C60B" w14:textId="77777777" w:rsidR="00D2112F" w:rsidRPr="00DD323C" w:rsidRDefault="00D2112F"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6089120" w14:textId="77777777" w:rsidR="00D2112F" w:rsidRPr="00F159FB" w:rsidRDefault="00D2112F" w:rsidP="00240C58">
            <w:pPr>
              <w:pStyle w:val="TableText0"/>
              <w:keepNext/>
              <w:keepLines/>
              <w:rPr>
                <w:rFonts w:ascii="Arial" w:hAnsi="Arial" w:cs="Arial"/>
                <w:lang w:val="en-US"/>
              </w:rPr>
            </w:pPr>
            <w:r w:rsidRPr="00181D53">
              <w:rPr>
                <w:rFonts w:ascii="Arial" w:hAnsi="Arial" w:cs="Arial"/>
                <w:lang w:val="en-US"/>
              </w:rPr>
              <w:t>Access EAI Appl</w:t>
            </w:r>
            <w:r>
              <w:rPr>
                <w:rFonts w:ascii="Arial" w:hAnsi="Arial" w:cs="Arial"/>
                <w:lang w:val="en-US"/>
              </w:rPr>
              <w:t>ication</w:t>
            </w:r>
            <w:r w:rsidRPr="00181D53">
              <w:rPr>
                <w:rFonts w:ascii="Arial" w:hAnsi="Arial" w:cs="Arial"/>
                <w:lang w:val="en-US"/>
              </w:rPr>
              <w:t xml:space="preserve"> s</w:t>
            </w:r>
            <w:r>
              <w:rPr>
                <w:rFonts w:ascii="Arial" w:hAnsi="Arial" w:cs="Arial"/>
                <w:lang w:val="en-US"/>
              </w:rPr>
              <w:t>er</w:t>
            </w:r>
            <w:r w:rsidRPr="00181D53">
              <w:rPr>
                <w:rFonts w:ascii="Arial" w:hAnsi="Arial" w:cs="Arial"/>
                <w:lang w:val="en-US"/>
              </w:rPr>
              <w:t>v</w:t>
            </w:r>
            <w:r>
              <w:rPr>
                <w:rFonts w:ascii="Arial" w:hAnsi="Arial" w:cs="Arial"/>
                <w:lang w:val="en-US"/>
              </w:rPr>
              <w:t>ers</w:t>
            </w:r>
            <w:r w:rsidRPr="00181D53">
              <w:rPr>
                <w:rFonts w:ascii="Arial" w:hAnsi="Arial" w:cs="Arial"/>
                <w:lang w:val="en-US"/>
              </w:rPr>
              <w:t xml:space="preserve"> to NFS</w:t>
            </w:r>
          </w:p>
        </w:tc>
      </w:tr>
      <w:tr w:rsidR="00D2112F" w:rsidRPr="00712180" w14:paraId="29135335"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FC09A67" w14:textId="77777777" w:rsidR="00D2112F" w:rsidRPr="00DD323C" w:rsidRDefault="00D2112F"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3AF02049" w14:textId="618DDAC0" w:rsidR="00D2112F" w:rsidRPr="00B34E90" w:rsidRDefault="00D2112F" w:rsidP="00240C58">
            <w:pPr>
              <w:pStyle w:val="TableText0"/>
              <w:keepNext/>
              <w:keepLines/>
              <w:rPr>
                <w:rFonts w:ascii="Arial" w:hAnsi="Arial" w:cs="Arial"/>
                <w:lang w:val="en-US"/>
              </w:rPr>
            </w:pPr>
            <w:r>
              <w:rPr>
                <w:rFonts w:ascii="Arial" w:hAnsi="Arial" w:cs="Arial"/>
              </w:rPr>
              <w:t>NFS</w:t>
            </w:r>
            <w:r w:rsidR="008A7260">
              <w:rPr>
                <w:rFonts w:ascii="Arial" w:hAnsi="Arial" w:cs="Arial"/>
              </w:rPr>
              <w:t xml:space="preserve"> v4 </w:t>
            </w:r>
            <w:r>
              <w:rPr>
                <w:rFonts w:ascii="Arial" w:hAnsi="Arial" w:cs="Arial"/>
              </w:rPr>
              <w:t>(2049,111)</w:t>
            </w:r>
          </w:p>
        </w:tc>
      </w:tr>
      <w:tr w:rsidR="00D2112F" w:rsidRPr="00712180" w14:paraId="4D5D60B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56BE50E" w14:textId="77777777" w:rsidR="00D2112F" w:rsidRPr="00DD323C" w:rsidRDefault="00D2112F"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73F2AE4" w14:textId="77777777" w:rsidR="00D2112F" w:rsidRPr="00B34E90" w:rsidRDefault="00D2112F" w:rsidP="00240C58">
            <w:pPr>
              <w:pStyle w:val="TableText0"/>
              <w:keepNext/>
              <w:keepLines/>
              <w:rPr>
                <w:rFonts w:ascii="Arial" w:hAnsi="Arial" w:cs="Arial"/>
                <w:lang w:val="en-US"/>
              </w:rPr>
            </w:pPr>
            <w:r w:rsidRPr="00B34E90">
              <w:rPr>
                <w:rFonts w:ascii="Arial" w:hAnsi="Arial" w:cs="Arial"/>
                <w:lang w:val="en-US"/>
              </w:rPr>
              <w:t>internal</w:t>
            </w:r>
          </w:p>
        </w:tc>
      </w:tr>
      <w:tr w:rsidR="00D2112F" w:rsidRPr="006D2395" w14:paraId="6529A56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25532DE" w14:textId="77777777" w:rsidR="00D2112F" w:rsidRPr="00DD323C" w:rsidRDefault="00D2112F"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698D19F4" w14:textId="77777777" w:rsidR="00D2112F" w:rsidRPr="00B34E90" w:rsidRDefault="00D2112F" w:rsidP="00240C58">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D2112F" w:rsidRPr="00A540D4" w14:paraId="16CC579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9BAE1EC" w14:textId="77777777" w:rsidR="00D2112F" w:rsidRPr="00DD323C" w:rsidRDefault="00D2112F"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179C01F" w14:textId="77777777" w:rsidR="00D2112F" w:rsidRPr="00B34E90" w:rsidRDefault="00D2112F" w:rsidP="00240C58">
            <w:pPr>
              <w:pStyle w:val="TableText0"/>
              <w:keepNext/>
              <w:keepLines/>
              <w:rPr>
                <w:rFonts w:ascii="Arial" w:hAnsi="Arial" w:cs="Arial"/>
                <w:lang w:val="en-US"/>
              </w:rPr>
            </w:pPr>
            <w:r w:rsidRPr="00B34E90">
              <w:rPr>
                <w:rFonts w:ascii="Arial" w:hAnsi="Arial" w:cs="Arial"/>
                <w:lang w:val="en-US"/>
              </w:rPr>
              <w:t>yes</w:t>
            </w:r>
          </w:p>
        </w:tc>
      </w:tr>
      <w:tr w:rsidR="00D2112F" w:rsidRPr="00B931BB" w14:paraId="4A5F396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8498FD4" w14:textId="77777777" w:rsidR="00D2112F" w:rsidRPr="00DD323C" w:rsidRDefault="00D2112F"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791F8C88" w14:textId="77777777" w:rsidR="00D2112F" w:rsidRPr="00B34E90" w:rsidRDefault="00D2112F" w:rsidP="00240C58">
            <w:pPr>
              <w:pStyle w:val="TableText0"/>
              <w:keepNext/>
              <w:keepLines/>
              <w:rPr>
                <w:rFonts w:ascii="Arial" w:hAnsi="Arial" w:cs="Arial"/>
                <w:lang w:val="en-US"/>
              </w:rPr>
            </w:pPr>
            <w:r w:rsidRPr="00B34E90">
              <w:rPr>
                <w:rFonts w:ascii="Arial" w:hAnsi="Arial" w:cs="Arial"/>
              </w:rPr>
              <w:t>Not specified</w:t>
            </w:r>
          </w:p>
        </w:tc>
      </w:tr>
      <w:tr w:rsidR="00D2112F" w:rsidRPr="005220F1" w14:paraId="7F542E2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22A62A9" w14:textId="77777777" w:rsidR="00D2112F" w:rsidRPr="00DD323C" w:rsidRDefault="00D2112F"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6F17CE59" w14:textId="77777777" w:rsidR="00D2112F" w:rsidRPr="00B34E90" w:rsidRDefault="00D2112F" w:rsidP="00240C58">
            <w:pPr>
              <w:pStyle w:val="TableText0"/>
              <w:keepNext/>
              <w:keepLines/>
              <w:rPr>
                <w:rFonts w:ascii="Arial" w:hAnsi="Arial" w:cs="Arial"/>
                <w:lang w:val="en-US"/>
              </w:rPr>
            </w:pPr>
            <w:r w:rsidRPr="00B34E90">
              <w:rPr>
                <w:rFonts w:ascii="Arial" w:hAnsi="Arial" w:cs="Arial"/>
              </w:rPr>
              <w:t>Not specified</w:t>
            </w:r>
          </w:p>
        </w:tc>
      </w:tr>
      <w:tr w:rsidR="00D2112F" w:rsidRPr="00B81AA8" w14:paraId="6D60507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B7C92AB" w14:textId="77777777" w:rsidR="00D2112F" w:rsidRPr="00DD323C" w:rsidRDefault="00D2112F"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513A2FB" w14:textId="77777777" w:rsidR="00D2112F" w:rsidRPr="00B34E90" w:rsidRDefault="00D2112F" w:rsidP="00240C58">
            <w:pPr>
              <w:pStyle w:val="TableText0"/>
              <w:keepNext/>
              <w:keepLines/>
              <w:rPr>
                <w:rFonts w:ascii="Arial" w:hAnsi="Arial" w:cs="Arial"/>
              </w:rPr>
            </w:pPr>
            <w:r w:rsidRPr="00B34E90">
              <w:rPr>
                <w:rFonts w:ascii="Arial" w:hAnsi="Arial" w:cs="Arial"/>
              </w:rPr>
              <w:t>Not specified</w:t>
            </w:r>
          </w:p>
        </w:tc>
      </w:tr>
      <w:tr w:rsidR="00D2112F" w:rsidRPr="00B81AA8" w14:paraId="313A2F2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2FD05C2" w14:textId="77777777" w:rsidR="00D2112F" w:rsidRPr="00DD323C" w:rsidRDefault="00D2112F"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5FD2B36C" w14:textId="77777777" w:rsidR="00D2112F" w:rsidRPr="00B34E90" w:rsidRDefault="00D2112F" w:rsidP="00240C58">
            <w:pPr>
              <w:pStyle w:val="TableText0"/>
              <w:keepNext/>
              <w:keepLines/>
              <w:rPr>
                <w:rFonts w:ascii="Arial" w:hAnsi="Arial" w:cs="Arial"/>
              </w:rPr>
            </w:pPr>
            <w:r w:rsidRPr="00B34E90">
              <w:rPr>
                <w:rFonts w:ascii="Arial" w:hAnsi="Arial" w:cs="Arial"/>
              </w:rPr>
              <w:t>Not specified</w:t>
            </w:r>
          </w:p>
        </w:tc>
      </w:tr>
      <w:tr w:rsidR="00D2112F" w:rsidRPr="00B81AA8" w14:paraId="253D681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03064E8" w14:textId="77777777" w:rsidR="00D2112F" w:rsidRPr="00DD323C" w:rsidRDefault="00D2112F"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7B9BDB6A" w14:textId="77777777" w:rsidR="00D2112F" w:rsidRPr="00B34E90" w:rsidRDefault="00D2112F" w:rsidP="00240C58">
            <w:pPr>
              <w:pStyle w:val="TableText0"/>
              <w:keepNext/>
              <w:keepLines/>
              <w:rPr>
                <w:rFonts w:ascii="Arial" w:hAnsi="Arial" w:cs="Arial"/>
              </w:rPr>
            </w:pPr>
            <w:r w:rsidRPr="00B34E90">
              <w:rPr>
                <w:rFonts w:ascii="Arial" w:hAnsi="Arial" w:cs="Arial"/>
              </w:rPr>
              <w:t>Not specified</w:t>
            </w:r>
          </w:p>
        </w:tc>
      </w:tr>
    </w:tbl>
    <w:p w14:paraId="027BEFA9" w14:textId="77777777" w:rsidR="00D2112F" w:rsidRDefault="00D2112F" w:rsidP="00DC4517">
      <w:pPr>
        <w:pStyle w:val="BodyText"/>
      </w:pPr>
    </w:p>
    <w:p w14:paraId="1A8FCF3E" w14:textId="73D8C0E5" w:rsidR="001008BE" w:rsidRPr="0057567F" w:rsidRDefault="001008BE" w:rsidP="001008BE">
      <w:pPr>
        <w:pStyle w:val="Heading5"/>
      </w:pPr>
      <w:r w:rsidRPr="0057567F">
        <w:t xml:space="preserve">SONAR </w:t>
      </w:r>
      <w:r>
        <w:t>EAI</w:t>
      </w:r>
      <w:r w:rsidR="00A8015E">
        <w:t xml:space="preserve"> application</w:t>
      </w:r>
    </w:p>
    <w:tbl>
      <w:tblPr>
        <w:tblW w:w="5544" w:type="pct"/>
        <w:tblLook w:val="0000" w:firstRow="0" w:lastRow="0" w:firstColumn="0" w:lastColumn="0" w:noHBand="0" w:noVBand="0"/>
      </w:tblPr>
      <w:tblGrid>
        <w:gridCol w:w="3104"/>
        <w:gridCol w:w="6871"/>
      </w:tblGrid>
      <w:tr w:rsidR="001008BE" w:rsidRPr="00F159FB" w14:paraId="0B39AC4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A0E3379" w14:textId="77777777" w:rsidR="001008BE" w:rsidRPr="00DD323C" w:rsidRDefault="001008BE"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2DD97A68" w14:textId="27E06AD4" w:rsidR="001008BE" w:rsidRPr="00F159FB" w:rsidRDefault="00181D53" w:rsidP="00D46FA4">
            <w:pPr>
              <w:pStyle w:val="TableText0"/>
              <w:keepNext/>
              <w:keepLines/>
              <w:rPr>
                <w:rFonts w:ascii="Arial" w:hAnsi="Arial" w:cs="Arial"/>
                <w:lang w:val="en-US"/>
              </w:rPr>
            </w:pPr>
            <w:r w:rsidRPr="00181D53">
              <w:rPr>
                <w:rFonts w:ascii="Arial" w:hAnsi="Arial" w:cs="Arial"/>
                <w:lang w:val="en-US"/>
              </w:rPr>
              <w:t>Access EAI Appl</w:t>
            </w:r>
            <w:r>
              <w:rPr>
                <w:rFonts w:ascii="Arial" w:hAnsi="Arial" w:cs="Arial"/>
                <w:lang w:val="en-US"/>
              </w:rPr>
              <w:t>ication</w:t>
            </w:r>
            <w:r w:rsidRPr="00181D53">
              <w:rPr>
                <w:rFonts w:ascii="Arial" w:hAnsi="Arial" w:cs="Arial"/>
                <w:lang w:val="en-US"/>
              </w:rPr>
              <w:t xml:space="preserve"> s</w:t>
            </w:r>
            <w:r>
              <w:rPr>
                <w:rFonts w:ascii="Arial" w:hAnsi="Arial" w:cs="Arial"/>
                <w:lang w:val="en-US"/>
              </w:rPr>
              <w:t>er</w:t>
            </w:r>
            <w:r w:rsidRPr="00181D53">
              <w:rPr>
                <w:rFonts w:ascii="Arial" w:hAnsi="Arial" w:cs="Arial"/>
                <w:lang w:val="en-US"/>
              </w:rPr>
              <w:t>v</w:t>
            </w:r>
            <w:r>
              <w:rPr>
                <w:rFonts w:ascii="Arial" w:hAnsi="Arial" w:cs="Arial"/>
                <w:lang w:val="en-US"/>
              </w:rPr>
              <w:t>ers</w:t>
            </w:r>
            <w:r w:rsidRPr="00181D53">
              <w:rPr>
                <w:rFonts w:ascii="Arial" w:hAnsi="Arial" w:cs="Arial"/>
                <w:lang w:val="en-US"/>
              </w:rPr>
              <w:t xml:space="preserve"> to NFS</w:t>
            </w:r>
          </w:p>
        </w:tc>
      </w:tr>
      <w:tr w:rsidR="001008BE" w:rsidRPr="00712180" w14:paraId="0BA9F1E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E92874B" w14:textId="77777777" w:rsidR="001008BE" w:rsidRPr="00DD323C" w:rsidRDefault="001008BE"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165D12E1" w14:textId="14B3E578" w:rsidR="001008BE" w:rsidRPr="00B34E90" w:rsidRDefault="001008BE" w:rsidP="00D46FA4">
            <w:pPr>
              <w:pStyle w:val="TableText0"/>
              <w:keepNext/>
              <w:keepLines/>
              <w:rPr>
                <w:rFonts w:ascii="Arial" w:hAnsi="Arial" w:cs="Arial"/>
                <w:lang w:val="en-US"/>
              </w:rPr>
            </w:pPr>
            <w:r>
              <w:rPr>
                <w:rFonts w:ascii="Arial" w:hAnsi="Arial" w:cs="Arial"/>
              </w:rPr>
              <w:t>NFS</w:t>
            </w:r>
            <w:r w:rsidR="008A7260">
              <w:rPr>
                <w:rFonts w:ascii="Arial" w:hAnsi="Arial" w:cs="Arial"/>
              </w:rPr>
              <w:t xml:space="preserve"> v</w:t>
            </w:r>
            <w:proofErr w:type="gramStart"/>
            <w:r w:rsidR="008A7260">
              <w:rPr>
                <w:rFonts w:ascii="Arial" w:hAnsi="Arial" w:cs="Arial"/>
              </w:rPr>
              <w:t xml:space="preserve">4 </w:t>
            </w:r>
            <w:r>
              <w:rPr>
                <w:rFonts w:ascii="Arial" w:hAnsi="Arial" w:cs="Arial"/>
              </w:rPr>
              <w:t xml:space="preserve"> (</w:t>
            </w:r>
            <w:proofErr w:type="gramEnd"/>
            <w:r>
              <w:rPr>
                <w:rFonts w:ascii="Arial" w:hAnsi="Arial" w:cs="Arial"/>
              </w:rPr>
              <w:t>2049,111)</w:t>
            </w:r>
          </w:p>
        </w:tc>
      </w:tr>
      <w:tr w:rsidR="001008BE" w:rsidRPr="00712180" w14:paraId="774934C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1B29659" w14:textId="77777777" w:rsidR="001008BE" w:rsidRPr="00DD323C" w:rsidRDefault="001008BE"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0B3E7CDF" w14:textId="77777777" w:rsidR="001008BE" w:rsidRPr="00B34E90" w:rsidRDefault="001008BE" w:rsidP="00D46FA4">
            <w:pPr>
              <w:pStyle w:val="TableText0"/>
              <w:keepNext/>
              <w:keepLines/>
              <w:rPr>
                <w:rFonts w:ascii="Arial" w:hAnsi="Arial" w:cs="Arial"/>
                <w:lang w:val="en-US"/>
              </w:rPr>
            </w:pPr>
            <w:r w:rsidRPr="00B34E90">
              <w:rPr>
                <w:rFonts w:ascii="Arial" w:hAnsi="Arial" w:cs="Arial"/>
                <w:lang w:val="en-US"/>
              </w:rPr>
              <w:t>internal</w:t>
            </w:r>
          </w:p>
        </w:tc>
      </w:tr>
      <w:tr w:rsidR="001008BE" w:rsidRPr="006D2395" w14:paraId="78AD83B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E799D5D" w14:textId="77777777" w:rsidR="001008BE" w:rsidRPr="00DD323C" w:rsidRDefault="001008BE"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A96DD1E" w14:textId="3C301E57" w:rsidR="001008BE" w:rsidRPr="00B34E90" w:rsidRDefault="000F685C" w:rsidP="00D46FA4">
            <w:pPr>
              <w:pStyle w:val="TableText0"/>
              <w:keepNext/>
              <w:keepLines/>
              <w:rPr>
                <w:rFonts w:ascii="Arial" w:hAnsi="Arial" w:cs="Arial"/>
                <w:lang w:val="en-US"/>
              </w:rPr>
            </w:pPr>
            <w:r>
              <w:rPr>
                <w:rFonts w:ascii="Arial" w:hAnsi="Arial" w:cs="Arial"/>
                <w:lang w:val="en-US"/>
              </w:rPr>
              <w:t>In</w:t>
            </w:r>
            <w:r w:rsidR="001008BE" w:rsidRPr="00B34E90">
              <w:rPr>
                <w:rFonts w:ascii="Arial" w:hAnsi="Arial" w:cs="Arial"/>
                <w:lang w:val="en-US"/>
              </w:rPr>
              <w:t>bound</w:t>
            </w:r>
          </w:p>
        </w:tc>
      </w:tr>
      <w:tr w:rsidR="001008BE" w:rsidRPr="00A540D4" w14:paraId="582D4AD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3A1F531" w14:textId="77777777" w:rsidR="001008BE" w:rsidRPr="00DD323C" w:rsidRDefault="001008BE"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6748352F" w14:textId="77777777" w:rsidR="001008BE" w:rsidRPr="00B34E90" w:rsidRDefault="001008BE" w:rsidP="00D46FA4">
            <w:pPr>
              <w:pStyle w:val="TableText0"/>
              <w:keepNext/>
              <w:keepLines/>
              <w:rPr>
                <w:rFonts w:ascii="Arial" w:hAnsi="Arial" w:cs="Arial"/>
                <w:lang w:val="en-US"/>
              </w:rPr>
            </w:pPr>
            <w:r w:rsidRPr="00B34E90">
              <w:rPr>
                <w:rFonts w:ascii="Arial" w:hAnsi="Arial" w:cs="Arial"/>
                <w:lang w:val="en-US"/>
              </w:rPr>
              <w:t>yes</w:t>
            </w:r>
          </w:p>
        </w:tc>
      </w:tr>
      <w:tr w:rsidR="001008BE" w:rsidRPr="00B931BB" w14:paraId="66823D2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C9D73EC" w14:textId="77777777" w:rsidR="001008BE" w:rsidRPr="00DD323C" w:rsidRDefault="001008BE"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F74FFB3" w14:textId="77777777" w:rsidR="001008BE" w:rsidRPr="00B34E90" w:rsidRDefault="001008BE" w:rsidP="00D46FA4">
            <w:pPr>
              <w:pStyle w:val="TableText0"/>
              <w:keepNext/>
              <w:keepLines/>
              <w:rPr>
                <w:rFonts w:ascii="Arial" w:hAnsi="Arial" w:cs="Arial"/>
                <w:lang w:val="en-US"/>
              </w:rPr>
            </w:pPr>
            <w:r w:rsidRPr="00B34E90">
              <w:rPr>
                <w:rFonts w:ascii="Arial" w:hAnsi="Arial" w:cs="Arial"/>
              </w:rPr>
              <w:t>Not specified</w:t>
            </w:r>
          </w:p>
        </w:tc>
      </w:tr>
      <w:tr w:rsidR="001008BE" w:rsidRPr="005220F1" w14:paraId="2891E83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D7029A7" w14:textId="77777777" w:rsidR="001008BE" w:rsidRPr="00DD323C" w:rsidRDefault="001008BE"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42FABF83" w14:textId="77777777" w:rsidR="001008BE" w:rsidRPr="00B34E90" w:rsidRDefault="001008BE" w:rsidP="00D46FA4">
            <w:pPr>
              <w:pStyle w:val="TableText0"/>
              <w:keepNext/>
              <w:keepLines/>
              <w:rPr>
                <w:rFonts w:ascii="Arial" w:hAnsi="Arial" w:cs="Arial"/>
                <w:lang w:val="en-US"/>
              </w:rPr>
            </w:pPr>
            <w:r w:rsidRPr="00B34E90">
              <w:rPr>
                <w:rFonts w:ascii="Arial" w:hAnsi="Arial" w:cs="Arial"/>
              </w:rPr>
              <w:t>Not specified</w:t>
            </w:r>
          </w:p>
        </w:tc>
      </w:tr>
      <w:tr w:rsidR="001008BE" w:rsidRPr="00B81AA8" w14:paraId="43838E5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08782B2" w14:textId="77777777" w:rsidR="001008BE" w:rsidRPr="00DD323C" w:rsidRDefault="001008BE"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9AD96EA" w14:textId="77777777" w:rsidR="001008BE" w:rsidRPr="00B34E90" w:rsidRDefault="001008BE" w:rsidP="00D46FA4">
            <w:pPr>
              <w:pStyle w:val="TableText0"/>
              <w:keepNext/>
              <w:keepLines/>
              <w:rPr>
                <w:rFonts w:ascii="Arial" w:hAnsi="Arial" w:cs="Arial"/>
              </w:rPr>
            </w:pPr>
            <w:r w:rsidRPr="00B34E90">
              <w:rPr>
                <w:rFonts w:ascii="Arial" w:hAnsi="Arial" w:cs="Arial"/>
              </w:rPr>
              <w:t>Not specified</w:t>
            </w:r>
          </w:p>
        </w:tc>
      </w:tr>
      <w:tr w:rsidR="001008BE" w:rsidRPr="00B81AA8" w14:paraId="41A4BE7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8F7694F" w14:textId="77777777" w:rsidR="001008BE" w:rsidRPr="00DD323C" w:rsidRDefault="001008BE"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368FB1CC" w14:textId="77777777" w:rsidR="001008BE" w:rsidRPr="00B34E90" w:rsidRDefault="001008BE" w:rsidP="00D46FA4">
            <w:pPr>
              <w:pStyle w:val="TableText0"/>
              <w:keepNext/>
              <w:keepLines/>
              <w:rPr>
                <w:rFonts w:ascii="Arial" w:hAnsi="Arial" w:cs="Arial"/>
              </w:rPr>
            </w:pPr>
            <w:r w:rsidRPr="00B34E90">
              <w:rPr>
                <w:rFonts w:ascii="Arial" w:hAnsi="Arial" w:cs="Arial"/>
              </w:rPr>
              <w:t>Not specified</w:t>
            </w:r>
          </w:p>
        </w:tc>
      </w:tr>
      <w:tr w:rsidR="001008BE" w:rsidRPr="00B81AA8" w14:paraId="173ADF5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82CCA60" w14:textId="77777777" w:rsidR="001008BE" w:rsidRPr="00DD323C" w:rsidRDefault="001008BE"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95CC694" w14:textId="77777777" w:rsidR="001008BE" w:rsidRPr="00B34E90" w:rsidRDefault="001008BE" w:rsidP="00D46FA4">
            <w:pPr>
              <w:pStyle w:val="TableText0"/>
              <w:keepNext/>
              <w:keepLines/>
              <w:rPr>
                <w:rFonts w:ascii="Arial" w:hAnsi="Arial" w:cs="Arial"/>
              </w:rPr>
            </w:pPr>
            <w:r w:rsidRPr="00B34E90">
              <w:rPr>
                <w:rFonts w:ascii="Arial" w:hAnsi="Arial" w:cs="Arial"/>
              </w:rPr>
              <w:t>Not specified</w:t>
            </w:r>
          </w:p>
        </w:tc>
      </w:tr>
    </w:tbl>
    <w:p w14:paraId="58178D2D" w14:textId="1EE524BF" w:rsidR="001008BE" w:rsidRDefault="001008BE" w:rsidP="00DC4517">
      <w:pPr>
        <w:pStyle w:val="BodyText"/>
      </w:pPr>
    </w:p>
    <w:p w14:paraId="64B1BFC4" w14:textId="7AFE0A80" w:rsidR="000F685C" w:rsidRPr="0057567F" w:rsidRDefault="000F685C" w:rsidP="000F685C">
      <w:pPr>
        <w:pStyle w:val="Heading5"/>
      </w:pPr>
      <w:r w:rsidRPr="0057567F">
        <w:t xml:space="preserve">SONAR </w:t>
      </w:r>
      <w:r>
        <w:t>Public Sector</w:t>
      </w:r>
      <w:r w:rsidR="00A8015E">
        <w:t xml:space="preserve"> application</w:t>
      </w:r>
    </w:p>
    <w:tbl>
      <w:tblPr>
        <w:tblW w:w="5544" w:type="pct"/>
        <w:tblLook w:val="0000" w:firstRow="0" w:lastRow="0" w:firstColumn="0" w:lastColumn="0" w:noHBand="0" w:noVBand="0"/>
      </w:tblPr>
      <w:tblGrid>
        <w:gridCol w:w="3104"/>
        <w:gridCol w:w="6871"/>
      </w:tblGrid>
      <w:tr w:rsidR="000F685C" w:rsidRPr="00F159FB" w14:paraId="6B4E6CF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216AEED" w14:textId="77777777" w:rsidR="000F685C" w:rsidRPr="00DD323C" w:rsidRDefault="000F685C"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0B418315" w14:textId="5EB5F6F6" w:rsidR="000F685C" w:rsidRPr="00F159FB" w:rsidRDefault="002E0D32" w:rsidP="002E0D32">
            <w:pPr>
              <w:pStyle w:val="TableText0"/>
              <w:keepNext/>
              <w:keepLines/>
              <w:rPr>
                <w:rFonts w:ascii="Arial" w:hAnsi="Arial" w:cs="Arial"/>
                <w:lang w:val="en-US"/>
              </w:rPr>
            </w:pPr>
            <w:r w:rsidRPr="002E0D32">
              <w:rPr>
                <w:rFonts w:ascii="Arial" w:hAnsi="Arial" w:cs="Arial"/>
                <w:lang w:val="en-US"/>
              </w:rPr>
              <w:t>Access NFS share</w:t>
            </w:r>
            <w:r>
              <w:rPr>
                <w:rFonts w:ascii="Arial" w:hAnsi="Arial" w:cs="Arial"/>
                <w:lang w:val="en-US"/>
              </w:rPr>
              <w:t xml:space="preserve"> </w:t>
            </w:r>
            <w:r w:rsidRPr="002E0D32">
              <w:rPr>
                <w:rFonts w:ascii="Arial" w:hAnsi="Arial" w:cs="Arial"/>
                <w:lang w:val="en-US"/>
              </w:rPr>
              <w:t>/</w:t>
            </w:r>
            <w:proofErr w:type="spellStart"/>
            <w:r w:rsidRPr="002E0D32">
              <w:rPr>
                <w:rFonts w:ascii="Arial" w:hAnsi="Arial" w:cs="Arial"/>
                <w:lang w:val="en-US"/>
              </w:rPr>
              <w:t>siebelfs</w:t>
            </w:r>
            <w:proofErr w:type="spellEnd"/>
            <w:r w:rsidRPr="002E0D32">
              <w:rPr>
                <w:rFonts w:ascii="Arial" w:hAnsi="Arial" w:cs="Arial"/>
                <w:lang w:val="en-US"/>
              </w:rPr>
              <w:t>/queues</w:t>
            </w:r>
          </w:p>
        </w:tc>
      </w:tr>
      <w:tr w:rsidR="000F685C" w:rsidRPr="00712180" w14:paraId="56065B9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AB6D2EA" w14:textId="77777777" w:rsidR="000F685C" w:rsidRPr="00DD323C" w:rsidRDefault="000F685C"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12C621AB" w14:textId="3C7BAB5C" w:rsidR="000F685C" w:rsidRPr="00B34E90" w:rsidRDefault="008A7260" w:rsidP="00D46FA4">
            <w:pPr>
              <w:pStyle w:val="TableText0"/>
              <w:keepNext/>
              <w:keepLines/>
              <w:rPr>
                <w:rFonts w:ascii="Arial" w:hAnsi="Arial" w:cs="Arial"/>
                <w:lang w:val="en-US"/>
              </w:rPr>
            </w:pPr>
            <w:r>
              <w:rPr>
                <w:rFonts w:ascii="Arial" w:hAnsi="Arial" w:cs="Arial"/>
              </w:rPr>
              <w:t>NFS v</w:t>
            </w:r>
            <w:proofErr w:type="gramStart"/>
            <w:r>
              <w:rPr>
                <w:rFonts w:ascii="Arial" w:hAnsi="Arial" w:cs="Arial"/>
              </w:rPr>
              <w:t>4  (</w:t>
            </w:r>
            <w:proofErr w:type="gramEnd"/>
            <w:r>
              <w:rPr>
                <w:rFonts w:ascii="Arial" w:hAnsi="Arial" w:cs="Arial"/>
              </w:rPr>
              <w:t>2049,111)</w:t>
            </w:r>
          </w:p>
        </w:tc>
      </w:tr>
      <w:tr w:rsidR="000F685C" w:rsidRPr="00712180" w14:paraId="7231646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CF55C3E" w14:textId="77777777" w:rsidR="000F685C" w:rsidRPr="00DD323C" w:rsidRDefault="000F685C"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BE097ED" w14:textId="77777777" w:rsidR="000F685C" w:rsidRPr="00B34E90" w:rsidRDefault="000F685C" w:rsidP="00D46FA4">
            <w:pPr>
              <w:pStyle w:val="TableText0"/>
              <w:keepNext/>
              <w:keepLines/>
              <w:rPr>
                <w:rFonts w:ascii="Arial" w:hAnsi="Arial" w:cs="Arial"/>
                <w:lang w:val="en-US"/>
              </w:rPr>
            </w:pPr>
            <w:r w:rsidRPr="00B34E90">
              <w:rPr>
                <w:rFonts w:ascii="Arial" w:hAnsi="Arial" w:cs="Arial"/>
                <w:lang w:val="en-US"/>
              </w:rPr>
              <w:t>internal</w:t>
            </w:r>
          </w:p>
        </w:tc>
      </w:tr>
      <w:tr w:rsidR="000F685C" w:rsidRPr="006D2395" w14:paraId="1A9DD7B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BE555EC" w14:textId="77777777" w:rsidR="000F685C" w:rsidRPr="00DD323C" w:rsidRDefault="000F685C"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581E39D7" w14:textId="77777777" w:rsidR="000F685C" w:rsidRPr="00B34E90" w:rsidRDefault="000F685C" w:rsidP="00D46FA4">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0F685C" w:rsidRPr="00A540D4" w14:paraId="52EB5BB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469E69E" w14:textId="77777777" w:rsidR="000F685C" w:rsidRPr="00DD323C" w:rsidRDefault="000F685C"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5DC11264" w14:textId="77777777" w:rsidR="000F685C" w:rsidRPr="00B34E90" w:rsidRDefault="000F685C" w:rsidP="00D46FA4">
            <w:pPr>
              <w:pStyle w:val="TableText0"/>
              <w:keepNext/>
              <w:keepLines/>
              <w:rPr>
                <w:rFonts w:ascii="Arial" w:hAnsi="Arial" w:cs="Arial"/>
                <w:lang w:val="en-US"/>
              </w:rPr>
            </w:pPr>
            <w:r w:rsidRPr="00B34E90">
              <w:rPr>
                <w:rFonts w:ascii="Arial" w:hAnsi="Arial" w:cs="Arial"/>
                <w:lang w:val="en-US"/>
              </w:rPr>
              <w:t>yes</w:t>
            </w:r>
          </w:p>
        </w:tc>
      </w:tr>
      <w:tr w:rsidR="000F685C" w:rsidRPr="00B931BB" w14:paraId="5CC2387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A2B8AED" w14:textId="77777777" w:rsidR="000F685C" w:rsidRPr="00DD323C" w:rsidRDefault="000F685C"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37D6616" w14:textId="77777777" w:rsidR="000F685C" w:rsidRPr="00B34E90" w:rsidRDefault="000F685C" w:rsidP="00D46FA4">
            <w:pPr>
              <w:pStyle w:val="TableText0"/>
              <w:keepNext/>
              <w:keepLines/>
              <w:rPr>
                <w:rFonts w:ascii="Arial" w:hAnsi="Arial" w:cs="Arial"/>
                <w:lang w:val="en-US"/>
              </w:rPr>
            </w:pPr>
            <w:r w:rsidRPr="00B34E90">
              <w:rPr>
                <w:rFonts w:ascii="Arial" w:hAnsi="Arial" w:cs="Arial"/>
              </w:rPr>
              <w:t>Not specified</w:t>
            </w:r>
          </w:p>
        </w:tc>
      </w:tr>
      <w:tr w:rsidR="000F685C" w:rsidRPr="005220F1" w14:paraId="5F81135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1FD7C09" w14:textId="77777777" w:rsidR="000F685C" w:rsidRPr="00DD323C" w:rsidRDefault="000F685C"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148C2556" w14:textId="77777777" w:rsidR="000F685C" w:rsidRPr="00B34E90" w:rsidRDefault="000F685C" w:rsidP="00D46FA4">
            <w:pPr>
              <w:pStyle w:val="TableText0"/>
              <w:keepNext/>
              <w:keepLines/>
              <w:rPr>
                <w:rFonts w:ascii="Arial" w:hAnsi="Arial" w:cs="Arial"/>
                <w:lang w:val="en-US"/>
              </w:rPr>
            </w:pPr>
            <w:r w:rsidRPr="00B34E90">
              <w:rPr>
                <w:rFonts w:ascii="Arial" w:hAnsi="Arial" w:cs="Arial"/>
              </w:rPr>
              <w:t>Not specified</w:t>
            </w:r>
          </w:p>
        </w:tc>
      </w:tr>
      <w:tr w:rsidR="000F685C" w:rsidRPr="00B81AA8" w14:paraId="7D96B19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5CF7B78" w14:textId="77777777" w:rsidR="000F685C" w:rsidRPr="00DD323C" w:rsidRDefault="000F685C"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33C09165" w14:textId="77777777" w:rsidR="000F685C" w:rsidRPr="00B34E90" w:rsidRDefault="000F685C" w:rsidP="00D46FA4">
            <w:pPr>
              <w:pStyle w:val="TableText0"/>
              <w:keepNext/>
              <w:keepLines/>
              <w:rPr>
                <w:rFonts w:ascii="Arial" w:hAnsi="Arial" w:cs="Arial"/>
              </w:rPr>
            </w:pPr>
            <w:r w:rsidRPr="00B34E90">
              <w:rPr>
                <w:rFonts w:ascii="Arial" w:hAnsi="Arial" w:cs="Arial"/>
              </w:rPr>
              <w:t>Not specified</w:t>
            </w:r>
          </w:p>
        </w:tc>
      </w:tr>
      <w:tr w:rsidR="000F685C" w:rsidRPr="00B81AA8" w14:paraId="7DE060E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9290A1D" w14:textId="77777777" w:rsidR="000F685C" w:rsidRPr="00DD323C" w:rsidRDefault="000F685C"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5675BCFF" w14:textId="77777777" w:rsidR="000F685C" w:rsidRPr="00B34E90" w:rsidRDefault="000F685C" w:rsidP="00D46FA4">
            <w:pPr>
              <w:pStyle w:val="TableText0"/>
              <w:keepNext/>
              <w:keepLines/>
              <w:rPr>
                <w:rFonts w:ascii="Arial" w:hAnsi="Arial" w:cs="Arial"/>
              </w:rPr>
            </w:pPr>
            <w:r w:rsidRPr="00B34E90">
              <w:rPr>
                <w:rFonts w:ascii="Arial" w:hAnsi="Arial" w:cs="Arial"/>
              </w:rPr>
              <w:t>Not specified</w:t>
            </w:r>
          </w:p>
        </w:tc>
      </w:tr>
      <w:tr w:rsidR="000F685C" w:rsidRPr="00B81AA8" w14:paraId="46F5B5D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3F21E5D" w14:textId="77777777" w:rsidR="000F685C" w:rsidRPr="00DD323C" w:rsidRDefault="000F685C"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A83A24A" w14:textId="77777777" w:rsidR="000F685C" w:rsidRPr="00B34E90" w:rsidRDefault="000F685C" w:rsidP="00D46FA4">
            <w:pPr>
              <w:pStyle w:val="TableText0"/>
              <w:keepNext/>
              <w:keepLines/>
              <w:rPr>
                <w:rFonts w:ascii="Arial" w:hAnsi="Arial" w:cs="Arial"/>
              </w:rPr>
            </w:pPr>
            <w:r w:rsidRPr="00B34E90">
              <w:rPr>
                <w:rFonts w:ascii="Arial" w:hAnsi="Arial" w:cs="Arial"/>
              </w:rPr>
              <w:t>Not specified</w:t>
            </w:r>
          </w:p>
        </w:tc>
      </w:tr>
    </w:tbl>
    <w:p w14:paraId="57BF65D0" w14:textId="05D01A88" w:rsidR="000F685C" w:rsidRDefault="000F685C" w:rsidP="00DC4517">
      <w:pPr>
        <w:pStyle w:val="BodyText"/>
      </w:pPr>
    </w:p>
    <w:p w14:paraId="36D66D26" w14:textId="6DC5CB33" w:rsidR="004414A8" w:rsidRPr="0057567F" w:rsidRDefault="004414A8" w:rsidP="004414A8">
      <w:pPr>
        <w:pStyle w:val="Heading5"/>
      </w:pPr>
      <w:r>
        <w:lastRenderedPageBreak/>
        <w:t>WCC</w:t>
      </w:r>
    </w:p>
    <w:tbl>
      <w:tblPr>
        <w:tblW w:w="5544" w:type="pct"/>
        <w:tblLook w:val="0000" w:firstRow="0" w:lastRow="0" w:firstColumn="0" w:lastColumn="0" w:noHBand="0" w:noVBand="0"/>
      </w:tblPr>
      <w:tblGrid>
        <w:gridCol w:w="3104"/>
        <w:gridCol w:w="6871"/>
      </w:tblGrid>
      <w:tr w:rsidR="004414A8" w:rsidRPr="00F159FB" w14:paraId="6939D45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B26138F"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5EC93D19" w14:textId="77777777" w:rsidR="004414A8" w:rsidRPr="00F159FB" w:rsidRDefault="004414A8" w:rsidP="00D46FA4">
            <w:pPr>
              <w:pStyle w:val="TableText0"/>
              <w:keepNext/>
              <w:keepLines/>
              <w:rPr>
                <w:rFonts w:ascii="Arial" w:hAnsi="Arial" w:cs="Arial"/>
                <w:lang w:val="en-US"/>
              </w:rPr>
            </w:pPr>
            <w:r>
              <w:rPr>
                <w:rFonts w:ascii="Arial" w:hAnsi="Arial" w:cs="Arial"/>
                <w:lang w:val="en-US"/>
              </w:rPr>
              <w:t>To PDF share</w:t>
            </w:r>
          </w:p>
        </w:tc>
      </w:tr>
      <w:tr w:rsidR="004414A8" w:rsidRPr="00712180" w14:paraId="14A7771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A946C97" w14:textId="77777777" w:rsidR="004414A8" w:rsidRPr="00DD323C" w:rsidRDefault="004414A8"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B16CC46" w14:textId="4531EE53" w:rsidR="004414A8" w:rsidRPr="00B34E90" w:rsidRDefault="008A7260" w:rsidP="00D46FA4">
            <w:pPr>
              <w:pStyle w:val="TableText0"/>
              <w:keepNext/>
              <w:keepLines/>
              <w:rPr>
                <w:rFonts w:ascii="Arial" w:hAnsi="Arial" w:cs="Arial"/>
                <w:lang w:val="en-US"/>
              </w:rPr>
            </w:pPr>
            <w:r>
              <w:rPr>
                <w:rFonts w:ascii="Arial" w:hAnsi="Arial" w:cs="Arial"/>
              </w:rPr>
              <w:t>NFS v</w:t>
            </w:r>
            <w:proofErr w:type="gramStart"/>
            <w:r>
              <w:rPr>
                <w:rFonts w:ascii="Arial" w:hAnsi="Arial" w:cs="Arial"/>
              </w:rPr>
              <w:t>4  (</w:t>
            </w:r>
            <w:proofErr w:type="gramEnd"/>
            <w:r>
              <w:rPr>
                <w:rFonts w:ascii="Arial" w:hAnsi="Arial" w:cs="Arial"/>
              </w:rPr>
              <w:t>2049,111)</w:t>
            </w:r>
          </w:p>
        </w:tc>
      </w:tr>
      <w:tr w:rsidR="004414A8" w:rsidRPr="00712180" w14:paraId="75935E4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7908924" w14:textId="77777777" w:rsidR="004414A8" w:rsidRPr="00DD323C" w:rsidRDefault="004414A8"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EEA1778" w14:textId="77777777" w:rsidR="004414A8" w:rsidRPr="00B34E90" w:rsidRDefault="004414A8" w:rsidP="00D46FA4">
            <w:pPr>
              <w:pStyle w:val="TableText0"/>
              <w:keepNext/>
              <w:keepLines/>
              <w:rPr>
                <w:rFonts w:ascii="Arial" w:hAnsi="Arial" w:cs="Arial"/>
                <w:lang w:val="en-US"/>
              </w:rPr>
            </w:pPr>
            <w:r w:rsidRPr="00B34E90">
              <w:rPr>
                <w:rFonts w:ascii="Arial" w:hAnsi="Arial" w:cs="Arial"/>
                <w:lang w:val="en-US"/>
              </w:rPr>
              <w:t>internal</w:t>
            </w:r>
          </w:p>
        </w:tc>
      </w:tr>
      <w:tr w:rsidR="004414A8" w:rsidRPr="006D2395" w14:paraId="1019EBA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19514ED" w14:textId="77777777" w:rsidR="004414A8" w:rsidRPr="00DD323C" w:rsidRDefault="004414A8"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3F508C0F" w14:textId="77777777" w:rsidR="004414A8" w:rsidRPr="00B34E90" w:rsidRDefault="004414A8" w:rsidP="00D46FA4">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4414A8" w:rsidRPr="00A540D4" w14:paraId="68DA6BE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D711A3D" w14:textId="77777777" w:rsidR="004414A8" w:rsidRPr="00DD323C" w:rsidRDefault="004414A8"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7086A15" w14:textId="77777777" w:rsidR="004414A8" w:rsidRPr="00B34E90" w:rsidRDefault="004414A8" w:rsidP="00D46FA4">
            <w:pPr>
              <w:pStyle w:val="TableText0"/>
              <w:keepNext/>
              <w:keepLines/>
              <w:rPr>
                <w:rFonts w:ascii="Arial" w:hAnsi="Arial" w:cs="Arial"/>
                <w:lang w:val="en-US"/>
              </w:rPr>
            </w:pPr>
            <w:r w:rsidRPr="00B34E90">
              <w:rPr>
                <w:rFonts w:ascii="Arial" w:hAnsi="Arial" w:cs="Arial"/>
                <w:lang w:val="en-US"/>
              </w:rPr>
              <w:t>yes</w:t>
            </w:r>
          </w:p>
        </w:tc>
      </w:tr>
      <w:tr w:rsidR="004414A8" w:rsidRPr="00B931BB" w14:paraId="37A5488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E69CF84" w14:textId="77777777" w:rsidR="004414A8" w:rsidRPr="00DD323C" w:rsidRDefault="004414A8"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5C4AAB95" w14:textId="77777777" w:rsidR="004414A8" w:rsidRPr="00B34E90" w:rsidRDefault="004414A8" w:rsidP="00D46FA4">
            <w:pPr>
              <w:pStyle w:val="TableText0"/>
              <w:keepNext/>
              <w:keepLines/>
              <w:rPr>
                <w:rFonts w:ascii="Arial" w:hAnsi="Arial" w:cs="Arial"/>
                <w:lang w:val="en-US"/>
              </w:rPr>
            </w:pPr>
            <w:r w:rsidRPr="00B34E90">
              <w:rPr>
                <w:rFonts w:ascii="Arial" w:hAnsi="Arial" w:cs="Arial"/>
              </w:rPr>
              <w:t>Not specified</w:t>
            </w:r>
          </w:p>
        </w:tc>
      </w:tr>
      <w:tr w:rsidR="004414A8" w:rsidRPr="005220F1" w14:paraId="5E5B007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DCFF65"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6B3EAC0B" w14:textId="77777777" w:rsidR="004414A8" w:rsidRPr="00B34E90" w:rsidRDefault="004414A8" w:rsidP="00D46FA4">
            <w:pPr>
              <w:pStyle w:val="TableText0"/>
              <w:keepNext/>
              <w:keepLines/>
              <w:rPr>
                <w:rFonts w:ascii="Arial" w:hAnsi="Arial" w:cs="Arial"/>
                <w:lang w:val="en-US"/>
              </w:rPr>
            </w:pPr>
            <w:r w:rsidRPr="00B34E90">
              <w:rPr>
                <w:rFonts w:ascii="Arial" w:hAnsi="Arial" w:cs="Arial"/>
              </w:rPr>
              <w:t>Not specified</w:t>
            </w:r>
          </w:p>
        </w:tc>
      </w:tr>
      <w:tr w:rsidR="004414A8" w:rsidRPr="00B81AA8" w14:paraId="16D72D3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42E4A78"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EEBCAFD" w14:textId="77777777" w:rsidR="004414A8" w:rsidRPr="00B34E90" w:rsidRDefault="004414A8" w:rsidP="00D46FA4">
            <w:pPr>
              <w:pStyle w:val="TableText0"/>
              <w:keepNext/>
              <w:keepLines/>
              <w:rPr>
                <w:rFonts w:ascii="Arial" w:hAnsi="Arial" w:cs="Arial"/>
              </w:rPr>
            </w:pPr>
            <w:r w:rsidRPr="00B34E90">
              <w:rPr>
                <w:rFonts w:ascii="Arial" w:hAnsi="Arial" w:cs="Arial"/>
              </w:rPr>
              <w:t>Not specified</w:t>
            </w:r>
          </w:p>
        </w:tc>
      </w:tr>
      <w:tr w:rsidR="004414A8" w:rsidRPr="00B81AA8" w14:paraId="44EE4CA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7EF7B7D"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19614DB1" w14:textId="77777777" w:rsidR="004414A8" w:rsidRPr="00B34E90" w:rsidRDefault="004414A8" w:rsidP="00D46FA4">
            <w:pPr>
              <w:pStyle w:val="TableText0"/>
              <w:keepNext/>
              <w:keepLines/>
              <w:rPr>
                <w:rFonts w:ascii="Arial" w:hAnsi="Arial" w:cs="Arial"/>
              </w:rPr>
            </w:pPr>
            <w:r w:rsidRPr="00B34E90">
              <w:rPr>
                <w:rFonts w:ascii="Arial" w:hAnsi="Arial" w:cs="Arial"/>
              </w:rPr>
              <w:t>Not specified</w:t>
            </w:r>
          </w:p>
        </w:tc>
      </w:tr>
      <w:tr w:rsidR="004414A8" w:rsidRPr="00B81AA8" w14:paraId="665CC770"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4FE815A"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32B50A66" w14:textId="77777777" w:rsidR="004414A8" w:rsidRPr="00B34E90" w:rsidRDefault="004414A8" w:rsidP="00D46FA4">
            <w:pPr>
              <w:pStyle w:val="TableText0"/>
              <w:keepNext/>
              <w:keepLines/>
              <w:rPr>
                <w:rFonts w:ascii="Arial" w:hAnsi="Arial" w:cs="Arial"/>
              </w:rPr>
            </w:pPr>
            <w:r w:rsidRPr="00B34E90">
              <w:rPr>
                <w:rFonts w:ascii="Arial" w:hAnsi="Arial" w:cs="Arial"/>
              </w:rPr>
              <w:t>Not specified</w:t>
            </w:r>
          </w:p>
        </w:tc>
      </w:tr>
    </w:tbl>
    <w:p w14:paraId="59052E84" w14:textId="58114BD4" w:rsidR="004414A8" w:rsidRDefault="004414A8" w:rsidP="00DC4517">
      <w:pPr>
        <w:pStyle w:val="BodyText"/>
      </w:pPr>
    </w:p>
    <w:p w14:paraId="77E3F693" w14:textId="60FBCAB5" w:rsidR="004414A8" w:rsidRPr="0057567F" w:rsidRDefault="004414A8" w:rsidP="004414A8">
      <w:pPr>
        <w:pStyle w:val="Heading5"/>
      </w:pPr>
      <w:r>
        <w:t>SOA</w:t>
      </w:r>
    </w:p>
    <w:tbl>
      <w:tblPr>
        <w:tblW w:w="5544" w:type="pct"/>
        <w:tblLook w:val="0000" w:firstRow="0" w:lastRow="0" w:firstColumn="0" w:lastColumn="0" w:noHBand="0" w:noVBand="0"/>
      </w:tblPr>
      <w:tblGrid>
        <w:gridCol w:w="3104"/>
        <w:gridCol w:w="6871"/>
      </w:tblGrid>
      <w:tr w:rsidR="004414A8" w:rsidRPr="00F159FB" w14:paraId="37621DE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F775591"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201A98BC" w14:textId="77777777" w:rsidR="004414A8" w:rsidRPr="00F159FB" w:rsidRDefault="004414A8" w:rsidP="00D46FA4">
            <w:pPr>
              <w:pStyle w:val="TableText0"/>
              <w:keepNext/>
              <w:keepLines/>
              <w:rPr>
                <w:rFonts w:ascii="Arial" w:hAnsi="Arial" w:cs="Arial"/>
                <w:lang w:val="en-US"/>
              </w:rPr>
            </w:pPr>
            <w:r>
              <w:rPr>
                <w:rFonts w:ascii="Arial" w:hAnsi="Arial" w:cs="Arial"/>
                <w:lang w:val="en-US"/>
              </w:rPr>
              <w:t>To PDF share</w:t>
            </w:r>
          </w:p>
        </w:tc>
      </w:tr>
      <w:tr w:rsidR="004414A8" w:rsidRPr="00712180" w14:paraId="7C4E131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A228DFF" w14:textId="77777777" w:rsidR="004414A8" w:rsidRPr="00DD323C" w:rsidRDefault="004414A8"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2AAE505F" w14:textId="78363887" w:rsidR="004414A8" w:rsidRPr="00B34E90" w:rsidRDefault="008A7260" w:rsidP="00D46FA4">
            <w:pPr>
              <w:pStyle w:val="TableText0"/>
              <w:keepNext/>
              <w:keepLines/>
              <w:rPr>
                <w:rFonts w:ascii="Arial" w:hAnsi="Arial" w:cs="Arial"/>
                <w:lang w:val="en-US"/>
              </w:rPr>
            </w:pPr>
            <w:r>
              <w:rPr>
                <w:rFonts w:ascii="Arial" w:hAnsi="Arial" w:cs="Arial"/>
              </w:rPr>
              <w:t>NFS v</w:t>
            </w:r>
            <w:proofErr w:type="gramStart"/>
            <w:r>
              <w:rPr>
                <w:rFonts w:ascii="Arial" w:hAnsi="Arial" w:cs="Arial"/>
              </w:rPr>
              <w:t>4  (</w:t>
            </w:r>
            <w:proofErr w:type="gramEnd"/>
            <w:r>
              <w:rPr>
                <w:rFonts w:ascii="Arial" w:hAnsi="Arial" w:cs="Arial"/>
              </w:rPr>
              <w:t>2049,111)</w:t>
            </w:r>
          </w:p>
        </w:tc>
      </w:tr>
      <w:tr w:rsidR="004414A8" w:rsidRPr="00712180" w14:paraId="563EA71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3F5D9A" w14:textId="77777777" w:rsidR="004414A8" w:rsidRPr="00DD323C" w:rsidRDefault="004414A8"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4BF6CDB6" w14:textId="77777777" w:rsidR="004414A8" w:rsidRPr="00B34E90" w:rsidRDefault="004414A8" w:rsidP="00D46FA4">
            <w:pPr>
              <w:pStyle w:val="TableText0"/>
              <w:keepNext/>
              <w:keepLines/>
              <w:rPr>
                <w:rFonts w:ascii="Arial" w:hAnsi="Arial" w:cs="Arial"/>
                <w:lang w:val="en-US"/>
              </w:rPr>
            </w:pPr>
            <w:r w:rsidRPr="00B34E90">
              <w:rPr>
                <w:rFonts w:ascii="Arial" w:hAnsi="Arial" w:cs="Arial"/>
                <w:lang w:val="en-US"/>
              </w:rPr>
              <w:t>internal</w:t>
            </w:r>
          </w:p>
        </w:tc>
      </w:tr>
      <w:tr w:rsidR="004414A8" w:rsidRPr="006D2395" w14:paraId="6A2BD6B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C9E083C" w14:textId="77777777" w:rsidR="004414A8" w:rsidRPr="00DD323C" w:rsidRDefault="004414A8"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15AEB393" w14:textId="77777777" w:rsidR="004414A8" w:rsidRPr="00B34E90" w:rsidRDefault="004414A8" w:rsidP="00D46FA4">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4414A8" w:rsidRPr="00A540D4" w14:paraId="05D1E55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ED8C275" w14:textId="77777777" w:rsidR="004414A8" w:rsidRPr="00DD323C" w:rsidRDefault="004414A8"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4CA8E123" w14:textId="77777777" w:rsidR="004414A8" w:rsidRPr="00B34E90" w:rsidRDefault="004414A8" w:rsidP="00D46FA4">
            <w:pPr>
              <w:pStyle w:val="TableText0"/>
              <w:keepNext/>
              <w:keepLines/>
              <w:rPr>
                <w:rFonts w:ascii="Arial" w:hAnsi="Arial" w:cs="Arial"/>
                <w:lang w:val="en-US"/>
              </w:rPr>
            </w:pPr>
            <w:r w:rsidRPr="00B34E90">
              <w:rPr>
                <w:rFonts w:ascii="Arial" w:hAnsi="Arial" w:cs="Arial"/>
                <w:lang w:val="en-US"/>
              </w:rPr>
              <w:t>yes</w:t>
            </w:r>
          </w:p>
        </w:tc>
      </w:tr>
      <w:tr w:rsidR="004414A8" w:rsidRPr="00B931BB" w14:paraId="460D722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058FEF8" w14:textId="77777777" w:rsidR="004414A8" w:rsidRPr="00DD323C" w:rsidRDefault="004414A8"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513A564C" w14:textId="77777777" w:rsidR="004414A8" w:rsidRPr="00B34E90" w:rsidRDefault="004414A8" w:rsidP="00D46FA4">
            <w:pPr>
              <w:pStyle w:val="TableText0"/>
              <w:keepNext/>
              <w:keepLines/>
              <w:rPr>
                <w:rFonts w:ascii="Arial" w:hAnsi="Arial" w:cs="Arial"/>
                <w:lang w:val="en-US"/>
              </w:rPr>
            </w:pPr>
            <w:r w:rsidRPr="00B34E90">
              <w:rPr>
                <w:rFonts w:ascii="Arial" w:hAnsi="Arial" w:cs="Arial"/>
              </w:rPr>
              <w:t>Not specified</w:t>
            </w:r>
          </w:p>
        </w:tc>
      </w:tr>
      <w:tr w:rsidR="004414A8" w:rsidRPr="005220F1" w14:paraId="47B4A3B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CE14C7D"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A4016BA" w14:textId="77777777" w:rsidR="004414A8" w:rsidRPr="00B34E90" w:rsidRDefault="004414A8" w:rsidP="00D46FA4">
            <w:pPr>
              <w:pStyle w:val="TableText0"/>
              <w:keepNext/>
              <w:keepLines/>
              <w:rPr>
                <w:rFonts w:ascii="Arial" w:hAnsi="Arial" w:cs="Arial"/>
                <w:lang w:val="en-US"/>
              </w:rPr>
            </w:pPr>
            <w:r w:rsidRPr="00B34E90">
              <w:rPr>
                <w:rFonts w:ascii="Arial" w:hAnsi="Arial" w:cs="Arial"/>
              </w:rPr>
              <w:t>Not specified</w:t>
            </w:r>
          </w:p>
        </w:tc>
      </w:tr>
      <w:tr w:rsidR="004414A8" w:rsidRPr="00B81AA8" w14:paraId="2023737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7F90AD3"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28214A13" w14:textId="77777777" w:rsidR="004414A8" w:rsidRPr="00B34E90" w:rsidRDefault="004414A8" w:rsidP="00D46FA4">
            <w:pPr>
              <w:pStyle w:val="TableText0"/>
              <w:keepNext/>
              <w:keepLines/>
              <w:rPr>
                <w:rFonts w:ascii="Arial" w:hAnsi="Arial" w:cs="Arial"/>
              </w:rPr>
            </w:pPr>
            <w:r w:rsidRPr="00B34E90">
              <w:rPr>
                <w:rFonts w:ascii="Arial" w:hAnsi="Arial" w:cs="Arial"/>
              </w:rPr>
              <w:t>Not specified</w:t>
            </w:r>
          </w:p>
        </w:tc>
      </w:tr>
      <w:tr w:rsidR="004414A8" w:rsidRPr="00B81AA8" w14:paraId="0B52794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B11C81F"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436F499" w14:textId="77777777" w:rsidR="004414A8" w:rsidRPr="00B34E90" w:rsidRDefault="004414A8" w:rsidP="00D46FA4">
            <w:pPr>
              <w:pStyle w:val="TableText0"/>
              <w:keepNext/>
              <w:keepLines/>
              <w:rPr>
                <w:rFonts w:ascii="Arial" w:hAnsi="Arial" w:cs="Arial"/>
              </w:rPr>
            </w:pPr>
            <w:r w:rsidRPr="00B34E90">
              <w:rPr>
                <w:rFonts w:ascii="Arial" w:hAnsi="Arial" w:cs="Arial"/>
              </w:rPr>
              <w:t>Not specified</w:t>
            </w:r>
          </w:p>
        </w:tc>
      </w:tr>
      <w:tr w:rsidR="004414A8" w:rsidRPr="00B81AA8" w14:paraId="6EDFAA5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603A7FA"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05502673" w14:textId="77777777" w:rsidR="004414A8" w:rsidRPr="00B34E90" w:rsidRDefault="004414A8" w:rsidP="00D46FA4">
            <w:pPr>
              <w:pStyle w:val="TableText0"/>
              <w:keepNext/>
              <w:keepLines/>
              <w:rPr>
                <w:rFonts w:ascii="Arial" w:hAnsi="Arial" w:cs="Arial"/>
              </w:rPr>
            </w:pPr>
            <w:r w:rsidRPr="00B34E90">
              <w:rPr>
                <w:rFonts w:ascii="Arial" w:hAnsi="Arial" w:cs="Arial"/>
              </w:rPr>
              <w:t>Not specified</w:t>
            </w:r>
          </w:p>
        </w:tc>
      </w:tr>
    </w:tbl>
    <w:p w14:paraId="2A96D7DD" w14:textId="77777777" w:rsidR="004414A8" w:rsidRDefault="004414A8" w:rsidP="00DC4517">
      <w:pPr>
        <w:pStyle w:val="BodyText"/>
      </w:pPr>
    </w:p>
    <w:p w14:paraId="369C69E8" w14:textId="55108F15" w:rsidR="004414A8" w:rsidRPr="0057567F" w:rsidRDefault="004414A8" w:rsidP="004414A8">
      <w:pPr>
        <w:pStyle w:val="Heading5"/>
      </w:pPr>
      <w:r>
        <w:t>WBSBUS</w:t>
      </w:r>
    </w:p>
    <w:tbl>
      <w:tblPr>
        <w:tblW w:w="5544" w:type="pct"/>
        <w:tblLook w:val="0000" w:firstRow="0" w:lastRow="0" w:firstColumn="0" w:lastColumn="0" w:noHBand="0" w:noVBand="0"/>
      </w:tblPr>
      <w:tblGrid>
        <w:gridCol w:w="3104"/>
        <w:gridCol w:w="6871"/>
      </w:tblGrid>
      <w:tr w:rsidR="004414A8" w:rsidRPr="00F159FB" w14:paraId="23019C4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997AF31"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3B28B056" w14:textId="77777777" w:rsidR="004414A8" w:rsidRPr="00F159FB" w:rsidRDefault="004414A8" w:rsidP="00D46FA4">
            <w:pPr>
              <w:pStyle w:val="TableText0"/>
              <w:keepNext/>
              <w:keepLines/>
              <w:rPr>
                <w:rFonts w:ascii="Arial" w:hAnsi="Arial" w:cs="Arial"/>
                <w:lang w:val="en-US"/>
              </w:rPr>
            </w:pPr>
            <w:r>
              <w:rPr>
                <w:rFonts w:ascii="Arial" w:hAnsi="Arial" w:cs="Arial"/>
                <w:lang w:val="en-US"/>
              </w:rPr>
              <w:t>To PDF share</w:t>
            </w:r>
          </w:p>
        </w:tc>
      </w:tr>
      <w:tr w:rsidR="004414A8" w:rsidRPr="00712180" w14:paraId="15F6D79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FD5ED46" w14:textId="77777777" w:rsidR="004414A8" w:rsidRPr="00DD323C" w:rsidRDefault="004414A8"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1CFC4BDB" w14:textId="14F77F1B" w:rsidR="004414A8" w:rsidRPr="00B34E90" w:rsidRDefault="008A7260" w:rsidP="00D46FA4">
            <w:pPr>
              <w:pStyle w:val="TableText0"/>
              <w:keepNext/>
              <w:keepLines/>
              <w:rPr>
                <w:rFonts w:ascii="Arial" w:hAnsi="Arial" w:cs="Arial"/>
                <w:lang w:val="en-US"/>
              </w:rPr>
            </w:pPr>
            <w:r>
              <w:rPr>
                <w:rFonts w:ascii="Arial" w:hAnsi="Arial" w:cs="Arial"/>
              </w:rPr>
              <w:t>NFS v</w:t>
            </w:r>
            <w:proofErr w:type="gramStart"/>
            <w:r>
              <w:rPr>
                <w:rFonts w:ascii="Arial" w:hAnsi="Arial" w:cs="Arial"/>
              </w:rPr>
              <w:t>4  (</w:t>
            </w:r>
            <w:proofErr w:type="gramEnd"/>
            <w:r>
              <w:rPr>
                <w:rFonts w:ascii="Arial" w:hAnsi="Arial" w:cs="Arial"/>
              </w:rPr>
              <w:t>2049,111)</w:t>
            </w:r>
          </w:p>
        </w:tc>
      </w:tr>
      <w:tr w:rsidR="004414A8" w:rsidRPr="00712180" w14:paraId="695EDCB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9B99D30" w14:textId="77777777" w:rsidR="004414A8" w:rsidRPr="00DD323C" w:rsidRDefault="004414A8"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0D01268" w14:textId="77777777" w:rsidR="004414A8" w:rsidRPr="00B34E90" w:rsidRDefault="004414A8" w:rsidP="00D46FA4">
            <w:pPr>
              <w:pStyle w:val="TableText0"/>
              <w:keepNext/>
              <w:keepLines/>
              <w:rPr>
                <w:rFonts w:ascii="Arial" w:hAnsi="Arial" w:cs="Arial"/>
                <w:lang w:val="en-US"/>
              </w:rPr>
            </w:pPr>
            <w:r w:rsidRPr="00B34E90">
              <w:rPr>
                <w:rFonts w:ascii="Arial" w:hAnsi="Arial" w:cs="Arial"/>
                <w:lang w:val="en-US"/>
              </w:rPr>
              <w:t>internal</w:t>
            </w:r>
          </w:p>
        </w:tc>
      </w:tr>
      <w:tr w:rsidR="004414A8" w:rsidRPr="006D2395" w14:paraId="5108658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7458C5A" w14:textId="77777777" w:rsidR="004414A8" w:rsidRPr="00DD323C" w:rsidRDefault="004414A8"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422643EB" w14:textId="77777777" w:rsidR="004414A8" w:rsidRPr="00B34E90" w:rsidRDefault="004414A8" w:rsidP="00D46FA4">
            <w:pPr>
              <w:pStyle w:val="TableText0"/>
              <w:keepNext/>
              <w:keepLines/>
              <w:rPr>
                <w:rFonts w:ascii="Arial" w:hAnsi="Arial" w:cs="Arial"/>
                <w:lang w:val="en-US"/>
              </w:rPr>
            </w:pPr>
            <w:r>
              <w:rPr>
                <w:rFonts w:ascii="Arial" w:hAnsi="Arial" w:cs="Arial"/>
                <w:lang w:val="en-US"/>
              </w:rPr>
              <w:t>In</w:t>
            </w:r>
            <w:r w:rsidRPr="00B34E90">
              <w:rPr>
                <w:rFonts w:ascii="Arial" w:hAnsi="Arial" w:cs="Arial"/>
                <w:lang w:val="en-US"/>
              </w:rPr>
              <w:t>bound</w:t>
            </w:r>
          </w:p>
        </w:tc>
      </w:tr>
      <w:tr w:rsidR="004414A8" w:rsidRPr="00A540D4" w14:paraId="72882D5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A2B35F2" w14:textId="77777777" w:rsidR="004414A8" w:rsidRPr="00DD323C" w:rsidRDefault="004414A8"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76C15935" w14:textId="77777777" w:rsidR="004414A8" w:rsidRPr="00B34E90" w:rsidRDefault="004414A8" w:rsidP="00D46FA4">
            <w:pPr>
              <w:pStyle w:val="TableText0"/>
              <w:keepNext/>
              <w:keepLines/>
              <w:rPr>
                <w:rFonts w:ascii="Arial" w:hAnsi="Arial" w:cs="Arial"/>
                <w:lang w:val="en-US"/>
              </w:rPr>
            </w:pPr>
            <w:r w:rsidRPr="00B34E90">
              <w:rPr>
                <w:rFonts w:ascii="Arial" w:hAnsi="Arial" w:cs="Arial"/>
                <w:lang w:val="en-US"/>
              </w:rPr>
              <w:t>yes</w:t>
            </w:r>
          </w:p>
        </w:tc>
      </w:tr>
      <w:tr w:rsidR="004414A8" w:rsidRPr="00B931BB" w14:paraId="4776EFE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D40D37F" w14:textId="77777777" w:rsidR="004414A8" w:rsidRPr="00DD323C" w:rsidRDefault="004414A8"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AFEAE70" w14:textId="77777777" w:rsidR="004414A8" w:rsidRPr="00B34E90" w:rsidRDefault="004414A8" w:rsidP="00D46FA4">
            <w:pPr>
              <w:pStyle w:val="TableText0"/>
              <w:keepNext/>
              <w:keepLines/>
              <w:rPr>
                <w:rFonts w:ascii="Arial" w:hAnsi="Arial" w:cs="Arial"/>
                <w:lang w:val="en-US"/>
              </w:rPr>
            </w:pPr>
            <w:r w:rsidRPr="00B34E90">
              <w:rPr>
                <w:rFonts w:ascii="Arial" w:hAnsi="Arial" w:cs="Arial"/>
              </w:rPr>
              <w:t>Not specified</w:t>
            </w:r>
          </w:p>
        </w:tc>
      </w:tr>
      <w:tr w:rsidR="004414A8" w:rsidRPr="005220F1" w14:paraId="5336176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8DE5C71"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458D27A1" w14:textId="77777777" w:rsidR="004414A8" w:rsidRPr="00B34E90" w:rsidRDefault="004414A8" w:rsidP="00D46FA4">
            <w:pPr>
              <w:pStyle w:val="TableText0"/>
              <w:keepNext/>
              <w:keepLines/>
              <w:rPr>
                <w:rFonts w:ascii="Arial" w:hAnsi="Arial" w:cs="Arial"/>
                <w:lang w:val="en-US"/>
              </w:rPr>
            </w:pPr>
            <w:r w:rsidRPr="00B34E90">
              <w:rPr>
                <w:rFonts w:ascii="Arial" w:hAnsi="Arial" w:cs="Arial"/>
              </w:rPr>
              <w:t>Not specified</w:t>
            </w:r>
          </w:p>
        </w:tc>
      </w:tr>
      <w:tr w:rsidR="004414A8" w:rsidRPr="00B81AA8" w14:paraId="122F508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D2C313E"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0369F02B" w14:textId="77777777" w:rsidR="004414A8" w:rsidRPr="00B34E90" w:rsidRDefault="004414A8" w:rsidP="00D46FA4">
            <w:pPr>
              <w:pStyle w:val="TableText0"/>
              <w:keepNext/>
              <w:keepLines/>
              <w:rPr>
                <w:rFonts w:ascii="Arial" w:hAnsi="Arial" w:cs="Arial"/>
              </w:rPr>
            </w:pPr>
            <w:r w:rsidRPr="00B34E90">
              <w:rPr>
                <w:rFonts w:ascii="Arial" w:hAnsi="Arial" w:cs="Arial"/>
              </w:rPr>
              <w:t>Not specified</w:t>
            </w:r>
          </w:p>
        </w:tc>
      </w:tr>
      <w:tr w:rsidR="004414A8" w:rsidRPr="00B81AA8" w14:paraId="320150B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C3119A5"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2B1972C" w14:textId="77777777" w:rsidR="004414A8" w:rsidRPr="00B34E90" w:rsidRDefault="004414A8" w:rsidP="00D46FA4">
            <w:pPr>
              <w:pStyle w:val="TableText0"/>
              <w:keepNext/>
              <w:keepLines/>
              <w:rPr>
                <w:rFonts w:ascii="Arial" w:hAnsi="Arial" w:cs="Arial"/>
              </w:rPr>
            </w:pPr>
            <w:r w:rsidRPr="00B34E90">
              <w:rPr>
                <w:rFonts w:ascii="Arial" w:hAnsi="Arial" w:cs="Arial"/>
              </w:rPr>
              <w:t>Not specified</w:t>
            </w:r>
          </w:p>
        </w:tc>
      </w:tr>
      <w:tr w:rsidR="004414A8" w:rsidRPr="00B81AA8" w14:paraId="35A1DE5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7828599" w14:textId="77777777" w:rsidR="004414A8" w:rsidRPr="00DD323C" w:rsidRDefault="004414A8"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654C27DB" w14:textId="77777777" w:rsidR="004414A8" w:rsidRPr="00B34E90" w:rsidRDefault="004414A8" w:rsidP="00D46FA4">
            <w:pPr>
              <w:pStyle w:val="TableText0"/>
              <w:keepNext/>
              <w:keepLines/>
              <w:rPr>
                <w:rFonts w:ascii="Arial" w:hAnsi="Arial" w:cs="Arial"/>
              </w:rPr>
            </w:pPr>
            <w:r w:rsidRPr="00B34E90">
              <w:rPr>
                <w:rFonts w:ascii="Arial" w:hAnsi="Arial" w:cs="Arial"/>
              </w:rPr>
              <w:t>Not specified</w:t>
            </w:r>
          </w:p>
        </w:tc>
      </w:tr>
    </w:tbl>
    <w:p w14:paraId="69C65A33" w14:textId="77777777" w:rsidR="000008F7" w:rsidRDefault="000008F7" w:rsidP="00DC4517">
      <w:pPr>
        <w:pStyle w:val="BodyText"/>
      </w:pPr>
    </w:p>
    <w:p w14:paraId="286DABCD" w14:textId="51DE3E31" w:rsidR="00DC4517" w:rsidRDefault="00DC4517" w:rsidP="00DC4517">
      <w:pPr>
        <w:pStyle w:val="Heading3"/>
      </w:pPr>
      <w:r>
        <w:lastRenderedPageBreak/>
        <w:t>SONAR PDF converter</w:t>
      </w:r>
    </w:p>
    <w:p w14:paraId="12649D3C" w14:textId="73743D94" w:rsidR="00DC4517" w:rsidRDefault="002A60E8" w:rsidP="00DC4517">
      <w:pPr>
        <w:pStyle w:val="BodyText"/>
      </w:pPr>
      <w:r w:rsidRPr="002A60E8">
        <w:rPr>
          <w:noProof/>
        </w:rPr>
        <w:drawing>
          <wp:inline distT="0" distB="0" distL="0" distR="0" wp14:anchorId="4D6B58FE" wp14:editId="10593F0E">
            <wp:extent cx="4792766" cy="2911449"/>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9951" cy="2915814"/>
                    </a:xfrm>
                    <a:prstGeom prst="rect">
                      <a:avLst/>
                    </a:prstGeom>
                  </pic:spPr>
                </pic:pic>
              </a:graphicData>
            </a:graphic>
          </wp:inline>
        </w:drawing>
      </w:r>
    </w:p>
    <w:p w14:paraId="38F0BE65" w14:textId="73424C91" w:rsidR="00DC4517" w:rsidRDefault="00DC4517" w:rsidP="00DC4517">
      <w:pPr>
        <w:pStyle w:val="Heading4"/>
      </w:pPr>
      <w:r>
        <w:t>External entities</w:t>
      </w:r>
    </w:p>
    <w:p w14:paraId="3D748119" w14:textId="77777777" w:rsidR="007D20FB" w:rsidRPr="00000272" w:rsidRDefault="007D20FB" w:rsidP="007323FA">
      <w:pPr>
        <w:pStyle w:val="Heading5"/>
      </w:pPr>
      <w:r>
        <w:t>UWV user</w:t>
      </w:r>
    </w:p>
    <w:tbl>
      <w:tblPr>
        <w:tblW w:w="5544" w:type="pct"/>
        <w:tblLook w:val="0000" w:firstRow="0" w:lastRow="0" w:firstColumn="0" w:lastColumn="0" w:noHBand="0" w:noVBand="0"/>
      </w:tblPr>
      <w:tblGrid>
        <w:gridCol w:w="3104"/>
        <w:gridCol w:w="6871"/>
      </w:tblGrid>
      <w:tr w:rsidR="007D20FB" w:rsidRPr="008044BD" w14:paraId="178E090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989825C" w14:textId="77777777" w:rsidR="007D20FB" w:rsidRPr="00B81AA8" w:rsidRDefault="007D20FB" w:rsidP="00D46FA4">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6B5ADAF0" w14:textId="5665C800" w:rsidR="007D20FB" w:rsidRPr="00D542EB" w:rsidRDefault="0043359D" w:rsidP="00D46FA4">
            <w:pPr>
              <w:pStyle w:val="TableText0"/>
              <w:keepNext/>
              <w:keepLines/>
              <w:rPr>
                <w:rFonts w:ascii="Arial" w:hAnsi="Arial" w:cs="Arial"/>
                <w:lang w:val="en-US"/>
              </w:rPr>
            </w:pPr>
            <w:r w:rsidRPr="0043359D">
              <w:rPr>
                <w:rFonts w:ascii="Arial" w:hAnsi="Arial" w:cs="Arial"/>
              </w:rPr>
              <w:t>HTTP access to Sonar PDF</w:t>
            </w:r>
            <w:r w:rsidR="007323FA">
              <w:rPr>
                <w:rFonts w:ascii="Arial" w:hAnsi="Arial" w:cs="Arial"/>
              </w:rPr>
              <w:t xml:space="preserve"> converter</w:t>
            </w:r>
          </w:p>
        </w:tc>
      </w:tr>
      <w:tr w:rsidR="007D20FB" w:rsidRPr="00A43877" w14:paraId="07353CD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EFCEAF2" w14:textId="77777777" w:rsidR="007D20FB" w:rsidRPr="00B81AA8" w:rsidRDefault="007D20FB" w:rsidP="00D46FA4">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07CE0F7F" w14:textId="31302E77" w:rsidR="007D20FB" w:rsidRPr="00A43877" w:rsidRDefault="007D20FB" w:rsidP="00D46FA4">
            <w:pPr>
              <w:pStyle w:val="TableText0"/>
              <w:keepNext/>
              <w:keepLines/>
              <w:rPr>
                <w:rFonts w:ascii="Arial" w:hAnsi="Arial" w:cs="Arial"/>
                <w:lang w:val="en-US"/>
              </w:rPr>
            </w:pPr>
            <w:r>
              <w:rPr>
                <w:rFonts w:ascii="Arial" w:hAnsi="Arial" w:cs="Arial"/>
                <w:lang w:val="en-US"/>
              </w:rPr>
              <w:t>HTTP (80)</w:t>
            </w:r>
          </w:p>
        </w:tc>
      </w:tr>
      <w:tr w:rsidR="007D20FB" w:rsidRPr="00712180" w14:paraId="40AC533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06C3623" w14:textId="77777777" w:rsidR="007D20FB" w:rsidRDefault="007D20FB" w:rsidP="00D46FA4">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265A65E" w14:textId="77777777" w:rsidR="007D20FB" w:rsidRPr="00D542EB" w:rsidRDefault="007D20FB" w:rsidP="00D46FA4">
            <w:pPr>
              <w:pStyle w:val="TableText0"/>
              <w:keepNext/>
              <w:keepLines/>
              <w:rPr>
                <w:rFonts w:ascii="Arial" w:hAnsi="Arial" w:cs="Arial"/>
                <w:lang w:val="en-US"/>
              </w:rPr>
            </w:pPr>
            <w:r>
              <w:rPr>
                <w:rFonts w:ascii="Arial" w:hAnsi="Arial" w:cs="Arial"/>
                <w:lang w:val="en-US"/>
              </w:rPr>
              <w:t>External</w:t>
            </w:r>
          </w:p>
        </w:tc>
      </w:tr>
      <w:tr w:rsidR="007D20FB" w:rsidRPr="006D2395" w14:paraId="1F6896B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E006022" w14:textId="77777777" w:rsidR="007D20FB" w:rsidRDefault="007D20FB" w:rsidP="00D46FA4">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5F74D051" w14:textId="77777777" w:rsidR="007D20FB" w:rsidRPr="00D542EB" w:rsidRDefault="007D20FB" w:rsidP="00D46FA4">
            <w:pPr>
              <w:pStyle w:val="TableText0"/>
              <w:keepNext/>
              <w:keepLines/>
              <w:rPr>
                <w:rFonts w:ascii="Arial" w:hAnsi="Arial" w:cs="Arial"/>
                <w:lang w:val="en-US"/>
              </w:rPr>
            </w:pPr>
            <w:r>
              <w:rPr>
                <w:rFonts w:ascii="Arial" w:hAnsi="Arial" w:cs="Arial"/>
                <w:lang w:val="en-US"/>
              </w:rPr>
              <w:t>Inbound</w:t>
            </w:r>
          </w:p>
        </w:tc>
      </w:tr>
      <w:tr w:rsidR="007D20FB" w:rsidRPr="00A540D4" w14:paraId="6030977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A6A6B15" w14:textId="77777777" w:rsidR="007D20FB" w:rsidRDefault="007D20FB" w:rsidP="00D46FA4">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F9AC97D" w14:textId="77777777" w:rsidR="007D20FB" w:rsidRPr="00D542EB" w:rsidRDefault="007D20FB" w:rsidP="00D46FA4">
            <w:pPr>
              <w:pStyle w:val="TableText0"/>
              <w:keepNext/>
              <w:keepLines/>
              <w:rPr>
                <w:rFonts w:ascii="Arial" w:hAnsi="Arial" w:cs="Arial"/>
                <w:lang w:val="en-US"/>
              </w:rPr>
            </w:pPr>
            <w:r>
              <w:rPr>
                <w:rFonts w:ascii="Arial" w:hAnsi="Arial" w:cs="Arial"/>
                <w:lang w:val="en-US"/>
              </w:rPr>
              <w:t>yes</w:t>
            </w:r>
          </w:p>
        </w:tc>
      </w:tr>
      <w:tr w:rsidR="007D20FB" w:rsidRPr="00B931BB" w14:paraId="585AA75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32FFFB5" w14:textId="77777777" w:rsidR="007D20FB" w:rsidRDefault="007D20FB" w:rsidP="00D46FA4">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23719B2C" w14:textId="3AF8BDB0" w:rsidR="007D20FB" w:rsidRPr="00D542EB" w:rsidRDefault="007D20FB" w:rsidP="00D46FA4">
            <w:pPr>
              <w:pStyle w:val="TableText0"/>
              <w:keepNext/>
              <w:keepLines/>
              <w:rPr>
                <w:rFonts w:ascii="Arial" w:hAnsi="Arial" w:cs="Arial"/>
                <w:lang w:val="en-US"/>
              </w:rPr>
            </w:pPr>
            <w:r>
              <w:rPr>
                <w:rFonts w:ascii="Arial" w:hAnsi="Arial" w:cs="Arial"/>
              </w:rPr>
              <w:t>Not specified</w:t>
            </w:r>
          </w:p>
        </w:tc>
      </w:tr>
      <w:tr w:rsidR="007D20FB" w:rsidRPr="005220F1" w14:paraId="672652C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8D2DC4C" w14:textId="77777777" w:rsidR="007D20FB" w:rsidRPr="00B81AA8" w:rsidRDefault="007D20FB" w:rsidP="00D46FA4">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C5A16B8" w14:textId="3E5CA1F9" w:rsidR="007D20FB" w:rsidRPr="00D542EB" w:rsidRDefault="007D20FB" w:rsidP="00D46FA4">
            <w:pPr>
              <w:pStyle w:val="TableText0"/>
              <w:keepNext/>
              <w:keepLines/>
              <w:rPr>
                <w:rFonts w:ascii="Arial" w:hAnsi="Arial" w:cs="Arial"/>
                <w:lang w:val="en-US"/>
              </w:rPr>
            </w:pPr>
            <w:r>
              <w:rPr>
                <w:rFonts w:ascii="Arial" w:hAnsi="Arial" w:cs="Arial"/>
              </w:rPr>
              <w:t>Not specified</w:t>
            </w:r>
          </w:p>
        </w:tc>
      </w:tr>
      <w:tr w:rsidR="007D20FB" w:rsidRPr="00B81AA8" w14:paraId="636B185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4429680" w14:textId="77777777" w:rsidR="007D20FB" w:rsidRPr="00B81AA8" w:rsidRDefault="007D20FB" w:rsidP="00D46FA4">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49949028" w14:textId="68FC4B12" w:rsidR="007D20FB" w:rsidRPr="00D542EB" w:rsidRDefault="007D20FB" w:rsidP="00D46FA4">
            <w:pPr>
              <w:pStyle w:val="TableText0"/>
              <w:keepNext/>
              <w:keepLines/>
              <w:rPr>
                <w:rFonts w:ascii="Arial" w:hAnsi="Arial" w:cs="Arial"/>
              </w:rPr>
            </w:pPr>
            <w:r>
              <w:rPr>
                <w:rFonts w:ascii="Arial" w:hAnsi="Arial" w:cs="Arial"/>
              </w:rPr>
              <w:t>Not specified</w:t>
            </w:r>
          </w:p>
        </w:tc>
      </w:tr>
      <w:tr w:rsidR="007D20FB" w:rsidRPr="00B81AA8" w14:paraId="7751320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E9171DD" w14:textId="77777777" w:rsidR="007D20FB" w:rsidRPr="00B81AA8" w:rsidRDefault="007D20FB" w:rsidP="00D46FA4">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CC9DDDC" w14:textId="67215857" w:rsidR="007D20FB" w:rsidRPr="00D542EB" w:rsidRDefault="007D20FB" w:rsidP="00D46FA4">
            <w:pPr>
              <w:pStyle w:val="TableText0"/>
              <w:keepNext/>
              <w:keepLines/>
              <w:rPr>
                <w:rFonts w:ascii="Arial" w:hAnsi="Arial" w:cs="Arial"/>
              </w:rPr>
            </w:pPr>
            <w:r>
              <w:rPr>
                <w:rFonts w:ascii="Arial" w:hAnsi="Arial" w:cs="Arial"/>
              </w:rPr>
              <w:t>Not specified</w:t>
            </w:r>
          </w:p>
        </w:tc>
      </w:tr>
      <w:tr w:rsidR="007D20FB" w:rsidRPr="00B81AA8" w14:paraId="3C1C685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0FA744C" w14:textId="77777777" w:rsidR="007D20FB" w:rsidRPr="00B81AA8" w:rsidRDefault="007D20FB" w:rsidP="00D46FA4">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34C2B0D" w14:textId="77777777" w:rsidR="007D20FB" w:rsidRPr="00D542EB" w:rsidRDefault="007D20FB" w:rsidP="00D46FA4">
            <w:pPr>
              <w:pStyle w:val="TableText0"/>
              <w:keepNext/>
              <w:keepLines/>
              <w:rPr>
                <w:rFonts w:ascii="Arial" w:hAnsi="Arial" w:cs="Arial"/>
              </w:rPr>
            </w:pPr>
            <w:r>
              <w:rPr>
                <w:rFonts w:ascii="Arial" w:hAnsi="Arial" w:cs="Arial"/>
              </w:rPr>
              <w:t>Not specified</w:t>
            </w:r>
          </w:p>
        </w:tc>
      </w:tr>
    </w:tbl>
    <w:p w14:paraId="5180444C" w14:textId="6602E626" w:rsidR="00DC4517" w:rsidRDefault="00DC4517" w:rsidP="00DC4517">
      <w:pPr>
        <w:pStyle w:val="BodyText"/>
      </w:pPr>
    </w:p>
    <w:p w14:paraId="4D3B24A2" w14:textId="3EF4A719" w:rsidR="00924E41" w:rsidRPr="00924E41" w:rsidRDefault="003E7830" w:rsidP="00924E41">
      <w:pPr>
        <w:pStyle w:val="Heading5"/>
      </w:pPr>
      <w:r>
        <w:t>SONAR Staging</w:t>
      </w:r>
    </w:p>
    <w:tbl>
      <w:tblPr>
        <w:tblW w:w="5544" w:type="pct"/>
        <w:tblLook w:val="0000" w:firstRow="0" w:lastRow="0" w:firstColumn="0" w:lastColumn="0" w:noHBand="0" w:noVBand="0"/>
      </w:tblPr>
      <w:tblGrid>
        <w:gridCol w:w="3104"/>
        <w:gridCol w:w="6871"/>
      </w:tblGrid>
      <w:tr w:rsidR="00A4214D" w:rsidRPr="008044BD" w14:paraId="50AE776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81F6724" w14:textId="77777777" w:rsidR="00A4214D" w:rsidRPr="00DD323C" w:rsidRDefault="00A4214D" w:rsidP="00D46FA4">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77C4B707" w14:textId="798F7C00" w:rsidR="00A4214D" w:rsidRPr="000C19CD" w:rsidRDefault="00A476F7" w:rsidP="00D46FA4">
            <w:pPr>
              <w:pStyle w:val="TableText0"/>
              <w:keepNext/>
              <w:keepLines/>
              <w:rPr>
                <w:rFonts w:ascii="Arial" w:hAnsi="Arial" w:cs="Arial"/>
              </w:rPr>
            </w:pPr>
            <w:r>
              <w:rPr>
                <w:rFonts w:ascii="Arial" w:hAnsi="Arial" w:cs="Arial"/>
              </w:rPr>
              <w:t>Provide te</w:t>
            </w:r>
            <w:r w:rsidR="00233E1A">
              <w:rPr>
                <w:rFonts w:ascii="Arial" w:hAnsi="Arial" w:cs="Arial"/>
              </w:rPr>
              <w:t>mplate</w:t>
            </w:r>
          </w:p>
        </w:tc>
      </w:tr>
      <w:tr w:rsidR="00A4214D" w:rsidRPr="00712180" w14:paraId="395A380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027D853" w14:textId="77777777" w:rsidR="00A4214D" w:rsidRPr="00DD323C" w:rsidRDefault="00A4214D" w:rsidP="00D46FA4">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23A2D88C" w14:textId="77777777" w:rsidR="00A4214D" w:rsidRPr="00014606" w:rsidRDefault="00A4214D" w:rsidP="00D46FA4">
            <w:pPr>
              <w:pStyle w:val="TableText0"/>
              <w:keepNext/>
              <w:keepLines/>
              <w:rPr>
                <w:rFonts w:ascii="Arial" w:hAnsi="Arial" w:cs="Arial"/>
                <w:lang w:val="en-US"/>
              </w:rPr>
            </w:pPr>
            <w:r>
              <w:rPr>
                <w:rFonts w:ascii="Arial" w:hAnsi="Arial" w:cs="Arial"/>
                <w:lang w:val="en-US"/>
              </w:rPr>
              <w:t>SFTP (22)</w:t>
            </w:r>
          </w:p>
        </w:tc>
      </w:tr>
      <w:tr w:rsidR="00A4214D" w:rsidRPr="00712180" w14:paraId="0E1F1B2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523E464" w14:textId="77777777" w:rsidR="00A4214D" w:rsidRPr="00DD323C" w:rsidRDefault="00A4214D" w:rsidP="00D46FA4">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5CFDC298" w14:textId="77777777" w:rsidR="00A4214D" w:rsidRPr="00014606" w:rsidRDefault="00A4214D" w:rsidP="00D46FA4">
            <w:pPr>
              <w:pStyle w:val="TableText0"/>
              <w:keepNext/>
              <w:keepLines/>
              <w:rPr>
                <w:rFonts w:ascii="Arial" w:hAnsi="Arial" w:cs="Arial"/>
                <w:lang w:val="en-US"/>
              </w:rPr>
            </w:pPr>
            <w:r>
              <w:rPr>
                <w:rFonts w:ascii="Arial" w:hAnsi="Arial" w:cs="Arial"/>
                <w:lang w:val="en-US"/>
              </w:rPr>
              <w:t>internal</w:t>
            </w:r>
          </w:p>
        </w:tc>
      </w:tr>
      <w:tr w:rsidR="00A4214D" w:rsidRPr="006D2395" w14:paraId="6E95CB1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60BFFE" w14:textId="77777777" w:rsidR="00A4214D" w:rsidRPr="00DD323C" w:rsidRDefault="00A4214D" w:rsidP="00D46FA4">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4CB2488B" w14:textId="2A4F9B7D" w:rsidR="00A4214D" w:rsidRPr="00014606" w:rsidRDefault="002A60E8" w:rsidP="00D46FA4">
            <w:pPr>
              <w:pStyle w:val="TableText0"/>
              <w:keepNext/>
              <w:keepLines/>
              <w:rPr>
                <w:rFonts w:ascii="Arial" w:hAnsi="Arial" w:cs="Arial"/>
                <w:lang w:val="en-US"/>
              </w:rPr>
            </w:pPr>
            <w:r>
              <w:rPr>
                <w:rFonts w:ascii="Arial" w:hAnsi="Arial" w:cs="Arial"/>
                <w:lang w:val="en-US"/>
              </w:rPr>
              <w:t>In</w:t>
            </w:r>
            <w:r w:rsidR="00A4214D" w:rsidRPr="00CC6A8C">
              <w:rPr>
                <w:rFonts w:ascii="Arial" w:hAnsi="Arial" w:cs="Arial"/>
                <w:lang w:val="en-US"/>
              </w:rPr>
              <w:t>bound</w:t>
            </w:r>
          </w:p>
        </w:tc>
      </w:tr>
      <w:tr w:rsidR="00A4214D" w:rsidRPr="00A540D4" w14:paraId="50B89CD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39D4651" w14:textId="77777777" w:rsidR="00A4214D" w:rsidRPr="00DD323C" w:rsidRDefault="00A4214D" w:rsidP="00D46FA4">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439F48CC" w14:textId="77777777" w:rsidR="00A4214D" w:rsidRPr="00014606" w:rsidRDefault="00A4214D" w:rsidP="00D46FA4">
            <w:pPr>
              <w:pStyle w:val="TableText0"/>
              <w:keepNext/>
              <w:keepLines/>
              <w:rPr>
                <w:rFonts w:ascii="Arial" w:hAnsi="Arial" w:cs="Arial"/>
                <w:lang w:val="en-US"/>
              </w:rPr>
            </w:pPr>
            <w:r>
              <w:rPr>
                <w:rFonts w:ascii="Arial" w:hAnsi="Arial" w:cs="Arial"/>
                <w:lang w:val="en-US"/>
              </w:rPr>
              <w:t>yes</w:t>
            </w:r>
          </w:p>
        </w:tc>
      </w:tr>
      <w:tr w:rsidR="00A4214D" w:rsidRPr="00B931BB" w14:paraId="7B203F7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566B38F" w14:textId="77777777" w:rsidR="00A4214D" w:rsidRPr="00DD323C" w:rsidRDefault="00A4214D" w:rsidP="00D46FA4">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00356A7" w14:textId="77777777" w:rsidR="00A4214D" w:rsidRPr="00014606" w:rsidRDefault="00A4214D" w:rsidP="00D46FA4">
            <w:pPr>
              <w:pStyle w:val="TableText0"/>
              <w:keepNext/>
              <w:keepLines/>
              <w:rPr>
                <w:rFonts w:ascii="Arial" w:hAnsi="Arial" w:cs="Arial"/>
                <w:lang w:val="en-US"/>
              </w:rPr>
            </w:pPr>
            <w:r w:rsidRPr="00014606">
              <w:rPr>
                <w:rFonts w:ascii="Arial" w:hAnsi="Arial" w:cs="Arial"/>
              </w:rPr>
              <w:t>Not specified</w:t>
            </w:r>
          </w:p>
        </w:tc>
      </w:tr>
      <w:tr w:rsidR="00A4214D" w:rsidRPr="005220F1" w14:paraId="3DF8FD1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F2FF9FF" w14:textId="77777777" w:rsidR="00A4214D" w:rsidRPr="00DD323C" w:rsidRDefault="00A4214D" w:rsidP="00D46FA4">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0E967AFD" w14:textId="77777777" w:rsidR="00A4214D" w:rsidRPr="00014606" w:rsidRDefault="00A4214D" w:rsidP="00D46FA4">
            <w:pPr>
              <w:pStyle w:val="TableText0"/>
              <w:keepNext/>
              <w:keepLines/>
              <w:rPr>
                <w:rFonts w:ascii="Arial" w:hAnsi="Arial" w:cs="Arial"/>
                <w:lang w:val="en-US"/>
              </w:rPr>
            </w:pPr>
            <w:r w:rsidRPr="00014606">
              <w:rPr>
                <w:rFonts w:ascii="Arial" w:hAnsi="Arial" w:cs="Arial"/>
              </w:rPr>
              <w:t>Not specified</w:t>
            </w:r>
          </w:p>
        </w:tc>
      </w:tr>
      <w:tr w:rsidR="00A4214D" w:rsidRPr="00B81AA8" w14:paraId="553595A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41282F9" w14:textId="77777777" w:rsidR="00A4214D" w:rsidRPr="00DD323C" w:rsidRDefault="00A4214D" w:rsidP="00D46FA4">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25374A99" w14:textId="77777777" w:rsidR="00A4214D" w:rsidRPr="00014606" w:rsidRDefault="00A4214D" w:rsidP="00D46FA4">
            <w:pPr>
              <w:pStyle w:val="TableText0"/>
              <w:keepNext/>
              <w:keepLines/>
              <w:rPr>
                <w:rFonts w:ascii="Arial" w:hAnsi="Arial" w:cs="Arial"/>
              </w:rPr>
            </w:pPr>
            <w:r w:rsidRPr="00014606">
              <w:rPr>
                <w:rFonts w:ascii="Arial" w:hAnsi="Arial" w:cs="Arial"/>
              </w:rPr>
              <w:t>Not specified</w:t>
            </w:r>
          </w:p>
        </w:tc>
      </w:tr>
      <w:tr w:rsidR="00A4214D" w:rsidRPr="00B81AA8" w14:paraId="39E7352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3BA880D" w14:textId="77777777" w:rsidR="00A4214D" w:rsidRPr="00DD323C" w:rsidRDefault="00A4214D" w:rsidP="00D46FA4">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6021B8A" w14:textId="77777777" w:rsidR="00A4214D" w:rsidRPr="00014606" w:rsidRDefault="00A4214D" w:rsidP="00D46FA4">
            <w:pPr>
              <w:pStyle w:val="TableText0"/>
              <w:keepNext/>
              <w:keepLines/>
              <w:rPr>
                <w:rFonts w:ascii="Arial" w:hAnsi="Arial" w:cs="Arial"/>
              </w:rPr>
            </w:pPr>
            <w:r w:rsidRPr="00014606">
              <w:rPr>
                <w:rFonts w:ascii="Arial" w:hAnsi="Arial" w:cs="Arial"/>
              </w:rPr>
              <w:t>Not specified</w:t>
            </w:r>
          </w:p>
        </w:tc>
      </w:tr>
      <w:tr w:rsidR="00A4214D" w:rsidRPr="00B81AA8" w14:paraId="3F6E2B2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5EFFA74" w14:textId="77777777" w:rsidR="00A4214D" w:rsidRPr="00DD323C" w:rsidRDefault="00A4214D" w:rsidP="00D46FA4">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2681EB1" w14:textId="77777777" w:rsidR="00A4214D" w:rsidRPr="00014606" w:rsidRDefault="00A4214D" w:rsidP="00D46FA4">
            <w:pPr>
              <w:pStyle w:val="TableText0"/>
              <w:keepNext/>
              <w:keepLines/>
              <w:rPr>
                <w:rFonts w:ascii="Arial" w:hAnsi="Arial" w:cs="Arial"/>
              </w:rPr>
            </w:pPr>
            <w:r w:rsidRPr="00014606">
              <w:rPr>
                <w:rFonts w:ascii="Arial" w:hAnsi="Arial" w:cs="Arial"/>
              </w:rPr>
              <w:t>Not specified</w:t>
            </w:r>
          </w:p>
        </w:tc>
      </w:tr>
    </w:tbl>
    <w:p w14:paraId="0A521EC3" w14:textId="242B3522" w:rsidR="007323FA" w:rsidRDefault="007323FA" w:rsidP="00DC4517">
      <w:pPr>
        <w:pStyle w:val="BodyText"/>
      </w:pPr>
    </w:p>
    <w:p w14:paraId="540CE5A4" w14:textId="77777777" w:rsidR="003E7830" w:rsidRPr="0057567F" w:rsidRDefault="003E7830" w:rsidP="003E7830">
      <w:pPr>
        <w:pStyle w:val="Heading5"/>
      </w:pPr>
      <w:r w:rsidRPr="0057567F">
        <w:lastRenderedPageBreak/>
        <w:t>SONAR file system</w:t>
      </w:r>
    </w:p>
    <w:tbl>
      <w:tblPr>
        <w:tblW w:w="5544" w:type="pct"/>
        <w:tblLook w:val="0000" w:firstRow="0" w:lastRow="0" w:firstColumn="0" w:lastColumn="0" w:noHBand="0" w:noVBand="0"/>
      </w:tblPr>
      <w:tblGrid>
        <w:gridCol w:w="3104"/>
        <w:gridCol w:w="6871"/>
      </w:tblGrid>
      <w:tr w:rsidR="003E7830" w:rsidRPr="00F159FB" w14:paraId="1F3DE23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DD2A3AA" w14:textId="77777777" w:rsidR="003E7830" w:rsidRPr="00DD323C" w:rsidRDefault="003E7830"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64DD777D" w14:textId="77777777" w:rsidR="003E7830" w:rsidRPr="00F159FB" w:rsidRDefault="003E7830" w:rsidP="00240C58">
            <w:pPr>
              <w:pStyle w:val="TableText0"/>
              <w:keepNext/>
              <w:keepLines/>
              <w:rPr>
                <w:rFonts w:ascii="Arial" w:hAnsi="Arial" w:cs="Arial"/>
                <w:lang w:val="en-US"/>
              </w:rPr>
            </w:pPr>
            <w:r w:rsidRPr="00F159FB">
              <w:rPr>
                <w:rFonts w:ascii="Arial" w:hAnsi="Arial" w:cs="Arial"/>
                <w:lang w:val="en-US"/>
              </w:rPr>
              <w:t xml:space="preserve">Access to SONAR </w:t>
            </w:r>
            <w:r>
              <w:rPr>
                <w:rFonts w:ascii="Arial" w:hAnsi="Arial" w:cs="Arial"/>
                <w:lang w:val="en-US"/>
              </w:rPr>
              <w:t>file system</w:t>
            </w:r>
          </w:p>
        </w:tc>
      </w:tr>
      <w:tr w:rsidR="003E7830" w:rsidRPr="00712180" w14:paraId="795F7D83"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41CD9E3" w14:textId="77777777" w:rsidR="003E7830" w:rsidRPr="00DD323C" w:rsidRDefault="003E7830"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01DF94E3" w14:textId="77777777" w:rsidR="003E7830" w:rsidRPr="00B34E90" w:rsidRDefault="003E7830" w:rsidP="00240C58">
            <w:pPr>
              <w:pStyle w:val="TableText0"/>
              <w:keepNext/>
              <w:keepLines/>
              <w:rPr>
                <w:rFonts w:ascii="Arial" w:hAnsi="Arial" w:cs="Arial"/>
                <w:lang w:val="en-US"/>
              </w:rPr>
            </w:pPr>
            <w:r>
              <w:rPr>
                <w:rFonts w:ascii="Arial" w:hAnsi="Arial" w:cs="Arial"/>
              </w:rPr>
              <w:t>NFS (2049,111)</w:t>
            </w:r>
          </w:p>
        </w:tc>
      </w:tr>
      <w:tr w:rsidR="003E7830" w:rsidRPr="00712180" w14:paraId="0A36FBD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F5EFB82" w14:textId="77777777" w:rsidR="003E7830" w:rsidRPr="00DD323C" w:rsidRDefault="003E7830"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59E390CD" w14:textId="77777777" w:rsidR="003E7830" w:rsidRPr="00B34E90" w:rsidRDefault="003E7830" w:rsidP="00240C58">
            <w:pPr>
              <w:pStyle w:val="TableText0"/>
              <w:keepNext/>
              <w:keepLines/>
              <w:rPr>
                <w:rFonts w:ascii="Arial" w:hAnsi="Arial" w:cs="Arial"/>
                <w:lang w:val="en-US"/>
              </w:rPr>
            </w:pPr>
            <w:r w:rsidRPr="00B34E90">
              <w:rPr>
                <w:rFonts w:ascii="Arial" w:hAnsi="Arial" w:cs="Arial"/>
                <w:lang w:val="en-US"/>
              </w:rPr>
              <w:t>internal</w:t>
            </w:r>
          </w:p>
        </w:tc>
      </w:tr>
      <w:tr w:rsidR="003E7830" w:rsidRPr="006D2395" w14:paraId="16A4FC75"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A691CA2" w14:textId="77777777" w:rsidR="003E7830" w:rsidRPr="00DD323C" w:rsidRDefault="003E7830"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D7C5A67" w14:textId="77777777" w:rsidR="003E7830" w:rsidRPr="00B34E90" w:rsidRDefault="003E7830" w:rsidP="00240C58">
            <w:pPr>
              <w:pStyle w:val="TableText0"/>
              <w:keepNext/>
              <w:keepLines/>
              <w:rPr>
                <w:rFonts w:ascii="Arial" w:hAnsi="Arial" w:cs="Arial"/>
                <w:lang w:val="en-US"/>
              </w:rPr>
            </w:pPr>
            <w:r w:rsidRPr="00B34E90">
              <w:rPr>
                <w:rFonts w:ascii="Arial" w:hAnsi="Arial" w:cs="Arial"/>
                <w:lang w:val="en-US"/>
              </w:rPr>
              <w:t>Outbound</w:t>
            </w:r>
          </w:p>
        </w:tc>
      </w:tr>
      <w:tr w:rsidR="003E7830" w:rsidRPr="00A540D4" w14:paraId="0FDCB723"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275E294" w14:textId="77777777" w:rsidR="003E7830" w:rsidRPr="00DD323C" w:rsidRDefault="003E7830"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F822BF3" w14:textId="77777777" w:rsidR="003E7830" w:rsidRPr="00B34E90" w:rsidRDefault="003E7830" w:rsidP="00240C58">
            <w:pPr>
              <w:pStyle w:val="TableText0"/>
              <w:keepNext/>
              <w:keepLines/>
              <w:rPr>
                <w:rFonts w:ascii="Arial" w:hAnsi="Arial" w:cs="Arial"/>
                <w:lang w:val="en-US"/>
              </w:rPr>
            </w:pPr>
            <w:r w:rsidRPr="00B34E90">
              <w:rPr>
                <w:rFonts w:ascii="Arial" w:hAnsi="Arial" w:cs="Arial"/>
                <w:lang w:val="en-US"/>
              </w:rPr>
              <w:t>yes</w:t>
            </w:r>
          </w:p>
        </w:tc>
      </w:tr>
      <w:tr w:rsidR="003E7830" w:rsidRPr="00B931BB" w14:paraId="40AB342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16A737D" w14:textId="77777777" w:rsidR="003E7830" w:rsidRPr="00DD323C" w:rsidRDefault="003E7830"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0BDD379D" w14:textId="77777777" w:rsidR="003E7830" w:rsidRPr="00B34E90" w:rsidRDefault="003E7830" w:rsidP="00240C58">
            <w:pPr>
              <w:pStyle w:val="TableText0"/>
              <w:keepNext/>
              <w:keepLines/>
              <w:rPr>
                <w:rFonts w:ascii="Arial" w:hAnsi="Arial" w:cs="Arial"/>
                <w:lang w:val="en-US"/>
              </w:rPr>
            </w:pPr>
            <w:r w:rsidRPr="00B34E90">
              <w:rPr>
                <w:rFonts w:ascii="Arial" w:hAnsi="Arial" w:cs="Arial"/>
              </w:rPr>
              <w:t>Not specified</w:t>
            </w:r>
          </w:p>
        </w:tc>
      </w:tr>
      <w:tr w:rsidR="003E7830" w:rsidRPr="005220F1" w14:paraId="5EEEFB82"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2FCF698" w14:textId="77777777" w:rsidR="003E7830" w:rsidRPr="00DD323C" w:rsidRDefault="003E7830"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D8CD5B3" w14:textId="77777777" w:rsidR="003E7830" w:rsidRPr="00B34E90" w:rsidRDefault="003E7830" w:rsidP="00240C58">
            <w:pPr>
              <w:pStyle w:val="TableText0"/>
              <w:keepNext/>
              <w:keepLines/>
              <w:rPr>
                <w:rFonts w:ascii="Arial" w:hAnsi="Arial" w:cs="Arial"/>
                <w:lang w:val="en-US"/>
              </w:rPr>
            </w:pPr>
            <w:r w:rsidRPr="00B34E90">
              <w:rPr>
                <w:rFonts w:ascii="Arial" w:hAnsi="Arial" w:cs="Arial"/>
              </w:rPr>
              <w:t>Not specified</w:t>
            </w:r>
          </w:p>
        </w:tc>
      </w:tr>
      <w:tr w:rsidR="003E7830" w:rsidRPr="00B81AA8" w14:paraId="60102BB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133A603" w14:textId="77777777" w:rsidR="003E7830" w:rsidRPr="00DD323C" w:rsidRDefault="003E7830"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05747744" w14:textId="77777777" w:rsidR="003E7830" w:rsidRPr="00B34E90" w:rsidRDefault="003E7830" w:rsidP="00240C58">
            <w:pPr>
              <w:pStyle w:val="TableText0"/>
              <w:keepNext/>
              <w:keepLines/>
              <w:rPr>
                <w:rFonts w:ascii="Arial" w:hAnsi="Arial" w:cs="Arial"/>
              </w:rPr>
            </w:pPr>
            <w:r w:rsidRPr="00B34E90">
              <w:rPr>
                <w:rFonts w:ascii="Arial" w:hAnsi="Arial" w:cs="Arial"/>
              </w:rPr>
              <w:t>Not specified</w:t>
            </w:r>
          </w:p>
        </w:tc>
      </w:tr>
      <w:tr w:rsidR="003E7830" w:rsidRPr="00B81AA8" w14:paraId="508C195C"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76903C9" w14:textId="77777777" w:rsidR="003E7830" w:rsidRPr="00DD323C" w:rsidRDefault="003E7830"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2C311BB" w14:textId="77777777" w:rsidR="003E7830" w:rsidRPr="00B34E90" w:rsidRDefault="003E7830" w:rsidP="00240C58">
            <w:pPr>
              <w:pStyle w:val="TableText0"/>
              <w:keepNext/>
              <w:keepLines/>
              <w:rPr>
                <w:rFonts w:ascii="Arial" w:hAnsi="Arial" w:cs="Arial"/>
              </w:rPr>
            </w:pPr>
            <w:r w:rsidRPr="00B34E90">
              <w:rPr>
                <w:rFonts w:ascii="Arial" w:hAnsi="Arial" w:cs="Arial"/>
              </w:rPr>
              <w:t>Not specified</w:t>
            </w:r>
          </w:p>
        </w:tc>
      </w:tr>
      <w:tr w:rsidR="003E7830" w:rsidRPr="00B81AA8" w14:paraId="4C2ACD8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9B5C3E0" w14:textId="77777777" w:rsidR="003E7830" w:rsidRPr="00DD323C" w:rsidRDefault="003E7830"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3D283FF7" w14:textId="77777777" w:rsidR="003E7830" w:rsidRPr="00B34E90" w:rsidRDefault="003E7830" w:rsidP="00240C58">
            <w:pPr>
              <w:pStyle w:val="TableText0"/>
              <w:keepNext/>
              <w:keepLines/>
              <w:rPr>
                <w:rFonts w:ascii="Arial" w:hAnsi="Arial" w:cs="Arial"/>
              </w:rPr>
            </w:pPr>
            <w:r w:rsidRPr="00B34E90">
              <w:rPr>
                <w:rFonts w:ascii="Arial" w:hAnsi="Arial" w:cs="Arial"/>
              </w:rPr>
              <w:t>Not specified</w:t>
            </w:r>
          </w:p>
        </w:tc>
      </w:tr>
    </w:tbl>
    <w:p w14:paraId="211BBC57" w14:textId="38510D9F" w:rsidR="003E7830" w:rsidRDefault="003E7830" w:rsidP="003E7830">
      <w:pPr>
        <w:pStyle w:val="BodyText"/>
        <w:rPr>
          <w:lang w:val="en-US"/>
        </w:rPr>
      </w:pPr>
    </w:p>
    <w:p w14:paraId="6F3FC8EC" w14:textId="77777777" w:rsidR="00772D79" w:rsidRDefault="00772D79">
      <w:pPr>
        <w:spacing w:after="160" w:line="259" w:lineRule="auto"/>
        <w:rPr>
          <w:rFonts w:cs="Arial"/>
          <w:b/>
          <w:bCs/>
          <w:color w:val="auto"/>
          <w:sz w:val="28"/>
          <w:szCs w:val="26"/>
        </w:rPr>
      </w:pPr>
      <w:r>
        <w:br w:type="page"/>
      </w:r>
    </w:p>
    <w:p w14:paraId="235731C4" w14:textId="77721941" w:rsidR="005D126F" w:rsidRDefault="005D126F" w:rsidP="005D126F">
      <w:pPr>
        <w:pStyle w:val="Heading3"/>
      </w:pPr>
      <w:r>
        <w:lastRenderedPageBreak/>
        <w:t>SONAR Staging</w:t>
      </w:r>
    </w:p>
    <w:p w14:paraId="631CF51B" w14:textId="488EA6B0" w:rsidR="005D126F" w:rsidRDefault="00B54434" w:rsidP="005D126F">
      <w:pPr>
        <w:pStyle w:val="BodyText"/>
      </w:pPr>
      <w:r>
        <w:rPr>
          <w:noProof/>
        </w:rPr>
        <w:drawing>
          <wp:inline distT="0" distB="0" distL="0" distR="0" wp14:anchorId="239D7F76" wp14:editId="2A04BE35">
            <wp:extent cx="5731510" cy="3538855"/>
            <wp:effectExtent l="0" t="0" r="2540" b="444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538855"/>
                    </a:xfrm>
                    <a:prstGeom prst="rect">
                      <a:avLst/>
                    </a:prstGeom>
                  </pic:spPr>
                </pic:pic>
              </a:graphicData>
            </a:graphic>
          </wp:inline>
        </w:drawing>
      </w:r>
    </w:p>
    <w:p w14:paraId="68F402E5" w14:textId="77777777" w:rsidR="005D126F" w:rsidRDefault="005D126F" w:rsidP="005D126F">
      <w:pPr>
        <w:pStyle w:val="Heading4"/>
      </w:pPr>
      <w:r>
        <w:t>External entities</w:t>
      </w:r>
    </w:p>
    <w:p w14:paraId="741FEF38" w14:textId="057CA2FB" w:rsidR="005D126F" w:rsidRPr="00B54434" w:rsidRDefault="005D126F" w:rsidP="005D126F">
      <w:pPr>
        <w:pStyle w:val="Heading5"/>
      </w:pPr>
      <w:r w:rsidRPr="00B54434">
        <w:t xml:space="preserve">UWV </w:t>
      </w:r>
      <w:r w:rsidR="00BE3119" w:rsidRPr="00B54434">
        <w:t>FB</w:t>
      </w:r>
    </w:p>
    <w:tbl>
      <w:tblPr>
        <w:tblW w:w="5544" w:type="pct"/>
        <w:tblLook w:val="0000" w:firstRow="0" w:lastRow="0" w:firstColumn="0" w:lastColumn="0" w:noHBand="0" w:noVBand="0"/>
      </w:tblPr>
      <w:tblGrid>
        <w:gridCol w:w="3104"/>
        <w:gridCol w:w="6871"/>
      </w:tblGrid>
      <w:tr w:rsidR="00B54434" w:rsidRPr="00B54434" w14:paraId="6BE35012"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82923FE" w14:textId="77777777" w:rsidR="005D126F" w:rsidRPr="00B54434" w:rsidRDefault="005D126F" w:rsidP="00240C58">
            <w:pPr>
              <w:pStyle w:val="TableText0"/>
              <w:keepNext/>
              <w:keepLines/>
              <w:rPr>
                <w:rFonts w:ascii="Arial" w:hAnsi="Arial" w:cs="Arial"/>
                <w:sz w:val="24"/>
              </w:rPr>
            </w:pPr>
            <w:r w:rsidRPr="00B54434">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2D568970" w14:textId="342B3659" w:rsidR="005D126F" w:rsidRPr="00B54434" w:rsidRDefault="006A29C2" w:rsidP="00240C58">
            <w:pPr>
              <w:pStyle w:val="TableText0"/>
              <w:keepNext/>
              <w:keepLines/>
              <w:rPr>
                <w:rFonts w:ascii="Arial" w:hAnsi="Arial" w:cs="Arial"/>
                <w:lang w:val="en-US"/>
              </w:rPr>
            </w:pPr>
            <w:r w:rsidRPr="00B54434">
              <w:rPr>
                <w:rFonts w:ascii="Arial" w:hAnsi="Arial" w:cs="Arial"/>
              </w:rPr>
              <w:t xml:space="preserve">SSH </w:t>
            </w:r>
            <w:r w:rsidR="005D126F" w:rsidRPr="00B54434">
              <w:rPr>
                <w:rFonts w:ascii="Arial" w:hAnsi="Arial" w:cs="Arial"/>
              </w:rPr>
              <w:t xml:space="preserve">access to </w:t>
            </w:r>
            <w:r w:rsidRPr="00B54434">
              <w:rPr>
                <w:rFonts w:ascii="Arial" w:hAnsi="Arial" w:cs="Arial"/>
              </w:rPr>
              <w:t>SONAR Staging (from UCRA)</w:t>
            </w:r>
          </w:p>
        </w:tc>
      </w:tr>
      <w:tr w:rsidR="00B54434" w:rsidRPr="00B54434" w14:paraId="3A7989A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A83C033" w14:textId="77777777" w:rsidR="005D126F" w:rsidRPr="00B54434" w:rsidRDefault="005D126F" w:rsidP="00240C58">
            <w:pPr>
              <w:pStyle w:val="TableText0"/>
              <w:keepNext/>
              <w:keepLines/>
              <w:rPr>
                <w:rFonts w:ascii="Arial" w:hAnsi="Arial" w:cs="Arial"/>
                <w:b/>
              </w:rPr>
            </w:pPr>
            <w:r w:rsidRPr="00B54434">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71C94F1E" w14:textId="77777777" w:rsidR="005D126F" w:rsidRPr="00B54434" w:rsidRDefault="006A29C2" w:rsidP="00240C58">
            <w:pPr>
              <w:pStyle w:val="TableText0"/>
              <w:keepNext/>
              <w:keepLines/>
              <w:rPr>
                <w:rFonts w:ascii="Arial" w:hAnsi="Arial" w:cs="Arial"/>
                <w:lang w:val="en-US"/>
              </w:rPr>
            </w:pPr>
            <w:r w:rsidRPr="00B54434">
              <w:rPr>
                <w:rFonts w:ascii="Arial" w:hAnsi="Arial" w:cs="Arial"/>
                <w:lang w:val="en-US"/>
              </w:rPr>
              <w:t>SSH</w:t>
            </w:r>
            <w:r w:rsidR="005D126F" w:rsidRPr="00B54434">
              <w:rPr>
                <w:rFonts w:ascii="Arial" w:hAnsi="Arial" w:cs="Arial"/>
                <w:lang w:val="en-US"/>
              </w:rPr>
              <w:t xml:space="preserve"> (</w:t>
            </w:r>
            <w:r w:rsidRPr="00B54434">
              <w:rPr>
                <w:rFonts w:ascii="Arial" w:hAnsi="Arial" w:cs="Arial"/>
                <w:lang w:val="en-US"/>
              </w:rPr>
              <w:t>22</w:t>
            </w:r>
            <w:r w:rsidR="005D126F" w:rsidRPr="00B54434">
              <w:rPr>
                <w:rFonts w:ascii="Arial" w:hAnsi="Arial" w:cs="Arial"/>
                <w:lang w:val="en-US"/>
              </w:rPr>
              <w:t>)</w:t>
            </w:r>
            <w:r w:rsidR="00BE3119" w:rsidRPr="00B54434">
              <w:rPr>
                <w:rFonts w:ascii="Arial" w:hAnsi="Arial" w:cs="Arial"/>
                <w:lang w:val="en-US"/>
              </w:rPr>
              <w:t xml:space="preserve"> via UCRA</w:t>
            </w:r>
          </w:p>
          <w:p w14:paraId="7B71092A" w14:textId="66E5AA86" w:rsidR="00BE3119" w:rsidRPr="00B54434" w:rsidRDefault="00BE3119" w:rsidP="00240C58">
            <w:pPr>
              <w:pStyle w:val="TableText0"/>
              <w:keepNext/>
              <w:keepLines/>
              <w:rPr>
                <w:rFonts w:ascii="Arial" w:hAnsi="Arial" w:cs="Arial"/>
                <w:lang w:val="en-US"/>
              </w:rPr>
            </w:pPr>
            <w:r w:rsidRPr="00B54434">
              <w:rPr>
                <w:rFonts w:ascii="Arial" w:hAnsi="Arial" w:cs="Arial"/>
                <w:lang w:val="en-US"/>
              </w:rPr>
              <w:t>SFTP (22)</w:t>
            </w:r>
          </w:p>
        </w:tc>
      </w:tr>
      <w:tr w:rsidR="00B54434" w:rsidRPr="00B54434" w14:paraId="608ABB7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3A23C4E" w14:textId="77777777" w:rsidR="005D126F" w:rsidRPr="00B54434" w:rsidRDefault="005D126F" w:rsidP="00240C58">
            <w:pPr>
              <w:pStyle w:val="TableText0"/>
              <w:keepNext/>
              <w:keepLines/>
              <w:rPr>
                <w:rFonts w:ascii="Arial" w:hAnsi="Arial" w:cs="Arial"/>
                <w:b/>
              </w:rPr>
            </w:pPr>
            <w:r w:rsidRPr="00B54434">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61F07378" w14:textId="79B05054" w:rsidR="005D126F" w:rsidRPr="00B54434" w:rsidRDefault="006A29C2" w:rsidP="00240C58">
            <w:pPr>
              <w:pStyle w:val="TableText0"/>
              <w:keepNext/>
              <w:keepLines/>
              <w:rPr>
                <w:rFonts w:ascii="Arial" w:hAnsi="Arial" w:cs="Arial"/>
                <w:lang w:val="en-US"/>
              </w:rPr>
            </w:pPr>
            <w:r w:rsidRPr="00B54434">
              <w:rPr>
                <w:rFonts w:ascii="Arial" w:hAnsi="Arial" w:cs="Arial"/>
                <w:lang w:val="en-US"/>
              </w:rPr>
              <w:t>Internal</w:t>
            </w:r>
          </w:p>
        </w:tc>
      </w:tr>
      <w:tr w:rsidR="00B54434" w:rsidRPr="00B54434" w14:paraId="7BFFB5B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5462A75" w14:textId="77777777" w:rsidR="005D126F" w:rsidRPr="00B54434" w:rsidRDefault="005D126F" w:rsidP="00240C58">
            <w:pPr>
              <w:pStyle w:val="TableText0"/>
              <w:keepNext/>
              <w:keepLines/>
              <w:rPr>
                <w:rFonts w:ascii="Arial" w:hAnsi="Arial" w:cs="Arial"/>
                <w:b/>
              </w:rPr>
            </w:pPr>
            <w:r w:rsidRPr="00B54434">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2FD791C3" w14:textId="77777777" w:rsidR="005D126F" w:rsidRPr="00B54434" w:rsidRDefault="005D126F" w:rsidP="00240C58">
            <w:pPr>
              <w:pStyle w:val="TableText0"/>
              <w:keepNext/>
              <w:keepLines/>
              <w:rPr>
                <w:rFonts w:ascii="Arial" w:hAnsi="Arial" w:cs="Arial"/>
                <w:lang w:val="en-US"/>
              </w:rPr>
            </w:pPr>
            <w:r w:rsidRPr="00B54434">
              <w:rPr>
                <w:rFonts w:ascii="Arial" w:hAnsi="Arial" w:cs="Arial"/>
                <w:lang w:val="en-US"/>
              </w:rPr>
              <w:t>Inbound</w:t>
            </w:r>
          </w:p>
        </w:tc>
      </w:tr>
      <w:tr w:rsidR="00B54434" w:rsidRPr="00B54434" w14:paraId="7DB31EE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BEAF916" w14:textId="77777777" w:rsidR="005D126F" w:rsidRPr="00B54434" w:rsidRDefault="005D126F" w:rsidP="00240C58">
            <w:pPr>
              <w:pStyle w:val="TableText0"/>
              <w:keepNext/>
              <w:keepLines/>
              <w:rPr>
                <w:rFonts w:ascii="Arial" w:hAnsi="Arial" w:cs="Arial"/>
                <w:b/>
              </w:rPr>
            </w:pPr>
            <w:r w:rsidRPr="00B54434">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12E653A" w14:textId="1136FFD2" w:rsidR="005D126F" w:rsidRPr="00B54434" w:rsidRDefault="006A29C2" w:rsidP="00240C58">
            <w:pPr>
              <w:pStyle w:val="TableText0"/>
              <w:keepNext/>
              <w:keepLines/>
              <w:rPr>
                <w:rFonts w:ascii="Arial" w:hAnsi="Arial" w:cs="Arial"/>
                <w:lang w:val="en-US"/>
              </w:rPr>
            </w:pPr>
            <w:r w:rsidRPr="00B54434">
              <w:rPr>
                <w:rFonts w:ascii="Arial" w:hAnsi="Arial" w:cs="Arial"/>
                <w:lang w:val="en-US"/>
              </w:rPr>
              <w:t xml:space="preserve">No, </w:t>
            </w:r>
            <w:r w:rsidR="00BE3119" w:rsidRPr="00B54434">
              <w:rPr>
                <w:rFonts w:ascii="Arial" w:hAnsi="Arial" w:cs="Arial"/>
                <w:lang w:val="en-US"/>
              </w:rPr>
              <w:t xml:space="preserve">SSH </w:t>
            </w:r>
            <w:r w:rsidRPr="00B54434">
              <w:rPr>
                <w:rFonts w:ascii="Arial" w:hAnsi="Arial" w:cs="Arial"/>
                <w:lang w:val="en-US"/>
              </w:rPr>
              <w:t>via UCRA</w:t>
            </w:r>
          </w:p>
          <w:p w14:paraId="20627F1C" w14:textId="7882E5D2" w:rsidR="00BE3119" w:rsidRPr="00B54434" w:rsidRDefault="00BE3119" w:rsidP="00240C58">
            <w:pPr>
              <w:pStyle w:val="TableText0"/>
              <w:keepNext/>
              <w:keepLines/>
              <w:rPr>
                <w:rFonts w:ascii="Arial" w:hAnsi="Arial" w:cs="Arial"/>
                <w:lang w:val="en-US"/>
              </w:rPr>
            </w:pPr>
            <w:r w:rsidRPr="00B54434">
              <w:rPr>
                <w:rFonts w:ascii="Arial" w:hAnsi="Arial" w:cs="Arial"/>
                <w:lang w:val="en-US"/>
              </w:rPr>
              <w:t>Yes. SFTP</w:t>
            </w:r>
          </w:p>
        </w:tc>
      </w:tr>
      <w:tr w:rsidR="005D126F" w:rsidRPr="00B931BB" w14:paraId="65CC02E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BB55391" w14:textId="77777777" w:rsidR="005D126F" w:rsidRDefault="005D126F" w:rsidP="00240C58">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5653BED0" w14:textId="77777777" w:rsidR="005D126F" w:rsidRPr="00D542EB" w:rsidRDefault="005D126F" w:rsidP="00240C58">
            <w:pPr>
              <w:pStyle w:val="TableText0"/>
              <w:keepNext/>
              <w:keepLines/>
              <w:rPr>
                <w:rFonts w:ascii="Arial" w:hAnsi="Arial" w:cs="Arial"/>
                <w:lang w:val="en-US"/>
              </w:rPr>
            </w:pPr>
            <w:r>
              <w:rPr>
                <w:rFonts w:ascii="Arial" w:hAnsi="Arial" w:cs="Arial"/>
              </w:rPr>
              <w:t>Not specified</w:t>
            </w:r>
          </w:p>
        </w:tc>
      </w:tr>
      <w:tr w:rsidR="005D126F" w:rsidRPr="005220F1" w14:paraId="014785B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E996EB4" w14:textId="77777777" w:rsidR="005D126F" w:rsidRPr="00B81AA8" w:rsidRDefault="005D126F" w:rsidP="00240C58">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F38CE1A" w14:textId="77777777" w:rsidR="005D126F" w:rsidRPr="00D542EB" w:rsidRDefault="005D126F" w:rsidP="00240C58">
            <w:pPr>
              <w:pStyle w:val="TableText0"/>
              <w:keepNext/>
              <w:keepLines/>
              <w:rPr>
                <w:rFonts w:ascii="Arial" w:hAnsi="Arial" w:cs="Arial"/>
                <w:lang w:val="en-US"/>
              </w:rPr>
            </w:pPr>
            <w:r>
              <w:rPr>
                <w:rFonts w:ascii="Arial" w:hAnsi="Arial" w:cs="Arial"/>
              </w:rPr>
              <w:t>Not specified</w:t>
            </w:r>
          </w:p>
        </w:tc>
      </w:tr>
      <w:tr w:rsidR="005D126F" w:rsidRPr="00B81AA8" w14:paraId="125E0F5B"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FE0FE18" w14:textId="77777777" w:rsidR="005D126F" w:rsidRPr="00B81AA8" w:rsidRDefault="005D126F" w:rsidP="00240C58">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5809EEE" w14:textId="77777777" w:rsidR="005D126F" w:rsidRPr="00D542EB" w:rsidRDefault="005D126F" w:rsidP="00240C58">
            <w:pPr>
              <w:pStyle w:val="TableText0"/>
              <w:keepNext/>
              <w:keepLines/>
              <w:rPr>
                <w:rFonts w:ascii="Arial" w:hAnsi="Arial" w:cs="Arial"/>
              </w:rPr>
            </w:pPr>
            <w:r>
              <w:rPr>
                <w:rFonts w:ascii="Arial" w:hAnsi="Arial" w:cs="Arial"/>
              </w:rPr>
              <w:t>Not specified</w:t>
            </w:r>
          </w:p>
        </w:tc>
      </w:tr>
      <w:tr w:rsidR="005D126F" w:rsidRPr="00B81AA8" w14:paraId="324BAE6E"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D7FCDA8" w14:textId="77777777" w:rsidR="005D126F" w:rsidRPr="00B81AA8" w:rsidRDefault="005D126F" w:rsidP="00240C58">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6B017753" w14:textId="77777777" w:rsidR="005D126F" w:rsidRPr="00D542EB" w:rsidRDefault="005D126F" w:rsidP="00240C58">
            <w:pPr>
              <w:pStyle w:val="TableText0"/>
              <w:keepNext/>
              <w:keepLines/>
              <w:rPr>
                <w:rFonts w:ascii="Arial" w:hAnsi="Arial" w:cs="Arial"/>
              </w:rPr>
            </w:pPr>
            <w:r>
              <w:rPr>
                <w:rFonts w:ascii="Arial" w:hAnsi="Arial" w:cs="Arial"/>
              </w:rPr>
              <w:t>Not specified</w:t>
            </w:r>
          </w:p>
        </w:tc>
      </w:tr>
      <w:tr w:rsidR="005D126F" w:rsidRPr="00B81AA8" w14:paraId="76C084B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C6F6E6E" w14:textId="77777777" w:rsidR="005D126F" w:rsidRPr="00B81AA8" w:rsidRDefault="005D126F" w:rsidP="00240C58">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79EC3BD6" w14:textId="77777777" w:rsidR="005D126F" w:rsidRPr="00D542EB" w:rsidRDefault="005D126F" w:rsidP="00240C58">
            <w:pPr>
              <w:pStyle w:val="TableText0"/>
              <w:keepNext/>
              <w:keepLines/>
              <w:rPr>
                <w:rFonts w:ascii="Arial" w:hAnsi="Arial" w:cs="Arial"/>
              </w:rPr>
            </w:pPr>
            <w:r>
              <w:rPr>
                <w:rFonts w:ascii="Arial" w:hAnsi="Arial" w:cs="Arial"/>
              </w:rPr>
              <w:t>Not specified</w:t>
            </w:r>
          </w:p>
        </w:tc>
      </w:tr>
    </w:tbl>
    <w:p w14:paraId="52AF4F32" w14:textId="46838A6A" w:rsidR="005D126F" w:rsidRDefault="005D126F" w:rsidP="005D126F">
      <w:pPr>
        <w:pStyle w:val="BodyText"/>
      </w:pPr>
    </w:p>
    <w:p w14:paraId="42C5B25D" w14:textId="13584156" w:rsidR="00F92C19" w:rsidRPr="00924E41" w:rsidRDefault="00F92C19" w:rsidP="00F92C19">
      <w:pPr>
        <w:pStyle w:val="Heading5"/>
      </w:pPr>
      <w:r>
        <w:lastRenderedPageBreak/>
        <w:t>SONAR database</w:t>
      </w:r>
    </w:p>
    <w:tbl>
      <w:tblPr>
        <w:tblW w:w="5544" w:type="pct"/>
        <w:tblLook w:val="0000" w:firstRow="0" w:lastRow="0" w:firstColumn="0" w:lastColumn="0" w:noHBand="0" w:noVBand="0"/>
      </w:tblPr>
      <w:tblGrid>
        <w:gridCol w:w="3104"/>
        <w:gridCol w:w="6871"/>
      </w:tblGrid>
      <w:tr w:rsidR="00F92C19" w:rsidRPr="008044BD" w14:paraId="71A005C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5587E6A" w14:textId="77777777" w:rsidR="00F92C19" w:rsidRPr="00DD323C" w:rsidRDefault="00F92C19"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1EF6802D" w14:textId="6D7A9956" w:rsidR="00F92C19" w:rsidRPr="000C19CD" w:rsidRDefault="00F92C19" w:rsidP="00240C58">
            <w:pPr>
              <w:pStyle w:val="TableText0"/>
              <w:keepNext/>
              <w:keepLines/>
              <w:rPr>
                <w:rFonts w:ascii="Arial" w:hAnsi="Arial" w:cs="Arial"/>
              </w:rPr>
            </w:pPr>
            <w:r>
              <w:rPr>
                <w:rFonts w:ascii="Arial" w:hAnsi="Arial" w:cs="Arial"/>
              </w:rPr>
              <w:t>Reading</w:t>
            </w:r>
            <w:r w:rsidRPr="00155F17">
              <w:rPr>
                <w:rFonts w:ascii="Arial" w:hAnsi="Arial" w:cs="Arial"/>
              </w:rPr>
              <w:t xml:space="preserve"> </w:t>
            </w:r>
            <w:r>
              <w:rPr>
                <w:rFonts w:ascii="Arial" w:hAnsi="Arial" w:cs="Arial"/>
              </w:rPr>
              <w:t xml:space="preserve">templates from staging server, staging server is </w:t>
            </w:r>
            <w:r w:rsidR="00BB3402">
              <w:rPr>
                <w:rFonts w:ascii="Arial" w:hAnsi="Arial" w:cs="Arial"/>
              </w:rPr>
              <w:t xml:space="preserve">placed </w:t>
            </w:r>
            <w:r>
              <w:rPr>
                <w:rFonts w:ascii="Arial" w:hAnsi="Arial" w:cs="Arial"/>
              </w:rPr>
              <w:t>in the DXC Appl</w:t>
            </w:r>
            <w:r w:rsidR="00BB3402">
              <w:rPr>
                <w:rFonts w:ascii="Arial" w:hAnsi="Arial" w:cs="Arial"/>
              </w:rPr>
              <w:t xml:space="preserve">ication Management from where is connects to Production, Acceptance and KATO </w:t>
            </w:r>
          </w:p>
        </w:tc>
      </w:tr>
      <w:tr w:rsidR="00F92C19" w:rsidRPr="00712180" w14:paraId="256E22A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3099AED" w14:textId="77777777" w:rsidR="00F92C19" w:rsidRPr="00DD323C" w:rsidRDefault="00F92C19"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42893975" w14:textId="77777777" w:rsidR="00F92C19" w:rsidRPr="00014606" w:rsidRDefault="00F92C19" w:rsidP="00240C58">
            <w:pPr>
              <w:pStyle w:val="TableText0"/>
              <w:keepNext/>
              <w:keepLines/>
              <w:rPr>
                <w:rFonts w:ascii="Arial" w:hAnsi="Arial" w:cs="Arial"/>
                <w:lang w:val="en-US"/>
              </w:rPr>
            </w:pPr>
            <w:r>
              <w:rPr>
                <w:rFonts w:ascii="Arial" w:hAnsi="Arial" w:cs="Arial"/>
                <w:lang w:val="en-US"/>
              </w:rPr>
              <w:t>SFTP (22)</w:t>
            </w:r>
          </w:p>
        </w:tc>
      </w:tr>
      <w:tr w:rsidR="00F92C19" w:rsidRPr="00712180" w14:paraId="631BBEE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D34691E" w14:textId="77777777" w:rsidR="00F92C19" w:rsidRPr="00DD323C" w:rsidRDefault="00F92C19"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EB14E76" w14:textId="77777777" w:rsidR="00F92C19" w:rsidRPr="00014606" w:rsidRDefault="00F92C19" w:rsidP="00240C58">
            <w:pPr>
              <w:pStyle w:val="TableText0"/>
              <w:keepNext/>
              <w:keepLines/>
              <w:rPr>
                <w:rFonts w:ascii="Arial" w:hAnsi="Arial" w:cs="Arial"/>
                <w:lang w:val="en-US"/>
              </w:rPr>
            </w:pPr>
            <w:r>
              <w:rPr>
                <w:rFonts w:ascii="Arial" w:hAnsi="Arial" w:cs="Arial"/>
                <w:lang w:val="en-US"/>
              </w:rPr>
              <w:t>internal</w:t>
            </w:r>
          </w:p>
        </w:tc>
      </w:tr>
      <w:tr w:rsidR="00F92C19" w:rsidRPr="006D2395" w14:paraId="2080272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A78CE43" w14:textId="77777777" w:rsidR="00F92C19" w:rsidRPr="00DD323C" w:rsidRDefault="00F92C19"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478DA859" w14:textId="5A5228C0" w:rsidR="00F92C19" w:rsidRPr="00014606" w:rsidRDefault="00F92C19" w:rsidP="00240C58">
            <w:pPr>
              <w:pStyle w:val="TableText0"/>
              <w:keepNext/>
              <w:keepLines/>
              <w:rPr>
                <w:rFonts w:ascii="Arial" w:hAnsi="Arial" w:cs="Arial"/>
                <w:lang w:val="en-US"/>
              </w:rPr>
            </w:pPr>
            <w:r>
              <w:rPr>
                <w:rFonts w:ascii="Arial" w:hAnsi="Arial" w:cs="Arial"/>
                <w:lang w:val="en-US"/>
              </w:rPr>
              <w:t>Outbound</w:t>
            </w:r>
          </w:p>
        </w:tc>
      </w:tr>
      <w:tr w:rsidR="00F92C19" w:rsidRPr="00A540D4" w14:paraId="1429969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F6B3F03" w14:textId="77777777" w:rsidR="00F92C19" w:rsidRPr="00DD323C" w:rsidRDefault="00F92C19"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05D3E3F" w14:textId="77777777" w:rsidR="00F92C19" w:rsidRPr="00014606" w:rsidRDefault="00F92C19" w:rsidP="00240C58">
            <w:pPr>
              <w:pStyle w:val="TableText0"/>
              <w:keepNext/>
              <w:keepLines/>
              <w:rPr>
                <w:rFonts w:ascii="Arial" w:hAnsi="Arial" w:cs="Arial"/>
                <w:lang w:val="en-US"/>
              </w:rPr>
            </w:pPr>
            <w:r>
              <w:rPr>
                <w:rFonts w:ascii="Arial" w:hAnsi="Arial" w:cs="Arial"/>
                <w:lang w:val="en-US"/>
              </w:rPr>
              <w:t>yes</w:t>
            </w:r>
          </w:p>
        </w:tc>
      </w:tr>
      <w:tr w:rsidR="00F92C19" w:rsidRPr="00B931BB" w14:paraId="2A31B117"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A82A59A" w14:textId="77777777" w:rsidR="00F92C19" w:rsidRPr="00DD323C" w:rsidRDefault="00F92C19"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2117D421" w14:textId="77777777" w:rsidR="00F92C19" w:rsidRPr="00014606" w:rsidRDefault="00F92C19" w:rsidP="00240C58">
            <w:pPr>
              <w:pStyle w:val="TableText0"/>
              <w:keepNext/>
              <w:keepLines/>
              <w:rPr>
                <w:rFonts w:ascii="Arial" w:hAnsi="Arial" w:cs="Arial"/>
                <w:lang w:val="en-US"/>
              </w:rPr>
            </w:pPr>
            <w:r w:rsidRPr="00014606">
              <w:rPr>
                <w:rFonts w:ascii="Arial" w:hAnsi="Arial" w:cs="Arial"/>
              </w:rPr>
              <w:t>Not specified</w:t>
            </w:r>
          </w:p>
        </w:tc>
      </w:tr>
      <w:tr w:rsidR="00F92C19" w:rsidRPr="005220F1" w14:paraId="01C5FE0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F6386C3" w14:textId="77777777" w:rsidR="00F92C19" w:rsidRPr="00DD323C" w:rsidRDefault="00F92C19"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835C4A7" w14:textId="77777777" w:rsidR="00F92C19" w:rsidRPr="00014606" w:rsidRDefault="00F92C19" w:rsidP="00240C58">
            <w:pPr>
              <w:pStyle w:val="TableText0"/>
              <w:keepNext/>
              <w:keepLines/>
              <w:rPr>
                <w:rFonts w:ascii="Arial" w:hAnsi="Arial" w:cs="Arial"/>
                <w:lang w:val="en-US"/>
              </w:rPr>
            </w:pPr>
            <w:r w:rsidRPr="00014606">
              <w:rPr>
                <w:rFonts w:ascii="Arial" w:hAnsi="Arial" w:cs="Arial"/>
              </w:rPr>
              <w:t>Not specified</w:t>
            </w:r>
          </w:p>
        </w:tc>
      </w:tr>
      <w:tr w:rsidR="00F92C19" w:rsidRPr="00B81AA8" w14:paraId="40C94C50"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3AF37B3" w14:textId="77777777" w:rsidR="00F92C19" w:rsidRPr="00DD323C" w:rsidRDefault="00F92C19"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13F889C0" w14:textId="77777777" w:rsidR="00F92C19" w:rsidRPr="00014606" w:rsidRDefault="00F92C19" w:rsidP="00240C58">
            <w:pPr>
              <w:pStyle w:val="TableText0"/>
              <w:keepNext/>
              <w:keepLines/>
              <w:rPr>
                <w:rFonts w:ascii="Arial" w:hAnsi="Arial" w:cs="Arial"/>
              </w:rPr>
            </w:pPr>
            <w:r w:rsidRPr="00014606">
              <w:rPr>
                <w:rFonts w:ascii="Arial" w:hAnsi="Arial" w:cs="Arial"/>
              </w:rPr>
              <w:t>Not specified</w:t>
            </w:r>
          </w:p>
        </w:tc>
      </w:tr>
      <w:tr w:rsidR="00F92C19" w:rsidRPr="00B81AA8" w14:paraId="4091A8D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581706F" w14:textId="77777777" w:rsidR="00F92C19" w:rsidRPr="00DD323C" w:rsidRDefault="00F92C19"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51C2FDDB" w14:textId="77777777" w:rsidR="00F92C19" w:rsidRPr="00014606" w:rsidRDefault="00F92C19" w:rsidP="00240C58">
            <w:pPr>
              <w:pStyle w:val="TableText0"/>
              <w:keepNext/>
              <w:keepLines/>
              <w:rPr>
                <w:rFonts w:ascii="Arial" w:hAnsi="Arial" w:cs="Arial"/>
              </w:rPr>
            </w:pPr>
            <w:r w:rsidRPr="00014606">
              <w:rPr>
                <w:rFonts w:ascii="Arial" w:hAnsi="Arial" w:cs="Arial"/>
              </w:rPr>
              <w:t>Not specified</w:t>
            </w:r>
          </w:p>
        </w:tc>
      </w:tr>
      <w:tr w:rsidR="00F92C19" w:rsidRPr="00B81AA8" w14:paraId="716858F2"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F079B6C" w14:textId="77777777" w:rsidR="00F92C19" w:rsidRPr="00DD323C" w:rsidRDefault="00F92C19"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51E24B1C" w14:textId="77777777" w:rsidR="00F92C19" w:rsidRPr="00014606" w:rsidRDefault="00F92C19" w:rsidP="00240C58">
            <w:pPr>
              <w:pStyle w:val="TableText0"/>
              <w:keepNext/>
              <w:keepLines/>
              <w:rPr>
                <w:rFonts w:ascii="Arial" w:hAnsi="Arial" w:cs="Arial"/>
              </w:rPr>
            </w:pPr>
            <w:r w:rsidRPr="00014606">
              <w:rPr>
                <w:rFonts w:ascii="Arial" w:hAnsi="Arial" w:cs="Arial"/>
              </w:rPr>
              <w:t>Not specified</w:t>
            </w:r>
          </w:p>
        </w:tc>
      </w:tr>
    </w:tbl>
    <w:p w14:paraId="4B292BB5" w14:textId="77777777" w:rsidR="00F92C19" w:rsidRDefault="00F92C19" w:rsidP="00F92C19">
      <w:pPr>
        <w:pStyle w:val="BodyText"/>
      </w:pPr>
    </w:p>
    <w:p w14:paraId="29C100D0" w14:textId="4608DFC7" w:rsidR="006F4E02" w:rsidRPr="00924E41" w:rsidRDefault="006F4E02" w:rsidP="006F4E02">
      <w:pPr>
        <w:pStyle w:val="Heading5"/>
      </w:pPr>
      <w:r>
        <w:t xml:space="preserve">SONAR </w:t>
      </w:r>
      <w:r w:rsidR="001668D8">
        <w:t>PDF converter</w:t>
      </w:r>
    </w:p>
    <w:tbl>
      <w:tblPr>
        <w:tblW w:w="5544" w:type="pct"/>
        <w:tblLook w:val="0000" w:firstRow="0" w:lastRow="0" w:firstColumn="0" w:lastColumn="0" w:noHBand="0" w:noVBand="0"/>
      </w:tblPr>
      <w:tblGrid>
        <w:gridCol w:w="3104"/>
        <w:gridCol w:w="6871"/>
      </w:tblGrid>
      <w:tr w:rsidR="006F4E02" w:rsidRPr="008044BD" w14:paraId="33667425"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C490699" w14:textId="77777777" w:rsidR="006F4E02" w:rsidRPr="00DD323C" w:rsidRDefault="006F4E02"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488F1005" w14:textId="05F5B172" w:rsidR="006F4E02" w:rsidRPr="000C19CD" w:rsidRDefault="00BB3402" w:rsidP="00240C58">
            <w:pPr>
              <w:pStyle w:val="TableText0"/>
              <w:keepNext/>
              <w:keepLines/>
              <w:rPr>
                <w:rFonts w:ascii="Arial" w:hAnsi="Arial" w:cs="Arial"/>
              </w:rPr>
            </w:pPr>
            <w:r>
              <w:rPr>
                <w:rFonts w:ascii="Arial" w:hAnsi="Arial" w:cs="Arial"/>
              </w:rPr>
              <w:t>Reading</w:t>
            </w:r>
            <w:r w:rsidRPr="00155F17">
              <w:rPr>
                <w:rFonts w:ascii="Arial" w:hAnsi="Arial" w:cs="Arial"/>
              </w:rPr>
              <w:t xml:space="preserve"> </w:t>
            </w:r>
            <w:r>
              <w:rPr>
                <w:rFonts w:ascii="Arial" w:hAnsi="Arial" w:cs="Arial"/>
              </w:rPr>
              <w:t>templates from staging server, staging server is placed in the DXC Application Management from where is connects to Production, Acceptance and KATO</w:t>
            </w:r>
          </w:p>
        </w:tc>
      </w:tr>
      <w:tr w:rsidR="006F4E02" w:rsidRPr="00712180" w14:paraId="1CEC685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C829198" w14:textId="77777777" w:rsidR="006F4E02" w:rsidRPr="00DD323C" w:rsidRDefault="006F4E02" w:rsidP="00240C5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38187279" w14:textId="77777777" w:rsidR="006F4E02" w:rsidRPr="00014606" w:rsidRDefault="006F4E02" w:rsidP="00240C58">
            <w:pPr>
              <w:pStyle w:val="TableText0"/>
              <w:keepNext/>
              <w:keepLines/>
              <w:rPr>
                <w:rFonts w:ascii="Arial" w:hAnsi="Arial" w:cs="Arial"/>
                <w:lang w:val="en-US"/>
              </w:rPr>
            </w:pPr>
            <w:r>
              <w:rPr>
                <w:rFonts w:ascii="Arial" w:hAnsi="Arial" w:cs="Arial"/>
                <w:lang w:val="en-US"/>
              </w:rPr>
              <w:t>SFTP (22)</w:t>
            </w:r>
          </w:p>
        </w:tc>
      </w:tr>
      <w:tr w:rsidR="006F4E02" w:rsidRPr="00712180" w14:paraId="7D993F7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46BD063" w14:textId="77777777" w:rsidR="006F4E02" w:rsidRPr="00DD323C" w:rsidRDefault="006F4E02" w:rsidP="00240C5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7262655" w14:textId="77777777" w:rsidR="006F4E02" w:rsidRPr="00014606" w:rsidRDefault="006F4E02" w:rsidP="00240C58">
            <w:pPr>
              <w:pStyle w:val="TableText0"/>
              <w:keepNext/>
              <w:keepLines/>
              <w:rPr>
                <w:rFonts w:ascii="Arial" w:hAnsi="Arial" w:cs="Arial"/>
                <w:lang w:val="en-US"/>
              </w:rPr>
            </w:pPr>
            <w:r>
              <w:rPr>
                <w:rFonts w:ascii="Arial" w:hAnsi="Arial" w:cs="Arial"/>
                <w:lang w:val="en-US"/>
              </w:rPr>
              <w:t>internal</w:t>
            </w:r>
          </w:p>
        </w:tc>
      </w:tr>
      <w:tr w:rsidR="006F4E02" w:rsidRPr="006D2395" w14:paraId="5D5F1E5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B2518CA" w14:textId="77777777" w:rsidR="006F4E02" w:rsidRPr="00DD323C" w:rsidRDefault="006F4E02" w:rsidP="00240C5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5934E5C2" w14:textId="4A6562AD" w:rsidR="006F4E02" w:rsidRPr="00014606" w:rsidRDefault="00BB3402" w:rsidP="00240C58">
            <w:pPr>
              <w:pStyle w:val="TableText0"/>
              <w:keepNext/>
              <w:keepLines/>
              <w:rPr>
                <w:rFonts w:ascii="Arial" w:hAnsi="Arial" w:cs="Arial"/>
                <w:lang w:val="en-US"/>
              </w:rPr>
            </w:pPr>
            <w:r>
              <w:rPr>
                <w:rFonts w:ascii="Arial" w:hAnsi="Arial" w:cs="Arial"/>
                <w:lang w:val="en-US"/>
              </w:rPr>
              <w:t>outbound</w:t>
            </w:r>
          </w:p>
        </w:tc>
      </w:tr>
      <w:tr w:rsidR="006F4E02" w:rsidRPr="00A540D4" w14:paraId="1BDF790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51CBC4A" w14:textId="77777777" w:rsidR="006F4E02" w:rsidRPr="00DD323C" w:rsidRDefault="006F4E02" w:rsidP="00240C5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5A7028F1" w14:textId="77777777" w:rsidR="006F4E02" w:rsidRPr="00014606" w:rsidRDefault="006F4E02" w:rsidP="00240C58">
            <w:pPr>
              <w:pStyle w:val="TableText0"/>
              <w:keepNext/>
              <w:keepLines/>
              <w:rPr>
                <w:rFonts w:ascii="Arial" w:hAnsi="Arial" w:cs="Arial"/>
                <w:lang w:val="en-US"/>
              </w:rPr>
            </w:pPr>
            <w:r>
              <w:rPr>
                <w:rFonts w:ascii="Arial" w:hAnsi="Arial" w:cs="Arial"/>
                <w:lang w:val="en-US"/>
              </w:rPr>
              <w:t>yes</w:t>
            </w:r>
          </w:p>
        </w:tc>
      </w:tr>
      <w:tr w:rsidR="006F4E02" w:rsidRPr="00B931BB" w14:paraId="14263752"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7329BFE" w14:textId="77777777" w:rsidR="006F4E02" w:rsidRPr="00DD323C" w:rsidRDefault="006F4E02"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B973DB0" w14:textId="77777777" w:rsidR="006F4E02" w:rsidRPr="00014606" w:rsidRDefault="006F4E02" w:rsidP="00240C58">
            <w:pPr>
              <w:pStyle w:val="TableText0"/>
              <w:keepNext/>
              <w:keepLines/>
              <w:rPr>
                <w:rFonts w:ascii="Arial" w:hAnsi="Arial" w:cs="Arial"/>
                <w:lang w:val="en-US"/>
              </w:rPr>
            </w:pPr>
            <w:r w:rsidRPr="00014606">
              <w:rPr>
                <w:rFonts w:ascii="Arial" w:hAnsi="Arial" w:cs="Arial"/>
              </w:rPr>
              <w:t>Not specified</w:t>
            </w:r>
          </w:p>
        </w:tc>
      </w:tr>
      <w:tr w:rsidR="006F4E02" w:rsidRPr="005220F1" w14:paraId="7D37EBE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92508FA" w14:textId="77777777" w:rsidR="006F4E02" w:rsidRPr="00DD323C" w:rsidRDefault="006F4E02"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CD61D89" w14:textId="77777777" w:rsidR="006F4E02" w:rsidRPr="00014606" w:rsidRDefault="006F4E02" w:rsidP="00240C58">
            <w:pPr>
              <w:pStyle w:val="TableText0"/>
              <w:keepNext/>
              <w:keepLines/>
              <w:rPr>
                <w:rFonts w:ascii="Arial" w:hAnsi="Arial" w:cs="Arial"/>
                <w:lang w:val="en-US"/>
              </w:rPr>
            </w:pPr>
            <w:r w:rsidRPr="00014606">
              <w:rPr>
                <w:rFonts w:ascii="Arial" w:hAnsi="Arial" w:cs="Arial"/>
              </w:rPr>
              <w:t>Not specified</w:t>
            </w:r>
          </w:p>
        </w:tc>
      </w:tr>
      <w:tr w:rsidR="006F4E02" w:rsidRPr="00B81AA8" w14:paraId="5E36E3F7"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5611225" w14:textId="77777777" w:rsidR="006F4E02" w:rsidRPr="00DD323C" w:rsidRDefault="006F4E02"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801F593" w14:textId="77777777" w:rsidR="006F4E02" w:rsidRPr="00014606" w:rsidRDefault="006F4E02" w:rsidP="00240C58">
            <w:pPr>
              <w:pStyle w:val="TableText0"/>
              <w:keepNext/>
              <w:keepLines/>
              <w:rPr>
                <w:rFonts w:ascii="Arial" w:hAnsi="Arial" w:cs="Arial"/>
              </w:rPr>
            </w:pPr>
            <w:r w:rsidRPr="00014606">
              <w:rPr>
                <w:rFonts w:ascii="Arial" w:hAnsi="Arial" w:cs="Arial"/>
              </w:rPr>
              <w:t>Not specified</w:t>
            </w:r>
          </w:p>
        </w:tc>
      </w:tr>
      <w:tr w:rsidR="006F4E02" w:rsidRPr="00B81AA8" w14:paraId="3AF54B7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AD45338" w14:textId="77777777" w:rsidR="006F4E02" w:rsidRPr="00DD323C" w:rsidRDefault="006F4E02"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3E89790A" w14:textId="77777777" w:rsidR="006F4E02" w:rsidRPr="00014606" w:rsidRDefault="006F4E02" w:rsidP="00240C58">
            <w:pPr>
              <w:pStyle w:val="TableText0"/>
              <w:keepNext/>
              <w:keepLines/>
              <w:rPr>
                <w:rFonts w:ascii="Arial" w:hAnsi="Arial" w:cs="Arial"/>
              </w:rPr>
            </w:pPr>
            <w:r w:rsidRPr="00014606">
              <w:rPr>
                <w:rFonts w:ascii="Arial" w:hAnsi="Arial" w:cs="Arial"/>
              </w:rPr>
              <w:t>Not specified</w:t>
            </w:r>
          </w:p>
        </w:tc>
      </w:tr>
      <w:tr w:rsidR="006F4E02" w:rsidRPr="00B81AA8" w14:paraId="7814C3ED"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F5D4ECD" w14:textId="77777777" w:rsidR="006F4E02" w:rsidRPr="00DD323C" w:rsidRDefault="006F4E02"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69A4F340" w14:textId="77777777" w:rsidR="006F4E02" w:rsidRPr="00014606" w:rsidRDefault="006F4E02" w:rsidP="00240C58">
            <w:pPr>
              <w:pStyle w:val="TableText0"/>
              <w:keepNext/>
              <w:keepLines/>
              <w:rPr>
                <w:rFonts w:ascii="Arial" w:hAnsi="Arial" w:cs="Arial"/>
              </w:rPr>
            </w:pPr>
            <w:r w:rsidRPr="00014606">
              <w:rPr>
                <w:rFonts w:ascii="Arial" w:hAnsi="Arial" w:cs="Arial"/>
              </w:rPr>
              <w:t>Not specified</w:t>
            </w:r>
          </w:p>
        </w:tc>
      </w:tr>
    </w:tbl>
    <w:p w14:paraId="3F61E5FD" w14:textId="0892A4B4" w:rsidR="006F4E02" w:rsidRDefault="006F4E02" w:rsidP="005D126F">
      <w:pPr>
        <w:pStyle w:val="BodyText"/>
      </w:pPr>
    </w:p>
    <w:p w14:paraId="6E48A3BC" w14:textId="3DD468C2" w:rsidR="00B44188" w:rsidRPr="00924E41" w:rsidRDefault="00B44188" w:rsidP="00B44188">
      <w:pPr>
        <w:pStyle w:val="Heading5"/>
      </w:pPr>
      <w:r>
        <w:t>OBI</w:t>
      </w:r>
    </w:p>
    <w:tbl>
      <w:tblPr>
        <w:tblW w:w="5544" w:type="pct"/>
        <w:tblLook w:val="0000" w:firstRow="0" w:lastRow="0" w:firstColumn="0" w:lastColumn="0" w:noHBand="0" w:noVBand="0"/>
      </w:tblPr>
      <w:tblGrid>
        <w:gridCol w:w="3104"/>
        <w:gridCol w:w="6871"/>
      </w:tblGrid>
      <w:tr w:rsidR="00B44188" w:rsidRPr="008044BD" w14:paraId="5AEBDABC"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73BE631F" w14:textId="77777777" w:rsidR="00B44188" w:rsidRPr="00DD323C" w:rsidRDefault="00B44188" w:rsidP="00567E6D">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69ED97F7" w14:textId="2C8C35DC" w:rsidR="00B44188" w:rsidRPr="000C19CD" w:rsidRDefault="00B44188" w:rsidP="00567E6D">
            <w:pPr>
              <w:pStyle w:val="TableText0"/>
              <w:keepNext/>
              <w:keepLines/>
              <w:rPr>
                <w:rFonts w:ascii="Arial" w:hAnsi="Arial" w:cs="Arial"/>
              </w:rPr>
            </w:pPr>
            <w:r>
              <w:rPr>
                <w:rFonts w:ascii="Arial" w:hAnsi="Arial" w:cs="Arial"/>
              </w:rPr>
              <w:t>Connection from the OBI ETL server to SOANR staging</w:t>
            </w:r>
          </w:p>
        </w:tc>
      </w:tr>
      <w:tr w:rsidR="00B44188" w:rsidRPr="00712180" w14:paraId="1D3EC2EA"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25334FBE" w14:textId="77777777" w:rsidR="00B44188" w:rsidRPr="00DD323C" w:rsidRDefault="00B44188" w:rsidP="00567E6D">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3C86DFA6" w14:textId="77777777" w:rsidR="00B44188" w:rsidRPr="00014606" w:rsidRDefault="00B44188" w:rsidP="00567E6D">
            <w:pPr>
              <w:pStyle w:val="TableText0"/>
              <w:keepNext/>
              <w:keepLines/>
              <w:rPr>
                <w:rFonts w:ascii="Arial" w:hAnsi="Arial" w:cs="Arial"/>
                <w:lang w:val="en-US"/>
              </w:rPr>
            </w:pPr>
            <w:r>
              <w:rPr>
                <w:rFonts w:ascii="Arial" w:hAnsi="Arial" w:cs="Arial"/>
                <w:lang w:val="en-US"/>
              </w:rPr>
              <w:t>SFTP (22)</w:t>
            </w:r>
          </w:p>
        </w:tc>
      </w:tr>
      <w:tr w:rsidR="00B44188" w:rsidRPr="00712180" w14:paraId="0B9EF4F0"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0BC85C29" w14:textId="77777777" w:rsidR="00B44188" w:rsidRPr="00DD323C" w:rsidRDefault="00B44188" w:rsidP="00567E6D">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20843982" w14:textId="77777777" w:rsidR="00B44188" w:rsidRPr="00014606" w:rsidRDefault="00B44188" w:rsidP="00567E6D">
            <w:pPr>
              <w:pStyle w:val="TableText0"/>
              <w:keepNext/>
              <w:keepLines/>
              <w:rPr>
                <w:rFonts w:ascii="Arial" w:hAnsi="Arial" w:cs="Arial"/>
                <w:lang w:val="en-US"/>
              </w:rPr>
            </w:pPr>
            <w:r>
              <w:rPr>
                <w:rFonts w:ascii="Arial" w:hAnsi="Arial" w:cs="Arial"/>
                <w:lang w:val="en-US"/>
              </w:rPr>
              <w:t>internal</w:t>
            </w:r>
          </w:p>
        </w:tc>
      </w:tr>
      <w:tr w:rsidR="00B44188" w:rsidRPr="006D2395" w14:paraId="46185CD4"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6C276451" w14:textId="77777777" w:rsidR="00B44188" w:rsidRPr="00DD323C" w:rsidRDefault="00B44188" w:rsidP="00567E6D">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3E405C0E" w14:textId="6DF5A6DD" w:rsidR="00B44188" w:rsidRPr="00014606" w:rsidRDefault="00B44188" w:rsidP="00567E6D">
            <w:pPr>
              <w:pStyle w:val="TableText0"/>
              <w:keepNext/>
              <w:keepLines/>
              <w:rPr>
                <w:rFonts w:ascii="Arial" w:hAnsi="Arial" w:cs="Arial"/>
                <w:lang w:val="en-US"/>
              </w:rPr>
            </w:pPr>
            <w:r>
              <w:rPr>
                <w:rFonts w:ascii="Arial" w:hAnsi="Arial" w:cs="Arial"/>
                <w:lang w:val="en-US"/>
              </w:rPr>
              <w:t>inbound</w:t>
            </w:r>
          </w:p>
        </w:tc>
      </w:tr>
      <w:tr w:rsidR="00B44188" w:rsidRPr="00A540D4" w14:paraId="3BCE788D"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2FADFF64" w14:textId="77777777" w:rsidR="00B44188" w:rsidRPr="00DD323C" w:rsidRDefault="00B44188" w:rsidP="00567E6D">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412B7904" w14:textId="77777777" w:rsidR="00B44188" w:rsidRPr="00014606" w:rsidRDefault="00B44188" w:rsidP="00567E6D">
            <w:pPr>
              <w:pStyle w:val="TableText0"/>
              <w:keepNext/>
              <w:keepLines/>
              <w:rPr>
                <w:rFonts w:ascii="Arial" w:hAnsi="Arial" w:cs="Arial"/>
                <w:lang w:val="en-US"/>
              </w:rPr>
            </w:pPr>
            <w:r>
              <w:rPr>
                <w:rFonts w:ascii="Arial" w:hAnsi="Arial" w:cs="Arial"/>
                <w:lang w:val="en-US"/>
              </w:rPr>
              <w:t>yes</w:t>
            </w:r>
          </w:p>
        </w:tc>
      </w:tr>
      <w:tr w:rsidR="00B44188" w:rsidRPr="00B931BB" w14:paraId="0830D938"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7AF39ADA" w14:textId="77777777" w:rsidR="00B44188" w:rsidRPr="00DD323C" w:rsidRDefault="00B44188" w:rsidP="00567E6D">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E889108" w14:textId="77777777" w:rsidR="00B44188" w:rsidRPr="00014606" w:rsidRDefault="00B44188" w:rsidP="00567E6D">
            <w:pPr>
              <w:pStyle w:val="TableText0"/>
              <w:keepNext/>
              <w:keepLines/>
              <w:rPr>
                <w:rFonts w:ascii="Arial" w:hAnsi="Arial" w:cs="Arial"/>
                <w:lang w:val="en-US"/>
              </w:rPr>
            </w:pPr>
            <w:r w:rsidRPr="00014606">
              <w:rPr>
                <w:rFonts w:ascii="Arial" w:hAnsi="Arial" w:cs="Arial"/>
              </w:rPr>
              <w:t>Not specified</w:t>
            </w:r>
          </w:p>
        </w:tc>
      </w:tr>
      <w:tr w:rsidR="00B44188" w:rsidRPr="005220F1" w14:paraId="74251361"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5509EFD1" w14:textId="77777777" w:rsidR="00B44188" w:rsidRPr="00DD323C" w:rsidRDefault="00B44188" w:rsidP="00567E6D">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794200C9" w14:textId="77777777" w:rsidR="00B44188" w:rsidRPr="00014606" w:rsidRDefault="00B44188" w:rsidP="00567E6D">
            <w:pPr>
              <w:pStyle w:val="TableText0"/>
              <w:keepNext/>
              <w:keepLines/>
              <w:rPr>
                <w:rFonts w:ascii="Arial" w:hAnsi="Arial" w:cs="Arial"/>
                <w:lang w:val="en-US"/>
              </w:rPr>
            </w:pPr>
            <w:r w:rsidRPr="00014606">
              <w:rPr>
                <w:rFonts w:ascii="Arial" w:hAnsi="Arial" w:cs="Arial"/>
              </w:rPr>
              <w:t>Not specified</w:t>
            </w:r>
          </w:p>
        </w:tc>
      </w:tr>
      <w:tr w:rsidR="00B44188" w:rsidRPr="00B81AA8" w14:paraId="6876296F"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4D6573E3" w14:textId="77777777" w:rsidR="00B44188" w:rsidRPr="00DD323C" w:rsidRDefault="00B44188" w:rsidP="00567E6D">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481BAAD9" w14:textId="77777777" w:rsidR="00B44188" w:rsidRPr="00014606" w:rsidRDefault="00B44188" w:rsidP="00567E6D">
            <w:pPr>
              <w:pStyle w:val="TableText0"/>
              <w:keepNext/>
              <w:keepLines/>
              <w:rPr>
                <w:rFonts w:ascii="Arial" w:hAnsi="Arial" w:cs="Arial"/>
              </w:rPr>
            </w:pPr>
            <w:r w:rsidRPr="00014606">
              <w:rPr>
                <w:rFonts w:ascii="Arial" w:hAnsi="Arial" w:cs="Arial"/>
              </w:rPr>
              <w:t>Not specified</w:t>
            </w:r>
          </w:p>
        </w:tc>
      </w:tr>
      <w:tr w:rsidR="00B44188" w:rsidRPr="00B81AA8" w14:paraId="29A6E6AF"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18208907" w14:textId="77777777" w:rsidR="00B44188" w:rsidRPr="00DD323C" w:rsidRDefault="00B44188" w:rsidP="00567E6D">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33359521" w14:textId="77777777" w:rsidR="00B44188" w:rsidRPr="00014606" w:rsidRDefault="00B44188" w:rsidP="00567E6D">
            <w:pPr>
              <w:pStyle w:val="TableText0"/>
              <w:keepNext/>
              <w:keepLines/>
              <w:rPr>
                <w:rFonts w:ascii="Arial" w:hAnsi="Arial" w:cs="Arial"/>
              </w:rPr>
            </w:pPr>
            <w:r w:rsidRPr="00014606">
              <w:rPr>
                <w:rFonts w:ascii="Arial" w:hAnsi="Arial" w:cs="Arial"/>
              </w:rPr>
              <w:t>Not specified</w:t>
            </w:r>
          </w:p>
        </w:tc>
      </w:tr>
      <w:tr w:rsidR="00B44188" w:rsidRPr="00B81AA8" w14:paraId="23BFCB1E" w14:textId="77777777" w:rsidTr="00567E6D">
        <w:tc>
          <w:tcPr>
            <w:tcW w:w="1556" w:type="pct"/>
            <w:tcBorders>
              <w:top w:val="single" w:sz="6" w:space="0" w:color="auto"/>
              <w:left w:val="single" w:sz="12" w:space="0" w:color="auto"/>
              <w:bottom w:val="single" w:sz="6" w:space="0" w:color="auto"/>
              <w:right w:val="single" w:sz="6" w:space="0" w:color="auto"/>
            </w:tcBorders>
            <w:shd w:val="clear" w:color="auto" w:fill="E6E6E6"/>
          </w:tcPr>
          <w:p w14:paraId="02EC9D4C" w14:textId="77777777" w:rsidR="00B44188" w:rsidRPr="00DD323C" w:rsidRDefault="00B44188" w:rsidP="00567E6D">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4A5B184B" w14:textId="77777777" w:rsidR="00B44188" w:rsidRPr="00014606" w:rsidRDefault="00B44188" w:rsidP="00567E6D">
            <w:pPr>
              <w:pStyle w:val="TableText0"/>
              <w:keepNext/>
              <w:keepLines/>
              <w:rPr>
                <w:rFonts w:ascii="Arial" w:hAnsi="Arial" w:cs="Arial"/>
              </w:rPr>
            </w:pPr>
            <w:r w:rsidRPr="00014606">
              <w:rPr>
                <w:rFonts w:ascii="Arial" w:hAnsi="Arial" w:cs="Arial"/>
              </w:rPr>
              <w:t>Not specified</w:t>
            </w:r>
          </w:p>
        </w:tc>
      </w:tr>
    </w:tbl>
    <w:p w14:paraId="53C9B1DE" w14:textId="77777777" w:rsidR="00B44188" w:rsidRDefault="00B44188" w:rsidP="005D126F">
      <w:pPr>
        <w:pStyle w:val="BodyText"/>
      </w:pPr>
    </w:p>
    <w:p w14:paraId="155A6D9A" w14:textId="4E9E6B57" w:rsidR="00DC4517" w:rsidRDefault="00DC4517" w:rsidP="00DC4517">
      <w:pPr>
        <w:pStyle w:val="Heading3"/>
      </w:pPr>
      <w:r>
        <w:lastRenderedPageBreak/>
        <w:t>SONAR OID</w:t>
      </w:r>
    </w:p>
    <w:p w14:paraId="492B7028" w14:textId="4A3F8280" w:rsidR="00DC4517" w:rsidRDefault="00E053FD" w:rsidP="00DC4517">
      <w:pPr>
        <w:pStyle w:val="BodyText"/>
      </w:pPr>
      <w:r w:rsidRPr="00E053FD">
        <w:rPr>
          <w:noProof/>
        </w:rPr>
        <w:drawing>
          <wp:inline distT="0" distB="0" distL="0" distR="0" wp14:anchorId="2A276766" wp14:editId="5EFA7AA2">
            <wp:extent cx="3021178" cy="3132844"/>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1042" cy="3163812"/>
                    </a:xfrm>
                    <a:prstGeom prst="rect">
                      <a:avLst/>
                    </a:prstGeom>
                  </pic:spPr>
                </pic:pic>
              </a:graphicData>
            </a:graphic>
          </wp:inline>
        </w:drawing>
      </w:r>
    </w:p>
    <w:p w14:paraId="017E46B0" w14:textId="77777777" w:rsidR="00C47264" w:rsidRDefault="00C47264" w:rsidP="00DC4517">
      <w:pPr>
        <w:pStyle w:val="BodyText"/>
      </w:pPr>
    </w:p>
    <w:p w14:paraId="227A85C0" w14:textId="77777777" w:rsidR="00DC4517" w:rsidRPr="00E93BC1" w:rsidRDefault="00DC4517" w:rsidP="00DC4517">
      <w:pPr>
        <w:pStyle w:val="Heading4"/>
      </w:pPr>
      <w:r>
        <w:t>External entities</w:t>
      </w:r>
    </w:p>
    <w:p w14:paraId="12168A01" w14:textId="77777777" w:rsidR="006F572B" w:rsidRPr="00000272" w:rsidRDefault="006F572B" w:rsidP="006F572B">
      <w:pPr>
        <w:pStyle w:val="Heading5"/>
      </w:pPr>
      <w:r>
        <w:t>UWV FB</w:t>
      </w:r>
    </w:p>
    <w:tbl>
      <w:tblPr>
        <w:tblW w:w="5544" w:type="pct"/>
        <w:tblLook w:val="0000" w:firstRow="0" w:lastRow="0" w:firstColumn="0" w:lastColumn="0" w:noHBand="0" w:noVBand="0"/>
      </w:tblPr>
      <w:tblGrid>
        <w:gridCol w:w="3104"/>
        <w:gridCol w:w="6871"/>
      </w:tblGrid>
      <w:tr w:rsidR="006F572B" w:rsidRPr="00B52107" w14:paraId="6ED48BD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5B8F4E0" w14:textId="77777777" w:rsidR="006F572B" w:rsidRPr="00B81AA8" w:rsidRDefault="006F572B" w:rsidP="00D46FA4">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2396E4CF" w14:textId="2A265197" w:rsidR="006F572B" w:rsidRPr="003B6F26" w:rsidRDefault="006F572B" w:rsidP="00D46FA4">
            <w:pPr>
              <w:pStyle w:val="TableText0"/>
              <w:keepNext/>
              <w:keepLines/>
              <w:rPr>
                <w:rFonts w:ascii="Arial" w:hAnsi="Arial" w:cs="Arial"/>
              </w:rPr>
            </w:pPr>
            <w:r>
              <w:rPr>
                <w:rFonts w:ascii="Arial" w:hAnsi="Arial" w:cs="Arial"/>
              </w:rPr>
              <w:t xml:space="preserve">UWV </w:t>
            </w:r>
            <w:r w:rsidRPr="007D4EB1">
              <w:rPr>
                <w:rFonts w:ascii="Arial" w:hAnsi="Arial" w:cs="Arial"/>
              </w:rPr>
              <w:t>Functional Support</w:t>
            </w:r>
            <w:r>
              <w:rPr>
                <w:rFonts w:ascii="Arial" w:hAnsi="Arial" w:cs="Arial"/>
              </w:rPr>
              <w:t xml:space="preserve"> </w:t>
            </w:r>
          </w:p>
        </w:tc>
      </w:tr>
      <w:tr w:rsidR="006F572B" w:rsidRPr="005B7387" w14:paraId="788D90B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B05FBF1" w14:textId="77777777" w:rsidR="006F572B" w:rsidRPr="00B81AA8" w:rsidRDefault="006F572B" w:rsidP="00D46FA4">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5F9F2CFB" w14:textId="16DE06DB" w:rsidR="006F572B" w:rsidRPr="005B7387" w:rsidRDefault="006F572B" w:rsidP="00D46FA4">
            <w:pPr>
              <w:pStyle w:val="TableText0"/>
              <w:keepNext/>
              <w:keepLines/>
              <w:rPr>
                <w:rFonts w:ascii="Arial" w:hAnsi="Arial" w:cs="Arial"/>
                <w:lang w:val="nl-NL"/>
              </w:rPr>
            </w:pPr>
            <w:r>
              <w:rPr>
                <w:rFonts w:ascii="Arial" w:hAnsi="Arial" w:cs="Arial"/>
                <w:lang w:val="nl-NL"/>
              </w:rPr>
              <w:t>HTTP</w:t>
            </w:r>
            <w:r w:rsidRPr="005B7387">
              <w:rPr>
                <w:rFonts w:ascii="Arial" w:hAnsi="Arial" w:cs="Arial"/>
                <w:lang w:val="nl-NL"/>
              </w:rPr>
              <w:t xml:space="preserve"> (</w:t>
            </w:r>
            <w:r>
              <w:rPr>
                <w:rFonts w:ascii="Arial" w:hAnsi="Arial" w:cs="Arial"/>
                <w:lang w:val="nl-NL"/>
              </w:rPr>
              <w:t>80</w:t>
            </w:r>
            <w:r w:rsidRPr="005B7387">
              <w:rPr>
                <w:rFonts w:ascii="Arial" w:hAnsi="Arial" w:cs="Arial"/>
                <w:lang w:val="nl-NL"/>
              </w:rPr>
              <w:t xml:space="preserve">) </w:t>
            </w:r>
          </w:p>
        </w:tc>
      </w:tr>
      <w:tr w:rsidR="006F572B" w:rsidRPr="00712180" w14:paraId="62D0FAC1"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9F4CBA3" w14:textId="77777777" w:rsidR="006F572B" w:rsidRDefault="006F572B" w:rsidP="00D46FA4">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6F35176F" w14:textId="77777777" w:rsidR="006F572B" w:rsidRPr="007D4EB1" w:rsidRDefault="006F572B" w:rsidP="00D46FA4">
            <w:pPr>
              <w:pStyle w:val="TableText0"/>
              <w:keepNext/>
              <w:keepLines/>
              <w:rPr>
                <w:rFonts w:ascii="Arial" w:hAnsi="Arial" w:cs="Arial"/>
                <w:lang w:val="en-US"/>
              </w:rPr>
            </w:pPr>
            <w:r>
              <w:rPr>
                <w:rFonts w:ascii="Arial" w:hAnsi="Arial" w:cs="Arial"/>
                <w:lang w:val="en-US"/>
              </w:rPr>
              <w:t>Internal</w:t>
            </w:r>
          </w:p>
        </w:tc>
      </w:tr>
      <w:tr w:rsidR="006F572B" w:rsidRPr="006D2395" w14:paraId="371DE38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6309AA7" w14:textId="77777777" w:rsidR="006F572B" w:rsidRDefault="006F572B" w:rsidP="00D46FA4">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11A9B8A9" w14:textId="77777777" w:rsidR="006F572B" w:rsidRPr="007D4EB1" w:rsidRDefault="006F572B" w:rsidP="00D46FA4">
            <w:pPr>
              <w:pStyle w:val="TableText0"/>
              <w:keepNext/>
              <w:keepLines/>
              <w:rPr>
                <w:rFonts w:ascii="Arial" w:hAnsi="Arial" w:cs="Arial"/>
                <w:lang w:val="en-US"/>
              </w:rPr>
            </w:pPr>
            <w:r>
              <w:rPr>
                <w:rFonts w:ascii="Arial" w:hAnsi="Arial" w:cs="Arial"/>
                <w:lang w:val="en-US"/>
              </w:rPr>
              <w:t>Inbound</w:t>
            </w:r>
          </w:p>
        </w:tc>
      </w:tr>
      <w:tr w:rsidR="006F572B" w:rsidRPr="00A540D4" w14:paraId="32293A8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0AE1AAB" w14:textId="77777777" w:rsidR="006F572B" w:rsidRDefault="006F572B" w:rsidP="00D46FA4">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241D230" w14:textId="77777777" w:rsidR="006F572B" w:rsidRPr="007D4EB1" w:rsidRDefault="006F572B" w:rsidP="00D46FA4">
            <w:pPr>
              <w:pStyle w:val="TableText0"/>
              <w:keepNext/>
              <w:keepLines/>
              <w:rPr>
                <w:rFonts w:ascii="Arial" w:hAnsi="Arial" w:cs="Arial"/>
                <w:lang w:val="en-US"/>
              </w:rPr>
            </w:pPr>
            <w:r>
              <w:rPr>
                <w:rFonts w:ascii="Arial" w:hAnsi="Arial" w:cs="Arial"/>
                <w:lang w:val="en-US"/>
              </w:rPr>
              <w:t>No, via UCRA</w:t>
            </w:r>
          </w:p>
        </w:tc>
      </w:tr>
      <w:tr w:rsidR="006F572B" w:rsidRPr="00B931BB" w14:paraId="2326FDF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2B724A2" w14:textId="77777777" w:rsidR="006F572B" w:rsidRDefault="006F572B" w:rsidP="00D46FA4">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770558A7" w14:textId="77777777" w:rsidR="006F572B" w:rsidRPr="007D4EB1" w:rsidRDefault="006F572B" w:rsidP="00D46FA4">
            <w:pPr>
              <w:pStyle w:val="TableText0"/>
              <w:keepNext/>
              <w:keepLines/>
              <w:rPr>
                <w:rFonts w:ascii="Arial" w:hAnsi="Arial" w:cs="Arial"/>
                <w:lang w:val="en-US"/>
              </w:rPr>
            </w:pPr>
            <w:r w:rsidRPr="007D4EB1">
              <w:rPr>
                <w:rFonts w:ascii="Arial" w:hAnsi="Arial" w:cs="Arial"/>
              </w:rPr>
              <w:t>Not specified</w:t>
            </w:r>
          </w:p>
        </w:tc>
      </w:tr>
      <w:tr w:rsidR="006F572B" w:rsidRPr="005220F1" w14:paraId="498E156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9EA0450" w14:textId="77777777" w:rsidR="006F572B" w:rsidRPr="00B81AA8" w:rsidRDefault="006F572B" w:rsidP="00D46FA4">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11B43626" w14:textId="77777777" w:rsidR="006F572B" w:rsidRPr="007D4EB1" w:rsidRDefault="006F572B" w:rsidP="00D46FA4">
            <w:pPr>
              <w:pStyle w:val="TableText0"/>
              <w:keepNext/>
              <w:keepLines/>
              <w:rPr>
                <w:rFonts w:ascii="Arial" w:hAnsi="Arial" w:cs="Arial"/>
                <w:lang w:val="en-US"/>
              </w:rPr>
            </w:pPr>
            <w:r w:rsidRPr="007D4EB1">
              <w:rPr>
                <w:rFonts w:ascii="Arial" w:hAnsi="Arial" w:cs="Arial"/>
              </w:rPr>
              <w:t>Less than 10 total assumed</w:t>
            </w:r>
          </w:p>
        </w:tc>
      </w:tr>
      <w:tr w:rsidR="006F572B" w:rsidRPr="00B81AA8" w14:paraId="6AFF5D2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AD85387" w14:textId="77777777" w:rsidR="006F572B" w:rsidRPr="00B81AA8" w:rsidRDefault="006F572B" w:rsidP="00D46FA4">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080961F3" w14:textId="77777777" w:rsidR="006F572B" w:rsidRPr="007D4EB1" w:rsidRDefault="006F572B" w:rsidP="00D46FA4">
            <w:pPr>
              <w:pStyle w:val="TableText0"/>
              <w:keepNext/>
              <w:keepLines/>
              <w:rPr>
                <w:rFonts w:ascii="Arial" w:hAnsi="Arial" w:cs="Arial"/>
              </w:rPr>
            </w:pPr>
            <w:r w:rsidRPr="007D4EB1">
              <w:rPr>
                <w:rFonts w:ascii="Arial" w:hAnsi="Arial" w:cs="Arial"/>
              </w:rPr>
              <w:t>Not specified</w:t>
            </w:r>
          </w:p>
        </w:tc>
      </w:tr>
      <w:tr w:rsidR="006F572B" w:rsidRPr="00B81AA8" w14:paraId="2EB38F9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1A56BA5" w14:textId="77777777" w:rsidR="006F572B" w:rsidRPr="00B81AA8" w:rsidRDefault="006F572B" w:rsidP="00D46FA4">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221F8810" w14:textId="77777777" w:rsidR="006F572B" w:rsidRPr="007D4EB1" w:rsidRDefault="006F572B" w:rsidP="00D46FA4">
            <w:pPr>
              <w:pStyle w:val="TableText0"/>
              <w:keepNext/>
              <w:keepLines/>
              <w:rPr>
                <w:rFonts w:ascii="Arial" w:hAnsi="Arial" w:cs="Arial"/>
              </w:rPr>
            </w:pPr>
            <w:r w:rsidRPr="007D4EB1">
              <w:rPr>
                <w:rFonts w:ascii="Arial" w:hAnsi="Arial" w:cs="Arial"/>
              </w:rPr>
              <w:t>Not specified</w:t>
            </w:r>
          </w:p>
        </w:tc>
      </w:tr>
      <w:tr w:rsidR="006F572B" w:rsidRPr="00B81AA8" w14:paraId="7A9E68C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998CCDB" w14:textId="77777777" w:rsidR="006F572B" w:rsidRPr="00B81AA8" w:rsidRDefault="006F572B" w:rsidP="00D46FA4">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35F7B318" w14:textId="77777777" w:rsidR="006F572B" w:rsidRPr="007D4EB1" w:rsidRDefault="006F572B" w:rsidP="00D46FA4">
            <w:pPr>
              <w:pStyle w:val="TableText0"/>
              <w:keepNext/>
              <w:keepLines/>
              <w:rPr>
                <w:rFonts w:ascii="Arial" w:hAnsi="Arial" w:cs="Arial"/>
              </w:rPr>
            </w:pPr>
            <w:r w:rsidRPr="007D4EB1">
              <w:rPr>
                <w:rFonts w:ascii="Arial" w:hAnsi="Arial" w:cs="Arial"/>
              </w:rPr>
              <w:t>Low</w:t>
            </w:r>
          </w:p>
        </w:tc>
      </w:tr>
    </w:tbl>
    <w:p w14:paraId="76682B84" w14:textId="22223F10" w:rsidR="00DC4517" w:rsidRDefault="00DC4517" w:rsidP="00DC4517">
      <w:pPr>
        <w:pStyle w:val="BodyText"/>
      </w:pPr>
    </w:p>
    <w:p w14:paraId="1A9EE9BB" w14:textId="25D57692" w:rsidR="00451B4D" w:rsidRPr="00000272" w:rsidRDefault="00451B4D" w:rsidP="00451B4D">
      <w:pPr>
        <w:pStyle w:val="Heading5"/>
      </w:pPr>
      <w:r>
        <w:lastRenderedPageBreak/>
        <w:t>WCC</w:t>
      </w:r>
    </w:p>
    <w:tbl>
      <w:tblPr>
        <w:tblW w:w="5544" w:type="pct"/>
        <w:tblLook w:val="0000" w:firstRow="0" w:lastRow="0" w:firstColumn="0" w:lastColumn="0" w:noHBand="0" w:noVBand="0"/>
      </w:tblPr>
      <w:tblGrid>
        <w:gridCol w:w="3104"/>
        <w:gridCol w:w="6871"/>
      </w:tblGrid>
      <w:tr w:rsidR="00451B4D" w:rsidRPr="00B52107" w14:paraId="6D663CB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D796BD2" w14:textId="77777777" w:rsidR="00451B4D" w:rsidRPr="00B81AA8" w:rsidRDefault="00451B4D" w:rsidP="00D46FA4">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162A3CAB" w14:textId="204E4967" w:rsidR="00451B4D" w:rsidRPr="003B6F26" w:rsidRDefault="00134133" w:rsidP="00D46FA4">
            <w:pPr>
              <w:pStyle w:val="TableText0"/>
              <w:keepNext/>
              <w:keepLines/>
              <w:rPr>
                <w:rFonts w:ascii="Arial" w:hAnsi="Arial" w:cs="Arial"/>
              </w:rPr>
            </w:pPr>
            <w:r>
              <w:rPr>
                <w:rFonts w:ascii="Arial" w:hAnsi="Arial" w:cs="Arial"/>
              </w:rPr>
              <w:t xml:space="preserve">SSO (Single Sign On) OID application, </w:t>
            </w:r>
            <w:r w:rsidRPr="00E87528">
              <w:rPr>
                <w:rFonts w:ascii="Arial" w:hAnsi="Arial" w:cs="Arial"/>
              </w:rPr>
              <w:t>applications that share user single sign-on with S</w:t>
            </w:r>
            <w:r>
              <w:rPr>
                <w:rFonts w:ascii="Arial" w:hAnsi="Arial" w:cs="Arial"/>
              </w:rPr>
              <w:t>ONAR</w:t>
            </w:r>
            <w:r w:rsidRPr="00E87528">
              <w:rPr>
                <w:rFonts w:ascii="Arial" w:hAnsi="Arial" w:cs="Arial"/>
              </w:rPr>
              <w:t xml:space="preserve"> are connecting read-only to the S</w:t>
            </w:r>
            <w:r>
              <w:rPr>
                <w:rFonts w:ascii="Arial" w:hAnsi="Arial" w:cs="Arial"/>
              </w:rPr>
              <w:t>ONAR</w:t>
            </w:r>
            <w:r w:rsidRPr="00E87528">
              <w:rPr>
                <w:rFonts w:ascii="Arial" w:hAnsi="Arial" w:cs="Arial"/>
              </w:rPr>
              <w:t xml:space="preserve"> OID user store for their S2S (system to system) accounts.</w:t>
            </w:r>
          </w:p>
        </w:tc>
      </w:tr>
      <w:tr w:rsidR="00451B4D" w:rsidRPr="005B7387" w14:paraId="7BEF205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6352FF3" w14:textId="77777777" w:rsidR="00451B4D" w:rsidRPr="00B81AA8" w:rsidRDefault="00451B4D" w:rsidP="00D46FA4">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417D388C" w14:textId="6417D665" w:rsidR="00451B4D" w:rsidRPr="005B7387" w:rsidRDefault="000E1EDD" w:rsidP="00D46FA4">
            <w:pPr>
              <w:pStyle w:val="TableText0"/>
              <w:keepNext/>
              <w:keepLines/>
              <w:rPr>
                <w:rFonts w:ascii="Arial" w:hAnsi="Arial" w:cs="Arial"/>
                <w:lang w:val="nl-NL"/>
              </w:rPr>
            </w:pPr>
            <w:r>
              <w:rPr>
                <w:rFonts w:ascii="Arial" w:hAnsi="Arial" w:cs="Arial"/>
                <w:lang w:val="nl-NL"/>
              </w:rPr>
              <w:t>LDAP</w:t>
            </w:r>
            <w:r w:rsidR="00451B4D" w:rsidRPr="005B7387">
              <w:rPr>
                <w:rFonts w:ascii="Arial" w:hAnsi="Arial" w:cs="Arial"/>
                <w:lang w:val="nl-NL"/>
              </w:rPr>
              <w:t xml:space="preserve"> (</w:t>
            </w:r>
            <w:r>
              <w:rPr>
                <w:rFonts w:ascii="Arial" w:hAnsi="Arial" w:cs="Arial"/>
                <w:lang w:val="nl-NL"/>
              </w:rPr>
              <w:t>3</w:t>
            </w:r>
            <w:r w:rsidR="00F933AA">
              <w:rPr>
                <w:rFonts w:ascii="Arial" w:hAnsi="Arial" w:cs="Arial"/>
                <w:lang w:val="nl-NL"/>
              </w:rPr>
              <w:t>89</w:t>
            </w:r>
            <w:r w:rsidR="00172FD8">
              <w:rPr>
                <w:rFonts w:ascii="Arial" w:hAnsi="Arial" w:cs="Arial"/>
                <w:lang w:val="nl-NL"/>
              </w:rPr>
              <w:t>, 3060</w:t>
            </w:r>
            <w:r w:rsidR="00451B4D" w:rsidRPr="005B7387">
              <w:rPr>
                <w:rFonts w:ascii="Arial" w:hAnsi="Arial" w:cs="Arial"/>
                <w:lang w:val="nl-NL"/>
              </w:rPr>
              <w:t xml:space="preserve">) </w:t>
            </w:r>
          </w:p>
        </w:tc>
      </w:tr>
      <w:tr w:rsidR="00451B4D" w:rsidRPr="00712180" w14:paraId="3821218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FB8560A" w14:textId="77777777" w:rsidR="00451B4D" w:rsidRDefault="00451B4D" w:rsidP="00D46FA4">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7DC98C87" w14:textId="77777777" w:rsidR="00451B4D" w:rsidRPr="007D4EB1" w:rsidRDefault="00451B4D" w:rsidP="00D46FA4">
            <w:pPr>
              <w:pStyle w:val="TableText0"/>
              <w:keepNext/>
              <w:keepLines/>
              <w:rPr>
                <w:rFonts w:ascii="Arial" w:hAnsi="Arial" w:cs="Arial"/>
                <w:lang w:val="en-US"/>
              </w:rPr>
            </w:pPr>
            <w:r>
              <w:rPr>
                <w:rFonts w:ascii="Arial" w:hAnsi="Arial" w:cs="Arial"/>
                <w:lang w:val="en-US"/>
              </w:rPr>
              <w:t>Internal</w:t>
            </w:r>
          </w:p>
        </w:tc>
      </w:tr>
      <w:tr w:rsidR="00451B4D" w:rsidRPr="006D2395" w14:paraId="29BFD39C"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A0F6BD7" w14:textId="77777777" w:rsidR="00451B4D" w:rsidRDefault="00451B4D" w:rsidP="00D46FA4">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6CA8FB5B" w14:textId="77777777" w:rsidR="00451B4D" w:rsidRPr="007D4EB1" w:rsidRDefault="00451B4D" w:rsidP="00D46FA4">
            <w:pPr>
              <w:pStyle w:val="TableText0"/>
              <w:keepNext/>
              <w:keepLines/>
              <w:rPr>
                <w:rFonts w:ascii="Arial" w:hAnsi="Arial" w:cs="Arial"/>
                <w:lang w:val="en-US"/>
              </w:rPr>
            </w:pPr>
            <w:r>
              <w:rPr>
                <w:rFonts w:ascii="Arial" w:hAnsi="Arial" w:cs="Arial"/>
                <w:lang w:val="en-US"/>
              </w:rPr>
              <w:t>Inbound</w:t>
            </w:r>
          </w:p>
        </w:tc>
      </w:tr>
      <w:tr w:rsidR="00451B4D" w:rsidRPr="00A540D4" w14:paraId="1E0DBC7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F25E3C2" w14:textId="77777777" w:rsidR="00451B4D" w:rsidRDefault="00451B4D" w:rsidP="00D46FA4">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B9F6C62" w14:textId="60E012A1" w:rsidR="00451B4D" w:rsidRPr="007D4EB1" w:rsidRDefault="000E1EDD" w:rsidP="00D46FA4">
            <w:pPr>
              <w:pStyle w:val="TableText0"/>
              <w:keepNext/>
              <w:keepLines/>
              <w:rPr>
                <w:rFonts w:ascii="Arial" w:hAnsi="Arial" w:cs="Arial"/>
                <w:lang w:val="en-US"/>
              </w:rPr>
            </w:pPr>
            <w:r>
              <w:rPr>
                <w:rFonts w:ascii="Arial" w:hAnsi="Arial" w:cs="Arial"/>
                <w:lang w:val="en-US"/>
              </w:rPr>
              <w:t>yes</w:t>
            </w:r>
          </w:p>
        </w:tc>
      </w:tr>
      <w:tr w:rsidR="00451B4D" w:rsidRPr="00B931BB" w14:paraId="2B0FC67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003613F" w14:textId="77777777" w:rsidR="00451B4D" w:rsidRDefault="00451B4D" w:rsidP="00D46FA4">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6CB65CB7" w14:textId="77777777" w:rsidR="00451B4D" w:rsidRPr="007D4EB1" w:rsidRDefault="00451B4D" w:rsidP="00D46FA4">
            <w:pPr>
              <w:pStyle w:val="TableText0"/>
              <w:keepNext/>
              <w:keepLines/>
              <w:rPr>
                <w:rFonts w:ascii="Arial" w:hAnsi="Arial" w:cs="Arial"/>
                <w:lang w:val="en-US"/>
              </w:rPr>
            </w:pPr>
            <w:r w:rsidRPr="007D4EB1">
              <w:rPr>
                <w:rFonts w:ascii="Arial" w:hAnsi="Arial" w:cs="Arial"/>
              </w:rPr>
              <w:t>Not specified</w:t>
            </w:r>
          </w:p>
        </w:tc>
      </w:tr>
      <w:tr w:rsidR="00451B4D" w:rsidRPr="005220F1" w14:paraId="39920DBF"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73E02AD" w14:textId="77777777" w:rsidR="00451B4D" w:rsidRPr="00B81AA8" w:rsidRDefault="00451B4D" w:rsidP="00D46FA4">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40F95DD8" w14:textId="5D91DFC9" w:rsidR="00451B4D" w:rsidRPr="007D4EB1" w:rsidRDefault="007768B9" w:rsidP="00D46FA4">
            <w:pPr>
              <w:pStyle w:val="TableText0"/>
              <w:keepNext/>
              <w:keepLines/>
              <w:rPr>
                <w:rFonts w:ascii="Arial" w:hAnsi="Arial" w:cs="Arial"/>
                <w:lang w:val="en-US"/>
              </w:rPr>
            </w:pPr>
            <w:r w:rsidRPr="007D4EB1">
              <w:rPr>
                <w:rFonts w:ascii="Arial" w:hAnsi="Arial" w:cs="Arial"/>
              </w:rPr>
              <w:t>Not specified</w:t>
            </w:r>
          </w:p>
        </w:tc>
      </w:tr>
      <w:tr w:rsidR="00451B4D" w:rsidRPr="00B81AA8" w14:paraId="72A5FBC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3262FE7" w14:textId="77777777" w:rsidR="00451B4D" w:rsidRPr="00B81AA8" w:rsidRDefault="00451B4D" w:rsidP="00D46FA4">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5B0890C0" w14:textId="77777777" w:rsidR="00451B4D" w:rsidRPr="007D4EB1" w:rsidRDefault="00451B4D" w:rsidP="00D46FA4">
            <w:pPr>
              <w:pStyle w:val="TableText0"/>
              <w:keepNext/>
              <w:keepLines/>
              <w:rPr>
                <w:rFonts w:ascii="Arial" w:hAnsi="Arial" w:cs="Arial"/>
              </w:rPr>
            </w:pPr>
            <w:r w:rsidRPr="007D4EB1">
              <w:rPr>
                <w:rFonts w:ascii="Arial" w:hAnsi="Arial" w:cs="Arial"/>
              </w:rPr>
              <w:t>Not specified</w:t>
            </w:r>
          </w:p>
        </w:tc>
      </w:tr>
      <w:tr w:rsidR="00451B4D" w:rsidRPr="00B81AA8" w14:paraId="5DA7D27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4B9D072" w14:textId="77777777" w:rsidR="00451B4D" w:rsidRPr="00B81AA8" w:rsidRDefault="00451B4D" w:rsidP="00D46FA4">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77E91AF" w14:textId="77777777" w:rsidR="00451B4D" w:rsidRPr="007D4EB1" w:rsidRDefault="00451B4D" w:rsidP="00D46FA4">
            <w:pPr>
              <w:pStyle w:val="TableText0"/>
              <w:keepNext/>
              <w:keepLines/>
              <w:rPr>
                <w:rFonts w:ascii="Arial" w:hAnsi="Arial" w:cs="Arial"/>
              </w:rPr>
            </w:pPr>
            <w:r w:rsidRPr="007D4EB1">
              <w:rPr>
                <w:rFonts w:ascii="Arial" w:hAnsi="Arial" w:cs="Arial"/>
              </w:rPr>
              <w:t>Not specified</w:t>
            </w:r>
          </w:p>
        </w:tc>
      </w:tr>
      <w:tr w:rsidR="00451B4D" w:rsidRPr="00B81AA8" w14:paraId="62FC4E8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A423504" w14:textId="77777777" w:rsidR="00451B4D" w:rsidRPr="00B81AA8" w:rsidRDefault="00451B4D" w:rsidP="00D46FA4">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28F891C0" w14:textId="65A24EA2" w:rsidR="00451B4D" w:rsidRPr="007D4EB1" w:rsidRDefault="007768B9" w:rsidP="00D46FA4">
            <w:pPr>
              <w:pStyle w:val="TableText0"/>
              <w:keepNext/>
              <w:keepLines/>
              <w:rPr>
                <w:rFonts w:ascii="Arial" w:hAnsi="Arial" w:cs="Arial"/>
              </w:rPr>
            </w:pPr>
            <w:r w:rsidRPr="007D4EB1">
              <w:rPr>
                <w:rFonts w:ascii="Arial" w:hAnsi="Arial" w:cs="Arial"/>
              </w:rPr>
              <w:t>Not specified</w:t>
            </w:r>
          </w:p>
        </w:tc>
      </w:tr>
    </w:tbl>
    <w:p w14:paraId="16DA1431" w14:textId="42557943" w:rsidR="00451B4D" w:rsidRDefault="00451B4D" w:rsidP="00DC4517">
      <w:pPr>
        <w:pStyle w:val="BodyText"/>
      </w:pPr>
    </w:p>
    <w:p w14:paraId="4C5D6606" w14:textId="0A02F4FD" w:rsidR="00134133" w:rsidRPr="00000272" w:rsidRDefault="00134133" w:rsidP="00134133">
      <w:pPr>
        <w:pStyle w:val="Heading5"/>
      </w:pPr>
      <w:r>
        <w:t>OBI</w:t>
      </w:r>
    </w:p>
    <w:tbl>
      <w:tblPr>
        <w:tblW w:w="5544" w:type="pct"/>
        <w:tblLook w:val="0000" w:firstRow="0" w:lastRow="0" w:firstColumn="0" w:lastColumn="0" w:noHBand="0" w:noVBand="0"/>
      </w:tblPr>
      <w:tblGrid>
        <w:gridCol w:w="3104"/>
        <w:gridCol w:w="6871"/>
      </w:tblGrid>
      <w:tr w:rsidR="00134133" w:rsidRPr="00B52107" w14:paraId="7722D13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61FD284" w14:textId="77777777" w:rsidR="00134133" w:rsidRPr="00B81AA8" w:rsidRDefault="00134133" w:rsidP="00D46FA4">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7DDBDFBA" w14:textId="41516AE3" w:rsidR="00134133" w:rsidRPr="003B6F26" w:rsidRDefault="00134133" w:rsidP="00D46FA4">
            <w:pPr>
              <w:pStyle w:val="TableText0"/>
              <w:keepNext/>
              <w:keepLines/>
              <w:rPr>
                <w:rFonts w:ascii="Arial" w:hAnsi="Arial" w:cs="Arial"/>
              </w:rPr>
            </w:pPr>
            <w:r>
              <w:rPr>
                <w:rFonts w:ascii="Arial" w:hAnsi="Arial" w:cs="Arial"/>
              </w:rPr>
              <w:t xml:space="preserve">SSO (Single Sign On) OID application, </w:t>
            </w:r>
            <w:r w:rsidRPr="00E87528">
              <w:rPr>
                <w:rFonts w:ascii="Arial" w:hAnsi="Arial" w:cs="Arial"/>
              </w:rPr>
              <w:t>applications that share user single sign-on with S</w:t>
            </w:r>
            <w:r>
              <w:rPr>
                <w:rFonts w:ascii="Arial" w:hAnsi="Arial" w:cs="Arial"/>
              </w:rPr>
              <w:t>ONAR</w:t>
            </w:r>
            <w:r w:rsidRPr="00E87528">
              <w:rPr>
                <w:rFonts w:ascii="Arial" w:hAnsi="Arial" w:cs="Arial"/>
              </w:rPr>
              <w:t xml:space="preserve"> are connecting read-only to the S</w:t>
            </w:r>
            <w:r>
              <w:rPr>
                <w:rFonts w:ascii="Arial" w:hAnsi="Arial" w:cs="Arial"/>
              </w:rPr>
              <w:t>ONAR</w:t>
            </w:r>
            <w:r w:rsidRPr="00E87528">
              <w:rPr>
                <w:rFonts w:ascii="Arial" w:hAnsi="Arial" w:cs="Arial"/>
              </w:rPr>
              <w:t xml:space="preserve"> OID user store for their S2S (system to system) accounts.</w:t>
            </w:r>
          </w:p>
        </w:tc>
      </w:tr>
      <w:tr w:rsidR="00134133" w:rsidRPr="005B7387" w14:paraId="06C053C9"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DC1F5F1" w14:textId="77777777" w:rsidR="00134133" w:rsidRPr="00B81AA8" w:rsidRDefault="00134133" w:rsidP="00D46FA4">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6504DDDD" w14:textId="25B2286F" w:rsidR="00134133" w:rsidRPr="005B7387" w:rsidRDefault="00F933AA" w:rsidP="00D46FA4">
            <w:pPr>
              <w:pStyle w:val="TableText0"/>
              <w:keepNext/>
              <w:keepLines/>
              <w:rPr>
                <w:rFonts w:ascii="Arial" w:hAnsi="Arial" w:cs="Arial"/>
                <w:lang w:val="nl-NL"/>
              </w:rPr>
            </w:pPr>
            <w:r>
              <w:rPr>
                <w:rFonts w:ascii="Arial" w:hAnsi="Arial" w:cs="Arial"/>
                <w:lang w:val="nl-NL"/>
              </w:rPr>
              <w:t>LDAP</w:t>
            </w:r>
            <w:r w:rsidRPr="005B7387">
              <w:rPr>
                <w:rFonts w:ascii="Arial" w:hAnsi="Arial" w:cs="Arial"/>
                <w:lang w:val="nl-NL"/>
              </w:rPr>
              <w:t xml:space="preserve"> (</w:t>
            </w:r>
            <w:r>
              <w:rPr>
                <w:rFonts w:ascii="Arial" w:hAnsi="Arial" w:cs="Arial"/>
                <w:lang w:val="nl-NL"/>
              </w:rPr>
              <w:t>389</w:t>
            </w:r>
            <w:r w:rsidR="00172FD8">
              <w:rPr>
                <w:rFonts w:ascii="Arial" w:hAnsi="Arial" w:cs="Arial"/>
                <w:lang w:val="nl-NL"/>
              </w:rPr>
              <w:t>, 3060</w:t>
            </w:r>
            <w:r w:rsidRPr="005B7387">
              <w:rPr>
                <w:rFonts w:ascii="Arial" w:hAnsi="Arial" w:cs="Arial"/>
                <w:lang w:val="nl-NL"/>
              </w:rPr>
              <w:t>)</w:t>
            </w:r>
          </w:p>
        </w:tc>
      </w:tr>
      <w:tr w:rsidR="00134133" w:rsidRPr="00712180" w14:paraId="0D6983B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B5AFA19" w14:textId="77777777" w:rsidR="00134133" w:rsidRDefault="00134133" w:rsidP="00D46FA4">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0C394DC7" w14:textId="77777777" w:rsidR="00134133" w:rsidRPr="007D4EB1" w:rsidRDefault="00134133" w:rsidP="00D46FA4">
            <w:pPr>
              <w:pStyle w:val="TableText0"/>
              <w:keepNext/>
              <w:keepLines/>
              <w:rPr>
                <w:rFonts w:ascii="Arial" w:hAnsi="Arial" w:cs="Arial"/>
                <w:lang w:val="en-US"/>
              </w:rPr>
            </w:pPr>
            <w:r>
              <w:rPr>
                <w:rFonts w:ascii="Arial" w:hAnsi="Arial" w:cs="Arial"/>
                <w:lang w:val="en-US"/>
              </w:rPr>
              <w:t>Internal</w:t>
            </w:r>
          </w:p>
        </w:tc>
      </w:tr>
      <w:tr w:rsidR="00134133" w:rsidRPr="006D2395" w14:paraId="16524AD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3EED4B4" w14:textId="77777777" w:rsidR="00134133" w:rsidRDefault="00134133" w:rsidP="00D46FA4">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1C62D356" w14:textId="77777777" w:rsidR="00134133" w:rsidRPr="007D4EB1" w:rsidRDefault="00134133" w:rsidP="00D46FA4">
            <w:pPr>
              <w:pStyle w:val="TableText0"/>
              <w:keepNext/>
              <w:keepLines/>
              <w:rPr>
                <w:rFonts w:ascii="Arial" w:hAnsi="Arial" w:cs="Arial"/>
                <w:lang w:val="en-US"/>
              </w:rPr>
            </w:pPr>
            <w:r>
              <w:rPr>
                <w:rFonts w:ascii="Arial" w:hAnsi="Arial" w:cs="Arial"/>
                <w:lang w:val="en-US"/>
              </w:rPr>
              <w:t>Inbound</w:t>
            </w:r>
          </w:p>
        </w:tc>
      </w:tr>
      <w:tr w:rsidR="00134133" w:rsidRPr="00A540D4" w14:paraId="45D303A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6E0D96E2" w14:textId="77777777" w:rsidR="00134133" w:rsidRDefault="00134133" w:rsidP="00D46FA4">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1A623D36" w14:textId="77777777" w:rsidR="00134133" w:rsidRPr="007D4EB1" w:rsidRDefault="00134133" w:rsidP="00D46FA4">
            <w:pPr>
              <w:pStyle w:val="TableText0"/>
              <w:keepNext/>
              <w:keepLines/>
              <w:rPr>
                <w:rFonts w:ascii="Arial" w:hAnsi="Arial" w:cs="Arial"/>
                <w:lang w:val="en-US"/>
              </w:rPr>
            </w:pPr>
            <w:r>
              <w:rPr>
                <w:rFonts w:ascii="Arial" w:hAnsi="Arial" w:cs="Arial"/>
                <w:lang w:val="en-US"/>
              </w:rPr>
              <w:t>yes</w:t>
            </w:r>
          </w:p>
        </w:tc>
      </w:tr>
      <w:tr w:rsidR="00134133" w:rsidRPr="00B931BB" w14:paraId="7FC7EA3E"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4B40F37E" w14:textId="77777777" w:rsidR="00134133" w:rsidRDefault="00134133" w:rsidP="00D46FA4">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5C9F4FA" w14:textId="77777777" w:rsidR="00134133" w:rsidRPr="007D4EB1" w:rsidRDefault="00134133" w:rsidP="00D46FA4">
            <w:pPr>
              <w:pStyle w:val="TableText0"/>
              <w:keepNext/>
              <w:keepLines/>
              <w:rPr>
                <w:rFonts w:ascii="Arial" w:hAnsi="Arial" w:cs="Arial"/>
                <w:lang w:val="en-US"/>
              </w:rPr>
            </w:pPr>
            <w:r w:rsidRPr="007D4EB1">
              <w:rPr>
                <w:rFonts w:ascii="Arial" w:hAnsi="Arial" w:cs="Arial"/>
              </w:rPr>
              <w:t>Not specified</w:t>
            </w:r>
          </w:p>
        </w:tc>
      </w:tr>
      <w:tr w:rsidR="00134133" w:rsidRPr="005220F1" w14:paraId="55175E96"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3723B0B" w14:textId="77777777" w:rsidR="00134133" w:rsidRPr="00B81AA8" w:rsidRDefault="00134133" w:rsidP="00D46FA4">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404FEBD7" w14:textId="77777777" w:rsidR="00134133" w:rsidRPr="007D4EB1" w:rsidRDefault="00134133" w:rsidP="00D46FA4">
            <w:pPr>
              <w:pStyle w:val="TableText0"/>
              <w:keepNext/>
              <w:keepLines/>
              <w:rPr>
                <w:rFonts w:ascii="Arial" w:hAnsi="Arial" w:cs="Arial"/>
                <w:lang w:val="en-US"/>
              </w:rPr>
            </w:pPr>
            <w:r w:rsidRPr="007D4EB1">
              <w:rPr>
                <w:rFonts w:ascii="Arial" w:hAnsi="Arial" w:cs="Arial"/>
              </w:rPr>
              <w:t>Not specified</w:t>
            </w:r>
          </w:p>
        </w:tc>
      </w:tr>
      <w:tr w:rsidR="00134133" w:rsidRPr="00B81AA8" w14:paraId="174CBEA7"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C948544" w14:textId="77777777" w:rsidR="00134133" w:rsidRPr="00B81AA8" w:rsidRDefault="00134133" w:rsidP="00D46FA4">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68C98DAB" w14:textId="77777777" w:rsidR="00134133" w:rsidRPr="007D4EB1" w:rsidRDefault="00134133" w:rsidP="00D46FA4">
            <w:pPr>
              <w:pStyle w:val="TableText0"/>
              <w:keepNext/>
              <w:keepLines/>
              <w:rPr>
                <w:rFonts w:ascii="Arial" w:hAnsi="Arial" w:cs="Arial"/>
              </w:rPr>
            </w:pPr>
            <w:r w:rsidRPr="007D4EB1">
              <w:rPr>
                <w:rFonts w:ascii="Arial" w:hAnsi="Arial" w:cs="Arial"/>
              </w:rPr>
              <w:t>Not specified</w:t>
            </w:r>
          </w:p>
        </w:tc>
      </w:tr>
      <w:tr w:rsidR="00134133" w:rsidRPr="00B81AA8" w14:paraId="41BFCA1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63AC4DC" w14:textId="77777777" w:rsidR="00134133" w:rsidRPr="00B81AA8" w:rsidRDefault="00134133" w:rsidP="00D46FA4">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79F34F7" w14:textId="77777777" w:rsidR="00134133" w:rsidRPr="007D4EB1" w:rsidRDefault="00134133" w:rsidP="00D46FA4">
            <w:pPr>
              <w:pStyle w:val="TableText0"/>
              <w:keepNext/>
              <w:keepLines/>
              <w:rPr>
                <w:rFonts w:ascii="Arial" w:hAnsi="Arial" w:cs="Arial"/>
              </w:rPr>
            </w:pPr>
            <w:r w:rsidRPr="007D4EB1">
              <w:rPr>
                <w:rFonts w:ascii="Arial" w:hAnsi="Arial" w:cs="Arial"/>
              </w:rPr>
              <w:t>Not specified</w:t>
            </w:r>
          </w:p>
        </w:tc>
      </w:tr>
      <w:tr w:rsidR="00134133" w:rsidRPr="00B81AA8" w14:paraId="4977CAA4"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5B980F7" w14:textId="77777777" w:rsidR="00134133" w:rsidRPr="00B81AA8" w:rsidRDefault="00134133" w:rsidP="00D46FA4">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68957A0A" w14:textId="77777777" w:rsidR="00134133" w:rsidRPr="007D4EB1" w:rsidRDefault="00134133" w:rsidP="00D46FA4">
            <w:pPr>
              <w:pStyle w:val="TableText0"/>
              <w:keepNext/>
              <w:keepLines/>
              <w:rPr>
                <w:rFonts w:ascii="Arial" w:hAnsi="Arial" w:cs="Arial"/>
              </w:rPr>
            </w:pPr>
            <w:r w:rsidRPr="007D4EB1">
              <w:rPr>
                <w:rFonts w:ascii="Arial" w:hAnsi="Arial" w:cs="Arial"/>
              </w:rPr>
              <w:t>Not specified</w:t>
            </w:r>
          </w:p>
        </w:tc>
      </w:tr>
    </w:tbl>
    <w:p w14:paraId="6419C9BE" w14:textId="145DF661" w:rsidR="00134133" w:rsidRDefault="00134133" w:rsidP="00DC4517">
      <w:pPr>
        <w:pStyle w:val="BodyText"/>
      </w:pPr>
    </w:p>
    <w:p w14:paraId="19746AE9" w14:textId="77777777" w:rsidR="00235B78" w:rsidRPr="0057567F" w:rsidRDefault="00235B78" w:rsidP="00235B78">
      <w:pPr>
        <w:pStyle w:val="Heading5"/>
      </w:pPr>
      <w:r w:rsidRPr="0057567F">
        <w:t xml:space="preserve">SONAR </w:t>
      </w:r>
      <w:r>
        <w:t>Public Sector application</w:t>
      </w:r>
    </w:p>
    <w:tbl>
      <w:tblPr>
        <w:tblW w:w="5544" w:type="pct"/>
        <w:tblLook w:val="0000" w:firstRow="0" w:lastRow="0" w:firstColumn="0" w:lastColumn="0" w:noHBand="0" w:noVBand="0"/>
      </w:tblPr>
      <w:tblGrid>
        <w:gridCol w:w="3104"/>
        <w:gridCol w:w="6871"/>
      </w:tblGrid>
      <w:tr w:rsidR="00235B78" w:rsidRPr="00F159FB" w14:paraId="4DAD0548"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236279E" w14:textId="77777777" w:rsidR="00235B78" w:rsidRPr="00DD323C" w:rsidRDefault="00235B78" w:rsidP="00240C58">
            <w:pPr>
              <w:pStyle w:val="TableText0"/>
              <w:keepNext/>
              <w:keepLines/>
              <w:rPr>
                <w:rFonts w:ascii="Arial" w:hAnsi="Arial" w:cs="Arial"/>
                <w:sz w:val="24"/>
              </w:rPr>
            </w:pPr>
            <w:r w:rsidRPr="00DD323C">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129A8A01" w14:textId="77777777" w:rsidR="00235B78" w:rsidRPr="00F159FB" w:rsidRDefault="00235B78" w:rsidP="00240C58">
            <w:pPr>
              <w:pStyle w:val="TableText0"/>
              <w:keepNext/>
              <w:keepLines/>
              <w:rPr>
                <w:rFonts w:ascii="Arial" w:hAnsi="Arial" w:cs="Arial"/>
                <w:lang w:val="en-US"/>
              </w:rPr>
            </w:pPr>
            <w:r w:rsidRPr="00763759">
              <w:rPr>
                <w:rFonts w:ascii="Arial" w:hAnsi="Arial" w:cs="Arial"/>
                <w:lang w:val="en-US"/>
              </w:rPr>
              <w:t>Access to config and status data</w:t>
            </w:r>
          </w:p>
        </w:tc>
      </w:tr>
      <w:tr w:rsidR="00235B78" w:rsidRPr="00712180" w14:paraId="4512985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01B0687D" w14:textId="77777777" w:rsidR="00235B78" w:rsidRPr="00DD323C" w:rsidRDefault="00235B78" w:rsidP="00235B78">
            <w:pPr>
              <w:pStyle w:val="TableText0"/>
              <w:keepNext/>
              <w:keepLines/>
              <w:rPr>
                <w:rFonts w:ascii="Arial" w:hAnsi="Arial" w:cs="Arial"/>
                <w:b/>
              </w:rPr>
            </w:pPr>
            <w:r w:rsidRPr="00DD323C">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67A521E7" w14:textId="76B950CF" w:rsidR="00235B78" w:rsidRPr="00B34E90" w:rsidRDefault="00235B78" w:rsidP="00235B78">
            <w:pPr>
              <w:pStyle w:val="TableText0"/>
              <w:keepNext/>
              <w:keepLines/>
              <w:rPr>
                <w:rFonts w:ascii="Arial" w:hAnsi="Arial" w:cs="Arial"/>
                <w:lang w:val="en-US"/>
              </w:rPr>
            </w:pPr>
            <w:r>
              <w:rPr>
                <w:rFonts w:ascii="Arial" w:hAnsi="Arial" w:cs="Arial"/>
                <w:lang w:val="nl-NL"/>
              </w:rPr>
              <w:t>LDAP</w:t>
            </w:r>
            <w:r w:rsidRPr="005B7387">
              <w:rPr>
                <w:rFonts w:ascii="Arial" w:hAnsi="Arial" w:cs="Arial"/>
                <w:lang w:val="nl-NL"/>
              </w:rPr>
              <w:t xml:space="preserve"> (</w:t>
            </w:r>
            <w:r>
              <w:rPr>
                <w:rFonts w:ascii="Arial" w:hAnsi="Arial" w:cs="Arial"/>
                <w:lang w:val="nl-NL"/>
              </w:rPr>
              <w:t>389</w:t>
            </w:r>
            <w:r w:rsidR="00172FD8">
              <w:rPr>
                <w:rFonts w:ascii="Arial" w:hAnsi="Arial" w:cs="Arial"/>
                <w:lang w:val="nl-NL"/>
              </w:rPr>
              <w:t>, 3060</w:t>
            </w:r>
            <w:r w:rsidRPr="005B7387">
              <w:rPr>
                <w:rFonts w:ascii="Arial" w:hAnsi="Arial" w:cs="Arial"/>
                <w:lang w:val="nl-NL"/>
              </w:rPr>
              <w:t xml:space="preserve">) </w:t>
            </w:r>
          </w:p>
        </w:tc>
      </w:tr>
      <w:tr w:rsidR="00235B78" w:rsidRPr="00712180" w14:paraId="4BB0E03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756B81B8" w14:textId="77777777" w:rsidR="00235B78" w:rsidRPr="00DD323C" w:rsidRDefault="00235B78" w:rsidP="00235B78">
            <w:pPr>
              <w:pStyle w:val="TableText0"/>
              <w:keepNext/>
              <w:keepLines/>
              <w:rPr>
                <w:rFonts w:ascii="Arial" w:hAnsi="Arial" w:cs="Arial"/>
                <w:b/>
              </w:rPr>
            </w:pPr>
            <w:r w:rsidRPr="00DD323C">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385C658F" w14:textId="66956A28" w:rsidR="00235B78" w:rsidRPr="00B34E90" w:rsidRDefault="00235B78" w:rsidP="00235B78">
            <w:pPr>
              <w:pStyle w:val="TableText0"/>
              <w:keepNext/>
              <w:keepLines/>
              <w:rPr>
                <w:rFonts w:ascii="Arial" w:hAnsi="Arial" w:cs="Arial"/>
                <w:lang w:val="en-US"/>
              </w:rPr>
            </w:pPr>
            <w:r>
              <w:rPr>
                <w:rFonts w:ascii="Arial" w:hAnsi="Arial" w:cs="Arial"/>
                <w:lang w:val="en-US"/>
              </w:rPr>
              <w:t>Internal</w:t>
            </w:r>
          </w:p>
        </w:tc>
      </w:tr>
      <w:tr w:rsidR="00235B78" w:rsidRPr="006D2395" w14:paraId="5FB72509"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5B965979" w14:textId="77777777" w:rsidR="00235B78" w:rsidRPr="00DD323C" w:rsidRDefault="00235B78" w:rsidP="00235B78">
            <w:pPr>
              <w:pStyle w:val="TableText0"/>
              <w:keepNext/>
              <w:keepLines/>
              <w:rPr>
                <w:rFonts w:ascii="Arial" w:hAnsi="Arial" w:cs="Arial"/>
                <w:b/>
              </w:rPr>
            </w:pPr>
            <w:r w:rsidRPr="00DD323C">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31F35957" w14:textId="30EB79C6" w:rsidR="00235B78" w:rsidRPr="00B34E90" w:rsidRDefault="00235B78" w:rsidP="00235B78">
            <w:pPr>
              <w:pStyle w:val="TableText0"/>
              <w:keepNext/>
              <w:keepLines/>
              <w:rPr>
                <w:rFonts w:ascii="Arial" w:hAnsi="Arial" w:cs="Arial"/>
                <w:lang w:val="en-US"/>
              </w:rPr>
            </w:pPr>
            <w:r>
              <w:rPr>
                <w:rFonts w:ascii="Arial" w:hAnsi="Arial" w:cs="Arial"/>
                <w:lang w:val="en-US"/>
              </w:rPr>
              <w:t>Inbound</w:t>
            </w:r>
          </w:p>
        </w:tc>
      </w:tr>
      <w:tr w:rsidR="00235B78" w:rsidRPr="00A540D4" w14:paraId="609B414F"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1014C096" w14:textId="77777777" w:rsidR="00235B78" w:rsidRPr="00DD323C" w:rsidRDefault="00235B78" w:rsidP="00235B78">
            <w:pPr>
              <w:pStyle w:val="TableText0"/>
              <w:keepNext/>
              <w:keepLines/>
              <w:rPr>
                <w:rFonts w:ascii="Arial" w:hAnsi="Arial" w:cs="Arial"/>
                <w:b/>
              </w:rPr>
            </w:pPr>
            <w:r w:rsidRPr="00DD323C">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072CE6B4" w14:textId="520D43AD" w:rsidR="00235B78" w:rsidRPr="00B34E90" w:rsidRDefault="00235B78" w:rsidP="00235B78">
            <w:pPr>
              <w:pStyle w:val="TableText0"/>
              <w:keepNext/>
              <w:keepLines/>
              <w:rPr>
                <w:rFonts w:ascii="Arial" w:hAnsi="Arial" w:cs="Arial"/>
                <w:lang w:val="en-US"/>
              </w:rPr>
            </w:pPr>
            <w:r>
              <w:rPr>
                <w:rFonts w:ascii="Arial" w:hAnsi="Arial" w:cs="Arial"/>
                <w:lang w:val="en-US"/>
              </w:rPr>
              <w:t>yes</w:t>
            </w:r>
          </w:p>
        </w:tc>
      </w:tr>
      <w:tr w:rsidR="00235B78" w:rsidRPr="00B931BB" w14:paraId="07CFC361"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3F255D33" w14:textId="77777777" w:rsidR="00235B78" w:rsidRPr="00DD323C" w:rsidRDefault="00235B78" w:rsidP="00240C58">
            <w:pPr>
              <w:pStyle w:val="TableText0"/>
              <w:keepNext/>
              <w:keepLines/>
              <w:rPr>
                <w:rFonts w:ascii="Arial" w:hAnsi="Arial" w:cs="Arial"/>
                <w:b/>
              </w:rPr>
            </w:pPr>
            <w:r w:rsidRPr="00DD323C">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17753DC7" w14:textId="77777777" w:rsidR="00235B78" w:rsidRPr="00B34E90" w:rsidRDefault="00235B78" w:rsidP="00240C58">
            <w:pPr>
              <w:pStyle w:val="TableText0"/>
              <w:keepNext/>
              <w:keepLines/>
              <w:rPr>
                <w:rFonts w:ascii="Arial" w:hAnsi="Arial" w:cs="Arial"/>
                <w:lang w:val="en-US"/>
              </w:rPr>
            </w:pPr>
            <w:r w:rsidRPr="00B34E90">
              <w:rPr>
                <w:rFonts w:ascii="Arial" w:hAnsi="Arial" w:cs="Arial"/>
              </w:rPr>
              <w:t>Not specified</w:t>
            </w:r>
          </w:p>
        </w:tc>
      </w:tr>
      <w:tr w:rsidR="00235B78" w:rsidRPr="005220F1" w14:paraId="111EB53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488709AC" w14:textId="77777777" w:rsidR="00235B78" w:rsidRPr="00DD323C" w:rsidRDefault="00235B78" w:rsidP="00240C58">
            <w:pPr>
              <w:pStyle w:val="TableText0"/>
              <w:keepNext/>
              <w:keepLines/>
              <w:rPr>
                <w:rFonts w:ascii="Arial" w:hAnsi="Arial" w:cs="Arial"/>
                <w:sz w:val="24"/>
              </w:rPr>
            </w:pPr>
            <w:r w:rsidRPr="00DD323C">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7F8AF67A" w14:textId="77777777" w:rsidR="00235B78" w:rsidRPr="00B34E90" w:rsidRDefault="00235B78" w:rsidP="00240C58">
            <w:pPr>
              <w:pStyle w:val="TableText0"/>
              <w:keepNext/>
              <w:keepLines/>
              <w:rPr>
                <w:rFonts w:ascii="Arial" w:hAnsi="Arial" w:cs="Arial"/>
                <w:lang w:val="en-US"/>
              </w:rPr>
            </w:pPr>
            <w:r w:rsidRPr="00B34E90">
              <w:rPr>
                <w:rFonts w:ascii="Arial" w:hAnsi="Arial" w:cs="Arial"/>
              </w:rPr>
              <w:t>Not specified</w:t>
            </w:r>
          </w:p>
        </w:tc>
      </w:tr>
      <w:tr w:rsidR="00235B78" w:rsidRPr="00B81AA8" w14:paraId="1B04FDDA"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21A9B14" w14:textId="77777777" w:rsidR="00235B78" w:rsidRPr="00DD323C" w:rsidRDefault="00235B78" w:rsidP="00240C58">
            <w:pPr>
              <w:pStyle w:val="TableText0"/>
              <w:keepNext/>
              <w:keepLines/>
              <w:rPr>
                <w:rFonts w:ascii="Arial" w:hAnsi="Arial" w:cs="Arial"/>
                <w:sz w:val="24"/>
              </w:rPr>
            </w:pPr>
            <w:r w:rsidRPr="00DD323C">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31BC2C87" w14:textId="77777777" w:rsidR="00235B78" w:rsidRPr="00B34E90" w:rsidRDefault="00235B78" w:rsidP="00240C58">
            <w:pPr>
              <w:pStyle w:val="TableText0"/>
              <w:keepNext/>
              <w:keepLines/>
              <w:rPr>
                <w:rFonts w:ascii="Arial" w:hAnsi="Arial" w:cs="Arial"/>
              </w:rPr>
            </w:pPr>
            <w:r w:rsidRPr="00B34E90">
              <w:rPr>
                <w:rFonts w:ascii="Arial" w:hAnsi="Arial" w:cs="Arial"/>
              </w:rPr>
              <w:t>Not specified</w:t>
            </w:r>
          </w:p>
        </w:tc>
      </w:tr>
      <w:tr w:rsidR="00235B78" w:rsidRPr="00B81AA8" w14:paraId="0F058C84"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298B60A0" w14:textId="77777777" w:rsidR="00235B78" w:rsidRPr="00DD323C" w:rsidRDefault="00235B78" w:rsidP="00240C58">
            <w:pPr>
              <w:pStyle w:val="TableText0"/>
              <w:keepNext/>
              <w:keepLines/>
              <w:rPr>
                <w:rFonts w:ascii="Arial" w:hAnsi="Arial" w:cs="Arial"/>
                <w:sz w:val="24"/>
              </w:rPr>
            </w:pPr>
            <w:r w:rsidRPr="00DD323C">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63069817" w14:textId="77777777" w:rsidR="00235B78" w:rsidRPr="00B34E90" w:rsidRDefault="00235B78" w:rsidP="00240C58">
            <w:pPr>
              <w:pStyle w:val="TableText0"/>
              <w:keepNext/>
              <w:keepLines/>
              <w:rPr>
                <w:rFonts w:ascii="Arial" w:hAnsi="Arial" w:cs="Arial"/>
              </w:rPr>
            </w:pPr>
            <w:r w:rsidRPr="00B34E90">
              <w:rPr>
                <w:rFonts w:ascii="Arial" w:hAnsi="Arial" w:cs="Arial"/>
              </w:rPr>
              <w:t>Not specified</w:t>
            </w:r>
          </w:p>
        </w:tc>
      </w:tr>
      <w:tr w:rsidR="00235B78" w:rsidRPr="00B81AA8" w14:paraId="2BDCA716" w14:textId="77777777" w:rsidTr="00240C58">
        <w:tc>
          <w:tcPr>
            <w:tcW w:w="1556" w:type="pct"/>
            <w:tcBorders>
              <w:top w:val="single" w:sz="6" w:space="0" w:color="auto"/>
              <w:left w:val="single" w:sz="12" w:space="0" w:color="auto"/>
              <w:bottom w:val="single" w:sz="6" w:space="0" w:color="auto"/>
              <w:right w:val="single" w:sz="6" w:space="0" w:color="auto"/>
            </w:tcBorders>
            <w:shd w:val="clear" w:color="auto" w:fill="E6E6E6"/>
          </w:tcPr>
          <w:p w14:paraId="62EC557B" w14:textId="77777777" w:rsidR="00235B78" w:rsidRPr="00DD323C" w:rsidRDefault="00235B78" w:rsidP="00240C58">
            <w:pPr>
              <w:pStyle w:val="TableText0"/>
              <w:keepNext/>
              <w:keepLines/>
              <w:rPr>
                <w:rFonts w:ascii="Arial" w:hAnsi="Arial" w:cs="Arial"/>
                <w:sz w:val="24"/>
              </w:rPr>
            </w:pPr>
            <w:r w:rsidRPr="00DD323C">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1F982BFF" w14:textId="77777777" w:rsidR="00235B78" w:rsidRPr="00B34E90" w:rsidRDefault="00235B78" w:rsidP="00240C58">
            <w:pPr>
              <w:pStyle w:val="TableText0"/>
              <w:keepNext/>
              <w:keepLines/>
              <w:rPr>
                <w:rFonts w:ascii="Arial" w:hAnsi="Arial" w:cs="Arial"/>
              </w:rPr>
            </w:pPr>
            <w:r w:rsidRPr="00B34E90">
              <w:rPr>
                <w:rFonts w:ascii="Arial" w:hAnsi="Arial" w:cs="Arial"/>
              </w:rPr>
              <w:t>Not specified</w:t>
            </w:r>
          </w:p>
        </w:tc>
      </w:tr>
    </w:tbl>
    <w:p w14:paraId="4B02BB7A" w14:textId="77777777" w:rsidR="00235B78" w:rsidRDefault="00235B78" w:rsidP="00235B78">
      <w:pPr>
        <w:pStyle w:val="BodyText"/>
      </w:pPr>
    </w:p>
    <w:p w14:paraId="73C1A739" w14:textId="77777777" w:rsidR="00235B78" w:rsidRDefault="00235B78" w:rsidP="00DC4517">
      <w:pPr>
        <w:pStyle w:val="BodyText"/>
      </w:pPr>
    </w:p>
    <w:p w14:paraId="63966ABE" w14:textId="4ED44930" w:rsidR="00134133" w:rsidRPr="00000272" w:rsidRDefault="00134133" w:rsidP="00134133">
      <w:pPr>
        <w:pStyle w:val="Heading5"/>
      </w:pPr>
      <w:r>
        <w:lastRenderedPageBreak/>
        <w:t>Generic OAM</w:t>
      </w:r>
    </w:p>
    <w:tbl>
      <w:tblPr>
        <w:tblW w:w="5540" w:type="pct"/>
        <w:tblLook w:val="0000" w:firstRow="0" w:lastRow="0" w:firstColumn="0" w:lastColumn="0" w:noHBand="0" w:noVBand="0"/>
      </w:tblPr>
      <w:tblGrid>
        <w:gridCol w:w="3104"/>
        <w:gridCol w:w="6871"/>
      </w:tblGrid>
      <w:tr w:rsidR="00134133" w:rsidRPr="00B52107" w14:paraId="0477747A" w14:textId="77777777" w:rsidTr="00134133">
        <w:tc>
          <w:tcPr>
            <w:tcW w:w="1556" w:type="pct"/>
            <w:tcBorders>
              <w:top w:val="single" w:sz="6" w:space="0" w:color="auto"/>
              <w:left w:val="single" w:sz="12" w:space="0" w:color="auto"/>
              <w:bottom w:val="single" w:sz="6" w:space="0" w:color="auto"/>
              <w:right w:val="single" w:sz="6" w:space="0" w:color="auto"/>
            </w:tcBorders>
            <w:shd w:val="clear" w:color="auto" w:fill="E6E6E6"/>
          </w:tcPr>
          <w:p w14:paraId="1C89D83D" w14:textId="77777777" w:rsidR="00134133" w:rsidRPr="00B81AA8" w:rsidRDefault="00134133" w:rsidP="00134133">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6" w:space="0" w:color="auto"/>
            </w:tcBorders>
          </w:tcPr>
          <w:p w14:paraId="45E5E8A9" w14:textId="23B6DFC5" w:rsidR="00134133" w:rsidRDefault="00134133" w:rsidP="00134133">
            <w:pPr>
              <w:pStyle w:val="TableText0"/>
              <w:keepNext/>
              <w:keepLines/>
              <w:rPr>
                <w:rFonts w:ascii="Arial" w:hAnsi="Arial" w:cs="Arial"/>
              </w:rPr>
            </w:pPr>
            <w:r w:rsidRPr="00351D57">
              <w:rPr>
                <w:rFonts w:ascii="Arial" w:hAnsi="Arial" w:cs="Arial"/>
              </w:rPr>
              <w:t>User authentication providing single sign-on for Sonar users using Generic OAM. OAM is connecting to the OID instance of Sonar</w:t>
            </w:r>
          </w:p>
        </w:tc>
      </w:tr>
      <w:tr w:rsidR="00134133" w:rsidRPr="005B7387" w14:paraId="6304E852" w14:textId="77777777" w:rsidTr="00134133">
        <w:tc>
          <w:tcPr>
            <w:tcW w:w="1556" w:type="pct"/>
            <w:tcBorders>
              <w:top w:val="single" w:sz="6" w:space="0" w:color="auto"/>
              <w:left w:val="single" w:sz="12" w:space="0" w:color="auto"/>
              <w:bottom w:val="single" w:sz="6" w:space="0" w:color="auto"/>
              <w:right w:val="single" w:sz="6" w:space="0" w:color="auto"/>
            </w:tcBorders>
            <w:shd w:val="clear" w:color="auto" w:fill="E6E6E6"/>
          </w:tcPr>
          <w:p w14:paraId="75BC2530" w14:textId="77777777" w:rsidR="00134133" w:rsidRPr="00B81AA8" w:rsidRDefault="00134133" w:rsidP="00134133">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6" w:space="0" w:color="auto"/>
            </w:tcBorders>
          </w:tcPr>
          <w:p w14:paraId="67273603" w14:textId="2FAB2D22" w:rsidR="00134133" w:rsidRDefault="00F933AA" w:rsidP="00134133">
            <w:pPr>
              <w:pStyle w:val="TableText0"/>
              <w:keepNext/>
              <w:keepLines/>
              <w:rPr>
                <w:rFonts w:ascii="Arial" w:hAnsi="Arial" w:cs="Arial"/>
                <w:lang w:val="nl-NL"/>
              </w:rPr>
            </w:pPr>
            <w:r>
              <w:rPr>
                <w:rFonts w:ascii="Arial" w:hAnsi="Arial" w:cs="Arial"/>
                <w:lang w:val="nl-NL"/>
              </w:rPr>
              <w:t>LDAP</w:t>
            </w:r>
            <w:r w:rsidRPr="005B7387">
              <w:rPr>
                <w:rFonts w:ascii="Arial" w:hAnsi="Arial" w:cs="Arial"/>
                <w:lang w:val="nl-NL"/>
              </w:rPr>
              <w:t xml:space="preserve"> (</w:t>
            </w:r>
            <w:r>
              <w:rPr>
                <w:rFonts w:ascii="Arial" w:hAnsi="Arial" w:cs="Arial"/>
                <w:lang w:val="nl-NL"/>
              </w:rPr>
              <w:t>389</w:t>
            </w:r>
            <w:r w:rsidR="00172FD8">
              <w:rPr>
                <w:rFonts w:ascii="Arial" w:hAnsi="Arial" w:cs="Arial"/>
                <w:lang w:val="nl-NL"/>
              </w:rPr>
              <w:t>, 3060</w:t>
            </w:r>
            <w:r w:rsidRPr="005B7387">
              <w:rPr>
                <w:rFonts w:ascii="Arial" w:hAnsi="Arial" w:cs="Arial"/>
                <w:lang w:val="nl-NL"/>
              </w:rPr>
              <w:t>)</w:t>
            </w:r>
          </w:p>
        </w:tc>
      </w:tr>
      <w:tr w:rsidR="00134133" w:rsidRPr="00712180" w14:paraId="4FE2A688" w14:textId="77777777" w:rsidTr="00134133">
        <w:tc>
          <w:tcPr>
            <w:tcW w:w="1556" w:type="pct"/>
            <w:tcBorders>
              <w:top w:val="single" w:sz="6" w:space="0" w:color="auto"/>
              <w:left w:val="single" w:sz="12" w:space="0" w:color="auto"/>
              <w:bottom w:val="single" w:sz="6" w:space="0" w:color="auto"/>
              <w:right w:val="single" w:sz="6" w:space="0" w:color="auto"/>
            </w:tcBorders>
            <w:shd w:val="clear" w:color="auto" w:fill="E6E6E6"/>
          </w:tcPr>
          <w:p w14:paraId="4E5188ED" w14:textId="77777777" w:rsidR="00134133" w:rsidRDefault="00134133" w:rsidP="00134133">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6" w:space="0" w:color="auto"/>
            </w:tcBorders>
          </w:tcPr>
          <w:p w14:paraId="5167064E" w14:textId="746B2325" w:rsidR="00134133" w:rsidRDefault="00134133" w:rsidP="00134133">
            <w:pPr>
              <w:pStyle w:val="TableText0"/>
              <w:keepNext/>
              <w:keepLines/>
              <w:rPr>
                <w:rFonts w:ascii="Arial" w:hAnsi="Arial" w:cs="Arial"/>
                <w:lang w:val="en-US"/>
              </w:rPr>
            </w:pPr>
            <w:r w:rsidRPr="00351D57">
              <w:rPr>
                <w:rFonts w:ascii="Arial" w:hAnsi="Arial" w:cs="Arial"/>
                <w:lang w:val="en-US"/>
              </w:rPr>
              <w:t>internal</w:t>
            </w:r>
          </w:p>
        </w:tc>
      </w:tr>
      <w:tr w:rsidR="00134133" w:rsidRPr="006D2395" w14:paraId="46650579" w14:textId="77777777" w:rsidTr="00134133">
        <w:tc>
          <w:tcPr>
            <w:tcW w:w="1556" w:type="pct"/>
            <w:tcBorders>
              <w:top w:val="single" w:sz="6" w:space="0" w:color="auto"/>
              <w:left w:val="single" w:sz="12" w:space="0" w:color="auto"/>
              <w:bottom w:val="single" w:sz="6" w:space="0" w:color="auto"/>
              <w:right w:val="single" w:sz="6" w:space="0" w:color="auto"/>
            </w:tcBorders>
            <w:shd w:val="clear" w:color="auto" w:fill="E6E6E6"/>
          </w:tcPr>
          <w:p w14:paraId="451B9D07" w14:textId="77777777" w:rsidR="00134133" w:rsidRDefault="00134133" w:rsidP="00134133">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6" w:space="0" w:color="auto"/>
            </w:tcBorders>
          </w:tcPr>
          <w:p w14:paraId="5A3D2722" w14:textId="3B3CA1BF" w:rsidR="00134133" w:rsidRDefault="00134133" w:rsidP="00134133">
            <w:pPr>
              <w:pStyle w:val="TableText0"/>
              <w:keepNext/>
              <w:keepLines/>
              <w:rPr>
                <w:rFonts w:ascii="Arial" w:hAnsi="Arial" w:cs="Arial"/>
                <w:lang w:val="en-US"/>
              </w:rPr>
            </w:pPr>
            <w:r>
              <w:rPr>
                <w:rFonts w:ascii="Arial" w:hAnsi="Arial" w:cs="Arial"/>
                <w:lang w:val="en-US"/>
              </w:rPr>
              <w:t>in</w:t>
            </w:r>
            <w:r w:rsidRPr="00351D57">
              <w:rPr>
                <w:rFonts w:ascii="Arial" w:hAnsi="Arial" w:cs="Arial"/>
                <w:lang w:val="en-US"/>
              </w:rPr>
              <w:t>bound</w:t>
            </w:r>
          </w:p>
        </w:tc>
      </w:tr>
      <w:tr w:rsidR="00134133" w:rsidRPr="00A540D4" w14:paraId="01EB47A2" w14:textId="77777777" w:rsidTr="00134133">
        <w:tc>
          <w:tcPr>
            <w:tcW w:w="1556" w:type="pct"/>
            <w:tcBorders>
              <w:top w:val="single" w:sz="6" w:space="0" w:color="auto"/>
              <w:left w:val="single" w:sz="12" w:space="0" w:color="auto"/>
              <w:bottom w:val="single" w:sz="6" w:space="0" w:color="auto"/>
              <w:right w:val="single" w:sz="6" w:space="0" w:color="auto"/>
            </w:tcBorders>
            <w:shd w:val="clear" w:color="auto" w:fill="E6E6E6"/>
          </w:tcPr>
          <w:p w14:paraId="2C8FD75D" w14:textId="77777777" w:rsidR="00134133" w:rsidRDefault="00134133" w:rsidP="00134133">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6" w:space="0" w:color="auto"/>
            </w:tcBorders>
          </w:tcPr>
          <w:p w14:paraId="3EFED20E" w14:textId="4E37942C" w:rsidR="00134133" w:rsidRDefault="00134133" w:rsidP="00134133">
            <w:pPr>
              <w:pStyle w:val="TableText0"/>
              <w:keepNext/>
              <w:keepLines/>
              <w:rPr>
                <w:rFonts w:ascii="Arial" w:hAnsi="Arial" w:cs="Arial"/>
                <w:lang w:val="en-US"/>
              </w:rPr>
            </w:pPr>
            <w:r w:rsidRPr="00351D57">
              <w:rPr>
                <w:rFonts w:ascii="Arial" w:hAnsi="Arial" w:cs="Arial"/>
                <w:lang w:val="en-US"/>
              </w:rPr>
              <w:t>yes</w:t>
            </w:r>
          </w:p>
        </w:tc>
      </w:tr>
      <w:tr w:rsidR="00134133" w:rsidRPr="00B931BB" w14:paraId="17DD4EAE" w14:textId="77777777" w:rsidTr="00134133">
        <w:tc>
          <w:tcPr>
            <w:tcW w:w="1556" w:type="pct"/>
            <w:tcBorders>
              <w:top w:val="single" w:sz="6" w:space="0" w:color="auto"/>
              <w:left w:val="single" w:sz="12" w:space="0" w:color="auto"/>
              <w:bottom w:val="single" w:sz="6" w:space="0" w:color="auto"/>
              <w:right w:val="single" w:sz="6" w:space="0" w:color="auto"/>
            </w:tcBorders>
            <w:shd w:val="clear" w:color="auto" w:fill="E6E6E6"/>
          </w:tcPr>
          <w:p w14:paraId="3A27C82D" w14:textId="77777777" w:rsidR="00134133" w:rsidRDefault="00134133" w:rsidP="00134133">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6" w:space="0" w:color="auto"/>
            </w:tcBorders>
          </w:tcPr>
          <w:p w14:paraId="55D5688B" w14:textId="453C3D8B" w:rsidR="00134133" w:rsidRPr="007D4EB1" w:rsidRDefault="00134133" w:rsidP="00134133">
            <w:pPr>
              <w:pStyle w:val="TableText0"/>
              <w:keepNext/>
              <w:keepLines/>
              <w:rPr>
                <w:rFonts w:ascii="Arial" w:hAnsi="Arial" w:cs="Arial"/>
              </w:rPr>
            </w:pPr>
            <w:r w:rsidRPr="00351D57">
              <w:rPr>
                <w:rFonts w:ascii="Arial" w:hAnsi="Arial" w:cs="Arial"/>
              </w:rPr>
              <w:t>Role Based Access, Secure transport</w:t>
            </w:r>
          </w:p>
        </w:tc>
      </w:tr>
      <w:tr w:rsidR="00134133" w:rsidRPr="005220F1" w14:paraId="0FE17078" w14:textId="77777777" w:rsidTr="00134133">
        <w:tc>
          <w:tcPr>
            <w:tcW w:w="1556" w:type="pct"/>
            <w:tcBorders>
              <w:top w:val="single" w:sz="6" w:space="0" w:color="auto"/>
              <w:left w:val="single" w:sz="12" w:space="0" w:color="auto"/>
              <w:bottom w:val="single" w:sz="6" w:space="0" w:color="auto"/>
              <w:right w:val="single" w:sz="6" w:space="0" w:color="auto"/>
            </w:tcBorders>
            <w:shd w:val="clear" w:color="auto" w:fill="E6E6E6"/>
          </w:tcPr>
          <w:p w14:paraId="2020163F" w14:textId="77777777" w:rsidR="00134133" w:rsidRPr="00B81AA8" w:rsidRDefault="00134133" w:rsidP="00134133">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6" w:space="0" w:color="auto"/>
            </w:tcBorders>
          </w:tcPr>
          <w:p w14:paraId="4129D98C" w14:textId="3311C401" w:rsidR="00134133" w:rsidRPr="007D4EB1" w:rsidRDefault="00134133" w:rsidP="00134133">
            <w:pPr>
              <w:pStyle w:val="TableText0"/>
              <w:keepNext/>
              <w:keepLines/>
              <w:rPr>
                <w:rFonts w:ascii="Arial" w:hAnsi="Arial" w:cs="Arial"/>
              </w:rPr>
            </w:pPr>
            <w:r w:rsidRPr="00351D57">
              <w:rPr>
                <w:rFonts w:ascii="Arial" w:hAnsi="Arial" w:cs="Arial"/>
              </w:rPr>
              <w:t>1</w:t>
            </w:r>
          </w:p>
        </w:tc>
      </w:tr>
      <w:tr w:rsidR="00134133" w:rsidRPr="00B81AA8" w14:paraId="0D6D49FE" w14:textId="77777777" w:rsidTr="00134133">
        <w:tc>
          <w:tcPr>
            <w:tcW w:w="1556" w:type="pct"/>
            <w:tcBorders>
              <w:top w:val="single" w:sz="6" w:space="0" w:color="auto"/>
              <w:left w:val="single" w:sz="12" w:space="0" w:color="auto"/>
              <w:bottom w:val="single" w:sz="6" w:space="0" w:color="auto"/>
              <w:right w:val="single" w:sz="6" w:space="0" w:color="auto"/>
            </w:tcBorders>
            <w:shd w:val="clear" w:color="auto" w:fill="E6E6E6"/>
          </w:tcPr>
          <w:p w14:paraId="56A45999" w14:textId="77777777" w:rsidR="00134133" w:rsidRPr="00B81AA8" w:rsidRDefault="00134133" w:rsidP="00134133">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6" w:space="0" w:color="auto"/>
            </w:tcBorders>
          </w:tcPr>
          <w:p w14:paraId="321DE436" w14:textId="4B993148" w:rsidR="00134133" w:rsidRPr="007D4EB1" w:rsidRDefault="00134133" w:rsidP="00134133">
            <w:pPr>
              <w:pStyle w:val="TableText0"/>
              <w:keepNext/>
              <w:keepLines/>
              <w:rPr>
                <w:rFonts w:ascii="Arial" w:hAnsi="Arial" w:cs="Arial"/>
              </w:rPr>
            </w:pPr>
            <w:r w:rsidRPr="00351D57">
              <w:rPr>
                <w:rFonts w:ascii="Arial" w:hAnsi="Arial" w:cs="Arial"/>
              </w:rPr>
              <w:t>Not specified</w:t>
            </w:r>
          </w:p>
        </w:tc>
      </w:tr>
      <w:tr w:rsidR="00134133" w:rsidRPr="00B81AA8" w14:paraId="546C1C7F" w14:textId="77777777" w:rsidTr="00134133">
        <w:tc>
          <w:tcPr>
            <w:tcW w:w="1556" w:type="pct"/>
            <w:tcBorders>
              <w:top w:val="single" w:sz="6" w:space="0" w:color="auto"/>
              <w:left w:val="single" w:sz="12" w:space="0" w:color="auto"/>
              <w:bottom w:val="single" w:sz="6" w:space="0" w:color="auto"/>
              <w:right w:val="single" w:sz="6" w:space="0" w:color="auto"/>
            </w:tcBorders>
            <w:shd w:val="clear" w:color="auto" w:fill="E6E6E6"/>
          </w:tcPr>
          <w:p w14:paraId="34BC4827" w14:textId="77777777" w:rsidR="00134133" w:rsidRPr="00B81AA8" w:rsidRDefault="00134133" w:rsidP="00134133">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6" w:space="0" w:color="auto"/>
            </w:tcBorders>
          </w:tcPr>
          <w:p w14:paraId="1E90E750" w14:textId="4F04659B" w:rsidR="00134133" w:rsidRPr="007D4EB1" w:rsidRDefault="00134133" w:rsidP="00134133">
            <w:pPr>
              <w:pStyle w:val="TableText0"/>
              <w:keepNext/>
              <w:keepLines/>
              <w:rPr>
                <w:rFonts w:ascii="Arial" w:hAnsi="Arial" w:cs="Arial"/>
              </w:rPr>
            </w:pPr>
            <w:r w:rsidRPr="00351D57">
              <w:rPr>
                <w:rFonts w:ascii="Arial" w:hAnsi="Arial" w:cs="Arial"/>
              </w:rPr>
              <w:t>Not specified</w:t>
            </w:r>
          </w:p>
        </w:tc>
      </w:tr>
      <w:tr w:rsidR="00134133" w:rsidRPr="00B81AA8" w14:paraId="64663780" w14:textId="77777777" w:rsidTr="00134133">
        <w:tc>
          <w:tcPr>
            <w:tcW w:w="1556" w:type="pct"/>
            <w:tcBorders>
              <w:top w:val="single" w:sz="6" w:space="0" w:color="auto"/>
              <w:left w:val="single" w:sz="12" w:space="0" w:color="auto"/>
              <w:bottom w:val="single" w:sz="6" w:space="0" w:color="auto"/>
              <w:right w:val="single" w:sz="6" w:space="0" w:color="auto"/>
            </w:tcBorders>
            <w:shd w:val="clear" w:color="auto" w:fill="E6E6E6"/>
          </w:tcPr>
          <w:p w14:paraId="528E25BA" w14:textId="77777777" w:rsidR="00134133" w:rsidRPr="00B81AA8" w:rsidRDefault="00134133" w:rsidP="00134133">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6" w:space="0" w:color="auto"/>
            </w:tcBorders>
          </w:tcPr>
          <w:p w14:paraId="013A0927" w14:textId="76BACBF7" w:rsidR="00134133" w:rsidRPr="007D4EB1" w:rsidRDefault="00134133" w:rsidP="00134133">
            <w:pPr>
              <w:pStyle w:val="TableText0"/>
              <w:keepNext/>
              <w:keepLines/>
              <w:rPr>
                <w:rFonts w:ascii="Arial" w:hAnsi="Arial" w:cs="Arial"/>
              </w:rPr>
            </w:pPr>
            <w:r w:rsidRPr="00351D57">
              <w:rPr>
                <w:rFonts w:ascii="Arial" w:hAnsi="Arial" w:cs="Arial"/>
              </w:rPr>
              <w:t>Low</w:t>
            </w:r>
          </w:p>
        </w:tc>
      </w:tr>
    </w:tbl>
    <w:p w14:paraId="150107D6" w14:textId="77777777" w:rsidR="00134133" w:rsidRPr="00DC4517" w:rsidRDefault="00134133" w:rsidP="00DC4517">
      <w:pPr>
        <w:pStyle w:val="BodyText"/>
      </w:pPr>
    </w:p>
    <w:p w14:paraId="4BE2E1F5" w14:textId="77777777" w:rsidR="00BE3119" w:rsidRDefault="00BE3119">
      <w:pPr>
        <w:spacing w:after="160" w:line="259" w:lineRule="auto"/>
        <w:rPr>
          <w:rFonts w:cs="Arial"/>
          <w:b/>
          <w:bCs/>
          <w:color w:val="auto"/>
          <w:sz w:val="28"/>
          <w:szCs w:val="26"/>
        </w:rPr>
      </w:pPr>
      <w:r>
        <w:br w:type="page"/>
      </w:r>
    </w:p>
    <w:p w14:paraId="157E4540" w14:textId="60D44EE0" w:rsidR="00DC4517" w:rsidRDefault="00DC4517" w:rsidP="00DC4517">
      <w:pPr>
        <w:pStyle w:val="Heading3"/>
        <w:ind w:left="0" w:firstLine="0"/>
      </w:pPr>
      <w:r>
        <w:lastRenderedPageBreak/>
        <w:t>Stand-alone file server</w:t>
      </w:r>
    </w:p>
    <w:p w14:paraId="28335E6D" w14:textId="10AD3086" w:rsidR="00DC4517" w:rsidRDefault="00655ACF" w:rsidP="00DC4517">
      <w:pPr>
        <w:pStyle w:val="BodyText"/>
      </w:pPr>
      <w:r w:rsidRPr="00655ACF">
        <w:rPr>
          <w:noProof/>
        </w:rPr>
        <w:drawing>
          <wp:inline distT="0" distB="0" distL="0" distR="0" wp14:anchorId="5F2B4797" wp14:editId="6545F917">
            <wp:extent cx="1169903" cy="2399385"/>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83295" cy="2426850"/>
                    </a:xfrm>
                    <a:prstGeom prst="rect">
                      <a:avLst/>
                    </a:prstGeom>
                  </pic:spPr>
                </pic:pic>
              </a:graphicData>
            </a:graphic>
          </wp:inline>
        </w:drawing>
      </w:r>
    </w:p>
    <w:p w14:paraId="55BA3B96" w14:textId="77777777" w:rsidR="00DC4517" w:rsidRPr="00E93BC1" w:rsidRDefault="00DC4517" w:rsidP="00DC4517">
      <w:pPr>
        <w:pStyle w:val="Heading4"/>
      </w:pPr>
      <w:r>
        <w:t>External entities</w:t>
      </w:r>
    </w:p>
    <w:p w14:paraId="44DDC23D" w14:textId="77777777" w:rsidR="00655ACF" w:rsidRPr="00000272" w:rsidRDefault="00655ACF" w:rsidP="00655ACF">
      <w:pPr>
        <w:pStyle w:val="Heading5"/>
      </w:pPr>
      <w:r>
        <w:t>UWV FB</w:t>
      </w:r>
    </w:p>
    <w:tbl>
      <w:tblPr>
        <w:tblW w:w="5544" w:type="pct"/>
        <w:tblLook w:val="0000" w:firstRow="0" w:lastRow="0" w:firstColumn="0" w:lastColumn="0" w:noHBand="0" w:noVBand="0"/>
      </w:tblPr>
      <w:tblGrid>
        <w:gridCol w:w="3104"/>
        <w:gridCol w:w="6871"/>
      </w:tblGrid>
      <w:tr w:rsidR="00655ACF" w:rsidRPr="00B52107" w14:paraId="3554D40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0A716C3D" w14:textId="77777777" w:rsidR="00655ACF" w:rsidRPr="00B81AA8" w:rsidRDefault="00655ACF" w:rsidP="00D46FA4">
            <w:pPr>
              <w:pStyle w:val="TableText0"/>
              <w:keepNext/>
              <w:keepLines/>
              <w:rPr>
                <w:rFonts w:ascii="Arial" w:hAnsi="Arial" w:cs="Arial"/>
                <w:sz w:val="24"/>
              </w:rPr>
            </w:pPr>
            <w:r w:rsidRPr="00B81AA8">
              <w:rPr>
                <w:rFonts w:ascii="Arial" w:hAnsi="Arial" w:cs="Arial"/>
                <w:b/>
              </w:rPr>
              <w:t>Description</w:t>
            </w:r>
          </w:p>
        </w:tc>
        <w:tc>
          <w:tcPr>
            <w:tcW w:w="3444" w:type="pct"/>
            <w:tcBorders>
              <w:top w:val="single" w:sz="6" w:space="0" w:color="auto"/>
              <w:left w:val="single" w:sz="6" w:space="0" w:color="auto"/>
              <w:bottom w:val="single" w:sz="6" w:space="0" w:color="auto"/>
              <w:right w:val="single" w:sz="12" w:space="0" w:color="auto"/>
            </w:tcBorders>
          </w:tcPr>
          <w:p w14:paraId="3C521DFA" w14:textId="2EB3D462" w:rsidR="00655ACF" w:rsidRPr="003B6F26" w:rsidRDefault="00655ACF" w:rsidP="00D46FA4">
            <w:pPr>
              <w:pStyle w:val="TableText0"/>
              <w:keepNext/>
              <w:keepLines/>
              <w:rPr>
                <w:rFonts w:ascii="Arial" w:hAnsi="Arial" w:cs="Arial"/>
              </w:rPr>
            </w:pPr>
            <w:r>
              <w:rPr>
                <w:rFonts w:ascii="Arial" w:hAnsi="Arial" w:cs="Arial"/>
              </w:rPr>
              <w:t xml:space="preserve">UWV </w:t>
            </w:r>
            <w:r w:rsidRPr="007D4EB1">
              <w:rPr>
                <w:rFonts w:ascii="Arial" w:hAnsi="Arial" w:cs="Arial"/>
              </w:rPr>
              <w:t>Functional Support</w:t>
            </w:r>
            <w:r w:rsidR="00011FCC">
              <w:rPr>
                <w:rFonts w:ascii="Arial" w:hAnsi="Arial" w:cs="Arial"/>
              </w:rPr>
              <w:t>, access to Word documents</w:t>
            </w:r>
          </w:p>
        </w:tc>
      </w:tr>
      <w:tr w:rsidR="00655ACF" w:rsidRPr="005B7387" w14:paraId="05D104B3"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25763C5" w14:textId="77777777" w:rsidR="00655ACF" w:rsidRPr="00B81AA8" w:rsidRDefault="00655ACF" w:rsidP="00D46FA4">
            <w:pPr>
              <w:pStyle w:val="TableText0"/>
              <w:keepNext/>
              <w:keepLines/>
              <w:rPr>
                <w:rFonts w:ascii="Arial" w:hAnsi="Arial" w:cs="Arial"/>
                <w:b/>
              </w:rPr>
            </w:pPr>
            <w:r>
              <w:rPr>
                <w:rFonts w:ascii="Arial" w:hAnsi="Arial" w:cs="Arial"/>
                <w:b/>
              </w:rPr>
              <w:t>Protocol and Port</w:t>
            </w:r>
          </w:p>
        </w:tc>
        <w:tc>
          <w:tcPr>
            <w:tcW w:w="3444" w:type="pct"/>
            <w:tcBorders>
              <w:top w:val="single" w:sz="6" w:space="0" w:color="auto"/>
              <w:left w:val="single" w:sz="6" w:space="0" w:color="auto"/>
              <w:bottom w:val="single" w:sz="6" w:space="0" w:color="auto"/>
              <w:right w:val="single" w:sz="12" w:space="0" w:color="auto"/>
            </w:tcBorders>
          </w:tcPr>
          <w:p w14:paraId="3D9B31C4" w14:textId="064DA426" w:rsidR="00655ACF" w:rsidRPr="005B7387" w:rsidRDefault="00655ACF" w:rsidP="00D46FA4">
            <w:pPr>
              <w:pStyle w:val="TableText0"/>
              <w:keepNext/>
              <w:keepLines/>
              <w:rPr>
                <w:rFonts w:ascii="Arial" w:hAnsi="Arial" w:cs="Arial"/>
                <w:lang w:val="nl-NL"/>
              </w:rPr>
            </w:pPr>
            <w:r>
              <w:rPr>
                <w:rFonts w:ascii="Arial" w:hAnsi="Arial" w:cs="Arial"/>
                <w:lang w:val="nl-NL"/>
              </w:rPr>
              <w:t>SMB</w:t>
            </w:r>
            <w:r w:rsidR="00D70DE9">
              <w:rPr>
                <w:rFonts w:ascii="Arial" w:hAnsi="Arial" w:cs="Arial"/>
                <w:lang w:val="nl-NL"/>
              </w:rPr>
              <w:t xml:space="preserve"> v3</w:t>
            </w:r>
            <w:r w:rsidRPr="005B7387">
              <w:rPr>
                <w:rFonts w:ascii="Arial" w:hAnsi="Arial" w:cs="Arial"/>
                <w:lang w:val="nl-NL"/>
              </w:rPr>
              <w:t xml:space="preserve"> (</w:t>
            </w:r>
            <w:r w:rsidR="00011FCC">
              <w:rPr>
                <w:rFonts w:ascii="Arial" w:hAnsi="Arial" w:cs="Arial"/>
                <w:lang w:val="nl-NL"/>
              </w:rPr>
              <w:t>445)</w:t>
            </w:r>
            <w:r w:rsidRPr="005B7387">
              <w:rPr>
                <w:rFonts w:ascii="Arial" w:hAnsi="Arial" w:cs="Arial"/>
                <w:lang w:val="nl-NL"/>
              </w:rPr>
              <w:t xml:space="preserve"> </w:t>
            </w:r>
          </w:p>
        </w:tc>
      </w:tr>
      <w:tr w:rsidR="00655ACF" w:rsidRPr="00712180" w14:paraId="03AE4E2B"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3EADE7FF" w14:textId="77777777" w:rsidR="00655ACF" w:rsidRDefault="00655ACF" w:rsidP="00D46FA4">
            <w:pPr>
              <w:pStyle w:val="TableText0"/>
              <w:keepNext/>
              <w:keepLines/>
              <w:rPr>
                <w:rFonts w:ascii="Arial" w:hAnsi="Arial" w:cs="Arial"/>
                <w:b/>
              </w:rPr>
            </w:pPr>
            <w:r>
              <w:rPr>
                <w:rFonts w:ascii="Arial" w:hAnsi="Arial" w:cs="Arial"/>
                <w:b/>
              </w:rPr>
              <w:t>DC (Datacenter) connection</w:t>
            </w:r>
          </w:p>
        </w:tc>
        <w:tc>
          <w:tcPr>
            <w:tcW w:w="3444" w:type="pct"/>
            <w:tcBorders>
              <w:top w:val="single" w:sz="6" w:space="0" w:color="auto"/>
              <w:left w:val="single" w:sz="6" w:space="0" w:color="auto"/>
              <w:bottom w:val="single" w:sz="6" w:space="0" w:color="auto"/>
              <w:right w:val="single" w:sz="12" w:space="0" w:color="auto"/>
            </w:tcBorders>
          </w:tcPr>
          <w:p w14:paraId="30A9F87B" w14:textId="77777777" w:rsidR="00655ACF" w:rsidRPr="007D4EB1" w:rsidRDefault="00655ACF" w:rsidP="00D46FA4">
            <w:pPr>
              <w:pStyle w:val="TableText0"/>
              <w:keepNext/>
              <w:keepLines/>
              <w:rPr>
                <w:rFonts w:ascii="Arial" w:hAnsi="Arial" w:cs="Arial"/>
                <w:lang w:val="en-US"/>
              </w:rPr>
            </w:pPr>
            <w:r>
              <w:rPr>
                <w:rFonts w:ascii="Arial" w:hAnsi="Arial" w:cs="Arial"/>
                <w:lang w:val="en-US"/>
              </w:rPr>
              <w:t>Internal</w:t>
            </w:r>
          </w:p>
        </w:tc>
      </w:tr>
      <w:tr w:rsidR="00655ACF" w:rsidRPr="006D2395" w14:paraId="52670C8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0F98609" w14:textId="77777777" w:rsidR="00655ACF" w:rsidRDefault="00655ACF" w:rsidP="00D46FA4">
            <w:pPr>
              <w:pStyle w:val="TableText0"/>
              <w:keepNext/>
              <w:keepLines/>
              <w:rPr>
                <w:rFonts w:ascii="Arial" w:hAnsi="Arial" w:cs="Arial"/>
                <w:b/>
              </w:rPr>
            </w:pPr>
            <w:r>
              <w:rPr>
                <w:rFonts w:ascii="Arial" w:hAnsi="Arial" w:cs="Arial"/>
                <w:b/>
              </w:rPr>
              <w:t>Direction</w:t>
            </w:r>
          </w:p>
        </w:tc>
        <w:tc>
          <w:tcPr>
            <w:tcW w:w="3444" w:type="pct"/>
            <w:tcBorders>
              <w:top w:val="single" w:sz="6" w:space="0" w:color="auto"/>
              <w:left w:val="single" w:sz="6" w:space="0" w:color="auto"/>
              <w:bottom w:val="single" w:sz="6" w:space="0" w:color="auto"/>
              <w:right w:val="single" w:sz="12" w:space="0" w:color="auto"/>
            </w:tcBorders>
          </w:tcPr>
          <w:p w14:paraId="0F97ECE0" w14:textId="77777777" w:rsidR="00655ACF" w:rsidRPr="007D4EB1" w:rsidRDefault="00655ACF" w:rsidP="00D46FA4">
            <w:pPr>
              <w:pStyle w:val="TableText0"/>
              <w:keepNext/>
              <w:keepLines/>
              <w:rPr>
                <w:rFonts w:ascii="Arial" w:hAnsi="Arial" w:cs="Arial"/>
                <w:lang w:val="en-US"/>
              </w:rPr>
            </w:pPr>
            <w:r>
              <w:rPr>
                <w:rFonts w:ascii="Arial" w:hAnsi="Arial" w:cs="Arial"/>
                <w:lang w:val="en-US"/>
              </w:rPr>
              <w:t>Inbound</w:t>
            </w:r>
          </w:p>
        </w:tc>
      </w:tr>
      <w:tr w:rsidR="00655ACF" w:rsidRPr="00A540D4" w14:paraId="59096F7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658E8B1" w14:textId="77777777" w:rsidR="00655ACF" w:rsidRDefault="00655ACF" w:rsidP="00D46FA4">
            <w:pPr>
              <w:pStyle w:val="TableText0"/>
              <w:keepNext/>
              <w:keepLines/>
              <w:rPr>
                <w:rFonts w:ascii="Arial" w:hAnsi="Arial" w:cs="Arial"/>
                <w:b/>
              </w:rPr>
            </w:pPr>
            <w:r>
              <w:rPr>
                <w:rFonts w:ascii="Arial" w:hAnsi="Arial" w:cs="Arial"/>
                <w:b/>
              </w:rPr>
              <w:t>Direct connection</w:t>
            </w:r>
          </w:p>
        </w:tc>
        <w:tc>
          <w:tcPr>
            <w:tcW w:w="3444" w:type="pct"/>
            <w:tcBorders>
              <w:top w:val="single" w:sz="6" w:space="0" w:color="auto"/>
              <w:left w:val="single" w:sz="6" w:space="0" w:color="auto"/>
              <w:bottom w:val="single" w:sz="6" w:space="0" w:color="auto"/>
              <w:right w:val="single" w:sz="12" w:space="0" w:color="auto"/>
            </w:tcBorders>
          </w:tcPr>
          <w:p w14:paraId="2BE3B0FC" w14:textId="77777777" w:rsidR="00655ACF" w:rsidRPr="007D4EB1" w:rsidRDefault="00655ACF" w:rsidP="00D46FA4">
            <w:pPr>
              <w:pStyle w:val="TableText0"/>
              <w:keepNext/>
              <w:keepLines/>
              <w:rPr>
                <w:rFonts w:ascii="Arial" w:hAnsi="Arial" w:cs="Arial"/>
                <w:lang w:val="en-US"/>
              </w:rPr>
            </w:pPr>
            <w:r>
              <w:rPr>
                <w:rFonts w:ascii="Arial" w:hAnsi="Arial" w:cs="Arial"/>
                <w:lang w:val="en-US"/>
              </w:rPr>
              <w:t>No, via UCRA</w:t>
            </w:r>
          </w:p>
        </w:tc>
      </w:tr>
      <w:tr w:rsidR="00655ACF" w:rsidRPr="00B931BB" w14:paraId="127A55A2"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5A06F43D" w14:textId="77777777" w:rsidR="00655ACF" w:rsidRDefault="00655ACF" w:rsidP="00D46FA4">
            <w:pPr>
              <w:pStyle w:val="TableText0"/>
              <w:keepNext/>
              <w:keepLines/>
              <w:rPr>
                <w:rFonts w:ascii="Arial" w:hAnsi="Arial" w:cs="Arial"/>
                <w:b/>
              </w:rPr>
            </w:pPr>
            <w:r>
              <w:rPr>
                <w:rFonts w:ascii="Arial" w:hAnsi="Arial" w:cs="Arial"/>
                <w:b/>
              </w:rPr>
              <w:t>Security Controls</w:t>
            </w:r>
          </w:p>
        </w:tc>
        <w:tc>
          <w:tcPr>
            <w:tcW w:w="3444" w:type="pct"/>
            <w:tcBorders>
              <w:top w:val="single" w:sz="6" w:space="0" w:color="auto"/>
              <w:left w:val="single" w:sz="6" w:space="0" w:color="auto"/>
              <w:bottom w:val="single" w:sz="6" w:space="0" w:color="auto"/>
              <w:right w:val="single" w:sz="12" w:space="0" w:color="auto"/>
            </w:tcBorders>
          </w:tcPr>
          <w:p w14:paraId="57D49C3B" w14:textId="77777777" w:rsidR="00655ACF" w:rsidRPr="007D4EB1" w:rsidRDefault="00655ACF" w:rsidP="00D46FA4">
            <w:pPr>
              <w:pStyle w:val="TableText0"/>
              <w:keepNext/>
              <w:keepLines/>
              <w:rPr>
                <w:rFonts w:ascii="Arial" w:hAnsi="Arial" w:cs="Arial"/>
                <w:lang w:val="en-US"/>
              </w:rPr>
            </w:pPr>
            <w:r w:rsidRPr="007D4EB1">
              <w:rPr>
                <w:rFonts w:ascii="Arial" w:hAnsi="Arial" w:cs="Arial"/>
              </w:rPr>
              <w:t>Not specified</w:t>
            </w:r>
          </w:p>
        </w:tc>
      </w:tr>
      <w:tr w:rsidR="00655ACF" w:rsidRPr="005220F1" w14:paraId="23B9C95D"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7A33E54A" w14:textId="77777777" w:rsidR="00655ACF" w:rsidRPr="00B81AA8" w:rsidRDefault="00655ACF" w:rsidP="00D46FA4">
            <w:pPr>
              <w:pStyle w:val="TableText0"/>
              <w:keepNext/>
              <w:keepLines/>
              <w:rPr>
                <w:rFonts w:ascii="Arial" w:hAnsi="Arial" w:cs="Arial"/>
                <w:sz w:val="24"/>
              </w:rPr>
            </w:pPr>
            <w:r w:rsidRPr="00B81AA8">
              <w:rPr>
                <w:rFonts w:ascii="Arial" w:hAnsi="Arial" w:cs="Arial"/>
                <w:b/>
              </w:rPr>
              <w:t>Number of users</w:t>
            </w:r>
          </w:p>
        </w:tc>
        <w:tc>
          <w:tcPr>
            <w:tcW w:w="3444" w:type="pct"/>
            <w:tcBorders>
              <w:top w:val="single" w:sz="6" w:space="0" w:color="auto"/>
              <w:left w:val="single" w:sz="6" w:space="0" w:color="auto"/>
              <w:bottom w:val="single" w:sz="6" w:space="0" w:color="auto"/>
              <w:right w:val="single" w:sz="12" w:space="0" w:color="auto"/>
            </w:tcBorders>
          </w:tcPr>
          <w:p w14:paraId="33F045FD" w14:textId="166389FC" w:rsidR="00655ACF" w:rsidRPr="007D4EB1" w:rsidRDefault="00655ACF" w:rsidP="00D46FA4">
            <w:pPr>
              <w:pStyle w:val="TableText0"/>
              <w:keepNext/>
              <w:keepLines/>
              <w:rPr>
                <w:rFonts w:ascii="Arial" w:hAnsi="Arial" w:cs="Arial"/>
                <w:lang w:val="en-US"/>
              </w:rPr>
            </w:pPr>
            <w:r w:rsidRPr="007D4EB1">
              <w:rPr>
                <w:rFonts w:ascii="Arial" w:hAnsi="Arial" w:cs="Arial"/>
              </w:rPr>
              <w:t>Less than 10</w:t>
            </w:r>
          </w:p>
        </w:tc>
      </w:tr>
      <w:tr w:rsidR="00655ACF" w:rsidRPr="00B81AA8" w14:paraId="1BF4C488"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96EAF15" w14:textId="77777777" w:rsidR="00655ACF" w:rsidRPr="00B81AA8" w:rsidRDefault="00655ACF" w:rsidP="00D46FA4">
            <w:pPr>
              <w:pStyle w:val="TableText0"/>
              <w:keepNext/>
              <w:keepLines/>
              <w:rPr>
                <w:rFonts w:ascii="Arial" w:hAnsi="Arial" w:cs="Arial"/>
                <w:sz w:val="24"/>
              </w:rPr>
            </w:pPr>
            <w:r w:rsidRPr="00B81AA8">
              <w:rPr>
                <w:rFonts w:ascii="Arial" w:hAnsi="Arial" w:cs="Arial"/>
                <w:b/>
              </w:rPr>
              <w:t>Number of transactions</w:t>
            </w:r>
          </w:p>
        </w:tc>
        <w:tc>
          <w:tcPr>
            <w:tcW w:w="3444" w:type="pct"/>
            <w:tcBorders>
              <w:top w:val="single" w:sz="6" w:space="0" w:color="auto"/>
              <w:left w:val="single" w:sz="6" w:space="0" w:color="auto"/>
              <w:bottom w:val="single" w:sz="6" w:space="0" w:color="auto"/>
              <w:right w:val="single" w:sz="12" w:space="0" w:color="auto"/>
            </w:tcBorders>
          </w:tcPr>
          <w:p w14:paraId="163F783F" w14:textId="77777777" w:rsidR="00655ACF" w:rsidRPr="007D4EB1" w:rsidRDefault="00655ACF" w:rsidP="00D46FA4">
            <w:pPr>
              <w:pStyle w:val="TableText0"/>
              <w:keepNext/>
              <w:keepLines/>
              <w:rPr>
                <w:rFonts w:ascii="Arial" w:hAnsi="Arial" w:cs="Arial"/>
              </w:rPr>
            </w:pPr>
            <w:r w:rsidRPr="007D4EB1">
              <w:rPr>
                <w:rFonts w:ascii="Arial" w:hAnsi="Arial" w:cs="Arial"/>
              </w:rPr>
              <w:t>Not specified</w:t>
            </w:r>
          </w:p>
        </w:tc>
      </w:tr>
      <w:tr w:rsidR="00655ACF" w:rsidRPr="00B81AA8" w14:paraId="1942B785"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18245F5D" w14:textId="77777777" w:rsidR="00655ACF" w:rsidRPr="00B81AA8" w:rsidRDefault="00655ACF" w:rsidP="00D46FA4">
            <w:pPr>
              <w:pStyle w:val="TableText0"/>
              <w:keepNext/>
              <w:keepLines/>
              <w:rPr>
                <w:rFonts w:ascii="Arial" w:hAnsi="Arial" w:cs="Arial"/>
                <w:sz w:val="24"/>
              </w:rPr>
            </w:pPr>
            <w:r w:rsidRPr="00B81AA8">
              <w:rPr>
                <w:rFonts w:ascii="Arial" w:hAnsi="Arial" w:cs="Arial"/>
                <w:b/>
              </w:rPr>
              <w:t>Frequency of transactions</w:t>
            </w:r>
          </w:p>
        </w:tc>
        <w:tc>
          <w:tcPr>
            <w:tcW w:w="3444" w:type="pct"/>
            <w:tcBorders>
              <w:top w:val="single" w:sz="6" w:space="0" w:color="auto"/>
              <w:left w:val="single" w:sz="6" w:space="0" w:color="auto"/>
              <w:bottom w:val="single" w:sz="6" w:space="0" w:color="auto"/>
              <w:right w:val="single" w:sz="12" w:space="0" w:color="auto"/>
            </w:tcBorders>
          </w:tcPr>
          <w:p w14:paraId="466B30FA" w14:textId="77777777" w:rsidR="00655ACF" w:rsidRPr="007D4EB1" w:rsidRDefault="00655ACF" w:rsidP="00D46FA4">
            <w:pPr>
              <w:pStyle w:val="TableText0"/>
              <w:keepNext/>
              <w:keepLines/>
              <w:rPr>
                <w:rFonts w:ascii="Arial" w:hAnsi="Arial" w:cs="Arial"/>
              </w:rPr>
            </w:pPr>
            <w:r w:rsidRPr="007D4EB1">
              <w:rPr>
                <w:rFonts w:ascii="Arial" w:hAnsi="Arial" w:cs="Arial"/>
              </w:rPr>
              <w:t>Not specified</w:t>
            </w:r>
          </w:p>
        </w:tc>
      </w:tr>
      <w:tr w:rsidR="00655ACF" w:rsidRPr="00B81AA8" w14:paraId="1FEBCE2A" w14:textId="77777777" w:rsidTr="00D46FA4">
        <w:tc>
          <w:tcPr>
            <w:tcW w:w="1556" w:type="pct"/>
            <w:tcBorders>
              <w:top w:val="single" w:sz="6" w:space="0" w:color="auto"/>
              <w:left w:val="single" w:sz="12" w:space="0" w:color="auto"/>
              <w:bottom w:val="single" w:sz="6" w:space="0" w:color="auto"/>
              <w:right w:val="single" w:sz="6" w:space="0" w:color="auto"/>
            </w:tcBorders>
            <w:shd w:val="clear" w:color="auto" w:fill="E6E6E6"/>
          </w:tcPr>
          <w:p w14:paraId="2F8734D8" w14:textId="77777777" w:rsidR="00655ACF" w:rsidRPr="00B81AA8" w:rsidRDefault="00655ACF" w:rsidP="00D46FA4">
            <w:pPr>
              <w:pStyle w:val="TableText0"/>
              <w:keepNext/>
              <w:keepLines/>
              <w:rPr>
                <w:rFonts w:ascii="Arial" w:hAnsi="Arial" w:cs="Arial"/>
                <w:sz w:val="24"/>
              </w:rPr>
            </w:pPr>
            <w:r w:rsidRPr="00B81AA8">
              <w:rPr>
                <w:rFonts w:ascii="Arial" w:hAnsi="Arial" w:cs="Arial"/>
                <w:b/>
              </w:rPr>
              <w:t xml:space="preserve">Volume of data </w:t>
            </w:r>
          </w:p>
        </w:tc>
        <w:tc>
          <w:tcPr>
            <w:tcW w:w="3444" w:type="pct"/>
            <w:tcBorders>
              <w:top w:val="single" w:sz="6" w:space="0" w:color="auto"/>
              <w:left w:val="single" w:sz="6" w:space="0" w:color="auto"/>
              <w:bottom w:val="single" w:sz="6" w:space="0" w:color="auto"/>
              <w:right w:val="single" w:sz="12" w:space="0" w:color="auto"/>
            </w:tcBorders>
          </w:tcPr>
          <w:p w14:paraId="71031FE7" w14:textId="77777777" w:rsidR="00655ACF" w:rsidRPr="007D4EB1" w:rsidRDefault="00655ACF" w:rsidP="00D46FA4">
            <w:pPr>
              <w:pStyle w:val="TableText0"/>
              <w:keepNext/>
              <w:keepLines/>
              <w:rPr>
                <w:rFonts w:ascii="Arial" w:hAnsi="Arial" w:cs="Arial"/>
              </w:rPr>
            </w:pPr>
            <w:r w:rsidRPr="007D4EB1">
              <w:rPr>
                <w:rFonts w:ascii="Arial" w:hAnsi="Arial" w:cs="Arial"/>
              </w:rPr>
              <w:t>Low</w:t>
            </w:r>
          </w:p>
        </w:tc>
      </w:tr>
    </w:tbl>
    <w:p w14:paraId="718A7F37" w14:textId="77777777" w:rsidR="00897859" w:rsidRPr="00F92A6F" w:rsidRDefault="00897859" w:rsidP="00F92A6F">
      <w:pPr>
        <w:pStyle w:val="BodyText"/>
      </w:pPr>
    </w:p>
    <w:p w14:paraId="697CEE8E" w14:textId="1D5A4DF5" w:rsidR="00BB07E1" w:rsidRDefault="00BB07E1" w:rsidP="00BB07E1">
      <w:pPr>
        <w:pStyle w:val="Heading1"/>
        <w:rPr>
          <w:lang w:val="en-US"/>
        </w:rPr>
      </w:pPr>
      <w:bookmarkStart w:id="9" w:name="_Toc127191388"/>
      <w:r>
        <w:rPr>
          <w:lang w:val="en-US"/>
        </w:rPr>
        <w:lastRenderedPageBreak/>
        <w:t>Functional Requirements</w:t>
      </w:r>
      <w:bookmarkEnd w:id="9"/>
    </w:p>
    <w:p w14:paraId="710CA6BB" w14:textId="2596517F" w:rsidR="00523E3C" w:rsidRDefault="00CB577C" w:rsidP="002D57F9">
      <w:pPr>
        <w:pStyle w:val="ListParagraph"/>
        <w:numPr>
          <w:ilvl w:val="0"/>
          <w:numId w:val="70"/>
        </w:numPr>
      </w:pPr>
      <w:r>
        <w:t xml:space="preserve">Siebel </w:t>
      </w:r>
      <w:r w:rsidR="00F52CBA">
        <w:t>eBusiness App Integration (</w:t>
      </w:r>
      <w:r w:rsidR="00523E3C" w:rsidRPr="00C92EB9">
        <w:t xml:space="preserve">EAI) </w:t>
      </w:r>
      <w:r>
        <w:t>and Siebel Public Sector must</w:t>
      </w:r>
      <w:r w:rsidR="00523E3C" w:rsidRPr="00C92EB9">
        <w:t xml:space="preserve"> be separated</w:t>
      </w:r>
      <w:r w:rsidR="00E64E98">
        <w:t>, each must have</w:t>
      </w:r>
      <w:r w:rsidR="00523E3C" w:rsidRPr="00C92EB9">
        <w:t xml:space="preserve"> its own </w:t>
      </w:r>
      <w:r w:rsidR="0045289F">
        <w:t>web</w:t>
      </w:r>
      <w:r w:rsidR="00523E3C" w:rsidRPr="00C92EB9">
        <w:t xml:space="preserve"> servers and application servers</w:t>
      </w:r>
    </w:p>
    <w:p w14:paraId="36E02ECB" w14:textId="449A5DC8" w:rsidR="00E16115" w:rsidRPr="00E16115" w:rsidRDefault="00001D6C" w:rsidP="002D57F9">
      <w:pPr>
        <w:pStyle w:val="ListParagraph"/>
        <w:numPr>
          <w:ilvl w:val="0"/>
          <w:numId w:val="70"/>
        </w:numPr>
      </w:pPr>
      <w:r w:rsidRPr="00C92EB9">
        <w:t>In the Sonar</w:t>
      </w:r>
      <w:r w:rsidR="00196AD6">
        <w:t xml:space="preserve"> </w:t>
      </w:r>
      <w:r w:rsidR="00196AD6" w:rsidRPr="00C92EB9">
        <w:t>(Production only)</w:t>
      </w:r>
      <w:r w:rsidRPr="00C92EB9">
        <w:t xml:space="preserve"> environment a</w:t>
      </w:r>
      <w:r w:rsidR="00196AD6">
        <w:t>n additional</w:t>
      </w:r>
      <w:r w:rsidRPr="00C92EB9">
        <w:t xml:space="preserve"> Windows File server is </w:t>
      </w:r>
      <w:r w:rsidR="00196AD6">
        <w:t>required</w:t>
      </w:r>
      <w:r w:rsidRPr="00C92EB9">
        <w:t xml:space="preserve"> to host customer data</w:t>
      </w:r>
      <w:r w:rsidR="000E1DFA">
        <w:t xml:space="preserve"> (</w:t>
      </w:r>
      <w:r w:rsidR="000E1DFA" w:rsidRPr="00C92EB9">
        <w:t>The data involved are SONAR documents which could not be migrated properly to EA</w:t>
      </w:r>
      <w:r w:rsidR="000E1DFA">
        <w:t>).</w:t>
      </w:r>
      <w:r w:rsidRPr="00C92EB9">
        <w:t xml:space="preserve"> UWV Sonar FB </w:t>
      </w:r>
      <w:r w:rsidR="0058553C">
        <w:t xml:space="preserve">must be able to </w:t>
      </w:r>
      <w:r w:rsidRPr="00C92EB9">
        <w:t>access the data via a network share</w:t>
      </w:r>
      <w:r w:rsidR="0058553C">
        <w:t>.</w:t>
      </w:r>
    </w:p>
    <w:p w14:paraId="4DA0D75B" w14:textId="2E72A77C" w:rsidR="00E16115" w:rsidRPr="00E16115" w:rsidRDefault="00E16115" w:rsidP="00E16115"/>
    <w:p w14:paraId="7F900953" w14:textId="53C2A7B8" w:rsidR="00E16115" w:rsidRDefault="00E16115" w:rsidP="00E16115"/>
    <w:p w14:paraId="6DA90D57" w14:textId="77777777" w:rsidR="00E16115" w:rsidRPr="00E16115" w:rsidRDefault="00E16115" w:rsidP="00E16115">
      <w:pPr>
        <w:jc w:val="right"/>
      </w:pPr>
    </w:p>
    <w:p w14:paraId="73C7B067" w14:textId="7C55CFD7" w:rsidR="00BB07E1" w:rsidRDefault="00C32520" w:rsidP="00BB07E1">
      <w:pPr>
        <w:pStyle w:val="Heading1"/>
        <w:rPr>
          <w:lang w:val="en-US"/>
        </w:rPr>
      </w:pPr>
      <w:bookmarkStart w:id="10" w:name="_Toc127191389"/>
      <w:r>
        <w:rPr>
          <w:lang w:val="en-US"/>
        </w:rPr>
        <w:lastRenderedPageBreak/>
        <w:t>Non-Functional</w:t>
      </w:r>
      <w:r w:rsidR="00BB07E1">
        <w:rPr>
          <w:lang w:val="en-US"/>
        </w:rPr>
        <w:t xml:space="preserve"> Requirements</w:t>
      </w:r>
      <w:bookmarkEnd w:id="10"/>
    </w:p>
    <w:p w14:paraId="03569E30" w14:textId="68F9736B" w:rsidR="00B1295D" w:rsidRPr="00B1295D" w:rsidRDefault="00836908" w:rsidP="002B0C65">
      <w:pPr>
        <w:pStyle w:val="Heading2"/>
      </w:pPr>
      <w:bookmarkStart w:id="11" w:name="_Toc127191390"/>
      <w:r>
        <w:t xml:space="preserve">Security </w:t>
      </w:r>
      <w:r w:rsidR="00836DE6">
        <w:t xml:space="preserve">&amp; Compliance </w:t>
      </w:r>
      <w:r w:rsidR="00CD738B">
        <w:t>c</w:t>
      </w:r>
      <w:r w:rsidR="00505957" w:rsidRPr="005B75E3">
        <w:t>lassifications</w:t>
      </w:r>
      <w:bookmarkEnd w:id="11"/>
    </w:p>
    <w:p w14:paraId="498F3B4D" w14:textId="79672A29" w:rsidR="00BE4B32" w:rsidRDefault="0087068D" w:rsidP="000B164A">
      <w:r w:rsidRPr="0087068D">
        <w:t>For the BIV Rating the following repos</w:t>
      </w:r>
      <w:r w:rsidR="006C4035">
        <w:t>i</w:t>
      </w:r>
      <w:r w:rsidRPr="0087068D">
        <w:t xml:space="preserve">tory is </w:t>
      </w:r>
      <w:r w:rsidRPr="008A2E49">
        <w:t>used: “</w:t>
      </w:r>
      <w:r w:rsidR="00524C99" w:rsidRPr="00524C99">
        <w:t>2020 UWV-brede Risico Applicatie Lijst v1.0</w:t>
      </w:r>
      <w:r w:rsidRPr="008A2E49">
        <w:t>”</w:t>
      </w:r>
      <w:r w:rsidR="001D1AA3" w:rsidRPr="008A2E49">
        <w:t xml:space="preserve"> </w:t>
      </w:r>
    </w:p>
    <w:p w14:paraId="05C94E60" w14:textId="1F29CE12" w:rsidR="00C26A83" w:rsidRDefault="00C26A83" w:rsidP="000B164A"/>
    <w:tbl>
      <w:tblPr>
        <w:tblStyle w:val="TableGrid"/>
        <w:tblW w:w="9175" w:type="dxa"/>
        <w:tblLook w:val="04A0" w:firstRow="1" w:lastRow="0" w:firstColumn="1" w:lastColumn="0" w:noHBand="0" w:noVBand="1"/>
      </w:tblPr>
      <w:tblGrid>
        <w:gridCol w:w="4405"/>
        <w:gridCol w:w="4770"/>
      </w:tblGrid>
      <w:tr w:rsidR="009F3076" w:rsidRPr="00560D26" w14:paraId="20B252AA" w14:textId="77777777" w:rsidTr="00C26A83">
        <w:tc>
          <w:tcPr>
            <w:tcW w:w="4405" w:type="dxa"/>
            <w:shd w:val="clear" w:color="auto" w:fill="D9D9D9" w:themeFill="background1" w:themeFillShade="D9"/>
          </w:tcPr>
          <w:p w14:paraId="6266A9A4" w14:textId="3CC58910" w:rsidR="009F3076" w:rsidRPr="00D83D22" w:rsidRDefault="009F3076" w:rsidP="00A760F0">
            <w:pPr>
              <w:pStyle w:val="BodyText"/>
              <w:rPr>
                <w:b/>
                <w:bCs/>
              </w:rPr>
            </w:pPr>
            <w:r w:rsidRPr="00D83D22">
              <w:rPr>
                <w:b/>
                <w:bCs/>
              </w:rPr>
              <w:t>Application</w:t>
            </w:r>
          </w:p>
        </w:tc>
        <w:tc>
          <w:tcPr>
            <w:tcW w:w="4770" w:type="dxa"/>
            <w:shd w:val="clear" w:color="auto" w:fill="FFFFFF" w:themeFill="background1"/>
          </w:tcPr>
          <w:p w14:paraId="1786E3CE" w14:textId="2E11F93F" w:rsidR="009F3076" w:rsidRPr="00C26A83" w:rsidRDefault="00C26A83" w:rsidP="00A760F0">
            <w:pPr>
              <w:pStyle w:val="BodyText"/>
            </w:pPr>
            <w:r w:rsidRPr="00C26A83">
              <w:t>SONAR</w:t>
            </w:r>
          </w:p>
        </w:tc>
      </w:tr>
      <w:tr w:rsidR="009F3076" w:rsidRPr="00611598" w14:paraId="73082359" w14:textId="77777777" w:rsidTr="00C26A83">
        <w:tc>
          <w:tcPr>
            <w:tcW w:w="4405" w:type="dxa"/>
            <w:shd w:val="clear" w:color="auto" w:fill="D9D9D9" w:themeFill="background1" w:themeFillShade="D9"/>
          </w:tcPr>
          <w:p w14:paraId="7419F85B" w14:textId="036694DB" w:rsidR="009F3076" w:rsidRPr="00D83D22" w:rsidRDefault="009F3076" w:rsidP="00A760F0">
            <w:pPr>
              <w:pStyle w:val="BodyText"/>
              <w:rPr>
                <w:b/>
                <w:bCs/>
              </w:rPr>
            </w:pPr>
            <w:r w:rsidRPr="00D83D22">
              <w:rPr>
                <w:b/>
                <w:bCs/>
              </w:rPr>
              <w:t>Owner</w:t>
            </w:r>
          </w:p>
        </w:tc>
        <w:tc>
          <w:tcPr>
            <w:tcW w:w="4770" w:type="dxa"/>
          </w:tcPr>
          <w:p w14:paraId="2359A888" w14:textId="6327DC49" w:rsidR="009F3076" w:rsidRPr="00C26A83" w:rsidRDefault="00C26A83" w:rsidP="00A760F0">
            <w:pPr>
              <w:pStyle w:val="BodyText"/>
            </w:pPr>
            <w:r w:rsidRPr="00C26A83">
              <w:t>WB</w:t>
            </w:r>
          </w:p>
        </w:tc>
      </w:tr>
      <w:tr w:rsidR="009F3076" w:rsidRPr="00611598" w14:paraId="00544A80" w14:textId="77777777" w:rsidTr="00C26A83">
        <w:tc>
          <w:tcPr>
            <w:tcW w:w="4405" w:type="dxa"/>
            <w:shd w:val="clear" w:color="auto" w:fill="D9D9D9" w:themeFill="background1" w:themeFillShade="D9"/>
          </w:tcPr>
          <w:p w14:paraId="1A4106CB" w14:textId="0BEC2C60" w:rsidR="009F3076" w:rsidRPr="00D83D22" w:rsidRDefault="009F3076" w:rsidP="00A760F0">
            <w:pPr>
              <w:pStyle w:val="BodyText"/>
              <w:rPr>
                <w:b/>
                <w:bCs/>
              </w:rPr>
            </w:pPr>
            <w:r w:rsidRPr="00D83D22">
              <w:rPr>
                <w:b/>
                <w:bCs/>
              </w:rPr>
              <w:t>Availability (</w:t>
            </w:r>
            <w:r w:rsidR="002716D5" w:rsidRPr="00D83D22">
              <w:rPr>
                <w:b/>
                <w:bCs/>
              </w:rPr>
              <w:t>Beschikbaarheid)</w:t>
            </w:r>
          </w:p>
        </w:tc>
        <w:sdt>
          <w:sdtPr>
            <w:rPr>
              <w:szCs w:val="22"/>
            </w:rPr>
            <w:alias w:val="Select"/>
            <w:tag w:val="Select"/>
            <w:id w:val="-1547982973"/>
            <w:placeholder>
              <w:docPart w:val="909FF1E9688946CA9EB4AF2B890D9C58"/>
            </w:placeholder>
            <w:dropDownList>
              <w:listItem w:displayText="Select" w:value="Select"/>
              <w:listItem w:displayText="0" w:value="0"/>
              <w:listItem w:displayText="1" w:value="1"/>
              <w:listItem w:displayText="2" w:value="2"/>
              <w:listItem w:displayText="2+" w:value="2+"/>
              <w:listItem w:displayText="3" w:value="3"/>
            </w:dropDownList>
          </w:sdtPr>
          <w:sdtEndPr/>
          <w:sdtContent>
            <w:tc>
              <w:tcPr>
                <w:tcW w:w="4770" w:type="dxa"/>
              </w:tcPr>
              <w:p w14:paraId="4BAE5E28" w14:textId="5CA10420" w:rsidR="009F3076" w:rsidRPr="00235954" w:rsidRDefault="00C26A83" w:rsidP="00A760F0">
                <w:pPr>
                  <w:pStyle w:val="BodyText"/>
                  <w:rPr>
                    <w:highlight w:val="yellow"/>
                  </w:rPr>
                </w:pPr>
                <w:r>
                  <w:rPr>
                    <w:szCs w:val="22"/>
                  </w:rPr>
                  <w:t>3</w:t>
                </w:r>
              </w:p>
            </w:tc>
          </w:sdtContent>
        </w:sdt>
      </w:tr>
      <w:tr w:rsidR="001012C9" w:rsidRPr="00611598" w14:paraId="52E67975" w14:textId="77777777" w:rsidTr="00C26A83">
        <w:tc>
          <w:tcPr>
            <w:tcW w:w="4405" w:type="dxa"/>
            <w:shd w:val="clear" w:color="auto" w:fill="D9D9D9" w:themeFill="background1" w:themeFillShade="D9"/>
          </w:tcPr>
          <w:p w14:paraId="3CBAC985" w14:textId="4BDAD137" w:rsidR="001012C9" w:rsidRPr="00D83D22" w:rsidRDefault="001012C9" w:rsidP="001012C9">
            <w:pPr>
              <w:pStyle w:val="BodyText"/>
              <w:rPr>
                <w:b/>
                <w:bCs/>
              </w:rPr>
            </w:pPr>
            <w:r w:rsidRPr="00D83D22">
              <w:rPr>
                <w:b/>
                <w:bCs/>
              </w:rPr>
              <w:t>Integrity (Integriteit)</w:t>
            </w:r>
          </w:p>
        </w:tc>
        <w:sdt>
          <w:sdtPr>
            <w:rPr>
              <w:szCs w:val="22"/>
            </w:rPr>
            <w:alias w:val="Select"/>
            <w:tag w:val="Select"/>
            <w:id w:val="-1758354972"/>
            <w:placeholder>
              <w:docPart w:val="5EB9208FBE5440E08D490605601FDDDF"/>
            </w:placeholder>
            <w:dropDownList>
              <w:listItem w:displayText="Select" w:value="Select"/>
              <w:listItem w:displayText="0" w:value="0"/>
              <w:listItem w:displayText="1" w:value="1"/>
              <w:listItem w:displayText="2" w:value="2"/>
              <w:listItem w:displayText="2+" w:value="2+"/>
              <w:listItem w:displayText="3" w:value="3"/>
            </w:dropDownList>
          </w:sdtPr>
          <w:sdtEndPr/>
          <w:sdtContent>
            <w:tc>
              <w:tcPr>
                <w:tcW w:w="4770" w:type="dxa"/>
              </w:tcPr>
              <w:p w14:paraId="64D1D5EC" w14:textId="24F2C114" w:rsidR="001012C9" w:rsidRPr="00235954" w:rsidRDefault="00C26A83" w:rsidP="001012C9">
                <w:pPr>
                  <w:pStyle w:val="BodyText"/>
                  <w:rPr>
                    <w:highlight w:val="yellow"/>
                  </w:rPr>
                </w:pPr>
                <w:r>
                  <w:rPr>
                    <w:szCs w:val="22"/>
                  </w:rPr>
                  <w:t>2</w:t>
                </w:r>
              </w:p>
            </w:tc>
          </w:sdtContent>
        </w:sdt>
      </w:tr>
      <w:tr w:rsidR="001012C9" w:rsidRPr="00611598" w14:paraId="08605B7C" w14:textId="77777777" w:rsidTr="00C26A83">
        <w:tc>
          <w:tcPr>
            <w:tcW w:w="4405" w:type="dxa"/>
            <w:shd w:val="clear" w:color="auto" w:fill="D9D9D9" w:themeFill="background1" w:themeFillShade="D9"/>
          </w:tcPr>
          <w:p w14:paraId="6ECE5DEF" w14:textId="57164DE2" w:rsidR="001012C9" w:rsidRPr="00D83D22" w:rsidRDefault="001012C9" w:rsidP="001012C9">
            <w:pPr>
              <w:pStyle w:val="BodyText"/>
              <w:rPr>
                <w:b/>
                <w:bCs/>
              </w:rPr>
            </w:pPr>
            <w:r w:rsidRPr="00D83D22">
              <w:rPr>
                <w:b/>
                <w:bCs/>
              </w:rPr>
              <w:t>Confidentiality (Vertrouwelijkheid)</w:t>
            </w:r>
          </w:p>
        </w:tc>
        <w:sdt>
          <w:sdtPr>
            <w:rPr>
              <w:szCs w:val="22"/>
            </w:rPr>
            <w:alias w:val="Select"/>
            <w:tag w:val="Select"/>
            <w:id w:val="649029988"/>
            <w:placeholder>
              <w:docPart w:val="CFFDF50EC18844DE9DAFFF4A48CA7E49"/>
            </w:placeholder>
            <w:dropDownList>
              <w:listItem w:displayText="Select" w:value="Select"/>
              <w:listItem w:displayText="0" w:value="0"/>
              <w:listItem w:displayText="1" w:value="1"/>
              <w:listItem w:displayText="2" w:value="2"/>
              <w:listItem w:displayText="2+" w:value="2+"/>
              <w:listItem w:displayText="3" w:value="3"/>
            </w:dropDownList>
          </w:sdtPr>
          <w:sdtEndPr/>
          <w:sdtContent>
            <w:tc>
              <w:tcPr>
                <w:tcW w:w="4770" w:type="dxa"/>
              </w:tcPr>
              <w:p w14:paraId="7DF69142" w14:textId="00032AD1" w:rsidR="001012C9" w:rsidRPr="00235954" w:rsidRDefault="00C26A83" w:rsidP="001012C9">
                <w:pPr>
                  <w:pStyle w:val="BodyText"/>
                  <w:rPr>
                    <w:highlight w:val="yellow"/>
                  </w:rPr>
                </w:pPr>
                <w:r>
                  <w:rPr>
                    <w:szCs w:val="22"/>
                  </w:rPr>
                  <w:t>2+</w:t>
                </w:r>
              </w:p>
            </w:tc>
          </w:sdtContent>
        </w:sdt>
      </w:tr>
      <w:tr w:rsidR="00A26E17" w:rsidRPr="00611598" w14:paraId="32680AB3" w14:textId="77777777" w:rsidTr="00C26A83">
        <w:tc>
          <w:tcPr>
            <w:tcW w:w="4405" w:type="dxa"/>
            <w:shd w:val="clear" w:color="auto" w:fill="D9D9D9" w:themeFill="background1" w:themeFillShade="D9"/>
          </w:tcPr>
          <w:p w14:paraId="680667F9" w14:textId="46F72A3F" w:rsidR="003A3B19" w:rsidRPr="00D83D22" w:rsidRDefault="00A26E17" w:rsidP="00D83D22">
            <w:pPr>
              <w:pStyle w:val="BodyText"/>
              <w:rPr>
                <w:b/>
                <w:bCs/>
              </w:rPr>
            </w:pPr>
            <w:r w:rsidRPr="00D83D22">
              <w:rPr>
                <w:b/>
                <w:bCs/>
              </w:rPr>
              <w:t>Type</w:t>
            </w:r>
            <w:r w:rsidR="003A3B19" w:rsidRPr="00D83D22">
              <w:rPr>
                <w:b/>
                <w:bCs/>
              </w:rPr>
              <w:t xml:space="preserve"> of information /Data Classification</w:t>
            </w:r>
          </w:p>
        </w:tc>
        <w:tc>
          <w:tcPr>
            <w:tcW w:w="4770" w:type="dxa"/>
          </w:tcPr>
          <w:p w14:paraId="58CFAE8C" w14:textId="2EBF4D30" w:rsidR="00A26E17" w:rsidRPr="00235954" w:rsidRDefault="00C26A83" w:rsidP="00A760F0">
            <w:pPr>
              <w:pStyle w:val="BodyText"/>
              <w:rPr>
                <w:highlight w:val="yellow"/>
              </w:rPr>
            </w:pPr>
            <w:r w:rsidRPr="00C26A83">
              <w:t>Private information for customers or 3</w:t>
            </w:r>
            <w:r w:rsidRPr="00C26A83">
              <w:rPr>
                <w:vertAlign w:val="superscript"/>
              </w:rPr>
              <w:t>rd</w:t>
            </w:r>
            <w:r w:rsidRPr="00C26A83">
              <w:t xml:space="preserve"> </w:t>
            </w:r>
            <w:proofErr w:type="gramStart"/>
            <w:r w:rsidRPr="00C26A83">
              <w:t>party</w:t>
            </w:r>
            <w:proofErr w:type="gramEnd"/>
          </w:p>
        </w:tc>
      </w:tr>
      <w:tr w:rsidR="00F5490B" w:rsidRPr="00611598" w14:paraId="5BC91B0A" w14:textId="77777777" w:rsidTr="00C26A83">
        <w:tc>
          <w:tcPr>
            <w:tcW w:w="4405" w:type="dxa"/>
            <w:shd w:val="clear" w:color="auto" w:fill="D9D9D9" w:themeFill="background1" w:themeFillShade="D9"/>
          </w:tcPr>
          <w:p w14:paraId="45AF77DE" w14:textId="1ADA5281" w:rsidR="00F5490B" w:rsidRPr="00D83D22" w:rsidRDefault="00D83D22" w:rsidP="00A760F0">
            <w:pPr>
              <w:pStyle w:val="BodyText"/>
              <w:rPr>
                <w:b/>
                <w:bCs/>
              </w:rPr>
            </w:pPr>
            <w:r w:rsidRPr="00D83D22">
              <w:rPr>
                <w:b/>
                <w:bCs/>
              </w:rPr>
              <w:t>Direct or Indirect part of the primary information chain</w:t>
            </w:r>
          </w:p>
        </w:tc>
        <w:sdt>
          <w:sdtPr>
            <w:rPr>
              <w:szCs w:val="22"/>
            </w:rPr>
            <w:alias w:val="Select"/>
            <w:tag w:val="Select"/>
            <w:id w:val="-1695230640"/>
            <w:placeholder>
              <w:docPart w:val="3F2A7EB026C243EF9D4470B9D220F73D"/>
            </w:placeholder>
            <w:dropDownList>
              <w:listItem w:displayText="Select" w:value="Select"/>
              <w:listItem w:displayText="Direct" w:value="Direct"/>
              <w:listItem w:displayText="Indirect" w:value="Indirect"/>
            </w:dropDownList>
          </w:sdtPr>
          <w:sdtEndPr/>
          <w:sdtContent>
            <w:tc>
              <w:tcPr>
                <w:tcW w:w="4770" w:type="dxa"/>
              </w:tcPr>
              <w:p w14:paraId="77964B06" w14:textId="331677EB" w:rsidR="00F5490B" w:rsidRPr="00235954" w:rsidRDefault="00C26A83" w:rsidP="00A760F0">
                <w:pPr>
                  <w:pStyle w:val="BodyText"/>
                  <w:rPr>
                    <w:highlight w:val="yellow"/>
                  </w:rPr>
                </w:pPr>
                <w:r>
                  <w:rPr>
                    <w:szCs w:val="22"/>
                  </w:rPr>
                  <w:t>Direct</w:t>
                </w:r>
              </w:p>
            </w:tc>
          </w:sdtContent>
        </w:sdt>
      </w:tr>
    </w:tbl>
    <w:p w14:paraId="4497A334" w14:textId="68116047" w:rsidR="00726E8C" w:rsidRDefault="00726E8C" w:rsidP="00726E8C">
      <w:pPr>
        <w:pStyle w:val="Heading3"/>
      </w:pPr>
      <w:r>
        <w:t xml:space="preserve">Risk </w:t>
      </w:r>
      <w:r w:rsidR="00F770FF">
        <w:t>a</w:t>
      </w:r>
      <w:r>
        <w:t>nalysis UWV</w:t>
      </w:r>
    </w:p>
    <w:p w14:paraId="15843359" w14:textId="5EDDAC31" w:rsidR="00726E8C" w:rsidRPr="00726E8C" w:rsidRDefault="0015443D" w:rsidP="00726E8C">
      <w:pPr>
        <w:pStyle w:val="BodyText"/>
      </w:pPr>
      <w:r w:rsidRPr="00DF67BD">
        <w:t>No risk analysis provided by UWV</w:t>
      </w:r>
    </w:p>
    <w:p w14:paraId="2FB013B4" w14:textId="217A1E99" w:rsidR="00726E8C" w:rsidRDefault="003F1E1F" w:rsidP="00726E8C">
      <w:pPr>
        <w:pStyle w:val="Heading3"/>
      </w:pPr>
      <w:r>
        <w:t xml:space="preserve">Applicable </w:t>
      </w:r>
      <w:r w:rsidR="00325ECF">
        <w:t>security and compliance frameworks</w:t>
      </w:r>
    </w:p>
    <w:tbl>
      <w:tblPr>
        <w:tblStyle w:val="GridTable4"/>
        <w:tblW w:w="0" w:type="auto"/>
        <w:tblLook w:val="04A0" w:firstRow="1" w:lastRow="0" w:firstColumn="1" w:lastColumn="0" w:noHBand="0" w:noVBand="1"/>
      </w:tblPr>
      <w:tblGrid>
        <w:gridCol w:w="4508"/>
        <w:gridCol w:w="4508"/>
      </w:tblGrid>
      <w:tr w:rsidR="00325ECF" w14:paraId="649283ED" w14:textId="77777777" w:rsidTr="003F17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right w:val="single" w:sz="4" w:space="0" w:color="auto"/>
            </w:tcBorders>
            <w:shd w:val="clear" w:color="auto" w:fill="D9D9D9" w:themeFill="background1" w:themeFillShade="D9"/>
          </w:tcPr>
          <w:p w14:paraId="0E779D22" w14:textId="401B8916" w:rsidR="00325ECF" w:rsidRPr="003F1790" w:rsidRDefault="005D09B0" w:rsidP="00325ECF">
            <w:pPr>
              <w:pStyle w:val="BodyText"/>
              <w:rPr>
                <w:color w:val="000000" w:themeColor="text1"/>
                <w:szCs w:val="22"/>
              </w:rPr>
            </w:pPr>
            <w:r w:rsidRPr="003F1790">
              <w:rPr>
                <w:color w:val="000000" w:themeColor="text1"/>
                <w:szCs w:val="22"/>
              </w:rPr>
              <w:t>Security &amp; Compliance Framework</w:t>
            </w:r>
          </w:p>
        </w:tc>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D3E204" w14:textId="29AA0B0D" w:rsidR="00325ECF" w:rsidRPr="003F1790" w:rsidRDefault="005D09B0" w:rsidP="00325ECF">
            <w:pPr>
              <w:pStyle w:val="BodyText"/>
              <w:cnfStyle w:val="100000000000" w:firstRow="1" w:lastRow="0" w:firstColumn="0" w:lastColumn="0" w:oddVBand="0" w:evenVBand="0" w:oddHBand="0" w:evenHBand="0" w:firstRowFirstColumn="0" w:firstRowLastColumn="0" w:lastRowFirstColumn="0" w:lastRowLastColumn="0"/>
              <w:rPr>
                <w:color w:val="000000" w:themeColor="text1"/>
                <w:szCs w:val="22"/>
              </w:rPr>
            </w:pPr>
            <w:r w:rsidRPr="003F1790">
              <w:rPr>
                <w:color w:val="000000" w:themeColor="text1"/>
                <w:szCs w:val="22"/>
              </w:rPr>
              <w:t>Applicable</w:t>
            </w:r>
          </w:p>
        </w:tc>
      </w:tr>
      <w:tr w:rsidR="00325ECF" w14:paraId="27FA6CB9" w14:textId="77777777" w:rsidTr="003F1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auto"/>
          </w:tcPr>
          <w:p w14:paraId="63DBF815" w14:textId="13E0CEF3" w:rsidR="00325ECF" w:rsidRPr="00067B08" w:rsidRDefault="005D09B0" w:rsidP="00325ECF">
            <w:pPr>
              <w:pStyle w:val="BodyText"/>
              <w:rPr>
                <w:szCs w:val="22"/>
              </w:rPr>
            </w:pPr>
            <w:r w:rsidRPr="00067B08">
              <w:rPr>
                <w:szCs w:val="22"/>
              </w:rPr>
              <w:t>BIR 2017</w:t>
            </w:r>
          </w:p>
        </w:tc>
        <w:sdt>
          <w:sdtPr>
            <w:rPr>
              <w:szCs w:val="22"/>
            </w:rPr>
            <w:alias w:val="Select"/>
            <w:tag w:val="Select"/>
            <w:id w:val="-1038273273"/>
            <w:placeholder>
              <w:docPart w:val="DefaultPlaceholder_-1854013438"/>
            </w:placeholder>
            <w:dropDownList>
              <w:listItem w:displayText="Select" w:value="Select"/>
              <w:listItem w:displayText="Yes" w:value="Yes"/>
              <w:listItem w:displayText="No" w:value="No"/>
            </w:dropDownList>
          </w:sdtPr>
          <w:sdtEndPr/>
          <w:sdtContent>
            <w:tc>
              <w:tcPr>
                <w:tcW w:w="4508" w:type="dxa"/>
                <w:tcBorders>
                  <w:top w:val="single" w:sz="4" w:space="0" w:color="auto"/>
                </w:tcBorders>
                <w:shd w:val="clear" w:color="auto" w:fill="auto"/>
              </w:tcPr>
              <w:p w14:paraId="08C9276E" w14:textId="2A6F8C9E" w:rsidR="00325ECF" w:rsidRPr="00067B08" w:rsidRDefault="009711E0" w:rsidP="00325ECF">
                <w:pPr>
                  <w:pStyle w:val="BodyText"/>
                  <w:cnfStyle w:val="000000100000" w:firstRow="0" w:lastRow="0" w:firstColumn="0" w:lastColumn="0" w:oddVBand="0" w:evenVBand="0" w:oddHBand="1" w:evenHBand="0" w:firstRowFirstColumn="0" w:firstRowLastColumn="0" w:lastRowFirstColumn="0" w:lastRowLastColumn="0"/>
                  <w:rPr>
                    <w:szCs w:val="22"/>
                  </w:rPr>
                </w:pPr>
                <w:r>
                  <w:rPr>
                    <w:szCs w:val="22"/>
                  </w:rPr>
                  <w:t>Yes</w:t>
                </w:r>
              </w:p>
            </w:tc>
          </w:sdtContent>
        </w:sdt>
      </w:tr>
      <w:tr w:rsidR="00067B08" w14:paraId="23C4F144" w14:textId="77777777" w:rsidTr="001E0A46">
        <w:tc>
          <w:tcPr>
            <w:cnfStyle w:val="001000000000" w:firstRow="0" w:lastRow="0" w:firstColumn="1" w:lastColumn="0" w:oddVBand="0" w:evenVBand="0" w:oddHBand="0" w:evenHBand="0" w:firstRowFirstColumn="0" w:firstRowLastColumn="0" w:lastRowFirstColumn="0" w:lastRowLastColumn="0"/>
            <w:tcW w:w="4508" w:type="dxa"/>
            <w:shd w:val="clear" w:color="auto" w:fill="auto"/>
          </w:tcPr>
          <w:p w14:paraId="4D29ACCE" w14:textId="6DE9C8B3" w:rsidR="00067B08" w:rsidRPr="003F1790" w:rsidRDefault="00067B08" w:rsidP="00067B08">
            <w:pPr>
              <w:pStyle w:val="BodyText"/>
              <w:rPr>
                <w:szCs w:val="22"/>
              </w:rPr>
            </w:pPr>
            <w:r w:rsidRPr="003F1790">
              <w:rPr>
                <w:szCs w:val="22"/>
              </w:rPr>
              <w:t>AVG / GDPR</w:t>
            </w:r>
          </w:p>
        </w:tc>
        <w:sdt>
          <w:sdtPr>
            <w:rPr>
              <w:szCs w:val="22"/>
            </w:rPr>
            <w:alias w:val="Select"/>
            <w:tag w:val="Select"/>
            <w:id w:val="-11140881"/>
            <w:placeholder>
              <w:docPart w:val="D7F8C3C5CC9A4F8385125AB6127199D5"/>
            </w:placeholder>
            <w:dropDownList>
              <w:listItem w:displayText="Select" w:value="Select"/>
              <w:listItem w:displayText="Yes" w:value="Yes"/>
              <w:listItem w:displayText="No" w:value="No"/>
            </w:dropDownList>
          </w:sdtPr>
          <w:sdtEndPr/>
          <w:sdtContent>
            <w:tc>
              <w:tcPr>
                <w:tcW w:w="4508" w:type="dxa"/>
                <w:shd w:val="clear" w:color="auto" w:fill="auto"/>
              </w:tcPr>
              <w:p w14:paraId="52D72C22" w14:textId="00D7C98C" w:rsidR="00067B08" w:rsidRPr="00643F4E" w:rsidRDefault="009711E0" w:rsidP="00067B08">
                <w:pPr>
                  <w:pStyle w:val="BodyText"/>
                  <w:cnfStyle w:val="000000000000" w:firstRow="0" w:lastRow="0" w:firstColumn="0" w:lastColumn="0" w:oddVBand="0" w:evenVBand="0" w:oddHBand="0" w:evenHBand="0" w:firstRowFirstColumn="0" w:firstRowLastColumn="0" w:lastRowFirstColumn="0" w:lastRowLastColumn="0"/>
                  <w:rPr>
                    <w:szCs w:val="22"/>
                    <w:highlight w:val="yellow"/>
                  </w:rPr>
                </w:pPr>
                <w:r>
                  <w:rPr>
                    <w:szCs w:val="22"/>
                  </w:rPr>
                  <w:t>Yes</w:t>
                </w:r>
              </w:p>
            </w:tc>
          </w:sdtContent>
        </w:sdt>
      </w:tr>
      <w:tr w:rsidR="00067B08" w14:paraId="08B802E0" w14:textId="77777777" w:rsidTr="001E0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auto"/>
          </w:tcPr>
          <w:p w14:paraId="55687A2B" w14:textId="6B477A14" w:rsidR="00067B08" w:rsidRPr="003F1790" w:rsidRDefault="00067B08" w:rsidP="00067B08">
            <w:pPr>
              <w:pStyle w:val="BodyText"/>
              <w:rPr>
                <w:szCs w:val="22"/>
              </w:rPr>
            </w:pPr>
            <w:r w:rsidRPr="003F1790">
              <w:rPr>
                <w:szCs w:val="22"/>
              </w:rPr>
              <w:t>DIGID</w:t>
            </w:r>
          </w:p>
        </w:tc>
        <w:sdt>
          <w:sdtPr>
            <w:rPr>
              <w:szCs w:val="22"/>
            </w:rPr>
            <w:alias w:val="Select"/>
            <w:tag w:val="Select"/>
            <w:id w:val="-1771779481"/>
            <w:placeholder>
              <w:docPart w:val="41ECB19C4C634928AA70A0A82A464723"/>
            </w:placeholder>
            <w:dropDownList>
              <w:listItem w:displayText="Select" w:value="Select"/>
              <w:listItem w:displayText="Yes" w:value="Yes"/>
              <w:listItem w:displayText="No" w:value="No"/>
            </w:dropDownList>
          </w:sdtPr>
          <w:sdtEndPr/>
          <w:sdtContent>
            <w:tc>
              <w:tcPr>
                <w:tcW w:w="4508" w:type="dxa"/>
                <w:shd w:val="clear" w:color="auto" w:fill="auto"/>
              </w:tcPr>
              <w:p w14:paraId="2423B3DE" w14:textId="310F9A8F" w:rsidR="00067B08" w:rsidRPr="00643F4E" w:rsidRDefault="003D2DE8" w:rsidP="00067B08">
                <w:pPr>
                  <w:pStyle w:val="BodyText"/>
                  <w:cnfStyle w:val="000000100000" w:firstRow="0" w:lastRow="0" w:firstColumn="0" w:lastColumn="0" w:oddVBand="0" w:evenVBand="0" w:oddHBand="1" w:evenHBand="0" w:firstRowFirstColumn="0" w:firstRowLastColumn="0" w:lastRowFirstColumn="0" w:lastRowLastColumn="0"/>
                  <w:rPr>
                    <w:szCs w:val="22"/>
                    <w:highlight w:val="yellow"/>
                  </w:rPr>
                </w:pPr>
                <w:r>
                  <w:rPr>
                    <w:szCs w:val="22"/>
                  </w:rPr>
                  <w:t>No</w:t>
                </w:r>
              </w:p>
            </w:tc>
          </w:sdtContent>
        </w:sdt>
      </w:tr>
      <w:tr w:rsidR="00067B08" w14:paraId="618EEA0C" w14:textId="77777777" w:rsidTr="001E0A46">
        <w:tc>
          <w:tcPr>
            <w:cnfStyle w:val="001000000000" w:firstRow="0" w:lastRow="0" w:firstColumn="1" w:lastColumn="0" w:oddVBand="0" w:evenVBand="0" w:oddHBand="0" w:evenHBand="0" w:firstRowFirstColumn="0" w:firstRowLastColumn="0" w:lastRowFirstColumn="0" w:lastRowLastColumn="0"/>
            <w:tcW w:w="4508" w:type="dxa"/>
            <w:shd w:val="clear" w:color="auto" w:fill="auto"/>
          </w:tcPr>
          <w:p w14:paraId="20D4483B" w14:textId="528C81DC" w:rsidR="00067B08" w:rsidRPr="003F1790" w:rsidRDefault="00067B08" w:rsidP="00067B08">
            <w:pPr>
              <w:pStyle w:val="BodyText"/>
              <w:rPr>
                <w:szCs w:val="22"/>
              </w:rPr>
            </w:pPr>
            <w:r w:rsidRPr="003F1790">
              <w:rPr>
                <w:szCs w:val="22"/>
              </w:rPr>
              <w:t>SUWI</w:t>
            </w:r>
          </w:p>
        </w:tc>
        <w:sdt>
          <w:sdtPr>
            <w:rPr>
              <w:szCs w:val="22"/>
            </w:rPr>
            <w:alias w:val="Select"/>
            <w:tag w:val="Select"/>
            <w:id w:val="-1361352244"/>
            <w:placeholder>
              <w:docPart w:val="FCD79754042A4B5A80BFCC03BE89A473"/>
            </w:placeholder>
            <w:dropDownList>
              <w:listItem w:displayText="Select" w:value="Select"/>
              <w:listItem w:displayText="Yes" w:value="Yes"/>
              <w:listItem w:displayText="No" w:value="No"/>
            </w:dropDownList>
          </w:sdtPr>
          <w:sdtEndPr/>
          <w:sdtContent>
            <w:tc>
              <w:tcPr>
                <w:tcW w:w="4508" w:type="dxa"/>
                <w:shd w:val="clear" w:color="auto" w:fill="auto"/>
              </w:tcPr>
              <w:p w14:paraId="0AE3D5D4" w14:textId="72BF92C2" w:rsidR="00067B08" w:rsidRPr="00643F4E" w:rsidRDefault="00A5513A" w:rsidP="00067B08">
                <w:pPr>
                  <w:pStyle w:val="BodyText"/>
                  <w:cnfStyle w:val="000000000000" w:firstRow="0" w:lastRow="0" w:firstColumn="0" w:lastColumn="0" w:oddVBand="0" w:evenVBand="0" w:oddHBand="0" w:evenHBand="0" w:firstRowFirstColumn="0" w:firstRowLastColumn="0" w:lastRowFirstColumn="0" w:lastRowLastColumn="0"/>
                  <w:rPr>
                    <w:szCs w:val="22"/>
                    <w:highlight w:val="yellow"/>
                  </w:rPr>
                </w:pPr>
                <w:r>
                  <w:rPr>
                    <w:szCs w:val="22"/>
                  </w:rPr>
                  <w:t>No</w:t>
                </w:r>
              </w:p>
            </w:tc>
          </w:sdtContent>
        </w:sdt>
      </w:tr>
      <w:tr w:rsidR="00067B08" w14:paraId="1363105B" w14:textId="77777777" w:rsidTr="001E0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auto"/>
          </w:tcPr>
          <w:p w14:paraId="13BAEA4B" w14:textId="7DC4235D" w:rsidR="00067B08" w:rsidRPr="003F1790" w:rsidRDefault="00067B08" w:rsidP="00067B08">
            <w:pPr>
              <w:pStyle w:val="BodyText"/>
              <w:rPr>
                <w:szCs w:val="22"/>
              </w:rPr>
            </w:pPr>
            <w:r w:rsidRPr="003F1790">
              <w:rPr>
                <w:szCs w:val="22"/>
              </w:rPr>
              <w:t>Additional frameworks</w:t>
            </w:r>
          </w:p>
        </w:tc>
        <w:tc>
          <w:tcPr>
            <w:tcW w:w="4508" w:type="dxa"/>
            <w:shd w:val="clear" w:color="auto" w:fill="auto"/>
          </w:tcPr>
          <w:p w14:paraId="04BAF559" w14:textId="12A667AB" w:rsidR="00067B08" w:rsidRPr="003F1790" w:rsidRDefault="00C93C1E" w:rsidP="00067B08">
            <w:pPr>
              <w:pStyle w:val="BodyText"/>
              <w:cnfStyle w:val="000000100000" w:firstRow="0" w:lastRow="0" w:firstColumn="0" w:lastColumn="0" w:oddVBand="0" w:evenVBand="0" w:oddHBand="1" w:evenHBand="0" w:firstRowFirstColumn="0" w:firstRowLastColumn="0" w:lastRowFirstColumn="0" w:lastRowLastColumn="0"/>
              <w:rPr>
                <w:szCs w:val="22"/>
                <w:highlight w:val="yellow"/>
              </w:rPr>
            </w:pPr>
            <w:r w:rsidRPr="00C93C1E">
              <w:rPr>
                <w:szCs w:val="22"/>
              </w:rPr>
              <w:t>Not applicable</w:t>
            </w:r>
          </w:p>
        </w:tc>
      </w:tr>
    </w:tbl>
    <w:p w14:paraId="5ECEF613" w14:textId="7B5BDC57" w:rsidR="00AD61B5" w:rsidRDefault="00AD61B5" w:rsidP="00CB7060">
      <w:pPr>
        <w:pStyle w:val="Heading2"/>
      </w:pPr>
      <w:bookmarkStart w:id="12" w:name="_Toc127191391"/>
      <w:r>
        <w:t xml:space="preserve">Capacity and </w:t>
      </w:r>
      <w:r w:rsidR="00D53437">
        <w:t>p</w:t>
      </w:r>
      <w:r>
        <w:t>erformance (</w:t>
      </w:r>
      <w:r w:rsidR="00D53437">
        <w:t>v</w:t>
      </w:r>
      <w:r>
        <w:t>olumetrics)</w:t>
      </w:r>
      <w:bookmarkEnd w:id="12"/>
    </w:p>
    <w:p w14:paraId="4D6283A7" w14:textId="43BBD40F" w:rsidR="007E4739" w:rsidRPr="00C92EB9" w:rsidRDefault="007E4739" w:rsidP="002D57F9">
      <w:pPr>
        <w:pStyle w:val="ListParagraph"/>
        <w:numPr>
          <w:ilvl w:val="0"/>
          <w:numId w:val="71"/>
        </w:numPr>
      </w:pPr>
      <w:r w:rsidRPr="00C92EB9">
        <w:t>The server sizing is based on the sizing</w:t>
      </w:r>
      <w:r w:rsidR="00CF6512">
        <w:t xml:space="preserve"> before the transition.</w:t>
      </w:r>
      <w:r w:rsidR="00005DC8">
        <w:t xml:space="preserve"> </w:t>
      </w:r>
      <w:r w:rsidRPr="00C92EB9">
        <w:t>Performance tests after setting up the</w:t>
      </w:r>
      <w:r w:rsidR="0019481C">
        <w:t xml:space="preserve"> </w:t>
      </w:r>
      <w:r w:rsidR="00CF6512">
        <w:t>Acceptance</w:t>
      </w:r>
      <w:r w:rsidRPr="00C92EB9">
        <w:t xml:space="preserve"> </w:t>
      </w:r>
      <w:r w:rsidR="0019481C">
        <w:t>environment</w:t>
      </w:r>
      <w:r w:rsidRPr="00C92EB9">
        <w:t xml:space="preserve"> should indicate whether the infrastructure must be up- or downscaled.</w:t>
      </w:r>
    </w:p>
    <w:p w14:paraId="5282D8C4" w14:textId="32F7F009" w:rsidR="007E4739" w:rsidRDefault="007E4739" w:rsidP="002D57F9">
      <w:pPr>
        <w:pStyle w:val="ListParagraph"/>
        <w:numPr>
          <w:ilvl w:val="0"/>
          <w:numId w:val="71"/>
        </w:numPr>
      </w:pPr>
      <w:r w:rsidRPr="00C92EB9">
        <w:t xml:space="preserve">The </w:t>
      </w:r>
      <w:r w:rsidR="004440CB">
        <w:t>additional</w:t>
      </w:r>
      <w:r w:rsidRPr="00C92EB9">
        <w:t xml:space="preserve"> File server in Production is configured </w:t>
      </w:r>
      <w:r w:rsidR="004440CB">
        <w:t>based on the current usage</w:t>
      </w:r>
      <w:r w:rsidR="00B83217">
        <w:t>, no growth is expected</w:t>
      </w:r>
      <w:r w:rsidRPr="00C92EB9">
        <w:t>.</w:t>
      </w:r>
    </w:p>
    <w:p w14:paraId="4BC9E3E8" w14:textId="63126BF6" w:rsidR="00415A55" w:rsidRDefault="00415A55">
      <w:pPr>
        <w:spacing w:after="160" w:line="259" w:lineRule="auto"/>
      </w:pPr>
      <w:r>
        <w:br w:type="page"/>
      </w:r>
    </w:p>
    <w:p w14:paraId="4E8B2FD5" w14:textId="2DF1BF3C" w:rsidR="00D7423E" w:rsidRDefault="00E34985" w:rsidP="00CB7060">
      <w:pPr>
        <w:pStyle w:val="Heading2"/>
      </w:pPr>
      <w:bookmarkStart w:id="13" w:name="_Toc127191392"/>
      <w:r>
        <w:lastRenderedPageBreak/>
        <w:t>Availability</w:t>
      </w:r>
      <w:bookmarkEnd w:id="13"/>
    </w:p>
    <w:tbl>
      <w:tblPr>
        <w:tblStyle w:val="TableGrid"/>
        <w:tblW w:w="10170" w:type="dxa"/>
        <w:tblInd w:w="-95" w:type="dxa"/>
        <w:tblLayout w:type="fixed"/>
        <w:tblLook w:val="04A0" w:firstRow="1" w:lastRow="0" w:firstColumn="1" w:lastColumn="0" w:noHBand="0" w:noVBand="1"/>
      </w:tblPr>
      <w:tblGrid>
        <w:gridCol w:w="1620"/>
        <w:gridCol w:w="2610"/>
        <w:gridCol w:w="1440"/>
        <w:gridCol w:w="1710"/>
        <w:gridCol w:w="1080"/>
        <w:gridCol w:w="1710"/>
      </w:tblGrid>
      <w:tr w:rsidR="008B456C" w:rsidRPr="00560D26" w14:paraId="2F7E742C" w14:textId="77777777" w:rsidTr="009D2A8E">
        <w:tc>
          <w:tcPr>
            <w:tcW w:w="1620" w:type="dxa"/>
            <w:shd w:val="clear" w:color="auto" w:fill="D9D9D9" w:themeFill="background1" w:themeFillShade="D9"/>
          </w:tcPr>
          <w:p w14:paraId="66CBCF03" w14:textId="77777777" w:rsidR="006D2BF7" w:rsidRPr="00560D26" w:rsidRDefault="006D2BF7" w:rsidP="00A760F0">
            <w:pPr>
              <w:pStyle w:val="BodyText"/>
              <w:rPr>
                <w:b/>
                <w:bCs/>
              </w:rPr>
            </w:pPr>
            <w:r w:rsidRPr="00560D26">
              <w:rPr>
                <w:b/>
                <w:bCs/>
              </w:rPr>
              <w:t>Environment</w:t>
            </w:r>
          </w:p>
        </w:tc>
        <w:tc>
          <w:tcPr>
            <w:tcW w:w="2610" w:type="dxa"/>
            <w:shd w:val="clear" w:color="auto" w:fill="D9D9D9" w:themeFill="background1" w:themeFillShade="D9"/>
          </w:tcPr>
          <w:p w14:paraId="7E5AAC7B" w14:textId="2C542974" w:rsidR="006D2BF7" w:rsidRDefault="006D2BF7" w:rsidP="00A760F0">
            <w:pPr>
              <w:pStyle w:val="BodyText"/>
              <w:rPr>
                <w:b/>
                <w:bCs/>
              </w:rPr>
            </w:pPr>
            <w:proofErr w:type="spellStart"/>
            <w:r>
              <w:rPr>
                <w:b/>
                <w:bCs/>
              </w:rPr>
              <w:t>Descripton</w:t>
            </w:r>
            <w:proofErr w:type="spellEnd"/>
          </w:p>
        </w:tc>
        <w:tc>
          <w:tcPr>
            <w:tcW w:w="1440" w:type="dxa"/>
            <w:shd w:val="clear" w:color="auto" w:fill="D9D9D9" w:themeFill="background1" w:themeFillShade="D9"/>
          </w:tcPr>
          <w:p w14:paraId="33D1833A" w14:textId="234A8EF2" w:rsidR="006D2BF7" w:rsidRPr="00560D26" w:rsidRDefault="006D2BF7" w:rsidP="00A760F0">
            <w:pPr>
              <w:pStyle w:val="BodyText"/>
              <w:rPr>
                <w:b/>
                <w:bCs/>
              </w:rPr>
            </w:pPr>
            <w:r>
              <w:rPr>
                <w:b/>
                <w:bCs/>
              </w:rPr>
              <w:t>Application Target</w:t>
            </w:r>
          </w:p>
        </w:tc>
        <w:tc>
          <w:tcPr>
            <w:tcW w:w="1710" w:type="dxa"/>
            <w:shd w:val="clear" w:color="auto" w:fill="D9D9D9" w:themeFill="background1" w:themeFillShade="D9"/>
          </w:tcPr>
          <w:p w14:paraId="50014A84" w14:textId="3107ED31" w:rsidR="006D2BF7" w:rsidRDefault="006D2BF7" w:rsidP="00A760F0">
            <w:pPr>
              <w:pStyle w:val="BodyText"/>
              <w:rPr>
                <w:b/>
                <w:bCs/>
              </w:rPr>
            </w:pPr>
            <w:r>
              <w:rPr>
                <w:b/>
                <w:bCs/>
              </w:rPr>
              <w:t>Application Service Hours</w:t>
            </w:r>
          </w:p>
        </w:tc>
        <w:tc>
          <w:tcPr>
            <w:tcW w:w="1080" w:type="dxa"/>
            <w:shd w:val="clear" w:color="auto" w:fill="D9D9D9" w:themeFill="background1" w:themeFillShade="D9"/>
          </w:tcPr>
          <w:p w14:paraId="07A41972" w14:textId="780CCDC1" w:rsidR="006D2BF7" w:rsidRPr="00560D26" w:rsidRDefault="006D2BF7" w:rsidP="00A760F0">
            <w:pPr>
              <w:pStyle w:val="BodyText"/>
              <w:rPr>
                <w:b/>
                <w:bCs/>
              </w:rPr>
            </w:pPr>
            <w:r>
              <w:rPr>
                <w:b/>
                <w:bCs/>
              </w:rPr>
              <w:t>Infra Target</w:t>
            </w:r>
          </w:p>
        </w:tc>
        <w:tc>
          <w:tcPr>
            <w:tcW w:w="1710" w:type="dxa"/>
            <w:shd w:val="clear" w:color="auto" w:fill="D9D9D9" w:themeFill="background1" w:themeFillShade="D9"/>
          </w:tcPr>
          <w:p w14:paraId="3D70E7EE" w14:textId="370618EE" w:rsidR="006D2BF7" w:rsidRPr="00560D26" w:rsidRDefault="006D2BF7" w:rsidP="00A760F0">
            <w:pPr>
              <w:pStyle w:val="BodyText"/>
              <w:rPr>
                <w:b/>
                <w:bCs/>
              </w:rPr>
            </w:pPr>
            <w:r>
              <w:rPr>
                <w:b/>
                <w:bCs/>
              </w:rPr>
              <w:t>Infra Service Hours</w:t>
            </w:r>
          </w:p>
        </w:tc>
      </w:tr>
      <w:tr w:rsidR="00485324" w:rsidRPr="00611598" w14:paraId="44728835" w14:textId="77777777" w:rsidTr="009D2A8E">
        <w:sdt>
          <w:sdtPr>
            <w:alias w:val="Environment"/>
            <w:id w:val="-1411381923"/>
            <w:placeholder>
              <w:docPart w:val="41F890E87F4642528395112771897E6E"/>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620" w:type="dxa"/>
              </w:tcPr>
              <w:p w14:paraId="213B863E" w14:textId="0080A4B6" w:rsidR="00485324" w:rsidRPr="00933BC1" w:rsidRDefault="00485324" w:rsidP="00485324">
                <w:pPr>
                  <w:pStyle w:val="BodyText"/>
                </w:pPr>
                <w:r>
                  <w:t>Production</w:t>
                </w:r>
              </w:p>
            </w:tc>
          </w:sdtContent>
        </w:sdt>
        <w:tc>
          <w:tcPr>
            <w:tcW w:w="2610" w:type="dxa"/>
          </w:tcPr>
          <w:p w14:paraId="7C974CD7" w14:textId="364CF720" w:rsidR="00485324" w:rsidRPr="00BE2CFD" w:rsidRDefault="00485324" w:rsidP="00851C9D">
            <w:pPr>
              <w:pStyle w:val="BodyText"/>
              <w:rPr>
                <w:lang w:val="en-US"/>
              </w:rPr>
            </w:pPr>
            <w:r>
              <w:rPr>
                <w:lang w:val="en-US"/>
              </w:rPr>
              <w:t>SONAR</w:t>
            </w:r>
            <w:r w:rsidRPr="00BE2CFD">
              <w:rPr>
                <w:lang w:val="en-US"/>
              </w:rPr>
              <w:t xml:space="preserve"> OID </w:t>
            </w:r>
          </w:p>
          <w:p w14:paraId="77E4B4C2" w14:textId="0896AD49" w:rsidR="00485324" w:rsidRDefault="00485324" w:rsidP="00851C9D">
            <w:pPr>
              <w:pStyle w:val="BodyText"/>
            </w:pPr>
            <w:r>
              <w:t>SONAR file system</w:t>
            </w:r>
          </w:p>
          <w:p w14:paraId="22AB653C" w14:textId="178288FD" w:rsidR="00485324" w:rsidRDefault="00485324" w:rsidP="00851C9D">
            <w:pPr>
              <w:pStyle w:val="BodyText"/>
            </w:pPr>
            <w:r>
              <w:t xml:space="preserve">SONAR database </w:t>
            </w:r>
          </w:p>
        </w:tc>
        <w:sdt>
          <w:sdtPr>
            <w:alias w:val="Application Target"/>
            <w:tag w:val="Application Target"/>
            <w:id w:val="23074448"/>
            <w:placeholder>
              <w:docPart w:val="9E55EAF762DB4714A5B16418351BECCD"/>
            </w:placeholder>
            <w:dropDownList>
              <w:listItem w:displayText="Select" w:value="Select"/>
              <w:listItem w:displayText="98%" w:value="98%"/>
              <w:listItem w:displayText="99,5%" w:value="99,5%"/>
              <w:listItem w:displayText="99,8%" w:value="99,8%"/>
            </w:dropDownList>
          </w:sdtPr>
          <w:sdtEndPr/>
          <w:sdtContent>
            <w:tc>
              <w:tcPr>
                <w:tcW w:w="1440" w:type="dxa"/>
              </w:tcPr>
              <w:p w14:paraId="0399AC3A" w14:textId="1288CF46" w:rsidR="00485324" w:rsidRPr="00933BC1" w:rsidRDefault="00485324" w:rsidP="00485324">
                <w:pPr>
                  <w:pStyle w:val="BodyText"/>
                </w:pPr>
                <w:r>
                  <w:t>98%</w:t>
                </w:r>
              </w:p>
            </w:tc>
          </w:sdtContent>
        </w:sdt>
        <w:sdt>
          <w:sdtPr>
            <w:rPr>
              <w:lang w:val="en-US" w:bidi="ar-SA"/>
            </w:rPr>
            <w:alias w:val="App service hours"/>
            <w:id w:val="-2051140218"/>
            <w:placeholder>
              <w:docPart w:val="DDEC182A5B004D98A6F94BEA0E1FF4C2"/>
            </w:placeholder>
            <w:dropDownList>
              <w:listItem w:displayText="Select" w:value="Select"/>
              <w:listItem w:displayText="5 x 12 (Mo-Fr, 7 - 19h)" w:value="5 x 12 (Mo-Fr, 7 - 19h)"/>
              <w:listItem w:displayText="7 x 24" w:value="7 x 24"/>
            </w:dropDownList>
          </w:sdtPr>
          <w:sdtEndPr/>
          <w:sdtContent>
            <w:tc>
              <w:tcPr>
                <w:tcW w:w="1710" w:type="dxa"/>
              </w:tcPr>
              <w:p w14:paraId="029F8A2F" w14:textId="318A253B" w:rsidR="00485324" w:rsidRPr="00933BC1" w:rsidRDefault="00485324" w:rsidP="00485324">
                <w:pPr>
                  <w:pStyle w:val="BodyText"/>
                </w:pPr>
                <w:r>
                  <w:rPr>
                    <w:lang w:val="en-US" w:bidi="ar-SA"/>
                  </w:rPr>
                  <w:t>5 x 12 (Mo-Fr, 7 - 19h)</w:t>
                </w:r>
              </w:p>
            </w:tc>
          </w:sdtContent>
        </w:sdt>
        <w:sdt>
          <w:sdtPr>
            <w:alias w:val="Infra Target"/>
            <w:tag w:val="Infra Target"/>
            <w:id w:val="-443157375"/>
            <w:placeholder>
              <w:docPart w:val="85F48CEFA5364D3BA98D041EE5B3F3B5"/>
            </w:placeholder>
            <w:dropDownList>
              <w:listItem w:displayText="Select" w:value="Select"/>
              <w:listItem w:displayText="98%" w:value="98%"/>
              <w:listItem w:displayText="99,5%" w:value="99,5%"/>
              <w:listItem w:displayText="99,8%" w:value="99,8%"/>
            </w:dropDownList>
          </w:sdtPr>
          <w:sdtEndPr/>
          <w:sdtContent>
            <w:tc>
              <w:tcPr>
                <w:tcW w:w="1080" w:type="dxa"/>
              </w:tcPr>
              <w:p w14:paraId="3970ED49" w14:textId="2E237E86" w:rsidR="00485324" w:rsidRPr="00933BC1" w:rsidRDefault="00485324" w:rsidP="00485324">
                <w:pPr>
                  <w:pStyle w:val="BodyText"/>
                </w:pPr>
                <w:r>
                  <w:t>99,8%</w:t>
                </w:r>
              </w:p>
            </w:tc>
          </w:sdtContent>
        </w:sdt>
        <w:sdt>
          <w:sdtPr>
            <w:rPr>
              <w:lang w:val="en-US" w:bidi="ar-SA"/>
            </w:rPr>
            <w:alias w:val="Infra service hours"/>
            <w:tag w:val="Infra service hours"/>
            <w:id w:val="1926148142"/>
            <w:placeholder>
              <w:docPart w:val="9E987FEF4C1D45FB9DE7D2EB210B46ED"/>
            </w:placeholder>
            <w:dropDownList>
              <w:listItem w:displayText="Select" w:value="Select"/>
              <w:listItem w:displayText="5 x 12 (Mo-Fr, 7 - 19h)" w:value="5 x 12 (Mo-Fr, 7 - 19h)"/>
              <w:listItem w:displayText="7 x 24" w:value="7 x 24"/>
            </w:dropDownList>
          </w:sdtPr>
          <w:sdtEndPr/>
          <w:sdtContent>
            <w:tc>
              <w:tcPr>
                <w:tcW w:w="1710" w:type="dxa"/>
              </w:tcPr>
              <w:p w14:paraId="3C4BD68C" w14:textId="2A2E96BA" w:rsidR="00485324" w:rsidRPr="00933BC1" w:rsidRDefault="00485324" w:rsidP="00485324">
                <w:pPr>
                  <w:pStyle w:val="BodyText"/>
                </w:pPr>
                <w:r>
                  <w:rPr>
                    <w:lang w:val="en-US" w:bidi="ar-SA"/>
                  </w:rPr>
                  <w:t>7 x 24</w:t>
                </w:r>
              </w:p>
            </w:tc>
          </w:sdtContent>
        </w:sdt>
      </w:tr>
      <w:tr w:rsidR="00485324" w:rsidRPr="00611598" w14:paraId="5E2D0BB5" w14:textId="77777777" w:rsidTr="009D2A8E">
        <w:sdt>
          <w:sdtPr>
            <w:alias w:val="Environment"/>
            <w:id w:val="1267962798"/>
            <w:placeholder>
              <w:docPart w:val="DD31D60F60264E7D963CEEB4D26D0947"/>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620" w:type="dxa"/>
              </w:tcPr>
              <w:p w14:paraId="78E040CD" w14:textId="23C799F8" w:rsidR="006D2BF7" w:rsidRPr="00933BC1" w:rsidRDefault="00143429" w:rsidP="001F4981">
                <w:pPr>
                  <w:pStyle w:val="BodyText"/>
                </w:pPr>
                <w:r>
                  <w:t>Production</w:t>
                </w:r>
              </w:p>
            </w:tc>
          </w:sdtContent>
        </w:sdt>
        <w:tc>
          <w:tcPr>
            <w:tcW w:w="2610" w:type="dxa"/>
          </w:tcPr>
          <w:p w14:paraId="7E50B5DD" w14:textId="7F634423" w:rsidR="00811752" w:rsidRDefault="009544DC" w:rsidP="00851C9D">
            <w:pPr>
              <w:pStyle w:val="BodyText"/>
            </w:pPr>
            <w:r>
              <w:t xml:space="preserve">SONAR Public </w:t>
            </w:r>
            <w:r w:rsidR="00E66B69">
              <w:t>Sector</w:t>
            </w:r>
          </w:p>
          <w:p w14:paraId="1E39EBF4" w14:textId="14017D68" w:rsidR="00E66B69" w:rsidRDefault="00E66B69" w:rsidP="00851C9D">
            <w:pPr>
              <w:pStyle w:val="BodyText"/>
            </w:pPr>
            <w:r>
              <w:t>SONAR EAI</w:t>
            </w:r>
          </w:p>
          <w:p w14:paraId="1834C30B" w14:textId="783E3CAE" w:rsidR="00E66B69" w:rsidRDefault="00E66B69" w:rsidP="00851C9D">
            <w:pPr>
              <w:pStyle w:val="BodyText"/>
            </w:pPr>
            <w:r>
              <w:t>SONAR document</w:t>
            </w:r>
            <w:r w:rsidR="008B456C">
              <w:t xml:space="preserve"> / correspondence</w:t>
            </w:r>
          </w:p>
          <w:p w14:paraId="1E655F4B" w14:textId="210C3120" w:rsidR="006445CC" w:rsidRDefault="00E66B69" w:rsidP="00851C9D">
            <w:pPr>
              <w:pStyle w:val="BodyText"/>
            </w:pPr>
            <w:r>
              <w:t>SONAR</w:t>
            </w:r>
            <w:r w:rsidR="006445CC">
              <w:t xml:space="preserve"> Gateway</w:t>
            </w:r>
          </w:p>
          <w:p w14:paraId="6BC5686C" w14:textId="75D19E7E" w:rsidR="000474DB" w:rsidRDefault="000474DB" w:rsidP="00851C9D">
            <w:pPr>
              <w:pStyle w:val="BodyText"/>
            </w:pPr>
            <w:r>
              <w:t>SONAR PDF converter</w:t>
            </w:r>
          </w:p>
          <w:p w14:paraId="52219979" w14:textId="05194B0A" w:rsidR="00EA433B" w:rsidRDefault="001129F3" w:rsidP="00851C9D">
            <w:pPr>
              <w:pStyle w:val="BodyText"/>
            </w:pPr>
            <w:r>
              <w:t>SONAR</w:t>
            </w:r>
            <w:r w:rsidR="00BA3C87">
              <w:t xml:space="preserve"> </w:t>
            </w:r>
            <w:r w:rsidR="00F54A86">
              <w:t xml:space="preserve">logical standby </w:t>
            </w:r>
            <w:r w:rsidR="00BA3C87">
              <w:t xml:space="preserve">database </w:t>
            </w:r>
          </w:p>
        </w:tc>
        <w:sdt>
          <w:sdtPr>
            <w:alias w:val="Application Target"/>
            <w:tag w:val="Application Target"/>
            <w:id w:val="-528181581"/>
            <w:placeholder>
              <w:docPart w:val="96938F28D46E4F6A8F0360A810D82A4D"/>
            </w:placeholder>
            <w:dropDownList>
              <w:listItem w:displayText="Select" w:value="Select"/>
              <w:listItem w:displayText="98%" w:value="98%"/>
              <w:listItem w:displayText="99,5%" w:value="99,5%"/>
              <w:listItem w:displayText="99,8%" w:value="99,8%"/>
            </w:dropDownList>
          </w:sdtPr>
          <w:sdtEndPr/>
          <w:sdtContent>
            <w:tc>
              <w:tcPr>
                <w:tcW w:w="1440" w:type="dxa"/>
              </w:tcPr>
              <w:p w14:paraId="4E22F9B9" w14:textId="211FBD93" w:rsidR="006D2BF7" w:rsidRPr="00933BC1" w:rsidRDefault="006F1D39" w:rsidP="001F4981">
                <w:pPr>
                  <w:pStyle w:val="BodyText"/>
                </w:pPr>
                <w:r>
                  <w:t>98%</w:t>
                </w:r>
              </w:p>
            </w:tc>
          </w:sdtContent>
        </w:sdt>
        <w:sdt>
          <w:sdtPr>
            <w:rPr>
              <w:lang w:val="en-US" w:bidi="ar-SA"/>
            </w:rPr>
            <w:alias w:val="App service hours"/>
            <w:id w:val="-1451928452"/>
            <w:placeholder>
              <w:docPart w:val="9327B8EA8C564624BF2374C86C097FB4"/>
            </w:placeholder>
            <w:dropDownList>
              <w:listItem w:displayText="Select" w:value="Select"/>
              <w:listItem w:displayText="5 x 12 (Mo-Fr, 7 - 19h)" w:value="5 x 12 (Mo-Fr, 7 - 19h)"/>
              <w:listItem w:displayText="7 x 24" w:value="7 x 24"/>
            </w:dropDownList>
          </w:sdtPr>
          <w:sdtEndPr/>
          <w:sdtContent>
            <w:tc>
              <w:tcPr>
                <w:tcW w:w="1710" w:type="dxa"/>
              </w:tcPr>
              <w:p w14:paraId="262A891F" w14:textId="51C8DBD8" w:rsidR="006D2BF7" w:rsidRPr="00933BC1" w:rsidRDefault="003741B3" w:rsidP="001F4981">
                <w:pPr>
                  <w:pStyle w:val="BodyText"/>
                </w:pPr>
                <w:r>
                  <w:rPr>
                    <w:lang w:val="en-US" w:bidi="ar-SA"/>
                  </w:rPr>
                  <w:t>5 x 12 (Mo-Fr, 7 - 19h)</w:t>
                </w:r>
              </w:p>
            </w:tc>
          </w:sdtContent>
        </w:sdt>
        <w:sdt>
          <w:sdtPr>
            <w:alias w:val="Infra Target"/>
            <w:tag w:val="Infra Target"/>
            <w:id w:val="1958375318"/>
            <w:placeholder>
              <w:docPart w:val="34E80D34820C4E0DBF7B0C27EDFE1659"/>
            </w:placeholder>
            <w:dropDownList>
              <w:listItem w:displayText="Select" w:value="Select"/>
              <w:listItem w:displayText="98%" w:value="98%"/>
              <w:listItem w:displayText="99,5%" w:value="99,5%"/>
              <w:listItem w:displayText="99,8%" w:value="99,8%"/>
            </w:dropDownList>
          </w:sdtPr>
          <w:sdtEndPr/>
          <w:sdtContent>
            <w:tc>
              <w:tcPr>
                <w:tcW w:w="1080" w:type="dxa"/>
              </w:tcPr>
              <w:p w14:paraId="2ED314C9" w14:textId="6A04993C" w:rsidR="006D2BF7" w:rsidRPr="00933BC1" w:rsidRDefault="00470C32" w:rsidP="001F4981">
                <w:pPr>
                  <w:pStyle w:val="BodyText"/>
                </w:pPr>
                <w:r>
                  <w:t>99,5%</w:t>
                </w:r>
              </w:p>
            </w:tc>
          </w:sdtContent>
        </w:sdt>
        <w:sdt>
          <w:sdtPr>
            <w:rPr>
              <w:lang w:val="en-US" w:bidi="ar-SA"/>
            </w:rPr>
            <w:alias w:val="Infra service hours"/>
            <w:tag w:val="Infra service hours"/>
            <w:id w:val="848753779"/>
            <w:placeholder>
              <w:docPart w:val="74E5A68832024B6BBF05E8B11866089E"/>
            </w:placeholder>
            <w:dropDownList>
              <w:listItem w:displayText="Select" w:value="Select"/>
              <w:listItem w:displayText="5 x 12 (Mo-Fr, 7 - 19h)" w:value="5 x 12 (Mo-Fr, 7 - 19h)"/>
              <w:listItem w:displayText="7 x 24" w:value="7 x 24"/>
            </w:dropDownList>
          </w:sdtPr>
          <w:sdtEndPr/>
          <w:sdtContent>
            <w:tc>
              <w:tcPr>
                <w:tcW w:w="1710" w:type="dxa"/>
              </w:tcPr>
              <w:p w14:paraId="72D1300B" w14:textId="38A9BB38" w:rsidR="006D2BF7" w:rsidRPr="00933BC1" w:rsidRDefault="00470C32" w:rsidP="001F4981">
                <w:pPr>
                  <w:pStyle w:val="BodyText"/>
                </w:pPr>
                <w:r>
                  <w:rPr>
                    <w:lang w:val="en-US" w:bidi="ar-SA"/>
                  </w:rPr>
                  <w:t>7 x 24</w:t>
                </w:r>
              </w:p>
            </w:tc>
          </w:sdtContent>
        </w:sdt>
      </w:tr>
      <w:tr w:rsidR="00D321EC" w:rsidRPr="00611598" w14:paraId="12CBC95F" w14:textId="77777777" w:rsidTr="009D2A8E">
        <w:sdt>
          <w:sdtPr>
            <w:alias w:val="Environment"/>
            <w:id w:val="1173226360"/>
            <w:placeholder>
              <w:docPart w:val="A1DAD06A6CAA4F13A5DAAC94BDF1537D"/>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620" w:type="dxa"/>
              </w:tcPr>
              <w:p w14:paraId="28878C3C" w14:textId="77777777" w:rsidR="00143429" w:rsidRPr="00933BC1" w:rsidRDefault="00143429" w:rsidP="00D46FA4">
                <w:pPr>
                  <w:pStyle w:val="BodyText"/>
                </w:pPr>
                <w:r>
                  <w:t>Production</w:t>
                </w:r>
              </w:p>
            </w:tc>
          </w:sdtContent>
        </w:sdt>
        <w:tc>
          <w:tcPr>
            <w:tcW w:w="2610" w:type="dxa"/>
          </w:tcPr>
          <w:p w14:paraId="17047905" w14:textId="77777777" w:rsidR="008C35C0" w:rsidRDefault="001129F3" w:rsidP="00851C9D">
            <w:pPr>
              <w:pStyle w:val="BodyText"/>
            </w:pPr>
            <w:r>
              <w:t>Stand-alone file server</w:t>
            </w:r>
          </w:p>
          <w:p w14:paraId="731B8FD1" w14:textId="23136462" w:rsidR="00454761" w:rsidRDefault="00454761" w:rsidP="00851C9D">
            <w:pPr>
              <w:pStyle w:val="BodyText"/>
            </w:pPr>
            <w:r>
              <w:t>Staging server</w:t>
            </w:r>
          </w:p>
        </w:tc>
        <w:sdt>
          <w:sdtPr>
            <w:alias w:val="Application Target"/>
            <w:tag w:val="Application Target"/>
            <w:id w:val="1766183989"/>
            <w:placeholder>
              <w:docPart w:val="DFC0ECDCB5504FB185564C3B427F9368"/>
            </w:placeholder>
            <w:dropDownList>
              <w:listItem w:displayText="Select" w:value="Select"/>
              <w:listItem w:displayText="98%" w:value="98%"/>
              <w:listItem w:displayText="99,5%" w:value="99,5%"/>
              <w:listItem w:displayText="99,8%" w:value="99,8%"/>
            </w:dropDownList>
          </w:sdtPr>
          <w:sdtEndPr/>
          <w:sdtContent>
            <w:tc>
              <w:tcPr>
                <w:tcW w:w="1440" w:type="dxa"/>
              </w:tcPr>
              <w:p w14:paraId="036943B5" w14:textId="5C69C267" w:rsidR="00143429" w:rsidRPr="00933BC1" w:rsidRDefault="001129F3" w:rsidP="00D46FA4">
                <w:pPr>
                  <w:pStyle w:val="BodyText"/>
                </w:pPr>
                <w:r>
                  <w:t>98%</w:t>
                </w:r>
              </w:p>
            </w:tc>
          </w:sdtContent>
        </w:sdt>
        <w:sdt>
          <w:sdtPr>
            <w:rPr>
              <w:lang w:val="en-US" w:bidi="ar-SA"/>
            </w:rPr>
            <w:alias w:val="App service hours"/>
            <w:id w:val="1689025503"/>
            <w:placeholder>
              <w:docPart w:val="9D514CE0D4554422B05F4789460D2CC5"/>
            </w:placeholder>
            <w:dropDownList>
              <w:listItem w:displayText="Select" w:value="Select"/>
              <w:listItem w:displayText="5 x 12 (Mo-Fr, 7 - 19h)" w:value="5 x 12 (Mo-Fr, 7 - 19h)"/>
              <w:listItem w:displayText="7 x 24" w:value="7 x 24"/>
            </w:dropDownList>
          </w:sdtPr>
          <w:sdtEndPr/>
          <w:sdtContent>
            <w:tc>
              <w:tcPr>
                <w:tcW w:w="1710" w:type="dxa"/>
              </w:tcPr>
              <w:p w14:paraId="7857371D" w14:textId="0A7075E4" w:rsidR="00143429" w:rsidRPr="00933BC1" w:rsidRDefault="001129F3" w:rsidP="00D46FA4">
                <w:pPr>
                  <w:pStyle w:val="BodyText"/>
                </w:pPr>
                <w:r>
                  <w:rPr>
                    <w:lang w:val="en-US" w:bidi="ar-SA"/>
                  </w:rPr>
                  <w:t>5 x 12 (Mo-Fr, 7 - 19h)</w:t>
                </w:r>
              </w:p>
            </w:tc>
          </w:sdtContent>
        </w:sdt>
        <w:sdt>
          <w:sdtPr>
            <w:alias w:val="Infra Target"/>
            <w:tag w:val="Infra Target"/>
            <w:id w:val="-2066482039"/>
            <w:placeholder>
              <w:docPart w:val="9C4BD341A7594BFC83C781C3A2B7A3D2"/>
            </w:placeholder>
            <w:dropDownList>
              <w:listItem w:displayText="Select" w:value="Select"/>
              <w:listItem w:displayText="98%" w:value="98%"/>
              <w:listItem w:displayText="99,5%" w:value="99,5%"/>
              <w:listItem w:displayText="99,8%" w:value="99,8%"/>
            </w:dropDownList>
          </w:sdtPr>
          <w:sdtEndPr/>
          <w:sdtContent>
            <w:tc>
              <w:tcPr>
                <w:tcW w:w="1080" w:type="dxa"/>
              </w:tcPr>
              <w:p w14:paraId="44EA54DD" w14:textId="7438BF93" w:rsidR="00143429" w:rsidRPr="00933BC1" w:rsidRDefault="001129F3" w:rsidP="00D46FA4">
                <w:pPr>
                  <w:pStyle w:val="BodyText"/>
                </w:pPr>
                <w:r>
                  <w:t>98%</w:t>
                </w:r>
              </w:p>
            </w:tc>
          </w:sdtContent>
        </w:sdt>
        <w:sdt>
          <w:sdtPr>
            <w:rPr>
              <w:lang w:val="en-US" w:bidi="ar-SA"/>
            </w:rPr>
            <w:alias w:val="Infra service hours"/>
            <w:tag w:val="Infra service hours"/>
            <w:id w:val="-1887479428"/>
            <w:placeholder>
              <w:docPart w:val="3F7FDABC09B94A34B9CB82620097F17F"/>
            </w:placeholder>
            <w:dropDownList>
              <w:listItem w:displayText="Select" w:value="Select"/>
              <w:listItem w:displayText="5 x 12 (Mo-Fr, 7 - 19h)" w:value="5 x 12 (Mo-Fr, 7 - 19h)"/>
              <w:listItem w:displayText="7 x 24" w:value="7 x 24"/>
            </w:dropDownList>
          </w:sdtPr>
          <w:sdtEndPr/>
          <w:sdtContent>
            <w:tc>
              <w:tcPr>
                <w:tcW w:w="1710" w:type="dxa"/>
              </w:tcPr>
              <w:p w14:paraId="6CC6698A" w14:textId="4D7630B7" w:rsidR="00143429" w:rsidRPr="00933BC1" w:rsidRDefault="001129F3" w:rsidP="00D46FA4">
                <w:pPr>
                  <w:pStyle w:val="BodyText"/>
                </w:pPr>
                <w:r>
                  <w:rPr>
                    <w:lang w:val="en-US" w:bidi="ar-SA"/>
                  </w:rPr>
                  <w:t>5 x 12 (Mo-Fr, 7 - 19h)</w:t>
                </w:r>
              </w:p>
            </w:tc>
          </w:sdtContent>
        </w:sdt>
      </w:tr>
      <w:tr w:rsidR="00485324" w:rsidRPr="00611598" w14:paraId="237D02E7" w14:textId="77777777" w:rsidTr="009D2A8E">
        <w:sdt>
          <w:sdtPr>
            <w:alias w:val="Environment"/>
            <w:id w:val="-1562018148"/>
            <w:placeholder>
              <w:docPart w:val="551135B976F540EAA4940008E4475283"/>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620" w:type="dxa"/>
              </w:tcPr>
              <w:p w14:paraId="01270662" w14:textId="3A5CE757" w:rsidR="006D2BF7" w:rsidRPr="00933BC1" w:rsidRDefault="001C4211" w:rsidP="001F4981">
                <w:pPr>
                  <w:pStyle w:val="BodyText"/>
                </w:pPr>
                <w:r>
                  <w:t>Acceptance</w:t>
                </w:r>
              </w:p>
            </w:tc>
          </w:sdtContent>
        </w:sdt>
        <w:tc>
          <w:tcPr>
            <w:tcW w:w="2610" w:type="dxa"/>
          </w:tcPr>
          <w:p w14:paraId="518A25AB" w14:textId="56B66BDD" w:rsidR="006D2BF7" w:rsidRDefault="007A2C3B" w:rsidP="00851C9D">
            <w:pPr>
              <w:pStyle w:val="BodyText"/>
            </w:pPr>
            <w:r>
              <w:t xml:space="preserve">All </w:t>
            </w:r>
            <w:r w:rsidR="00144A1B">
              <w:t xml:space="preserve">Acceptance and Kanban </w:t>
            </w:r>
            <w:r w:rsidR="00162223">
              <w:t>servers</w:t>
            </w:r>
          </w:p>
        </w:tc>
        <w:sdt>
          <w:sdtPr>
            <w:alias w:val="Application Target"/>
            <w:tag w:val="Application Target"/>
            <w:id w:val="-1797822897"/>
            <w:placeholder>
              <w:docPart w:val="D9F076FE472A4E2893D204278AE95336"/>
            </w:placeholder>
            <w:dropDownList>
              <w:listItem w:displayText="Select" w:value="Select"/>
              <w:listItem w:displayText="98%" w:value="98%"/>
              <w:listItem w:displayText="99,5%" w:value="99,5%"/>
              <w:listItem w:displayText="99,8%" w:value="99,8%"/>
            </w:dropDownList>
          </w:sdtPr>
          <w:sdtEndPr/>
          <w:sdtContent>
            <w:tc>
              <w:tcPr>
                <w:tcW w:w="1440" w:type="dxa"/>
              </w:tcPr>
              <w:p w14:paraId="512C9918" w14:textId="53DA4756" w:rsidR="006D2BF7" w:rsidRPr="00933BC1" w:rsidRDefault="00162223" w:rsidP="001F4981">
                <w:pPr>
                  <w:pStyle w:val="BodyText"/>
                </w:pPr>
                <w:r>
                  <w:t>98%</w:t>
                </w:r>
              </w:p>
            </w:tc>
          </w:sdtContent>
        </w:sdt>
        <w:sdt>
          <w:sdtPr>
            <w:rPr>
              <w:lang w:val="en-US" w:bidi="ar-SA"/>
            </w:rPr>
            <w:alias w:val="App service hours"/>
            <w:id w:val="1203134302"/>
            <w:placeholder>
              <w:docPart w:val="B568B75C7E0A4CD983123D3FA930D2EE"/>
            </w:placeholder>
            <w:dropDownList>
              <w:listItem w:displayText="Select" w:value="Select"/>
              <w:listItem w:displayText="5 x 12 (Mo-Fr, 7 - 19h)" w:value="5 x 12 (Mo-Fr, 7 - 19h)"/>
              <w:listItem w:displayText="7 x 24" w:value="7 x 24"/>
            </w:dropDownList>
          </w:sdtPr>
          <w:sdtEndPr/>
          <w:sdtContent>
            <w:tc>
              <w:tcPr>
                <w:tcW w:w="1710" w:type="dxa"/>
              </w:tcPr>
              <w:p w14:paraId="2D1A048D" w14:textId="465A1FCF" w:rsidR="006D2BF7" w:rsidRPr="00933BC1" w:rsidRDefault="00162223" w:rsidP="001F4981">
                <w:pPr>
                  <w:pStyle w:val="BodyText"/>
                </w:pPr>
                <w:r>
                  <w:rPr>
                    <w:lang w:val="en-US" w:bidi="ar-SA"/>
                  </w:rPr>
                  <w:t>5 x 12 (Mo-Fr, 7 - 19h)</w:t>
                </w:r>
              </w:p>
            </w:tc>
          </w:sdtContent>
        </w:sdt>
        <w:sdt>
          <w:sdtPr>
            <w:alias w:val="Infra Target"/>
            <w:tag w:val="Infra Target"/>
            <w:id w:val="64465873"/>
            <w:placeholder>
              <w:docPart w:val="7F8B9B79134F41308951F6B101552A7B"/>
            </w:placeholder>
            <w:dropDownList>
              <w:listItem w:displayText="Select" w:value="Select"/>
              <w:listItem w:displayText="98%" w:value="98%"/>
              <w:listItem w:displayText="99,5%" w:value="99,5%"/>
              <w:listItem w:displayText="99,8%" w:value="99,8%"/>
            </w:dropDownList>
          </w:sdtPr>
          <w:sdtEndPr/>
          <w:sdtContent>
            <w:tc>
              <w:tcPr>
                <w:tcW w:w="1080" w:type="dxa"/>
              </w:tcPr>
              <w:p w14:paraId="36FA101A" w14:textId="04FE5E47" w:rsidR="006D2BF7" w:rsidRPr="00933BC1" w:rsidRDefault="00162223" w:rsidP="001F4981">
                <w:pPr>
                  <w:pStyle w:val="BodyText"/>
                </w:pPr>
                <w:r>
                  <w:t>98%</w:t>
                </w:r>
              </w:p>
            </w:tc>
          </w:sdtContent>
        </w:sdt>
        <w:tc>
          <w:tcPr>
            <w:tcW w:w="1710" w:type="dxa"/>
          </w:tcPr>
          <w:p w14:paraId="32488758" w14:textId="4A18B325" w:rsidR="006D2BF7" w:rsidRPr="00933BC1" w:rsidRDefault="00B54434" w:rsidP="001F4981">
            <w:pPr>
              <w:pStyle w:val="BodyText"/>
            </w:pPr>
            <w:sdt>
              <w:sdtPr>
                <w:rPr>
                  <w:lang w:val="en-US" w:bidi="ar-SA"/>
                </w:rPr>
                <w:alias w:val="Infra service hours"/>
                <w:tag w:val="Infra service hours"/>
                <w:id w:val="-904754594"/>
                <w:placeholder>
                  <w:docPart w:val="2DEA15A5D993460D8A67416EB8E7A51F"/>
                </w:placeholder>
                <w:dropDownList>
                  <w:listItem w:displayText="Select" w:value="Select"/>
                  <w:listItem w:displayText="5 x 12 (Mo-Fr, 7 - 19h)" w:value="5 x 12 (Mo-Fr, 7 - 19h)"/>
                  <w:listItem w:displayText="7 x 24" w:value="7 x 24"/>
                </w:dropDownList>
              </w:sdtPr>
              <w:sdtEndPr/>
              <w:sdtContent>
                <w:r w:rsidR="00162223">
                  <w:rPr>
                    <w:lang w:val="en-US" w:bidi="ar-SA"/>
                  </w:rPr>
                  <w:t>5 x 12 (Mo-Fr, 7 - 19h)</w:t>
                </w:r>
              </w:sdtContent>
            </w:sdt>
          </w:p>
        </w:tc>
      </w:tr>
    </w:tbl>
    <w:p w14:paraId="52941F28" w14:textId="77777777" w:rsidR="00C45EFE" w:rsidRPr="00071B0D" w:rsidRDefault="00C45EFE" w:rsidP="00071B0D">
      <w:pPr>
        <w:pStyle w:val="BodyText"/>
      </w:pPr>
    </w:p>
    <w:p w14:paraId="06AD8B71" w14:textId="4694B516" w:rsidR="00D7423E" w:rsidRDefault="00BF19AB" w:rsidP="00CB7060">
      <w:pPr>
        <w:pStyle w:val="Heading2"/>
      </w:pPr>
      <w:bookmarkStart w:id="14" w:name="_Toc127191393"/>
      <w:r>
        <w:t>Security</w:t>
      </w:r>
      <w:r w:rsidR="001A2738">
        <w:t xml:space="preserve"> requirements</w:t>
      </w:r>
      <w:bookmarkEnd w:id="14"/>
    </w:p>
    <w:p w14:paraId="63089B85" w14:textId="010AF325" w:rsidR="00AA6A7F" w:rsidRDefault="00AA6A7F" w:rsidP="002D57F9">
      <w:pPr>
        <w:pStyle w:val="ListParagraph"/>
        <w:numPr>
          <w:ilvl w:val="0"/>
          <w:numId w:val="72"/>
        </w:numPr>
      </w:pPr>
      <w:r w:rsidRPr="00C92EB9">
        <w:t>S</w:t>
      </w:r>
      <w:r w:rsidR="00AB1C81">
        <w:t>ONAR</w:t>
      </w:r>
      <w:r w:rsidRPr="00C92EB9">
        <w:t xml:space="preserve"> end-users must be authenticated with Generic OAM</w:t>
      </w:r>
      <w:r w:rsidR="0035601A">
        <w:t xml:space="preserve"> (Generic OAM is configured to use S</w:t>
      </w:r>
      <w:r w:rsidRPr="00C92EB9">
        <w:t xml:space="preserve">onar OID as </w:t>
      </w:r>
      <w:r w:rsidR="0035601A">
        <w:t>identit</w:t>
      </w:r>
      <w:r w:rsidR="00576387">
        <w:t>y provider for Sonar)</w:t>
      </w:r>
      <w:r w:rsidRPr="00C92EB9">
        <w:t>.</w:t>
      </w:r>
    </w:p>
    <w:p w14:paraId="03A3ED40" w14:textId="27BFB9A8" w:rsidR="00D557E5" w:rsidRPr="00D557E5" w:rsidRDefault="00D557E5" w:rsidP="00D557E5">
      <w:pPr>
        <w:pStyle w:val="TableText0"/>
        <w:keepNext/>
        <w:keepLines/>
        <w:numPr>
          <w:ilvl w:val="0"/>
          <w:numId w:val="72"/>
        </w:numPr>
        <w:rPr>
          <w:rFonts w:ascii="Arial" w:eastAsia="PMingLiU" w:hAnsi="Arial"/>
          <w:bCs w:val="0"/>
          <w:color w:val="000000"/>
          <w:sz w:val="22"/>
          <w:szCs w:val="20"/>
          <w:lang w:bidi="ar-DZ"/>
        </w:rPr>
      </w:pPr>
      <w:r>
        <w:rPr>
          <w:rFonts w:ascii="Arial" w:eastAsia="PMingLiU" w:hAnsi="Arial"/>
          <w:bCs w:val="0"/>
          <w:color w:val="000000"/>
          <w:sz w:val="22"/>
          <w:szCs w:val="20"/>
          <w:lang w:bidi="ar-DZ"/>
        </w:rPr>
        <w:t>Only use</w:t>
      </w:r>
      <w:r w:rsidRPr="00D557E5">
        <w:rPr>
          <w:rFonts w:ascii="Arial" w:eastAsia="PMingLiU" w:hAnsi="Arial"/>
          <w:bCs w:val="0"/>
          <w:color w:val="000000"/>
          <w:sz w:val="22"/>
          <w:szCs w:val="20"/>
          <w:lang w:bidi="ar-DZ"/>
        </w:rPr>
        <w:t xml:space="preserve"> SSL ciphers (</w:t>
      </w:r>
      <w:proofErr w:type="spellStart"/>
      <w:r w:rsidRPr="00D557E5">
        <w:rPr>
          <w:rFonts w:ascii="Arial" w:eastAsia="PMingLiU" w:hAnsi="Arial"/>
          <w:bCs w:val="0"/>
          <w:color w:val="000000"/>
          <w:sz w:val="22"/>
          <w:szCs w:val="20"/>
          <w:lang w:bidi="ar-DZ"/>
        </w:rPr>
        <w:t>certficates</w:t>
      </w:r>
      <w:proofErr w:type="spellEnd"/>
      <w:r w:rsidRPr="00D557E5">
        <w:rPr>
          <w:rFonts w:ascii="Arial" w:eastAsia="PMingLiU" w:hAnsi="Arial"/>
          <w:bCs w:val="0"/>
          <w:color w:val="000000"/>
          <w:sz w:val="22"/>
          <w:szCs w:val="20"/>
          <w:lang w:bidi="ar-DZ"/>
        </w:rPr>
        <w:t xml:space="preserve">) that are supported by RUEI (applicable for SONAR and </w:t>
      </w:r>
      <w:r>
        <w:rPr>
          <w:rFonts w:ascii="Arial" w:eastAsia="PMingLiU" w:hAnsi="Arial"/>
          <w:bCs w:val="0"/>
          <w:color w:val="000000"/>
          <w:sz w:val="22"/>
          <w:szCs w:val="20"/>
          <w:lang w:bidi="ar-DZ"/>
        </w:rPr>
        <w:t xml:space="preserve">Generic </w:t>
      </w:r>
      <w:r w:rsidRPr="00D557E5">
        <w:rPr>
          <w:rFonts w:ascii="Arial" w:eastAsia="PMingLiU" w:hAnsi="Arial"/>
          <w:bCs w:val="0"/>
          <w:color w:val="000000"/>
          <w:sz w:val="22"/>
          <w:szCs w:val="20"/>
          <w:lang w:bidi="ar-DZ"/>
        </w:rPr>
        <w:t>OAM). Forward secrecy will not work for RUEI</w:t>
      </w:r>
    </w:p>
    <w:p w14:paraId="442CA8BF" w14:textId="192AD266" w:rsidR="00F75BAD" w:rsidRDefault="00580965" w:rsidP="002D57F9">
      <w:pPr>
        <w:pStyle w:val="ListParagraph"/>
        <w:numPr>
          <w:ilvl w:val="0"/>
          <w:numId w:val="72"/>
        </w:numPr>
      </w:pPr>
      <w:r>
        <w:t>For the s</w:t>
      </w:r>
      <w:r w:rsidR="00453766">
        <w:t xml:space="preserve">tand-alone </w:t>
      </w:r>
      <w:r w:rsidR="00680FB4" w:rsidRPr="00C92EB9">
        <w:t xml:space="preserve">File </w:t>
      </w:r>
      <w:r w:rsidR="00A318F5" w:rsidRPr="00C92EB9">
        <w:t>se</w:t>
      </w:r>
      <w:r w:rsidR="00A318F5">
        <w:t>r</w:t>
      </w:r>
      <w:r w:rsidR="00A318F5" w:rsidRPr="00C92EB9">
        <w:t>ver,</w:t>
      </w:r>
      <w:r>
        <w:t xml:space="preserve"> the following must </w:t>
      </w:r>
      <w:r w:rsidR="00F75BAD">
        <w:t xml:space="preserve">be </w:t>
      </w:r>
      <w:r w:rsidR="00CB7C3B">
        <w:t>enabled</w:t>
      </w:r>
      <w:r w:rsidR="00F75BAD">
        <w:t>:</w:t>
      </w:r>
    </w:p>
    <w:p w14:paraId="61F90B0F" w14:textId="77777777" w:rsidR="00F75BAD" w:rsidRDefault="00680FB4" w:rsidP="002D57F9">
      <w:pPr>
        <w:pStyle w:val="ListParagraph"/>
        <w:numPr>
          <w:ilvl w:val="1"/>
          <w:numId w:val="72"/>
        </w:numPr>
      </w:pPr>
      <w:r w:rsidRPr="00C92EB9">
        <w:t xml:space="preserve">File share auditing (Failure and Success) </w:t>
      </w:r>
    </w:p>
    <w:p w14:paraId="5132DE45" w14:textId="6DDDA755" w:rsidR="00680FB4" w:rsidRDefault="00AA07FA" w:rsidP="002D57F9">
      <w:pPr>
        <w:pStyle w:val="ListParagraph"/>
        <w:numPr>
          <w:ilvl w:val="1"/>
          <w:numId w:val="72"/>
        </w:numPr>
      </w:pPr>
      <w:r>
        <w:t>E</w:t>
      </w:r>
      <w:r w:rsidR="00680FB4" w:rsidRPr="00C92EB9">
        <w:t>ncryption for SMB</w:t>
      </w:r>
      <w:r w:rsidR="009C5B94">
        <w:t xml:space="preserve"> (version 3)</w:t>
      </w:r>
      <w:r w:rsidR="0016581C">
        <w:t xml:space="preserve"> t</w:t>
      </w:r>
      <w:r w:rsidR="00680FB4" w:rsidRPr="00C92EB9">
        <w:t>raffic</w:t>
      </w:r>
    </w:p>
    <w:p w14:paraId="4AEC5082" w14:textId="7F0362A9" w:rsidR="00E97DB4" w:rsidRPr="00C92EB9" w:rsidRDefault="00E97DB4" w:rsidP="002D57F9">
      <w:pPr>
        <w:pStyle w:val="ListParagraph"/>
        <w:numPr>
          <w:ilvl w:val="0"/>
          <w:numId w:val="72"/>
        </w:numPr>
      </w:pPr>
      <w:r>
        <w:t xml:space="preserve">UWV FB needs </w:t>
      </w:r>
      <w:r w:rsidR="003F1D7E">
        <w:t>additional</w:t>
      </w:r>
      <w:r>
        <w:t xml:space="preserve"> permissions </w:t>
      </w:r>
      <w:r w:rsidR="008C2D94">
        <w:t xml:space="preserve">on </w:t>
      </w:r>
      <w:r w:rsidR="003F1D7E">
        <w:t xml:space="preserve">the </w:t>
      </w:r>
      <w:r w:rsidR="008C2D94">
        <w:t xml:space="preserve">Sonar DB, </w:t>
      </w:r>
      <w:r>
        <w:t>at least read / write</w:t>
      </w:r>
    </w:p>
    <w:p w14:paraId="11E5ECEF" w14:textId="77777777" w:rsidR="004B5EAE" w:rsidRDefault="004B5EAE" w:rsidP="004B5EAE">
      <w:pPr>
        <w:pStyle w:val="Heading3"/>
      </w:pPr>
      <w:r>
        <w:t>System logging</w:t>
      </w:r>
    </w:p>
    <w:p w14:paraId="217EC34A" w14:textId="564B82F4" w:rsidR="00F14825" w:rsidRDefault="004B5EAE" w:rsidP="004B5EAE">
      <w:pPr>
        <w:pStyle w:val="BodyText"/>
      </w:pPr>
      <w:r>
        <w:t>No specific system logging requirements are applicable</w:t>
      </w:r>
    </w:p>
    <w:p w14:paraId="3EC24B87" w14:textId="1516E39B" w:rsidR="00C115EC" w:rsidRPr="00D44E68" w:rsidRDefault="00C115EC" w:rsidP="00B1295D">
      <w:pPr>
        <w:pStyle w:val="BodyText"/>
      </w:pPr>
      <w:r w:rsidRPr="00D44E68">
        <w:t xml:space="preserve">Detailed </w:t>
      </w:r>
      <w:r w:rsidR="00F92916">
        <w:t xml:space="preserve">Standard </w:t>
      </w:r>
      <w:r w:rsidR="00AA4871" w:rsidRPr="00D44E68">
        <w:t>Security requirements are documented in Appendix D</w:t>
      </w:r>
    </w:p>
    <w:p w14:paraId="12091A45" w14:textId="7B615839" w:rsidR="00D17E86" w:rsidRDefault="00A81B8A" w:rsidP="00CB7060">
      <w:pPr>
        <w:pStyle w:val="Heading2"/>
      </w:pPr>
      <w:bookmarkStart w:id="15" w:name="_Toc127191394"/>
      <w:r>
        <w:t>System management</w:t>
      </w:r>
      <w:bookmarkEnd w:id="15"/>
    </w:p>
    <w:p w14:paraId="701D92E9" w14:textId="1DB90B04" w:rsidR="00666580" w:rsidRDefault="00666580" w:rsidP="00666580">
      <w:pPr>
        <w:pStyle w:val="BodyText"/>
        <w:rPr>
          <w:lang w:val="en-US"/>
        </w:rPr>
      </w:pPr>
      <w:r w:rsidRPr="006A67E2">
        <w:rPr>
          <w:lang w:val="en-US"/>
        </w:rPr>
        <w:t xml:space="preserve">No specific </w:t>
      </w:r>
      <w:r>
        <w:rPr>
          <w:lang w:val="en-US"/>
        </w:rPr>
        <w:t>syste</w:t>
      </w:r>
      <w:r w:rsidR="004D3B93">
        <w:rPr>
          <w:lang w:val="en-US"/>
        </w:rPr>
        <w:t>m management</w:t>
      </w:r>
      <w:r w:rsidRPr="006A67E2">
        <w:rPr>
          <w:lang w:val="en-US"/>
        </w:rPr>
        <w:t xml:space="preserve"> re</w:t>
      </w:r>
      <w:r>
        <w:rPr>
          <w:lang w:val="en-US"/>
        </w:rPr>
        <w:t>quirements applicable</w:t>
      </w:r>
      <w:r w:rsidR="004D3B93">
        <w:rPr>
          <w:lang w:val="en-US"/>
        </w:rPr>
        <w:t>.</w:t>
      </w:r>
    </w:p>
    <w:p w14:paraId="1459113C" w14:textId="77777777" w:rsidR="00320A55" w:rsidRDefault="00320A55" w:rsidP="00320A55">
      <w:pPr>
        <w:pStyle w:val="Heading3"/>
      </w:pPr>
      <w:r>
        <w:t>Additional application related infra requirements</w:t>
      </w:r>
    </w:p>
    <w:tbl>
      <w:tblPr>
        <w:tblStyle w:val="TableGrid"/>
        <w:tblW w:w="9175" w:type="dxa"/>
        <w:tblLook w:val="04A0" w:firstRow="1" w:lastRow="0" w:firstColumn="1" w:lastColumn="0" w:noHBand="0" w:noVBand="1"/>
      </w:tblPr>
      <w:tblGrid>
        <w:gridCol w:w="5935"/>
        <w:gridCol w:w="3240"/>
      </w:tblGrid>
      <w:tr w:rsidR="00320A55" w14:paraId="3AD7A18F" w14:textId="77777777" w:rsidTr="00240C58">
        <w:tc>
          <w:tcPr>
            <w:tcW w:w="5935" w:type="dxa"/>
            <w:shd w:val="clear" w:color="auto" w:fill="D0CECE" w:themeFill="background2" w:themeFillShade="E6"/>
          </w:tcPr>
          <w:p w14:paraId="37F6E551" w14:textId="77777777" w:rsidR="00320A55" w:rsidRPr="00D337D3" w:rsidRDefault="00320A55" w:rsidP="00240C58">
            <w:pPr>
              <w:pStyle w:val="BodyText"/>
              <w:rPr>
                <w:b/>
                <w:bCs/>
              </w:rPr>
            </w:pPr>
            <w:r>
              <w:rPr>
                <w:b/>
                <w:bCs/>
              </w:rPr>
              <w:t>Requirements</w:t>
            </w:r>
          </w:p>
        </w:tc>
        <w:tc>
          <w:tcPr>
            <w:tcW w:w="3240" w:type="dxa"/>
            <w:shd w:val="clear" w:color="auto" w:fill="D0CECE" w:themeFill="background2" w:themeFillShade="E6"/>
          </w:tcPr>
          <w:p w14:paraId="15C828F3" w14:textId="77777777" w:rsidR="00320A55" w:rsidRPr="00D337D3" w:rsidRDefault="00320A55" w:rsidP="00240C58">
            <w:pPr>
              <w:pStyle w:val="BodyText"/>
              <w:rPr>
                <w:b/>
                <w:bCs/>
              </w:rPr>
            </w:pPr>
            <w:r>
              <w:rPr>
                <w:b/>
                <w:bCs/>
              </w:rPr>
              <w:t>Status</w:t>
            </w:r>
          </w:p>
        </w:tc>
      </w:tr>
      <w:tr w:rsidR="00320A55" w14:paraId="6743B516" w14:textId="77777777" w:rsidTr="00240C58">
        <w:tc>
          <w:tcPr>
            <w:tcW w:w="5935" w:type="dxa"/>
          </w:tcPr>
          <w:p w14:paraId="7D5DB606" w14:textId="77777777" w:rsidR="00320A55" w:rsidRPr="00EB7598" w:rsidRDefault="00320A55" w:rsidP="00240C58">
            <w:pPr>
              <w:pStyle w:val="BodyText"/>
            </w:pPr>
            <w:r w:rsidRPr="00EB7598">
              <w:t>Use STARTTLS option for UWV mail</w:t>
            </w:r>
          </w:p>
        </w:tc>
        <w:tc>
          <w:tcPr>
            <w:tcW w:w="3240" w:type="dxa"/>
          </w:tcPr>
          <w:sdt>
            <w:sdtPr>
              <w:alias w:val="STARTTLS"/>
              <w:tag w:val="STARTTLS"/>
              <w:id w:val="1246609570"/>
              <w:placeholder>
                <w:docPart w:val="29EEFC362B854EAF91226AFBDA5A26DD"/>
              </w:placeholder>
              <w:comboBox>
                <w:listItem w:displayText="Select" w:value="Select"/>
                <w:listItem w:displayText="Yes" w:value="Yes"/>
                <w:listItem w:displayText="No" w:value="No"/>
                <w:listItem w:displayText="Not applicable" w:value="Not applicable"/>
              </w:comboBox>
            </w:sdtPr>
            <w:sdtEndPr/>
            <w:sdtContent>
              <w:p w14:paraId="0F1D0489" w14:textId="19DA422C" w:rsidR="00320A55" w:rsidRPr="00EB7598" w:rsidRDefault="00066342" w:rsidP="00240C58">
                <w:pPr>
                  <w:pStyle w:val="BodyText"/>
                </w:pPr>
                <w:r>
                  <w:t>No</w:t>
                </w:r>
              </w:p>
            </w:sdtContent>
          </w:sdt>
        </w:tc>
      </w:tr>
      <w:tr w:rsidR="00320A55" w14:paraId="21964FA6" w14:textId="77777777" w:rsidTr="00240C58">
        <w:tc>
          <w:tcPr>
            <w:tcW w:w="5935" w:type="dxa"/>
          </w:tcPr>
          <w:p w14:paraId="2B870B79" w14:textId="77777777" w:rsidR="00320A55" w:rsidRPr="00EB7598" w:rsidRDefault="00320A55" w:rsidP="00240C58">
            <w:pPr>
              <w:pStyle w:val="BodyText"/>
            </w:pPr>
            <w:r w:rsidRPr="00EB7598">
              <w:t>Is Microsoft DTC used for inflight transactions</w:t>
            </w:r>
          </w:p>
        </w:tc>
        <w:tc>
          <w:tcPr>
            <w:tcW w:w="3240" w:type="dxa"/>
          </w:tcPr>
          <w:sdt>
            <w:sdtPr>
              <w:alias w:val="inflight transaction"/>
              <w:tag w:val="STARTTLS"/>
              <w:id w:val="710918085"/>
              <w:placeholder>
                <w:docPart w:val="31C6805B128D4F888D581FC3CC67DFAB"/>
              </w:placeholder>
              <w:comboBox>
                <w:listItem w:displayText="Select" w:value="Select"/>
                <w:listItem w:displayText="Yes" w:value="Yes"/>
                <w:listItem w:displayText="No" w:value="No"/>
                <w:listItem w:displayText="Not applicable" w:value="Not applicable"/>
              </w:comboBox>
            </w:sdtPr>
            <w:sdtEndPr/>
            <w:sdtContent>
              <w:p w14:paraId="76CFEBCF" w14:textId="6FAA1AC6" w:rsidR="00320A55" w:rsidRPr="00EB7598" w:rsidRDefault="00320A55" w:rsidP="00240C58">
                <w:pPr>
                  <w:pStyle w:val="BodyText"/>
                </w:pPr>
                <w:r w:rsidRPr="00EB7598">
                  <w:t>Not applicable</w:t>
                </w:r>
              </w:p>
            </w:sdtContent>
          </w:sdt>
        </w:tc>
      </w:tr>
      <w:tr w:rsidR="00320A55" w14:paraId="5C6CB53A" w14:textId="77777777" w:rsidTr="00240C58">
        <w:tc>
          <w:tcPr>
            <w:tcW w:w="5935" w:type="dxa"/>
          </w:tcPr>
          <w:p w14:paraId="1E7A5911" w14:textId="77777777" w:rsidR="00320A55" w:rsidRPr="00EB7598" w:rsidRDefault="00320A55" w:rsidP="00240C58">
            <w:pPr>
              <w:pStyle w:val="BodyText"/>
            </w:pPr>
            <w:r w:rsidRPr="00EB7598">
              <w:t>Is HTTPS cookie stickiness required on the load balancer</w:t>
            </w:r>
          </w:p>
        </w:tc>
        <w:tc>
          <w:tcPr>
            <w:tcW w:w="3240" w:type="dxa"/>
          </w:tcPr>
          <w:sdt>
            <w:sdtPr>
              <w:alias w:val="inflight transaction"/>
              <w:tag w:val="STARTTLS"/>
              <w:id w:val="1379899543"/>
              <w:placeholder>
                <w:docPart w:val="FD3FE019802B45F1BC586967ED92A6AF"/>
              </w:placeholder>
              <w:comboBox>
                <w:listItem w:displayText="Select" w:value="Select"/>
                <w:listItem w:displayText="Yes" w:value="Yes"/>
                <w:listItem w:displayText="No" w:value="No"/>
                <w:listItem w:displayText="Not applicable" w:value="Not applicable"/>
              </w:comboBox>
            </w:sdtPr>
            <w:sdtEndPr/>
            <w:sdtContent>
              <w:p w14:paraId="56B798C6" w14:textId="6D94B137" w:rsidR="00320A55" w:rsidRPr="00EB7598" w:rsidRDefault="00EB7598" w:rsidP="00240C58">
                <w:pPr>
                  <w:pStyle w:val="BodyText"/>
                </w:pPr>
                <w:r w:rsidRPr="00EB7598">
                  <w:t>No</w:t>
                </w:r>
              </w:p>
            </w:sdtContent>
          </w:sdt>
        </w:tc>
      </w:tr>
    </w:tbl>
    <w:p w14:paraId="20E03C6B" w14:textId="77777777" w:rsidR="00D17E86" w:rsidRDefault="00F75085" w:rsidP="00CB7060">
      <w:pPr>
        <w:pStyle w:val="Heading2"/>
      </w:pPr>
      <w:bookmarkStart w:id="16" w:name="_Toc127191395"/>
      <w:r>
        <w:lastRenderedPageBreak/>
        <w:t>Backup and Recovery</w:t>
      </w:r>
      <w:bookmarkEnd w:id="16"/>
    </w:p>
    <w:p w14:paraId="397927F6" w14:textId="73E1D77C" w:rsidR="000C5B4D" w:rsidRDefault="000C5B4D" w:rsidP="00224B80">
      <w:pPr>
        <w:pStyle w:val="BodyText"/>
        <w:rPr>
          <w:lang w:val="en-US"/>
        </w:rPr>
      </w:pPr>
      <w:r w:rsidRPr="006A67E2">
        <w:rPr>
          <w:lang w:val="en-US"/>
        </w:rPr>
        <w:t>No specific Backup and Recovery re</w:t>
      </w:r>
      <w:r>
        <w:rPr>
          <w:lang w:val="en-US"/>
        </w:rPr>
        <w:t>quirements applicable</w:t>
      </w:r>
    </w:p>
    <w:p w14:paraId="335E0C06" w14:textId="3631B314" w:rsidR="00A716B8" w:rsidRDefault="00A716B8" w:rsidP="00CB7060">
      <w:pPr>
        <w:pStyle w:val="Heading2"/>
      </w:pPr>
      <w:bookmarkStart w:id="17" w:name="_Toc127191396"/>
      <w:r>
        <w:t>Storage</w:t>
      </w:r>
      <w:r w:rsidR="0048207B">
        <w:t xml:space="preserve"> replication</w:t>
      </w:r>
      <w:bookmarkEnd w:id="17"/>
    </w:p>
    <w:tbl>
      <w:tblPr>
        <w:tblStyle w:val="TableGrid"/>
        <w:tblW w:w="9016" w:type="dxa"/>
        <w:tblLook w:val="04A0" w:firstRow="1" w:lastRow="0" w:firstColumn="1" w:lastColumn="0" w:noHBand="0" w:noVBand="1"/>
      </w:tblPr>
      <w:tblGrid>
        <w:gridCol w:w="1806"/>
        <w:gridCol w:w="3462"/>
        <w:gridCol w:w="3748"/>
      </w:tblGrid>
      <w:tr w:rsidR="006A1379" w14:paraId="71F8DFE1" w14:textId="77777777" w:rsidTr="006A1379">
        <w:tc>
          <w:tcPr>
            <w:tcW w:w="1806" w:type="dxa"/>
            <w:shd w:val="clear" w:color="auto" w:fill="D0CECE" w:themeFill="background2" w:themeFillShade="E6"/>
          </w:tcPr>
          <w:p w14:paraId="4A1EAAF2" w14:textId="2A185E2C" w:rsidR="006A1379" w:rsidRPr="00D337D3" w:rsidRDefault="006A1379" w:rsidP="00DB09BA">
            <w:pPr>
              <w:pStyle w:val="BodyText"/>
              <w:rPr>
                <w:b/>
                <w:bCs/>
              </w:rPr>
            </w:pPr>
            <w:r w:rsidRPr="00D337D3">
              <w:rPr>
                <w:b/>
                <w:bCs/>
              </w:rPr>
              <w:t>Environment</w:t>
            </w:r>
          </w:p>
        </w:tc>
        <w:tc>
          <w:tcPr>
            <w:tcW w:w="3462" w:type="dxa"/>
            <w:shd w:val="clear" w:color="auto" w:fill="D0CECE" w:themeFill="background2" w:themeFillShade="E6"/>
          </w:tcPr>
          <w:p w14:paraId="18529A3F" w14:textId="6E16B7F7" w:rsidR="006A1379" w:rsidRDefault="006A1379" w:rsidP="00DB09BA">
            <w:pPr>
              <w:pStyle w:val="BodyText"/>
              <w:rPr>
                <w:b/>
                <w:bCs/>
              </w:rPr>
            </w:pPr>
            <w:r>
              <w:rPr>
                <w:b/>
                <w:bCs/>
              </w:rPr>
              <w:t>Description</w:t>
            </w:r>
          </w:p>
        </w:tc>
        <w:tc>
          <w:tcPr>
            <w:tcW w:w="3748" w:type="dxa"/>
            <w:shd w:val="clear" w:color="auto" w:fill="D0CECE" w:themeFill="background2" w:themeFillShade="E6"/>
          </w:tcPr>
          <w:p w14:paraId="1590E048" w14:textId="68EE4825" w:rsidR="006A1379" w:rsidRPr="00D337D3" w:rsidRDefault="006A1379" w:rsidP="00DB09BA">
            <w:pPr>
              <w:pStyle w:val="BodyText"/>
              <w:rPr>
                <w:b/>
                <w:bCs/>
              </w:rPr>
            </w:pPr>
            <w:r>
              <w:rPr>
                <w:b/>
                <w:bCs/>
              </w:rPr>
              <w:t>Storage Replication</w:t>
            </w:r>
          </w:p>
        </w:tc>
      </w:tr>
      <w:tr w:rsidR="006A1379" w14:paraId="1B564464" w14:textId="77777777" w:rsidTr="00D46FA4">
        <w:sdt>
          <w:sdtPr>
            <w:alias w:val="Environment"/>
            <w:tag w:val="Environment"/>
            <w:id w:val="-706014807"/>
            <w:placeholder>
              <w:docPart w:val="760A79BD330041999BFDC49D95CB1763"/>
            </w:placeholder>
            <w:dropDownList>
              <w:listItem w:displayText="Select" w:value="Select"/>
              <w:listItem w:displayText="Production" w:value="Production"/>
              <w:listItem w:displayText="Acceptance" w:value="Acceptance"/>
              <w:listItem w:displayText="Test" w:value="Test"/>
              <w:listItem w:displayText="Development" w:value="Development"/>
              <w:listItem w:displayText="Education" w:value="Education"/>
            </w:dropDownList>
          </w:sdtPr>
          <w:sdtEndPr/>
          <w:sdtContent>
            <w:tc>
              <w:tcPr>
                <w:tcW w:w="1806" w:type="dxa"/>
              </w:tcPr>
              <w:p w14:paraId="4AEA4DEA" w14:textId="6F2C3BB4" w:rsidR="006A1379" w:rsidRPr="00071D98" w:rsidRDefault="006A1379" w:rsidP="00D46FA4">
                <w:pPr>
                  <w:pStyle w:val="BodyText"/>
                </w:pPr>
                <w:r>
                  <w:t>Production</w:t>
                </w:r>
              </w:p>
            </w:tc>
          </w:sdtContent>
        </w:sdt>
        <w:tc>
          <w:tcPr>
            <w:tcW w:w="3462" w:type="dxa"/>
          </w:tcPr>
          <w:p w14:paraId="19BBD6BD" w14:textId="499AAD96" w:rsidR="006A1379" w:rsidRDefault="00506D07" w:rsidP="00D46FA4">
            <w:pPr>
              <w:pStyle w:val="BodyText"/>
            </w:pPr>
            <w:r>
              <w:t>Production servers</w:t>
            </w:r>
          </w:p>
        </w:tc>
        <w:tc>
          <w:tcPr>
            <w:tcW w:w="3748" w:type="dxa"/>
          </w:tcPr>
          <w:sdt>
            <w:sdtPr>
              <w:alias w:val="Storage Replication"/>
              <w:tag w:val="Storage Replication"/>
              <w:id w:val="-1124847090"/>
              <w:placeholder>
                <w:docPart w:val="042297F6CECC494F98E1E5225CD0E6C3"/>
              </w:placeholder>
              <w:comboBox>
                <w:listItem w:displayText="Select" w:value="Select"/>
                <w:listItem w:displayText="Replicated storage" w:value="Replicated storage"/>
                <w:listItem w:displayText="Non-replicated storage" w:value="Non-replicated storage"/>
              </w:comboBox>
            </w:sdtPr>
            <w:sdtEndPr/>
            <w:sdtContent>
              <w:p w14:paraId="5629C423" w14:textId="647AD875" w:rsidR="006A1379" w:rsidRPr="00071D98" w:rsidRDefault="006A1379" w:rsidP="00D46FA4">
                <w:pPr>
                  <w:pStyle w:val="BodyText"/>
                </w:pPr>
                <w:r>
                  <w:t>Replicated storage</w:t>
                </w:r>
              </w:p>
            </w:sdtContent>
          </w:sdt>
        </w:tc>
      </w:tr>
      <w:tr w:rsidR="006A1379" w14:paraId="24A785ED" w14:textId="77777777" w:rsidTr="006A1379">
        <w:sdt>
          <w:sdtPr>
            <w:alias w:val="Environment"/>
            <w:tag w:val="Environment"/>
            <w:id w:val="-1158452861"/>
            <w:placeholder>
              <w:docPart w:val="39DA7F035E644D4583B7C66979AFEF04"/>
            </w:placeholder>
            <w:dropDownList>
              <w:listItem w:displayText="Select" w:value="Select"/>
              <w:listItem w:displayText="Production" w:value="Production"/>
              <w:listItem w:displayText="Acceptance" w:value="Acceptance"/>
              <w:listItem w:displayText="Test" w:value="Test"/>
              <w:listItem w:displayText="Development" w:value="Development"/>
              <w:listItem w:displayText="Education" w:value="Education"/>
            </w:dropDownList>
          </w:sdtPr>
          <w:sdtEndPr/>
          <w:sdtContent>
            <w:tc>
              <w:tcPr>
                <w:tcW w:w="1806" w:type="dxa"/>
              </w:tcPr>
              <w:p w14:paraId="73B19DA4" w14:textId="5D80E59F" w:rsidR="006A1379" w:rsidRPr="00071D98" w:rsidRDefault="006A1379" w:rsidP="00071D98">
                <w:pPr>
                  <w:pStyle w:val="BodyText"/>
                </w:pPr>
                <w:r>
                  <w:t>Acceptance</w:t>
                </w:r>
              </w:p>
            </w:tc>
          </w:sdtContent>
        </w:sdt>
        <w:tc>
          <w:tcPr>
            <w:tcW w:w="3462" w:type="dxa"/>
          </w:tcPr>
          <w:p w14:paraId="3A432951" w14:textId="0A913A24" w:rsidR="006A1379" w:rsidRDefault="00506D07" w:rsidP="00071D98">
            <w:pPr>
              <w:pStyle w:val="BodyText"/>
            </w:pPr>
            <w:r>
              <w:t xml:space="preserve">Acceptance </w:t>
            </w:r>
            <w:r w:rsidR="00C30663">
              <w:t xml:space="preserve">and </w:t>
            </w:r>
            <w:r w:rsidR="002E025A">
              <w:t>KATO</w:t>
            </w:r>
            <w:r w:rsidR="001E51DF">
              <w:t xml:space="preserve"> </w:t>
            </w:r>
            <w:r>
              <w:t xml:space="preserve">servers </w:t>
            </w:r>
          </w:p>
        </w:tc>
        <w:tc>
          <w:tcPr>
            <w:tcW w:w="3748" w:type="dxa"/>
          </w:tcPr>
          <w:sdt>
            <w:sdtPr>
              <w:alias w:val="Storage Replication"/>
              <w:tag w:val="Storage Replication"/>
              <w:id w:val="-62879172"/>
              <w:placeholder>
                <w:docPart w:val="B5030828FF6247138216D4FFF36B428B"/>
              </w:placeholder>
              <w:comboBox>
                <w:listItem w:displayText="Select" w:value="Select"/>
                <w:listItem w:displayText="Replicated storage" w:value="Replicated storage"/>
                <w:listItem w:displayText="Non-replicated storage" w:value="Non-replicated storage"/>
              </w:comboBox>
            </w:sdtPr>
            <w:sdtEndPr/>
            <w:sdtContent>
              <w:p w14:paraId="7FF993C9" w14:textId="3AB718CC" w:rsidR="006A1379" w:rsidRPr="00071D98" w:rsidRDefault="006A1379" w:rsidP="00071D98">
                <w:pPr>
                  <w:pStyle w:val="BodyText"/>
                </w:pPr>
                <w:r>
                  <w:t>Replicated storage</w:t>
                </w:r>
              </w:p>
            </w:sdtContent>
          </w:sdt>
        </w:tc>
      </w:tr>
    </w:tbl>
    <w:p w14:paraId="4435D443" w14:textId="38A1CAEA" w:rsidR="002073DA" w:rsidRPr="002073DA" w:rsidRDefault="002073DA" w:rsidP="00CB7060">
      <w:pPr>
        <w:pStyle w:val="Heading2"/>
      </w:pPr>
      <w:bookmarkStart w:id="18" w:name="_Toc127191397"/>
      <w:r w:rsidRPr="002073DA">
        <w:t>Scalability</w:t>
      </w:r>
      <w:bookmarkEnd w:id="18"/>
    </w:p>
    <w:p w14:paraId="31C69AB5" w14:textId="12A4C2E7" w:rsidR="00555A91" w:rsidRPr="001534F2" w:rsidRDefault="00B77BE2" w:rsidP="002D57F9">
      <w:pPr>
        <w:pStyle w:val="ListParagraph"/>
        <w:numPr>
          <w:ilvl w:val="0"/>
          <w:numId w:val="73"/>
        </w:numPr>
      </w:pPr>
      <w:r>
        <w:t>Vertical scalability is required</w:t>
      </w:r>
      <w:r w:rsidR="00555A91">
        <w:t xml:space="preserve"> </w:t>
      </w:r>
      <w:r w:rsidR="00555A91" w:rsidRPr="001534F2">
        <w:t xml:space="preserve">to support </w:t>
      </w:r>
      <w:r w:rsidR="00555A91">
        <w:t xml:space="preserve">a </w:t>
      </w:r>
      <w:r w:rsidR="00555A91" w:rsidRPr="001534F2">
        <w:t>growing application workload</w:t>
      </w:r>
      <w:r w:rsidR="00555A91">
        <w:t xml:space="preserve"> that is below the boundaries of horizontal scalability.</w:t>
      </w:r>
    </w:p>
    <w:p w14:paraId="3A3AB185" w14:textId="11B08E4A" w:rsidR="002A6DB1" w:rsidRDefault="00B77BE2" w:rsidP="002D57F9">
      <w:pPr>
        <w:pStyle w:val="ListParagraph"/>
        <w:numPr>
          <w:ilvl w:val="0"/>
          <w:numId w:val="73"/>
        </w:numPr>
      </w:pPr>
      <w:r>
        <w:t>Horizontal scalability is required</w:t>
      </w:r>
      <w:r w:rsidR="0073316E">
        <w:t xml:space="preserve"> to</w:t>
      </w:r>
      <w:r w:rsidR="002A6DB1" w:rsidRPr="002A6DB1">
        <w:t xml:space="preserve"> </w:t>
      </w:r>
      <w:r w:rsidR="002A6DB1" w:rsidRPr="001534F2">
        <w:t xml:space="preserve">support </w:t>
      </w:r>
      <w:r w:rsidR="002A6DB1">
        <w:t xml:space="preserve">a </w:t>
      </w:r>
      <w:r w:rsidR="002A6DB1" w:rsidRPr="001534F2">
        <w:t>growing application workload</w:t>
      </w:r>
      <w:r w:rsidR="002A6DB1">
        <w:t xml:space="preserve"> that cannot be mitigated with vertical scalability</w:t>
      </w:r>
      <w:r w:rsidR="00555A91">
        <w:t>.</w:t>
      </w:r>
    </w:p>
    <w:p w14:paraId="708485E0" w14:textId="2E9CEC64" w:rsidR="00C871EF" w:rsidRDefault="00A601E4" w:rsidP="002D57F9">
      <w:pPr>
        <w:pStyle w:val="BodyText"/>
        <w:numPr>
          <w:ilvl w:val="0"/>
          <w:numId w:val="73"/>
        </w:numPr>
      </w:pPr>
      <w:r>
        <w:t>N</w:t>
      </w:r>
      <w:r w:rsidR="00C871EF" w:rsidRPr="00E62AE4">
        <w:t>o scalability limitations for the</w:t>
      </w:r>
      <w:r w:rsidR="00BD2E5D" w:rsidRPr="00E62AE4">
        <w:t xml:space="preserve"> applications are specified</w:t>
      </w:r>
    </w:p>
    <w:p w14:paraId="4F94B8FD" w14:textId="461C1364" w:rsidR="002073DA" w:rsidRDefault="002073DA" w:rsidP="00CB7060">
      <w:pPr>
        <w:pStyle w:val="Heading2"/>
      </w:pPr>
      <w:bookmarkStart w:id="19" w:name="_Toc127191398"/>
      <w:r>
        <w:t>Disaster Recovery</w:t>
      </w:r>
      <w:bookmarkEnd w:id="19"/>
    </w:p>
    <w:p w14:paraId="1F1E4047" w14:textId="77777777" w:rsidR="00F341D4" w:rsidRDefault="00F341D4" w:rsidP="00F341D4">
      <w:pPr>
        <w:pStyle w:val="BodyText"/>
      </w:pPr>
      <w:r>
        <w:t>No specific disaster recovery requirements applicable.</w:t>
      </w:r>
    </w:p>
    <w:p w14:paraId="461DAF9E" w14:textId="0A97B076" w:rsidR="002073DA" w:rsidRDefault="00CF770E" w:rsidP="00CB7060">
      <w:pPr>
        <w:pStyle w:val="Heading2"/>
        <w:rPr>
          <w:lang w:val="en-US"/>
        </w:rPr>
      </w:pPr>
      <w:bookmarkStart w:id="20" w:name="_Toc127191399"/>
      <w:r>
        <w:rPr>
          <w:lang w:val="en-US"/>
        </w:rPr>
        <w:t xml:space="preserve">Infrastructure </w:t>
      </w:r>
      <w:r w:rsidR="00243CBA">
        <w:rPr>
          <w:lang w:val="en-US"/>
        </w:rPr>
        <w:t>Technical</w:t>
      </w:r>
      <w:r w:rsidR="002073DA">
        <w:rPr>
          <w:lang w:val="en-US"/>
        </w:rPr>
        <w:t xml:space="preserve"> Constraints</w:t>
      </w:r>
      <w:bookmarkEnd w:id="20"/>
    </w:p>
    <w:bookmarkEnd w:id="1"/>
    <w:p w14:paraId="08F24EC6" w14:textId="34FBCF98" w:rsidR="005D1DD2" w:rsidRDefault="007C19BB" w:rsidP="005D1DD2">
      <w:pPr>
        <w:pStyle w:val="BodyText"/>
        <w:rPr>
          <w:lang w:val="en-US"/>
        </w:rPr>
      </w:pPr>
      <w:r>
        <w:rPr>
          <w:lang w:val="en-US"/>
        </w:rPr>
        <w:t>No infrastructure technical constraints</w:t>
      </w:r>
      <w:r w:rsidR="005B2AAC">
        <w:rPr>
          <w:lang w:val="en-US"/>
        </w:rPr>
        <w:t>.</w:t>
      </w:r>
    </w:p>
    <w:p w14:paraId="43993C9B" w14:textId="77777777" w:rsidR="000C5167" w:rsidRDefault="000C5167" w:rsidP="000C5167">
      <w:pPr>
        <w:pStyle w:val="Heading2"/>
      </w:pPr>
      <w:bookmarkStart w:id="21" w:name="_Toc127191400"/>
      <w:r>
        <w:t>DXC TAB requirements</w:t>
      </w:r>
      <w:bookmarkEnd w:id="21"/>
    </w:p>
    <w:tbl>
      <w:tblPr>
        <w:tblStyle w:val="TableGrid"/>
        <w:tblW w:w="9776" w:type="dxa"/>
        <w:tblLook w:val="04A0" w:firstRow="1" w:lastRow="0" w:firstColumn="1" w:lastColumn="0" w:noHBand="0" w:noVBand="1"/>
      </w:tblPr>
      <w:tblGrid>
        <w:gridCol w:w="3397"/>
        <w:gridCol w:w="6379"/>
      </w:tblGrid>
      <w:tr w:rsidR="000C5167" w14:paraId="6237DD68" w14:textId="77777777" w:rsidTr="00720EFD">
        <w:tc>
          <w:tcPr>
            <w:tcW w:w="3397" w:type="dxa"/>
            <w:shd w:val="clear" w:color="auto" w:fill="D0CECE" w:themeFill="background2" w:themeFillShade="E6"/>
          </w:tcPr>
          <w:p w14:paraId="68B6D355" w14:textId="66931236" w:rsidR="000C5167" w:rsidRPr="00D337D3" w:rsidRDefault="00C377DE" w:rsidP="00720EFD">
            <w:pPr>
              <w:pStyle w:val="BodyText"/>
              <w:rPr>
                <w:b/>
                <w:bCs/>
              </w:rPr>
            </w:pPr>
            <w:proofErr w:type="spellStart"/>
            <w:r>
              <w:rPr>
                <w:b/>
                <w:bCs/>
              </w:rPr>
              <w:t>Cattegory</w:t>
            </w:r>
            <w:proofErr w:type="spellEnd"/>
          </w:p>
        </w:tc>
        <w:tc>
          <w:tcPr>
            <w:tcW w:w="6379" w:type="dxa"/>
            <w:shd w:val="clear" w:color="auto" w:fill="D0CECE" w:themeFill="background2" w:themeFillShade="E6"/>
          </w:tcPr>
          <w:p w14:paraId="48D65997" w14:textId="62B02BC6" w:rsidR="000C5167" w:rsidRPr="00D337D3" w:rsidRDefault="00C377DE" w:rsidP="00720EFD">
            <w:pPr>
              <w:pStyle w:val="BodyText"/>
              <w:rPr>
                <w:b/>
                <w:bCs/>
              </w:rPr>
            </w:pPr>
            <w:r>
              <w:rPr>
                <w:b/>
                <w:bCs/>
              </w:rPr>
              <w:t>Description</w:t>
            </w:r>
          </w:p>
        </w:tc>
      </w:tr>
      <w:tr w:rsidR="000C5167" w14:paraId="3ECAAF2F" w14:textId="77777777" w:rsidTr="00723378">
        <w:tc>
          <w:tcPr>
            <w:tcW w:w="3397" w:type="dxa"/>
          </w:tcPr>
          <w:p w14:paraId="1435B9AC" w14:textId="1A068062" w:rsidR="000C5167" w:rsidRPr="00071D98" w:rsidRDefault="000C5167" w:rsidP="00720EFD">
            <w:pPr>
              <w:pStyle w:val="BodyText"/>
            </w:pPr>
            <w:r>
              <w:t>Deployment</w:t>
            </w:r>
          </w:p>
        </w:tc>
        <w:tc>
          <w:tcPr>
            <w:tcW w:w="6379" w:type="dxa"/>
            <w:shd w:val="clear" w:color="auto" w:fill="auto"/>
          </w:tcPr>
          <w:p w14:paraId="30C08959" w14:textId="2D3E1F2B" w:rsidR="00D17674" w:rsidRDefault="00D17674" w:rsidP="00720EFD">
            <w:pPr>
              <w:pStyle w:val="BodyText"/>
            </w:pPr>
            <w:proofErr w:type="spellStart"/>
            <w:r>
              <w:t>X</w:t>
            </w:r>
            <w:r w:rsidR="006B5FAE">
              <w:t>l</w:t>
            </w:r>
            <w:r>
              <w:t>deploy</w:t>
            </w:r>
            <w:proofErr w:type="spellEnd"/>
            <w:r>
              <w:t xml:space="preserve"> is not applicable instead TAB deployment server (see HLD Werk.nl) is used</w:t>
            </w:r>
          </w:p>
          <w:p w14:paraId="6C20BB9F" w14:textId="284CB266" w:rsidR="00D17674" w:rsidRPr="00071D98" w:rsidRDefault="002D6222" w:rsidP="00720EFD">
            <w:pPr>
              <w:pStyle w:val="BodyText"/>
            </w:pPr>
            <w:r>
              <w:t xml:space="preserve">TAB NFS (see HLD Werk.nl) </w:t>
            </w:r>
            <w:r w:rsidR="003D160A">
              <w:t xml:space="preserve">connections are required for applications that require shared storage (such as Weblogic) </w:t>
            </w:r>
          </w:p>
        </w:tc>
      </w:tr>
      <w:tr w:rsidR="000C5167" w14:paraId="459CB6C9" w14:textId="77777777" w:rsidTr="00720EFD">
        <w:tc>
          <w:tcPr>
            <w:tcW w:w="3397" w:type="dxa"/>
          </w:tcPr>
          <w:p w14:paraId="00AF71A0" w14:textId="15AE27CB" w:rsidR="000C5167" w:rsidRPr="00071D98" w:rsidRDefault="00C377DE" w:rsidP="00720EFD">
            <w:pPr>
              <w:pStyle w:val="BodyText"/>
            </w:pPr>
            <w:r>
              <w:t>Other TAB applicable re</w:t>
            </w:r>
            <w:r w:rsidR="00427A1F">
              <w:t>q</w:t>
            </w:r>
            <w:r>
              <w:t>uirement</w:t>
            </w:r>
          </w:p>
        </w:tc>
        <w:tc>
          <w:tcPr>
            <w:tcW w:w="6379" w:type="dxa"/>
          </w:tcPr>
          <w:p w14:paraId="5066C92B" w14:textId="5FA05A4B" w:rsidR="00BF26E6" w:rsidRDefault="006E570D" w:rsidP="00720EFD">
            <w:pPr>
              <w:pStyle w:val="BodyText"/>
            </w:pPr>
            <w:r w:rsidRPr="00852E22">
              <w:t xml:space="preserve">Not specified at this </w:t>
            </w:r>
            <w:proofErr w:type="gramStart"/>
            <w:r w:rsidRPr="00852E22">
              <w:t>moment</w:t>
            </w:r>
            <w:r w:rsidR="00AB3221">
              <w:t xml:space="preserve"> </w:t>
            </w:r>
            <w:r w:rsidR="00BF26E6">
              <w:t>.</w:t>
            </w:r>
            <w:proofErr w:type="gramEnd"/>
          </w:p>
          <w:p w14:paraId="28758A69" w14:textId="77777777" w:rsidR="000C5167" w:rsidRDefault="0006534D" w:rsidP="00720EFD">
            <w:pPr>
              <w:pStyle w:val="BodyText"/>
            </w:pPr>
            <w:r>
              <w:t xml:space="preserve">If applicable (for example </w:t>
            </w:r>
            <w:proofErr w:type="spellStart"/>
            <w:r>
              <w:t>sitescope</w:t>
            </w:r>
            <w:proofErr w:type="spellEnd"/>
            <w:r>
              <w:t xml:space="preserve"> application monitoring)</w:t>
            </w:r>
            <w:r w:rsidR="00B15F48">
              <w:t>, the i</w:t>
            </w:r>
            <w:r w:rsidR="006E570D" w:rsidRPr="00852E22">
              <w:t>nformation must come from DXC TAB after KT sessions are completed and the required App info is available</w:t>
            </w:r>
            <w:r w:rsidR="00B15F48">
              <w:t>.</w:t>
            </w:r>
          </w:p>
          <w:p w14:paraId="65A6A88B" w14:textId="5B3AA807" w:rsidR="00AB3221" w:rsidRPr="00071D98" w:rsidRDefault="00AB3221" w:rsidP="00720EFD">
            <w:pPr>
              <w:pStyle w:val="BodyText"/>
            </w:pPr>
            <w:r>
              <w:t>This will be documented in HLD 1.1</w:t>
            </w:r>
          </w:p>
        </w:tc>
      </w:tr>
    </w:tbl>
    <w:p w14:paraId="4A52C0D6" w14:textId="77777777" w:rsidR="000C5167" w:rsidRPr="000C5167" w:rsidRDefault="000C5167" w:rsidP="005D1DD2">
      <w:pPr>
        <w:pStyle w:val="BodyText"/>
      </w:pPr>
    </w:p>
    <w:p w14:paraId="2341718A" w14:textId="77777777" w:rsidR="00985C9D" w:rsidRDefault="0024177A" w:rsidP="00AB35A7">
      <w:pPr>
        <w:pStyle w:val="Heading1"/>
        <w:rPr>
          <w:rStyle w:val="BodyTextZchn"/>
        </w:rPr>
      </w:pPr>
      <w:r w:rsidRPr="00BF31B4">
        <w:rPr>
          <w:rStyle w:val="BodyTextZchn"/>
          <w:lang w:val="en-US"/>
        </w:rPr>
        <w:lastRenderedPageBreak/>
        <w:tab/>
      </w:r>
      <w:bookmarkStart w:id="22" w:name="_Toc127191401"/>
      <w:r w:rsidR="00985C9D">
        <w:rPr>
          <w:rStyle w:val="BodyTextZchn"/>
        </w:rPr>
        <w:t>Solution</w:t>
      </w:r>
      <w:bookmarkEnd w:id="22"/>
    </w:p>
    <w:p w14:paraId="6878E033" w14:textId="4805A207" w:rsidR="00CC4A47" w:rsidRPr="00C92EB9" w:rsidRDefault="00AB35A7" w:rsidP="00240C58">
      <w:pPr>
        <w:pStyle w:val="Heading2"/>
      </w:pPr>
      <w:bookmarkStart w:id="23" w:name="_Toc127191402"/>
      <w:r>
        <w:rPr>
          <w:rStyle w:val="BodyTextZchn"/>
        </w:rPr>
        <w:t>Architectural Decisions</w:t>
      </w:r>
      <w:bookmarkEnd w:id="23"/>
    </w:p>
    <w:tbl>
      <w:tblPr>
        <w:tblStyle w:val="TableGrid"/>
        <w:tblW w:w="10170" w:type="dxa"/>
        <w:tblInd w:w="-5" w:type="dxa"/>
        <w:tblLook w:val="04A0" w:firstRow="1" w:lastRow="0" w:firstColumn="1" w:lastColumn="0" w:noHBand="0" w:noVBand="1"/>
      </w:tblPr>
      <w:tblGrid>
        <w:gridCol w:w="540"/>
        <w:gridCol w:w="3060"/>
        <w:gridCol w:w="5130"/>
        <w:gridCol w:w="1440"/>
      </w:tblGrid>
      <w:tr w:rsidR="005E6ECB" w:rsidRPr="00457D88" w14:paraId="71C4B057" w14:textId="77777777" w:rsidTr="00172FD8">
        <w:tc>
          <w:tcPr>
            <w:tcW w:w="540" w:type="dxa"/>
            <w:shd w:val="clear" w:color="auto" w:fill="D9D9D9" w:themeFill="background1" w:themeFillShade="D9"/>
          </w:tcPr>
          <w:p w14:paraId="42E3B2AA" w14:textId="77777777" w:rsidR="005E6ECB" w:rsidRPr="00457D88" w:rsidRDefault="005E6ECB" w:rsidP="00D46FA4">
            <w:pPr>
              <w:rPr>
                <w:b/>
                <w:bCs/>
              </w:rPr>
            </w:pPr>
            <w:r w:rsidRPr="00457D88">
              <w:rPr>
                <w:b/>
                <w:bCs/>
              </w:rPr>
              <w:t>#</w:t>
            </w:r>
          </w:p>
        </w:tc>
        <w:tc>
          <w:tcPr>
            <w:tcW w:w="3060" w:type="dxa"/>
            <w:shd w:val="clear" w:color="auto" w:fill="D9D9D9" w:themeFill="background1" w:themeFillShade="D9"/>
          </w:tcPr>
          <w:p w14:paraId="344A0CA9" w14:textId="77777777" w:rsidR="005E6ECB" w:rsidRPr="00457D88" w:rsidRDefault="005E6ECB" w:rsidP="00D46FA4">
            <w:pPr>
              <w:rPr>
                <w:b/>
                <w:bCs/>
              </w:rPr>
            </w:pPr>
            <w:r w:rsidRPr="00457D88">
              <w:rPr>
                <w:b/>
                <w:bCs/>
              </w:rPr>
              <w:t>Decision</w:t>
            </w:r>
          </w:p>
        </w:tc>
        <w:tc>
          <w:tcPr>
            <w:tcW w:w="5130" w:type="dxa"/>
            <w:shd w:val="clear" w:color="auto" w:fill="D9D9D9" w:themeFill="background1" w:themeFillShade="D9"/>
          </w:tcPr>
          <w:p w14:paraId="17D46E43" w14:textId="77777777" w:rsidR="005E6ECB" w:rsidRPr="00457D88" w:rsidRDefault="005E6ECB" w:rsidP="00D46FA4">
            <w:pPr>
              <w:rPr>
                <w:b/>
                <w:bCs/>
              </w:rPr>
            </w:pPr>
            <w:r w:rsidRPr="00457D88">
              <w:rPr>
                <w:b/>
                <w:bCs/>
              </w:rPr>
              <w:t>Comments</w:t>
            </w:r>
          </w:p>
        </w:tc>
        <w:tc>
          <w:tcPr>
            <w:tcW w:w="1440" w:type="dxa"/>
            <w:shd w:val="clear" w:color="auto" w:fill="D9D9D9" w:themeFill="background1" w:themeFillShade="D9"/>
          </w:tcPr>
          <w:p w14:paraId="4B96C307" w14:textId="77777777" w:rsidR="005E6ECB" w:rsidRPr="00457D88" w:rsidRDefault="005E6ECB" w:rsidP="00D46FA4">
            <w:pPr>
              <w:rPr>
                <w:b/>
                <w:bCs/>
              </w:rPr>
            </w:pPr>
            <w:r w:rsidRPr="00457D88">
              <w:rPr>
                <w:b/>
                <w:bCs/>
              </w:rPr>
              <w:t>Status</w:t>
            </w:r>
          </w:p>
        </w:tc>
      </w:tr>
      <w:tr w:rsidR="006908D9" w:rsidRPr="00F947D0" w14:paraId="5CF36A70" w14:textId="77777777" w:rsidTr="00172FD8">
        <w:tc>
          <w:tcPr>
            <w:tcW w:w="540" w:type="dxa"/>
          </w:tcPr>
          <w:p w14:paraId="51DA71D7" w14:textId="218D7E00" w:rsidR="006908D9" w:rsidRPr="00F947D0" w:rsidRDefault="006908D9" w:rsidP="00240C58">
            <w:pPr>
              <w:rPr>
                <w:rFonts w:cs="Arial"/>
                <w:szCs w:val="22"/>
              </w:rPr>
            </w:pPr>
            <w:r>
              <w:rPr>
                <w:rFonts w:cs="Arial"/>
                <w:szCs w:val="22"/>
              </w:rPr>
              <w:t>1</w:t>
            </w:r>
          </w:p>
        </w:tc>
        <w:tc>
          <w:tcPr>
            <w:tcW w:w="3060" w:type="dxa"/>
          </w:tcPr>
          <w:p w14:paraId="444E3233" w14:textId="76F6AF2F" w:rsidR="006908D9" w:rsidRPr="00C92EB9" w:rsidRDefault="009F5CC1" w:rsidP="00240C58">
            <w:r>
              <w:t>A</w:t>
            </w:r>
            <w:r w:rsidR="006908D9">
              <w:t xml:space="preserve">ll </w:t>
            </w:r>
            <w:r>
              <w:t xml:space="preserve">SONAR production components </w:t>
            </w:r>
            <w:r w:rsidR="003727C8">
              <w:t>will ha</w:t>
            </w:r>
            <w:r w:rsidR="003A42B0">
              <w:t>v</w:t>
            </w:r>
            <w:r w:rsidR="003727C8">
              <w:t>e infra service level gold</w:t>
            </w:r>
          </w:p>
        </w:tc>
        <w:tc>
          <w:tcPr>
            <w:tcW w:w="5130" w:type="dxa"/>
          </w:tcPr>
          <w:p w14:paraId="06E8BA5A" w14:textId="550DCECC" w:rsidR="006908D9" w:rsidRPr="00C92EB9" w:rsidRDefault="003A42B0" w:rsidP="00240C58">
            <w:r>
              <w:t xml:space="preserve">All </w:t>
            </w:r>
            <w:r w:rsidR="00376C71">
              <w:t>Production</w:t>
            </w:r>
            <w:r>
              <w:t xml:space="preserve"> components f</w:t>
            </w:r>
            <w:r w:rsidR="00376C71">
              <w:t>r</w:t>
            </w:r>
            <w:r>
              <w:t>om 1 CI require the same infra service level</w:t>
            </w:r>
            <w:r w:rsidR="00376C71">
              <w:t xml:space="preserve">. </w:t>
            </w:r>
            <w:r w:rsidR="00596A90">
              <w:t>For SONAR t</w:t>
            </w:r>
            <w:r w:rsidR="00376C71">
              <w:t xml:space="preserve">his is </w:t>
            </w:r>
            <w:r w:rsidR="00A05C1F">
              <w:t xml:space="preserve">not </w:t>
            </w:r>
            <w:r w:rsidR="009A42E6">
              <w:t>the same</w:t>
            </w:r>
            <w:r w:rsidR="00A05C1F">
              <w:t xml:space="preserve"> as the</w:t>
            </w:r>
            <w:r w:rsidR="00376C71">
              <w:t xml:space="preserve"> CMO</w:t>
            </w:r>
            <w:r w:rsidR="00A05C1F">
              <w:t xml:space="preserve"> (Kyndryl)</w:t>
            </w:r>
            <w:r w:rsidR="00376C71">
              <w:t xml:space="preserve"> situation</w:t>
            </w:r>
          </w:p>
        </w:tc>
        <w:tc>
          <w:tcPr>
            <w:tcW w:w="1440" w:type="dxa"/>
          </w:tcPr>
          <w:p w14:paraId="2941D0C9" w14:textId="77777777" w:rsidR="006908D9" w:rsidRDefault="006908D9" w:rsidP="00240C58">
            <w:pPr>
              <w:rPr>
                <w:rFonts w:cs="Arial"/>
                <w:szCs w:val="22"/>
              </w:rPr>
            </w:pPr>
            <w:r>
              <w:rPr>
                <w:rFonts w:cs="Arial"/>
                <w:szCs w:val="22"/>
              </w:rPr>
              <w:t>Approved</w:t>
            </w:r>
          </w:p>
        </w:tc>
      </w:tr>
      <w:tr w:rsidR="00291E97" w:rsidRPr="00F947D0" w14:paraId="039AD474" w14:textId="77777777" w:rsidTr="00172FD8">
        <w:tc>
          <w:tcPr>
            <w:tcW w:w="540" w:type="dxa"/>
          </w:tcPr>
          <w:p w14:paraId="7D483E54" w14:textId="589E924E" w:rsidR="00291E97" w:rsidRDefault="00531F77" w:rsidP="00240C58">
            <w:pPr>
              <w:rPr>
                <w:rFonts w:cs="Arial"/>
                <w:szCs w:val="22"/>
              </w:rPr>
            </w:pPr>
            <w:r>
              <w:rPr>
                <w:rFonts w:cs="Arial"/>
                <w:szCs w:val="22"/>
              </w:rPr>
              <w:t>2</w:t>
            </w:r>
          </w:p>
        </w:tc>
        <w:tc>
          <w:tcPr>
            <w:tcW w:w="3060" w:type="dxa"/>
          </w:tcPr>
          <w:p w14:paraId="578C1EBD" w14:textId="77EB8F93" w:rsidR="00291E97" w:rsidRDefault="00291E97" w:rsidP="00240C58">
            <w:r>
              <w:t xml:space="preserve">In </w:t>
            </w:r>
            <w:proofErr w:type="spellStart"/>
            <w:r>
              <w:t>Accepance</w:t>
            </w:r>
            <w:proofErr w:type="spellEnd"/>
            <w:r>
              <w:t xml:space="preserve"> a Power HA cluster is </w:t>
            </w:r>
            <w:proofErr w:type="spellStart"/>
            <w:r>
              <w:t>build</w:t>
            </w:r>
            <w:proofErr w:type="spellEnd"/>
            <w:r>
              <w:t xml:space="preserve"> for the SONA</w:t>
            </w:r>
            <w:r w:rsidR="00681049">
              <w:t>R</w:t>
            </w:r>
            <w:r>
              <w:t xml:space="preserve"> database and the SONAR </w:t>
            </w:r>
            <w:r w:rsidR="00681049">
              <w:t>f</w:t>
            </w:r>
            <w:r>
              <w:t>ile system</w:t>
            </w:r>
          </w:p>
        </w:tc>
        <w:tc>
          <w:tcPr>
            <w:tcW w:w="5130" w:type="dxa"/>
          </w:tcPr>
          <w:p w14:paraId="35842D2D" w14:textId="3A150979" w:rsidR="00291E97" w:rsidRDefault="0040626A" w:rsidP="00240C58">
            <w:r>
              <w:t xml:space="preserve">A </w:t>
            </w:r>
            <w:r w:rsidR="00A939F5">
              <w:t>Power HA cluster</w:t>
            </w:r>
            <w:r>
              <w:t xml:space="preserve"> is the solution</w:t>
            </w:r>
            <w:r w:rsidR="00A939F5">
              <w:t xml:space="preserve"> </w:t>
            </w:r>
            <w:r>
              <w:t xml:space="preserve">for a </w:t>
            </w:r>
            <w:r w:rsidR="00A939F5">
              <w:t xml:space="preserve">gold </w:t>
            </w:r>
            <w:r w:rsidR="003F5CA6">
              <w:t xml:space="preserve">AIX </w:t>
            </w:r>
            <w:r w:rsidR="00A939F5">
              <w:t>system</w:t>
            </w:r>
            <w:r>
              <w:t>. T</w:t>
            </w:r>
            <w:r w:rsidR="00A939F5">
              <w:t xml:space="preserve">o keep Production and Acceptance the same </w:t>
            </w:r>
            <w:r w:rsidR="005A1EC7">
              <w:t xml:space="preserve">we deviate </w:t>
            </w:r>
            <w:r w:rsidR="0091508B">
              <w:t>in Acc</w:t>
            </w:r>
            <w:r w:rsidR="00681049">
              <w:t>e</w:t>
            </w:r>
            <w:r w:rsidR="0091508B">
              <w:t xml:space="preserve">ptance where we have a Power HA cluster </w:t>
            </w:r>
            <w:r w:rsidR="00A46585">
              <w:t xml:space="preserve">for </w:t>
            </w:r>
            <w:r w:rsidR="00681049">
              <w:t xml:space="preserve">some </w:t>
            </w:r>
            <w:r w:rsidR="0091508B">
              <w:t>bronze systems</w:t>
            </w:r>
            <w:r w:rsidR="00A46585">
              <w:t xml:space="preserve"> (applicable for SONAR database and file system)</w:t>
            </w:r>
          </w:p>
        </w:tc>
        <w:tc>
          <w:tcPr>
            <w:tcW w:w="1440" w:type="dxa"/>
          </w:tcPr>
          <w:p w14:paraId="2AC5DC22" w14:textId="6AC3C6E5" w:rsidR="00291E97" w:rsidRDefault="0091508B" w:rsidP="00240C58">
            <w:pPr>
              <w:rPr>
                <w:rFonts w:cs="Arial"/>
                <w:szCs w:val="22"/>
              </w:rPr>
            </w:pPr>
            <w:r>
              <w:rPr>
                <w:rFonts w:cs="Arial"/>
                <w:szCs w:val="22"/>
              </w:rPr>
              <w:t>Approved</w:t>
            </w:r>
          </w:p>
        </w:tc>
      </w:tr>
      <w:tr w:rsidR="0091508B" w:rsidRPr="00F947D0" w14:paraId="20ECEEF4" w14:textId="77777777" w:rsidTr="00172FD8">
        <w:tc>
          <w:tcPr>
            <w:tcW w:w="540" w:type="dxa"/>
          </w:tcPr>
          <w:p w14:paraId="55586D9D" w14:textId="565F9034" w:rsidR="0091508B" w:rsidRDefault="00531F77" w:rsidP="00240C58">
            <w:pPr>
              <w:rPr>
                <w:rFonts w:cs="Arial"/>
                <w:szCs w:val="22"/>
              </w:rPr>
            </w:pPr>
            <w:r>
              <w:rPr>
                <w:rFonts w:cs="Arial"/>
                <w:szCs w:val="22"/>
              </w:rPr>
              <w:t>3</w:t>
            </w:r>
          </w:p>
        </w:tc>
        <w:tc>
          <w:tcPr>
            <w:tcW w:w="3060" w:type="dxa"/>
          </w:tcPr>
          <w:p w14:paraId="3C71FA8D" w14:textId="2D73CA87" w:rsidR="0091508B" w:rsidRDefault="00821B21" w:rsidP="00240C58">
            <w:r>
              <w:t>SONAR application and gateway servers in Production are not build with a Power HA cluster</w:t>
            </w:r>
            <w:r w:rsidR="00FB0C41">
              <w:t xml:space="preserve"> </w:t>
            </w:r>
          </w:p>
        </w:tc>
        <w:tc>
          <w:tcPr>
            <w:tcW w:w="5130" w:type="dxa"/>
          </w:tcPr>
          <w:p w14:paraId="7BA5B6E1" w14:textId="7628DBE6" w:rsidR="0091508B" w:rsidRDefault="00BE73A1" w:rsidP="00240C58">
            <w:r>
              <w:t xml:space="preserve">The standard solution for </w:t>
            </w:r>
            <w:r w:rsidR="007120E2">
              <w:t xml:space="preserve">a </w:t>
            </w:r>
            <w:proofErr w:type="gramStart"/>
            <w:r w:rsidR="00281EA4">
              <w:t>G</w:t>
            </w:r>
            <w:r w:rsidR="007120E2">
              <w:t>old</w:t>
            </w:r>
            <w:proofErr w:type="gramEnd"/>
            <w:r w:rsidR="007120E2">
              <w:t xml:space="preserve"> AIX system is a Power HA cluster. </w:t>
            </w:r>
            <w:r w:rsidR="00333F77">
              <w:t>For The SONAR application</w:t>
            </w:r>
            <w:r w:rsidR="003228D5">
              <w:t xml:space="preserve"> and gateway servers</w:t>
            </w:r>
            <w:r w:rsidR="00085454">
              <w:t xml:space="preserve"> Power HA clusters are not implemente</w:t>
            </w:r>
            <w:r w:rsidR="0058277C">
              <w:t>d</w:t>
            </w:r>
            <w:r w:rsidR="00B4563A">
              <w:t>. High A</w:t>
            </w:r>
            <w:r w:rsidR="00C82364">
              <w:t xml:space="preserve">vailability </w:t>
            </w:r>
            <w:r w:rsidR="00B4563A">
              <w:t xml:space="preserve">for the webservers </w:t>
            </w:r>
            <w:r w:rsidR="00C82364">
              <w:t>is provided by a load balancer</w:t>
            </w:r>
            <w:r w:rsidR="0058318F">
              <w:t xml:space="preserve"> and multiple servers</w:t>
            </w:r>
            <w:r w:rsidR="00FB0E3D">
              <w:t xml:space="preserve"> and for the other application servers</w:t>
            </w:r>
            <w:r w:rsidR="0027764B">
              <w:t xml:space="preserve"> HA is provided </w:t>
            </w:r>
            <w:r w:rsidR="00EE0537">
              <w:t xml:space="preserve">by Zookeeper (native </w:t>
            </w:r>
            <w:r w:rsidR="00493069">
              <w:t>application clustering)</w:t>
            </w:r>
            <w:r w:rsidR="0027764B">
              <w:t xml:space="preserve"> and multiple servers</w:t>
            </w:r>
            <w:r w:rsidR="00281EA4">
              <w:t xml:space="preserve">. </w:t>
            </w:r>
            <w:r w:rsidR="00E974E0">
              <w:t>Th</w:t>
            </w:r>
            <w:r w:rsidR="00281EA4">
              <w:t xml:space="preserve">e </w:t>
            </w:r>
            <w:r w:rsidR="00E974E0">
              <w:t>AIX Infra is</w:t>
            </w:r>
            <w:r w:rsidR="00281EA4">
              <w:t xml:space="preserve"> </w:t>
            </w:r>
            <w:r w:rsidR="00E974E0">
              <w:t>built</w:t>
            </w:r>
            <w:r w:rsidR="00281EA4">
              <w:t xml:space="preserve"> as Silver</w:t>
            </w:r>
          </w:p>
        </w:tc>
        <w:tc>
          <w:tcPr>
            <w:tcW w:w="1440" w:type="dxa"/>
          </w:tcPr>
          <w:p w14:paraId="1F65D6C4" w14:textId="5A0DD9C7" w:rsidR="0091508B" w:rsidRDefault="00821B21" w:rsidP="00240C58">
            <w:pPr>
              <w:rPr>
                <w:rFonts w:cs="Arial"/>
                <w:szCs w:val="22"/>
              </w:rPr>
            </w:pPr>
            <w:r>
              <w:rPr>
                <w:rFonts w:cs="Arial"/>
                <w:szCs w:val="22"/>
              </w:rPr>
              <w:t>Approved</w:t>
            </w:r>
          </w:p>
        </w:tc>
      </w:tr>
      <w:tr w:rsidR="00CC342F" w:rsidRPr="00F947D0" w14:paraId="7F706648" w14:textId="77777777" w:rsidTr="00172FD8">
        <w:tc>
          <w:tcPr>
            <w:tcW w:w="540" w:type="dxa"/>
          </w:tcPr>
          <w:p w14:paraId="5A186A65" w14:textId="2B2BFAE0" w:rsidR="00CC342F" w:rsidRDefault="00531F77" w:rsidP="00240C58">
            <w:pPr>
              <w:rPr>
                <w:rFonts w:cs="Arial"/>
                <w:szCs w:val="22"/>
              </w:rPr>
            </w:pPr>
            <w:r>
              <w:rPr>
                <w:rFonts w:cs="Arial"/>
                <w:szCs w:val="22"/>
              </w:rPr>
              <w:t>4</w:t>
            </w:r>
          </w:p>
        </w:tc>
        <w:tc>
          <w:tcPr>
            <w:tcW w:w="3060" w:type="dxa"/>
          </w:tcPr>
          <w:p w14:paraId="75B6796F" w14:textId="54C4B7FB" w:rsidR="00CC342F" w:rsidRDefault="00CD40E3" w:rsidP="00240C58">
            <w:r>
              <w:t>SONAR OID DB will</w:t>
            </w:r>
            <w:r w:rsidR="00CA07C7">
              <w:t xml:space="preserve"> be bui</w:t>
            </w:r>
            <w:r w:rsidR="00AE5F8B">
              <w:t>l</w:t>
            </w:r>
            <w:r w:rsidR="00135A8E">
              <w:t>d</w:t>
            </w:r>
            <w:r w:rsidR="00CA07C7">
              <w:t xml:space="preserve"> a </w:t>
            </w:r>
            <w:proofErr w:type="spellStart"/>
            <w:r w:rsidR="00CA07C7">
              <w:t>a</w:t>
            </w:r>
            <w:proofErr w:type="spellEnd"/>
            <w:r w:rsidR="00CA07C7">
              <w:t xml:space="preserve"> silver</w:t>
            </w:r>
            <w:r w:rsidR="00AE5F8B">
              <w:t xml:space="preserve"> PaaS solution which means that the database</w:t>
            </w:r>
            <w:r w:rsidR="00135A8E">
              <w:t xml:space="preserve"> server </w:t>
            </w:r>
            <w:r w:rsidR="00AE5F8B">
              <w:t xml:space="preserve">is </w:t>
            </w:r>
            <w:proofErr w:type="spellStart"/>
            <w:r w:rsidR="00AE5F8B">
              <w:t>build</w:t>
            </w:r>
            <w:proofErr w:type="spellEnd"/>
            <w:r w:rsidR="00AE5F8B">
              <w:t xml:space="preserve"> on a single VM</w:t>
            </w:r>
            <w:r w:rsidR="00135A8E">
              <w:t xml:space="preserve"> with replicated storage to the opposite </w:t>
            </w:r>
            <w:proofErr w:type="spellStart"/>
            <w:r w:rsidR="00135A8E">
              <w:t>datacenter</w:t>
            </w:r>
            <w:proofErr w:type="spellEnd"/>
            <w:r w:rsidR="00CA07C7">
              <w:t xml:space="preserve"> </w:t>
            </w:r>
          </w:p>
        </w:tc>
        <w:tc>
          <w:tcPr>
            <w:tcW w:w="5130" w:type="dxa"/>
          </w:tcPr>
          <w:p w14:paraId="745D81DF" w14:textId="32DE1AA5" w:rsidR="00CC342F" w:rsidRDefault="00BE3A6B" w:rsidP="00240C58">
            <w:r>
              <w:t xml:space="preserve">This setup provides sufficient </w:t>
            </w:r>
            <w:r w:rsidR="00531F77">
              <w:t>availability for the OID DB, Passive dataguard is not required</w:t>
            </w:r>
          </w:p>
        </w:tc>
        <w:tc>
          <w:tcPr>
            <w:tcW w:w="1440" w:type="dxa"/>
          </w:tcPr>
          <w:p w14:paraId="424C2D3D" w14:textId="3A826D65" w:rsidR="00CC342F" w:rsidRDefault="00531F77" w:rsidP="00240C58">
            <w:pPr>
              <w:rPr>
                <w:rFonts w:cs="Arial"/>
                <w:szCs w:val="22"/>
              </w:rPr>
            </w:pPr>
            <w:r>
              <w:rPr>
                <w:rFonts w:cs="Arial"/>
                <w:szCs w:val="22"/>
              </w:rPr>
              <w:t>Approved</w:t>
            </w:r>
          </w:p>
        </w:tc>
      </w:tr>
      <w:tr w:rsidR="00E33502" w:rsidRPr="00F947D0" w14:paraId="23CE9FC8" w14:textId="77777777" w:rsidTr="00172FD8">
        <w:tc>
          <w:tcPr>
            <w:tcW w:w="540" w:type="dxa"/>
          </w:tcPr>
          <w:p w14:paraId="4375A4C1" w14:textId="6F4F8CC0" w:rsidR="00E33502" w:rsidRPr="00F947D0" w:rsidRDefault="00C42939" w:rsidP="00D46FA4">
            <w:pPr>
              <w:rPr>
                <w:rFonts w:cs="Arial"/>
                <w:szCs w:val="22"/>
              </w:rPr>
            </w:pPr>
            <w:r>
              <w:rPr>
                <w:rFonts w:cs="Arial"/>
                <w:szCs w:val="22"/>
              </w:rPr>
              <w:t>5</w:t>
            </w:r>
          </w:p>
        </w:tc>
        <w:tc>
          <w:tcPr>
            <w:tcW w:w="3060" w:type="dxa"/>
          </w:tcPr>
          <w:p w14:paraId="133E54EF" w14:textId="1EFCB196" w:rsidR="00E33502" w:rsidRPr="00C92EB9" w:rsidRDefault="008C695C" w:rsidP="00D46FA4">
            <w:r w:rsidRPr="00C92EB9">
              <w:t xml:space="preserve">SONAR will </w:t>
            </w:r>
            <w:r w:rsidR="002915DE">
              <w:t>have</w:t>
            </w:r>
            <w:r w:rsidRPr="00C92EB9">
              <w:t xml:space="preserve"> a Logical Standby database server</w:t>
            </w:r>
            <w:r w:rsidR="002915DE">
              <w:t xml:space="preserve"> for </w:t>
            </w:r>
            <w:r w:rsidR="002915DE" w:rsidRPr="00C92EB9">
              <w:t>queries and exports</w:t>
            </w:r>
          </w:p>
        </w:tc>
        <w:tc>
          <w:tcPr>
            <w:tcW w:w="5130" w:type="dxa"/>
          </w:tcPr>
          <w:p w14:paraId="594D1FFA" w14:textId="666A0A8D" w:rsidR="00E33502" w:rsidRPr="00C92EB9" w:rsidRDefault="008C695C" w:rsidP="00D46FA4">
            <w:r w:rsidRPr="00C92EB9">
              <w:t>It is not acceptable to allow activities on the production database that impact performance.</w:t>
            </w:r>
            <w:r w:rsidR="00891261">
              <w:t xml:space="preserve"> Database is copied with Oracle Active DataGuard</w:t>
            </w:r>
          </w:p>
        </w:tc>
        <w:tc>
          <w:tcPr>
            <w:tcW w:w="1440" w:type="dxa"/>
          </w:tcPr>
          <w:p w14:paraId="7ED09AC6" w14:textId="6B7E536A" w:rsidR="00E33502" w:rsidRDefault="00891261" w:rsidP="00D46FA4">
            <w:pPr>
              <w:rPr>
                <w:rFonts w:cs="Arial"/>
                <w:szCs w:val="22"/>
              </w:rPr>
            </w:pPr>
            <w:r>
              <w:rPr>
                <w:rFonts w:cs="Arial"/>
                <w:szCs w:val="22"/>
              </w:rPr>
              <w:t>Approved</w:t>
            </w:r>
          </w:p>
        </w:tc>
      </w:tr>
      <w:tr w:rsidR="00E33502" w:rsidRPr="00F947D0" w14:paraId="44E75D78" w14:textId="77777777" w:rsidTr="00172FD8">
        <w:tc>
          <w:tcPr>
            <w:tcW w:w="540" w:type="dxa"/>
          </w:tcPr>
          <w:p w14:paraId="2FFCD4E9" w14:textId="3D36C460" w:rsidR="00E33502" w:rsidRPr="00F947D0" w:rsidRDefault="00C42939" w:rsidP="00D46FA4">
            <w:pPr>
              <w:rPr>
                <w:rFonts w:cs="Arial"/>
                <w:szCs w:val="22"/>
              </w:rPr>
            </w:pPr>
            <w:r>
              <w:rPr>
                <w:rFonts w:cs="Arial"/>
                <w:szCs w:val="22"/>
              </w:rPr>
              <w:t>6</w:t>
            </w:r>
          </w:p>
        </w:tc>
        <w:tc>
          <w:tcPr>
            <w:tcW w:w="3060" w:type="dxa"/>
          </w:tcPr>
          <w:p w14:paraId="1180B980" w14:textId="5B19B8F4" w:rsidR="00E33502" w:rsidRPr="00C92EB9" w:rsidRDefault="006F37B7" w:rsidP="00D46FA4">
            <w:r>
              <w:t xml:space="preserve">Oracle </w:t>
            </w:r>
            <w:proofErr w:type="spellStart"/>
            <w:r>
              <w:t>Webgate</w:t>
            </w:r>
            <w:proofErr w:type="spellEnd"/>
            <w:r w:rsidR="001928BD">
              <w:t xml:space="preserve"> </w:t>
            </w:r>
            <w:r>
              <w:t xml:space="preserve">is Installed on </w:t>
            </w:r>
            <w:r w:rsidR="00594021">
              <w:t>Public Sector Web</w:t>
            </w:r>
            <w:r w:rsidR="0020177B" w:rsidRPr="00C92EB9">
              <w:t xml:space="preserve"> Server</w:t>
            </w:r>
            <w:r w:rsidR="00594021">
              <w:t>s</w:t>
            </w:r>
            <w:r w:rsidR="00BE1670">
              <w:t xml:space="preserve"> to be able to connect to the Generic OAM for access</w:t>
            </w:r>
          </w:p>
        </w:tc>
        <w:tc>
          <w:tcPr>
            <w:tcW w:w="5130" w:type="dxa"/>
          </w:tcPr>
          <w:p w14:paraId="12592896" w14:textId="0F32C2E6" w:rsidR="00E33502" w:rsidRPr="00C92EB9" w:rsidRDefault="00214E0F" w:rsidP="00D46FA4">
            <w:r w:rsidRPr="00C92EB9">
              <w:t xml:space="preserve">An Oracle </w:t>
            </w:r>
            <w:proofErr w:type="spellStart"/>
            <w:r w:rsidRPr="00C92EB9">
              <w:t>Webgate</w:t>
            </w:r>
            <w:proofErr w:type="spellEnd"/>
            <w:r w:rsidRPr="00C92EB9">
              <w:t xml:space="preserve"> must be used to control access to Sonar and to ensure that users identify themselves.</w:t>
            </w:r>
          </w:p>
        </w:tc>
        <w:tc>
          <w:tcPr>
            <w:tcW w:w="1440" w:type="dxa"/>
          </w:tcPr>
          <w:p w14:paraId="0176C81B" w14:textId="54231805" w:rsidR="00E33502" w:rsidRDefault="00BE1670" w:rsidP="00D46FA4">
            <w:pPr>
              <w:rPr>
                <w:rFonts w:cs="Arial"/>
                <w:szCs w:val="22"/>
              </w:rPr>
            </w:pPr>
            <w:r>
              <w:rPr>
                <w:rFonts w:cs="Arial"/>
                <w:szCs w:val="22"/>
              </w:rPr>
              <w:t>Approved</w:t>
            </w:r>
          </w:p>
        </w:tc>
      </w:tr>
      <w:tr w:rsidR="00E33502" w:rsidRPr="00F947D0" w14:paraId="628D43EF" w14:textId="77777777" w:rsidTr="00172FD8">
        <w:tc>
          <w:tcPr>
            <w:tcW w:w="540" w:type="dxa"/>
          </w:tcPr>
          <w:p w14:paraId="7F17713A" w14:textId="390AD544" w:rsidR="00E33502" w:rsidRPr="00F947D0" w:rsidRDefault="00C42939" w:rsidP="00D46FA4">
            <w:pPr>
              <w:rPr>
                <w:rFonts w:cs="Arial"/>
                <w:szCs w:val="22"/>
              </w:rPr>
            </w:pPr>
            <w:r>
              <w:rPr>
                <w:rFonts w:cs="Arial"/>
                <w:szCs w:val="22"/>
              </w:rPr>
              <w:t>7</w:t>
            </w:r>
          </w:p>
        </w:tc>
        <w:tc>
          <w:tcPr>
            <w:tcW w:w="3060" w:type="dxa"/>
          </w:tcPr>
          <w:p w14:paraId="415FBAFA" w14:textId="55C4E689" w:rsidR="00E33502" w:rsidRPr="00C92EB9" w:rsidRDefault="00231E39" w:rsidP="00D46FA4">
            <w:r>
              <w:t>For Windows server</w:t>
            </w:r>
            <w:r w:rsidR="00152754">
              <w:t>s the standard authentication (through nested AD groups) and authorization (ABS) is used.</w:t>
            </w:r>
          </w:p>
        </w:tc>
        <w:tc>
          <w:tcPr>
            <w:tcW w:w="5130" w:type="dxa"/>
          </w:tcPr>
          <w:p w14:paraId="1094DADF" w14:textId="547162C6" w:rsidR="00E33502" w:rsidRPr="00C92EB9" w:rsidRDefault="00433185" w:rsidP="00D46FA4">
            <w:r>
              <w:t>T</w:t>
            </w:r>
            <w:r w:rsidRPr="00C92EB9">
              <w:t>his is only applicable for UWV supporting functions.</w:t>
            </w:r>
          </w:p>
        </w:tc>
        <w:tc>
          <w:tcPr>
            <w:tcW w:w="1440" w:type="dxa"/>
          </w:tcPr>
          <w:p w14:paraId="399D4C84" w14:textId="7D9BEA54" w:rsidR="00E33502" w:rsidRDefault="00433185" w:rsidP="00D46FA4">
            <w:pPr>
              <w:rPr>
                <w:rFonts w:cs="Arial"/>
                <w:szCs w:val="22"/>
              </w:rPr>
            </w:pPr>
            <w:r>
              <w:rPr>
                <w:rFonts w:cs="Arial"/>
                <w:szCs w:val="22"/>
              </w:rPr>
              <w:t>Approved</w:t>
            </w:r>
          </w:p>
        </w:tc>
      </w:tr>
      <w:tr w:rsidR="005E6ECB" w:rsidRPr="00F947D0" w14:paraId="7DEF52BE" w14:textId="77777777" w:rsidTr="00172FD8">
        <w:tc>
          <w:tcPr>
            <w:tcW w:w="540" w:type="dxa"/>
          </w:tcPr>
          <w:p w14:paraId="75B88BF0" w14:textId="11290BE5" w:rsidR="005E6ECB" w:rsidRPr="00F947D0" w:rsidRDefault="00C42939" w:rsidP="00D46FA4">
            <w:pPr>
              <w:rPr>
                <w:rFonts w:cs="Arial"/>
                <w:szCs w:val="22"/>
              </w:rPr>
            </w:pPr>
            <w:r>
              <w:rPr>
                <w:rFonts w:cs="Arial"/>
                <w:szCs w:val="22"/>
              </w:rPr>
              <w:t>8</w:t>
            </w:r>
          </w:p>
        </w:tc>
        <w:tc>
          <w:tcPr>
            <w:tcW w:w="3060" w:type="dxa"/>
          </w:tcPr>
          <w:p w14:paraId="43DD6BD3" w14:textId="328E0687" w:rsidR="005E6ECB" w:rsidRPr="00F947D0" w:rsidRDefault="002D3A0C" w:rsidP="00D46FA4">
            <w:pPr>
              <w:rPr>
                <w:rFonts w:cs="Arial"/>
                <w:szCs w:val="22"/>
              </w:rPr>
            </w:pPr>
            <w:r w:rsidRPr="002D3A0C">
              <w:t xml:space="preserve">Use the native application clustering for the Siebel </w:t>
            </w:r>
            <w:proofErr w:type="spellStart"/>
            <w:r w:rsidRPr="002D3A0C">
              <w:t>Gatway</w:t>
            </w:r>
            <w:proofErr w:type="spellEnd"/>
            <w:r w:rsidRPr="002D3A0C">
              <w:t xml:space="preserve"> servers based on Zookeeper</w:t>
            </w:r>
          </w:p>
        </w:tc>
        <w:tc>
          <w:tcPr>
            <w:tcW w:w="5130" w:type="dxa"/>
          </w:tcPr>
          <w:p w14:paraId="207E5E63" w14:textId="79CF2FA3" w:rsidR="005E6ECB" w:rsidRPr="00F947D0" w:rsidRDefault="003F73F3" w:rsidP="00D46FA4">
            <w:pPr>
              <w:rPr>
                <w:rFonts w:cs="Arial"/>
                <w:szCs w:val="22"/>
              </w:rPr>
            </w:pPr>
            <w:r w:rsidRPr="00C92EB9">
              <w:t xml:space="preserve">Utilizing zookeeper native </w:t>
            </w:r>
            <w:r w:rsidR="00A81FD7" w:rsidRPr="00C92EB9">
              <w:t>application-level</w:t>
            </w:r>
            <w:r w:rsidRPr="00C92EB9">
              <w:t xml:space="preserve"> clustering adds to the high availability and scalability capability of the gateway functionality. Adding extra nodes to the zookeeper ensemble, is handled on application clustering </w:t>
            </w:r>
            <w:r w:rsidR="00DD518E" w:rsidRPr="00C92EB9">
              <w:t>level,</w:t>
            </w:r>
            <w:r w:rsidRPr="00C92EB9">
              <w:t xml:space="preserve"> and supported by the software vendor out-of-the-box.</w:t>
            </w:r>
          </w:p>
        </w:tc>
        <w:tc>
          <w:tcPr>
            <w:tcW w:w="1440" w:type="dxa"/>
          </w:tcPr>
          <w:p w14:paraId="2AF7C28D" w14:textId="6AB49CF6" w:rsidR="005E6ECB" w:rsidRPr="00F947D0" w:rsidRDefault="009F01B6" w:rsidP="00D46FA4">
            <w:pPr>
              <w:rPr>
                <w:rFonts w:cs="Arial"/>
                <w:szCs w:val="22"/>
              </w:rPr>
            </w:pPr>
            <w:r>
              <w:rPr>
                <w:rFonts w:cs="Arial"/>
                <w:szCs w:val="22"/>
              </w:rPr>
              <w:t>Approved</w:t>
            </w:r>
          </w:p>
        </w:tc>
      </w:tr>
      <w:tr w:rsidR="00B76281" w:rsidRPr="00F947D0" w14:paraId="29CD3D7A" w14:textId="77777777" w:rsidTr="00172FD8">
        <w:tc>
          <w:tcPr>
            <w:tcW w:w="540" w:type="dxa"/>
          </w:tcPr>
          <w:p w14:paraId="1C3826B2" w14:textId="747E6282" w:rsidR="00B76281" w:rsidRPr="00F947D0" w:rsidRDefault="00C42939" w:rsidP="00D46FA4">
            <w:pPr>
              <w:rPr>
                <w:rFonts w:cs="Arial"/>
                <w:szCs w:val="22"/>
              </w:rPr>
            </w:pPr>
            <w:r>
              <w:rPr>
                <w:rFonts w:cs="Arial"/>
                <w:szCs w:val="22"/>
              </w:rPr>
              <w:t>9</w:t>
            </w:r>
          </w:p>
        </w:tc>
        <w:tc>
          <w:tcPr>
            <w:tcW w:w="3060" w:type="dxa"/>
          </w:tcPr>
          <w:p w14:paraId="3131382E" w14:textId="1CC44DE3" w:rsidR="00B76281" w:rsidRPr="00C92EB9" w:rsidRDefault="00AC07C8" w:rsidP="00D46FA4">
            <w:r>
              <w:t>Stand-alone Fileserver for SONAR documents</w:t>
            </w:r>
            <w:r w:rsidR="002C0BC4">
              <w:t xml:space="preserve"> which could not be migrated to EA is only needed in Production</w:t>
            </w:r>
          </w:p>
        </w:tc>
        <w:tc>
          <w:tcPr>
            <w:tcW w:w="5130" w:type="dxa"/>
          </w:tcPr>
          <w:p w14:paraId="10011235" w14:textId="10B92F31" w:rsidR="006E6455" w:rsidRDefault="00B76281" w:rsidP="00D46FA4">
            <w:r w:rsidRPr="00C92EB9">
              <w:t>SONAR documents which could not be migrated properly to EA</w:t>
            </w:r>
            <w:r>
              <w:t xml:space="preserve"> are store</w:t>
            </w:r>
            <w:r w:rsidR="00AC07C8">
              <w:t>d</w:t>
            </w:r>
            <w:r>
              <w:t xml:space="preserve"> on a stand-</w:t>
            </w:r>
            <w:r w:rsidR="002C0BC4">
              <w:t>alone</w:t>
            </w:r>
            <w:r>
              <w:t xml:space="preserve"> fileserver</w:t>
            </w:r>
            <w:r w:rsidR="002C0BC4">
              <w:t xml:space="preserve">. The server has no </w:t>
            </w:r>
            <w:r w:rsidR="00C720D7">
              <w:t>relationship</w:t>
            </w:r>
            <w:r w:rsidR="002C0BC4">
              <w:t xml:space="preserve"> with the other component</w:t>
            </w:r>
            <w:r w:rsidR="00C720D7">
              <w:t xml:space="preserve"> and is therefore not needed in other environments</w:t>
            </w:r>
          </w:p>
          <w:p w14:paraId="48451B6C" w14:textId="0C8FC74A" w:rsidR="006E6455" w:rsidRPr="00C92EB9" w:rsidRDefault="006E6455" w:rsidP="00D46FA4"/>
        </w:tc>
        <w:tc>
          <w:tcPr>
            <w:tcW w:w="1440" w:type="dxa"/>
          </w:tcPr>
          <w:p w14:paraId="1E39C87E" w14:textId="78064262" w:rsidR="00B76281" w:rsidRPr="00F947D0" w:rsidRDefault="004D50CC" w:rsidP="00D46FA4">
            <w:pPr>
              <w:rPr>
                <w:rFonts w:cs="Arial"/>
                <w:szCs w:val="22"/>
              </w:rPr>
            </w:pPr>
            <w:r>
              <w:rPr>
                <w:rFonts w:cs="Arial"/>
                <w:szCs w:val="22"/>
              </w:rPr>
              <w:t>Approved</w:t>
            </w:r>
          </w:p>
        </w:tc>
      </w:tr>
      <w:tr w:rsidR="006E6455" w:rsidRPr="00457D88" w14:paraId="04FC7B8D" w14:textId="77777777" w:rsidTr="00172FD8">
        <w:tc>
          <w:tcPr>
            <w:tcW w:w="540" w:type="dxa"/>
            <w:shd w:val="clear" w:color="auto" w:fill="D9D9D9" w:themeFill="background1" w:themeFillShade="D9"/>
          </w:tcPr>
          <w:p w14:paraId="73C75E2F" w14:textId="77777777" w:rsidR="006E6455" w:rsidRPr="00457D88" w:rsidRDefault="006E6455" w:rsidP="007D0E6E">
            <w:pPr>
              <w:rPr>
                <w:b/>
                <w:bCs/>
              </w:rPr>
            </w:pPr>
            <w:r w:rsidRPr="00457D88">
              <w:rPr>
                <w:b/>
                <w:bCs/>
              </w:rPr>
              <w:lastRenderedPageBreak/>
              <w:t>#</w:t>
            </w:r>
          </w:p>
        </w:tc>
        <w:tc>
          <w:tcPr>
            <w:tcW w:w="3060" w:type="dxa"/>
            <w:shd w:val="clear" w:color="auto" w:fill="D9D9D9" w:themeFill="background1" w:themeFillShade="D9"/>
          </w:tcPr>
          <w:p w14:paraId="42752849" w14:textId="77777777" w:rsidR="006E6455" w:rsidRPr="00457D88" w:rsidRDefault="006E6455" w:rsidP="007D0E6E">
            <w:pPr>
              <w:rPr>
                <w:b/>
                <w:bCs/>
              </w:rPr>
            </w:pPr>
            <w:r w:rsidRPr="00457D88">
              <w:rPr>
                <w:b/>
                <w:bCs/>
              </w:rPr>
              <w:t>Decision</w:t>
            </w:r>
          </w:p>
        </w:tc>
        <w:tc>
          <w:tcPr>
            <w:tcW w:w="5130" w:type="dxa"/>
            <w:shd w:val="clear" w:color="auto" w:fill="D9D9D9" w:themeFill="background1" w:themeFillShade="D9"/>
          </w:tcPr>
          <w:p w14:paraId="23975210" w14:textId="77777777" w:rsidR="006E6455" w:rsidRPr="00457D88" w:rsidRDefault="006E6455" w:rsidP="007D0E6E">
            <w:pPr>
              <w:rPr>
                <w:b/>
                <w:bCs/>
              </w:rPr>
            </w:pPr>
            <w:r w:rsidRPr="00457D88">
              <w:rPr>
                <w:b/>
                <w:bCs/>
              </w:rPr>
              <w:t>Comments</w:t>
            </w:r>
          </w:p>
        </w:tc>
        <w:tc>
          <w:tcPr>
            <w:tcW w:w="1440" w:type="dxa"/>
            <w:shd w:val="clear" w:color="auto" w:fill="D9D9D9" w:themeFill="background1" w:themeFillShade="D9"/>
          </w:tcPr>
          <w:p w14:paraId="7F33E59C" w14:textId="77777777" w:rsidR="006E6455" w:rsidRPr="00457D88" w:rsidRDefault="006E6455" w:rsidP="007D0E6E">
            <w:pPr>
              <w:rPr>
                <w:b/>
                <w:bCs/>
              </w:rPr>
            </w:pPr>
            <w:r w:rsidRPr="00457D88">
              <w:rPr>
                <w:b/>
                <w:bCs/>
              </w:rPr>
              <w:t>Status</w:t>
            </w:r>
          </w:p>
        </w:tc>
      </w:tr>
      <w:tr w:rsidR="00D12909" w:rsidRPr="00F947D0" w14:paraId="1C7C7677" w14:textId="77777777" w:rsidTr="00172FD8">
        <w:tc>
          <w:tcPr>
            <w:tcW w:w="540" w:type="dxa"/>
          </w:tcPr>
          <w:p w14:paraId="6763555F" w14:textId="3713D32E" w:rsidR="00D12909" w:rsidRDefault="00C42939" w:rsidP="00D46FA4">
            <w:pPr>
              <w:rPr>
                <w:rFonts w:cs="Arial"/>
                <w:szCs w:val="22"/>
              </w:rPr>
            </w:pPr>
            <w:r>
              <w:rPr>
                <w:rFonts w:cs="Arial"/>
                <w:szCs w:val="22"/>
              </w:rPr>
              <w:t>10</w:t>
            </w:r>
          </w:p>
        </w:tc>
        <w:tc>
          <w:tcPr>
            <w:tcW w:w="3060" w:type="dxa"/>
          </w:tcPr>
          <w:p w14:paraId="68CF1133" w14:textId="120A01D2" w:rsidR="00D12909" w:rsidRDefault="000623B1" w:rsidP="00D46FA4">
            <w:r>
              <w:t>SONAR database will be hosted on AIX</w:t>
            </w:r>
          </w:p>
        </w:tc>
        <w:tc>
          <w:tcPr>
            <w:tcW w:w="5130" w:type="dxa"/>
          </w:tcPr>
          <w:p w14:paraId="6AD3BCBF" w14:textId="3DCD2865" w:rsidR="006E5BAE" w:rsidRPr="00D502DF" w:rsidRDefault="006E5BAE" w:rsidP="00524736">
            <w:r>
              <w:t xml:space="preserve">UWV approves the </w:t>
            </w:r>
            <w:r w:rsidR="00D502DF">
              <w:t>recomm</w:t>
            </w:r>
            <w:r w:rsidR="0053010D">
              <w:t>e</w:t>
            </w:r>
            <w:r w:rsidR="00D502DF">
              <w:t>ndation</w:t>
            </w:r>
            <w:r>
              <w:t xml:space="preserve"> </w:t>
            </w:r>
            <w:r w:rsidR="005F5660">
              <w:t>in</w:t>
            </w:r>
            <w:r>
              <w:t xml:space="preserve"> the exception report</w:t>
            </w:r>
            <w:r w:rsidR="005F5660">
              <w:t xml:space="preserve"> regarding SONAR databases</w:t>
            </w:r>
            <w:r w:rsidR="00524736">
              <w:t>, t</w:t>
            </w:r>
            <w:r w:rsidR="00D502DF">
              <w:rPr>
                <w:rStyle w:val="jlqj4b"/>
                <w:lang w:val="en"/>
              </w:rPr>
              <w:t>he recommendation is to migrate the SONAR databases on the DXC AIX platform and to migrate the OID databases to the DXC private cloud in the designated go-live weekend.</w:t>
            </w:r>
            <w:r w:rsidR="00D502DF">
              <w:rPr>
                <w:rStyle w:val="viiyi"/>
                <w:lang w:val="en"/>
              </w:rPr>
              <w:t xml:space="preserve"> </w:t>
            </w:r>
            <w:r w:rsidR="00D502DF">
              <w:rPr>
                <w:rStyle w:val="jlqj4b"/>
                <w:lang w:val="en"/>
              </w:rPr>
              <w:t>It is advised to agree on the SONAR databases in the short term, to migrate to the private cloud to spread the migration time and to keep financial impact as minimal as possible.</w:t>
            </w:r>
          </w:p>
        </w:tc>
        <w:tc>
          <w:tcPr>
            <w:tcW w:w="1440" w:type="dxa"/>
          </w:tcPr>
          <w:p w14:paraId="57FCE8D1" w14:textId="7B2526F3" w:rsidR="00D12909" w:rsidRDefault="00524736" w:rsidP="00D46FA4">
            <w:pPr>
              <w:rPr>
                <w:rFonts w:cs="Arial"/>
                <w:szCs w:val="22"/>
              </w:rPr>
            </w:pPr>
            <w:r>
              <w:rPr>
                <w:rFonts w:cs="Arial"/>
                <w:szCs w:val="22"/>
              </w:rPr>
              <w:t>Approved</w:t>
            </w:r>
          </w:p>
        </w:tc>
      </w:tr>
      <w:tr w:rsidR="00BA2D0D" w:rsidRPr="00F947D0" w14:paraId="0E84435E" w14:textId="77777777" w:rsidTr="00172FD8">
        <w:tc>
          <w:tcPr>
            <w:tcW w:w="540" w:type="dxa"/>
          </w:tcPr>
          <w:p w14:paraId="672A8628" w14:textId="70618DDA" w:rsidR="00BA2D0D" w:rsidRDefault="00C42939" w:rsidP="00D46FA4">
            <w:pPr>
              <w:rPr>
                <w:rFonts w:cs="Arial"/>
                <w:szCs w:val="22"/>
              </w:rPr>
            </w:pPr>
            <w:r>
              <w:rPr>
                <w:rFonts w:cs="Arial"/>
                <w:szCs w:val="22"/>
              </w:rPr>
              <w:t>11</w:t>
            </w:r>
          </w:p>
        </w:tc>
        <w:tc>
          <w:tcPr>
            <w:tcW w:w="3060" w:type="dxa"/>
          </w:tcPr>
          <w:p w14:paraId="6569A9CF" w14:textId="4A67C111" w:rsidR="00BA2D0D" w:rsidRDefault="00AE3C2B" w:rsidP="00D46FA4">
            <w:r>
              <w:t>S</w:t>
            </w:r>
            <w:r w:rsidR="00F41C3E">
              <w:t>ONAR</w:t>
            </w:r>
            <w:r>
              <w:t xml:space="preserve"> OID application server will be </w:t>
            </w:r>
            <w:r w:rsidR="00BD0D5D">
              <w:t xml:space="preserve">hosted </w:t>
            </w:r>
            <w:r w:rsidR="00E276B6">
              <w:t xml:space="preserve">on </w:t>
            </w:r>
            <w:r>
              <w:t>Linux</w:t>
            </w:r>
          </w:p>
        </w:tc>
        <w:tc>
          <w:tcPr>
            <w:tcW w:w="5130" w:type="dxa"/>
          </w:tcPr>
          <w:p w14:paraId="21A45F04" w14:textId="4C2777A5" w:rsidR="00BA2D0D" w:rsidRDefault="006E0816" w:rsidP="00D46FA4">
            <w:r>
              <w:t>During the transi</w:t>
            </w:r>
            <w:r w:rsidR="0048492E">
              <w:t xml:space="preserve">tion the SONAR OID </w:t>
            </w:r>
            <w:r w:rsidR="00D93526">
              <w:t>application</w:t>
            </w:r>
            <w:r w:rsidR="0048492E">
              <w:t xml:space="preserve"> will be </w:t>
            </w:r>
            <w:r w:rsidR="00936756">
              <w:t>hosted on RHEL instead of AIX</w:t>
            </w:r>
          </w:p>
        </w:tc>
        <w:tc>
          <w:tcPr>
            <w:tcW w:w="1440" w:type="dxa"/>
          </w:tcPr>
          <w:p w14:paraId="39DDD6BF" w14:textId="6FE081AF" w:rsidR="00BA2D0D" w:rsidRDefault="00011B7C" w:rsidP="00D46FA4">
            <w:pPr>
              <w:rPr>
                <w:rFonts w:cs="Arial"/>
                <w:szCs w:val="22"/>
              </w:rPr>
            </w:pPr>
            <w:r>
              <w:rPr>
                <w:rFonts w:cs="Arial"/>
                <w:szCs w:val="22"/>
              </w:rPr>
              <w:t>Approved</w:t>
            </w:r>
          </w:p>
        </w:tc>
      </w:tr>
      <w:tr w:rsidR="00D93526" w:rsidRPr="00F947D0" w14:paraId="0EFD9595" w14:textId="77777777" w:rsidTr="00172FD8">
        <w:tc>
          <w:tcPr>
            <w:tcW w:w="540" w:type="dxa"/>
          </w:tcPr>
          <w:p w14:paraId="2976ACB7" w14:textId="12203F0E" w:rsidR="00D93526" w:rsidRDefault="00C42939" w:rsidP="00D93526">
            <w:pPr>
              <w:rPr>
                <w:rFonts w:cs="Arial"/>
                <w:szCs w:val="22"/>
              </w:rPr>
            </w:pPr>
            <w:r>
              <w:rPr>
                <w:rFonts w:cs="Arial"/>
                <w:szCs w:val="22"/>
              </w:rPr>
              <w:t>12</w:t>
            </w:r>
          </w:p>
        </w:tc>
        <w:tc>
          <w:tcPr>
            <w:tcW w:w="3060" w:type="dxa"/>
          </w:tcPr>
          <w:p w14:paraId="48CCAA0B" w14:textId="5CCC016E" w:rsidR="00D93526" w:rsidRDefault="00D93526" w:rsidP="00D93526">
            <w:r>
              <w:t xml:space="preserve">OID version </w:t>
            </w:r>
            <w:r w:rsidR="00815291" w:rsidRPr="00815291">
              <w:t>12.2.1.4.0</w:t>
            </w:r>
            <w:r>
              <w:t xml:space="preserve"> will be installed</w:t>
            </w:r>
            <w:r w:rsidR="002E32C0">
              <w:t>, in combination with Weblogic 12c</w:t>
            </w:r>
            <w:r w:rsidR="00815291">
              <w:t xml:space="preserve"> </w:t>
            </w:r>
          </w:p>
        </w:tc>
        <w:tc>
          <w:tcPr>
            <w:tcW w:w="5130" w:type="dxa"/>
          </w:tcPr>
          <w:p w14:paraId="6EA43F5C" w14:textId="15BFC78C" w:rsidR="00D93526" w:rsidRDefault="00D93526" w:rsidP="00D93526">
            <w:r>
              <w:t xml:space="preserve">OID version will be </w:t>
            </w:r>
            <w:r w:rsidR="00815291" w:rsidRPr="00815291">
              <w:t>12.2.1.4.0</w:t>
            </w:r>
            <w:r>
              <w:t xml:space="preserve"> instead of 11c</w:t>
            </w:r>
            <w:r w:rsidR="002E32C0">
              <w:t>, in combination with Weblogic 12c (instead of 11g)</w:t>
            </w:r>
          </w:p>
        </w:tc>
        <w:tc>
          <w:tcPr>
            <w:tcW w:w="1440" w:type="dxa"/>
          </w:tcPr>
          <w:p w14:paraId="2E1FA4AF" w14:textId="39312121" w:rsidR="00D93526" w:rsidRDefault="00D93526" w:rsidP="00D93526">
            <w:pPr>
              <w:rPr>
                <w:rFonts w:cs="Arial"/>
                <w:szCs w:val="22"/>
              </w:rPr>
            </w:pPr>
            <w:r>
              <w:rPr>
                <w:rFonts w:cs="Arial"/>
                <w:szCs w:val="22"/>
              </w:rPr>
              <w:t>Approved</w:t>
            </w:r>
          </w:p>
        </w:tc>
      </w:tr>
      <w:tr w:rsidR="00D93526" w:rsidRPr="00F947D0" w14:paraId="3EAF676E" w14:textId="77777777" w:rsidTr="00172FD8">
        <w:tc>
          <w:tcPr>
            <w:tcW w:w="540" w:type="dxa"/>
          </w:tcPr>
          <w:p w14:paraId="5D66DF4A" w14:textId="2D5CB073" w:rsidR="00D93526" w:rsidRDefault="002E025A" w:rsidP="00D93526">
            <w:pPr>
              <w:rPr>
                <w:rFonts w:cs="Arial"/>
                <w:szCs w:val="22"/>
              </w:rPr>
            </w:pPr>
            <w:r>
              <w:rPr>
                <w:rFonts w:cs="Arial"/>
                <w:szCs w:val="22"/>
              </w:rPr>
              <w:t>1</w:t>
            </w:r>
            <w:r w:rsidR="00C42939">
              <w:rPr>
                <w:rFonts w:cs="Arial"/>
                <w:szCs w:val="22"/>
              </w:rPr>
              <w:t>3</w:t>
            </w:r>
          </w:p>
        </w:tc>
        <w:tc>
          <w:tcPr>
            <w:tcW w:w="3060" w:type="dxa"/>
          </w:tcPr>
          <w:p w14:paraId="4E90F42C" w14:textId="2AC01281" w:rsidR="00D93526" w:rsidRDefault="00D93526" w:rsidP="00D93526">
            <w:r>
              <w:t>SONAR OID database server will be hosted on Linux</w:t>
            </w:r>
          </w:p>
        </w:tc>
        <w:tc>
          <w:tcPr>
            <w:tcW w:w="5130" w:type="dxa"/>
          </w:tcPr>
          <w:p w14:paraId="035DD82D" w14:textId="77777777" w:rsidR="00D93526" w:rsidRDefault="00D93526" w:rsidP="00D93526">
            <w:r>
              <w:t>During the transition the SONAR OID database will be hosted on RHEL instead of AIX</w:t>
            </w:r>
          </w:p>
          <w:p w14:paraId="29F4111B" w14:textId="5899123F" w:rsidR="00524736" w:rsidRDefault="00524736" w:rsidP="00D93526"/>
        </w:tc>
        <w:tc>
          <w:tcPr>
            <w:tcW w:w="1440" w:type="dxa"/>
          </w:tcPr>
          <w:p w14:paraId="1340F97A" w14:textId="2E37EF4E" w:rsidR="00D93526" w:rsidRDefault="00D93526" w:rsidP="00D93526">
            <w:pPr>
              <w:rPr>
                <w:rFonts w:cs="Arial"/>
                <w:szCs w:val="22"/>
              </w:rPr>
            </w:pPr>
            <w:r>
              <w:rPr>
                <w:rFonts w:cs="Arial"/>
                <w:szCs w:val="22"/>
              </w:rPr>
              <w:t>Approved</w:t>
            </w:r>
          </w:p>
        </w:tc>
      </w:tr>
      <w:tr w:rsidR="00D93526" w:rsidRPr="00F947D0" w14:paraId="2EF3875B" w14:textId="77777777" w:rsidTr="00172FD8">
        <w:tc>
          <w:tcPr>
            <w:tcW w:w="540" w:type="dxa"/>
          </w:tcPr>
          <w:p w14:paraId="68A3BE1A" w14:textId="4750D6CC" w:rsidR="00D93526" w:rsidRDefault="002E025A" w:rsidP="00D93526">
            <w:pPr>
              <w:rPr>
                <w:rFonts w:cs="Arial"/>
                <w:szCs w:val="22"/>
              </w:rPr>
            </w:pPr>
            <w:r>
              <w:rPr>
                <w:rFonts w:cs="Arial"/>
                <w:szCs w:val="22"/>
              </w:rPr>
              <w:t>1</w:t>
            </w:r>
            <w:r w:rsidR="00C42939">
              <w:rPr>
                <w:rFonts w:cs="Arial"/>
                <w:szCs w:val="22"/>
              </w:rPr>
              <w:t>4</w:t>
            </w:r>
          </w:p>
        </w:tc>
        <w:tc>
          <w:tcPr>
            <w:tcW w:w="3060" w:type="dxa"/>
          </w:tcPr>
          <w:p w14:paraId="6CC0C8BB" w14:textId="6ABF585A" w:rsidR="00D93526" w:rsidRDefault="00D93526" w:rsidP="00D93526">
            <w:r>
              <w:t xml:space="preserve">SONAR OID database </w:t>
            </w:r>
            <w:proofErr w:type="spellStart"/>
            <w:r>
              <w:t>wil</w:t>
            </w:r>
            <w:proofErr w:type="spellEnd"/>
            <w:r>
              <w:t xml:space="preserve"> be Oracle 19</w:t>
            </w:r>
            <w:r w:rsidR="00815291">
              <w:t>.1</w:t>
            </w:r>
          </w:p>
        </w:tc>
        <w:tc>
          <w:tcPr>
            <w:tcW w:w="5130" w:type="dxa"/>
          </w:tcPr>
          <w:p w14:paraId="3AE18D3E" w14:textId="37F54F9E" w:rsidR="00D93526" w:rsidRDefault="00D93526" w:rsidP="00D93526">
            <w:r>
              <w:t>SONAR OID database version will be upgraded from 12.1 to 19.1</w:t>
            </w:r>
          </w:p>
        </w:tc>
        <w:tc>
          <w:tcPr>
            <w:tcW w:w="1440" w:type="dxa"/>
          </w:tcPr>
          <w:p w14:paraId="79F45F28" w14:textId="3A690F4F" w:rsidR="00D93526" w:rsidRDefault="00C7194A" w:rsidP="00D93526">
            <w:pPr>
              <w:rPr>
                <w:rFonts w:cs="Arial"/>
                <w:szCs w:val="22"/>
              </w:rPr>
            </w:pPr>
            <w:r>
              <w:rPr>
                <w:rFonts w:cs="Arial"/>
                <w:szCs w:val="22"/>
              </w:rPr>
              <w:t>Approved</w:t>
            </w:r>
          </w:p>
        </w:tc>
      </w:tr>
      <w:tr w:rsidR="00D93526" w:rsidRPr="00F947D0" w14:paraId="3C482019" w14:textId="77777777" w:rsidTr="00172FD8">
        <w:tc>
          <w:tcPr>
            <w:tcW w:w="540" w:type="dxa"/>
          </w:tcPr>
          <w:p w14:paraId="64A30D11" w14:textId="3FDC7D24" w:rsidR="00D93526" w:rsidRDefault="00D93526" w:rsidP="00D93526">
            <w:pPr>
              <w:rPr>
                <w:rFonts w:cs="Arial"/>
                <w:szCs w:val="22"/>
              </w:rPr>
            </w:pPr>
            <w:r>
              <w:rPr>
                <w:rFonts w:cs="Arial"/>
                <w:szCs w:val="22"/>
              </w:rPr>
              <w:t>1</w:t>
            </w:r>
            <w:r w:rsidR="00C42939">
              <w:rPr>
                <w:rFonts w:cs="Arial"/>
                <w:szCs w:val="22"/>
              </w:rPr>
              <w:t>5</w:t>
            </w:r>
          </w:p>
        </w:tc>
        <w:tc>
          <w:tcPr>
            <w:tcW w:w="3060" w:type="dxa"/>
          </w:tcPr>
          <w:p w14:paraId="5E39400F" w14:textId="45A81A57" w:rsidR="00D93526" w:rsidRDefault="00D93526" w:rsidP="00D93526">
            <w:r>
              <w:t>The PTO environment will be used for performance testing, the SONAR acceptance environment does not have their own load generators</w:t>
            </w:r>
          </w:p>
        </w:tc>
        <w:tc>
          <w:tcPr>
            <w:tcW w:w="5130" w:type="dxa"/>
          </w:tcPr>
          <w:p w14:paraId="555B5517" w14:textId="310BE696" w:rsidR="00D93526" w:rsidRDefault="00602B1C" w:rsidP="00D93526">
            <w:r>
              <w:t>PTO is the standard UWV solution for load and performance testing</w:t>
            </w:r>
          </w:p>
        </w:tc>
        <w:tc>
          <w:tcPr>
            <w:tcW w:w="1440" w:type="dxa"/>
          </w:tcPr>
          <w:p w14:paraId="2BDC44CC" w14:textId="683107D9" w:rsidR="00D93526" w:rsidRDefault="00D93526" w:rsidP="00D93526">
            <w:pPr>
              <w:rPr>
                <w:rFonts w:cs="Arial"/>
                <w:szCs w:val="22"/>
              </w:rPr>
            </w:pPr>
            <w:r>
              <w:rPr>
                <w:rFonts w:cs="Arial"/>
                <w:szCs w:val="22"/>
              </w:rPr>
              <w:t>Approved</w:t>
            </w:r>
          </w:p>
        </w:tc>
      </w:tr>
      <w:tr w:rsidR="00C7194A" w:rsidRPr="00F947D0" w14:paraId="40B1DE6D" w14:textId="77777777" w:rsidTr="00172FD8">
        <w:tc>
          <w:tcPr>
            <w:tcW w:w="540" w:type="dxa"/>
          </w:tcPr>
          <w:p w14:paraId="5665F4E6" w14:textId="57C1B025" w:rsidR="00C7194A" w:rsidRDefault="00C7194A" w:rsidP="00D93526">
            <w:pPr>
              <w:rPr>
                <w:rFonts w:cs="Arial"/>
                <w:szCs w:val="22"/>
              </w:rPr>
            </w:pPr>
            <w:r>
              <w:rPr>
                <w:rFonts w:cs="Arial"/>
                <w:szCs w:val="22"/>
              </w:rPr>
              <w:t>1</w:t>
            </w:r>
            <w:r w:rsidR="00C42939">
              <w:rPr>
                <w:rFonts w:cs="Arial"/>
                <w:szCs w:val="22"/>
              </w:rPr>
              <w:t>6</w:t>
            </w:r>
          </w:p>
        </w:tc>
        <w:tc>
          <w:tcPr>
            <w:tcW w:w="3060" w:type="dxa"/>
          </w:tcPr>
          <w:p w14:paraId="20710714" w14:textId="23CF07F3" w:rsidR="00C7194A" w:rsidRDefault="00C7194A" w:rsidP="00D93526">
            <w:r>
              <w:t>Stag</w:t>
            </w:r>
            <w:r w:rsidR="004D3446">
              <w:t>ing server is added to SONAR HLD</w:t>
            </w:r>
            <w:r w:rsidR="00A23CFC">
              <w:t xml:space="preserve"> with SLA Bronze</w:t>
            </w:r>
          </w:p>
        </w:tc>
        <w:tc>
          <w:tcPr>
            <w:tcW w:w="5130" w:type="dxa"/>
          </w:tcPr>
          <w:p w14:paraId="2B2956D8" w14:textId="71B8E83A" w:rsidR="00C7194A" w:rsidRDefault="004D3446" w:rsidP="00D93526">
            <w:r>
              <w:t>Generiek services, staging server is only used by SONAR</w:t>
            </w:r>
            <w:r w:rsidR="00602B1C">
              <w:t xml:space="preserve"> therefor</w:t>
            </w:r>
            <w:r w:rsidR="00BB22DE">
              <w:t>e</w:t>
            </w:r>
            <w:r w:rsidR="00602B1C">
              <w:t xml:space="preserve"> it is moved to this HLD</w:t>
            </w:r>
          </w:p>
        </w:tc>
        <w:tc>
          <w:tcPr>
            <w:tcW w:w="1440" w:type="dxa"/>
          </w:tcPr>
          <w:p w14:paraId="6BF5685E" w14:textId="2CCB3274" w:rsidR="00C7194A" w:rsidRDefault="00373042" w:rsidP="00D93526">
            <w:pPr>
              <w:rPr>
                <w:rFonts w:cs="Arial"/>
                <w:szCs w:val="22"/>
              </w:rPr>
            </w:pPr>
            <w:r>
              <w:rPr>
                <w:rFonts w:cs="Arial"/>
                <w:szCs w:val="22"/>
              </w:rPr>
              <w:t>Approved</w:t>
            </w:r>
          </w:p>
        </w:tc>
      </w:tr>
      <w:tr w:rsidR="00DD518E" w:rsidRPr="00F947D0" w14:paraId="497E74FA" w14:textId="77777777" w:rsidTr="00172FD8">
        <w:tc>
          <w:tcPr>
            <w:tcW w:w="540" w:type="dxa"/>
          </w:tcPr>
          <w:p w14:paraId="04170644" w14:textId="642041CC" w:rsidR="00DD518E" w:rsidRDefault="00DD518E" w:rsidP="00D93526">
            <w:pPr>
              <w:rPr>
                <w:rFonts w:cs="Arial"/>
                <w:szCs w:val="22"/>
              </w:rPr>
            </w:pPr>
            <w:r>
              <w:rPr>
                <w:rFonts w:cs="Arial"/>
                <w:szCs w:val="22"/>
              </w:rPr>
              <w:t>1</w:t>
            </w:r>
            <w:r w:rsidR="00C42939">
              <w:rPr>
                <w:rFonts w:cs="Arial"/>
                <w:szCs w:val="22"/>
              </w:rPr>
              <w:t>7</w:t>
            </w:r>
          </w:p>
        </w:tc>
        <w:tc>
          <w:tcPr>
            <w:tcW w:w="3060" w:type="dxa"/>
          </w:tcPr>
          <w:p w14:paraId="02580F09" w14:textId="160CB9B5" w:rsidR="00DD518E" w:rsidRDefault="008F6A9F" w:rsidP="00D93526">
            <w:r>
              <w:t>SONAR file system, SONAR database, SONAR logical standby database and Stand</w:t>
            </w:r>
            <w:r w:rsidR="0082781C">
              <w:t xml:space="preserve">- </w:t>
            </w:r>
            <w:r>
              <w:t xml:space="preserve">alone </w:t>
            </w:r>
            <w:r w:rsidR="0082781C">
              <w:t>f</w:t>
            </w:r>
            <w:r>
              <w:t>ile</w:t>
            </w:r>
            <w:r w:rsidR="0082781C">
              <w:t xml:space="preserve"> </w:t>
            </w:r>
            <w:r>
              <w:t>server are placed in the “Kluis” security zone</w:t>
            </w:r>
          </w:p>
        </w:tc>
        <w:tc>
          <w:tcPr>
            <w:tcW w:w="5130" w:type="dxa"/>
          </w:tcPr>
          <w:p w14:paraId="074585D1" w14:textId="50C74F0B" w:rsidR="00DD518E" w:rsidRDefault="008F6A9F" w:rsidP="00D93526">
            <w:r>
              <w:t xml:space="preserve">These components are identified by UWV as the components that hold the data with </w:t>
            </w:r>
            <w:proofErr w:type="spellStart"/>
            <w:r w:rsidR="00777A25">
              <w:t>Convidentiality</w:t>
            </w:r>
            <w:proofErr w:type="spellEnd"/>
            <w:r w:rsidR="00777A25">
              <w:t xml:space="preserve"> rating 2+</w:t>
            </w:r>
          </w:p>
        </w:tc>
        <w:tc>
          <w:tcPr>
            <w:tcW w:w="1440" w:type="dxa"/>
          </w:tcPr>
          <w:p w14:paraId="112B6997" w14:textId="7B4B9880" w:rsidR="00DD518E" w:rsidRDefault="00777A25" w:rsidP="00D93526">
            <w:pPr>
              <w:rPr>
                <w:rFonts w:cs="Arial"/>
                <w:szCs w:val="22"/>
              </w:rPr>
            </w:pPr>
            <w:r>
              <w:rPr>
                <w:rFonts w:cs="Arial"/>
                <w:szCs w:val="22"/>
              </w:rPr>
              <w:t>Approved</w:t>
            </w:r>
          </w:p>
        </w:tc>
      </w:tr>
      <w:tr w:rsidR="00777A25" w:rsidRPr="00F947D0" w14:paraId="7AB18793" w14:textId="77777777" w:rsidTr="00172FD8">
        <w:tc>
          <w:tcPr>
            <w:tcW w:w="540" w:type="dxa"/>
          </w:tcPr>
          <w:p w14:paraId="3856B5EE" w14:textId="5B3FA062" w:rsidR="00777A25" w:rsidRDefault="00777A25" w:rsidP="00D93526">
            <w:pPr>
              <w:rPr>
                <w:rFonts w:cs="Arial"/>
                <w:szCs w:val="22"/>
              </w:rPr>
            </w:pPr>
            <w:r>
              <w:rPr>
                <w:rFonts w:cs="Arial"/>
                <w:szCs w:val="22"/>
              </w:rPr>
              <w:t>1</w:t>
            </w:r>
            <w:r w:rsidR="00C42939">
              <w:rPr>
                <w:rFonts w:cs="Arial"/>
                <w:szCs w:val="22"/>
              </w:rPr>
              <w:t>8</w:t>
            </w:r>
          </w:p>
        </w:tc>
        <w:tc>
          <w:tcPr>
            <w:tcW w:w="3060" w:type="dxa"/>
          </w:tcPr>
          <w:p w14:paraId="718E3137" w14:textId="7C6E0A9D" w:rsidR="00777A25" w:rsidRDefault="0082781C" w:rsidP="00D93526">
            <w:r>
              <w:t>The EAI AI (Web) servers are place</w:t>
            </w:r>
            <w:r w:rsidR="00342CEF">
              <w:t>d</w:t>
            </w:r>
            <w:r>
              <w:t xml:space="preserve"> in the “BackOffice” security zone together with the EAI application servers</w:t>
            </w:r>
          </w:p>
        </w:tc>
        <w:tc>
          <w:tcPr>
            <w:tcW w:w="5130" w:type="dxa"/>
          </w:tcPr>
          <w:p w14:paraId="77030F4D" w14:textId="46FC540D" w:rsidR="00777A25" w:rsidRDefault="0082781C" w:rsidP="00D93526">
            <w:r>
              <w:t>EAI AI (Web) server only interact</w:t>
            </w:r>
            <w:r w:rsidR="00342CEF">
              <w:t>s</w:t>
            </w:r>
            <w:r>
              <w:t xml:space="preserve"> with other applications (through SOA / WBSBUS, no user connections) and is therefore place</w:t>
            </w:r>
            <w:r w:rsidR="00342CEF">
              <w:t>d</w:t>
            </w:r>
            <w:r>
              <w:t xml:space="preserve"> in the BackOffice</w:t>
            </w:r>
          </w:p>
        </w:tc>
        <w:tc>
          <w:tcPr>
            <w:tcW w:w="1440" w:type="dxa"/>
          </w:tcPr>
          <w:p w14:paraId="4B6EF4C8" w14:textId="7C7649A5" w:rsidR="00777A25" w:rsidRDefault="0035385D" w:rsidP="00D93526">
            <w:pPr>
              <w:rPr>
                <w:rFonts w:cs="Arial"/>
                <w:szCs w:val="22"/>
              </w:rPr>
            </w:pPr>
            <w:r>
              <w:rPr>
                <w:rFonts w:cs="Arial"/>
                <w:szCs w:val="22"/>
              </w:rPr>
              <w:t>Approved</w:t>
            </w:r>
          </w:p>
        </w:tc>
      </w:tr>
      <w:tr w:rsidR="00CC0FD8" w:rsidRPr="00F947D0" w14:paraId="1D6E83D3" w14:textId="77777777" w:rsidTr="00172FD8">
        <w:tc>
          <w:tcPr>
            <w:tcW w:w="540" w:type="dxa"/>
          </w:tcPr>
          <w:p w14:paraId="16915C01" w14:textId="0B1B681C" w:rsidR="00CC0FD8" w:rsidRDefault="00CC0FD8" w:rsidP="00D93526">
            <w:pPr>
              <w:rPr>
                <w:rFonts w:cs="Arial"/>
                <w:szCs w:val="22"/>
              </w:rPr>
            </w:pPr>
            <w:r>
              <w:rPr>
                <w:rFonts w:cs="Arial"/>
                <w:szCs w:val="22"/>
              </w:rPr>
              <w:t>1</w:t>
            </w:r>
            <w:r w:rsidR="00C42939">
              <w:rPr>
                <w:rFonts w:cs="Arial"/>
                <w:szCs w:val="22"/>
              </w:rPr>
              <w:t>9</w:t>
            </w:r>
          </w:p>
        </w:tc>
        <w:tc>
          <w:tcPr>
            <w:tcW w:w="3060" w:type="dxa"/>
          </w:tcPr>
          <w:p w14:paraId="6183410B" w14:textId="5C41AADB" w:rsidR="00CC0FD8" w:rsidRDefault="00103D05" w:rsidP="00D93526">
            <w:r>
              <w:t xml:space="preserve">Oracle HTTP (includes OAM </w:t>
            </w:r>
            <w:proofErr w:type="spellStart"/>
            <w:r>
              <w:t>Webgate</w:t>
            </w:r>
            <w:proofErr w:type="spellEnd"/>
            <w:r>
              <w:t xml:space="preserve"> plugin) </w:t>
            </w:r>
            <w:r w:rsidRPr="00C8134B">
              <w:rPr>
                <w:color w:val="auto"/>
                <w:szCs w:val="22"/>
              </w:rPr>
              <w:t>12.2.1.4.0</w:t>
            </w:r>
            <w:r>
              <w:rPr>
                <w:color w:val="auto"/>
                <w:szCs w:val="22"/>
              </w:rPr>
              <w:t xml:space="preserve"> is used</w:t>
            </w:r>
          </w:p>
        </w:tc>
        <w:tc>
          <w:tcPr>
            <w:tcW w:w="5130" w:type="dxa"/>
          </w:tcPr>
          <w:p w14:paraId="0363230F" w14:textId="05BC46AA" w:rsidR="00CC0FD8" w:rsidRDefault="00103D05" w:rsidP="00D93526">
            <w:r>
              <w:t>Previous Oracle HTTP</w:t>
            </w:r>
            <w:r w:rsidR="00324354">
              <w:t xml:space="preserve"> 11G was used to be</w:t>
            </w:r>
            <w:r>
              <w:t xml:space="preserve"> compatible</w:t>
            </w:r>
            <w:r w:rsidR="00324354">
              <w:t xml:space="preserve"> with Generic OAM. DXC Generic OAM is on a higher version (</w:t>
            </w:r>
            <w:r w:rsidR="00324354" w:rsidRPr="00C8134B">
              <w:rPr>
                <w:color w:val="auto"/>
                <w:szCs w:val="22"/>
              </w:rPr>
              <w:t>12.2.1.4.0</w:t>
            </w:r>
            <w:r w:rsidR="00324354">
              <w:rPr>
                <w:color w:val="auto"/>
                <w:szCs w:val="22"/>
              </w:rPr>
              <w:t>)</w:t>
            </w:r>
          </w:p>
        </w:tc>
        <w:tc>
          <w:tcPr>
            <w:tcW w:w="1440" w:type="dxa"/>
          </w:tcPr>
          <w:p w14:paraId="0D44A4AF" w14:textId="31156985" w:rsidR="00CC0FD8" w:rsidRDefault="00324354" w:rsidP="00D93526">
            <w:pPr>
              <w:rPr>
                <w:rFonts w:cs="Arial"/>
                <w:szCs w:val="22"/>
              </w:rPr>
            </w:pPr>
            <w:r>
              <w:rPr>
                <w:rFonts w:cs="Arial"/>
                <w:szCs w:val="22"/>
              </w:rPr>
              <w:t>Approved</w:t>
            </w:r>
          </w:p>
        </w:tc>
      </w:tr>
      <w:tr w:rsidR="00F700C0" w:rsidRPr="00F947D0" w14:paraId="19456728" w14:textId="77777777" w:rsidTr="00172FD8">
        <w:tc>
          <w:tcPr>
            <w:tcW w:w="540" w:type="dxa"/>
          </w:tcPr>
          <w:p w14:paraId="22CED08F" w14:textId="0626F596" w:rsidR="00F700C0" w:rsidRPr="00B54434" w:rsidRDefault="00F700C0" w:rsidP="00D93526">
            <w:pPr>
              <w:rPr>
                <w:rFonts w:cs="Arial"/>
                <w:color w:val="auto"/>
                <w:szCs w:val="22"/>
              </w:rPr>
            </w:pPr>
            <w:r w:rsidRPr="00B54434">
              <w:rPr>
                <w:rFonts w:cs="Arial"/>
                <w:color w:val="auto"/>
                <w:szCs w:val="22"/>
              </w:rPr>
              <w:t>20</w:t>
            </w:r>
          </w:p>
        </w:tc>
        <w:tc>
          <w:tcPr>
            <w:tcW w:w="3060" w:type="dxa"/>
          </w:tcPr>
          <w:p w14:paraId="7323B026" w14:textId="1AE70464" w:rsidR="00F700C0" w:rsidRPr="00B54434" w:rsidRDefault="00F700C0" w:rsidP="00D93526">
            <w:pPr>
              <w:rPr>
                <w:color w:val="auto"/>
              </w:rPr>
            </w:pPr>
            <w:r w:rsidRPr="00B54434">
              <w:rPr>
                <w:color w:val="auto"/>
              </w:rPr>
              <w:t>Allow direct UWV FB SFTP access to staging server (DXC AM)</w:t>
            </w:r>
          </w:p>
        </w:tc>
        <w:tc>
          <w:tcPr>
            <w:tcW w:w="5130" w:type="dxa"/>
          </w:tcPr>
          <w:p w14:paraId="3B299678" w14:textId="2D6B7164" w:rsidR="00F700C0" w:rsidRPr="00B54434" w:rsidRDefault="00F700C0" w:rsidP="00D93526">
            <w:pPr>
              <w:rPr>
                <w:color w:val="auto"/>
              </w:rPr>
            </w:pPr>
            <w:r w:rsidRPr="00B54434">
              <w:rPr>
                <w:color w:val="auto"/>
              </w:rPr>
              <w:t>File transfer from UWV FB to staging server using UCRA/DSM are experienced as being ‘slow’.</w:t>
            </w:r>
          </w:p>
        </w:tc>
        <w:tc>
          <w:tcPr>
            <w:tcW w:w="1440" w:type="dxa"/>
          </w:tcPr>
          <w:p w14:paraId="457E4C64" w14:textId="77777777" w:rsidR="00F700C0" w:rsidRPr="00B54434" w:rsidRDefault="00F700C0" w:rsidP="00D93526">
            <w:pPr>
              <w:rPr>
                <w:rFonts w:cs="Arial"/>
                <w:color w:val="auto"/>
                <w:szCs w:val="22"/>
              </w:rPr>
            </w:pPr>
          </w:p>
        </w:tc>
      </w:tr>
    </w:tbl>
    <w:p w14:paraId="678188E7" w14:textId="77777777" w:rsidR="001C6C79" w:rsidRDefault="001C6C79" w:rsidP="001C6C79">
      <w:pPr>
        <w:pStyle w:val="BodyText"/>
      </w:pPr>
      <w:bookmarkStart w:id="24" w:name="_Toc73622560"/>
    </w:p>
    <w:p w14:paraId="21206E48" w14:textId="5C724146" w:rsidR="006E6455" w:rsidRDefault="006E6455">
      <w:pPr>
        <w:spacing w:after="160" w:line="259" w:lineRule="auto"/>
      </w:pPr>
      <w:r>
        <w:br w:type="page"/>
      </w:r>
    </w:p>
    <w:p w14:paraId="263EF34C" w14:textId="77777777" w:rsidR="006E6455" w:rsidRPr="001C6C79" w:rsidRDefault="006E6455" w:rsidP="001C6C79">
      <w:pPr>
        <w:pStyle w:val="BodyText"/>
      </w:pPr>
    </w:p>
    <w:p w14:paraId="2B7DC89E" w14:textId="38FF951A" w:rsidR="008D7D3C" w:rsidRDefault="008D7D3C" w:rsidP="008D7D3C">
      <w:pPr>
        <w:pStyle w:val="Heading2"/>
      </w:pPr>
      <w:bookmarkStart w:id="25" w:name="_Toc127191403"/>
      <w:r>
        <w:t xml:space="preserve">Node descriptions </w:t>
      </w:r>
      <w:r w:rsidRPr="00D272A2">
        <w:t>and zone-projections</w:t>
      </w:r>
      <w:bookmarkEnd w:id="24"/>
      <w:bookmarkEnd w:id="25"/>
    </w:p>
    <w:tbl>
      <w:tblPr>
        <w:tblW w:w="1008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30"/>
        <w:gridCol w:w="1440"/>
        <w:gridCol w:w="1440"/>
        <w:gridCol w:w="2160"/>
        <w:gridCol w:w="1890"/>
        <w:gridCol w:w="1620"/>
      </w:tblGrid>
      <w:tr w:rsidR="006645B2" w:rsidRPr="00E83FDA" w14:paraId="6289CDC1" w14:textId="77777777" w:rsidTr="00B54F95">
        <w:tc>
          <w:tcPr>
            <w:tcW w:w="15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3863084" w14:textId="77777777" w:rsidR="006645B2" w:rsidRPr="00141302" w:rsidRDefault="006645B2" w:rsidP="00240C58">
            <w:pPr>
              <w:rPr>
                <w:rFonts w:eastAsia="Times New Roman" w:cs="Arial"/>
                <w:color w:val="auto"/>
                <w:szCs w:val="22"/>
                <w:lang w:val="nl-NL" w:eastAsia="nl-NL" w:bidi="ar-SA"/>
              </w:rPr>
            </w:pPr>
            <w:r>
              <w:rPr>
                <w:rFonts w:eastAsia="Times New Roman" w:cs="Arial"/>
                <w:b/>
                <w:bCs/>
                <w:color w:val="030304"/>
                <w:szCs w:val="22"/>
                <w:lang w:val="nl-NL" w:eastAsia="nl-NL" w:bidi="ar-SA"/>
              </w:rPr>
              <w:t>Security Zone</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DFFE6A3" w14:textId="77777777" w:rsidR="006645B2" w:rsidRPr="00141302" w:rsidRDefault="006645B2" w:rsidP="00240C58">
            <w:pPr>
              <w:rPr>
                <w:rFonts w:eastAsia="Times New Roman" w:cs="Arial"/>
                <w:color w:val="auto"/>
                <w:szCs w:val="22"/>
                <w:lang w:val="nl-NL" w:eastAsia="nl-NL" w:bidi="ar-SA"/>
              </w:rPr>
            </w:pPr>
            <w:r>
              <w:rPr>
                <w:rFonts w:eastAsia="Times New Roman" w:cs="Arial"/>
                <w:b/>
                <w:bCs/>
                <w:color w:val="030304"/>
                <w:szCs w:val="22"/>
                <w:lang w:val="nl-NL" w:eastAsia="nl-NL" w:bidi="ar-SA"/>
              </w:rPr>
              <w:t>Domain</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080C8F1" w14:textId="5EC19E60" w:rsidR="006645B2" w:rsidRDefault="006645B2" w:rsidP="00240C58">
            <w:pPr>
              <w:rPr>
                <w:rFonts w:eastAsia="Times New Roman" w:cs="Arial"/>
                <w:b/>
                <w:bCs/>
                <w:color w:val="030304"/>
                <w:szCs w:val="22"/>
                <w:lang w:val="nl-NL" w:eastAsia="nl-NL" w:bidi="ar-SA"/>
              </w:rPr>
            </w:pPr>
            <w:r>
              <w:rPr>
                <w:rFonts w:eastAsia="Times New Roman" w:cs="Arial"/>
                <w:b/>
                <w:bCs/>
                <w:color w:val="030304"/>
                <w:szCs w:val="22"/>
                <w:lang w:val="nl-NL" w:eastAsia="nl-NL" w:bidi="ar-SA"/>
              </w:rPr>
              <w:t>Description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D3FB4E8" w14:textId="78174A0D" w:rsidR="006645B2" w:rsidRPr="00141302" w:rsidRDefault="006645B2" w:rsidP="00240C58">
            <w:pPr>
              <w:rPr>
                <w:rFonts w:eastAsia="Times New Roman" w:cs="Arial"/>
                <w:color w:val="auto"/>
                <w:szCs w:val="22"/>
                <w:lang w:val="nl-NL" w:eastAsia="nl-NL" w:bidi="ar-SA"/>
              </w:rPr>
            </w:pPr>
            <w:r>
              <w:rPr>
                <w:rFonts w:eastAsia="Times New Roman" w:cs="Arial"/>
                <w:b/>
                <w:bCs/>
                <w:color w:val="030304"/>
                <w:szCs w:val="22"/>
                <w:lang w:val="nl-NL" w:eastAsia="nl-NL" w:bidi="ar-SA"/>
              </w:rPr>
              <w:t>Server Type</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0C233E" w14:textId="77777777" w:rsidR="006645B2" w:rsidRDefault="006645B2" w:rsidP="00240C58">
            <w:pPr>
              <w:rPr>
                <w:rFonts w:eastAsia="Times New Roman" w:cs="Arial"/>
                <w:b/>
                <w:bCs/>
                <w:color w:val="030304"/>
                <w:szCs w:val="22"/>
                <w:lang w:val="nl-NL" w:eastAsia="nl-NL" w:bidi="ar-SA"/>
              </w:rPr>
            </w:pPr>
            <w:r>
              <w:rPr>
                <w:rFonts w:eastAsia="Times New Roman" w:cs="Arial"/>
                <w:b/>
                <w:bCs/>
                <w:color w:val="030304"/>
                <w:szCs w:val="22"/>
                <w:lang w:val="nl-NL" w:eastAsia="nl-NL" w:bidi="ar-SA"/>
              </w:rPr>
              <w:t>Node ID</w:t>
            </w:r>
          </w:p>
        </w:tc>
        <w:tc>
          <w:tcPr>
            <w:tcW w:w="16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CB0B7D9" w14:textId="77777777" w:rsidR="006645B2" w:rsidRPr="00141302" w:rsidRDefault="006645B2" w:rsidP="00240C58">
            <w:pPr>
              <w:rPr>
                <w:rFonts w:eastAsia="Times New Roman" w:cs="Arial"/>
                <w:b/>
                <w:bCs/>
                <w:color w:val="030304"/>
                <w:szCs w:val="22"/>
                <w:lang w:val="nl-NL" w:eastAsia="nl-NL" w:bidi="ar-SA"/>
              </w:rPr>
            </w:pPr>
            <w:r>
              <w:rPr>
                <w:rFonts w:eastAsia="Times New Roman" w:cs="Arial"/>
                <w:b/>
                <w:bCs/>
                <w:color w:val="030304"/>
                <w:szCs w:val="22"/>
                <w:lang w:val="nl-NL" w:eastAsia="nl-NL" w:bidi="ar-SA"/>
              </w:rPr>
              <w:t>Infra Service Level</w:t>
            </w:r>
          </w:p>
        </w:tc>
      </w:tr>
      <w:tr w:rsidR="006645B2" w:rsidRPr="00E83FDA" w14:paraId="1584CF7D" w14:textId="77777777" w:rsidTr="00B54F95">
        <w:bookmarkStart w:id="26" w:name="_Hlk86324392" w:displacedByCustomXml="next"/>
        <w:sdt>
          <w:sdtPr>
            <w:rPr>
              <w:rFonts w:eastAsia="Times New Roman" w:cs="Arial"/>
              <w:color w:val="auto"/>
              <w:szCs w:val="22"/>
              <w:lang w:val="nl-NL" w:eastAsia="nl-NL" w:bidi="ar-SA"/>
            </w:rPr>
            <w:alias w:val="Security Zone"/>
            <w:tag w:val="Security Zone"/>
            <w:id w:val="912192526"/>
            <w:placeholder>
              <w:docPart w:val="DDBA3FFD63194835A338FDFE0ACC0B13"/>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hideMark/>
              </w:tcPr>
              <w:p w14:paraId="5BA761B8" w14:textId="32AC5164" w:rsidR="006645B2" w:rsidRPr="000232A0" w:rsidRDefault="006645B2" w:rsidP="00240C58">
                <w:pPr>
                  <w:rPr>
                    <w:rFonts w:eastAsia="Times New Roman" w:cs="Arial"/>
                    <w:color w:val="auto"/>
                    <w:szCs w:val="22"/>
                    <w:lang w:val="nl-NL" w:eastAsia="nl-NL" w:bidi="ar-SA"/>
                  </w:rPr>
                </w:pPr>
                <w:r>
                  <w:rPr>
                    <w:rFonts w:eastAsia="Times New Roman" w:cs="Arial"/>
                    <w:color w:val="auto"/>
                    <w:szCs w:val="22"/>
                    <w:lang w:val="nl-NL" w:eastAsia="nl-NL" w:bidi="ar-SA"/>
                  </w:rPr>
                  <w:t>FrontOffice</w:t>
                </w:r>
              </w:p>
            </w:tc>
          </w:sdtContent>
        </w:sdt>
        <w:sdt>
          <w:sdtPr>
            <w:alias w:val="Domain"/>
            <w:tag w:val="Domain"/>
            <w:id w:val="-1429351099"/>
            <w:placeholder>
              <w:docPart w:val="F66903F5563844B7BA9A90788AFC7338"/>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hideMark/>
              </w:tcPr>
              <w:p w14:paraId="3F5CAC4E" w14:textId="04591546" w:rsidR="006645B2" w:rsidRPr="000232A0" w:rsidRDefault="006645B2" w:rsidP="00240C58">
                <w:pPr>
                  <w:rPr>
                    <w:rFonts w:eastAsia="Times New Roman" w:cs="Arial"/>
                    <w:color w:val="auto"/>
                    <w:szCs w:val="22"/>
                    <w:lang w:val="nl-NL" w:eastAsia="nl-NL" w:bidi="ar-SA"/>
                  </w:rPr>
                </w:pPr>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B4B1266" w14:textId="08DD6BD1" w:rsidR="006645B2" w:rsidRDefault="006645B2" w:rsidP="00240C58">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hideMark/>
          </w:tcPr>
          <w:sdt>
            <w:sdtPr>
              <w:rPr>
                <w:rFonts w:eastAsia="Times New Roman" w:cs="Arial"/>
                <w:color w:val="201825"/>
                <w:szCs w:val="22"/>
                <w:lang w:val="nl-NL" w:eastAsia="nl-NL" w:bidi="ar-SA"/>
              </w:rPr>
              <w:alias w:val="Server Type"/>
              <w:tag w:val="Server Type"/>
              <w:id w:val="-1485150577"/>
              <w:placeholder>
                <w:docPart w:val="A7B2B2B5503D4682A515CAF16F163F4B"/>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614B0BB8" w14:textId="39206839" w:rsidR="006645B2" w:rsidRPr="000232A0" w:rsidRDefault="006645B2" w:rsidP="00240C58">
                <w:pPr>
                  <w:rPr>
                    <w:rFonts w:eastAsia="Times New Roman" w:cs="Arial"/>
                    <w:color w:val="auto"/>
                    <w:szCs w:val="22"/>
                    <w:lang w:val="nl-NL" w:eastAsia="nl-NL" w:bidi="ar-SA"/>
                  </w:rPr>
                </w:pPr>
                <w:r>
                  <w:rPr>
                    <w:rFonts w:eastAsia="Times New Roman" w:cs="Arial"/>
                    <w:color w:val="201825"/>
                    <w:szCs w:val="22"/>
                    <w:lang w:val="nl-NL" w:eastAsia="nl-NL" w:bidi="ar-SA"/>
                  </w:rPr>
                  <w:t>Web server</w:t>
                </w:r>
              </w:p>
            </w:sdtContent>
          </w:sdt>
          <w:p w14:paraId="170D7474" w14:textId="77777777" w:rsidR="006645B2" w:rsidRDefault="006645B2" w:rsidP="00240C58"/>
        </w:tc>
        <w:tc>
          <w:tcPr>
            <w:tcW w:w="1890" w:type="dxa"/>
            <w:tcBorders>
              <w:top w:val="single" w:sz="4" w:space="0" w:color="auto"/>
              <w:left w:val="single" w:sz="4" w:space="0" w:color="auto"/>
              <w:bottom w:val="single" w:sz="4" w:space="0" w:color="auto"/>
              <w:right w:val="single" w:sz="4" w:space="0" w:color="auto"/>
            </w:tcBorders>
            <w:vAlign w:val="center"/>
          </w:tcPr>
          <w:p w14:paraId="7A393B1D" w14:textId="7292946F" w:rsidR="006645B2" w:rsidRPr="00DB6B3D" w:rsidRDefault="006645B2" w:rsidP="00D56BFA">
            <w:pPr>
              <w:rPr>
                <w:rFonts w:eastAsia="Times New Roman" w:cs="Arial"/>
                <w:color w:val="201825"/>
                <w:szCs w:val="22"/>
                <w:lang w:val="nl-NL" w:eastAsia="nl-NL" w:bidi="ar-SA"/>
              </w:rPr>
            </w:pPr>
            <w:r w:rsidRPr="00DB6B3D">
              <w:rPr>
                <w:rFonts w:eastAsia="Times New Roman" w:cs="Arial"/>
                <w:color w:val="201825"/>
                <w:szCs w:val="22"/>
                <w:lang w:val="nl-NL" w:eastAsia="nl-NL" w:bidi="ar-SA"/>
              </w:rPr>
              <w:t>Public-Web1</w:t>
            </w:r>
            <w:r>
              <w:rPr>
                <w:rFonts w:eastAsia="Times New Roman" w:cs="Arial"/>
                <w:color w:val="201825"/>
                <w:szCs w:val="22"/>
                <w:lang w:val="nl-NL" w:eastAsia="nl-NL" w:bidi="ar-SA"/>
              </w:rPr>
              <w:t>-P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870954997"/>
              <w:placeholder>
                <w:docPart w:val="DDBA3FFD63194835A338FDFE0ACC0B13"/>
              </w:placeholder>
              <w:dropDownList>
                <w:listItem w:displayText="Select" w:value="Select"/>
                <w:listItem w:displayText="Bronze" w:value="Bronze"/>
                <w:listItem w:displayText="Silver" w:value="Silver"/>
                <w:listItem w:displayText="Gold" w:value="Gold"/>
              </w:dropDownList>
            </w:sdtPr>
            <w:sdtEndPr/>
            <w:sdtContent>
              <w:p w14:paraId="009DB17D" w14:textId="51BC0C9C" w:rsidR="006645B2" w:rsidRPr="000232A0" w:rsidRDefault="001236B5" w:rsidP="00240C58">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3CAEB5E4" w14:textId="77777777" w:rsidR="006645B2" w:rsidRDefault="006645B2" w:rsidP="00240C58"/>
        </w:tc>
      </w:tr>
      <w:tr w:rsidR="006645B2" w:rsidRPr="00E83FDA" w14:paraId="62C94DEC" w14:textId="77777777" w:rsidTr="00B54F95">
        <w:sdt>
          <w:sdtPr>
            <w:rPr>
              <w:rFonts w:eastAsia="Times New Roman" w:cs="Arial"/>
              <w:color w:val="auto"/>
              <w:szCs w:val="22"/>
              <w:lang w:val="nl-NL" w:eastAsia="nl-NL" w:bidi="ar-SA"/>
            </w:rPr>
            <w:alias w:val="Security Zone"/>
            <w:tag w:val="Security Zone"/>
            <w:id w:val="1692258746"/>
            <w:placeholder>
              <w:docPart w:val="A4CB0BD3872C44BEBC4F03AFB1DDEC82"/>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hideMark/>
              </w:tcPr>
              <w:p w14:paraId="23189D51" w14:textId="61A66E58" w:rsidR="006645B2" w:rsidRPr="000232A0" w:rsidRDefault="006645B2" w:rsidP="00240C58">
                <w:pPr>
                  <w:rPr>
                    <w:rFonts w:eastAsia="Times New Roman" w:cs="Arial"/>
                    <w:color w:val="auto"/>
                    <w:szCs w:val="22"/>
                    <w:lang w:val="nl-NL" w:eastAsia="nl-NL" w:bidi="ar-SA"/>
                  </w:rPr>
                </w:pPr>
                <w:r>
                  <w:rPr>
                    <w:rFonts w:eastAsia="Times New Roman" w:cs="Arial"/>
                    <w:color w:val="auto"/>
                    <w:szCs w:val="22"/>
                    <w:lang w:val="nl-NL" w:eastAsia="nl-NL" w:bidi="ar-SA"/>
                  </w:rPr>
                  <w:t>FrontOffice</w:t>
                </w:r>
              </w:p>
            </w:tc>
          </w:sdtContent>
        </w:sdt>
        <w:sdt>
          <w:sdtPr>
            <w:alias w:val="Domain"/>
            <w:tag w:val="Domain"/>
            <w:id w:val="805890888"/>
            <w:placeholder>
              <w:docPart w:val="64ECF56317EB474FAAFDFEAC26FBBCE5"/>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hideMark/>
              </w:tcPr>
              <w:p w14:paraId="0257FB08" w14:textId="6E945176" w:rsidR="006645B2" w:rsidRPr="000232A0" w:rsidRDefault="006645B2" w:rsidP="00240C58">
                <w:pPr>
                  <w:rPr>
                    <w:rFonts w:eastAsia="Times New Roman" w:cs="Arial"/>
                    <w:color w:val="auto"/>
                    <w:szCs w:val="22"/>
                    <w:lang w:val="nl-NL" w:eastAsia="nl-NL" w:bidi="ar-SA"/>
                  </w:rPr>
                </w:pPr>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5DA654B" w14:textId="58BF20A0" w:rsidR="006645B2" w:rsidRDefault="006645B2" w:rsidP="00240C58">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hideMark/>
          </w:tcPr>
          <w:sdt>
            <w:sdtPr>
              <w:rPr>
                <w:rFonts w:eastAsia="Times New Roman" w:cs="Arial"/>
                <w:color w:val="201825"/>
                <w:szCs w:val="22"/>
                <w:lang w:val="nl-NL" w:eastAsia="nl-NL" w:bidi="ar-SA"/>
              </w:rPr>
              <w:alias w:val="Server Type"/>
              <w:tag w:val="Server Type"/>
              <w:id w:val="-1476683017"/>
              <w:placeholder>
                <w:docPart w:val="B7D7C736921E49389D85A296CEF1E942"/>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044603C7" w14:textId="31CD2392" w:rsidR="006645B2" w:rsidRPr="000232A0" w:rsidRDefault="006645B2" w:rsidP="00240C58">
                <w:pPr>
                  <w:rPr>
                    <w:rFonts w:eastAsia="Times New Roman" w:cs="Arial"/>
                    <w:color w:val="auto"/>
                    <w:szCs w:val="22"/>
                    <w:lang w:val="nl-NL" w:eastAsia="nl-NL" w:bidi="ar-SA"/>
                  </w:rPr>
                </w:pPr>
                <w:r>
                  <w:rPr>
                    <w:rFonts w:eastAsia="Times New Roman" w:cs="Arial"/>
                    <w:color w:val="201825"/>
                    <w:szCs w:val="22"/>
                    <w:lang w:val="nl-NL" w:eastAsia="nl-NL" w:bidi="ar-SA"/>
                  </w:rPr>
                  <w:t>Web server</w:t>
                </w:r>
              </w:p>
            </w:sdtContent>
          </w:sdt>
          <w:p w14:paraId="0D0BA0AC" w14:textId="77777777" w:rsidR="006645B2" w:rsidRDefault="006645B2" w:rsidP="00240C58"/>
        </w:tc>
        <w:tc>
          <w:tcPr>
            <w:tcW w:w="1890" w:type="dxa"/>
            <w:tcBorders>
              <w:top w:val="single" w:sz="4" w:space="0" w:color="auto"/>
              <w:left w:val="single" w:sz="4" w:space="0" w:color="auto"/>
              <w:bottom w:val="single" w:sz="4" w:space="0" w:color="auto"/>
              <w:right w:val="single" w:sz="4" w:space="0" w:color="auto"/>
            </w:tcBorders>
            <w:vAlign w:val="center"/>
          </w:tcPr>
          <w:p w14:paraId="121F9383" w14:textId="7436D02F" w:rsidR="006645B2" w:rsidRPr="00DB6B3D" w:rsidRDefault="006645B2" w:rsidP="00240C58">
            <w:pPr>
              <w:rPr>
                <w:rFonts w:eastAsia="Times New Roman" w:cs="Arial"/>
                <w:color w:val="201825"/>
                <w:szCs w:val="22"/>
                <w:lang w:val="nl-NL" w:eastAsia="nl-NL" w:bidi="ar-SA"/>
              </w:rPr>
            </w:pPr>
            <w:r w:rsidRPr="00DB6B3D">
              <w:rPr>
                <w:rFonts w:eastAsia="Times New Roman" w:cs="Arial"/>
                <w:color w:val="201825"/>
                <w:szCs w:val="22"/>
                <w:lang w:val="nl-NL" w:eastAsia="nl-NL" w:bidi="ar-SA"/>
              </w:rPr>
              <w:t>Public-Web2</w:t>
            </w:r>
            <w:r>
              <w:rPr>
                <w:rFonts w:eastAsia="Times New Roman" w:cs="Arial"/>
                <w:color w:val="201825"/>
                <w:szCs w:val="22"/>
                <w:lang w:val="nl-NL" w:eastAsia="nl-NL" w:bidi="ar-SA"/>
              </w:rPr>
              <w:t>-P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592428237"/>
              <w:placeholder>
                <w:docPart w:val="A4CB0BD3872C44BEBC4F03AFB1DDEC82"/>
              </w:placeholder>
              <w:dropDownList>
                <w:listItem w:displayText="Select" w:value="Select"/>
                <w:listItem w:displayText="Bronze" w:value="Bronze"/>
                <w:listItem w:displayText="Silver" w:value="Silver"/>
                <w:listItem w:displayText="Gold" w:value="Gold"/>
              </w:dropDownList>
            </w:sdtPr>
            <w:sdtEndPr/>
            <w:sdtContent>
              <w:p w14:paraId="606AB32D" w14:textId="4D082C88" w:rsidR="006645B2" w:rsidRPr="000232A0" w:rsidRDefault="001236B5" w:rsidP="00240C58">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7868AD32" w14:textId="77777777" w:rsidR="006645B2" w:rsidRDefault="006645B2" w:rsidP="00240C58"/>
        </w:tc>
      </w:tr>
      <w:tr w:rsidR="006645B2" w:rsidRPr="00E83FDA" w14:paraId="6DAD02D4" w14:textId="77777777" w:rsidTr="00B54F95">
        <w:sdt>
          <w:sdtPr>
            <w:rPr>
              <w:rFonts w:eastAsia="Times New Roman" w:cs="Arial"/>
              <w:color w:val="auto"/>
              <w:szCs w:val="22"/>
              <w:lang w:val="nl-NL" w:eastAsia="nl-NL" w:bidi="ar-SA"/>
            </w:rPr>
            <w:alias w:val="Security Zone"/>
            <w:tag w:val="Security Zone"/>
            <w:id w:val="1984881600"/>
            <w:placeholder>
              <w:docPart w:val="F0256CAE7934419A9D841F0941B9997D"/>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hideMark/>
              </w:tcPr>
              <w:p w14:paraId="5FBF5330" w14:textId="4095FA53" w:rsidR="006645B2" w:rsidRPr="000232A0" w:rsidRDefault="006645B2" w:rsidP="00240C58">
                <w:pPr>
                  <w:rPr>
                    <w:rFonts w:eastAsia="Times New Roman" w:cs="Arial"/>
                    <w:color w:val="auto"/>
                    <w:szCs w:val="22"/>
                    <w:lang w:val="nl-NL" w:eastAsia="nl-NL" w:bidi="ar-SA"/>
                  </w:rPr>
                </w:pPr>
                <w:r>
                  <w:rPr>
                    <w:rFonts w:eastAsia="Times New Roman" w:cs="Arial"/>
                    <w:color w:val="auto"/>
                    <w:szCs w:val="22"/>
                    <w:lang w:val="nl-NL" w:eastAsia="nl-NL" w:bidi="ar-SA"/>
                  </w:rPr>
                  <w:t>FrontOffice</w:t>
                </w:r>
              </w:p>
            </w:tc>
          </w:sdtContent>
        </w:sdt>
        <w:sdt>
          <w:sdtPr>
            <w:alias w:val="Domain"/>
            <w:tag w:val="Domain"/>
            <w:id w:val="-1836914178"/>
            <w:placeholder>
              <w:docPart w:val="63B4DE6A248A4820BCFE9867FF780DA9"/>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hideMark/>
              </w:tcPr>
              <w:p w14:paraId="49E74D53" w14:textId="27134D66" w:rsidR="006645B2" w:rsidRPr="000232A0" w:rsidRDefault="006645B2" w:rsidP="00240C58">
                <w:pPr>
                  <w:rPr>
                    <w:rFonts w:eastAsia="Times New Roman" w:cs="Arial"/>
                    <w:color w:val="auto"/>
                    <w:szCs w:val="22"/>
                    <w:lang w:val="nl-NL" w:eastAsia="nl-NL" w:bidi="ar-SA"/>
                  </w:rPr>
                </w:pPr>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568F7866" w14:textId="201E240E" w:rsidR="006645B2" w:rsidRDefault="006645B2" w:rsidP="00240C58">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hideMark/>
          </w:tcPr>
          <w:sdt>
            <w:sdtPr>
              <w:rPr>
                <w:rFonts w:eastAsia="Times New Roman" w:cs="Arial"/>
                <w:color w:val="201825"/>
                <w:szCs w:val="22"/>
                <w:lang w:val="nl-NL" w:eastAsia="nl-NL" w:bidi="ar-SA"/>
              </w:rPr>
              <w:alias w:val="Server Type"/>
              <w:tag w:val="Server Type"/>
              <w:id w:val="751396337"/>
              <w:placeholder>
                <w:docPart w:val="2E4AAB7C902E4B258C2B071435E7918A"/>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498E50C7" w14:textId="7AC79AED" w:rsidR="006645B2" w:rsidRPr="000232A0" w:rsidRDefault="006645B2" w:rsidP="00240C58">
                <w:pPr>
                  <w:rPr>
                    <w:rFonts w:eastAsia="Times New Roman" w:cs="Arial"/>
                    <w:color w:val="auto"/>
                    <w:szCs w:val="22"/>
                    <w:lang w:val="nl-NL" w:eastAsia="nl-NL" w:bidi="ar-SA"/>
                  </w:rPr>
                </w:pPr>
                <w:r>
                  <w:rPr>
                    <w:rFonts w:eastAsia="Times New Roman" w:cs="Arial"/>
                    <w:color w:val="201825"/>
                    <w:szCs w:val="22"/>
                    <w:lang w:val="nl-NL" w:eastAsia="nl-NL" w:bidi="ar-SA"/>
                  </w:rPr>
                  <w:t>Web server</w:t>
                </w:r>
              </w:p>
            </w:sdtContent>
          </w:sdt>
          <w:p w14:paraId="73BDC426" w14:textId="77777777" w:rsidR="006645B2" w:rsidRDefault="006645B2" w:rsidP="00240C58"/>
        </w:tc>
        <w:tc>
          <w:tcPr>
            <w:tcW w:w="1890" w:type="dxa"/>
            <w:tcBorders>
              <w:top w:val="single" w:sz="4" w:space="0" w:color="auto"/>
              <w:left w:val="single" w:sz="4" w:space="0" w:color="auto"/>
              <w:bottom w:val="single" w:sz="4" w:space="0" w:color="auto"/>
              <w:right w:val="single" w:sz="4" w:space="0" w:color="auto"/>
            </w:tcBorders>
            <w:vAlign w:val="center"/>
          </w:tcPr>
          <w:p w14:paraId="521AC82F" w14:textId="4DF1AEB3" w:rsidR="006645B2" w:rsidRPr="00DB6B3D" w:rsidRDefault="006645B2" w:rsidP="00240C58">
            <w:pPr>
              <w:rPr>
                <w:rFonts w:eastAsia="Times New Roman" w:cs="Arial"/>
                <w:color w:val="201825"/>
                <w:szCs w:val="22"/>
                <w:lang w:val="nl-NL" w:eastAsia="nl-NL" w:bidi="ar-SA"/>
              </w:rPr>
            </w:pPr>
            <w:r w:rsidRPr="00DB6B3D">
              <w:rPr>
                <w:rFonts w:eastAsia="Times New Roman" w:cs="Arial"/>
                <w:color w:val="201825"/>
                <w:szCs w:val="22"/>
                <w:lang w:val="nl-NL" w:eastAsia="nl-NL" w:bidi="ar-SA"/>
              </w:rPr>
              <w:t>Public-Web3</w:t>
            </w:r>
            <w:r>
              <w:rPr>
                <w:rFonts w:eastAsia="Times New Roman" w:cs="Arial"/>
                <w:color w:val="201825"/>
                <w:szCs w:val="22"/>
                <w:lang w:val="nl-NL" w:eastAsia="nl-NL" w:bidi="ar-SA"/>
              </w:rPr>
              <w:t>-P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559830983"/>
              <w:placeholder>
                <w:docPart w:val="F0256CAE7934419A9D841F0941B9997D"/>
              </w:placeholder>
              <w:dropDownList>
                <w:listItem w:displayText="Select" w:value="Select"/>
                <w:listItem w:displayText="Bronze" w:value="Bronze"/>
                <w:listItem w:displayText="Silver" w:value="Silver"/>
                <w:listItem w:displayText="Gold" w:value="Gold"/>
              </w:dropDownList>
            </w:sdtPr>
            <w:sdtEndPr/>
            <w:sdtContent>
              <w:p w14:paraId="687E9FF1" w14:textId="3E8629E7" w:rsidR="006645B2" w:rsidRPr="000232A0" w:rsidRDefault="001236B5" w:rsidP="00240C58">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5CCADDD4" w14:textId="77777777" w:rsidR="006645B2" w:rsidRDefault="006645B2" w:rsidP="00240C58"/>
        </w:tc>
      </w:tr>
      <w:tr w:rsidR="006645B2" w:rsidRPr="00E83FDA" w14:paraId="1306A882" w14:textId="77777777" w:rsidTr="00B54F95">
        <w:sdt>
          <w:sdtPr>
            <w:rPr>
              <w:rFonts w:eastAsia="Times New Roman" w:cs="Arial"/>
              <w:color w:val="auto"/>
              <w:szCs w:val="22"/>
              <w:lang w:val="nl-NL" w:eastAsia="nl-NL" w:bidi="ar-SA"/>
            </w:rPr>
            <w:alias w:val="Security Zone"/>
            <w:tag w:val="Security Zone"/>
            <w:id w:val="581113051"/>
            <w:placeholder>
              <w:docPart w:val="3028D0C7C4594B1E831DE6921D822818"/>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hideMark/>
              </w:tcPr>
              <w:p w14:paraId="6656527A" w14:textId="1B5BC6E6" w:rsidR="006645B2" w:rsidRPr="000232A0" w:rsidRDefault="00FA56EF" w:rsidP="00240C58">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565443543"/>
            <w:placeholder>
              <w:docPart w:val="FF971C38F30A436ABE92E82F13C16095"/>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hideMark/>
              </w:tcPr>
              <w:p w14:paraId="18A70B55" w14:textId="77777777" w:rsidR="006645B2" w:rsidRPr="000232A0" w:rsidRDefault="006645B2" w:rsidP="00240C58">
                <w:pPr>
                  <w:rPr>
                    <w:rFonts w:eastAsia="Times New Roman" w:cs="Arial"/>
                    <w:color w:val="auto"/>
                    <w:szCs w:val="22"/>
                    <w:lang w:val="nl-NL" w:eastAsia="nl-NL" w:bidi="ar-SA"/>
                  </w:rPr>
                </w:pPr>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910BD18" w14:textId="5A60E1AD" w:rsidR="006645B2" w:rsidRDefault="006645B2" w:rsidP="00240C58">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hideMark/>
          </w:tcPr>
          <w:sdt>
            <w:sdtPr>
              <w:rPr>
                <w:rFonts w:eastAsia="Times New Roman" w:cs="Arial"/>
                <w:color w:val="201825"/>
                <w:szCs w:val="22"/>
                <w:lang w:val="nl-NL" w:eastAsia="nl-NL" w:bidi="ar-SA"/>
              </w:rPr>
              <w:alias w:val="Server Type"/>
              <w:tag w:val="Server Type"/>
              <w:id w:val="724805184"/>
              <w:placeholder>
                <w:docPart w:val="55776C1039F54E298260142F418EFFA0"/>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5B6A7CC4" w14:textId="037CE2AD" w:rsidR="006645B2" w:rsidRPr="000232A0" w:rsidRDefault="006645B2" w:rsidP="00240C58">
                <w:pPr>
                  <w:rPr>
                    <w:rFonts w:eastAsia="Times New Roman" w:cs="Arial"/>
                    <w:color w:val="auto"/>
                    <w:szCs w:val="22"/>
                    <w:lang w:val="nl-NL" w:eastAsia="nl-NL" w:bidi="ar-SA"/>
                  </w:rPr>
                </w:pPr>
                <w:r>
                  <w:rPr>
                    <w:rFonts w:eastAsia="Times New Roman" w:cs="Arial"/>
                    <w:color w:val="201825"/>
                    <w:szCs w:val="22"/>
                    <w:lang w:val="nl-NL" w:eastAsia="nl-NL" w:bidi="ar-SA"/>
                  </w:rPr>
                  <w:t>Web server</w:t>
                </w:r>
              </w:p>
            </w:sdtContent>
          </w:sdt>
          <w:p w14:paraId="1F415095" w14:textId="77777777" w:rsidR="006645B2" w:rsidRDefault="006645B2" w:rsidP="00240C58"/>
        </w:tc>
        <w:tc>
          <w:tcPr>
            <w:tcW w:w="1890" w:type="dxa"/>
            <w:tcBorders>
              <w:top w:val="single" w:sz="4" w:space="0" w:color="auto"/>
              <w:left w:val="single" w:sz="4" w:space="0" w:color="auto"/>
              <w:bottom w:val="single" w:sz="4" w:space="0" w:color="auto"/>
              <w:right w:val="single" w:sz="4" w:space="0" w:color="auto"/>
            </w:tcBorders>
            <w:vAlign w:val="center"/>
          </w:tcPr>
          <w:p w14:paraId="27BD34C1" w14:textId="4F70E3A5" w:rsidR="006645B2" w:rsidRPr="00DB6B3D" w:rsidRDefault="006645B2" w:rsidP="00240C58">
            <w:pPr>
              <w:rPr>
                <w:rFonts w:eastAsia="Times New Roman" w:cs="Arial"/>
                <w:color w:val="201825"/>
                <w:szCs w:val="22"/>
                <w:lang w:val="nl-NL" w:eastAsia="nl-NL" w:bidi="ar-SA"/>
              </w:rPr>
            </w:pPr>
            <w:r>
              <w:rPr>
                <w:rFonts w:eastAsia="Times New Roman" w:cs="Arial"/>
                <w:color w:val="201825"/>
                <w:szCs w:val="22"/>
                <w:lang w:val="nl-NL" w:eastAsia="nl-NL" w:bidi="ar-SA"/>
              </w:rPr>
              <w:t>EAI</w:t>
            </w:r>
            <w:r w:rsidRPr="00DB6B3D">
              <w:rPr>
                <w:rFonts w:eastAsia="Times New Roman" w:cs="Arial"/>
                <w:color w:val="201825"/>
                <w:szCs w:val="22"/>
                <w:lang w:val="nl-NL" w:eastAsia="nl-NL" w:bidi="ar-SA"/>
              </w:rPr>
              <w:t>-Web</w:t>
            </w:r>
            <w:r>
              <w:rPr>
                <w:rFonts w:eastAsia="Times New Roman" w:cs="Arial"/>
                <w:color w:val="201825"/>
                <w:szCs w:val="22"/>
                <w:lang w:val="nl-NL" w:eastAsia="nl-NL" w:bidi="ar-SA"/>
              </w:rPr>
              <w:t>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979496821"/>
              <w:placeholder>
                <w:docPart w:val="3028D0C7C4594B1E831DE6921D822818"/>
              </w:placeholder>
              <w:dropDownList>
                <w:listItem w:displayText="Select" w:value="Select"/>
                <w:listItem w:displayText="Bronze" w:value="Bronze"/>
                <w:listItem w:displayText="Silver" w:value="Silver"/>
                <w:listItem w:displayText="Gold" w:value="Gold"/>
              </w:dropDownList>
            </w:sdtPr>
            <w:sdtEndPr/>
            <w:sdtContent>
              <w:p w14:paraId="209D94AD" w14:textId="3FB926A7" w:rsidR="006645B2" w:rsidRPr="000232A0" w:rsidRDefault="001236B5" w:rsidP="00240C58">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585D6C0A" w14:textId="77777777" w:rsidR="006645B2" w:rsidRDefault="006645B2" w:rsidP="00240C58"/>
        </w:tc>
      </w:tr>
      <w:tr w:rsidR="006645B2" w:rsidRPr="00E83FDA" w14:paraId="5D4396DB" w14:textId="77777777" w:rsidTr="00B54F95">
        <w:sdt>
          <w:sdtPr>
            <w:rPr>
              <w:rFonts w:eastAsia="Times New Roman" w:cs="Arial"/>
              <w:color w:val="auto"/>
              <w:szCs w:val="22"/>
              <w:lang w:val="nl-NL" w:eastAsia="nl-NL" w:bidi="ar-SA"/>
            </w:rPr>
            <w:alias w:val="Security Zone"/>
            <w:tag w:val="Security Zone"/>
            <w:id w:val="-9457008"/>
            <w:placeholder>
              <w:docPart w:val="A595CD318A4645938E6F35CAEBB55FD2"/>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hideMark/>
              </w:tcPr>
              <w:p w14:paraId="3AD9D350" w14:textId="70DA63B4" w:rsidR="006645B2" w:rsidRPr="000232A0" w:rsidRDefault="00FA56EF"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382781935"/>
            <w:placeholder>
              <w:docPart w:val="8BD886CFCCFD4728BD717749850049BA"/>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hideMark/>
              </w:tcPr>
              <w:p w14:paraId="518C6819" w14:textId="77777777" w:rsidR="006645B2" w:rsidRPr="000232A0" w:rsidRDefault="006645B2" w:rsidP="006645B2">
                <w:pPr>
                  <w:rPr>
                    <w:rFonts w:eastAsia="Times New Roman" w:cs="Arial"/>
                    <w:color w:val="auto"/>
                    <w:szCs w:val="22"/>
                    <w:lang w:val="nl-NL" w:eastAsia="nl-NL" w:bidi="ar-SA"/>
                  </w:rPr>
                </w:pPr>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5312F21D" w14:textId="091DAD3D"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hideMark/>
          </w:tcPr>
          <w:sdt>
            <w:sdtPr>
              <w:rPr>
                <w:rFonts w:eastAsia="Times New Roman" w:cs="Arial"/>
                <w:color w:val="201825"/>
                <w:szCs w:val="22"/>
                <w:lang w:val="nl-NL" w:eastAsia="nl-NL" w:bidi="ar-SA"/>
              </w:rPr>
              <w:alias w:val="Server Type"/>
              <w:tag w:val="Server Type"/>
              <w:id w:val="541723015"/>
              <w:placeholder>
                <w:docPart w:val="9F4B396953854EFB82362DFEF8F569F3"/>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12825E3A" w14:textId="65824EB9" w:rsidR="006645B2" w:rsidRPr="000232A0" w:rsidRDefault="006645B2" w:rsidP="006645B2">
                <w:pPr>
                  <w:rPr>
                    <w:rFonts w:eastAsia="Times New Roman" w:cs="Arial"/>
                    <w:color w:val="auto"/>
                    <w:szCs w:val="22"/>
                    <w:lang w:val="nl-NL" w:eastAsia="nl-NL" w:bidi="ar-SA"/>
                  </w:rPr>
                </w:pPr>
                <w:r>
                  <w:rPr>
                    <w:rFonts w:eastAsia="Times New Roman" w:cs="Arial"/>
                    <w:color w:val="201825"/>
                    <w:szCs w:val="22"/>
                    <w:lang w:val="nl-NL" w:eastAsia="nl-NL" w:bidi="ar-SA"/>
                  </w:rPr>
                  <w:t>Web server</w:t>
                </w:r>
              </w:p>
            </w:sdtContent>
          </w:sdt>
          <w:p w14:paraId="2E659410" w14:textId="77777777" w:rsidR="006645B2" w:rsidRDefault="006645B2" w:rsidP="006645B2"/>
        </w:tc>
        <w:tc>
          <w:tcPr>
            <w:tcW w:w="1890" w:type="dxa"/>
            <w:tcBorders>
              <w:top w:val="single" w:sz="4" w:space="0" w:color="auto"/>
              <w:left w:val="single" w:sz="4" w:space="0" w:color="auto"/>
              <w:bottom w:val="single" w:sz="4" w:space="0" w:color="auto"/>
              <w:right w:val="single" w:sz="4" w:space="0" w:color="auto"/>
            </w:tcBorders>
            <w:vAlign w:val="center"/>
          </w:tcPr>
          <w:p w14:paraId="09EDFE1C" w14:textId="2282CDCF" w:rsidR="006645B2" w:rsidRPr="00DB6B3D"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EAI</w:t>
            </w:r>
            <w:r w:rsidRPr="00DB6B3D">
              <w:rPr>
                <w:rFonts w:eastAsia="Times New Roman" w:cs="Arial"/>
                <w:color w:val="201825"/>
                <w:szCs w:val="22"/>
                <w:lang w:val="nl-NL" w:eastAsia="nl-NL" w:bidi="ar-SA"/>
              </w:rPr>
              <w:t>-Web</w:t>
            </w:r>
            <w:r>
              <w:rPr>
                <w:rFonts w:eastAsia="Times New Roman" w:cs="Arial"/>
                <w:color w:val="201825"/>
                <w:szCs w:val="22"/>
                <w:lang w:val="nl-NL" w:eastAsia="nl-NL" w:bidi="ar-SA"/>
              </w:rPr>
              <w:t>2-P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110130145"/>
              <w:placeholder>
                <w:docPart w:val="A595CD318A4645938E6F35CAEBB55FD2"/>
              </w:placeholder>
              <w:dropDownList>
                <w:listItem w:displayText="Select" w:value="Select"/>
                <w:listItem w:displayText="Bronze" w:value="Bronze"/>
                <w:listItem w:displayText="Silver" w:value="Silver"/>
                <w:listItem w:displayText="Gold" w:value="Gold"/>
              </w:dropDownList>
            </w:sdtPr>
            <w:sdtEndPr/>
            <w:sdtContent>
              <w:p w14:paraId="0A3A38EA" w14:textId="65F122E3"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76A61A15" w14:textId="77777777" w:rsidR="006645B2" w:rsidRDefault="006645B2" w:rsidP="006645B2"/>
        </w:tc>
      </w:tr>
      <w:tr w:rsidR="006645B2" w:rsidRPr="00E83FDA" w14:paraId="7180FEB4" w14:textId="77777777" w:rsidTr="00B54F95">
        <w:sdt>
          <w:sdtPr>
            <w:rPr>
              <w:rFonts w:eastAsia="Times New Roman" w:cs="Arial"/>
              <w:color w:val="auto"/>
              <w:szCs w:val="22"/>
              <w:lang w:val="nl-NL" w:eastAsia="nl-NL" w:bidi="ar-SA"/>
            </w:rPr>
            <w:alias w:val="Security Zone"/>
            <w:tag w:val="Security Zone"/>
            <w:id w:val="-459880553"/>
            <w:placeholder>
              <w:docPart w:val="B72E6628C90F4CB8A16DE39616AA4154"/>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2EF157A4" w14:textId="63E9E20B"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FrontOffice</w:t>
                </w:r>
              </w:p>
            </w:tc>
          </w:sdtContent>
        </w:sdt>
        <w:sdt>
          <w:sdtPr>
            <w:alias w:val="Domain"/>
            <w:tag w:val="Domain"/>
            <w:id w:val="1101837951"/>
            <w:placeholder>
              <w:docPart w:val="A039033EBCAA46CDBDB7625FF52F8241"/>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7BBC0830" w14:textId="745FD891"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780E3124" w14:textId="528BAEFD"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552217721"/>
              <w:placeholder>
                <w:docPart w:val="4D73D79AA7434AACB7FC39D71426ADCF"/>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3869F1F5" w14:textId="6F93115E" w:rsidR="006645B2" w:rsidRPr="000232A0" w:rsidRDefault="006645B2" w:rsidP="006645B2">
                <w:pPr>
                  <w:rPr>
                    <w:rFonts w:eastAsia="Times New Roman" w:cs="Arial"/>
                    <w:color w:val="auto"/>
                    <w:szCs w:val="22"/>
                    <w:lang w:val="nl-NL" w:eastAsia="nl-NL" w:bidi="ar-SA"/>
                  </w:rPr>
                </w:pPr>
                <w:r>
                  <w:rPr>
                    <w:rFonts w:eastAsia="Times New Roman" w:cs="Arial"/>
                    <w:color w:val="201825"/>
                    <w:szCs w:val="22"/>
                    <w:lang w:val="nl-NL" w:eastAsia="nl-NL" w:bidi="ar-SA"/>
                  </w:rPr>
                  <w:t>Web server</w:t>
                </w:r>
              </w:p>
            </w:sdtContent>
          </w:sdt>
          <w:p w14:paraId="779322EE"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62AFEA49" w14:textId="28A06E46"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PDF</w:t>
            </w:r>
            <w:r w:rsidRPr="00DB6B3D">
              <w:rPr>
                <w:rFonts w:eastAsia="Times New Roman" w:cs="Arial"/>
                <w:color w:val="201825"/>
                <w:szCs w:val="22"/>
                <w:lang w:val="nl-NL" w:eastAsia="nl-NL" w:bidi="ar-SA"/>
              </w:rPr>
              <w:t>-Web</w:t>
            </w:r>
            <w:r>
              <w:rPr>
                <w:rFonts w:eastAsia="Times New Roman" w:cs="Arial"/>
                <w:color w:val="201825"/>
                <w:szCs w:val="22"/>
                <w:lang w:val="nl-NL" w:eastAsia="nl-NL" w:bidi="ar-SA"/>
              </w:rPr>
              <w:t>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220217346"/>
              <w:placeholder>
                <w:docPart w:val="1A3B442A062441389C7AF78E7D43B706"/>
              </w:placeholder>
              <w:dropDownList>
                <w:listItem w:displayText="Select" w:value="Select"/>
                <w:listItem w:displayText="Bronze" w:value="Bronze"/>
                <w:listItem w:displayText="Silver" w:value="Silver"/>
                <w:listItem w:displayText="Gold" w:value="Gold"/>
              </w:dropDownList>
            </w:sdtPr>
            <w:sdtEndPr/>
            <w:sdtContent>
              <w:p w14:paraId="5D8BD5DC" w14:textId="61131C64"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11BBED08" w14:textId="77777777" w:rsidR="006645B2" w:rsidRDefault="006645B2" w:rsidP="006645B2">
            <w:pPr>
              <w:rPr>
                <w:rFonts w:eastAsia="Times New Roman" w:cs="Arial"/>
                <w:color w:val="201825"/>
                <w:szCs w:val="22"/>
                <w:lang w:val="nl-NL" w:eastAsia="nl-NL" w:bidi="ar-SA"/>
              </w:rPr>
            </w:pPr>
          </w:p>
        </w:tc>
      </w:tr>
      <w:tr w:rsidR="006645B2" w:rsidRPr="00E83FDA" w14:paraId="0C14085E" w14:textId="77777777" w:rsidTr="00B54F95">
        <w:sdt>
          <w:sdtPr>
            <w:rPr>
              <w:rFonts w:eastAsia="Times New Roman" w:cs="Arial"/>
              <w:color w:val="auto"/>
              <w:szCs w:val="22"/>
              <w:lang w:val="nl-NL" w:eastAsia="nl-NL" w:bidi="ar-SA"/>
            </w:rPr>
            <w:alias w:val="Security Zone"/>
            <w:tag w:val="Security Zone"/>
            <w:id w:val="-884787901"/>
            <w:placeholder>
              <w:docPart w:val="6B4DEFB3622A4EF1A783ABA6903C33BE"/>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7580648B" w14:textId="2EA43014"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FrontOffice</w:t>
                </w:r>
              </w:p>
            </w:tc>
          </w:sdtContent>
        </w:sdt>
        <w:sdt>
          <w:sdtPr>
            <w:alias w:val="Domain"/>
            <w:tag w:val="Domain"/>
            <w:id w:val="-1933502159"/>
            <w:placeholder>
              <w:docPart w:val="BC4EBE0EE25049ABB823BAE7ADC909D9"/>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99E0FBF" w14:textId="58A5EAA1"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0CEC7C8D" w14:textId="53C4F1BB"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417072786"/>
              <w:placeholder>
                <w:docPart w:val="23977494DCEA47ACB3A0231B96F882D7"/>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798D524E" w14:textId="6CD39AF4" w:rsidR="006645B2" w:rsidRPr="000232A0" w:rsidRDefault="006645B2" w:rsidP="006645B2">
                <w:pPr>
                  <w:rPr>
                    <w:rFonts w:eastAsia="Times New Roman" w:cs="Arial"/>
                    <w:color w:val="auto"/>
                    <w:szCs w:val="22"/>
                    <w:lang w:val="nl-NL" w:eastAsia="nl-NL" w:bidi="ar-SA"/>
                  </w:rPr>
                </w:pPr>
                <w:r>
                  <w:rPr>
                    <w:rFonts w:eastAsia="Times New Roman" w:cs="Arial"/>
                    <w:color w:val="201825"/>
                    <w:szCs w:val="22"/>
                    <w:lang w:val="nl-NL" w:eastAsia="nl-NL" w:bidi="ar-SA"/>
                  </w:rPr>
                  <w:t>Web server</w:t>
                </w:r>
              </w:p>
            </w:sdtContent>
          </w:sdt>
          <w:p w14:paraId="1FCEF7EB"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6209AA91" w14:textId="42EEEED5"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PDF</w:t>
            </w:r>
            <w:r w:rsidRPr="00DB6B3D">
              <w:rPr>
                <w:rFonts w:eastAsia="Times New Roman" w:cs="Arial"/>
                <w:color w:val="201825"/>
                <w:szCs w:val="22"/>
                <w:lang w:val="nl-NL" w:eastAsia="nl-NL" w:bidi="ar-SA"/>
              </w:rPr>
              <w:t>-Web</w:t>
            </w:r>
            <w:r>
              <w:rPr>
                <w:rFonts w:eastAsia="Times New Roman" w:cs="Arial"/>
                <w:color w:val="201825"/>
                <w:szCs w:val="22"/>
                <w:lang w:val="nl-NL" w:eastAsia="nl-NL" w:bidi="ar-SA"/>
              </w:rPr>
              <w:t>2-P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428264939"/>
              <w:placeholder>
                <w:docPart w:val="DD714440322248478BE60296EA95D6DD"/>
              </w:placeholder>
              <w:dropDownList>
                <w:listItem w:displayText="Select" w:value="Select"/>
                <w:listItem w:displayText="Bronze" w:value="Bronze"/>
                <w:listItem w:displayText="Silver" w:value="Silver"/>
                <w:listItem w:displayText="Gold" w:value="Gold"/>
              </w:dropDownList>
            </w:sdtPr>
            <w:sdtEndPr/>
            <w:sdtContent>
              <w:p w14:paraId="261C4249" w14:textId="4FDFE36D"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27E15F5C" w14:textId="77777777" w:rsidR="006645B2" w:rsidRDefault="006645B2" w:rsidP="006645B2">
            <w:pPr>
              <w:rPr>
                <w:rFonts w:eastAsia="Times New Roman" w:cs="Arial"/>
                <w:color w:val="201825"/>
                <w:szCs w:val="22"/>
                <w:lang w:val="nl-NL" w:eastAsia="nl-NL" w:bidi="ar-SA"/>
              </w:rPr>
            </w:pPr>
          </w:p>
        </w:tc>
      </w:tr>
      <w:tr w:rsidR="006645B2" w:rsidRPr="00E83FDA" w14:paraId="351A4BF4" w14:textId="77777777" w:rsidTr="00B54F95">
        <w:sdt>
          <w:sdtPr>
            <w:rPr>
              <w:rFonts w:eastAsia="Times New Roman" w:cs="Arial"/>
              <w:color w:val="auto"/>
              <w:szCs w:val="22"/>
              <w:lang w:val="nl-NL" w:eastAsia="nl-NL" w:bidi="ar-SA"/>
            </w:rPr>
            <w:alias w:val="Security Zone"/>
            <w:tag w:val="Security Zone"/>
            <w:id w:val="1054740250"/>
            <w:placeholder>
              <w:docPart w:val="CEB602119259466497E5F9A306455AE3"/>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hideMark/>
              </w:tcPr>
              <w:p w14:paraId="7B7D2FC5" w14:textId="4893D8EE" w:rsidR="006645B2" w:rsidRPr="000232A0"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315792983"/>
            <w:placeholder>
              <w:docPart w:val="BCC9A5A0CBFE4B7093663DE668D07A16"/>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hideMark/>
              </w:tcPr>
              <w:p w14:paraId="0C9E9B78" w14:textId="77777777" w:rsidR="006645B2" w:rsidRPr="000232A0" w:rsidRDefault="006645B2" w:rsidP="006645B2">
                <w:pPr>
                  <w:rPr>
                    <w:rFonts w:eastAsia="Times New Roman" w:cs="Arial"/>
                    <w:color w:val="auto"/>
                    <w:szCs w:val="22"/>
                    <w:lang w:val="nl-NL" w:eastAsia="nl-NL" w:bidi="ar-SA"/>
                  </w:rPr>
                </w:pPr>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3395AE40" w14:textId="457A7A42"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hideMark/>
          </w:tcPr>
          <w:sdt>
            <w:sdtPr>
              <w:rPr>
                <w:rFonts w:eastAsia="Times New Roman" w:cs="Arial"/>
                <w:color w:val="201825"/>
                <w:szCs w:val="22"/>
                <w:lang w:val="nl-NL" w:eastAsia="nl-NL" w:bidi="ar-SA"/>
              </w:rPr>
              <w:alias w:val="Server Type"/>
              <w:tag w:val="Server Type"/>
              <w:id w:val="-2040189183"/>
              <w:placeholder>
                <w:docPart w:val="650061CC90214F9D9F13DE5A1B3312DC"/>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3BBF0AA8" w14:textId="2E48A2AE" w:rsidR="006645B2" w:rsidRPr="000232A0" w:rsidRDefault="006645B2" w:rsidP="006645B2">
                <w:pPr>
                  <w:rPr>
                    <w:rFonts w:eastAsia="Times New Roman" w:cs="Arial"/>
                    <w:color w:val="auto"/>
                    <w:szCs w:val="22"/>
                    <w:lang w:val="nl-NL" w:eastAsia="nl-NL" w:bidi="ar-SA"/>
                  </w:rPr>
                </w:pPr>
                <w:r>
                  <w:rPr>
                    <w:rFonts w:eastAsia="Times New Roman" w:cs="Arial"/>
                    <w:color w:val="201825"/>
                    <w:szCs w:val="22"/>
                    <w:lang w:val="nl-NL" w:eastAsia="nl-NL" w:bidi="ar-SA"/>
                  </w:rPr>
                  <w:t>Application server</w:t>
                </w:r>
              </w:p>
            </w:sdtContent>
          </w:sdt>
          <w:p w14:paraId="2B08B47C" w14:textId="77777777" w:rsidR="006645B2" w:rsidRDefault="006645B2" w:rsidP="006645B2"/>
        </w:tc>
        <w:tc>
          <w:tcPr>
            <w:tcW w:w="1890" w:type="dxa"/>
            <w:tcBorders>
              <w:top w:val="single" w:sz="4" w:space="0" w:color="auto"/>
              <w:left w:val="single" w:sz="4" w:space="0" w:color="auto"/>
              <w:bottom w:val="single" w:sz="4" w:space="0" w:color="auto"/>
              <w:right w:val="single" w:sz="4" w:space="0" w:color="auto"/>
            </w:tcBorders>
            <w:vAlign w:val="center"/>
          </w:tcPr>
          <w:p w14:paraId="0800D0A4" w14:textId="78BFCA41" w:rsidR="006645B2" w:rsidRPr="00DB6B3D"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Public-APP1-P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794742013"/>
              <w:placeholder>
                <w:docPart w:val="CEB602119259466497E5F9A306455AE3"/>
              </w:placeholder>
              <w:dropDownList>
                <w:listItem w:displayText="Select" w:value="Select"/>
                <w:listItem w:displayText="Bronze" w:value="Bronze"/>
                <w:listItem w:displayText="Silver" w:value="Silver"/>
                <w:listItem w:displayText="Gold" w:value="Gold"/>
              </w:dropDownList>
            </w:sdtPr>
            <w:sdtEndPr/>
            <w:sdtContent>
              <w:p w14:paraId="2250E405" w14:textId="2AF786FF"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14484F63" w14:textId="77777777" w:rsidR="006645B2" w:rsidRDefault="006645B2" w:rsidP="006645B2"/>
        </w:tc>
      </w:tr>
      <w:tr w:rsidR="006645B2" w:rsidRPr="00E83FDA" w14:paraId="4566160E" w14:textId="77777777" w:rsidTr="00B54F95">
        <w:sdt>
          <w:sdtPr>
            <w:rPr>
              <w:rFonts w:eastAsia="Times New Roman" w:cs="Arial"/>
              <w:color w:val="auto"/>
              <w:szCs w:val="22"/>
              <w:lang w:val="nl-NL" w:eastAsia="nl-NL" w:bidi="ar-SA"/>
            </w:rPr>
            <w:alias w:val="Security Zone"/>
            <w:tag w:val="Security Zone"/>
            <w:id w:val="-1904125751"/>
            <w:placeholder>
              <w:docPart w:val="CAA092652DCB4D05AFB62790167FD944"/>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hideMark/>
              </w:tcPr>
              <w:p w14:paraId="6ECE7850" w14:textId="77C07FF4" w:rsidR="006645B2" w:rsidRPr="000232A0"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2008631904"/>
            <w:placeholder>
              <w:docPart w:val="90CF30663B3A495FBCB1402F760B21E7"/>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hideMark/>
              </w:tcPr>
              <w:p w14:paraId="01EA7A98" w14:textId="77777777" w:rsidR="006645B2" w:rsidRPr="00A34847"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0EDB942D" w14:textId="412A63A4"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hideMark/>
          </w:tcPr>
          <w:sdt>
            <w:sdtPr>
              <w:rPr>
                <w:rFonts w:eastAsia="Times New Roman" w:cs="Arial"/>
                <w:color w:val="201825"/>
                <w:szCs w:val="22"/>
                <w:lang w:val="nl-NL" w:eastAsia="nl-NL" w:bidi="ar-SA"/>
              </w:rPr>
              <w:alias w:val="Server Type"/>
              <w:tag w:val="Server Type"/>
              <w:id w:val="-2020612299"/>
              <w:placeholder>
                <w:docPart w:val="0596208E23D347EBBCE08B9C6EE265EA"/>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1B6DD17E" w14:textId="43A793BD"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5F0A920F" w14:textId="77777777" w:rsidR="006645B2" w:rsidRPr="00A34847"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33923EA3" w14:textId="59E93291" w:rsidR="006645B2" w:rsidRPr="00DB6B3D"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Public-APP2-P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963306260"/>
              <w:placeholder>
                <w:docPart w:val="CAA092652DCB4D05AFB62790167FD944"/>
              </w:placeholder>
              <w:dropDownList>
                <w:listItem w:displayText="Select" w:value="Select"/>
                <w:listItem w:displayText="Bronze" w:value="Bronze"/>
                <w:listItem w:displayText="Silver" w:value="Silver"/>
                <w:listItem w:displayText="Gold" w:value="Gold"/>
              </w:dropDownList>
            </w:sdtPr>
            <w:sdtEndPr/>
            <w:sdtContent>
              <w:p w14:paraId="0C79D05B" w14:textId="0124D01B"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383ADE11" w14:textId="77777777" w:rsidR="006645B2" w:rsidRPr="00A34847" w:rsidRDefault="006645B2" w:rsidP="006645B2">
            <w:pPr>
              <w:rPr>
                <w:rFonts w:eastAsia="Times New Roman" w:cs="Arial"/>
                <w:color w:val="201825"/>
                <w:szCs w:val="22"/>
                <w:lang w:val="nl-NL" w:eastAsia="nl-NL" w:bidi="ar-SA"/>
              </w:rPr>
            </w:pPr>
          </w:p>
        </w:tc>
      </w:tr>
      <w:tr w:rsidR="006645B2" w:rsidRPr="00E83FDA" w14:paraId="661E5DF6" w14:textId="77777777" w:rsidTr="00B54F95">
        <w:sdt>
          <w:sdtPr>
            <w:rPr>
              <w:rFonts w:eastAsia="Times New Roman" w:cs="Arial"/>
              <w:color w:val="auto"/>
              <w:szCs w:val="22"/>
              <w:lang w:val="nl-NL" w:eastAsia="nl-NL" w:bidi="ar-SA"/>
            </w:rPr>
            <w:alias w:val="Security Zone"/>
            <w:tag w:val="Security Zone"/>
            <w:id w:val="1827165814"/>
            <w:placeholder>
              <w:docPart w:val="EAC025AFBD0F4B9487384EED530E4036"/>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hideMark/>
              </w:tcPr>
              <w:p w14:paraId="50026EF3" w14:textId="3D892ACD" w:rsidR="006645B2" w:rsidRPr="000232A0"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896945434"/>
            <w:placeholder>
              <w:docPart w:val="F4C8D92EFC6E4B1E8DBD55DA668111D6"/>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hideMark/>
              </w:tcPr>
              <w:p w14:paraId="08673686" w14:textId="77777777" w:rsidR="006645B2" w:rsidRPr="00A34847"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0597CC86" w14:textId="123D6445"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hideMark/>
          </w:tcPr>
          <w:sdt>
            <w:sdtPr>
              <w:rPr>
                <w:rFonts w:eastAsia="Times New Roman" w:cs="Arial"/>
                <w:color w:val="201825"/>
                <w:szCs w:val="22"/>
                <w:lang w:val="nl-NL" w:eastAsia="nl-NL" w:bidi="ar-SA"/>
              </w:rPr>
              <w:alias w:val="Server Type"/>
              <w:tag w:val="Server Type"/>
              <w:id w:val="572089857"/>
              <w:placeholder>
                <w:docPart w:val="D20DC0A674D3473CA6A42317FF84A740"/>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7AA368C6" w14:textId="5BE1EEEC"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69F779AD" w14:textId="77777777" w:rsidR="006645B2" w:rsidRPr="00A34847"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5603C487" w14:textId="2BBE3C31" w:rsidR="006645B2" w:rsidRPr="00DB6B3D"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Public-APP3-P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883710963"/>
              <w:placeholder>
                <w:docPart w:val="EAC025AFBD0F4B9487384EED530E4036"/>
              </w:placeholder>
              <w:dropDownList>
                <w:listItem w:displayText="Select" w:value="Select"/>
                <w:listItem w:displayText="Bronze" w:value="Bronze"/>
                <w:listItem w:displayText="Silver" w:value="Silver"/>
                <w:listItem w:displayText="Gold" w:value="Gold"/>
              </w:dropDownList>
            </w:sdtPr>
            <w:sdtEndPr/>
            <w:sdtContent>
              <w:p w14:paraId="69975159" w14:textId="2FB9784C"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6D18A928" w14:textId="77777777" w:rsidR="006645B2" w:rsidRPr="00A34847" w:rsidRDefault="006645B2" w:rsidP="006645B2">
            <w:pPr>
              <w:rPr>
                <w:rFonts w:eastAsia="Times New Roman" w:cs="Arial"/>
                <w:color w:val="201825"/>
                <w:szCs w:val="22"/>
                <w:lang w:val="nl-NL" w:eastAsia="nl-NL" w:bidi="ar-SA"/>
              </w:rPr>
            </w:pPr>
          </w:p>
        </w:tc>
      </w:tr>
      <w:tr w:rsidR="006645B2" w:rsidRPr="00E83FDA" w14:paraId="40636D25" w14:textId="77777777" w:rsidTr="00B54F95">
        <w:sdt>
          <w:sdtPr>
            <w:rPr>
              <w:rFonts w:eastAsia="Times New Roman" w:cs="Arial"/>
              <w:color w:val="auto"/>
              <w:szCs w:val="22"/>
              <w:lang w:val="nl-NL" w:eastAsia="nl-NL" w:bidi="ar-SA"/>
            </w:rPr>
            <w:alias w:val="Security Zone"/>
            <w:tag w:val="Security Zone"/>
            <w:id w:val="-1565713289"/>
            <w:placeholder>
              <w:docPart w:val="CB17D39BE6B1466DA19BF2742C1F3955"/>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hideMark/>
              </w:tcPr>
              <w:p w14:paraId="2D237E9E" w14:textId="5B7AFC2C" w:rsidR="006645B2" w:rsidRPr="000232A0"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358857722"/>
            <w:placeholder>
              <w:docPart w:val="70E4196624804854AC8EB3AEFF1C9B26"/>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hideMark/>
              </w:tcPr>
              <w:p w14:paraId="45BD3303" w14:textId="77777777" w:rsidR="006645B2" w:rsidRPr="00A34847"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D5A9C2E" w14:textId="583C6ECD"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hideMark/>
          </w:tcPr>
          <w:sdt>
            <w:sdtPr>
              <w:rPr>
                <w:rFonts w:eastAsia="Times New Roman" w:cs="Arial"/>
                <w:color w:val="201825"/>
                <w:szCs w:val="22"/>
                <w:lang w:val="nl-NL" w:eastAsia="nl-NL" w:bidi="ar-SA"/>
              </w:rPr>
              <w:alias w:val="Server Type"/>
              <w:tag w:val="Server Type"/>
              <w:id w:val="461235114"/>
              <w:placeholder>
                <w:docPart w:val="BCC4B1DDF7AC425E8853F3A1CEE04084"/>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065ADC1A" w14:textId="3804DB37"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66BA7509" w14:textId="77777777" w:rsidR="006645B2" w:rsidRPr="00A34847"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1A28BED3" w14:textId="7CDAEBBC" w:rsidR="006645B2" w:rsidRPr="00DB6B3D"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Public-APP4-P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833185965"/>
              <w:placeholder>
                <w:docPart w:val="CB17D39BE6B1466DA19BF2742C1F3955"/>
              </w:placeholder>
              <w:dropDownList>
                <w:listItem w:displayText="Select" w:value="Select"/>
                <w:listItem w:displayText="Bronze" w:value="Bronze"/>
                <w:listItem w:displayText="Silver" w:value="Silver"/>
                <w:listItem w:displayText="Gold" w:value="Gold"/>
              </w:dropDownList>
            </w:sdtPr>
            <w:sdtEndPr/>
            <w:sdtContent>
              <w:p w14:paraId="282D755A" w14:textId="796DF73D"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72FBC938" w14:textId="77777777" w:rsidR="006645B2" w:rsidRPr="00A34847" w:rsidRDefault="006645B2" w:rsidP="006645B2">
            <w:pPr>
              <w:rPr>
                <w:rFonts w:eastAsia="Times New Roman" w:cs="Arial"/>
                <w:color w:val="201825"/>
                <w:szCs w:val="22"/>
                <w:lang w:val="nl-NL" w:eastAsia="nl-NL" w:bidi="ar-SA"/>
              </w:rPr>
            </w:pPr>
          </w:p>
        </w:tc>
      </w:tr>
      <w:tr w:rsidR="006645B2" w:rsidRPr="00E83FDA" w14:paraId="3E462903" w14:textId="77777777" w:rsidTr="00B54F95">
        <w:sdt>
          <w:sdtPr>
            <w:rPr>
              <w:rFonts w:eastAsia="Times New Roman" w:cs="Arial"/>
              <w:color w:val="auto"/>
              <w:szCs w:val="22"/>
              <w:lang w:val="nl-NL" w:eastAsia="nl-NL" w:bidi="ar-SA"/>
            </w:rPr>
            <w:alias w:val="Security Zone"/>
            <w:tag w:val="Security Zone"/>
            <w:id w:val="-116300546"/>
            <w:placeholder>
              <w:docPart w:val="17BFEAF13BEA4E12B6BEE82DE5CB4CB3"/>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42642392" w14:textId="7C64025B"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074814445"/>
            <w:placeholder>
              <w:docPart w:val="AB6F423C09484C788AEB140BDA9AD626"/>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16B56BAA" w14:textId="76A73859"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67D87BE" w14:textId="2173901B"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421541756"/>
              <w:placeholder>
                <w:docPart w:val="C5B429DC2D1A4A18974A2BDD356F96B8"/>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779DAF6D" w14:textId="0E0810EA"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48F01826"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3DDB36E8" w14:textId="0F01E1A7" w:rsidR="006645B2" w:rsidRPr="00DB6B3D"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Public-APP5-P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510069364"/>
              <w:placeholder>
                <w:docPart w:val="F8025BFB484D458582433186656C8DA7"/>
              </w:placeholder>
              <w:dropDownList>
                <w:listItem w:displayText="Select" w:value="Select"/>
                <w:listItem w:displayText="Bronze" w:value="Bronze"/>
                <w:listItem w:displayText="Silver" w:value="Silver"/>
                <w:listItem w:displayText="Gold" w:value="Gold"/>
              </w:dropDownList>
            </w:sdtPr>
            <w:sdtEndPr/>
            <w:sdtContent>
              <w:p w14:paraId="05450298" w14:textId="0CE4B0E1"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1DD6389A" w14:textId="77777777" w:rsidR="006645B2" w:rsidRDefault="006645B2" w:rsidP="006645B2">
            <w:pPr>
              <w:rPr>
                <w:rFonts w:eastAsia="Times New Roman" w:cs="Arial"/>
                <w:color w:val="201825"/>
                <w:szCs w:val="22"/>
                <w:lang w:val="nl-NL" w:eastAsia="nl-NL" w:bidi="ar-SA"/>
              </w:rPr>
            </w:pPr>
          </w:p>
        </w:tc>
      </w:tr>
      <w:tr w:rsidR="006645B2" w:rsidRPr="00E83FDA" w14:paraId="0D1E9E61" w14:textId="77777777" w:rsidTr="00B54F95">
        <w:sdt>
          <w:sdtPr>
            <w:rPr>
              <w:rFonts w:eastAsia="Times New Roman" w:cs="Arial"/>
              <w:color w:val="auto"/>
              <w:szCs w:val="22"/>
              <w:lang w:val="nl-NL" w:eastAsia="nl-NL" w:bidi="ar-SA"/>
            </w:rPr>
            <w:alias w:val="Security Zone"/>
            <w:tag w:val="Security Zone"/>
            <w:id w:val="1167680573"/>
            <w:placeholder>
              <w:docPart w:val="47B74307D5E94758BC170F873898CB05"/>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1CFEAC00" w14:textId="77C41A5E"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846790831"/>
            <w:placeholder>
              <w:docPart w:val="9A03C0B8C7434A1E9506B03381C01469"/>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711936AB" w14:textId="59AD291D"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5A4C4726" w14:textId="29CC1434"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007868398"/>
              <w:placeholder>
                <w:docPart w:val="E2CE4E7FEA9D46ECB125E77121864143"/>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3BE98FFC" w14:textId="7428BFA0" w:rsidR="006645B2" w:rsidRPr="000232A0" w:rsidRDefault="006645B2" w:rsidP="006645B2">
                <w:pPr>
                  <w:rPr>
                    <w:rFonts w:eastAsia="Times New Roman" w:cs="Arial"/>
                    <w:color w:val="auto"/>
                    <w:szCs w:val="22"/>
                    <w:lang w:val="nl-NL" w:eastAsia="nl-NL" w:bidi="ar-SA"/>
                  </w:rPr>
                </w:pPr>
                <w:r>
                  <w:rPr>
                    <w:rFonts w:eastAsia="Times New Roman" w:cs="Arial"/>
                    <w:color w:val="201825"/>
                    <w:szCs w:val="22"/>
                    <w:lang w:val="nl-NL" w:eastAsia="nl-NL" w:bidi="ar-SA"/>
                  </w:rPr>
                  <w:t>Application server</w:t>
                </w:r>
              </w:p>
            </w:sdtContent>
          </w:sdt>
          <w:p w14:paraId="6F532093"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63159B51" w14:textId="30F5A2BA"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EAI-APP1-P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262843860"/>
              <w:placeholder>
                <w:docPart w:val="FC52535C18D1488380FAF12F5471E908"/>
              </w:placeholder>
              <w:dropDownList>
                <w:listItem w:displayText="Select" w:value="Select"/>
                <w:listItem w:displayText="Bronze" w:value="Bronze"/>
                <w:listItem w:displayText="Silver" w:value="Silver"/>
                <w:listItem w:displayText="Gold" w:value="Gold"/>
              </w:dropDownList>
            </w:sdtPr>
            <w:sdtEndPr/>
            <w:sdtContent>
              <w:p w14:paraId="0B256689" w14:textId="23694921"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4EF44C44" w14:textId="77777777" w:rsidR="006645B2" w:rsidRDefault="006645B2" w:rsidP="006645B2">
            <w:pPr>
              <w:rPr>
                <w:rFonts w:eastAsia="Times New Roman" w:cs="Arial"/>
                <w:color w:val="201825"/>
                <w:szCs w:val="22"/>
                <w:lang w:val="nl-NL" w:eastAsia="nl-NL" w:bidi="ar-SA"/>
              </w:rPr>
            </w:pPr>
          </w:p>
        </w:tc>
      </w:tr>
      <w:tr w:rsidR="006645B2" w:rsidRPr="00E83FDA" w14:paraId="37206A8B" w14:textId="77777777" w:rsidTr="00B54F95">
        <w:sdt>
          <w:sdtPr>
            <w:rPr>
              <w:rFonts w:eastAsia="Times New Roman" w:cs="Arial"/>
              <w:color w:val="auto"/>
              <w:szCs w:val="22"/>
              <w:lang w:val="nl-NL" w:eastAsia="nl-NL" w:bidi="ar-SA"/>
            </w:rPr>
            <w:alias w:val="Security Zone"/>
            <w:tag w:val="Security Zone"/>
            <w:id w:val="-1258055865"/>
            <w:placeholder>
              <w:docPart w:val="6C96E36348F9451683D6E6A4B5D28CE7"/>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2C274AA8" w14:textId="5594C592"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486560845"/>
            <w:placeholder>
              <w:docPart w:val="BC8501465043498ABE5440791FAAFC03"/>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7A67D769" w14:textId="56221572"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00C9742" w14:textId="152FC72A"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230584869"/>
              <w:placeholder>
                <w:docPart w:val="47AD7F2B02174B94AA30D4E59BAB77DA"/>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03777DFB" w14:textId="3CDA5C1D"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7CBFC2D0"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63A1A683" w14:textId="39CAF8E4"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EAI-APP2-P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637105870"/>
              <w:placeholder>
                <w:docPart w:val="DBB5E424E9F047A7BAC02254E1D1601A"/>
              </w:placeholder>
              <w:dropDownList>
                <w:listItem w:displayText="Select" w:value="Select"/>
                <w:listItem w:displayText="Bronze" w:value="Bronze"/>
                <w:listItem w:displayText="Silver" w:value="Silver"/>
                <w:listItem w:displayText="Gold" w:value="Gold"/>
              </w:dropDownList>
            </w:sdtPr>
            <w:sdtEndPr/>
            <w:sdtContent>
              <w:p w14:paraId="53D476A9" w14:textId="128B9B41"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4B7DE0A8" w14:textId="77777777" w:rsidR="006645B2" w:rsidRDefault="006645B2" w:rsidP="006645B2">
            <w:pPr>
              <w:rPr>
                <w:rFonts w:eastAsia="Times New Roman" w:cs="Arial"/>
                <w:color w:val="201825"/>
                <w:szCs w:val="22"/>
                <w:lang w:val="nl-NL" w:eastAsia="nl-NL" w:bidi="ar-SA"/>
              </w:rPr>
            </w:pPr>
          </w:p>
        </w:tc>
      </w:tr>
      <w:tr w:rsidR="006645B2" w:rsidRPr="00E83FDA" w14:paraId="32371D96" w14:textId="77777777" w:rsidTr="00B54F95">
        <w:sdt>
          <w:sdtPr>
            <w:rPr>
              <w:rFonts w:eastAsia="Times New Roman" w:cs="Arial"/>
              <w:color w:val="auto"/>
              <w:szCs w:val="22"/>
              <w:lang w:val="nl-NL" w:eastAsia="nl-NL" w:bidi="ar-SA"/>
            </w:rPr>
            <w:alias w:val="Security Zone"/>
            <w:tag w:val="Security Zone"/>
            <w:id w:val="1192269225"/>
            <w:placeholder>
              <w:docPart w:val="F17261EC69C243B58EAFC0685E3532A1"/>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40DEE399" w14:textId="5A1D2B7E"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891429369"/>
            <w:placeholder>
              <w:docPart w:val="32DF197DC8DB43DDB9353F80C9221620"/>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41CE2DB6" w14:textId="54BDA400"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4AA4F17" w14:textId="64F8598B"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473796609"/>
              <w:placeholder>
                <w:docPart w:val="D92D8C48FFE2464A97DD41A1FC37401F"/>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15E64840" w14:textId="21F59037"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1DBC83C0"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64170E0D" w14:textId="6EB1C7C0"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EAI-APP3-P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859739656"/>
              <w:placeholder>
                <w:docPart w:val="A69451333B544C3BBBA65227BB52244C"/>
              </w:placeholder>
              <w:dropDownList>
                <w:listItem w:displayText="Select" w:value="Select"/>
                <w:listItem w:displayText="Bronze" w:value="Bronze"/>
                <w:listItem w:displayText="Silver" w:value="Silver"/>
                <w:listItem w:displayText="Gold" w:value="Gold"/>
              </w:dropDownList>
            </w:sdtPr>
            <w:sdtEndPr/>
            <w:sdtContent>
              <w:p w14:paraId="383C0D87" w14:textId="0D6D9F81"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6382F67E" w14:textId="77777777" w:rsidR="006645B2" w:rsidRDefault="006645B2" w:rsidP="006645B2">
            <w:pPr>
              <w:rPr>
                <w:rFonts w:eastAsia="Times New Roman" w:cs="Arial"/>
                <w:color w:val="201825"/>
                <w:szCs w:val="22"/>
                <w:lang w:val="nl-NL" w:eastAsia="nl-NL" w:bidi="ar-SA"/>
              </w:rPr>
            </w:pPr>
          </w:p>
        </w:tc>
      </w:tr>
      <w:tr w:rsidR="006645B2" w:rsidRPr="00E83FDA" w14:paraId="335FD175" w14:textId="77777777" w:rsidTr="00B54F95">
        <w:sdt>
          <w:sdtPr>
            <w:rPr>
              <w:rFonts w:eastAsia="Times New Roman" w:cs="Arial"/>
              <w:color w:val="auto"/>
              <w:szCs w:val="22"/>
              <w:lang w:val="nl-NL" w:eastAsia="nl-NL" w:bidi="ar-SA"/>
            </w:rPr>
            <w:alias w:val="Security Zone"/>
            <w:tag w:val="Security Zone"/>
            <w:id w:val="-1783645373"/>
            <w:placeholder>
              <w:docPart w:val="823DDC47C9694DAE9FF87B7BFE4B40D9"/>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234CC515" w14:textId="0B150906"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847132780"/>
            <w:placeholder>
              <w:docPart w:val="BF149879CA1E4F69BD1551E62E01EB25"/>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33189B9" w14:textId="5AA0BCC1"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725CF3E" w14:textId="269007AF"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825176995"/>
              <w:placeholder>
                <w:docPart w:val="BFF12FE484B14770A8D3E1CA6CC2BDC2"/>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1A7BB169" w14:textId="1853EFDE"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2E7D68E8"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1C2E58EF" w14:textId="1A3D1B8A"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EAI-APP4-P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850073844"/>
              <w:placeholder>
                <w:docPart w:val="ED0EC0723F7E4DE6AF48E762F1E35927"/>
              </w:placeholder>
              <w:dropDownList>
                <w:listItem w:displayText="Select" w:value="Select"/>
                <w:listItem w:displayText="Bronze" w:value="Bronze"/>
                <w:listItem w:displayText="Silver" w:value="Silver"/>
                <w:listItem w:displayText="Gold" w:value="Gold"/>
              </w:dropDownList>
            </w:sdtPr>
            <w:sdtEndPr/>
            <w:sdtContent>
              <w:p w14:paraId="3E83D201" w14:textId="52B1EB25"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39169BB2" w14:textId="77777777" w:rsidR="006645B2" w:rsidRDefault="006645B2" w:rsidP="006645B2">
            <w:pPr>
              <w:rPr>
                <w:rFonts w:eastAsia="Times New Roman" w:cs="Arial"/>
                <w:color w:val="201825"/>
                <w:szCs w:val="22"/>
                <w:lang w:val="nl-NL" w:eastAsia="nl-NL" w:bidi="ar-SA"/>
              </w:rPr>
            </w:pPr>
          </w:p>
        </w:tc>
      </w:tr>
      <w:tr w:rsidR="006645B2" w:rsidRPr="00E83FDA" w14:paraId="7A03895B" w14:textId="77777777" w:rsidTr="00B54F95">
        <w:sdt>
          <w:sdtPr>
            <w:rPr>
              <w:rFonts w:eastAsia="Times New Roman" w:cs="Arial"/>
              <w:color w:val="auto"/>
              <w:szCs w:val="22"/>
              <w:lang w:val="nl-NL" w:eastAsia="nl-NL" w:bidi="ar-SA"/>
            </w:rPr>
            <w:alias w:val="Security Zone"/>
            <w:tag w:val="Security Zone"/>
            <w:id w:val="157347282"/>
            <w:placeholder>
              <w:docPart w:val="2581CDAEC4E94FF4BB89152376F9E353"/>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6F4C3659" w14:textId="0F6271CB"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275717699"/>
            <w:placeholder>
              <w:docPart w:val="C2672CF8F06140DA92A71A132CF56F15"/>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9CDEEC4" w14:textId="01630E41"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B77491E" w14:textId="01AE1600"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985813769"/>
              <w:placeholder>
                <w:docPart w:val="4FD350BD13224BDDABCBC577BC5DACE6"/>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32826229" w14:textId="01606E62" w:rsidR="006645B2" w:rsidRPr="000232A0" w:rsidRDefault="006645B2" w:rsidP="006645B2">
                <w:pPr>
                  <w:rPr>
                    <w:rFonts w:eastAsia="Times New Roman" w:cs="Arial"/>
                    <w:color w:val="auto"/>
                    <w:szCs w:val="22"/>
                    <w:lang w:val="nl-NL" w:eastAsia="nl-NL" w:bidi="ar-SA"/>
                  </w:rPr>
                </w:pPr>
                <w:r>
                  <w:rPr>
                    <w:rFonts w:eastAsia="Times New Roman" w:cs="Arial"/>
                    <w:color w:val="201825"/>
                    <w:szCs w:val="22"/>
                    <w:lang w:val="nl-NL" w:eastAsia="nl-NL" w:bidi="ar-SA"/>
                  </w:rPr>
                  <w:t>Application server</w:t>
                </w:r>
              </w:p>
            </w:sdtContent>
          </w:sdt>
          <w:p w14:paraId="4C4DB2F0"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5BD683F1" w14:textId="5633259F"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DOC-COR1-P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576947562"/>
              <w:placeholder>
                <w:docPart w:val="0892F134A81F43DAA2B423D4860BE944"/>
              </w:placeholder>
              <w:dropDownList>
                <w:listItem w:displayText="Select" w:value="Select"/>
                <w:listItem w:displayText="Bronze" w:value="Bronze"/>
                <w:listItem w:displayText="Silver" w:value="Silver"/>
                <w:listItem w:displayText="Gold" w:value="Gold"/>
              </w:dropDownList>
            </w:sdtPr>
            <w:sdtEndPr/>
            <w:sdtContent>
              <w:p w14:paraId="7306B8FD" w14:textId="0EA8F447"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4F909DD3" w14:textId="77777777" w:rsidR="006645B2" w:rsidRDefault="006645B2" w:rsidP="006645B2">
            <w:pPr>
              <w:rPr>
                <w:rFonts w:eastAsia="Times New Roman" w:cs="Arial"/>
                <w:color w:val="201825"/>
                <w:szCs w:val="22"/>
                <w:lang w:val="nl-NL" w:eastAsia="nl-NL" w:bidi="ar-SA"/>
              </w:rPr>
            </w:pPr>
          </w:p>
        </w:tc>
      </w:tr>
      <w:tr w:rsidR="006645B2" w:rsidRPr="00E83FDA" w14:paraId="2F8CF8AF" w14:textId="77777777" w:rsidTr="00B54F95">
        <w:sdt>
          <w:sdtPr>
            <w:rPr>
              <w:rFonts w:eastAsia="Times New Roman" w:cs="Arial"/>
              <w:color w:val="auto"/>
              <w:szCs w:val="22"/>
              <w:lang w:val="nl-NL" w:eastAsia="nl-NL" w:bidi="ar-SA"/>
            </w:rPr>
            <w:alias w:val="Security Zone"/>
            <w:tag w:val="Security Zone"/>
            <w:id w:val="-2128386280"/>
            <w:placeholder>
              <w:docPart w:val="DDF0F6F87EBF48B39CBB9815979A1128"/>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4C49BF5D" w14:textId="48B60A2C"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837957052"/>
            <w:placeholder>
              <w:docPart w:val="43964C81BB9547A0BE9BBFC8A4143B0B"/>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443F2B47" w14:textId="5C3028C7"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EE9FFA2" w14:textId="0E8EBFA4"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008493258"/>
              <w:placeholder>
                <w:docPart w:val="D5AEB50ED18D4F4E97D9A5A7154E5BCD"/>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128378DB" w14:textId="4BD469C1"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466C0A20"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39CD4478" w14:textId="2BB997F6"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DOC-COR2-P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741765640"/>
              <w:placeholder>
                <w:docPart w:val="9D550C0C612149B5ACC4C7F8D207961B"/>
              </w:placeholder>
              <w:dropDownList>
                <w:listItem w:displayText="Select" w:value="Select"/>
                <w:listItem w:displayText="Bronze" w:value="Bronze"/>
                <w:listItem w:displayText="Silver" w:value="Silver"/>
                <w:listItem w:displayText="Gold" w:value="Gold"/>
              </w:dropDownList>
            </w:sdtPr>
            <w:sdtEndPr/>
            <w:sdtContent>
              <w:p w14:paraId="6587DC5C" w14:textId="54E6AC9A"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12C87714" w14:textId="77777777" w:rsidR="006645B2" w:rsidRDefault="006645B2" w:rsidP="006645B2">
            <w:pPr>
              <w:rPr>
                <w:rFonts w:eastAsia="Times New Roman" w:cs="Arial"/>
                <w:color w:val="201825"/>
                <w:szCs w:val="22"/>
                <w:lang w:val="nl-NL" w:eastAsia="nl-NL" w:bidi="ar-SA"/>
              </w:rPr>
            </w:pPr>
          </w:p>
        </w:tc>
      </w:tr>
      <w:tr w:rsidR="006645B2" w:rsidRPr="00E83FDA" w14:paraId="1722E0E3" w14:textId="77777777" w:rsidTr="00B54F95">
        <w:sdt>
          <w:sdtPr>
            <w:rPr>
              <w:rFonts w:eastAsia="Times New Roman" w:cs="Arial"/>
              <w:color w:val="auto"/>
              <w:szCs w:val="22"/>
              <w:lang w:val="nl-NL" w:eastAsia="nl-NL" w:bidi="ar-SA"/>
            </w:rPr>
            <w:alias w:val="Security Zone"/>
            <w:tag w:val="Security Zone"/>
            <w:id w:val="-226311400"/>
            <w:placeholder>
              <w:docPart w:val="6139DF06735A4532B08DC9BE19FE8815"/>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39525A2C" w14:textId="6C4B14A8"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380166042"/>
            <w:placeholder>
              <w:docPart w:val="7357907A50274FB18B2168B100A3EA94"/>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275A27DF" w14:textId="013D5AA6"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8BD7DBE" w14:textId="155AAE8E"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980416132"/>
              <w:placeholder>
                <w:docPart w:val="7FB0D12B7BF14F32A9A2FF44BC0492AC"/>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6AE6BA8D" w14:textId="25AFEA55"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48B86057"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6454CAA3" w14:textId="42AF53B4"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DOC-COR3-P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2070646118"/>
              <w:placeholder>
                <w:docPart w:val="34E3ABE0E2C24F0AA477481F710B1406"/>
              </w:placeholder>
              <w:dropDownList>
                <w:listItem w:displayText="Select" w:value="Select"/>
                <w:listItem w:displayText="Bronze" w:value="Bronze"/>
                <w:listItem w:displayText="Silver" w:value="Silver"/>
                <w:listItem w:displayText="Gold" w:value="Gold"/>
              </w:dropDownList>
            </w:sdtPr>
            <w:sdtEndPr/>
            <w:sdtContent>
              <w:p w14:paraId="18E2BD3F" w14:textId="15E6BC8C"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23EEB1AC" w14:textId="77777777" w:rsidR="006645B2" w:rsidRDefault="006645B2" w:rsidP="006645B2">
            <w:pPr>
              <w:rPr>
                <w:rFonts w:eastAsia="Times New Roman" w:cs="Arial"/>
                <w:color w:val="201825"/>
                <w:szCs w:val="22"/>
                <w:lang w:val="nl-NL" w:eastAsia="nl-NL" w:bidi="ar-SA"/>
              </w:rPr>
            </w:pPr>
          </w:p>
        </w:tc>
      </w:tr>
      <w:tr w:rsidR="006645B2" w:rsidRPr="00E83FDA" w14:paraId="7D23B533" w14:textId="77777777" w:rsidTr="00B54F95">
        <w:sdt>
          <w:sdtPr>
            <w:rPr>
              <w:rFonts w:eastAsia="Times New Roman" w:cs="Arial"/>
              <w:color w:val="auto"/>
              <w:szCs w:val="22"/>
              <w:lang w:val="nl-NL" w:eastAsia="nl-NL" w:bidi="ar-SA"/>
            </w:rPr>
            <w:alias w:val="Security Zone"/>
            <w:tag w:val="Security Zone"/>
            <w:id w:val="987517342"/>
            <w:placeholder>
              <w:docPart w:val="3A3D3374B2914C2A97EC3339C52B6902"/>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2ACA4EE9" w14:textId="77777777"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613398892"/>
            <w:placeholder>
              <w:docPart w:val="D88B77DF18984A4E89E952023E3E7D1C"/>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2E421A69" w14:textId="77777777"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4C612814" w14:textId="52E73C00"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551197278"/>
              <w:placeholder>
                <w:docPart w:val="53C0163EF4A74B34B5C69F47932FF9B9"/>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38FBF8D9" w14:textId="5D882E32" w:rsidR="006645B2" w:rsidRPr="000232A0" w:rsidRDefault="006645B2" w:rsidP="006645B2">
                <w:pPr>
                  <w:rPr>
                    <w:rFonts w:eastAsia="Times New Roman" w:cs="Arial"/>
                    <w:color w:val="auto"/>
                    <w:szCs w:val="22"/>
                    <w:lang w:val="nl-NL" w:eastAsia="nl-NL" w:bidi="ar-SA"/>
                  </w:rPr>
                </w:pPr>
                <w:r>
                  <w:rPr>
                    <w:rFonts w:eastAsia="Times New Roman" w:cs="Arial"/>
                    <w:color w:val="201825"/>
                    <w:szCs w:val="22"/>
                    <w:lang w:val="nl-NL" w:eastAsia="nl-NL" w:bidi="ar-SA"/>
                  </w:rPr>
                  <w:t>Application server</w:t>
                </w:r>
              </w:p>
            </w:sdtContent>
          </w:sdt>
          <w:p w14:paraId="35867A58"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03104FD3" w14:textId="33C4359E"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Gateway1-P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2005479652"/>
              <w:placeholder>
                <w:docPart w:val="35D9443646E44F2BB9C4257AF79AB764"/>
              </w:placeholder>
              <w:dropDownList>
                <w:listItem w:displayText="Select" w:value="Select"/>
                <w:listItem w:displayText="Bronze" w:value="Bronze"/>
                <w:listItem w:displayText="Silver" w:value="Silver"/>
                <w:listItem w:displayText="Gold" w:value="Gold"/>
              </w:dropDownList>
            </w:sdtPr>
            <w:sdtEndPr/>
            <w:sdtContent>
              <w:p w14:paraId="23D2FA91" w14:textId="490AB9C7"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6FE346E5" w14:textId="77777777" w:rsidR="006645B2" w:rsidRDefault="006645B2" w:rsidP="006645B2">
            <w:pPr>
              <w:rPr>
                <w:rFonts w:eastAsia="Times New Roman" w:cs="Arial"/>
                <w:color w:val="201825"/>
                <w:szCs w:val="22"/>
                <w:lang w:val="nl-NL" w:eastAsia="nl-NL" w:bidi="ar-SA"/>
              </w:rPr>
            </w:pPr>
          </w:p>
        </w:tc>
      </w:tr>
      <w:tr w:rsidR="006645B2" w:rsidRPr="00E83FDA" w14:paraId="64EAB384" w14:textId="77777777" w:rsidTr="00B54F95">
        <w:sdt>
          <w:sdtPr>
            <w:rPr>
              <w:rFonts w:eastAsia="Times New Roman" w:cs="Arial"/>
              <w:color w:val="auto"/>
              <w:szCs w:val="22"/>
              <w:lang w:val="nl-NL" w:eastAsia="nl-NL" w:bidi="ar-SA"/>
            </w:rPr>
            <w:alias w:val="Security Zone"/>
            <w:tag w:val="Security Zone"/>
            <w:id w:val="-478229032"/>
            <w:placeholder>
              <w:docPart w:val="89E4E7BA480C4ED59935014A0F1E991C"/>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5DEB6906" w14:textId="77777777"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169138559"/>
            <w:placeholder>
              <w:docPart w:val="72CA22B1C5E44B06B5F933A652ECAE7D"/>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2B2902FE" w14:textId="77777777"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57FC172C" w14:textId="6787D05B"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854107051"/>
              <w:placeholder>
                <w:docPart w:val="A2AF3B3BB7AC4451B72524B1C510A988"/>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5F648EC2" w14:textId="78044C9D"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2FC58311"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4741EDCE" w14:textId="35001FF1"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Gateway2-P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512809806"/>
              <w:placeholder>
                <w:docPart w:val="CB8B89971E2647AABC0CA227DE2F224D"/>
              </w:placeholder>
              <w:dropDownList>
                <w:listItem w:displayText="Select" w:value="Select"/>
                <w:listItem w:displayText="Bronze" w:value="Bronze"/>
                <w:listItem w:displayText="Silver" w:value="Silver"/>
                <w:listItem w:displayText="Gold" w:value="Gold"/>
              </w:dropDownList>
            </w:sdtPr>
            <w:sdtEndPr/>
            <w:sdtContent>
              <w:p w14:paraId="474CCE61" w14:textId="1CF7A60C"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68963135" w14:textId="77777777" w:rsidR="006645B2" w:rsidRDefault="006645B2" w:rsidP="006645B2">
            <w:pPr>
              <w:rPr>
                <w:rFonts w:eastAsia="Times New Roman" w:cs="Arial"/>
                <w:color w:val="201825"/>
                <w:szCs w:val="22"/>
                <w:lang w:val="nl-NL" w:eastAsia="nl-NL" w:bidi="ar-SA"/>
              </w:rPr>
            </w:pPr>
          </w:p>
        </w:tc>
      </w:tr>
      <w:tr w:rsidR="006645B2" w:rsidRPr="00E83FDA" w14:paraId="73113585" w14:textId="77777777" w:rsidTr="00B54F95">
        <w:sdt>
          <w:sdtPr>
            <w:rPr>
              <w:rFonts w:eastAsia="Times New Roman" w:cs="Arial"/>
              <w:color w:val="auto"/>
              <w:szCs w:val="22"/>
              <w:lang w:val="nl-NL" w:eastAsia="nl-NL" w:bidi="ar-SA"/>
            </w:rPr>
            <w:alias w:val="Security Zone"/>
            <w:tag w:val="Security Zone"/>
            <w:id w:val="-1736311981"/>
            <w:placeholder>
              <w:docPart w:val="2DA5A04430514D109BBB912E8F93CDB7"/>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1AF5B30F" w14:textId="77777777"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525298671"/>
            <w:placeholder>
              <w:docPart w:val="38F9551618654164AD968E19199E393C"/>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EE313B3" w14:textId="77777777"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00F18C3E" w14:textId="60512745"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393242716"/>
              <w:placeholder>
                <w:docPart w:val="1943126E55A4474F9D1B8C0D63072083"/>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48779E48" w14:textId="3A76F714"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30000B58"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0CC00AFC" w14:textId="5C0A5727"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Gateway3-P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413704758"/>
              <w:placeholder>
                <w:docPart w:val="2B02EDB05F22427AA33391BE68516D1C"/>
              </w:placeholder>
              <w:dropDownList>
                <w:listItem w:displayText="Select" w:value="Select"/>
                <w:listItem w:displayText="Bronze" w:value="Bronze"/>
                <w:listItem w:displayText="Silver" w:value="Silver"/>
                <w:listItem w:displayText="Gold" w:value="Gold"/>
              </w:dropDownList>
            </w:sdtPr>
            <w:sdtEndPr/>
            <w:sdtContent>
              <w:p w14:paraId="3E721B1F" w14:textId="07B714F9" w:rsidR="006645B2" w:rsidRPr="000232A0" w:rsidRDefault="001236B5"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3A87493B" w14:textId="77777777" w:rsidR="006645B2" w:rsidRDefault="006645B2" w:rsidP="006645B2">
            <w:pPr>
              <w:rPr>
                <w:rFonts w:eastAsia="Times New Roman" w:cs="Arial"/>
                <w:color w:val="201825"/>
                <w:szCs w:val="22"/>
                <w:lang w:val="nl-NL" w:eastAsia="nl-NL" w:bidi="ar-SA"/>
              </w:rPr>
            </w:pPr>
          </w:p>
        </w:tc>
      </w:tr>
      <w:tr w:rsidR="006645B2" w:rsidRPr="00E83FDA" w14:paraId="70255495" w14:textId="77777777" w:rsidTr="00B54F95">
        <w:sdt>
          <w:sdtPr>
            <w:rPr>
              <w:rFonts w:eastAsia="Times New Roman" w:cs="Arial"/>
              <w:color w:val="auto"/>
              <w:szCs w:val="22"/>
              <w:lang w:val="nl-NL" w:eastAsia="nl-NL" w:bidi="ar-SA"/>
            </w:rPr>
            <w:alias w:val="Security Zone"/>
            <w:tag w:val="Security Zone"/>
            <w:id w:val="1316619811"/>
            <w:placeholder>
              <w:docPart w:val="A0FB92FED5D5468ABB75013CDF25C5F6"/>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0511D16E" w14:textId="6DC7B7B0" w:rsidR="006645B2" w:rsidRDefault="006645B2" w:rsidP="006645B2">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006435543"/>
            <w:placeholder>
              <w:docPart w:val="7744E74764924C6C820F3445F0EA8DA6"/>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179C122D" w14:textId="3461F483" w:rsidR="006645B2" w:rsidRDefault="006645B2" w:rsidP="006645B2">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7AC48C35" w14:textId="245C77B5"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2079400117"/>
              <w:placeholder>
                <w:docPart w:val="3B978D1E10AA4F8FA1CA21284BE290E4"/>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5F49E48C" w14:textId="128E5E4E" w:rsidR="006645B2" w:rsidRPr="00A34847"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5971F813" w14:textId="77777777" w:rsidR="006645B2" w:rsidRDefault="006645B2" w:rsidP="006645B2">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0446E5CB" w14:textId="74ABDEC6" w:rsidR="006645B2"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OID-APP1-P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44794009"/>
              <w:placeholder>
                <w:docPart w:val="0E1DD5BA4A8B4FD5A9B2A50E003BC8A2"/>
              </w:placeholder>
              <w:dropDownList>
                <w:listItem w:displayText="Select" w:value="Select"/>
                <w:listItem w:displayText="Bronze" w:value="Bronze"/>
                <w:listItem w:displayText="Silver" w:value="Silver"/>
                <w:listItem w:displayText="Gold" w:value="Gold"/>
              </w:dropDownList>
            </w:sdtPr>
            <w:sdtEndPr/>
            <w:sdtContent>
              <w:p w14:paraId="7A873C30" w14:textId="7CFC8919" w:rsidR="006645B2" w:rsidRPr="000232A0" w:rsidRDefault="006645B2" w:rsidP="006645B2">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2EEA5E03" w14:textId="77777777" w:rsidR="006645B2" w:rsidRDefault="006645B2" w:rsidP="006645B2">
            <w:pPr>
              <w:rPr>
                <w:rFonts w:eastAsia="Times New Roman" w:cs="Arial"/>
                <w:color w:val="201825"/>
                <w:szCs w:val="22"/>
                <w:lang w:val="nl-NL" w:eastAsia="nl-NL" w:bidi="ar-SA"/>
              </w:rPr>
            </w:pPr>
          </w:p>
        </w:tc>
      </w:tr>
      <w:tr w:rsidR="00DC1CB8" w:rsidRPr="00E83FDA" w14:paraId="798B1D2B" w14:textId="77777777" w:rsidTr="00B54F95">
        <w:sdt>
          <w:sdtPr>
            <w:rPr>
              <w:rFonts w:eastAsia="Times New Roman" w:cs="Arial"/>
              <w:color w:val="auto"/>
              <w:szCs w:val="22"/>
              <w:lang w:val="nl-NL" w:eastAsia="nl-NL" w:bidi="ar-SA"/>
            </w:rPr>
            <w:alias w:val="Security Zone"/>
            <w:tag w:val="Security Zone"/>
            <w:id w:val="-103802166"/>
            <w:placeholder>
              <w:docPart w:val="22FBF2484CA14899A10ECA9EB91D1990"/>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0FC739C5" w14:textId="02592972" w:rsidR="00DC1CB8" w:rsidRDefault="00DC1CB8" w:rsidP="00DC1CB8">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408754402"/>
            <w:placeholder>
              <w:docPart w:val="D44685C9309F47AC9E299315E481B49A"/>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68FFF528" w14:textId="27E19D6F" w:rsidR="00DC1CB8" w:rsidRDefault="00DC1CB8" w:rsidP="00DC1CB8">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3E6D0162" w14:textId="78A360CD" w:rsidR="00DC1CB8" w:rsidRDefault="00DC1CB8" w:rsidP="00DC1CB8">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569381140"/>
              <w:placeholder>
                <w:docPart w:val="6F1DA1978E42435CBF949594DFA34035"/>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73E0AD23" w14:textId="77777777" w:rsidR="00DC1CB8" w:rsidRPr="00A34847" w:rsidRDefault="00DC1CB8" w:rsidP="00DC1CB8">
                <w:pPr>
                  <w:rPr>
                    <w:rFonts w:eastAsia="Times New Roman" w:cs="Arial"/>
                    <w:color w:val="201825"/>
                    <w:szCs w:val="22"/>
                    <w:lang w:val="nl-NL" w:eastAsia="nl-NL" w:bidi="ar-SA"/>
                  </w:rPr>
                </w:pPr>
                <w:r>
                  <w:rPr>
                    <w:rFonts w:eastAsia="Times New Roman" w:cs="Arial"/>
                    <w:color w:val="201825"/>
                    <w:szCs w:val="22"/>
                    <w:lang w:val="nl-NL" w:eastAsia="nl-NL" w:bidi="ar-SA"/>
                  </w:rPr>
                  <w:t>Database server</w:t>
                </w:r>
              </w:p>
            </w:sdtContent>
          </w:sdt>
          <w:p w14:paraId="76DADE1F" w14:textId="77777777" w:rsidR="00DC1CB8" w:rsidRDefault="00DC1CB8" w:rsidP="00DC1CB8">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45883D14" w14:textId="5C3A4264" w:rsidR="00DC1CB8" w:rsidRDefault="00DC1CB8" w:rsidP="00DC1CB8">
            <w:pPr>
              <w:rPr>
                <w:rFonts w:eastAsia="Times New Roman" w:cs="Arial"/>
                <w:color w:val="201825"/>
                <w:szCs w:val="22"/>
                <w:lang w:val="nl-NL" w:eastAsia="nl-NL" w:bidi="ar-SA"/>
              </w:rPr>
            </w:pPr>
            <w:r>
              <w:rPr>
                <w:rFonts w:eastAsia="Times New Roman" w:cs="Arial"/>
                <w:color w:val="201825"/>
                <w:szCs w:val="22"/>
                <w:lang w:val="nl-NL" w:eastAsia="nl-NL" w:bidi="ar-SA"/>
              </w:rPr>
              <w:t>OID-DB1-P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2078046984"/>
              <w:placeholder>
                <w:docPart w:val="E7DDB446FD8F470A801C8FCA76F8A4C1"/>
              </w:placeholder>
              <w:dropDownList>
                <w:listItem w:displayText="Select" w:value="Select"/>
                <w:listItem w:displayText="Bronze" w:value="Bronze"/>
                <w:listItem w:displayText="Silver" w:value="Silver"/>
                <w:listItem w:displayText="Gold" w:value="Gold"/>
              </w:dropDownList>
            </w:sdtPr>
            <w:sdtEndPr/>
            <w:sdtContent>
              <w:p w14:paraId="4631D984" w14:textId="77777777" w:rsidR="00DC1CB8" w:rsidRPr="000232A0" w:rsidRDefault="00DC1CB8" w:rsidP="00DC1CB8">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169BFED0" w14:textId="77777777" w:rsidR="00DC1CB8" w:rsidRDefault="00DC1CB8" w:rsidP="00DC1CB8">
            <w:pPr>
              <w:rPr>
                <w:rFonts w:eastAsia="Times New Roman" w:cs="Arial"/>
                <w:color w:val="201825"/>
                <w:szCs w:val="22"/>
                <w:lang w:val="nl-NL" w:eastAsia="nl-NL" w:bidi="ar-SA"/>
              </w:rPr>
            </w:pPr>
          </w:p>
        </w:tc>
      </w:tr>
      <w:tr w:rsidR="007D0E6E" w:rsidRPr="00E83FDA" w14:paraId="07E9823A" w14:textId="77777777" w:rsidTr="007D0E6E">
        <w:tc>
          <w:tcPr>
            <w:tcW w:w="15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D9D966" w14:textId="77777777" w:rsidR="007D0E6E" w:rsidRPr="00141302" w:rsidRDefault="007D0E6E" w:rsidP="007D0E6E">
            <w:pPr>
              <w:rPr>
                <w:rFonts w:eastAsia="Times New Roman" w:cs="Arial"/>
                <w:color w:val="auto"/>
                <w:szCs w:val="22"/>
                <w:lang w:val="nl-NL" w:eastAsia="nl-NL" w:bidi="ar-SA"/>
              </w:rPr>
            </w:pPr>
            <w:r>
              <w:rPr>
                <w:rFonts w:eastAsia="Times New Roman" w:cs="Arial"/>
                <w:b/>
                <w:bCs/>
                <w:color w:val="030304"/>
                <w:szCs w:val="22"/>
                <w:lang w:val="nl-NL" w:eastAsia="nl-NL" w:bidi="ar-SA"/>
              </w:rPr>
              <w:lastRenderedPageBreak/>
              <w:t>Security Zone</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75F1D3" w14:textId="77777777" w:rsidR="007D0E6E" w:rsidRPr="00141302" w:rsidRDefault="007D0E6E" w:rsidP="007D0E6E">
            <w:pPr>
              <w:rPr>
                <w:rFonts w:eastAsia="Times New Roman" w:cs="Arial"/>
                <w:color w:val="auto"/>
                <w:szCs w:val="22"/>
                <w:lang w:val="nl-NL" w:eastAsia="nl-NL" w:bidi="ar-SA"/>
              </w:rPr>
            </w:pPr>
            <w:r>
              <w:rPr>
                <w:rFonts w:eastAsia="Times New Roman" w:cs="Arial"/>
                <w:b/>
                <w:bCs/>
                <w:color w:val="030304"/>
                <w:szCs w:val="22"/>
                <w:lang w:val="nl-NL" w:eastAsia="nl-NL" w:bidi="ar-SA"/>
              </w:rPr>
              <w:t>Domain</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8CB0856" w14:textId="77777777" w:rsidR="007D0E6E" w:rsidRDefault="007D0E6E" w:rsidP="007D0E6E">
            <w:pPr>
              <w:rPr>
                <w:rFonts w:eastAsia="Times New Roman" w:cs="Arial"/>
                <w:b/>
                <w:bCs/>
                <w:color w:val="030304"/>
                <w:szCs w:val="22"/>
                <w:lang w:val="nl-NL" w:eastAsia="nl-NL" w:bidi="ar-SA"/>
              </w:rPr>
            </w:pPr>
            <w:r>
              <w:rPr>
                <w:rFonts w:eastAsia="Times New Roman" w:cs="Arial"/>
                <w:b/>
                <w:bCs/>
                <w:color w:val="030304"/>
                <w:szCs w:val="22"/>
                <w:lang w:val="nl-NL" w:eastAsia="nl-NL" w:bidi="ar-SA"/>
              </w:rPr>
              <w:t>Description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0BBF89" w14:textId="77777777" w:rsidR="007D0E6E" w:rsidRPr="00141302" w:rsidRDefault="007D0E6E" w:rsidP="007D0E6E">
            <w:pPr>
              <w:rPr>
                <w:rFonts w:eastAsia="Times New Roman" w:cs="Arial"/>
                <w:color w:val="auto"/>
                <w:szCs w:val="22"/>
                <w:lang w:val="nl-NL" w:eastAsia="nl-NL" w:bidi="ar-SA"/>
              </w:rPr>
            </w:pPr>
            <w:r>
              <w:rPr>
                <w:rFonts w:eastAsia="Times New Roman" w:cs="Arial"/>
                <w:b/>
                <w:bCs/>
                <w:color w:val="030304"/>
                <w:szCs w:val="22"/>
                <w:lang w:val="nl-NL" w:eastAsia="nl-NL" w:bidi="ar-SA"/>
              </w:rPr>
              <w:t>Server Type</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DBF9AA6" w14:textId="77777777" w:rsidR="007D0E6E" w:rsidRDefault="007D0E6E" w:rsidP="007D0E6E">
            <w:pPr>
              <w:rPr>
                <w:rFonts w:eastAsia="Times New Roman" w:cs="Arial"/>
                <w:b/>
                <w:bCs/>
                <w:color w:val="030304"/>
                <w:szCs w:val="22"/>
                <w:lang w:val="nl-NL" w:eastAsia="nl-NL" w:bidi="ar-SA"/>
              </w:rPr>
            </w:pPr>
            <w:r>
              <w:rPr>
                <w:rFonts w:eastAsia="Times New Roman" w:cs="Arial"/>
                <w:b/>
                <w:bCs/>
                <w:color w:val="030304"/>
                <w:szCs w:val="22"/>
                <w:lang w:val="nl-NL" w:eastAsia="nl-NL" w:bidi="ar-SA"/>
              </w:rPr>
              <w:t>Node ID</w:t>
            </w:r>
          </w:p>
        </w:tc>
        <w:tc>
          <w:tcPr>
            <w:tcW w:w="16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A9CAEC5" w14:textId="77777777" w:rsidR="007D0E6E" w:rsidRPr="00141302" w:rsidRDefault="007D0E6E" w:rsidP="007D0E6E">
            <w:pPr>
              <w:rPr>
                <w:rFonts w:eastAsia="Times New Roman" w:cs="Arial"/>
                <w:b/>
                <w:bCs/>
                <w:color w:val="030304"/>
                <w:szCs w:val="22"/>
                <w:lang w:val="nl-NL" w:eastAsia="nl-NL" w:bidi="ar-SA"/>
              </w:rPr>
            </w:pPr>
            <w:r>
              <w:rPr>
                <w:rFonts w:eastAsia="Times New Roman" w:cs="Arial"/>
                <w:b/>
                <w:bCs/>
                <w:color w:val="030304"/>
                <w:szCs w:val="22"/>
                <w:lang w:val="nl-NL" w:eastAsia="nl-NL" w:bidi="ar-SA"/>
              </w:rPr>
              <w:t>Infra Service Level</w:t>
            </w:r>
          </w:p>
        </w:tc>
      </w:tr>
      <w:tr w:rsidR="00681380" w:rsidRPr="00E83FDA" w14:paraId="2539962C" w14:textId="77777777" w:rsidTr="00240C58">
        <w:sdt>
          <w:sdtPr>
            <w:rPr>
              <w:rFonts w:eastAsia="Times New Roman" w:cs="Arial"/>
              <w:color w:val="auto"/>
              <w:szCs w:val="22"/>
              <w:lang w:val="nl-NL" w:eastAsia="nl-NL" w:bidi="ar-SA"/>
            </w:rPr>
            <w:alias w:val="Security Zone"/>
            <w:tag w:val="Security Zone"/>
            <w:id w:val="-777640425"/>
            <w:placeholder>
              <w:docPart w:val="6778D960AB824962AE31FC201F2B8500"/>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4A9A8227" w14:textId="77777777" w:rsidR="00681380" w:rsidRDefault="00681380" w:rsidP="00240C58">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2108499531"/>
            <w:placeholder>
              <w:docPart w:val="86D99CCA2452447E8FEB097D65B31EA8"/>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247FDD53" w14:textId="77777777" w:rsidR="00681380" w:rsidRDefault="00681380" w:rsidP="00240C58">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585A73BF" w14:textId="77777777" w:rsidR="00681380" w:rsidRDefault="00681380" w:rsidP="00240C58">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p w14:paraId="211741E0" w14:textId="523B3DF3" w:rsidR="00681380" w:rsidRDefault="00681380" w:rsidP="00240C58">
            <w:pPr>
              <w:rPr>
                <w:rFonts w:eastAsia="Times New Roman" w:cs="Arial"/>
                <w:color w:val="201825"/>
                <w:szCs w:val="22"/>
                <w:lang w:val="nl-NL" w:eastAsia="nl-NL" w:bidi="ar-SA"/>
              </w:rPr>
            </w:pPr>
            <w:r>
              <w:rPr>
                <w:rFonts w:eastAsia="Times New Roman" w:cs="Arial"/>
                <w:color w:val="201825"/>
                <w:szCs w:val="22"/>
                <w:lang w:val="nl-NL" w:eastAsia="nl-NL" w:bidi="ar-SA"/>
              </w:rPr>
              <w:t>File Server</w:t>
            </w:r>
            <w:r w:rsidR="007F1FAB">
              <w:rPr>
                <w:rFonts w:eastAsia="Times New Roman" w:cs="Arial"/>
                <w:color w:val="201825"/>
                <w:szCs w:val="22"/>
                <w:lang w:val="nl-NL" w:eastAsia="nl-NL" w:bidi="ar-SA"/>
              </w:rPr>
              <w:t xml:space="preserve"> (</w:t>
            </w:r>
            <w:proofErr w:type="spellStart"/>
            <w:r w:rsidR="007F1FAB">
              <w:rPr>
                <w:rFonts w:eastAsia="Times New Roman" w:cs="Arial"/>
                <w:color w:val="201825"/>
                <w:szCs w:val="22"/>
                <w:lang w:val="nl-NL" w:eastAsia="nl-NL" w:bidi="ar-SA"/>
              </w:rPr>
              <w:t>primary</w:t>
            </w:r>
            <w:proofErr w:type="spellEnd"/>
            <w:r w:rsidR="007F1FAB">
              <w:rPr>
                <w:rFonts w:eastAsia="Times New Roman" w:cs="Arial"/>
                <w:color w:val="201825"/>
                <w:szCs w:val="22"/>
                <w:lang w:val="nl-NL" w:eastAsia="nl-NL" w:bidi="ar-SA"/>
              </w:rPr>
              <w:t>)</w:t>
            </w:r>
          </w:p>
        </w:tc>
        <w:tc>
          <w:tcPr>
            <w:tcW w:w="1890" w:type="dxa"/>
            <w:tcBorders>
              <w:top w:val="single" w:sz="4" w:space="0" w:color="auto"/>
              <w:left w:val="single" w:sz="4" w:space="0" w:color="auto"/>
              <w:bottom w:val="single" w:sz="4" w:space="0" w:color="auto"/>
              <w:right w:val="single" w:sz="4" w:space="0" w:color="auto"/>
            </w:tcBorders>
            <w:vAlign w:val="center"/>
          </w:tcPr>
          <w:p w14:paraId="1446FFE6" w14:textId="77777777" w:rsidR="00681380" w:rsidRDefault="00681380" w:rsidP="00240C58">
            <w:pPr>
              <w:rPr>
                <w:rFonts w:eastAsia="Times New Roman" w:cs="Arial"/>
                <w:color w:val="201825"/>
                <w:szCs w:val="22"/>
                <w:lang w:val="nl-NL" w:eastAsia="nl-NL" w:bidi="ar-SA"/>
              </w:rPr>
            </w:pPr>
            <w:r>
              <w:rPr>
                <w:rFonts w:eastAsia="Times New Roman" w:cs="Arial"/>
                <w:color w:val="201825"/>
                <w:szCs w:val="22"/>
                <w:lang w:val="nl-NL" w:eastAsia="nl-NL" w:bidi="ar-SA"/>
              </w:rPr>
              <w:t>SONAR-FS1-P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649861427"/>
              <w:placeholder>
                <w:docPart w:val="8652633499334B29983C4FED5FD50523"/>
              </w:placeholder>
              <w:dropDownList>
                <w:listItem w:displayText="Select" w:value="Select"/>
                <w:listItem w:displayText="Bronze" w:value="Bronze"/>
                <w:listItem w:displayText="Silver" w:value="Silver"/>
                <w:listItem w:displayText="Gold" w:value="Gold"/>
              </w:dropDownList>
            </w:sdtPr>
            <w:sdtEndPr/>
            <w:sdtContent>
              <w:p w14:paraId="02D3E603" w14:textId="77777777" w:rsidR="00681380" w:rsidRPr="000232A0" w:rsidRDefault="00681380" w:rsidP="00240C58">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162BB132" w14:textId="77777777" w:rsidR="00681380" w:rsidRDefault="00681380" w:rsidP="00240C58">
            <w:pPr>
              <w:rPr>
                <w:rFonts w:eastAsia="Times New Roman" w:cs="Arial"/>
                <w:color w:val="201825"/>
                <w:szCs w:val="22"/>
                <w:lang w:val="nl-NL" w:eastAsia="nl-NL" w:bidi="ar-SA"/>
              </w:rPr>
            </w:pPr>
          </w:p>
        </w:tc>
      </w:tr>
      <w:tr w:rsidR="00A41665" w:rsidRPr="00E83FDA" w14:paraId="2BCD172B" w14:textId="77777777" w:rsidTr="00B54F95">
        <w:bookmarkEnd w:id="26" w:displacedByCustomXml="next"/>
        <w:sdt>
          <w:sdtPr>
            <w:rPr>
              <w:rFonts w:eastAsia="Times New Roman" w:cs="Arial"/>
              <w:color w:val="auto"/>
              <w:szCs w:val="22"/>
              <w:lang w:val="nl-NL" w:eastAsia="nl-NL" w:bidi="ar-SA"/>
            </w:rPr>
            <w:alias w:val="Security Zone"/>
            <w:tag w:val="Security Zone"/>
            <w:id w:val="713243817"/>
            <w:placeholder>
              <w:docPart w:val="EB99C9AB77124074917ECE78AB184C72"/>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3954D117" w14:textId="2A03B2FC"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2008393463"/>
            <w:placeholder>
              <w:docPart w:val="779D624381754D8C92248D29EF08AD20"/>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05E64483" w14:textId="01104867" w:rsidR="00A41665" w:rsidRDefault="00A41665" w:rsidP="00A41665">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DDF114E" w14:textId="5C02C345"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p w14:paraId="21A7D4A0" w14:textId="4664EA51"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File Server</w:t>
            </w:r>
            <w:r w:rsidR="007F1FAB">
              <w:rPr>
                <w:rFonts w:eastAsia="Times New Roman" w:cs="Arial"/>
                <w:color w:val="201825"/>
                <w:szCs w:val="22"/>
                <w:lang w:val="nl-NL" w:eastAsia="nl-NL" w:bidi="ar-SA"/>
              </w:rPr>
              <w:t xml:space="preserve"> (</w:t>
            </w:r>
            <w:proofErr w:type="spellStart"/>
            <w:r w:rsidR="007F1FAB">
              <w:rPr>
                <w:rFonts w:eastAsia="Times New Roman" w:cs="Arial"/>
                <w:color w:val="201825"/>
                <w:szCs w:val="22"/>
                <w:lang w:val="nl-NL" w:eastAsia="nl-NL" w:bidi="ar-SA"/>
              </w:rPr>
              <w:t>failover</w:t>
            </w:r>
            <w:proofErr w:type="spellEnd"/>
            <w:r w:rsidR="007F1FAB">
              <w:rPr>
                <w:rFonts w:eastAsia="Times New Roman" w:cs="Arial"/>
                <w:color w:val="201825"/>
                <w:szCs w:val="22"/>
                <w:lang w:val="nl-NL" w:eastAsia="nl-NL" w:bidi="ar-SA"/>
              </w:rPr>
              <w:t>)</w:t>
            </w:r>
          </w:p>
        </w:tc>
        <w:tc>
          <w:tcPr>
            <w:tcW w:w="1890" w:type="dxa"/>
            <w:tcBorders>
              <w:top w:val="single" w:sz="4" w:space="0" w:color="auto"/>
              <w:left w:val="single" w:sz="4" w:space="0" w:color="auto"/>
              <w:bottom w:val="single" w:sz="4" w:space="0" w:color="auto"/>
              <w:right w:val="single" w:sz="4" w:space="0" w:color="auto"/>
            </w:tcBorders>
            <w:vAlign w:val="center"/>
          </w:tcPr>
          <w:p w14:paraId="3E94B832" w14:textId="23D7FBCF"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SONAR-FS2-P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234849735"/>
              <w:placeholder>
                <w:docPart w:val="EAA9B3D613BE4F0A9041E46FEFDA9D19"/>
              </w:placeholder>
              <w:dropDownList>
                <w:listItem w:displayText="Select" w:value="Select"/>
                <w:listItem w:displayText="Bronze" w:value="Bronze"/>
                <w:listItem w:displayText="Silver" w:value="Silver"/>
                <w:listItem w:displayText="Gold" w:value="Gold"/>
              </w:dropDownList>
            </w:sdtPr>
            <w:sdtEndPr/>
            <w:sdtContent>
              <w:p w14:paraId="1792A97A" w14:textId="77777777"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6A6B273C" w14:textId="77777777" w:rsidR="00A41665" w:rsidRDefault="00A41665" w:rsidP="00A41665">
            <w:pPr>
              <w:rPr>
                <w:rFonts w:eastAsia="Times New Roman" w:cs="Arial"/>
                <w:color w:val="201825"/>
                <w:szCs w:val="22"/>
                <w:lang w:val="nl-NL" w:eastAsia="nl-NL" w:bidi="ar-SA"/>
              </w:rPr>
            </w:pPr>
          </w:p>
        </w:tc>
      </w:tr>
      <w:tr w:rsidR="00A41665" w:rsidRPr="00E83FDA" w14:paraId="5FE82F7E" w14:textId="77777777" w:rsidTr="00B54F95">
        <w:sdt>
          <w:sdtPr>
            <w:rPr>
              <w:rFonts w:eastAsia="Times New Roman" w:cs="Arial"/>
              <w:color w:val="auto"/>
              <w:szCs w:val="22"/>
              <w:lang w:val="nl-NL" w:eastAsia="nl-NL" w:bidi="ar-SA"/>
            </w:rPr>
            <w:alias w:val="Security Zone"/>
            <w:tag w:val="Security Zone"/>
            <w:id w:val="1919369170"/>
            <w:placeholder>
              <w:docPart w:val="B67318F2F64E4F638F2F766E4623FAE1"/>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2050F5D7" w14:textId="28115C80"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1139882418"/>
            <w:placeholder>
              <w:docPart w:val="AE72D8D8829940DCB07C4B4144822F53"/>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CF40083" w14:textId="404CFA2C" w:rsidR="00A41665" w:rsidRDefault="00A41665" w:rsidP="00A41665">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16C43E73" w14:textId="64EDB170"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p w14:paraId="17C47F67" w14:textId="2219C730" w:rsidR="00A41665" w:rsidRDefault="007F1FAB" w:rsidP="00A41665">
            <w:pPr>
              <w:rPr>
                <w:rFonts w:eastAsia="Times New Roman" w:cs="Arial"/>
                <w:color w:val="201825"/>
                <w:szCs w:val="22"/>
                <w:lang w:val="nl-NL" w:eastAsia="nl-NL" w:bidi="ar-SA"/>
              </w:rPr>
            </w:pPr>
            <w:r>
              <w:rPr>
                <w:rFonts w:eastAsia="Times New Roman" w:cs="Arial"/>
                <w:color w:val="201825"/>
                <w:szCs w:val="22"/>
                <w:lang w:val="nl-NL" w:eastAsia="nl-NL" w:bidi="ar-SA"/>
              </w:rPr>
              <w:t>Database server (</w:t>
            </w:r>
            <w:proofErr w:type="spellStart"/>
            <w:r>
              <w:rPr>
                <w:rFonts w:eastAsia="Times New Roman" w:cs="Arial"/>
                <w:color w:val="201825"/>
                <w:szCs w:val="22"/>
                <w:lang w:val="nl-NL" w:eastAsia="nl-NL" w:bidi="ar-SA"/>
              </w:rPr>
              <w:t>primary</w:t>
            </w:r>
            <w:proofErr w:type="spellEnd"/>
            <w:r>
              <w:rPr>
                <w:rFonts w:eastAsia="Times New Roman" w:cs="Arial"/>
                <w:color w:val="201825"/>
                <w:szCs w:val="22"/>
                <w:lang w:val="nl-NL" w:eastAsia="nl-NL" w:bidi="ar-SA"/>
              </w:rPr>
              <w:t>)</w:t>
            </w:r>
          </w:p>
        </w:tc>
        <w:tc>
          <w:tcPr>
            <w:tcW w:w="1890" w:type="dxa"/>
            <w:tcBorders>
              <w:top w:val="single" w:sz="4" w:space="0" w:color="auto"/>
              <w:left w:val="single" w:sz="4" w:space="0" w:color="auto"/>
              <w:bottom w:val="single" w:sz="4" w:space="0" w:color="auto"/>
              <w:right w:val="single" w:sz="4" w:space="0" w:color="auto"/>
            </w:tcBorders>
            <w:vAlign w:val="center"/>
          </w:tcPr>
          <w:p w14:paraId="685855C7" w14:textId="7F77E939"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SONAR-DB1-P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730139950"/>
              <w:placeholder>
                <w:docPart w:val="02A8B0360A024E7D8623DAFE1CA5D081"/>
              </w:placeholder>
              <w:dropDownList>
                <w:listItem w:displayText="Select" w:value="Select"/>
                <w:listItem w:displayText="Bronze" w:value="Bronze"/>
                <w:listItem w:displayText="Silver" w:value="Silver"/>
                <w:listItem w:displayText="Gold" w:value="Gold"/>
              </w:dropDownList>
            </w:sdtPr>
            <w:sdtEndPr/>
            <w:sdtContent>
              <w:p w14:paraId="46B7833A" w14:textId="77777777"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1FDF9873" w14:textId="77777777" w:rsidR="00A41665" w:rsidRDefault="00A41665" w:rsidP="00A41665">
            <w:pPr>
              <w:rPr>
                <w:rFonts w:eastAsia="Times New Roman" w:cs="Arial"/>
                <w:color w:val="201825"/>
                <w:szCs w:val="22"/>
                <w:lang w:val="nl-NL" w:eastAsia="nl-NL" w:bidi="ar-SA"/>
              </w:rPr>
            </w:pPr>
          </w:p>
        </w:tc>
      </w:tr>
      <w:tr w:rsidR="00A41665" w:rsidRPr="00E83FDA" w14:paraId="48DC8BC4" w14:textId="77777777" w:rsidTr="00B54F95">
        <w:sdt>
          <w:sdtPr>
            <w:rPr>
              <w:rFonts w:eastAsia="Times New Roman" w:cs="Arial"/>
              <w:color w:val="auto"/>
              <w:szCs w:val="22"/>
              <w:lang w:val="nl-NL" w:eastAsia="nl-NL" w:bidi="ar-SA"/>
            </w:rPr>
            <w:alias w:val="Security Zone"/>
            <w:tag w:val="Security Zone"/>
            <w:id w:val="2120022804"/>
            <w:placeholder>
              <w:docPart w:val="01571FB87D60468D902149BE0AD295F6"/>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6177B085" w14:textId="77777777" w:rsidR="00A41665" w:rsidRDefault="00A41665" w:rsidP="00240C58">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1973898476"/>
            <w:placeholder>
              <w:docPart w:val="5B16ED315C7C417782D1EAD14673FC03"/>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47BBC2CC" w14:textId="77777777" w:rsidR="00A41665" w:rsidRDefault="00A41665" w:rsidP="00240C58">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092CD5D8" w14:textId="77777777" w:rsidR="00A41665" w:rsidRDefault="00A41665" w:rsidP="00240C58">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p w14:paraId="6203912C" w14:textId="11E2B46B" w:rsidR="00A41665" w:rsidRDefault="007F1FAB" w:rsidP="00240C58">
            <w:pPr>
              <w:rPr>
                <w:rFonts w:eastAsia="Times New Roman" w:cs="Arial"/>
                <w:color w:val="201825"/>
                <w:szCs w:val="22"/>
                <w:lang w:val="nl-NL" w:eastAsia="nl-NL" w:bidi="ar-SA"/>
              </w:rPr>
            </w:pPr>
            <w:r>
              <w:rPr>
                <w:rFonts w:eastAsia="Times New Roman" w:cs="Arial"/>
                <w:color w:val="201825"/>
                <w:szCs w:val="22"/>
                <w:lang w:val="nl-NL" w:eastAsia="nl-NL" w:bidi="ar-SA"/>
              </w:rPr>
              <w:t>Database server (</w:t>
            </w:r>
            <w:proofErr w:type="spellStart"/>
            <w:r>
              <w:rPr>
                <w:rFonts w:eastAsia="Times New Roman" w:cs="Arial"/>
                <w:color w:val="201825"/>
                <w:szCs w:val="22"/>
                <w:lang w:val="nl-NL" w:eastAsia="nl-NL" w:bidi="ar-SA"/>
              </w:rPr>
              <w:t>failover</w:t>
            </w:r>
            <w:proofErr w:type="spellEnd"/>
            <w:r>
              <w:rPr>
                <w:rFonts w:eastAsia="Times New Roman" w:cs="Arial"/>
                <w:color w:val="201825"/>
                <w:szCs w:val="22"/>
                <w:lang w:val="nl-NL" w:eastAsia="nl-NL" w:bidi="ar-SA"/>
              </w:rPr>
              <w:t>)</w:t>
            </w:r>
          </w:p>
        </w:tc>
        <w:tc>
          <w:tcPr>
            <w:tcW w:w="1890" w:type="dxa"/>
            <w:tcBorders>
              <w:top w:val="single" w:sz="4" w:space="0" w:color="auto"/>
              <w:left w:val="single" w:sz="4" w:space="0" w:color="auto"/>
              <w:bottom w:val="single" w:sz="4" w:space="0" w:color="auto"/>
              <w:right w:val="single" w:sz="4" w:space="0" w:color="auto"/>
            </w:tcBorders>
            <w:vAlign w:val="center"/>
          </w:tcPr>
          <w:p w14:paraId="3DE535C0" w14:textId="3E815E32" w:rsidR="00A41665" w:rsidRDefault="00A41665" w:rsidP="00240C58">
            <w:pPr>
              <w:rPr>
                <w:rFonts w:eastAsia="Times New Roman" w:cs="Arial"/>
                <w:color w:val="201825"/>
                <w:szCs w:val="22"/>
                <w:lang w:val="nl-NL" w:eastAsia="nl-NL" w:bidi="ar-SA"/>
              </w:rPr>
            </w:pPr>
            <w:r>
              <w:rPr>
                <w:rFonts w:eastAsia="Times New Roman" w:cs="Arial"/>
                <w:color w:val="201825"/>
                <w:szCs w:val="22"/>
                <w:lang w:val="nl-NL" w:eastAsia="nl-NL" w:bidi="ar-SA"/>
              </w:rPr>
              <w:t>SONAR-DB</w:t>
            </w:r>
            <w:r w:rsidR="002E0A32">
              <w:rPr>
                <w:rFonts w:eastAsia="Times New Roman" w:cs="Arial"/>
                <w:color w:val="201825"/>
                <w:szCs w:val="22"/>
                <w:lang w:val="nl-NL" w:eastAsia="nl-NL" w:bidi="ar-SA"/>
              </w:rPr>
              <w:t>2</w:t>
            </w:r>
            <w:r>
              <w:rPr>
                <w:rFonts w:eastAsia="Times New Roman" w:cs="Arial"/>
                <w:color w:val="201825"/>
                <w:szCs w:val="22"/>
                <w:lang w:val="nl-NL" w:eastAsia="nl-NL" w:bidi="ar-SA"/>
              </w:rPr>
              <w:t>-P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611476801"/>
              <w:placeholder>
                <w:docPart w:val="4251031D13914BE9A31222013DA4C6B2"/>
              </w:placeholder>
              <w:dropDownList>
                <w:listItem w:displayText="Select" w:value="Select"/>
                <w:listItem w:displayText="Bronze" w:value="Bronze"/>
                <w:listItem w:displayText="Silver" w:value="Silver"/>
                <w:listItem w:displayText="Gold" w:value="Gold"/>
              </w:dropDownList>
            </w:sdtPr>
            <w:sdtEndPr/>
            <w:sdtContent>
              <w:p w14:paraId="1D4BEEC1" w14:textId="77777777" w:rsidR="00A41665" w:rsidRPr="000232A0" w:rsidRDefault="00A41665" w:rsidP="00240C58">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05131A17" w14:textId="77777777" w:rsidR="00A41665" w:rsidRDefault="00A41665" w:rsidP="00240C58">
            <w:pPr>
              <w:rPr>
                <w:rFonts w:eastAsia="Times New Roman" w:cs="Arial"/>
                <w:color w:val="201825"/>
                <w:szCs w:val="22"/>
                <w:lang w:val="nl-NL" w:eastAsia="nl-NL" w:bidi="ar-SA"/>
              </w:rPr>
            </w:pPr>
          </w:p>
        </w:tc>
      </w:tr>
      <w:tr w:rsidR="00A41665" w:rsidRPr="00E83FDA" w14:paraId="4A941FFB" w14:textId="77777777" w:rsidTr="00B54F95">
        <w:sdt>
          <w:sdtPr>
            <w:rPr>
              <w:rFonts w:eastAsia="Times New Roman" w:cs="Arial"/>
              <w:color w:val="auto"/>
              <w:szCs w:val="22"/>
              <w:lang w:val="nl-NL" w:eastAsia="nl-NL" w:bidi="ar-SA"/>
            </w:rPr>
            <w:alias w:val="Security Zone"/>
            <w:tag w:val="Security Zone"/>
            <w:id w:val="543034832"/>
            <w:placeholder>
              <w:docPart w:val="AD65ECB3B05544ACA80C09AF156F179B"/>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577AAEFB" w14:textId="70782B14"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836032685"/>
            <w:placeholder>
              <w:docPart w:val="0D601DF83A65404B8E91315A963046CF"/>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1897BC89" w14:textId="5F8AE28B" w:rsidR="00A41665" w:rsidRDefault="00A41665" w:rsidP="00A41665">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D2F86E8" w14:textId="0DBD0E8D"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679580492"/>
              <w:placeholder>
                <w:docPart w:val="0143C9A206484C70942E4719D9806C95"/>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2BEA1D50" w14:textId="3147AB46" w:rsidR="00A41665" w:rsidRPr="00A34847" w:rsidRDefault="009B2F03" w:rsidP="00A41665">
                <w:pPr>
                  <w:rPr>
                    <w:rFonts w:eastAsia="Times New Roman" w:cs="Arial"/>
                    <w:color w:val="201825"/>
                    <w:szCs w:val="22"/>
                    <w:lang w:val="nl-NL" w:eastAsia="nl-NL" w:bidi="ar-SA"/>
                  </w:rPr>
                </w:pPr>
                <w:r>
                  <w:rPr>
                    <w:rFonts w:eastAsia="Times New Roman" w:cs="Arial"/>
                    <w:color w:val="201825"/>
                    <w:szCs w:val="22"/>
                    <w:lang w:val="nl-NL" w:eastAsia="nl-NL" w:bidi="ar-SA"/>
                  </w:rPr>
                  <w:t>Database server</w:t>
                </w:r>
              </w:p>
            </w:sdtContent>
          </w:sdt>
          <w:p w14:paraId="10289616"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001273F5" w14:textId="5CAE84C5"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COPY-DB1-P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736999044"/>
              <w:placeholder>
                <w:docPart w:val="52851CAA7EA34D37843D7695A7B529A9"/>
              </w:placeholder>
              <w:dropDownList>
                <w:listItem w:displayText="Select" w:value="Select"/>
                <w:listItem w:displayText="Bronze" w:value="Bronze"/>
                <w:listItem w:displayText="Silver" w:value="Silver"/>
                <w:listItem w:displayText="Gold" w:value="Gold"/>
              </w:dropDownList>
            </w:sdtPr>
            <w:sdtEndPr/>
            <w:sdtContent>
              <w:p w14:paraId="69F3D6EF" w14:textId="0E9AFEA0" w:rsidR="00A41665" w:rsidRPr="000232A0" w:rsidRDefault="001236B5" w:rsidP="00A41665">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5EF726B0" w14:textId="77777777" w:rsidR="00A41665" w:rsidRDefault="00A41665" w:rsidP="00A41665">
            <w:pPr>
              <w:rPr>
                <w:rFonts w:eastAsia="Times New Roman" w:cs="Arial"/>
                <w:color w:val="201825"/>
                <w:szCs w:val="22"/>
                <w:lang w:val="nl-NL" w:eastAsia="nl-NL" w:bidi="ar-SA"/>
              </w:rPr>
            </w:pPr>
          </w:p>
        </w:tc>
      </w:tr>
      <w:tr w:rsidR="00A41665" w:rsidRPr="00E83FDA" w14:paraId="0A448BD4" w14:textId="77777777" w:rsidTr="00B54F95">
        <w:sdt>
          <w:sdtPr>
            <w:rPr>
              <w:rFonts w:eastAsia="Times New Roman" w:cs="Arial"/>
              <w:color w:val="auto"/>
              <w:szCs w:val="22"/>
              <w:lang w:val="nl-NL" w:eastAsia="nl-NL" w:bidi="ar-SA"/>
            </w:rPr>
            <w:alias w:val="Security Zone"/>
            <w:tag w:val="Security Zone"/>
            <w:id w:val="-148677443"/>
            <w:placeholder>
              <w:docPart w:val="A4BA5B5C3CD54ED1A8815C182FC13505"/>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39A4AD7C" w14:textId="6A5459C0"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538093706"/>
            <w:placeholder>
              <w:docPart w:val="AE110EC3C39445209EA694E6D3066464"/>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7DA02E7B" w14:textId="4B582EBD" w:rsidR="00A41665" w:rsidRDefault="00A41665" w:rsidP="00A41665">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7E8E8FB4" w14:textId="4ACB85A4"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p w14:paraId="05242CFB" w14:textId="7DF6564A"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File Server</w:t>
            </w:r>
          </w:p>
        </w:tc>
        <w:tc>
          <w:tcPr>
            <w:tcW w:w="1890" w:type="dxa"/>
            <w:tcBorders>
              <w:top w:val="single" w:sz="4" w:space="0" w:color="auto"/>
              <w:left w:val="single" w:sz="4" w:space="0" w:color="auto"/>
              <w:bottom w:val="single" w:sz="4" w:space="0" w:color="auto"/>
              <w:right w:val="single" w:sz="4" w:space="0" w:color="auto"/>
            </w:tcBorders>
            <w:vAlign w:val="center"/>
          </w:tcPr>
          <w:p w14:paraId="57DE5C3E" w14:textId="5D53E9F4"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FS1-P</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145086718"/>
              <w:placeholder>
                <w:docPart w:val="805AFF05EE4148B5B1371563B11DA601"/>
              </w:placeholder>
              <w:dropDownList>
                <w:listItem w:displayText="Select" w:value="Select"/>
                <w:listItem w:displayText="Bronze" w:value="Bronze"/>
                <w:listItem w:displayText="Silver" w:value="Silver"/>
                <w:listItem w:displayText="Gold" w:value="Gold"/>
              </w:dropDownList>
            </w:sdtPr>
            <w:sdtEndPr/>
            <w:sdtContent>
              <w:p w14:paraId="5F18385F" w14:textId="54026296" w:rsidR="00A41665" w:rsidRPr="000232A0" w:rsidRDefault="001236B5" w:rsidP="00A41665">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0885A62C" w14:textId="77777777" w:rsidR="00A41665" w:rsidRDefault="00A41665" w:rsidP="00A41665">
            <w:pPr>
              <w:rPr>
                <w:rFonts w:eastAsia="Times New Roman" w:cs="Arial"/>
                <w:color w:val="201825"/>
                <w:szCs w:val="22"/>
                <w:lang w:val="nl-NL" w:eastAsia="nl-NL" w:bidi="ar-SA"/>
              </w:rPr>
            </w:pPr>
          </w:p>
        </w:tc>
      </w:tr>
      <w:tr w:rsidR="0045184C" w:rsidRPr="00E83FDA" w14:paraId="7CE1A402" w14:textId="77777777" w:rsidTr="00240C58">
        <w:sdt>
          <w:sdtPr>
            <w:rPr>
              <w:rFonts w:eastAsia="Times New Roman" w:cs="Arial"/>
              <w:color w:val="auto"/>
              <w:szCs w:val="22"/>
              <w:lang w:val="nl-NL" w:eastAsia="nl-NL" w:bidi="ar-SA"/>
            </w:rPr>
            <w:alias w:val="Security Zone"/>
            <w:tag w:val="Security Zone"/>
            <w:id w:val="1146400133"/>
            <w:placeholder>
              <w:docPart w:val="5DB4A08AD8FE457EB28284B4D2AECAAA"/>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listItem w:displayText="DXC AM" w:value="DXC AM"/>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2A2D8E65" w14:textId="25BB6975" w:rsidR="0045184C" w:rsidRDefault="0045184C" w:rsidP="0045184C">
                <w:pPr>
                  <w:rPr>
                    <w:rFonts w:eastAsia="Times New Roman" w:cs="Arial"/>
                    <w:color w:val="auto"/>
                    <w:szCs w:val="22"/>
                    <w:lang w:val="nl-NL" w:eastAsia="nl-NL" w:bidi="ar-SA"/>
                  </w:rPr>
                </w:pPr>
                <w:r>
                  <w:rPr>
                    <w:rFonts w:eastAsia="Times New Roman" w:cs="Arial"/>
                    <w:color w:val="auto"/>
                    <w:szCs w:val="22"/>
                    <w:lang w:val="nl-NL" w:eastAsia="nl-NL" w:bidi="ar-SA"/>
                  </w:rPr>
                  <w:t>DXC AM</w:t>
                </w:r>
              </w:p>
            </w:tc>
          </w:sdtContent>
        </w:sdt>
        <w:sdt>
          <w:sdtPr>
            <w:alias w:val="Domain"/>
            <w:tag w:val="Domain"/>
            <w:id w:val="-902983661"/>
            <w:placeholder>
              <w:docPart w:val="6000B5733E8141A79F5F5DF5B9AA06B9"/>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30BC73F6" w14:textId="25E62823" w:rsidR="0045184C" w:rsidRDefault="0045184C" w:rsidP="0045184C">
                <w:r>
                  <w:t>Production</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48B971D8" w14:textId="77777777" w:rsidR="0045184C" w:rsidRDefault="0045184C" w:rsidP="0045184C">
            <w:pPr>
              <w:rPr>
                <w:rFonts w:eastAsia="Times New Roman" w:cs="Arial"/>
                <w:color w:val="201825"/>
                <w:szCs w:val="22"/>
                <w:lang w:val="nl-NL" w:eastAsia="nl-NL" w:bidi="ar-SA"/>
              </w:rPr>
            </w:pPr>
            <w:r>
              <w:rPr>
                <w:rFonts w:eastAsia="Times New Roman" w:cs="Arial"/>
                <w:color w:val="201825"/>
                <w:szCs w:val="22"/>
                <w:lang w:val="nl-NL" w:eastAsia="nl-NL" w:bidi="ar-SA"/>
              </w:rPr>
              <w:t>PROD</w:t>
            </w:r>
          </w:p>
        </w:tc>
        <w:tc>
          <w:tcPr>
            <w:tcW w:w="2160" w:type="dxa"/>
            <w:tcBorders>
              <w:top w:val="single" w:sz="4" w:space="0" w:color="auto"/>
              <w:left w:val="single" w:sz="4" w:space="0" w:color="auto"/>
              <w:bottom w:val="single" w:sz="4" w:space="0" w:color="auto"/>
              <w:right w:val="single" w:sz="4" w:space="0" w:color="auto"/>
            </w:tcBorders>
            <w:vAlign w:val="center"/>
          </w:tcPr>
          <w:p w14:paraId="0D513E45" w14:textId="4A71A781" w:rsidR="0045184C" w:rsidRDefault="0045184C" w:rsidP="0045184C">
            <w:pPr>
              <w:rPr>
                <w:rFonts w:eastAsia="Times New Roman" w:cs="Arial"/>
                <w:color w:val="201825"/>
                <w:szCs w:val="22"/>
                <w:lang w:val="nl-NL" w:eastAsia="nl-NL" w:bidi="ar-SA"/>
              </w:rPr>
            </w:pPr>
            <w:proofErr w:type="spellStart"/>
            <w:r>
              <w:rPr>
                <w:rFonts w:eastAsia="Times New Roman" w:cs="Arial"/>
                <w:color w:val="201825"/>
                <w:szCs w:val="22"/>
                <w:lang w:val="nl-NL" w:eastAsia="nl-NL" w:bidi="ar-SA"/>
              </w:rPr>
              <w:t>Staging</w:t>
            </w:r>
            <w:proofErr w:type="spellEnd"/>
            <w:r>
              <w:rPr>
                <w:rFonts w:eastAsia="Times New Roman" w:cs="Arial"/>
                <w:color w:val="201825"/>
                <w:szCs w:val="22"/>
                <w:lang w:val="nl-NL" w:eastAsia="nl-NL" w:bidi="ar-SA"/>
              </w:rPr>
              <w:t xml:space="preserve"> Server</w:t>
            </w:r>
          </w:p>
        </w:tc>
        <w:tc>
          <w:tcPr>
            <w:tcW w:w="1890" w:type="dxa"/>
            <w:tcBorders>
              <w:top w:val="single" w:sz="4" w:space="0" w:color="auto"/>
              <w:left w:val="single" w:sz="4" w:space="0" w:color="auto"/>
              <w:bottom w:val="single" w:sz="4" w:space="0" w:color="auto"/>
              <w:right w:val="single" w:sz="4" w:space="0" w:color="auto"/>
            </w:tcBorders>
            <w:vAlign w:val="center"/>
          </w:tcPr>
          <w:p w14:paraId="00CE8588" w14:textId="7E3A18A8" w:rsidR="0045184C" w:rsidRDefault="0045184C" w:rsidP="0045184C">
            <w:pPr>
              <w:rPr>
                <w:rFonts w:eastAsia="Times New Roman" w:cs="Arial"/>
                <w:color w:val="201825"/>
                <w:szCs w:val="22"/>
                <w:lang w:val="nl-NL" w:eastAsia="nl-NL" w:bidi="ar-SA"/>
              </w:rPr>
            </w:pPr>
            <w:r>
              <w:rPr>
                <w:rFonts w:eastAsia="Times New Roman" w:cs="Arial"/>
                <w:color w:val="201825"/>
                <w:szCs w:val="22"/>
                <w:lang w:val="nl-NL" w:eastAsia="nl-NL" w:bidi="ar-SA"/>
              </w:rPr>
              <w:t>Staging1-AM</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221673479"/>
              <w:placeholder>
                <w:docPart w:val="3CC3DA24DD944E4AA1CBFF352866EE15"/>
              </w:placeholder>
              <w:dropDownList>
                <w:listItem w:displayText="Select" w:value="Select"/>
                <w:listItem w:displayText="Bronze" w:value="Bronze"/>
                <w:listItem w:displayText="Silver" w:value="Silver"/>
                <w:listItem w:displayText="Gold" w:value="Gold"/>
              </w:dropDownList>
            </w:sdtPr>
            <w:sdtEndPr/>
            <w:sdtContent>
              <w:p w14:paraId="0DE5692F" w14:textId="7329596E" w:rsidR="0045184C" w:rsidRPr="000232A0" w:rsidRDefault="0045184C" w:rsidP="0045184C">
                <w:pPr>
                  <w:rPr>
                    <w:rFonts w:eastAsia="Times New Roman" w:cs="Arial"/>
                    <w:color w:val="201825"/>
                    <w:szCs w:val="22"/>
                    <w:lang w:val="nl-NL" w:eastAsia="nl-NL" w:bidi="ar-SA"/>
                  </w:rPr>
                </w:pPr>
                <w:r>
                  <w:rPr>
                    <w:rFonts w:eastAsia="Times New Roman" w:cs="Arial"/>
                    <w:color w:val="201825"/>
                    <w:szCs w:val="22"/>
                    <w:lang w:val="nl-NL" w:eastAsia="nl-NL" w:bidi="ar-SA"/>
                  </w:rPr>
                  <w:t>Gold</w:t>
                </w:r>
              </w:p>
            </w:sdtContent>
          </w:sdt>
          <w:p w14:paraId="3500DB16" w14:textId="77777777" w:rsidR="0045184C" w:rsidRDefault="0045184C" w:rsidP="0045184C">
            <w:pPr>
              <w:rPr>
                <w:rFonts w:eastAsia="Times New Roman" w:cs="Arial"/>
                <w:color w:val="201825"/>
                <w:szCs w:val="22"/>
                <w:lang w:val="nl-NL" w:eastAsia="nl-NL" w:bidi="ar-SA"/>
              </w:rPr>
            </w:pPr>
          </w:p>
        </w:tc>
      </w:tr>
      <w:tr w:rsidR="00A41665" w:rsidRPr="00E83FDA" w14:paraId="33AAA5DD" w14:textId="77777777" w:rsidTr="00B54F95">
        <w:sdt>
          <w:sdtPr>
            <w:rPr>
              <w:rFonts w:eastAsia="Times New Roman" w:cs="Arial"/>
              <w:color w:val="auto"/>
              <w:szCs w:val="22"/>
              <w:lang w:val="nl-NL" w:eastAsia="nl-NL" w:bidi="ar-SA"/>
            </w:rPr>
            <w:alias w:val="Security Zone"/>
            <w:tag w:val="Security Zone"/>
            <w:id w:val="-349876035"/>
            <w:placeholder>
              <w:docPart w:val="3F99AA139799434C9C56A1E827999039"/>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0121F504" w14:textId="77777777" w:rsidR="00A41665" w:rsidRPr="000232A0"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FrontOffice</w:t>
                </w:r>
              </w:p>
            </w:tc>
          </w:sdtContent>
        </w:sdt>
        <w:sdt>
          <w:sdtPr>
            <w:alias w:val="Domain"/>
            <w:tag w:val="Domain"/>
            <w:id w:val="-1165011038"/>
            <w:placeholder>
              <w:docPart w:val="5D91107A06CD47A290026D9341FAA56C"/>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0EC14B4F" w14:textId="60D06E6F" w:rsidR="00A41665" w:rsidRPr="00DC1CB8"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872D9AA" w14:textId="62395930"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983204800"/>
              <w:placeholder>
                <w:docPart w:val="2E105849F4874104BF9E467037106F84"/>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59150411" w14:textId="77777777" w:rsidR="00A41665" w:rsidRPr="00DC1CB8"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Web server</w:t>
                </w:r>
              </w:p>
            </w:sdtContent>
          </w:sdt>
          <w:p w14:paraId="1649F64E" w14:textId="77777777" w:rsidR="00A41665" w:rsidRPr="00DC1CB8"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2E7ABC58" w14:textId="1F44D0BE" w:rsidR="00A41665" w:rsidRPr="00DB6B3D" w:rsidRDefault="00A41665" w:rsidP="00A41665">
            <w:pPr>
              <w:rPr>
                <w:rFonts w:eastAsia="Times New Roman" w:cs="Arial"/>
                <w:color w:val="201825"/>
                <w:szCs w:val="22"/>
                <w:lang w:val="nl-NL" w:eastAsia="nl-NL" w:bidi="ar-SA"/>
              </w:rPr>
            </w:pPr>
            <w:r w:rsidRPr="00DB6B3D">
              <w:rPr>
                <w:rFonts w:eastAsia="Times New Roman" w:cs="Arial"/>
                <w:color w:val="201825"/>
                <w:szCs w:val="22"/>
                <w:lang w:val="nl-NL" w:eastAsia="nl-NL" w:bidi="ar-SA"/>
              </w:rPr>
              <w:t>Public-Web1</w:t>
            </w:r>
            <w:r>
              <w:rPr>
                <w:rFonts w:eastAsia="Times New Roman" w:cs="Arial"/>
                <w:color w:val="201825"/>
                <w:szCs w:val="22"/>
                <w:lang w:val="nl-NL" w:eastAsia="nl-NL" w:bidi="ar-SA"/>
              </w:rPr>
              <w:t>-A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277103151"/>
              <w:placeholder>
                <w:docPart w:val="3F99AA139799434C9C56A1E827999039"/>
              </w:placeholder>
              <w:dropDownList>
                <w:listItem w:displayText="Select" w:value="Select"/>
                <w:listItem w:displayText="Bronze" w:value="Bronze"/>
                <w:listItem w:displayText="Silver" w:value="Silver"/>
                <w:listItem w:displayText="Gold" w:value="Gold"/>
              </w:dropDownList>
            </w:sdtPr>
            <w:sdtEndPr/>
            <w:sdtContent>
              <w:p w14:paraId="359843AD" w14:textId="04531492"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2D69172B" w14:textId="77777777" w:rsidR="00A41665" w:rsidRPr="00DC1CB8" w:rsidRDefault="00A41665" w:rsidP="00A41665">
            <w:pPr>
              <w:rPr>
                <w:rFonts w:eastAsia="Times New Roman" w:cs="Arial"/>
                <w:color w:val="201825"/>
                <w:szCs w:val="22"/>
                <w:lang w:val="nl-NL" w:eastAsia="nl-NL" w:bidi="ar-SA"/>
              </w:rPr>
            </w:pPr>
          </w:p>
        </w:tc>
      </w:tr>
      <w:tr w:rsidR="00A41665" w:rsidRPr="00E83FDA" w14:paraId="61FB487D" w14:textId="77777777" w:rsidTr="00B54F95">
        <w:sdt>
          <w:sdtPr>
            <w:rPr>
              <w:rFonts w:eastAsia="Times New Roman" w:cs="Arial"/>
              <w:color w:val="auto"/>
              <w:szCs w:val="22"/>
              <w:lang w:val="nl-NL" w:eastAsia="nl-NL" w:bidi="ar-SA"/>
            </w:rPr>
            <w:alias w:val="Security Zone"/>
            <w:tag w:val="Security Zone"/>
            <w:id w:val="131685914"/>
            <w:placeholder>
              <w:docPart w:val="0BF938B3F7DF4C07BAACD11B70DF6B26"/>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34A9CF93" w14:textId="77777777" w:rsidR="00A41665" w:rsidRPr="000232A0"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FrontOffice</w:t>
                </w:r>
              </w:p>
            </w:tc>
          </w:sdtContent>
        </w:sdt>
        <w:sdt>
          <w:sdtPr>
            <w:alias w:val="Domain"/>
            <w:tag w:val="Domain"/>
            <w:id w:val="1621650703"/>
            <w:placeholder>
              <w:docPart w:val="D0A2094F3162460BA1E6A718E1680594"/>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718D0E65" w14:textId="6401C83A" w:rsidR="00A41665" w:rsidRPr="00DC1CB8"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4B6E2A48" w14:textId="4B804A24"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735045086"/>
              <w:placeholder>
                <w:docPart w:val="C3542247A359454690556DFCC708059E"/>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5C58F415" w14:textId="77777777" w:rsidR="00A41665" w:rsidRPr="00DC1CB8"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Web server</w:t>
                </w:r>
              </w:p>
            </w:sdtContent>
          </w:sdt>
          <w:p w14:paraId="5B98A0FE" w14:textId="77777777" w:rsidR="00A41665" w:rsidRPr="00DC1CB8"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09652889" w14:textId="21569F1D" w:rsidR="00A41665" w:rsidRPr="00DB6B3D" w:rsidRDefault="00A41665" w:rsidP="00A41665">
            <w:pPr>
              <w:rPr>
                <w:rFonts w:eastAsia="Times New Roman" w:cs="Arial"/>
                <w:color w:val="201825"/>
                <w:szCs w:val="22"/>
                <w:lang w:val="nl-NL" w:eastAsia="nl-NL" w:bidi="ar-SA"/>
              </w:rPr>
            </w:pPr>
            <w:r w:rsidRPr="00DB6B3D">
              <w:rPr>
                <w:rFonts w:eastAsia="Times New Roman" w:cs="Arial"/>
                <w:color w:val="201825"/>
                <w:szCs w:val="22"/>
                <w:lang w:val="nl-NL" w:eastAsia="nl-NL" w:bidi="ar-SA"/>
              </w:rPr>
              <w:t>Public-Web2</w:t>
            </w:r>
            <w:r>
              <w:rPr>
                <w:rFonts w:eastAsia="Times New Roman" w:cs="Arial"/>
                <w:color w:val="201825"/>
                <w:szCs w:val="22"/>
                <w:lang w:val="nl-NL" w:eastAsia="nl-NL" w:bidi="ar-SA"/>
              </w:rPr>
              <w:t>-A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287052962"/>
              <w:placeholder>
                <w:docPart w:val="0BF938B3F7DF4C07BAACD11B70DF6B26"/>
              </w:placeholder>
              <w:dropDownList>
                <w:listItem w:displayText="Select" w:value="Select"/>
                <w:listItem w:displayText="Bronze" w:value="Bronze"/>
                <w:listItem w:displayText="Silver" w:value="Silver"/>
                <w:listItem w:displayText="Gold" w:value="Gold"/>
              </w:dropDownList>
            </w:sdtPr>
            <w:sdtEndPr/>
            <w:sdtContent>
              <w:p w14:paraId="08D0D7B4" w14:textId="3F6AB457"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4EEFD641" w14:textId="77777777" w:rsidR="00A41665" w:rsidRPr="00DC1CB8" w:rsidRDefault="00A41665" w:rsidP="00A41665">
            <w:pPr>
              <w:rPr>
                <w:rFonts w:eastAsia="Times New Roman" w:cs="Arial"/>
                <w:color w:val="201825"/>
                <w:szCs w:val="22"/>
                <w:lang w:val="nl-NL" w:eastAsia="nl-NL" w:bidi="ar-SA"/>
              </w:rPr>
            </w:pPr>
          </w:p>
        </w:tc>
      </w:tr>
      <w:tr w:rsidR="00A41665" w:rsidRPr="00E83FDA" w14:paraId="14BA5C82" w14:textId="77777777" w:rsidTr="00B54F95">
        <w:sdt>
          <w:sdtPr>
            <w:rPr>
              <w:rFonts w:eastAsia="Times New Roman" w:cs="Arial"/>
              <w:color w:val="auto"/>
              <w:szCs w:val="22"/>
              <w:lang w:val="nl-NL" w:eastAsia="nl-NL" w:bidi="ar-SA"/>
            </w:rPr>
            <w:alias w:val="Security Zone"/>
            <w:tag w:val="Security Zone"/>
            <w:id w:val="-681962453"/>
            <w:placeholder>
              <w:docPart w:val="AE4B2C07B0714651B90B7A2742CB2209"/>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0018CB31" w14:textId="77777777" w:rsidR="00A41665" w:rsidRPr="000232A0"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FrontOffice</w:t>
                </w:r>
              </w:p>
            </w:tc>
          </w:sdtContent>
        </w:sdt>
        <w:sdt>
          <w:sdtPr>
            <w:alias w:val="Domain"/>
            <w:tag w:val="Domain"/>
            <w:id w:val="28689256"/>
            <w:placeholder>
              <w:docPart w:val="9CC84E327157428B85AB422944E2A9C2"/>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237B9DE" w14:textId="357E046F" w:rsidR="00A41665" w:rsidRPr="00DC1CB8"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3EE253CA" w14:textId="5A6388EA"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545904260"/>
              <w:placeholder>
                <w:docPart w:val="67E810FD2B7D42338F7071B7C83FA132"/>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0BB54135" w14:textId="77777777" w:rsidR="00A41665" w:rsidRPr="00DC1CB8"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Web server</w:t>
                </w:r>
              </w:p>
            </w:sdtContent>
          </w:sdt>
          <w:p w14:paraId="4393330B" w14:textId="77777777" w:rsidR="00A41665" w:rsidRPr="00DC1CB8"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011A0DF5" w14:textId="3A388E95" w:rsidR="00A41665" w:rsidRPr="00DB6B3D" w:rsidRDefault="00A41665" w:rsidP="00A41665">
            <w:pPr>
              <w:rPr>
                <w:rFonts w:eastAsia="Times New Roman" w:cs="Arial"/>
                <w:color w:val="201825"/>
                <w:szCs w:val="22"/>
                <w:lang w:val="nl-NL" w:eastAsia="nl-NL" w:bidi="ar-SA"/>
              </w:rPr>
            </w:pPr>
            <w:r w:rsidRPr="00DB6B3D">
              <w:rPr>
                <w:rFonts w:eastAsia="Times New Roman" w:cs="Arial"/>
                <w:color w:val="201825"/>
                <w:szCs w:val="22"/>
                <w:lang w:val="nl-NL" w:eastAsia="nl-NL" w:bidi="ar-SA"/>
              </w:rPr>
              <w:t>Public-Web3</w:t>
            </w:r>
            <w:r>
              <w:rPr>
                <w:rFonts w:eastAsia="Times New Roman" w:cs="Arial"/>
                <w:color w:val="201825"/>
                <w:szCs w:val="22"/>
                <w:lang w:val="nl-NL" w:eastAsia="nl-NL" w:bidi="ar-SA"/>
              </w:rPr>
              <w:t>-A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611047486"/>
              <w:placeholder>
                <w:docPart w:val="AE4B2C07B0714651B90B7A2742CB2209"/>
              </w:placeholder>
              <w:dropDownList>
                <w:listItem w:displayText="Select" w:value="Select"/>
                <w:listItem w:displayText="Bronze" w:value="Bronze"/>
                <w:listItem w:displayText="Silver" w:value="Silver"/>
                <w:listItem w:displayText="Gold" w:value="Gold"/>
              </w:dropDownList>
            </w:sdtPr>
            <w:sdtEndPr/>
            <w:sdtContent>
              <w:p w14:paraId="5F962520" w14:textId="2A4A18ED"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1E1B3484" w14:textId="77777777" w:rsidR="00A41665" w:rsidRPr="00DC1CB8" w:rsidRDefault="00A41665" w:rsidP="00A41665">
            <w:pPr>
              <w:rPr>
                <w:rFonts w:eastAsia="Times New Roman" w:cs="Arial"/>
                <w:color w:val="201825"/>
                <w:szCs w:val="22"/>
                <w:lang w:val="nl-NL" w:eastAsia="nl-NL" w:bidi="ar-SA"/>
              </w:rPr>
            </w:pPr>
          </w:p>
        </w:tc>
      </w:tr>
      <w:tr w:rsidR="00A41665" w:rsidRPr="00E83FDA" w14:paraId="2CD26720" w14:textId="77777777" w:rsidTr="00B54F95">
        <w:sdt>
          <w:sdtPr>
            <w:rPr>
              <w:rFonts w:eastAsia="Times New Roman" w:cs="Arial"/>
              <w:color w:val="auto"/>
              <w:szCs w:val="22"/>
              <w:lang w:val="nl-NL" w:eastAsia="nl-NL" w:bidi="ar-SA"/>
            </w:rPr>
            <w:alias w:val="Security Zone"/>
            <w:tag w:val="Security Zone"/>
            <w:id w:val="-1885945872"/>
            <w:placeholder>
              <w:docPart w:val="9FD7AE15091F486C802483CB79EB9E82"/>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4C7BB5AD" w14:textId="74671BB3" w:rsidR="00A41665" w:rsidRPr="000232A0" w:rsidRDefault="00FA56EF"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867680033"/>
            <w:placeholder>
              <w:docPart w:val="1CE4E1F8DC994DD2A88B12DB24054626"/>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40F58E81" w14:textId="59305746" w:rsidR="00A41665" w:rsidRPr="00DC1CB8"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768D0D8" w14:textId="032FC866"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281382564"/>
              <w:placeholder>
                <w:docPart w:val="25DEA18C53BB4DE49949FB4E0C9375A3"/>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7B20AA1C" w14:textId="77777777" w:rsidR="00A41665" w:rsidRPr="00DC1CB8"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Web server</w:t>
                </w:r>
              </w:p>
            </w:sdtContent>
          </w:sdt>
          <w:p w14:paraId="2F2AE47E" w14:textId="77777777" w:rsidR="00A41665" w:rsidRPr="00DC1CB8"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1B8C740B" w14:textId="1538DD0F" w:rsidR="00A41665" w:rsidRPr="00DB6B3D"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EAI</w:t>
            </w:r>
            <w:r w:rsidRPr="00DB6B3D">
              <w:rPr>
                <w:rFonts w:eastAsia="Times New Roman" w:cs="Arial"/>
                <w:color w:val="201825"/>
                <w:szCs w:val="22"/>
                <w:lang w:val="nl-NL" w:eastAsia="nl-NL" w:bidi="ar-SA"/>
              </w:rPr>
              <w:t>-Web</w:t>
            </w:r>
            <w:r>
              <w:rPr>
                <w:rFonts w:eastAsia="Times New Roman" w:cs="Arial"/>
                <w:color w:val="201825"/>
                <w:szCs w:val="22"/>
                <w:lang w:val="nl-NL" w:eastAsia="nl-NL" w:bidi="ar-SA"/>
              </w:rPr>
              <w:t>1-A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2078964807"/>
              <w:placeholder>
                <w:docPart w:val="9FD7AE15091F486C802483CB79EB9E82"/>
              </w:placeholder>
              <w:dropDownList>
                <w:listItem w:displayText="Select" w:value="Select"/>
                <w:listItem w:displayText="Bronze" w:value="Bronze"/>
                <w:listItem w:displayText="Silver" w:value="Silver"/>
                <w:listItem w:displayText="Gold" w:value="Gold"/>
              </w:dropDownList>
            </w:sdtPr>
            <w:sdtEndPr/>
            <w:sdtContent>
              <w:p w14:paraId="764C7B4C" w14:textId="75989658"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6F230060" w14:textId="77777777" w:rsidR="00A41665" w:rsidRPr="00DC1CB8" w:rsidRDefault="00A41665" w:rsidP="00A41665">
            <w:pPr>
              <w:rPr>
                <w:rFonts w:eastAsia="Times New Roman" w:cs="Arial"/>
                <w:color w:val="201825"/>
                <w:szCs w:val="22"/>
                <w:lang w:val="nl-NL" w:eastAsia="nl-NL" w:bidi="ar-SA"/>
              </w:rPr>
            </w:pPr>
          </w:p>
        </w:tc>
      </w:tr>
      <w:tr w:rsidR="00A41665" w:rsidRPr="00E83FDA" w14:paraId="71A8DFD1" w14:textId="77777777" w:rsidTr="00B54F95">
        <w:sdt>
          <w:sdtPr>
            <w:rPr>
              <w:rFonts w:eastAsia="Times New Roman" w:cs="Arial"/>
              <w:color w:val="auto"/>
              <w:szCs w:val="22"/>
              <w:lang w:val="nl-NL" w:eastAsia="nl-NL" w:bidi="ar-SA"/>
            </w:rPr>
            <w:alias w:val="Security Zone"/>
            <w:tag w:val="Security Zone"/>
            <w:id w:val="-1503573959"/>
            <w:placeholder>
              <w:docPart w:val="EECD132A5BD1489AA3B8B14D96EE94A9"/>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1ECB0108" w14:textId="0BC25799" w:rsidR="00A41665" w:rsidRPr="000232A0" w:rsidRDefault="00FA56EF"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354167060"/>
            <w:placeholder>
              <w:docPart w:val="04172065B5AC4E819EE0579190269A7B"/>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6CF3518B" w14:textId="0D03AC34" w:rsidR="00A41665" w:rsidRPr="00DC1CB8"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4D8C1FD5" w14:textId="183C457A"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945581435"/>
              <w:placeholder>
                <w:docPart w:val="9D25E92FFE0443FA8BE672CD5CD31509"/>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13ADFC3C" w14:textId="77777777" w:rsidR="00A41665" w:rsidRPr="00DC1CB8"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Web server</w:t>
                </w:r>
              </w:p>
            </w:sdtContent>
          </w:sdt>
          <w:p w14:paraId="14B232B6" w14:textId="77777777" w:rsidR="00A41665" w:rsidRPr="00DC1CB8"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13502A57" w14:textId="30025D24" w:rsidR="00A41665" w:rsidRPr="00DB6B3D"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EAI</w:t>
            </w:r>
            <w:r w:rsidRPr="00DB6B3D">
              <w:rPr>
                <w:rFonts w:eastAsia="Times New Roman" w:cs="Arial"/>
                <w:color w:val="201825"/>
                <w:szCs w:val="22"/>
                <w:lang w:val="nl-NL" w:eastAsia="nl-NL" w:bidi="ar-SA"/>
              </w:rPr>
              <w:t>-Web</w:t>
            </w:r>
            <w:r>
              <w:rPr>
                <w:rFonts w:eastAsia="Times New Roman" w:cs="Arial"/>
                <w:color w:val="201825"/>
                <w:szCs w:val="22"/>
                <w:lang w:val="nl-NL" w:eastAsia="nl-NL" w:bidi="ar-SA"/>
              </w:rPr>
              <w:t>2-A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709604687"/>
              <w:placeholder>
                <w:docPart w:val="EECD132A5BD1489AA3B8B14D96EE94A9"/>
              </w:placeholder>
              <w:dropDownList>
                <w:listItem w:displayText="Select" w:value="Select"/>
                <w:listItem w:displayText="Bronze" w:value="Bronze"/>
                <w:listItem w:displayText="Silver" w:value="Silver"/>
                <w:listItem w:displayText="Gold" w:value="Gold"/>
              </w:dropDownList>
            </w:sdtPr>
            <w:sdtEndPr/>
            <w:sdtContent>
              <w:p w14:paraId="05750441" w14:textId="3BF2235A"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7530F160" w14:textId="77777777" w:rsidR="00A41665" w:rsidRPr="00DC1CB8" w:rsidRDefault="00A41665" w:rsidP="00A41665">
            <w:pPr>
              <w:rPr>
                <w:rFonts w:eastAsia="Times New Roman" w:cs="Arial"/>
                <w:color w:val="201825"/>
                <w:szCs w:val="22"/>
                <w:lang w:val="nl-NL" w:eastAsia="nl-NL" w:bidi="ar-SA"/>
              </w:rPr>
            </w:pPr>
          </w:p>
        </w:tc>
      </w:tr>
      <w:tr w:rsidR="00A41665" w:rsidRPr="00E83FDA" w14:paraId="6ED5E28F" w14:textId="77777777" w:rsidTr="00B54F95">
        <w:sdt>
          <w:sdtPr>
            <w:rPr>
              <w:rFonts w:eastAsia="Times New Roman" w:cs="Arial"/>
              <w:color w:val="auto"/>
              <w:szCs w:val="22"/>
              <w:lang w:val="nl-NL" w:eastAsia="nl-NL" w:bidi="ar-SA"/>
            </w:rPr>
            <w:alias w:val="Security Zone"/>
            <w:tag w:val="Security Zone"/>
            <w:id w:val="1452436879"/>
            <w:placeholder>
              <w:docPart w:val="0B8955112EBE4D86A941A542B05FD227"/>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769F3D26"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FrontOffice</w:t>
                </w:r>
              </w:p>
            </w:tc>
          </w:sdtContent>
        </w:sdt>
        <w:sdt>
          <w:sdtPr>
            <w:alias w:val="Domain"/>
            <w:tag w:val="Domain"/>
            <w:id w:val="1425543766"/>
            <w:placeholder>
              <w:docPart w:val="BD83A948AFC54E9EBA9A5F8A42A6E4E8"/>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5F9CE1E" w14:textId="3DFC3B5F"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B6543B7" w14:textId="0EFA8AE8"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309631650"/>
              <w:placeholder>
                <w:docPart w:val="4304DB8F8A7047D8B9E0DED17D989BC6"/>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26E3B61F" w14:textId="77777777" w:rsidR="00A41665" w:rsidRPr="00DC1CB8"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Web server</w:t>
                </w:r>
              </w:p>
            </w:sdtContent>
          </w:sdt>
          <w:p w14:paraId="08CE99CF"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78EF45CE" w14:textId="755DE70B"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PDF</w:t>
            </w:r>
            <w:r w:rsidRPr="00DB6B3D">
              <w:rPr>
                <w:rFonts w:eastAsia="Times New Roman" w:cs="Arial"/>
                <w:color w:val="201825"/>
                <w:szCs w:val="22"/>
                <w:lang w:val="nl-NL" w:eastAsia="nl-NL" w:bidi="ar-SA"/>
              </w:rPr>
              <w:t>-Web</w:t>
            </w:r>
            <w:r>
              <w:rPr>
                <w:rFonts w:eastAsia="Times New Roman" w:cs="Arial"/>
                <w:color w:val="201825"/>
                <w:szCs w:val="22"/>
                <w:lang w:val="nl-NL" w:eastAsia="nl-NL" w:bidi="ar-SA"/>
              </w:rPr>
              <w:t>1-A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777174589"/>
              <w:placeholder>
                <w:docPart w:val="6CB4971CCC6F41CE8999E177EC497834"/>
              </w:placeholder>
              <w:dropDownList>
                <w:listItem w:displayText="Select" w:value="Select"/>
                <w:listItem w:displayText="Bronze" w:value="Bronze"/>
                <w:listItem w:displayText="Silver" w:value="Silver"/>
                <w:listItem w:displayText="Gold" w:value="Gold"/>
              </w:dropDownList>
            </w:sdtPr>
            <w:sdtEndPr/>
            <w:sdtContent>
              <w:p w14:paraId="0E55E51A" w14:textId="4F73868B"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1042D444" w14:textId="77777777" w:rsidR="00A41665" w:rsidRDefault="00A41665" w:rsidP="00A41665">
            <w:pPr>
              <w:rPr>
                <w:rFonts w:eastAsia="Times New Roman" w:cs="Arial"/>
                <w:color w:val="201825"/>
                <w:szCs w:val="22"/>
                <w:lang w:val="nl-NL" w:eastAsia="nl-NL" w:bidi="ar-SA"/>
              </w:rPr>
            </w:pPr>
          </w:p>
        </w:tc>
      </w:tr>
      <w:tr w:rsidR="00A41665" w:rsidRPr="00E83FDA" w14:paraId="7290C867" w14:textId="77777777" w:rsidTr="00B54F95">
        <w:sdt>
          <w:sdtPr>
            <w:rPr>
              <w:rFonts w:eastAsia="Times New Roman" w:cs="Arial"/>
              <w:color w:val="auto"/>
              <w:szCs w:val="22"/>
              <w:lang w:val="nl-NL" w:eastAsia="nl-NL" w:bidi="ar-SA"/>
            </w:rPr>
            <w:alias w:val="Security Zone"/>
            <w:tag w:val="Security Zone"/>
            <w:id w:val="967327619"/>
            <w:placeholder>
              <w:docPart w:val="D64FBE1A8C90408CAE0303B610D6D5D6"/>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1E616816"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FrontOffice</w:t>
                </w:r>
              </w:p>
            </w:tc>
          </w:sdtContent>
        </w:sdt>
        <w:sdt>
          <w:sdtPr>
            <w:alias w:val="Domain"/>
            <w:tag w:val="Domain"/>
            <w:id w:val="-435130973"/>
            <w:placeholder>
              <w:docPart w:val="40CE901D0C824808B5FB74FD202B335D"/>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19E2C945" w14:textId="6266CD00"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C50152A" w14:textId="38F7EA26"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625116974"/>
              <w:placeholder>
                <w:docPart w:val="8DA21056D05844F9931F8670CD28EFED"/>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1748AF79" w14:textId="77777777" w:rsidR="00A41665" w:rsidRPr="00DC1CB8"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Web server</w:t>
                </w:r>
              </w:p>
            </w:sdtContent>
          </w:sdt>
          <w:p w14:paraId="5A8065CF"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0ACEA087" w14:textId="6C08C909"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PDF</w:t>
            </w:r>
            <w:r w:rsidRPr="00DB6B3D">
              <w:rPr>
                <w:rFonts w:eastAsia="Times New Roman" w:cs="Arial"/>
                <w:color w:val="201825"/>
                <w:szCs w:val="22"/>
                <w:lang w:val="nl-NL" w:eastAsia="nl-NL" w:bidi="ar-SA"/>
              </w:rPr>
              <w:t>-Web</w:t>
            </w:r>
            <w:r>
              <w:rPr>
                <w:rFonts w:eastAsia="Times New Roman" w:cs="Arial"/>
                <w:color w:val="201825"/>
                <w:szCs w:val="22"/>
                <w:lang w:val="nl-NL" w:eastAsia="nl-NL" w:bidi="ar-SA"/>
              </w:rPr>
              <w:t>2-A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682968731"/>
              <w:placeholder>
                <w:docPart w:val="B41EB283083C48109D26D4A0B180D6BF"/>
              </w:placeholder>
              <w:dropDownList>
                <w:listItem w:displayText="Select" w:value="Select"/>
                <w:listItem w:displayText="Bronze" w:value="Bronze"/>
                <w:listItem w:displayText="Silver" w:value="Silver"/>
                <w:listItem w:displayText="Gold" w:value="Gold"/>
              </w:dropDownList>
            </w:sdtPr>
            <w:sdtEndPr/>
            <w:sdtContent>
              <w:p w14:paraId="33F104DB" w14:textId="1C6759EF"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405406AC" w14:textId="77777777" w:rsidR="00A41665" w:rsidRDefault="00A41665" w:rsidP="00A41665">
            <w:pPr>
              <w:rPr>
                <w:rFonts w:eastAsia="Times New Roman" w:cs="Arial"/>
                <w:color w:val="201825"/>
                <w:szCs w:val="22"/>
                <w:lang w:val="nl-NL" w:eastAsia="nl-NL" w:bidi="ar-SA"/>
              </w:rPr>
            </w:pPr>
          </w:p>
        </w:tc>
      </w:tr>
      <w:tr w:rsidR="00A41665" w:rsidRPr="00E83FDA" w14:paraId="6A60EE92" w14:textId="77777777" w:rsidTr="00B54F95">
        <w:sdt>
          <w:sdtPr>
            <w:rPr>
              <w:rFonts w:eastAsia="Times New Roman" w:cs="Arial"/>
              <w:color w:val="auto"/>
              <w:szCs w:val="22"/>
              <w:lang w:val="nl-NL" w:eastAsia="nl-NL" w:bidi="ar-SA"/>
            </w:rPr>
            <w:alias w:val="Security Zone"/>
            <w:tag w:val="Security Zone"/>
            <w:id w:val="1632831446"/>
            <w:placeholder>
              <w:docPart w:val="4FA1758C919141598F5996E4AB6EE39C"/>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3765020B" w14:textId="77777777" w:rsidR="00A41665" w:rsidRPr="000232A0"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409697658"/>
            <w:placeholder>
              <w:docPart w:val="B7B30A1850F8444F94E345BE33B89475"/>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390C25C1" w14:textId="7656A326" w:rsidR="00A41665" w:rsidRPr="00DC1CB8"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2113B13" w14:textId="073523EA"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701392390"/>
              <w:placeholder>
                <w:docPart w:val="7EF1EC9BB67A4BBD9C02753480BC509C"/>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0A141934" w14:textId="77777777" w:rsidR="00A41665" w:rsidRPr="00DC1CB8"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40179670" w14:textId="77777777" w:rsidR="00A41665" w:rsidRPr="00DC1CB8"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63F32984" w14:textId="542CD86E" w:rsidR="00A41665" w:rsidRPr="00DB6B3D"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Public-APP1-A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219950566"/>
              <w:placeholder>
                <w:docPart w:val="4FA1758C919141598F5996E4AB6EE39C"/>
              </w:placeholder>
              <w:dropDownList>
                <w:listItem w:displayText="Select" w:value="Select"/>
                <w:listItem w:displayText="Bronze" w:value="Bronze"/>
                <w:listItem w:displayText="Silver" w:value="Silver"/>
                <w:listItem w:displayText="Gold" w:value="Gold"/>
              </w:dropDownList>
            </w:sdtPr>
            <w:sdtEndPr/>
            <w:sdtContent>
              <w:p w14:paraId="028C9D33" w14:textId="313E243B"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677764BF" w14:textId="77777777" w:rsidR="00A41665" w:rsidRPr="00DC1CB8" w:rsidRDefault="00A41665" w:rsidP="00A41665">
            <w:pPr>
              <w:rPr>
                <w:rFonts w:eastAsia="Times New Roman" w:cs="Arial"/>
                <w:color w:val="201825"/>
                <w:szCs w:val="22"/>
                <w:lang w:val="nl-NL" w:eastAsia="nl-NL" w:bidi="ar-SA"/>
              </w:rPr>
            </w:pPr>
          </w:p>
        </w:tc>
      </w:tr>
      <w:tr w:rsidR="00A41665" w:rsidRPr="00E83FDA" w14:paraId="3AFB6761" w14:textId="77777777" w:rsidTr="00B54F95">
        <w:sdt>
          <w:sdtPr>
            <w:rPr>
              <w:rFonts w:eastAsia="Times New Roman" w:cs="Arial"/>
              <w:color w:val="auto"/>
              <w:szCs w:val="22"/>
              <w:lang w:val="nl-NL" w:eastAsia="nl-NL" w:bidi="ar-SA"/>
            </w:rPr>
            <w:alias w:val="Security Zone"/>
            <w:tag w:val="Security Zone"/>
            <w:id w:val="333034440"/>
            <w:placeholder>
              <w:docPart w:val="3F290F6273D144AEA0A55EC9B6E53C10"/>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23AD3932" w14:textId="77777777" w:rsidR="00A41665" w:rsidRPr="000232A0"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697658379"/>
            <w:placeholder>
              <w:docPart w:val="267B9B7526084E279BABB7A765C415D5"/>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47780B0E" w14:textId="32509E1E" w:rsidR="00A41665" w:rsidRPr="00A34847"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34CF465" w14:textId="130A16C2"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691055309"/>
              <w:placeholder>
                <w:docPart w:val="BADB1FA77FBE4CFF8BB7A1F98BC09422"/>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1A48BE81"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73C11F58" w14:textId="77777777" w:rsidR="00A41665" w:rsidRPr="00A34847"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52DC73EB" w14:textId="29082FB1" w:rsidR="00A41665" w:rsidRPr="00DB6B3D"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Public-APP2-A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985770747"/>
              <w:placeholder>
                <w:docPart w:val="3F290F6273D144AEA0A55EC9B6E53C10"/>
              </w:placeholder>
              <w:dropDownList>
                <w:listItem w:displayText="Select" w:value="Select"/>
                <w:listItem w:displayText="Bronze" w:value="Bronze"/>
                <w:listItem w:displayText="Silver" w:value="Silver"/>
                <w:listItem w:displayText="Gold" w:value="Gold"/>
              </w:dropDownList>
            </w:sdtPr>
            <w:sdtEndPr/>
            <w:sdtContent>
              <w:p w14:paraId="6E57EF6F" w14:textId="0EBFB593"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3E897933" w14:textId="77777777" w:rsidR="00A41665" w:rsidRPr="00A34847" w:rsidRDefault="00A41665" w:rsidP="00A41665">
            <w:pPr>
              <w:rPr>
                <w:rFonts w:eastAsia="Times New Roman" w:cs="Arial"/>
                <w:color w:val="201825"/>
                <w:szCs w:val="22"/>
                <w:lang w:val="nl-NL" w:eastAsia="nl-NL" w:bidi="ar-SA"/>
              </w:rPr>
            </w:pPr>
          </w:p>
        </w:tc>
      </w:tr>
      <w:tr w:rsidR="00A41665" w:rsidRPr="00E83FDA" w14:paraId="478FAD82" w14:textId="77777777" w:rsidTr="00B54F95">
        <w:sdt>
          <w:sdtPr>
            <w:rPr>
              <w:rFonts w:eastAsia="Times New Roman" w:cs="Arial"/>
              <w:color w:val="auto"/>
              <w:szCs w:val="22"/>
              <w:lang w:val="nl-NL" w:eastAsia="nl-NL" w:bidi="ar-SA"/>
            </w:rPr>
            <w:alias w:val="Security Zone"/>
            <w:tag w:val="Security Zone"/>
            <w:id w:val="-1572738991"/>
            <w:placeholder>
              <w:docPart w:val="ECCA1406B6C841709B16305AA9021B89"/>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59B9C383" w14:textId="77777777" w:rsidR="00A41665" w:rsidRPr="000232A0"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537820580"/>
            <w:placeholder>
              <w:docPart w:val="A658C831717743CE9DE46E4E549C4450"/>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468E592C" w14:textId="114974B4" w:rsidR="00A41665" w:rsidRPr="00A34847"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5DFFCBFE" w14:textId="7AE50366"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806036505"/>
              <w:placeholder>
                <w:docPart w:val="B654371A6F0A425DA60BF3C9222E3BE2"/>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3941B567"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28D8FA00" w14:textId="77777777" w:rsidR="00A41665" w:rsidRPr="00A34847"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26FB93B7" w14:textId="205904F0" w:rsidR="00A41665" w:rsidRPr="00DB6B3D"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Public-APP3-A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478291696"/>
              <w:placeholder>
                <w:docPart w:val="ECCA1406B6C841709B16305AA9021B89"/>
              </w:placeholder>
              <w:dropDownList>
                <w:listItem w:displayText="Select" w:value="Select"/>
                <w:listItem w:displayText="Bronze" w:value="Bronze"/>
                <w:listItem w:displayText="Silver" w:value="Silver"/>
                <w:listItem w:displayText="Gold" w:value="Gold"/>
              </w:dropDownList>
            </w:sdtPr>
            <w:sdtEndPr/>
            <w:sdtContent>
              <w:p w14:paraId="1C5E926C" w14:textId="4585C44F"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732402E3" w14:textId="77777777" w:rsidR="00A41665" w:rsidRPr="00A34847" w:rsidRDefault="00A41665" w:rsidP="00A41665">
            <w:pPr>
              <w:rPr>
                <w:rFonts w:eastAsia="Times New Roman" w:cs="Arial"/>
                <w:color w:val="201825"/>
                <w:szCs w:val="22"/>
                <w:lang w:val="nl-NL" w:eastAsia="nl-NL" w:bidi="ar-SA"/>
              </w:rPr>
            </w:pPr>
          </w:p>
        </w:tc>
      </w:tr>
      <w:tr w:rsidR="00A41665" w:rsidRPr="00E83FDA" w14:paraId="50625935" w14:textId="77777777" w:rsidTr="00B54F95">
        <w:sdt>
          <w:sdtPr>
            <w:rPr>
              <w:rFonts w:eastAsia="Times New Roman" w:cs="Arial"/>
              <w:color w:val="auto"/>
              <w:szCs w:val="22"/>
              <w:lang w:val="nl-NL" w:eastAsia="nl-NL" w:bidi="ar-SA"/>
            </w:rPr>
            <w:alias w:val="Security Zone"/>
            <w:tag w:val="Security Zone"/>
            <w:id w:val="824328046"/>
            <w:placeholder>
              <w:docPart w:val="96D9F7D65E0548A493B52CE1B3608D7B"/>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6E00358E" w14:textId="77777777" w:rsidR="00A41665" w:rsidRPr="000232A0"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383409568"/>
            <w:placeholder>
              <w:docPart w:val="9A763FF853A14380A09269C7B5F9687F"/>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191386EB" w14:textId="3849C579" w:rsidR="00A41665" w:rsidRPr="00A34847"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1D2BA271" w14:textId="71963F9F"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036469342"/>
              <w:placeholder>
                <w:docPart w:val="E4B7AEB4BD494299AE0E75B4B9B43D77"/>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2E037DF4"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5703B642" w14:textId="77777777" w:rsidR="00A41665" w:rsidRPr="00A34847"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4473D9CB" w14:textId="51FEADDD" w:rsidR="00A41665" w:rsidRPr="00DB6B3D"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Public-APP4-A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442972583"/>
              <w:placeholder>
                <w:docPart w:val="96D9F7D65E0548A493B52CE1B3608D7B"/>
              </w:placeholder>
              <w:dropDownList>
                <w:listItem w:displayText="Select" w:value="Select"/>
                <w:listItem w:displayText="Bronze" w:value="Bronze"/>
                <w:listItem w:displayText="Silver" w:value="Silver"/>
                <w:listItem w:displayText="Gold" w:value="Gold"/>
              </w:dropDownList>
            </w:sdtPr>
            <w:sdtEndPr/>
            <w:sdtContent>
              <w:p w14:paraId="2B771617" w14:textId="303C5C15"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129745ED" w14:textId="77777777" w:rsidR="00A41665" w:rsidRPr="00A34847" w:rsidRDefault="00A41665" w:rsidP="00A41665">
            <w:pPr>
              <w:rPr>
                <w:rFonts w:eastAsia="Times New Roman" w:cs="Arial"/>
                <w:color w:val="201825"/>
                <w:szCs w:val="22"/>
                <w:lang w:val="nl-NL" w:eastAsia="nl-NL" w:bidi="ar-SA"/>
              </w:rPr>
            </w:pPr>
          </w:p>
        </w:tc>
      </w:tr>
      <w:tr w:rsidR="00A41665" w:rsidRPr="00E83FDA" w14:paraId="29651DBD" w14:textId="77777777" w:rsidTr="00B54F95">
        <w:sdt>
          <w:sdtPr>
            <w:rPr>
              <w:rFonts w:eastAsia="Times New Roman" w:cs="Arial"/>
              <w:color w:val="auto"/>
              <w:szCs w:val="22"/>
              <w:lang w:val="nl-NL" w:eastAsia="nl-NL" w:bidi="ar-SA"/>
            </w:rPr>
            <w:alias w:val="Security Zone"/>
            <w:tag w:val="Security Zone"/>
            <w:id w:val="19599280"/>
            <w:placeholder>
              <w:docPart w:val="B7BFF040721B48539293893E37E892AF"/>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6805245D"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543491209"/>
            <w:placeholder>
              <w:docPart w:val="81D191A637294261B068CF52E29404EC"/>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2850E305" w14:textId="30565371"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42220B7C" w14:textId="0B39953D"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037081792"/>
              <w:placeholder>
                <w:docPart w:val="0C181EBE3D8444499D05C9BE02564691"/>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2F1F77A1"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653D1E53"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74C130E3" w14:textId="49D5CCAE" w:rsidR="00A41665" w:rsidRPr="00DB6B3D"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Public-APP5-A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887261369"/>
              <w:placeholder>
                <w:docPart w:val="5B02E15B845C43F589D9D84053E3A019"/>
              </w:placeholder>
              <w:dropDownList>
                <w:listItem w:displayText="Select" w:value="Select"/>
                <w:listItem w:displayText="Bronze" w:value="Bronze"/>
                <w:listItem w:displayText="Silver" w:value="Silver"/>
                <w:listItem w:displayText="Gold" w:value="Gold"/>
              </w:dropDownList>
            </w:sdtPr>
            <w:sdtEndPr/>
            <w:sdtContent>
              <w:p w14:paraId="327D7365" w14:textId="624F7551"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11C0B825" w14:textId="77777777" w:rsidR="00A41665" w:rsidRDefault="00A41665" w:rsidP="00A41665">
            <w:pPr>
              <w:rPr>
                <w:rFonts w:eastAsia="Times New Roman" w:cs="Arial"/>
                <w:color w:val="201825"/>
                <w:szCs w:val="22"/>
                <w:lang w:val="nl-NL" w:eastAsia="nl-NL" w:bidi="ar-SA"/>
              </w:rPr>
            </w:pPr>
          </w:p>
        </w:tc>
      </w:tr>
      <w:tr w:rsidR="00A41665" w:rsidRPr="00E83FDA" w14:paraId="2890BCB0" w14:textId="77777777" w:rsidTr="00B54F95">
        <w:sdt>
          <w:sdtPr>
            <w:rPr>
              <w:rFonts w:eastAsia="Times New Roman" w:cs="Arial"/>
              <w:color w:val="auto"/>
              <w:szCs w:val="22"/>
              <w:lang w:val="nl-NL" w:eastAsia="nl-NL" w:bidi="ar-SA"/>
            </w:rPr>
            <w:alias w:val="Security Zone"/>
            <w:tag w:val="Security Zone"/>
            <w:id w:val="1262959652"/>
            <w:placeholder>
              <w:docPart w:val="3F4D2F11BB6746B1ABC7EF164807D637"/>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27329B47"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2027707993"/>
            <w:placeholder>
              <w:docPart w:val="8A6DC79DE2EA4ECEA55507E1A8445C8A"/>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B7BAE6F" w14:textId="78D0C843"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32DFC8A5" w14:textId="2CC28792"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318731150"/>
              <w:placeholder>
                <w:docPart w:val="5A5261BBCBE9452B963E7139B582D720"/>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4E212022" w14:textId="77777777" w:rsidR="00A41665" w:rsidRPr="00DC1CB8"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67DA890C"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45C88340" w14:textId="46160FA9"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EAI-APP1-A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652181504"/>
              <w:placeholder>
                <w:docPart w:val="94CE2B63392B41DA801E81F909514F00"/>
              </w:placeholder>
              <w:dropDownList>
                <w:listItem w:displayText="Select" w:value="Select"/>
                <w:listItem w:displayText="Bronze" w:value="Bronze"/>
                <w:listItem w:displayText="Silver" w:value="Silver"/>
                <w:listItem w:displayText="Gold" w:value="Gold"/>
              </w:dropDownList>
            </w:sdtPr>
            <w:sdtEndPr/>
            <w:sdtContent>
              <w:p w14:paraId="38600BB0" w14:textId="506826C0"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57AD25D2" w14:textId="77777777" w:rsidR="00A41665" w:rsidRDefault="00A41665" w:rsidP="00A41665">
            <w:pPr>
              <w:rPr>
                <w:rFonts w:eastAsia="Times New Roman" w:cs="Arial"/>
                <w:color w:val="201825"/>
                <w:szCs w:val="22"/>
                <w:lang w:val="nl-NL" w:eastAsia="nl-NL" w:bidi="ar-SA"/>
              </w:rPr>
            </w:pPr>
          </w:p>
        </w:tc>
      </w:tr>
      <w:tr w:rsidR="00A41665" w:rsidRPr="00E83FDA" w14:paraId="7F9E5A45" w14:textId="77777777" w:rsidTr="00B54F95">
        <w:sdt>
          <w:sdtPr>
            <w:rPr>
              <w:rFonts w:eastAsia="Times New Roman" w:cs="Arial"/>
              <w:color w:val="auto"/>
              <w:szCs w:val="22"/>
              <w:lang w:val="nl-NL" w:eastAsia="nl-NL" w:bidi="ar-SA"/>
            </w:rPr>
            <w:alias w:val="Security Zone"/>
            <w:tag w:val="Security Zone"/>
            <w:id w:val="933250824"/>
            <w:placeholder>
              <w:docPart w:val="6D1180557FA6494B88A5C0A501180D5B"/>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53A365C8"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318230296"/>
            <w:placeholder>
              <w:docPart w:val="A40EB526C0BD46D5AC9D4C2519569124"/>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3E848C30" w14:textId="15635251"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7E02E1CE" w14:textId="18EC04A1"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667782101"/>
              <w:placeholder>
                <w:docPart w:val="5A2C8D0C98714921B631B07E2B7E8871"/>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4F9D89E8"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69C05CAD"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13B0390F" w14:textId="21CAE935"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EAI-APP2-A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831593070"/>
              <w:placeholder>
                <w:docPart w:val="83A14AB6E29F4E02BCD1E3F173C69719"/>
              </w:placeholder>
              <w:dropDownList>
                <w:listItem w:displayText="Select" w:value="Select"/>
                <w:listItem w:displayText="Bronze" w:value="Bronze"/>
                <w:listItem w:displayText="Silver" w:value="Silver"/>
                <w:listItem w:displayText="Gold" w:value="Gold"/>
              </w:dropDownList>
            </w:sdtPr>
            <w:sdtEndPr/>
            <w:sdtContent>
              <w:p w14:paraId="6A89B09D" w14:textId="070647A7"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3F4971C5" w14:textId="77777777" w:rsidR="00A41665" w:rsidRDefault="00A41665" w:rsidP="00A41665">
            <w:pPr>
              <w:rPr>
                <w:rFonts w:eastAsia="Times New Roman" w:cs="Arial"/>
                <w:color w:val="201825"/>
                <w:szCs w:val="22"/>
                <w:lang w:val="nl-NL" w:eastAsia="nl-NL" w:bidi="ar-SA"/>
              </w:rPr>
            </w:pPr>
          </w:p>
        </w:tc>
      </w:tr>
      <w:tr w:rsidR="00A41665" w:rsidRPr="00E83FDA" w14:paraId="429C7890" w14:textId="77777777" w:rsidTr="00B54F95">
        <w:sdt>
          <w:sdtPr>
            <w:rPr>
              <w:rFonts w:eastAsia="Times New Roman" w:cs="Arial"/>
              <w:color w:val="auto"/>
              <w:szCs w:val="22"/>
              <w:lang w:val="nl-NL" w:eastAsia="nl-NL" w:bidi="ar-SA"/>
            </w:rPr>
            <w:alias w:val="Security Zone"/>
            <w:tag w:val="Security Zone"/>
            <w:id w:val="-69118598"/>
            <w:placeholder>
              <w:docPart w:val="82D87CD1B84A4E7099E785CE28FA12A1"/>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78FA02BF"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2041735881"/>
            <w:placeholder>
              <w:docPart w:val="ECD74F45723A4D06A9C3A555BB9683CA"/>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2A4858FE" w14:textId="6EDD96D4"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348AC8A3" w14:textId="3DE220FA"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386179362"/>
              <w:placeholder>
                <w:docPart w:val="9711E301CA354EAD82856879FA98C647"/>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4B3FF02D"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6EEDDBD1"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3616C93A" w14:textId="316FE46C"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EAI-APP3-A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819232115"/>
              <w:placeholder>
                <w:docPart w:val="C78F9ED03273446894E71BC7C77DE53B"/>
              </w:placeholder>
              <w:dropDownList>
                <w:listItem w:displayText="Select" w:value="Select"/>
                <w:listItem w:displayText="Bronze" w:value="Bronze"/>
                <w:listItem w:displayText="Silver" w:value="Silver"/>
                <w:listItem w:displayText="Gold" w:value="Gold"/>
              </w:dropDownList>
            </w:sdtPr>
            <w:sdtEndPr/>
            <w:sdtContent>
              <w:p w14:paraId="233289EB" w14:textId="2F62BDA2"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64E1B9A9" w14:textId="77777777" w:rsidR="00A41665" w:rsidRDefault="00A41665" w:rsidP="00A41665">
            <w:pPr>
              <w:rPr>
                <w:rFonts w:eastAsia="Times New Roman" w:cs="Arial"/>
                <w:color w:val="201825"/>
                <w:szCs w:val="22"/>
                <w:lang w:val="nl-NL" w:eastAsia="nl-NL" w:bidi="ar-SA"/>
              </w:rPr>
            </w:pPr>
          </w:p>
        </w:tc>
      </w:tr>
      <w:tr w:rsidR="00A41665" w:rsidRPr="00E83FDA" w14:paraId="25AB4ED4" w14:textId="77777777" w:rsidTr="00B54F95">
        <w:sdt>
          <w:sdtPr>
            <w:rPr>
              <w:rFonts w:eastAsia="Times New Roman" w:cs="Arial"/>
              <w:color w:val="auto"/>
              <w:szCs w:val="22"/>
              <w:lang w:val="nl-NL" w:eastAsia="nl-NL" w:bidi="ar-SA"/>
            </w:rPr>
            <w:alias w:val="Security Zone"/>
            <w:tag w:val="Security Zone"/>
            <w:id w:val="1288396000"/>
            <w:placeholder>
              <w:docPart w:val="7E939E9549F745CABBB839CC07BD0336"/>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07CA02EF"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265800872"/>
            <w:placeholder>
              <w:docPart w:val="3C362F42F537415692420452FC5EF45D"/>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6BDF3D66" w14:textId="2D554CD5"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E436332" w14:textId="5BCEBCB2"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07858230"/>
              <w:placeholder>
                <w:docPart w:val="1F14CE9BA30D4B43BA9CD3E81CD41609"/>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2A4159CB"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281E987D"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38CCC1C9" w14:textId="4B8D688E"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EAI-APP4-A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999463797"/>
              <w:placeholder>
                <w:docPart w:val="A9222C81195E4DCCB935967C7A42CE50"/>
              </w:placeholder>
              <w:dropDownList>
                <w:listItem w:displayText="Select" w:value="Select"/>
                <w:listItem w:displayText="Bronze" w:value="Bronze"/>
                <w:listItem w:displayText="Silver" w:value="Silver"/>
                <w:listItem w:displayText="Gold" w:value="Gold"/>
              </w:dropDownList>
            </w:sdtPr>
            <w:sdtEndPr/>
            <w:sdtContent>
              <w:p w14:paraId="223315B6" w14:textId="16C124FE"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1CD4AADB" w14:textId="77777777" w:rsidR="00A41665" w:rsidRDefault="00A41665" w:rsidP="00A41665">
            <w:pPr>
              <w:rPr>
                <w:rFonts w:eastAsia="Times New Roman" w:cs="Arial"/>
                <w:color w:val="201825"/>
                <w:szCs w:val="22"/>
                <w:lang w:val="nl-NL" w:eastAsia="nl-NL" w:bidi="ar-SA"/>
              </w:rPr>
            </w:pPr>
          </w:p>
        </w:tc>
      </w:tr>
      <w:tr w:rsidR="00A41665" w:rsidRPr="00E83FDA" w14:paraId="19A1D768" w14:textId="77777777" w:rsidTr="00B54F95">
        <w:sdt>
          <w:sdtPr>
            <w:rPr>
              <w:rFonts w:eastAsia="Times New Roman" w:cs="Arial"/>
              <w:color w:val="auto"/>
              <w:szCs w:val="22"/>
              <w:lang w:val="nl-NL" w:eastAsia="nl-NL" w:bidi="ar-SA"/>
            </w:rPr>
            <w:alias w:val="Security Zone"/>
            <w:tag w:val="Security Zone"/>
            <w:id w:val="-1610817377"/>
            <w:placeholder>
              <w:docPart w:val="2C6D515E346546A5940F3C4B5B5FEAF3"/>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37FBE87E"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936281114"/>
            <w:placeholder>
              <w:docPart w:val="6A08717986664671A23E32C038711B55"/>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612FC91" w14:textId="646955FD"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31703BDD" w14:textId="525D7AF0"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828170254"/>
              <w:placeholder>
                <w:docPart w:val="099BA4A70E55409B8C09BE8EB448FA27"/>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39B56A6C" w14:textId="77777777" w:rsidR="00A41665" w:rsidRPr="00DC1CB8"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7FC0829A"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175F5831" w14:textId="592ED5A3"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DOC-COR1-A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224145644"/>
              <w:placeholder>
                <w:docPart w:val="7CEE819D24B5438CA5839099FB08EE9C"/>
              </w:placeholder>
              <w:dropDownList>
                <w:listItem w:displayText="Select" w:value="Select"/>
                <w:listItem w:displayText="Bronze" w:value="Bronze"/>
                <w:listItem w:displayText="Silver" w:value="Silver"/>
                <w:listItem w:displayText="Gold" w:value="Gold"/>
              </w:dropDownList>
            </w:sdtPr>
            <w:sdtEndPr/>
            <w:sdtContent>
              <w:p w14:paraId="3FC70839" w14:textId="10A8EDDC"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519343EE" w14:textId="77777777" w:rsidR="00A41665" w:rsidRDefault="00A41665" w:rsidP="00A41665">
            <w:pPr>
              <w:rPr>
                <w:rFonts w:eastAsia="Times New Roman" w:cs="Arial"/>
                <w:color w:val="201825"/>
                <w:szCs w:val="22"/>
                <w:lang w:val="nl-NL" w:eastAsia="nl-NL" w:bidi="ar-SA"/>
              </w:rPr>
            </w:pPr>
          </w:p>
        </w:tc>
      </w:tr>
      <w:tr w:rsidR="00A41665" w:rsidRPr="00E83FDA" w14:paraId="09DD3895" w14:textId="77777777" w:rsidTr="00B54F95">
        <w:sdt>
          <w:sdtPr>
            <w:rPr>
              <w:rFonts w:eastAsia="Times New Roman" w:cs="Arial"/>
              <w:color w:val="auto"/>
              <w:szCs w:val="22"/>
              <w:lang w:val="nl-NL" w:eastAsia="nl-NL" w:bidi="ar-SA"/>
            </w:rPr>
            <w:alias w:val="Security Zone"/>
            <w:tag w:val="Security Zone"/>
            <w:id w:val="-1735770157"/>
            <w:placeholder>
              <w:docPart w:val="28000F36BD4C411091BBD0A97EDC7B30"/>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70D1715E"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793669160"/>
            <w:placeholder>
              <w:docPart w:val="3213D4CBA83C4E82B5273804A8C1C636"/>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2DF71305" w14:textId="0DA4AD09"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7AA161A2" w14:textId="6F8E71FB"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645460473"/>
              <w:placeholder>
                <w:docPart w:val="EB2580D8E8964D82BF60B95EFBB6719B"/>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1C2B743F"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4A175A0C"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7CE64AEF" w14:textId="0540C638"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DOC-COR2-A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444071033"/>
              <w:placeholder>
                <w:docPart w:val="2F27EBB6E30147EA877FBB8F351113D0"/>
              </w:placeholder>
              <w:dropDownList>
                <w:listItem w:displayText="Select" w:value="Select"/>
                <w:listItem w:displayText="Bronze" w:value="Bronze"/>
                <w:listItem w:displayText="Silver" w:value="Silver"/>
                <w:listItem w:displayText="Gold" w:value="Gold"/>
              </w:dropDownList>
            </w:sdtPr>
            <w:sdtEndPr/>
            <w:sdtContent>
              <w:p w14:paraId="29D5A517" w14:textId="614B87BE"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042B3D59" w14:textId="77777777" w:rsidR="00A41665" w:rsidRDefault="00A41665" w:rsidP="00A41665">
            <w:pPr>
              <w:rPr>
                <w:rFonts w:eastAsia="Times New Roman" w:cs="Arial"/>
                <w:color w:val="201825"/>
                <w:szCs w:val="22"/>
                <w:lang w:val="nl-NL" w:eastAsia="nl-NL" w:bidi="ar-SA"/>
              </w:rPr>
            </w:pPr>
          </w:p>
        </w:tc>
      </w:tr>
      <w:tr w:rsidR="00A41665" w:rsidRPr="00E83FDA" w14:paraId="75AD43E3" w14:textId="77777777" w:rsidTr="00B54F95">
        <w:sdt>
          <w:sdtPr>
            <w:rPr>
              <w:rFonts w:eastAsia="Times New Roman" w:cs="Arial"/>
              <w:color w:val="auto"/>
              <w:szCs w:val="22"/>
              <w:lang w:val="nl-NL" w:eastAsia="nl-NL" w:bidi="ar-SA"/>
            </w:rPr>
            <w:alias w:val="Security Zone"/>
            <w:tag w:val="Security Zone"/>
            <w:id w:val="1185707581"/>
            <w:placeholder>
              <w:docPart w:val="ACB90E5DE81D42FC8A4F9F4047389230"/>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06D056EB"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805270288"/>
            <w:placeholder>
              <w:docPart w:val="A9D3F346A5EE4F03B715702686EBAD2C"/>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01A31DFD" w14:textId="60981300"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9C21141" w14:textId="0B0E37F6"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303546680"/>
              <w:placeholder>
                <w:docPart w:val="66735D5E8B084051B66C546A652C9752"/>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551CDA1B"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4EE82DE7"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3C35C691" w14:textId="3CD0B76A"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DOC-COR3-A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825822847"/>
              <w:placeholder>
                <w:docPart w:val="25A479B5DC014CC096819FD9D99D9B81"/>
              </w:placeholder>
              <w:dropDownList>
                <w:listItem w:displayText="Select" w:value="Select"/>
                <w:listItem w:displayText="Bronze" w:value="Bronze"/>
                <w:listItem w:displayText="Silver" w:value="Silver"/>
                <w:listItem w:displayText="Gold" w:value="Gold"/>
              </w:dropDownList>
            </w:sdtPr>
            <w:sdtEndPr/>
            <w:sdtContent>
              <w:p w14:paraId="760F85BC" w14:textId="7C68AC8A"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4C8A6E10" w14:textId="77777777" w:rsidR="00A41665" w:rsidRDefault="00A41665" w:rsidP="00A41665">
            <w:pPr>
              <w:rPr>
                <w:rFonts w:eastAsia="Times New Roman" w:cs="Arial"/>
                <w:color w:val="201825"/>
                <w:szCs w:val="22"/>
                <w:lang w:val="nl-NL" w:eastAsia="nl-NL" w:bidi="ar-SA"/>
              </w:rPr>
            </w:pPr>
          </w:p>
        </w:tc>
      </w:tr>
      <w:tr w:rsidR="007D0E6E" w:rsidRPr="00A25A70" w14:paraId="00DE4134" w14:textId="77777777" w:rsidTr="007D0E6E">
        <w:tc>
          <w:tcPr>
            <w:tcW w:w="15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96343A" w14:textId="77777777" w:rsidR="007D0E6E" w:rsidRPr="00A25A70" w:rsidRDefault="007D0E6E" w:rsidP="007D0E6E">
            <w:pPr>
              <w:rPr>
                <w:rFonts w:eastAsia="Times New Roman" w:cs="Arial"/>
                <w:b/>
                <w:bCs/>
                <w:color w:val="auto"/>
                <w:szCs w:val="22"/>
                <w:lang w:val="nl-NL" w:eastAsia="nl-NL" w:bidi="ar-SA"/>
              </w:rPr>
            </w:pPr>
            <w:r w:rsidRPr="00A25A70">
              <w:rPr>
                <w:rFonts w:eastAsia="Times New Roman" w:cs="Arial"/>
                <w:b/>
                <w:bCs/>
                <w:color w:val="auto"/>
                <w:szCs w:val="22"/>
                <w:lang w:val="nl-NL" w:eastAsia="nl-NL" w:bidi="ar-SA"/>
              </w:rPr>
              <w:lastRenderedPageBreak/>
              <w:t>Security Zone</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D5E5774" w14:textId="77777777" w:rsidR="007D0E6E" w:rsidRPr="00A25A70" w:rsidRDefault="007D0E6E" w:rsidP="007D0E6E">
            <w:pPr>
              <w:rPr>
                <w:b/>
                <w:bCs/>
              </w:rPr>
            </w:pPr>
            <w:r w:rsidRPr="00A25A70">
              <w:rPr>
                <w:b/>
                <w:bCs/>
              </w:rPr>
              <w:t>Domain</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74DFACB" w14:textId="77777777" w:rsidR="007D0E6E" w:rsidRPr="00A25A70" w:rsidRDefault="007D0E6E" w:rsidP="007D0E6E">
            <w:pPr>
              <w:rPr>
                <w:rFonts w:eastAsia="Times New Roman" w:cs="Arial"/>
                <w:b/>
                <w:bCs/>
                <w:color w:val="201825"/>
                <w:szCs w:val="22"/>
                <w:lang w:val="nl-NL" w:eastAsia="nl-NL" w:bidi="ar-SA"/>
              </w:rPr>
            </w:pPr>
            <w:r w:rsidRPr="00A25A70">
              <w:rPr>
                <w:rFonts w:eastAsia="Times New Roman" w:cs="Arial"/>
                <w:b/>
                <w:bCs/>
                <w:color w:val="201825"/>
                <w:szCs w:val="22"/>
                <w:lang w:val="nl-NL" w:eastAsia="nl-NL" w:bidi="ar-SA"/>
              </w:rPr>
              <w:t>Description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59B2F1C" w14:textId="77777777" w:rsidR="007D0E6E" w:rsidRPr="00A25A70" w:rsidRDefault="007D0E6E" w:rsidP="007D0E6E">
            <w:pPr>
              <w:rPr>
                <w:rFonts w:eastAsia="Times New Roman" w:cs="Arial"/>
                <w:b/>
                <w:bCs/>
                <w:color w:val="201825"/>
                <w:szCs w:val="22"/>
                <w:lang w:val="nl-NL" w:eastAsia="nl-NL" w:bidi="ar-SA"/>
              </w:rPr>
            </w:pPr>
            <w:r w:rsidRPr="00A25A70">
              <w:rPr>
                <w:rFonts w:eastAsia="Times New Roman" w:cs="Arial"/>
                <w:b/>
                <w:bCs/>
                <w:color w:val="201825"/>
                <w:szCs w:val="22"/>
                <w:lang w:val="nl-NL" w:eastAsia="nl-NL" w:bidi="ar-SA"/>
              </w:rPr>
              <w:t>Server Type</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D6B3E8F" w14:textId="77777777" w:rsidR="007D0E6E" w:rsidRPr="00A25A70" w:rsidRDefault="007D0E6E" w:rsidP="007D0E6E">
            <w:pPr>
              <w:rPr>
                <w:rFonts w:eastAsia="Times New Roman" w:cs="Arial"/>
                <w:b/>
                <w:bCs/>
                <w:color w:val="201825"/>
                <w:szCs w:val="22"/>
                <w:lang w:val="nl-NL" w:eastAsia="nl-NL" w:bidi="ar-SA"/>
              </w:rPr>
            </w:pPr>
            <w:r w:rsidRPr="00A25A70">
              <w:rPr>
                <w:rFonts w:eastAsia="Times New Roman" w:cs="Arial"/>
                <w:b/>
                <w:bCs/>
                <w:color w:val="201825"/>
                <w:szCs w:val="22"/>
                <w:lang w:val="nl-NL" w:eastAsia="nl-NL" w:bidi="ar-SA"/>
              </w:rPr>
              <w:t>Node ID</w:t>
            </w:r>
          </w:p>
        </w:tc>
        <w:tc>
          <w:tcPr>
            <w:tcW w:w="16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4BB150" w14:textId="77777777" w:rsidR="007D0E6E" w:rsidRPr="00A25A70" w:rsidRDefault="007D0E6E" w:rsidP="007D0E6E">
            <w:pPr>
              <w:rPr>
                <w:rFonts w:eastAsia="Times New Roman" w:cs="Arial"/>
                <w:b/>
                <w:bCs/>
                <w:color w:val="201825"/>
                <w:szCs w:val="22"/>
                <w:lang w:val="nl-NL" w:eastAsia="nl-NL" w:bidi="ar-SA"/>
              </w:rPr>
            </w:pPr>
            <w:r w:rsidRPr="00A25A70">
              <w:rPr>
                <w:rFonts w:eastAsia="Times New Roman" w:cs="Arial"/>
                <w:b/>
                <w:bCs/>
                <w:color w:val="201825"/>
                <w:szCs w:val="22"/>
                <w:lang w:val="nl-NL" w:eastAsia="nl-NL" w:bidi="ar-SA"/>
              </w:rPr>
              <w:t>Infra Service Level</w:t>
            </w:r>
          </w:p>
        </w:tc>
      </w:tr>
      <w:tr w:rsidR="00BA176E" w:rsidRPr="00E83FDA" w14:paraId="3CE052F2" w14:textId="77777777" w:rsidTr="00240C58">
        <w:sdt>
          <w:sdtPr>
            <w:rPr>
              <w:rFonts w:eastAsia="Times New Roman" w:cs="Arial"/>
              <w:color w:val="auto"/>
              <w:szCs w:val="22"/>
              <w:lang w:val="nl-NL" w:eastAsia="nl-NL" w:bidi="ar-SA"/>
            </w:rPr>
            <w:alias w:val="Security Zone"/>
            <w:tag w:val="Security Zone"/>
            <w:id w:val="-2140256418"/>
            <w:placeholder>
              <w:docPart w:val="1E324721FCC94328B8CEC3D0E7E536F3"/>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5B259873" w14:textId="77777777" w:rsidR="00BA176E" w:rsidRDefault="00BA176E" w:rsidP="00240C58">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571538452"/>
            <w:placeholder>
              <w:docPart w:val="91858773EADC424CA5F99BDCB946F45A"/>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4C565B1B" w14:textId="77777777" w:rsidR="00BA176E" w:rsidRDefault="00BA176E" w:rsidP="00240C58">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7F1F7CC" w14:textId="77777777" w:rsidR="00BA176E" w:rsidRDefault="00BA176E" w:rsidP="00240C58">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6795223"/>
              <w:placeholder>
                <w:docPart w:val="DB850BA7AA354BE7814CA2E92FF21030"/>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08BC108C" w14:textId="77777777" w:rsidR="00BA176E" w:rsidRPr="00DC1CB8" w:rsidRDefault="00BA176E" w:rsidP="00240C58">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31D3909E" w14:textId="77777777" w:rsidR="00BA176E" w:rsidRDefault="00BA176E" w:rsidP="00240C58">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1C5FDB5C" w14:textId="77777777" w:rsidR="00BA176E" w:rsidRDefault="00BA176E" w:rsidP="00240C58">
            <w:pPr>
              <w:rPr>
                <w:rFonts w:eastAsia="Times New Roman" w:cs="Arial"/>
                <w:color w:val="201825"/>
                <w:szCs w:val="22"/>
                <w:lang w:val="nl-NL" w:eastAsia="nl-NL" w:bidi="ar-SA"/>
              </w:rPr>
            </w:pPr>
            <w:r>
              <w:rPr>
                <w:rFonts w:eastAsia="Times New Roman" w:cs="Arial"/>
                <w:color w:val="201825"/>
                <w:szCs w:val="22"/>
                <w:lang w:val="nl-NL" w:eastAsia="nl-NL" w:bidi="ar-SA"/>
              </w:rPr>
              <w:t>Gateway1-A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744227680"/>
              <w:placeholder>
                <w:docPart w:val="D46DAAD7E22C4474885761F9543A4C66"/>
              </w:placeholder>
              <w:dropDownList>
                <w:listItem w:displayText="Select" w:value="Select"/>
                <w:listItem w:displayText="Bronze" w:value="Bronze"/>
                <w:listItem w:displayText="Silver" w:value="Silver"/>
                <w:listItem w:displayText="Gold" w:value="Gold"/>
              </w:dropDownList>
            </w:sdtPr>
            <w:sdtEndPr/>
            <w:sdtContent>
              <w:p w14:paraId="246F29B9" w14:textId="77777777" w:rsidR="00BA176E" w:rsidRPr="000232A0" w:rsidRDefault="00BA176E" w:rsidP="00240C58">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57A054C1" w14:textId="77777777" w:rsidR="00BA176E" w:rsidRDefault="00BA176E" w:rsidP="00240C58">
            <w:pPr>
              <w:rPr>
                <w:rFonts w:eastAsia="Times New Roman" w:cs="Arial"/>
                <w:color w:val="201825"/>
                <w:szCs w:val="22"/>
                <w:lang w:val="nl-NL" w:eastAsia="nl-NL" w:bidi="ar-SA"/>
              </w:rPr>
            </w:pPr>
          </w:p>
        </w:tc>
      </w:tr>
      <w:tr w:rsidR="00A41665" w:rsidRPr="00E83FDA" w14:paraId="6E70BCB4" w14:textId="77777777" w:rsidTr="00B54F95">
        <w:sdt>
          <w:sdtPr>
            <w:rPr>
              <w:rFonts w:eastAsia="Times New Roman" w:cs="Arial"/>
              <w:color w:val="auto"/>
              <w:szCs w:val="22"/>
              <w:lang w:val="nl-NL" w:eastAsia="nl-NL" w:bidi="ar-SA"/>
            </w:rPr>
            <w:alias w:val="Security Zone"/>
            <w:tag w:val="Security Zone"/>
            <w:id w:val="1057132197"/>
            <w:placeholder>
              <w:docPart w:val="39673644F3184FC1BBD2D44B107D0E49"/>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2DE6FAED"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448539833"/>
            <w:placeholder>
              <w:docPart w:val="5553676F457D4861B9D94D40FB9EC1C5"/>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11352693" w14:textId="41F1F75B"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3F158C07" w14:textId="3F75C7CC"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933717334"/>
              <w:placeholder>
                <w:docPart w:val="E431588803604A4BBB24988F5BEC076D"/>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38A9ABFB"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603781F1"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4C80D883" w14:textId="3A6F1101"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Gateway2-A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535120507"/>
              <w:placeholder>
                <w:docPart w:val="2AF8EA9183824FB3B1FE8AFF389B82AE"/>
              </w:placeholder>
              <w:dropDownList>
                <w:listItem w:displayText="Select" w:value="Select"/>
                <w:listItem w:displayText="Bronze" w:value="Bronze"/>
                <w:listItem w:displayText="Silver" w:value="Silver"/>
                <w:listItem w:displayText="Gold" w:value="Gold"/>
              </w:dropDownList>
            </w:sdtPr>
            <w:sdtEndPr/>
            <w:sdtContent>
              <w:p w14:paraId="05FEEAE4" w14:textId="605DA782"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1F85E361" w14:textId="77777777" w:rsidR="00A41665" w:rsidRDefault="00A41665" w:rsidP="00A41665">
            <w:pPr>
              <w:rPr>
                <w:rFonts w:eastAsia="Times New Roman" w:cs="Arial"/>
                <w:color w:val="201825"/>
                <w:szCs w:val="22"/>
                <w:lang w:val="nl-NL" w:eastAsia="nl-NL" w:bidi="ar-SA"/>
              </w:rPr>
            </w:pPr>
          </w:p>
        </w:tc>
      </w:tr>
      <w:tr w:rsidR="00A41665" w:rsidRPr="00E83FDA" w14:paraId="27368FF4" w14:textId="77777777" w:rsidTr="00B54F95">
        <w:sdt>
          <w:sdtPr>
            <w:rPr>
              <w:rFonts w:eastAsia="Times New Roman" w:cs="Arial"/>
              <w:color w:val="auto"/>
              <w:szCs w:val="22"/>
              <w:lang w:val="nl-NL" w:eastAsia="nl-NL" w:bidi="ar-SA"/>
            </w:rPr>
            <w:alias w:val="Security Zone"/>
            <w:tag w:val="Security Zone"/>
            <w:id w:val="244926502"/>
            <w:placeholder>
              <w:docPart w:val="007C65BBB22549D6A35D16A8FD76C5F2"/>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760435A1"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673838870"/>
            <w:placeholder>
              <w:docPart w:val="FEB43F41686444F29170DE002C94B4DD"/>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1A8A6597" w14:textId="172A3D12"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4A680E53" w14:textId="2A630F4A"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2065522645"/>
              <w:placeholder>
                <w:docPart w:val="8C3DE2057F9C4AB8BB6B8E4E9F337CA1"/>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14FA5009"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61DD207D"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7B345697" w14:textId="6958DA8C"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Gateway3-A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871807919"/>
              <w:placeholder>
                <w:docPart w:val="29F48CB03C36468ABF75E7427A3EF9D7"/>
              </w:placeholder>
              <w:dropDownList>
                <w:listItem w:displayText="Select" w:value="Select"/>
                <w:listItem w:displayText="Bronze" w:value="Bronze"/>
                <w:listItem w:displayText="Silver" w:value="Silver"/>
                <w:listItem w:displayText="Gold" w:value="Gold"/>
              </w:dropDownList>
            </w:sdtPr>
            <w:sdtEndPr/>
            <w:sdtContent>
              <w:p w14:paraId="21EAD060" w14:textId="2E4FC386"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4848AD8B" w14:textId="77777777" w:rsidR="00A41665" w:rsidRDefault="00A41665" w:rsidP="00A41665">
            <w:pPr>
              <w:rPr>
                <w:rFonts w:eastAsia="Times New Roman" w:cs="Arial"/>
                <w:color w:val="201825"/>
                <w:szCs w:val="22"/>
                <w:lang w:val="nl-NL" w:eastAsia="nl-NL" w:bidi="ar-SA"/>
              </w:rPr>
            </w:pPr>
          </w:p>
        </w:tc>
      </w:tr>
      <w:tr w:rsidR="00A41665" w:rsidRPr="00E83FDA" w14:paraId="470B3436" w14:textId="77777777" w:rsidTr="00B54F95">
        <w:sdt>
          <w:sdtPr>
            <w:rPr>
              <w:rFonts w:eastAsia="Times New Roman" w:cs="Arial"/>
              <w:color w:val="auto"/>
              <w:szCs w:val="22"/>
              <w:lang w:val="nl-NL" w:eastAsia="nl-NL" w:bidi="ar-SA"/>
            </w:rPr>
            <w:alias w:val="Security Zone"/>
            <w:tag w:val="Security Zone"/>
            <w:id w:val="-1772920575"/>
            <w:placeholder>
              <w:docPart w:val="3BE641AE744B42969C0D185EC09442B4"/>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733D510A"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939523417"/>
            <w:placeholder>
              <w:docPart w:val="ED760F42E4D34C33BDF67D959A73880A"/>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125ADED4" w14:textId="1CC8496F"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43231799" w14:textId="19ADF4E4"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198518233"/>
              <w:placeholder>
                <w:docPart w:val="1EE1836F9D184FD4A8ADB23029B50DF0"/>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344D2558"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0E9E75DE"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701C7167" w14:textId="75B5239F"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OID-APP1-A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166670549"/>
              <w:placeholder>
                <w:docPart w:val="63A60CD6054D4D99A913ED70FF54F35A"/>
              </w:placeholder>
              <w:dropDownList>
                <w:listItem w:displayText="Select" w:value="Select"/>
                <w:listItem w:displayText="Bronze" w:value="Bronze"/>
                <w:listItem w:displayText="Silver" w:value="Silver"/>
                <w:listItem w:displayText="Gold" w:value="Gold"/>
              </w:dropDownList>
            </w:sdtPr>
            <w:sdtEndPr/>
            <w:sdtContent>
              <w:p w14:paraId="0E377F9F" w14:textId="135ECF62"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0227AC57" w14:textId="77777777" w:rsidR="00A41665" w:rsidRDefault="00A41665" w:rsidP="00A41665">
            <w:pPr>
              <w:rPr>
                <w:rFonts w:eastAsia="Times New Roman" w:cs="Arial"/>
                <w:color w:val="201825"/>
                <w:szCs w:val="22"/>
                <w:lang w:val="nl-NL" w:eastAsia="nl-NL" w:bidi="ar-SA"/>
              </w:rPr>
            </w:pPr>
          </w:p>
        </w:tc>
      </w:tr>
      <w:tr w:rsidR="00A41665" w:rsidRPr="00E83FDA" w14:paraId="6785474B" w14:textId="77777777" w:rsidTr="00B54F95">
        <w:sdt>
          <w:sdtPr>
            <w:rPr>
              <w:rFonts w:eastAsia="Times New Roman" w:cs="Arial"/>
              <w:color w:val="auto"/>
              <w:szCs w:val="22"/>
              <w:lang w:val="nl-NL" w:eastAsia="nl-NL" w:bidi="ar-SA"/>
            </w:rPr>
            <w:alias w:val="Security Zone"/>
            <w:tag w:val="Security Zone"/>
            <w:id w:val="1812208691"/>
            <w:placeholder>
              <w:docPart w:val="E28D9746234649539F9947FA1D910BFC"/>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52429DFC"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206701155"/>
            <w:placeholder>
              <w:docPart w:val="E4A73E037BB8439CA4BA61A6B25B6DA6"/>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60B3A2B6" w14:textId="19DA1CBE"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6761BF9" w14:textId="762FB806"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670479908"/>
              <w:placeholder>
                <w:docPart w:val="E9E294AAFD6F4945B592A88A15EFC02D"/>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5C1C02F6"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Database server</w:t>
                </w:r>
              </w:p>
            </w:sdtContent>
          </w:sdt>
          <w:p w14:paraId="39AA7999"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5C07C171" w14:textId="7506288D"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OID-DB1-A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708491684"/>
              <w:placeholder>
                <w:docPart w:val="1504BEC7836244C5AFA8BCA170B56DB7"/>
              </w:placeholder>
              <w:dropDownList>
                <w:listItem w:displayText="Select" w:value="Select"/>
                <w:listItem w:displayText="Bronze" w:value="Bronze"/>
                <w:listItem w:displayText="Silver" w:value="Silver"/>
                <w:listItem w:displayText="Gold" w:value="Gold"/>
              </w:dropDownList>
            </w:sdtPr>
            <w:sdtEndPr/>
            <w:sdtContent>
              <w:p w14:paraId="3094E43E" w14:textId="3AC3121F"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5B04F058" w14:textId="77777777" w:rsidR="00A41665" w:rsidRDefault="00A41665" w:rsidP="00A41665">
            <w:pPr>
              <w:rPr>
                <w:rFonts w:eastAsia="Times New Roman" w:cs="Arial"/>
                <w:color w:val="201825"/>
                <w:szCs w:val="22"/>
                <w:lang w:val="nl-NL" w:eastAsia="nl-NL" w:bidi="ar-SA"/>
              </w:rPr>
            </w:pPr>
          </w:p>
        </w:tc>
      </w:tr>
      <w:tr w:rsidR="007F1FAB" w:rsidRPr="00E83FDA" w14:paraId="1E2EAC06" w14:textId="77777777" w:rsidTr="00B54F95">
        <w:sdt>
          <w:sdtPr>
            <w:rPr>
              <w:rFonts w:eastAsia="Times New Roman" w:cs="Arial"/>
              <w:color w:val="auto"/>
              <w:szCs w:val="22"/>
              <w:lang w:val="nl-NL" w:eastAsia="nl-NL" w:bidi="ar-SA"/>
            </w:rPr>
            <w:alias w:val="Security Zone"/>
            <w:tag w:val="Security Zone"/>
            <w:id w:val="-2057388522"/>
            <w:placeholder>
              <w:docPart w:val="4885A4C23CDE4B078D5EB9D4BBDE6C69"/>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73900803" w14:textId="77777777" w:rsidR="007F1FAB" w:rsidRDefault="007F1FAB" w:rsidP="007F1FAB">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1192525465"/>
            <w:placeholder>
              <w:docPart w:val="CC2D4E456E6D44279EBB811A8AECD8F3"/>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77904CAE" w14:textId="4C83386E" w:rsidR="007F1FAB" w:rsidRDefault="007F1FAB" w:rsidP="007F1FAB">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75DA9722" w14:textId="4DA42709"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p w14:paraId="5DE4F128" w14:textId="6C47863D"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File Server (</w:t>
            </w:r>
            <w:proofErr w:type="spellStart"/>
            <w:r>
              <w:rPr>
                <w:rFonts w:eastAsia="Times New Roman" w:cs="Arial"/>
                <w:color w:val="201825"/>
                <w:szCs w:val="22"/>
                <w:lang w:val="nl-NL" w:eastAsia="nl-NL" w:bidi="ar-SA"/>
              </w:rPr>
              <w:t>primary</w:t>
            </w:r>
            <w:proofErr w:type="spellEnd"/>
            <w:r>
              <w:rPr>
                <w:rFonts w:eastAsia="Times New Roman" w:cs="Arial"/>
                <w:color w:val="201825"/>
                <w:szCs w:val="22"/>
                <w:lang w:val="nl-NL" w:eastAsia="nl-NL" w:bidi="ar-SA"/>
              </w:rPr>
              <w:t>)</w:t>
            </w:r>
          </w:p>
        </w:tc>
        <w:tc>
          <w:tcPr>
            <w:tcW w:w="1890" w:type="dxa"/>
            <w:tcBorders>
              <w:top w:val="single" w:sz="4" w:space="0" w:color="auto"/>
              <w:left w:val="single" w:sz="4" w:space="0" w:color="auto"/>
              <w:bottom w:val="single" w:sz="4" w:space="0" w:color="auto"/>
              <w:right w:val="single" w:sz="4" w:space="0" w:color="auto"/>
            </w:tcBorders>
            <w:vAlign w:val="center"/>
          </w:tcPr>
          <w:p w14:paraId="33046479" w14:textId="4C988E6A"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SONAR-FS1-A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581434475"/>
              <w:placeholder>
                <w:docPart w:val="7EAAFB2645E24ED9B8F50D9BC064A4B3"/>
              </w:placeholder>
              <w:dropDownList>
                <w:listItem w:displayText="Select" w:value="Select"/>
                <w:listItem w:displayText="Bronze" w:value="Bronze"/>
                <w:listItem w:displayText="Silver" w:value="Silver"/>
                <w:listItem w:displayText="Gold" w:value="Gold"/>
              </w:dropDownList>
            </w:sdtPr>
            <w:sdtEndPr/>
            <w:sdtContent>
              <w:p w14:paraId="4A8F40BC" w14:textId="1D0F8F43" w:rsidR="007F1FAB" w:rsidRPr="000232A0"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74B350C6" w14:textId="77777777" w:rsidR="007F1FAB" w:rsidRDefault="007F1FAB" w:rsidP="007F1FAB">
            <w:pPr>
              <w:rPr>
                <w:rFonts w:eastAsia="Times New Roman" w:cs="Arial"/>
                <w:color w:val="201825"/>
                <w:szCs w:val="22"/>
                <w:lang w:val="nl-NL" w:eastAsia="nl-NL" w:bidi="ar-SA"/>
              </w:rPr>
            </w:pPr>
          </w:p>
        </w:tc>
      </w:tr>
      <w:tr w:rsidR="007F1FAB" w:rsidRPr="00E83FDA" w14:paraId="5F3132FB" w14:textId="77777777" w:rsidTr="00B54F95">
        <w:sdt>
          <w:sdtPr>
            <w:rPr>
              <w:rFonts w:eastAsia="Times New Roman" w:cs="Arial"/>
              <w:color w:val="auto"/>
              <w:szCs w:val="22"/>
              <w:lang w:val="nl-NL" w:eastAsia="nl-NL" w:bidi="ar-SA"/>
            </w:rPr>
            <w:alias w:val="Security Zone"/>
            <w:tag w:val="Security Zone"/>
            <w:id w:val="1147783668"/>
            <w:placeholder>
              <w:docPart w:val="408C275B81104F059F7C0BAB09B08B9E"/>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4D766F33" w14:textId="77777777" w:rsidR="007F1FAB" w:rsidRDefault="007F1FAB" w:rsidP="007F1FAB">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173428355"/>
            <w:placeholder>
              <w:docPart w:val="B1141397D47C403783FFA8387C2B0A18"/>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394DD47" w14:textId="77777777" w:rsidR="007F1FAB" w:rsidRDefault="007F1FAB" w:rsidP="007F1FAB">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10F9E043" w14:textId="77777777"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p w14:paraId="5D1D1A4B" w14:textId="070A11BE"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File Server (</w:t>
            </w:r>
            <w:proofErr w:type="spellStart"/>
            <w:r>
              <w:rPr>
                <w:rFonts w:eastAsia="Times New Roman" w:cs="Arial"/>
                <w:color w:val="201825"/>
                <w:szCs w:val="22"/>
                <w:lang w:val="nl-NL" w:eastAsia="nl-NL" w:bidi="ar-SA"/>
              </w:rPr>
              <w:t>failover</w:t>
            </w:r>
            <w:proofErr w:type="spellEnd"/>
            <w:r>
              <w:rPr>
                <w:rFonts w:eastAsia="Times New Roman" w:cs="Arial"/>
                <w:color w:val="201825"/>
                <w:szCs w:val="22"/>
                <w:lang w:val="nl-NL" w:eastAsia="nl-NL" w:bidi="ar-SA"/>
              </w:rPr>
              <w:t>)</w:t>
            </w:r>
          </w:p>
        </w:tc>
        <w:tc>
          <w:tcPr>
            <w:tcW w:w="1890" w:type="dxa"/>
            <w:tcBorders>
              <w:top w:val="single" w:sz="4" w:space="0" w:color="auto"/>
              <w:left w:val="single" w:sz="4" w:space="0" w:color="auto"/>
              <w:bottom w:val="single" w:sz="4" w:space="0" w:color="auto"/>
              <w:right w:val="single" w:sz="4" w:space="0" w:color="auto"/>
            </w:tcBorders>
            <w:vAlign w:val="center"/>
          </w:tcPr>
          <w:p w14:paraId="408692AD" w14:textId="5E0325D6"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SONAR-FS2-A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734581632"/>
              <w:placeholder>
                <w:docPart w:val="369D646DE0574E369D661D555882AFB0"/>
              </w:placeholder>
              <w:dropDownList>
                <w:listItem w:displayText="Select" w:value="Select"/>
                <w:listItem w:displayText="Bronze" w:value="Bronze"/>
                <w:listItem w:displayText="Silver" w:value="Silver"/>
                <w:listItem w:displayText="Gold" w:value="Gold"/>
              </w:dropDownList>
            </w:sdtPr>
            <w:sdtEndPr/>
            <w:sdtContent>
              <w:p w14:paraId="05B5D21D" w14:textId="77777777" w:rsidR="007F1FAB" w:rsidRPr="000232A0"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2B4A5F27" w14:textId="77777777" w:rsidR="007F1FAB" w:rsidRDefault="007F1FAB" w:rsidP="007F1FAB">
            <w:pPr>
              <w:rPr>
                <w:rFonts w:eastAsia="Times New Roman" w:cs="Arial"/>
                <w:color w:val="201825"/>
                <w:szCs w:val="22"/>
                <w:lang w:val="nl-NL" w:eastAsia="nl-NL" w:bidi="ar-SA"/>
              </w:rPr>
            </w:pPr>
          </w:p>
        </w:tc>
      </w:tr>
      <w:tr w:rsidR="007F1FAB" w:rsidRPr="00E83FDA" w14:paraId="04F6409D" w14:textId="77777777" w:rsidTr="00B54F95">
        <w:sdt>
          <w:sdtPr>
            <w:rPr>
              <w:rFonts w:eastAsia="Times New Roman" w:cs="Arial"/>
              <w:color w:val="auto"/>
              <w:szCs w:val="22"/>
              <w:lang w:val="nl-NL" w:eastAsia="nl-NL" w:bidi="ar-SA"/>
            </w:rPr>
            <w:alias w:val="Security Zone"/>
            <w:tag w:val="Security Zone"/>
            <w:id w:val="-782263671"/>
            <w:placeholder>
              <w:docPart w:val="44D1F5A4F40947958F29FF1A671D24C4"/>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6A1019EB" w14:textId="77777777" w:rsidR="007F1FAB" w:rsidRDefault="007F1FAB" w:rsidP="007F1FAB">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599635018"/>
            <w:placeholder>
              <w:docPart w:val="EDE8A9A552D94F52951913235F63BFDF"/>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06BF2E3B" w14:textId="77777777" w:rsidR="007F1FAB" w:rsidRDefault="007F1FAB" w:rsidP="007F1FAB">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6F5D4973" w14:textId="77777777"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p w14:paraId="352AB05A" w14:textId="4FC1BD3B"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Database server (</w:t>
            </w:r>
            <w:proofErr w:type="spellStart"/>
            <w:r>
              <w:rPr>
                <w:rFonts w:eastAsia="Times New Roman" w:cs="Arial"/>
                <w:color w:val="201825"/>
                <w:szCs w:val="22"/>
                <w:lang w:val="nl-NL" w:eastAsia="nl-NL" w:bidi="ar-SA"/>
              </w:rPr>
              <w:t>primary</w:t>
            </w:r>
            <w:proofErr w:type="spellEnd"/>
            <w:r>
              <w:rPr>
                <w:rFonts w:eastAsia="Times New Roman" w:cs="Arial"/>
                <w:color w:val="201825"/>
                <w:szCs w:val="22"/>
                <w:lang w:val="nl-NL" w:eastAsia="nl-NL" w:bidi="ar-SA"/>
              </w:rPr>
              <w:t>)</w:t>
            </w:r>
          </w:p>
        </w:tc>
        <w:tc>
          <w:tcPr>
            <w:tcW w:w="1890" w:type="dxa"/>
            <w:tcBorders>
              <w:top w:val="single" w:sz="4" w:space="0" w:color="auto"/>
              <w:left w:val="single" w:sz="4" w:space="0" w:color="auto"/>
              <w:bottom w:val="single" w:sz="4" w:space="0" w:color="auto"/>
              <w:right w:val="single" w:sz="4" w:space="0" w:color="auto"/>
            </w:tcBorders>
            <w:vAlign w:val="center"/>
          </w:tcPr>
          <w:p w14:paraId="41BC3F44" w14:textId="77777777"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SONAR-DB1-A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739011384"/>
              <w:placeholder>
                <w:docPart w:val="4B3F96CC94FA4FFCB3214C99F7706F71"/>
              </w:placeholder>
              <w:dropDownList>
                <w:listItem w:displayText="Select" w:value="Select"/>
                <w:listItem w:displayText="Bronze" w:value="Bronze"/>
                <w:listItem w:displayText="Silver" w:value="Silver"/>
                <w:listItem w:displayText="Gold" w:value="Gold"/>
              </w:dropDownList>
            </w:sdtPr>
            <w:sdtEndPr/>
            <w:sdtContent>
              <w:p w14:paraId="6DD3F3FC" w14:textId="77777777" w:rsidR="007F1FAB" w:rsidRPr="000232A0"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7743F40B" w14:textId="77777777" w:rsidR="007F1FAB" w:rsidRDefault="007F1FAB" w:rsidP="007F1FAB">
            <w:pPr>
              <w:rPr>
                <w:rFonts w:eastAsia="Times New Roman" w:cs="Arial"/>
                <w:color w:val="201825"/>
                <w:szCs w:val="22"/>
                <w:lang w:val="nl-NL" w:eastAsia="nl-NL" w:bidi="ar-SA"/>
              </w:rPr>
            </w:pPr>
          </w:p>
        </w:tc>
      </w:tr>
      <w:tr w:rsidR="007F1FAB" w:rsidRPr="00E83FDA" w14:paraId="0C916A48" w14:textId="77777777" w:rsidTr="00B54F95">
        <w:sdt>
          <w:sdtPr>
            <w:rPr>
              <w:rFonts w:eastAsia="Times New Roman" w:cs="Arial"/>
              <w:color w:val="auto"/>
              <w:szCs w:val="22"/>
              <w:lang w:val="nl-NL" w:eastAsia="nl-NL" w:bidi="ar-SA"/>
            </w:rPr>
            <w:alias w:val="Security Zone"/>
            <w:tag w:val="Security Zone"/>
            <w:id w:val="1536853243"/>
            <w:placeholder>
              <w:docPart w:val="8FE68FE70294476E9885C81652E05F81"/>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7F8A31D3" w14:textId="77777777" w:rsidR="007F1FAB" w:rsidRDefault="007F1FAB" w:rsidP="007F1FAB">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407690240"/>
            <w:placeholder>
              <w:docPart w:val="49B5F270DBA5498D87D5345038172062"/>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73A66F13" w14:textId="0BFB55B3" w:rsidR="007F1FAB" w:rsidRDefault="007F1FAB" w:rsidP="007F1FAB">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53001CD2" w14:textId="4AA447E7"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p w14:paraId="30929B40" w14:textId="56855E18"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Database server (</w:t>
            </w:r>
            <w:proofErr w:type="spellStart"/>
            <w:r>
              <w:rPr>
                <w:rFonts w:eastAsia="Times New Roman" w:cs="Arial"/>
                <w:color w:val="201825"/>
                <w:szCs w:val="22"/>
                <w:lang w:val="nl-NL" w:eastAsia="nl-NL" w:bidi="ar-SA"/>
              </w:rPr>
              <w:t>failover</w:t>
            </w:r>
            <w:proofErr w:type="spellEnd"/>
            <w:r>
              <w:rPr>
                <w:rFonts w:eastAsia="Times New Roman" w:cs="Arial"/>
                <w:color w:val="201825"/>
                <w:szCs w:val="22"/>
                <w:lang w:val="nl-NL" w:eastAsia="nl-NL" w:bidi="ar-SA"/>
              </w:rPr>
              <w:t>)</w:t>
            </w:r>
          </w:p>
        </w:tc>
        <w:tc>
          <w:tcPr>
            <w:tcW w:w="1890" w:type="dxa"/>
            <w:tcBorders>
              <w:top w:val="single" w:sz="4" w:space="0" w:color="auto"/>
              <w:left w:val="single" w:sz="4" w:space="0" w:color="auto"/>
              <w:bottom w:val="single" w:sz="4" w:space="0" w:color="auto"/>
              <w:right w:val="single" w:sz="4" w:space="0" w:color="auto"/>
            </w:tcBorders>
            <w:vAlign w:val="center"/>
          </w:tcPr>
          <w:p w14:paraId="035AB0A8" w14:textId="62E8F442" w:rsidR="007F1FAB"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SONAR-DB2-A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798763056"/>
              <w:placeholder>
                <w:docPart w:val="B9EAF06CF6084AD3B891C812AC8F6D11"/>
              </w:placeholder>
              <w:dropDownList>
                <w:listItem w:displayText="Select" w:value="Select"/>
                <w:listItem w:displayText="Bronze" w:value="Bronze"/>
                <w:listItem w:displayText="Silver" w:value="Silver"/>
                <w:listItem w:displayText="Gold" w:value="Gold"/>
              </w:dropDownList>
            </w:sdtPr>
            <w:sdtEndPr/>
            <w:sdtContent>
              <w:p w14:paraId="4937DEAB" w14:textId="50A05B19" w:rsidR="007F1FAB" w:rsidRPr="000232A0" w:rsidRDefault="007F1FAB" w:rsidP="007F1FAB">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7F662474" w14:textId="77777777" w:rsidR="007F1FAB" w:rsidRDefault="007F1FAB" w:rsidP="007F1FAB">
            <w:pPr>
              <w:rPr>
                <w:rFonts w:eastAsia="Times New Roman" w:cs="Arial"/>
                <w:color w:val="201825"/>
                <w:szCs w:val="22"/>
                <w:lang w:val="nl-NL" w:eastAsia="nl-NL" w:bidi="ar-SA"/>
              </w:rPr>
            </w:pPr>
          </w:p>
        </w:tc>
      </w:tr>
      <w:tr w:rsidR="00A41665" w:rsidRPr="00E83FDA" w14:paraId="45FBE0E7" w14:textId="77777777" w:rsidTr="00B54F95">
        <w:sdt>
          <w:sdtPr>
            <w:rPr>
              <w:rFonts w:eastAsia="Times New Roman" w:cs="Arial"/>
              <w:color w:val="auto"/>
              <w:szCs w:val="22"/>
              <w:lang w:val="nl-NL" w:eastAsia="nl-NL" w:bidi="ar-SA"/>
            </w:rPr>
            <w:alias w:val="Security Zone"/>
            <w:tag w:val="Security Zone"/>
            <w:id w:val="-1140807290"/>
            <w:placeholder>
              <w:docPart w:val="CBD4616463454207A482AEBAB9D03078"/>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41A7149D" w14:textId="77777777"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596404656"/>
            <w:placeholder>
              <w:docPart w:val="15F70E9BA40843E6AA8143FD9FD39494"/>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41CE9750" w14:textId="36685DB1"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D8FAE75" w14:textId="65A3A530"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WATO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563106354"/>
              <w:placeholder>
                <w:docPart w:val="F55A18FC7B504DDE983DBFD7083E4554"/>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7C248289" w14:textId="194223C4" w:rsidR="00A41665" w:rsidRPr="00A34847" w:rsidRDefault="009B2F03" w:rsidP="00A41665">
                <w:pPr>
                  <w:rPr>
                    <w:rFonts w:eastAsia="Times New Roman" w:cs="Arial"/>
                    <w:color w:val="201825"/>
                    <w:szCs w:val="22"/>
                    <w:lang w:val="nl-NL" w:eastAsia="nl-NL" w:bidi="ar-SA"/>
                  </w:rPr>
                </w:pPr>
                <w:r>
                  <w:rPr>
                    <w:rFonts w:eastAsia="Times New Roman" w:cs="Arial"/>
                    <w:color w:val="201825"/>
                    <w:szCs w:val="22"/>
                    <w:lang w:val="nl-NL" w:eastAsia="nl-NL" w:bidi="ar-SA"/>
                  </w:rPr>
                  <w:t>Database server</w:t>
                </w:r>
              </w:p>
            </w:sdtContent>
          </w:sdt>
          <w:p w14:paraId="1FB0BF47" w14:textId="77777777"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5AA6C3DC" w14:textId="27ED83C8"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COPY-DB1-A</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362640614"/>
              <w:placeholder>
                <w:docPart w:val="74583FA74B72460F8F21F17A6D9C104C"/>
              </w:placeholder>
              <w:dropDownList>
                <w:listItem w:displayText="Select" w:value="Select"/>
                <w:listItem w:displayText="Bronze" w:value="Bronze"/>
                <w:listItem w:displayText="Silver" w:value="Silver"/>
                <w:listItem w:displayText="Gold" w:value="Gold"/>
              </w:dropDownList>
            </w:sdtPr>
            <w:sdtEndPr/>
            <w:sdtContent>
              <w:p w14:paraId="4AB4AA2F" w14:textId="7E1FCBEB"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0FF1B00F" w14:textId="77777777" w:rsidR="00A41665" w:rsidRDefault="00A41665" w:rsidP="00A41665">
            <w:pPr>
              <w:rPr>
                <w:rFonts w:eastAsia="Times New Roman" w:cs="Arial"/>
                <w:color w:val="201825"/>
                <w:szCs w:val="22"/>
                <w:lang w:val="nl-NL" w:eastAsia="nl-NL" w:bidi="ar-SA"/>
              </w:rPr>
            </w:pPr>
          </w:p>
        </w:tc>
      </w:tr>
      <w:tr w:rsidR="00A41665" w:rsidRPr="00E83FDA" w14:paraId="155FBA7C" w14:textId="77777777" w:rsidTr="00B54F95">
        <w:sdt>
          <w:sdtPr>
            <w:rPr>
              <w:rFonts w:eastAsia="Times New Roman" w:cs="Arial"/>
              <w:color w:val="auto"/>
              <w:szCs w:val="22"/>
              <w:lang w:val="nl-NL" w:eastAsia="nl-NL" w:bidi="ar-SA"/>
            </w:rPr>
            <w:alias w:val="Security Zone"/>
            <w:tag w:val="Security Zone"/>
            <w:id w:val="-823274774"/>
            <w:placeholder>
              <w:docPart w:val="DC8FBB861AEE4BB58C4C51E40632030E"/>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5352DD7F" w14:textId="24A1770C"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Kluis</w:t>
                </w:r>
              </w:p>
            </w:tc>
          </w:sdtContent>
        </w:sdt>
        <w:sdt>
          <w:sdtPr>
            <w:alias w:val="Domain"/>
            <w:tag w:val="Domain"/>
            <w:id w:val="-891042088"/>
            <w:placeholder>
              <w:docPart w:val="F78472709D7D423CACBCD19E02DE0B70"/>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2D083851" w14:textId="05E60AD6"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0B1A5630" w14:textId="4E3535D3"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KATO</w:t>
            </w:r>
          </w:p>
        </w:tc>
        <w:tc>
          <w:tcPr>
            <w:tcW w:w="2160" w:type="dxa"/>
            <w:tcBorders>
              <w:top w:val="single" w:sz="4" w:space="0" w:color="auto"/>
              <w:left w:val="single" w:sz="4" w:space="0" w:color="auto"/>
              <w:bottom w:val="single" w:sz="4" w:space="0" w:color="auto"/>
              <w:right w:val="single" w:sz="4" w:space="0" w:color="auto"/>
            </w:tcBorders>
            <w:vAlign w:val="center"/>
          </w:tcPr>
          <w:p w14:paraId="2F653379" w14:textId="50E7AB0E"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DB+FS+PDF</w:t>
            </w:r>
          </w:p>
        </w:tc>
        <w:tc>
          <w:tcPr>
            <w:tcW w:w="1890" w:type="dxa"/>
            <w:tcBorders>
              <w:top w:val="single" w:sz="4" w:space="0" w:color="auto"/>
              <w:left w:val="single" w:sz="4" w:space="0" w:color="auto"/>
              <w:bottom w:val="single" w:sz="4" w:space="0" w:color="auto"/>
              <w:right w:val="single" w:sz="4" w:space="0" w:color="auto"/>
            </w:tcBorders>
            <w:vAlign w:val="center"/>
          </w:tcPr>
          <w:p w14:paraId="58747DB3" w14:textId="2F9E844A"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DATA-K</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293905450"/>
              <w:placeholder>
                <w:docPart w:val="7519290700BA42BFB98A48A02815AD8D"/>
              </w:placeholder>
              <w:dropDownList>
                <w:listItem w:displayText="Select" w:value="Select"/>
                <w:listItem w:displayText="Bronze" w:value="Bronze"/>
                <w:listItem w:displayText="Silver" w:value="Silver"/>
                <w:listItem w:displayText="Gold" w:value="Gold"/>
              </w:dropDownList>
            </w:sdtPr>
            <w:sdtEndPr/>
            <w:sdtContent>
              <w:p w14:paraId="3406EB13" w14:textId="77777777"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08072694" w14:textId="77777777" w:rsidR="00A41665" w:rsidRDefault="00A41665" w:rsidP="00A41665">
            <w:pPr>
              <w:rPr>
                <w:rFonts w:eastAsia="Times New Roman" w:cs="Arial"/>
                <w:color w:val="201825"/>
                <w:szCs w:val="22"/>
                <w:lang w:val="nl-NL" w:eastAsia="nl-NL" w:bidi="ar-SA"/>
              </w:rPr>
            </w:pPr>
          </w:p>
        </w:tc>
      </w:tr>
      <w:tr w:rsidR="00A41665" w:rsidRPr="00E83FDA" w14:paraId="1695C882" w14:textId="77777777" w:rsidTr="00B54F95">
        <w:sdt>
          <w:sdtPr>
            <w:rPr>
              <w:rFonts w:eastAsia="Times New Roman" w:cs="Arial"/>
              <w:color w:val="auto"/>
              <w:szCs w:val="22"/>
              <w:lang w:val="nl-NL" w:eastAsia="nl-NL" w:bidi="ar-SA"/>
            </w:rPr>
            <w:alias w:val="Security Zone"/>
            <w:tag w:val="Security Zone"/>
            <w:id w:val="382445868"/>
            <w:placeholder>
              <w:docPart w:val="052F8AB8037F4C279E88E3538B52F9A7"/>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71884347" w14:textId="44BA6016"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434705440"/>
            <w:placeholder>
              <w:docPart w:val="A48A7704CB1E4FB79918A6222DC6CCE2"/>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1389FAD9" w14:textId="66238BB6"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2F691AA5" w14:textId="2651867E"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KATO</w:t>
            </w:r>
          </w:p>
        </w:tc>
        <w:tc>
          <w:tcPr>
            <w:tcW w:w="2160" w:type="dxa"/>
            <w:tcBorders>
              <w:top w:val="single" w:sz="4" w:space="0" w:color="auto"/>
              <w:left w:val="single" w:sz="4" w:space="0" w:color="auto"/>
              <w:bottom w:val="single" w:sz="4" w:space="0" w:color="auto"/>
              <w:right w:val="single" w:sz="4" w:space="0" w:color="auto"/>
            </w:tcBorders>
            <w:vAlign w:val="center"/>
          </w:tcPr>
          <w:p w14:paraId="6E2FEE2D" w14:textId="2126101A"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Siebel (</w:t>
            </w:r>
            <w:proofErr w:type="spellStart"/>
            <w:r>
              <w:rPr>
                <w:rFonts w:eastAsia="Times New Roman" w:cs="Arial"/>
                <w:color w:val="201825"/>
                <w:szCs w:val="22"/>
                <w:lang w:val="nl-NL" w:eastAsia="nl-NL" w:bidi="ar-SA"/>
              </w:rPr>
              <w:t>web+app</w:t>
            </w:r>
            <w:proofErr w:type="spellEnd"/>
            <w:r>
              <w:rPr>
                <w:rFonts w:eastAsia="Times New Roman" w:cs="Arial"/>
                <w:color w:val="201825"/>
                <w:szCs w:val="22"/>
                <w:lang w:val="nl-NL" w:eastAsia="nl-NL" w:bidi="ar-SA"/>
              </w:rPr>
              <w:t>+ gateway)</w:t>
            </w:r>
          </w:p>
        </w:tc>
        <w:tc>
          <w:tcPr>
            <w:tcW w:w="1890" w:type="dxa"/>
            <w:tcBorders>
              <w:top w:val="single" w:sz="4" w:space="0" w:color="auto"/>
              <w:left w:val="single" w:sz="4" w:space="0" w:color="auto"/>
              <w:bottom w:val="single" w:sz="4" w:space="0" w:color="auto"/>
              <w:right w:val="single" w:sz="4" w:space="0" w:color="auto"/>
            </w:tcBorders>
            <w:vAlign w:val="center"/>
          </w:tcPr>
          <w:p w14:paraId="3FD12411" w14:textId="6F45DB21"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SIEBEL-K</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293831240"/>
              <w:placeholder>
                <w:docPart w:val="AB652E7656034DF58FDAAE16D889F40D"/>
              </w:placeholder>
              <w:dropDownList>
                <w:listItem w:displayText="Select" w:value="Select"/>
                <w:listItem w:displayText="Bronze" w:value="Bronze"/>
                <w:listItem w:displayText="Silver" w:value="Silver"/>
                <w:listItem w:displayText="Gold" w:value="Gold"/>
              </w:dropDownList>
            </w:sdtPr>
            <w:sdtEndPr/>
            <w:sdtContent>
              <w:p w14:paraId="6A1E6C0F" w14:textId="77777777"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5561736C" w14:textId="77777777" w:rsidR="00A41665" w:rsidRDefault="00A41665" w:rsidP="00A41665">
            <w:pPr>
              <w:rPr>
                <w:rFonts w:eastAsia="Times New Roman" w:cs="Arial"/>
                <w:color w:val="201825"/>
                <w:szCs w:val="22"/>
                <w:lang w:val="nl-NL" w:eastAsia="nl-NL" w:bidi="ar-SA"/>
              </w:rPr>
            </w:pPr>
          </w:p>
        </w:tc>
      </w:tr>
      <w:tr w:rsidR="00A41665" w:rsidRPr="00E83FDA" w14:paraId="43400814" w14:textId="77777777" w:rsidTr="00B54F95">
        <w:sdt>
          <w:sdtPr>
            <w:rPr>
              <w:rFonts w:eastAsia="Times New Roman" w:cs="Arial"/>
              <w:color w:val="auto"/>
              <w:szCs w:val="22"/>
              <w:lang w:val="nl-NL" w:eastAsia="nl-NL" w:bidi="ar-SA"/>
            </w:rPr>
            <w:alias w:val="Security Zone"/>
            <w:tag w:val="Security Zone"/>
            <w:id w:val="1997602385"/>
            <w:placeholder>
              <w:docPart w:val="AF1C811C213D4B6D8F98EFF437DC865D"/>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74F0D2F6" w14:textId="0516AA0C"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689533692"/>
            <w:placeholder>
              <w:docPart w:val="BB2DDDB74AA64CBFBA1EFDD3773EC916"/>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5DA1E6D" w14:textId="4163A4B8"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0571A2B6" w14:textId="51352EF8"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KATO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454305974"/>
              <w:placeholder>
                <w:docPart w:val="2E065CB566DF482A889DADBAA15E8F1C"/>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095FCCF1"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2BCE2D91" w14:textId="6B752D82"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1FB6D1B8" w14:textId="7BE811E2"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DOC-COR1-K</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942724585"/>
              <w:placeholder>
                <w:docPart w:val="3E3C3F7B28F0430680D20C6A2E7F6431"/>
              </w:placeholder>
              <w:dropDownList>
                <w:listItem w:displayText="Select" w:value="Select"/>
                <w:listItem w:displayText="Bronze" w:value="Bronze"/>
                <w:listItem w:displayText="Silver" w:value="Silver"/>
                <w:listItem w:displayText="Gold" w:value="Gold"/>
              </w:dropDownList>
            </w:sdtPr>
            <w:sdtEndPr/>
            <w:sdtContent>
              <w:p w14:paraId="7641AC9C" w14:textId="77777777"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4398429B" w14:textId="77777777" w:rsidR="00A41665" w:rsidRDefault="00A41665" w:rsidP="00A41665">
            <w:pPr>
              <w:rPr>
                <w:rFonts w:eastAsia="Times New Roman" w:cs="Arial"/>
                <w:color w:val="201825"/>
                <w:szCs w:val="22"/>
                <w:lang w:val="nl-NL" w:eastAsia="nl-NL" w:bidi="ar-SA"/>
              </w:rPr>
            </w:pPr>
          </w:p>
        </w:tc>
      </w:tr>
      <w:tr w:rsidR="00A41665" w:rsidRPr="00E83FDA" w14:paraId="0CC09031" w14:textId="77777777" w:rsidTr="00B54F95">
        <w:sdt>
          <w:sdtPr>
            <w:rPr>
              <w:rFonts w:eastAsia="Times New Roman" w:cs="Arial"/>
              <w:color w:val="auto"/>
              <w:szCs w:val="22"/>
              <w:lang w:val="nl-NL" w:eastAsia="nl-NL" w:bidi="ar-SA"/>
            </w:rPr>
            <w:alias w:val="Security Zone"/>
            <w:tag w:val="Security Zone"/>
            <w:id w:val="-1518225148"/>
            <w:placeholder>
              <w:docPart w:val="059C6E85D45D439CADECB0D6E3FD987B"/>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3245B556" w14:textId="5B57CE6A"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1182316993"/>
            <w:placeholder>
              <w:docPart w:val="17345F997E3D43AAB6B83D4CFF3F909B"/>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374A7B4F" w14:textId="4E8E63D6"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3D0B4C93" w14:textId="3F850302"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KATO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2015574055"/>
              <w:placeholder>
                <w:docPart w:val="A0A6669970D24844B145D77705EE7C00"/>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169B2AFF"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Database server</w:t>
                </w:r>
              </w:p>
            </w:sdtContent>
          </w:sdt>
          <w:p w14:paraId="3F696216" w14:textId="051CCDAE"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48E4BE68" w14:textId="2630F700"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OID-DB1-K</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933003876"/>
              <w:placeholder>
                <w:docPart w:val="6A54A5993CB142ED86BDF3EA0D769EB3"/>
              </w:placeholder>
              <w:dropDownList>
                <w:listItem w:displayText="Select" w:value="Select"/>
                <w:listItem w:displayText="Bronze" w:value="Bronze"/>
                <w:listItem w:displayText="Silver" w:value="Silver"/>
                <w:listItem w:displayText="Gold" w:value="Gold"/>
              </w:dropDownList>
            </w:sdtPr>
            <w:sdtEndPr/>
            <w:sdtContent>
              <w:p w14:paraId="5E769DC1" w14:textId="77777777"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0A698283" w14:textId="77777777" w:rsidR="00A41665" w:rsidRDefault="00A41665" w:rsidP="00A41665">
            <w:pPr>
              <w:rPr>
                <w:rFonts w:eastAsia="Times New Roman" w:cs="Arial"/>
                <w:color w:val="201825"/>
                <w:szCs w:val="22"/>
                <w:lang w:val="nl-NL" w:eastAsia="nl-NL" w:bidi="ar-SA"/>
              </w:rPr>
            </w:pPr>
          </w:p>
        </w:tc>
      </w:tr>
      <w:tr w:rsidR="00A41665" w:rsidRPr="00E83FDA" w14:paraId="46D7F9FD" w14:textId="77777777" w:rsidTr="00B54F95">
        <w:sdt>
          <w:sdtPr>
            <w:rPr>
              <w:rFonts w:eastAsia="Times New Roman" w:cs="Arial"/>
              <w:color w:val="auto"/>
              <w:szCs w:val="22"/>
              <w:lang w:val="nl-NL" w:eastAsia="nl-NL" w:bidi="ar-SA"/>
            </w:rPr>
            <w:alias w:val="Security Zone"/>
            <w:tag w:val="Security Zone"/>
            <w:id w:val="-350023878"/>
            <w:placeholder>
              <w:docPart w:val="F7E6269AA67A4FA99E878A1992A757EB"/>
            </w:placeholder>
            <w:dropDownList>
              <w:listItem w:displayText="Select" w:value="Select"/>
              <w:listItem w:displayText="FrontOffice" w:value="FrontOffice"/>
              <w:listItem w:displayText="BackOffice" w:value="BackOffice"/>
              <w:listItem w:displayText="Kluis" w:value="Kluis"/>
              <w:listItem w:displayText="External DMZ" w:value="External DMZ"/>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1530" w:type="dxa"/>
                <w:tcBorders>
                  <w:top w:val="single" w:sz="4" w:space="0" w:color="auto"/>
                  <w:left w:val="single" w:sz="4" w:space="0" w:color="auto"/>
                  <w:bottom w:val="single" w:sz="4" w:space="0" w:color="auto"/>
                  <w:right w:val="single" w:sz="4" w:space="0" w:color="auto"/>
                </w:tcBorders>
                <w:vAlign w:val="center"/>
              </w:tcPr>
              <w:p w14:paraId="35BE2F37" w14:textId="77817A98" w:rsidR="00A41665" w:rsidRDefault="00A41665" w:rsidP="00A41665">
                <w:pPr>
                  <w:rPr>
                    <w:rFonts w:eastAsia="Times New Roman" w:cs="Arial"/>
                    <w:color w:val="auto"/>
                    <w:szCs w:val="22"/>
                    <w:lang w:val="nl-NL" w:eastAsia="nl-NL" w:bidi="ar-SA"/>
                  </w:rPr>
                </w:pPr>
                <w:r>
                  <w:rPr>
                    <w:rFonts w:eastAsia="Times New Roman" w:cs="Arial"/>
                    <w:color w:val="auto"/>
                    <w:szCs w:val="22"/>
                    <w:lang w:val="nl-NL" w:eastAsia="nl-NL" w:bidi="ar-SA"/>
                  </w:rPr>
                  <w:t>BackOffice</w:t>
                </w:r>
              </w:p>
            </w:tc>
          </w:sdtContent>
        </w:sdt>
        <w:sdt>
          <w:sdtPr>
            <w:alias w:val="Domain"/>
            <w:tag w:val="Domain"/>
            <w:id w:val="2132736658"/>
            <w:placeholder>
              <w:docPart w:val="88C041646D7D49EB917A5A86E6510624"/>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C2616E3" w14:textId="1735706B" w:rsidR="00A41665" w:rsidRDefault="00A41665" w:rsidP="00A41665">
                <w:r>
                  <w:t>Acceptance</w:t>
                </w:r>
              </w:p>
            </w:tc>
          </w:sdtContent>
        </w:sdt>
        <w:tc>
          <w:tcPr>
            <w:tcW w:w="1440" w:type="dxa"/>
            <w:tcBorders>
              <w:top w:val="single" w:sz="4" w:space="0" w:color="auto"/>
              <w:left w:val="single" w:sz="4" w:space="0" w:color="auto"/>
              <w:bottom w:val="single" w:sz="4" w:space="0" w:color="auto"/>
              <w:right w:val="single" w:sz="4" w:space="0" w:color="auto"/>
            </w:tcBorders>
            <w:vAlign w:val="center"/>
          </w:tcPr>
          <w:p w14:paraId="3F36B0B9" w14:textId="2F9BC19C"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KATO</w:t>
            </w:r>
          </w:p>
        </w:tc>
        <w:tc>
          <w:tcPr>
            <w:tcW w:w="216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Server Type"/>
              <w:tag w:val="Server Type"/>
              <w:id w:val="393081737"/>
              <w:placeholder>
                <w:docPart w:val="5C60DBF08A5947688B2A156FACC26B0E"/>
              </w:placeholder>
              <w:dropDownList>
                <w:listItem w:displayText="Select" w:value="Select"/>
                <w:listItem w:displayText="Web server" w:value="Web server"/>
                <w:listItem w:displayText="Application server" w:value="Application server"/>
                <w:listItem w:displayText="Database server" w:value="Database server"/>
              </w:dropDownList>
            </w:sdtPr>
            <w:sdtEndPr/>
            <w:sdtContent>
              <w:p w14:paraId="0C796330" w14:textId="77777777" w:rsidR="00A41665" w:rsidRPr="00A34847"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Application server</w:t>
                </w:r>
              </w:p>
            </w:sdtContent>
          </w:sdt>
          <w:p w14:paraId="3C48EE5D" w14:textId="467CDCFD" w:rsidR="00A41665" w:rsidRDefault="00A41665" w:rsidP="00A41665">
            <w:pPr>
              <w:rPr>
                <w:rFonts w:eastAsia="Times New Roman" w:cs="Arial"/>
                <w:color w:val="201825"/>
                <w:szCs w:val="22"/>
                <w:lang w:val="nl-NL" w:eastAsia="nl-NL" w:bidi="ar-SA"/>
              </w:rPr>
            </w:pPr>
          </w:p>
        </w:tc>
        <w:tc>
          <w:tcPr>
            <w:tcW w:w="1890" w:type="dxa"/>
            <w:tcBorders>
              <w:top w:val="single" w:sz="4" w:space="0" w:color="auto"/>
              <w:left w:val="single" w:sz="4" w:space="0" w:color="auto"/>
              <w:bottom w:val="single" w:sz="4" w:space="0" w:color="auto"/>
              <w:right w:val="single" w:sz="4" w:space="0" w:color="auto"/>
            </w:tcBorders>
            <w:vAlign w:val="center"/>
          </w:tcPr>
          <w:p w14:paraId="54ED2ED7" w14:textId="4C47EBDE" w:rsidR="00A41665"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OID-APP1-K</w:t>
            </w:r>
          </w:p>
        </w:tc>
        <w:tc>
          <w:tcPr>
            <w:tcW w:w="1620" w:type="dxa"/>
            <w:tcBorders>
              <w:top w:val="single" w:sz="4" w:space="0" w:color="auto"/>
              <w:left w:val="single" w:sz="4" w:space="0" w:color="auto"/>
              <w:bottom w:val="single" w:sz="4" w:space="0" w:color="auto"/>
              <w:right w:val="single" w:sz="4" w:space="0" w:color="auto"/>
            </w:tcBorders>
            <w:vAlign w:val="center"/>
          </w:tcPr>
          <w:sdt>
            <w:sdtPr>
              <w:rPr>
                <w:rFonts w:eastAsia="Times New Roman" w:cs="Arial"/>
                <w:color w:val="201825"/>
                <w:szCs w:val="22"/>
                <w:lang w:val="nl-NL" w:eastAsia="nl-NL" w:bidi="ar-SA"/>
              </w:rPr>
              <w:alias w:val="Infra Service Level"/>
              <w:tag w:val="Infra Service Level"/>
              <w:id w:val="1259565648"/>
              <w:placeholder>
                <w:docPart w:val="4F2ADE4CF1B7409E9C2508F656D58DCB"/>
              </w:placeholder>
              <w:dropDownList>
                <w:listItem w:displayText="Select" w:value="Select"/>
                <w:listItem w:displayText="Bronze" w:value="Bronze"/>
                <w:listItem w:displayText="Silver" w:value="Silver"/>
                <w:listItem w:displayText="Gold" w:value="Gold"/>
              </w:dropDownList>
            </w:sdtPr>
            <w:sdtEndPr/>
            <w:sdtContent>
              <w:p w14:paraId="5EFCE3FE" w14:textId="77777777" w:rsidR="00A41665" w:rsidRPr="000232A0" w:rsidRDefault="00A41665" w:rsidP="00A41665">
                <w:pPr>
                  <w:rPr>
                    <w:rFonts w:eastAsia="Times New Roman" w:cs="Arial"/>
                    <w:color w:val="201825"/>
                    <w:szCs w:val="22"/>
                    <w:lang w:val="nl-NL" w:eastAsia="nl-NL" w:bidi="ar-SA"/>
                  </w:rPr>
                </w:pPr>
                <w:r>
                  <w:rPr>
                    <w:rFonts w:eastAsia="Times New Roman" w:cs="Arial"/>
                    <w:color w:val="201825"/>
                    <w:szCs w:val="22"/>
                    <w:lang w:val="nl-NL" w:eastAsia="nl-NL" w:bidi="ar-SA"/>
                  </w:rPr>
                  <w:t>Bronze</w:t>
                </w:r>
              </w:p>
            </w:sdtContent>
          </w:sdt>
          <w:p w14:paraId="2A2ACBC4" w14:textId="77777777" w:rsidR="00A41665" w:rsidRDefault="00A41665" w:rsidP="00A41665">
            <w:pPr>
              <w:rPr>
                <w:rFonts w:eastAsia="Times New Roman" w:cs="Arial"/>
                <w:color w:val="201825"/>
                <w:szCs w:val="22"/>
                <w:lang w:val="nl-NL" w:eastAsia="nl-NL" w:bidi="ar-SA"/>
              </w:rPr>
            </w:pPr>
          </w:p>
        </w:tc>
      </w:tr>
    </w:tbl>
    <w:p w14:paraId="16E1FD6B" w14:textId="6ADD91BC" w:rsidR="008D7D3C" w:rsidRDefault="008D7D3C" w:rsidP="008D7D3C">
      <w:pPr>
        <w:pStyle w:val="Heading3"/>
        <w:ind w:left="0" w:firstLine="0"/>
      </w:pPr>
      <w:r>
        <w:t>DNS (customer facing name)</w:t>
      </w:r>
    </w:p>
    <w:tbl>
      <w:tblPr>
        <w:tblW w:w="1035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40"/>
        <w:gridCol w:w="1350"/>
        <w:gridCol w:w="2880"/>
        <w:gridCol w:w="2700"/>
        <w:gridCol w:w="1980"/>
      </w:tblGrid>
      <w:tr w:rsidR="00C63DBC" w:rsidRPr="00141302" w14:paraId="24C99855" w14:textId="77777777" w:rsidTr="00307E62">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6C3BAC6" w14:textId="77777777" w:rsidR="00C63DBC" w:rsidRDefault="00C63DBC" w:rsidP="00C63DBC">
            <w:pPr>
              <w:rPr>
                <w:rFonts w:eastAsia="Times New Roman" w:cs="Arial"/>
                <w:b/>
                <w:bCs/>
                <w:color w:val="030304"/>
                <w:szCs w:val="22"/>
                <w:lang w:val="nl-NL" w:eastAsia="nl-NL" w:bidi="ar-SA"/>
              </w:rPr>
            </w:pPr>
            <w:r>
              <w:rPr>
                <w:rFonts w:eastAsia="Times New Roman" w:cs="Arial"/>
                <w:b/>
                <w:bCs/>
                <w:color w:val="030304"/>
                <w:szCs w:val="22"/>
                <w:lang w:val="nl-NL" w:eastAsia="nl-NL" w:bidi="ar-SA"/>
              </w:rPr>
              <w:t>Domain</w:t>
            </w:r>
          </w:p>
        </w:tc>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9EF1043" w14:textId="42A214F1" w:rsidR="00C63DBC" w:rsidRDefault="00C63DBC" w:rsidP="00C63DBC">
            <w:pPr>
              <w:rPr>
                <w:rFonts w:eastAsia="Times New Roman" w:cs="Arial"/>
                <w:b/>
                <w:bCs/>
                <w:color w:val="030304"/>
                <w:szCs w:val="22"/>
                <w:lang w:val="nl-NL" w:eastAsia="nl-NL" w:bidi="ar-SA"/>
              </w:rPr>
            </w:pPr>
            <w:proofErr w:type="spellStart"/>
            <w:r>
              <w:rPr>
                <w:rFonts w:eastAsia="Times New Roman" w:cs="Arial"/>
                <w:b/>
                <w:bCs/>
                <w:color w:val="030304"/>
                <w:szCs w:val="22"/>
                <w:lang w:val="nl-NL" w:eastAsia="nl-NL" w:bidi="ar-SA"/>
              </w:rPr>
              <w:t>Desription</w:t>
            </w:r>
            <w:proofErr w:type="spellEnd"/>
          </w:p>
        </w:tc>
        <w:tc>
          <w:tcPr>
            <w:tcW w:w="2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695FA62" w14:textId="1C9B880D" w:rsidR="00C63DBC" w:rsidRDefault="000C6459" w:rsidP="00C63DBC">
            <w:pPr>
              <w:rPr>
                <w:rFonts w:eastAsia="Times New Roman" w:cs="Arial"/>
                <w:b/>
                <w:bCs/>
                <w:color w:val="030304"/>
                <w:szCs w:val="22"/>
                <w:lang w:val="nl-NL" w:eastAsia="nl-NL" w:bidi="ar-SA"/>
              </w:rPr>
            </w:pPr>
            <w:proofErr w:type="spellStart"/>
            <w:r>
              <w:rPr>
                <w:rFonts w:eastAsia="Times New Roman" w:cs="Arial"/>
                <w:b/>
                <w:bCs/>
                <w:color w:val="030304"/>
                <w:szCs w:val="22"/>
                <w:lang w:val="nl-NL" w:eastAsia="nl-NL" w:bidi="ar-SA"/>
              </w:rPr>
              <w:t>Comments</w:t>
            </w:r>
            <w:proofErr w:type="spellEnd"/>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DE13404" w14:textId="040CB55A" w:rsidR="00C63DBC" w:rsidRPr="00141302" w:rsidRDefault="00C63DBC" w:rsidP="00C63DBC">
            <w:pPr>
              <w:rPr>
                <w:rFonts w:eastAsia="Times New Roman" w:cs="Arial"/>
                <w:color w:val="auto"/>
                <w:szCs w:val="22"/>
                <w:lang w:val="nl-NL" w:eastAsia="nl-NL" w:bidi="ar-SA"/>
              </w:rPr>
            </w:pPr>
            <w:r>
              <w:rPr>
                <w:rFonts w:eastAsia="Times New Roman" w:cs="Arial"/>
                <w:b/>
                <w:bCs/>
                <w:color w:val="030304"/>
                <w:szCs w:val="22"/>
                <w:lang w:val="nl-NL" w:eastAsia="nl-NL" w:bidi="ar-SA"/>
              </w:rPr>
              <w:t xml:space="preserve">Customer </w:t>
            </w:r>
            <w:proofErr w:type="spellStart"/>
            <w:r>
              <w:rPr>
                <w:rFonts w:eastAsia="Times New Roman" w:cs="Arial"/>
                <w:b/>
                <w:bCs/>
                <w:color w:val="030304"/>
                <w:szCs w:val="22"/>
                <w:lang w:val="nl-NL" w:eastAsia="nl-NL" w:bidi="ar-SA"/>
              </w:rPr>
              <w:t>facing</w:t>
            </w:r>
            <w:proofErr w:type="spellEnd"/>
            <w:r>
              <w:rPr>
                <w:rFonts w:eastAsia="Times New Roman" w:cs="Arial"/>
                <w:b/>
                <w:bCs/>
                <w:color w:val="030304"/>
                <w:szCs w:val="22"/>
                <w:lang w:val="nl-NL" w:eastAsia="nl-NL" w:bidi="ar-SA"/>
              </w:rPr>
              <w:t xml:space="preserve"> name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95617B" w14:textId="77777777" w:rsidR="00C63DBC" w:rsidRPr="00141302" w:rsidRDefault="00C63DBC" w:rsidP="00C63DBC">
            <w:pPr>
              <w:rPr>
                <w:rFonts w:eastAsia="Times New Roman" w:cs="Arial"/>
                <w:color w:val="auto"/>
                <w:szCs w:val="22"/>
                <w:lang w:val="nl-NL" w:eastAsia="nl-NL" w:bidi="ar-SA"/>
              </w:rPr>
            </w:pPr>
            <w:r>
              <w:rPr>
                <w:rFonts w:eastAsia="Times New Roman" w:cs="Arial"/>
                <w:b/>
                <w:bCs/>
                <w:color w:val="030304"/>
                <w:szCs w:val="22"/>
                <w:lang w:val="nl-NL" w:eastAsia="nl-NL" w:bidi="ar-SA"/>
              </w:rPr>
              <w:t>DNS suffix</w:t>
            </w:r>
          </w:p>
        </w:tc>
      </w:tr>
      <w:tr w:rsidR="00C63DBC" w:rsidRPr="00B54434" w14:paraId="410664B7" w14:textId="77777777" w:rsidTr="00307E62">
        <w:sdt>
          <w:sdtPr>
            <w:alias w:val="Domain"/>
            <w:tag w:val="Domain"/>
            <w:id w:val="-453939198"/>
            <w:placeholder>
              <w:docPart w:val="4DFCEC09A3AF4B8CBDE172935EE906EF"/>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64E5B6E4" w14:textId="77777777" w:rsidR="00C63DBC" w:rsidRPr="000232A0" w:rsidRDefault="00C63DBC" w:rsidP="00C63DBC">
                <w:pPr>
                  <w:rPr>
                    <w:rFonts w:eastAsia="Times New Roman" w:cs="Arial"/>
                    <w:color w:val="auto"/>
                    <w:szCs w:val="22"/>
                    <w:lang w:val="nl-NL" w:eastAsia="nl-NL" w:bidi="ar-SA"/>
                  </w:rPr>
                </w:pPr>
                <w:r>
                  <w:t>Production</w:t>
                </w:r>
              </w:p>
            </w:tc>
          </w:sdtContent>
        </w:sdt>
        <w:tc>
          <w:tcPr>
            <w:tcW w:w="1350" w:type="dxa"/>
            <w:tcBorders>
              <w:top w:val="single" w:sz="4" w:space="0" w:color="auto"/>
              <w:left w:val="single" w:sz="4" w:space="0" w:color="auto"/>
              <w:bottom w:val="single" w:sz="4" w:space="0" w:color="auto"/>
              <w:right w:val="single" w:sz="4" w:space="0" w:color="auto"/>
            </w:tcBorders>
          </w:tcPr>
          <w:p w14:paraId="4DEFA35F" w14:textId="298C7E97" w:rsidR="00C63DBC" w:rsidRDefault="000C6459" w:rsidP="00C63DBC">
            <w:pPr>
              <w:rPr>
                <w:rFonts w:eastAsia="Times New Roman" w:cs="Arial"/>
                <w:color w:val="auto"/>
                <w:szCs w:val="22"/>
                <w:lang w:val="nl-NL" w:eastAsia="nl-NL" w:bidi="ar-SA"/>
              </w:rPr>
            </w:pPr>
            <w:r>
              <w:rPr>
                <w:rFonts w:eastAsia="Times New Roman" w:cs="Arial"/>
                <w:color w:val="auto"/>
                <w:szCs w:val="22"/>
                <w:lang w:val="nl-NL" w:eastAsia="nl-NL" w:bidi="ar-SA"/>
              </w:rPr>
              <w:t>PROD</w:t>
            </w:r>
          </w:p>
        </w:tc>
        <w:tc>
          <w:tcPr>
            <w:tcW w:w="2880" w:type="dxa"/>
            <w:tcBorders>
              <w:top w:val="single" w:sz="4" w:space="0" w:color="auto"/>
              <w:left w:val="single" w:sz="4" w:space="0" w:color="auto"/>
              <w:bottom w:val="single" w:sz="4" w:space="0" w:color="auto"/>
              <w:right w:val="single" w:sz="4" w:space="0" w:color="auto"/>
            </w:tcBorders>
          </w:tcPr>
          <w:p w14:paraId="3DD7ABD8" w14:textId="7C511716" w:rsidR="00C63DBC" w:rsidRPr="00FD1336" w:rsidRDefault="00C63DBC" w:rsidP="00C63DBC">
            <w:pPr>
              <w:rPr>
                <w:rFonts w:eastAsia="Times New Roman" w:cs="Arial"/>
                <w:color w:val="auto"/>
                <w:szCs w:val="22"/>
                <w:lang w:val="nl-NL" w:eastAsia="nl-NL" w:bidi="ar-SA"/>
              </w:rPr>
            </w:pPr>
            <w:r>
              <w:rPr>
                <w:rFonts w:eastAsia="Times New Roman" w:cs="Arial"/>
                <w:color w:val="auto"/>
                <w:szCs w:val="22"/>
                <w:lang w:val="nl-NL" w:eastAsia="nl-NL" w:bidi="ar-SA"/>
              </w:rPr>
              <w:t>SONAR Public Sector AI</w:t>
            </w:r>
          </w:p>
        </w:tc>
        <w:tc>
          <w:tcPr>
            <w:tcW w:w="2700" w:type="dxa"/>
            <w:tcBorders>
              <w:top w:val="single" w:sz="4" w:space="0" w:color="auto"/>
              <w:left w:val="single" w:sz="4" w:space="0" w:color="auto"/>
              <w:bottom w:val="single" w:sz="4" w:space="0" w:color="auto"/>
              <w:right w:val="single" w:sz="4" w:space="0" w:color="auto"/>
            </w:tcBorders>
            <w:vAlign w:val="center"/>
          </w:tcPr>
          <w:p w14:paraId="5BA623A4" w14:textId="5AF71354" w:rsidR="00C63DBC" w:rsidRPr="00FD1336" w:rsidRDefault="00C63DBC" w:rsidP="00C63DBC">
            <w:pPr>
              <w:rPr>
                <w:rFonts w:eastAsia="Times New Roman" w:cs="Arial"/>
                <w:color w:val="auto"/>
                <w:szCs w:val="22"/>
                <w:lang w:val="nl-NL" w:eastAsia="nl-NL" w:bidi="ar-SA"/>
              </w:rPr>
            </w:pPr>
            <w:proofErr w:type="gramStart"/>
            <w:r>
              <w:rPr>
                <w:rFonts w:eastAsia="Times New Roman" w:cs="Arial"/>
                <w:color w:val="auto"/>
                <w:szCs w:val="22"/>
                <w:lang w:val="nl-NL" w:eastAsia="nl-NL" w:bidi="ar-SA"/>
              </w:rPr>
              <w:t>s</w:t>
            </w:r>
            <w:r w:rsidRPr="00FD1336">
              <w:rPr>
                <w:rFonts w:eastAsia="Times New Roman" w:cs="Arial"/>
                <w:color w:val="auto"/>
                <w:szCs w:val="22"/>
                <w:lang w:val="nl-NL" w:eastAsia="nl-NL" w:bidi="ar-SA"/>
              </w:rPr>
              <w:t>onar</w:t>
            </w:r>
            <w:proofErr w:type="gramEnd"/>
          </w:p>
        </w:tc>
        <w:sdt>
          <w:sdtPr>
            <w:rPr>
              <w:lang w:val="nl-NL"/>
            </w:rPr>
            <w:alias w:val="DNS suffix"/>
            <w:tag w:val="DNS suffix"/>
            <w:id w:val="-939373820"/>
            <w:placeholder>
              <w:docPart w:val="F8D285477DAC424CA06EAF5AEEC9E7B9"/>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hideMark/>
              </w:tcPr>
              <w:p w14:paraId="0FB22A1D" w14:textId="068C5380" w:rsidR="00C63DBC" w:rsidRPr="000232A0" w:rsidRDefault="00C63DBC" w:rsidP="00C63DBC">
                <w:pPr>
                  <w:rPr>
                    <w:rFonts w:eastAsia="Times New Roman" w:cs="Arial"/>
                    <w:color w:val="auto"/>
                    <w:szCs w:val="22"/>
                    <w:lang w:val="nl-NL" w:eastAsia="nl-NL" w:bidi="ar-SA"/>
                  </w:rPr>
                </w:pPr>
                <w:r w:rsidRPr="006E669F">
                  <w:rPr>
                    <w:lang w:val="nl-NL"/>
                  </w:rPr>
                  <w:t>P-dc.ba.uwv.nl</w:t>
                </w:r>
              </w:p>
            </w:tc>
          </w:sdtContent>
        </w:sdt>
      </w:tr>
      <w:tr w:rsidR="00C63DBC" w:rsidRPr="00B54434" w14:paraId="716DDD36" w14:textId="77777777" w:rsidTr="00307E62">
        <w:sdt>
          <w:sdtPr>
            <w:alias w:val="Domain"/>
            <w:tag w:val="Domain"/>
            <w:id w:val="-1020315097"/>
            <w:placeholder>
              <w:docPart w:val="9FC5F0CC1A394FA9B06C04D7A68C5C9A"/>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0A27F1EE" w14:textId="77777777" w:rsidR="00C63DBC" w:rsidRPr="000232A0" w:rsidRDefault="00C63DBC" w:rsidP="00C63DBC">
                <w:pPr>
                  <w:rPr>
                    <w:rFonts w:eastAsia="Times New Roman" w:cs="Arial"/>
                    <w:color w:val="auto"/>
                    <w:szCs w:val="22"/>
                    <w:lang w:val="nl-NL" w:eastAsia="nl-NL" w:bidi="ar-SA"/>
                  </w:rPr>
                </w:pPr>
                <w:r>
                  <w:t>Production</w:t>
                </w:r>
              </w:p>
            </w:tc>
          </w:sdtContent>
        </w:sdt>
        <w:tc>
          <w:tcPr>
            <w:tcW w:w="1350" w:type="dxa"/>
            <w:tcBorders>
              <w:top w:val="single" w:sz="4" w:space="0" w:color="auto"/>
              <w:left w:val="single" w:sz="4" w:space="0" w:color="auto"/>
              <w:bottom w:val="single" w:sz="4" w:space="0" w:color="auto"/>
              <w:right w:val="single" w:sz="4" w:space="0" w:color="auto"/>
            </w:tcBorders>
          </w:tcPr>
          <w:p w14:paraId="0A7BC472" w14:textId="00EA2B6A" w:rsidR="00C63DBC" w:rsidRDefault="000C6459" w:rsidP="00C63DBC">
            <w:pPr>
              <w:rPr>
                <w:rFonts w:eastAsia="Times New Roman" w:cs="Arial"/>
                <w:color w:val="auto"/>
                <w:szCs w:val="22"/>
                <w:lang w:val="nl-NL" w:eastAsia="nl-NL" w:bidi="ar-SA"/>
              </w:rPr>
            </w:pPr>
            <w:r>
              <w:rPr>
                <w:rFonts w:eastAsia="Times New Roman" w:cs="Arial"/>
                <w:color w:val="auto"/>
                <w:szCs w:val="22"/>
                <w:lang w:val="nl-NL" w:eastAsia="nl-NL" w:bidi="ar-SA"/>
              </w:rPr>
              <w:t>PROD</w:t>
            </w:r>
          </w:p>
        </w:tc>
        <w:tc>
          <w:tcPr>
            <w:tcW w:w="2880" w:type="dxa"/>
            <w:tcBorders>
              <w:top w:val="single" w:sz="4" w:space="0" w:color="auto"/>
              <w:left w:val="single" w:sz="4" w:space="0" w:color="auto"/>
              <w:bottom w:val="single" w:sz="4" w:space="0" w:color="auto"/>
              <w:right w:val="single" w:sz="4" w:space="0" w:color="auto"/>
            </w:tcBorders>
          </w:tcPr>
          <w:p w14:paraId="30DED4A9" w14:textId="147C9563" w:rsidR="00C63DBC" w:rsidRDefault="00C63DBC" w:rsidP="00C63DBC">
            <w:pPr>
              <w:rPr>
                <w:rFonts w:eastAsia="Times New Roman" w:cs="Arial"/>
                <w:color w:val="auto"/>
                <w:szCs w:val="22"/>
                <w:lang w:val="nl-NL" w:eastAsia="nl-NL" w:bidi="ar-SA"/>
              </w:rPr>
            </w:pPr>
            <w:r>
              <w:rPr>
                <w:rFonts w:eastAsia="Times New Roman" w:cs="Arial"/>
                <w:color w:val="auto"/>
                <w:szCs w:val="22"/>
                <w:lang w:val="nl-NL" w:eastAsia="nl-NL" w:bidi="ar-SA"/>
              </w:rPr>
              <w:t>SONAR EAI AI</w:t>
            </w:r>
          </w:p>
        </w:tc>
        <w:tc>
          <w:tcPr>
            <w:tcW w:w="2700" w:type="dxa"/>
            <w:tcBorders>
              <w:top w:val="single" w:sz="4" w:space="0" w:color="auto"/>
              <w:left w:val="single" w:sz="4" w:space="0" w:color="auto"/>
              <w:bottom w:val="single" w:sz="4" w:space="0" w:color="auto"/>
              <w:right w:val="single" w:sz="4" w:space="0" w:color="auto"/>
            </w:tcBorders>
            <w:vAlign w:val="center"/>
          </w:tcPr>
          <w:p w14:paraId="3978E6E4" w14:textId="74E306F8" w:rsidR="00C63DBC" w:rsidRPr="00FD1336" w:rsidRDefault="00F43A5A" w:rsidP="00C63DBC">
            <w:pPr>
              <w:rPr>
                <w:rFonts w:eastAsia="Times New Roman" w:cs="Arial"/>
                <w:color w:val="auto"/>
                <w:szCs w:val="22"/>
                <w:lang w:val="nl-NL" w:eastAsia="nl-NL" w:bidi="ar-SA"/>
              </w:rPr>
            </w:pPr>
            <w:proofErr w:type="gramStart"/>
            <w:r>
              <w:rPr>
                <w:rFonts w:eastAsia="Times New Roman" w:cs="Arial"/>
                <w:color w:val="auto"/>
                <w:szCs w:val="22"/>
                <w:lang w:val="nl-NL" w:eastAsia="nl-NL" w:bidi="ar-SA"/>
              </w:rPr>
              <w:t>s</w:t>
            </w:r>
            <w:r w:rsidR="00F10805">
              <w:rPr>
                <w:rFonts w:eastAsia="Times New Roman" w:cs="Arial"/>
                <w:color w:val="auto"/>
                <w:szCs w:val="22"/>
                <w:lang w:val="nl-NL" w:eastAsia="nl-NL" w:bidi="ar-SA"/>
              </w:rPr>
              <w:t>onar</w:t>
            </w:r>
            <w:proofErr w:type="gramEnd"/>
            <w:r w:rsidR="004334E5">
              <w:rPr>
                <w:rFonts w:eastAsia="Times New Roman" w:cs="Arial"/>
                <w:color w:val="auto"/>
                <w:szCs w:val="22"/>
                <w:lang w:val="nl-NL" w:eastAsia="nl-NL" w:bidi="ar-SA"/>
              </w:rPr>
              <w:t>-</w:t>
            </w:r>
            <w:proofErr w:type="spellStart"/>
            <w:r w:rsidR="00F10805">
              <w:rPr>
                <w:rFonts w:eastAsia="Times New Roman" w:cs="Arial"/>
                <w:color w:val="auto"/>
                <w:szCs w:val="22"/>
                <w:lang w:val="nl-NL" w:eastAsia="nl-NL" w:bidi="ar-SA"/>
              </w:rPr>
              <w:t>eai</w:t>
            </w:r>
            <w:proofErr w:type="spellEnd"/>
          </w:p>
        </w:tc>
        <w:sdt>
          <w:sdtPr>
            <w:rPr>
              <w:lang w:val="nl-NL"/>
            </w:rPr>
            <w:alias w:val="DNS suffix"/>
            <w:tag w:val="DNS suffix"/>
            <w:id w:val="878061603"/>
            <w:placeholder>
              <w:docPart w:val="6045079CB152444383D681C2ACD86AA9"/>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hideMark/>
              </w:tcPr>
              <w:p w14:paraId="6E3E91D7" w14:textId="77777777" w:rsidR="00C63DBC" w:rsidRPr="000232A0" w:rsidRDefault="00C63DBC" w:rsidP="00C63DBC">
                <w:pPr>
                  <w:rPr>
                    <w:rFonts w:eastAsia="Times New Roman" w:cs="Arial"/>
                    <w:color w:val="auto"/>
                    <w:szCs w:val="22"/>
                    <w:lang w:val="nl-NL" w:eastAsia="nl-NL" w:bidi="ar-SA"/>
                  </w:rPr>
                </w:pPr>
                <w:r w:rsidRPr="006E669F">
                  <w:rPr>
                    <w:lang w:val="nl-NL"/>
                  </w:rPr>
                  <w:t>P-dc.ba.uwv.nl</w:t>
                </w:r>
              </w:p>
            </w:tc>
          </w:sdtContent>
        </w:sdt>
      </w:tr>
      <w:tr w:rsidR="00C63DBC" w:rsidRPr="00B54434" w14:paraId="48E3300F" w14:textId="77777777" w:rsidTr="00307E62">
        <w:sdt>
          <w:sdtPr>
            <w:alias w:val="Domain"/>
            <w:tag w:val="Domain"/>
            <w:id w:val="620877854"/>
            <w:placeholder>
              <w:docPart w:val="7725D7D6140940D89B09D8D65363ADDC"/>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7B5BE41B" w14:textId="77777777" w:rsidR="00C63DBC" w:rsidRPr="000232A0" w:rsidRDefault="00C63DBC" w:rsidP="00C63DBC">
                <w:pPr>
                  <w:rPr>
                    <w:rFonts w:eastAsia="Times New Roman" w:cs="Arial"/>
                    <w:color w:val="auto"/>
                    <w:szCs w:val="22"/>
                    <w:lang w:val="nl-NL" w:eastAsia="nl-NL" w:bidi="ar-SA"/>
                  </w:rPr>
                </w:pPr>
                <w:r>
                  <w:t>Production</w:t>
                </w:r>
              </w:p>
            </w:tc>
          </w:sdtContent>
        </w:sdt>
        <w:tc>
          <w:tcPr>
            <w:tcW w:w="1350" w:type="dxa"/>
            <w:tcBorders>
              <w:top w:val="single" w:sz="4" w:space="0" w:color="auto"/>
              <w:left w:val="single" w:sz="4" w:space="0" w:color="auto"/>
              <w:bottom w:val="single" w:sz="4" w:space="0" w:color="auto"/>
              <w:right w:val="single" w:sz="4" w:space="0" w:color="auto"/>
            </w:tcBorders>
          </w:tcPr>
          <w:p w14:paraId="53D4C956" w14:textId="0292D3F1" w:rsidR="00C63DBC" w:rsidRDefault="000C6459" w:rsidP="00C63DBC">
            <w:pPr>
              <w:rPr>
                <w:rFonts w:eastAsia="Times New Roman" w:cs="Arial"/>
                <w:color w:val="auto"/>
                <w:szCs w:val="22"/>
                <w:lang w:val="nl-NL" w:eastAsia="nl-NL" w:bidi="ar-SA"/>
              </w:rPr>
            </w:pPr>
            <w:r>
              <w:rPr>
                <w:rFonts w:eastAsia="Times New Roman" w:cs="Arial"/>
                <w:color w:val="auto"/>
                <w:szCs w:val="22"/>
                <w:lang w:val="nl-NL" w:eastAsia="nl-NL" w:bidi="ar-SA"/>
              </w:rPr>
              <w:t>PROD</w:t>
            </w:r>
          </w:p>
        </w:tc>
        <w:tc>
          <w:tcPr>
            <w:tcW w:w="2880" w:type="dxa"/>
            <w:tcBorders>
              <w:top w:val="single" w:sz="4" w:space="0" w:color="auto"/>
              <w:left w:val="single" w:sz="4" w:space="0" w:color="auto"/>
              <w:bottom w:val="single" w:sz="4" w:space="0" w:color="auto"/>
              <w:right w:val="single" w:sz="4" w:space="0" w:color="auto"/>
            </w:tcBorders>
          </w:tcPr>
          <w:p w14:paraId="5EF34B27" w14:textId="6F6D6BFD" w:rsidR="00C63DBC" w:rsidRDefault="00C63DBC" w:rsidP="00C63DBC">
            <w:pPr>
              <w:rPr>
                <w:rFonts w:eastAsia="Times New Roman" w:cs="Arial"/>
                <w:color w:val="auto"/>
                <w:szCs w:val="22"/>
                <w:lang w:val="nl-NL" w:eastAsia="nl-NL" w:bidi="ar-SA"/>
              </w:rPr>
            </w:pPr>
            <w:r>
              <w:rPr>
                <w:rFonts w:eastAsia="Times New Roman" w:cs="Arial"/>
                <w:color w:val="auto"/>
                <w:szCs w:val="22"/>
                <w:lang w:val="nl-NL" w:eastAsia="nl-NL" w:bidi="ar-SA"/>
              </w:rPr>
              <w:t>SONAR PDF Converter</w:t>
            </w:r>
          </w:p>
        </w:tc>
        <w:tc>
          <w:tcPr>
            <w:tcW w:w="2700" w:type="dxa"/>
            <w:tcBorders>
              <w:top w:val="single" w:sz="4" w:space="0" w:color="auto"/>
              <w:left w:val="single" w:sz="4" w:space="0" w:color="auto"/>
              <w:bottom w:val="single" w:sz="4" w:space="0" w:color="auto"/>
              <w:right w:val="single" w:sz="4" w:space="0" w:color="auto"/>
            </w:tcBorders>
            <w:vAlign w:val="center"/>
          </w:tcPr>
          <w:p w14:paraId="0F4ACB7C" w14:textId="6817714C" w:rsidR="00C63DBC" w:rsidRPr="00FD1336" w:rsidRDefault="00C63DBC" w:rsidP="00C63DBC">
            <w:pPr>
              <w:rPr>
                <w:rFonts w:eastAsia="Times New Roman" w:cs="Arial"/>
                <w:color w:val="auto"/>
                <w:szCs w:val="22"/>
                <w:lang w:val="nl-NL" w:eastAsia="nl-NL" w:bidi="ar-SA"/>
              </w:rPr>
            </w:pPr>
            <w:proofErr w:type="spellStart"/>
            <w:proofErr w:type="gramStart"/>
            <w:r>
              <w:rPr>
                <w:rFonts w:eastAsia="Times New Roman" w:cs="Arial"/>
                <w:color w:val="auto"/>
                <w:szCs w:val="22"/>
                <w:lang w:val="nl-NL" w:eastAsia="nl-NL" w:bidi="ar-SA"/>
              </w:rPr>
              <w:t>pdfweb</w:t>
            </w:r>
            <w:proofErr w:type="spellEnd"/>
            <w:proofErr w:type="gramEnd"/>
          </w:p>
        </w:tc>
        <w:sdt>
          <w:sdtPr>
            <w:rPr>
              <w:lang w:val="nl-NL"/>
            </w:rPr>
            <w:alias w:val="DNS suffix"/>
            <w:tag w:val="DNS suffix"/>
            <w:id w:val="1449739837"/>
            <w:placeholder>
              <w:docPart w:val="F6D08EACFA2A49078B20E542635724F2"/>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hideMark/>
              </w:tcPr>
              <w:p w14:paraId="436D0846" w14:textId="77777777" w:rsidR="00C63DBC" w:rsidRPr="000232A0" w:rsidRDefault="00C63DBC" w:rsidP="00C63DBC">
                <w:pPr>
                  <w:rPr>
                    <w:rFonts w:eastAsia="Times New Roman" w:cs="Arial"/>
                    <w:color w:val="auto"/>
                    <w:szCs w:val="22"/>
                    <w:lang w:val="nl-NL" w:eastAsia="nl-NL" w:bidi="ar-SA"/>
                  </w:rPr>
                </w:pPr>
                <w:r w:rsidRPr="006E669F">
                  <w:rPr>
                    <w:lang w:val="nl-NL"/>
                  </w:rPr>
                  <w:t>P-dc.ba.uwv.nl</w:t>
                </w:r>
              </w:p>
            </w:tc>
          </w:sdtContent>
        </w:sdt>
      </w:tr>
      <w:tr w:rsidR="00C63DBC" w:rsidRPr="00B54434" w14:paraId="2C9A5528" w14:textId="77777777" w:rsidTr="00307E62">
        <w:sdt>
          <w:sdtPr>
            <w:alias w:val="Domain"/>
            <w:tag w:val="Domain"/>
            <w:id w:val="-404842571"/>
            <w:placeholder>
              <w:docPart w:val="9179B670807D44B8BD4D5FD7D9B0751E"/>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776D4320" w14:textId="77777777" w:rsidR="00C63DBC" w:rsidRPr="000232A0" w:rsidRDefault="00C63DBC" w:rsidP="00C63DBC">
                <w:pPr>
                  <w:rPr>
                    <w:rFonts w:eastAsia="Times New Roman" w:cs="Arial"/>
                    <w:color w:val="auto"/>
                    <w:szCs w:val="22"/>
                    <w:lang w:val="nl-NL" w:eastAsia="nl-NL" w:bidi="ar-SA"/>
                  </w:rPr>
                </w:pPr>
                <w:r>
                  <w:t>Production</w:t>
                </w:r>
              </w:p>
            </w:tc>
          </w:sdtContent>
        </w:sdt>
        <w:tc>
          <w:tcPr>
            <w:tcW w:w="1350" w:type="dxa"/>
            <w:tcBorders>
              <w:top w:val="single" w:sz="4" w:space="0" w:color="auto"/>
              <w:left w:val="single" w:sz="4" w:space="0" w:color="auto"/>
              <w:bottom w:val="single" w:sz="4" w:space="0" w:color="auto"/>
              <w:right w:val="single" w:sz="4" w:space="0" w:color="auto"/>
            </w:tcBorders>
          </w:tcPr>
          <w:p w14:paraId="329250E3" w14:textId="6CE83F38" w:rsidR="00C63DBC" w:rsidRDefault="000C6459" w:rsidP="00C63DBC">
            <w:pPr>
              <w:rPr>
                <w:rFonts w:eastAsia="Times New Roman" w:cs="Arial"/>
                <w:color w:val="auto"/>
                <w:szCs w:val="22"/>
                <w:lang w:val="nl-NL" w:eastAsia="nl-NL" w:bidi="ar-SA"/>
              </w:rPr>
            </w:pPr>
            <w:r>
              <w:rPr>
                <w:rFonts w:eastAsia="Times New Roman" w:cs="Arial"/>
                <w:color w:val="auto"/>
                <w:szCs w:val="22"/>
                <w:lang w:val="nl-NL" w:eastAsia="nl-NL" w:bidi="ar-SA"/>
              </w:rPr>
              <w:t>PROD</w:t>
            </w:r>
          </w:p>
        </w:tc>
        <w:tc>
          <w:tcPr>
            <w:tcW w:w="2880" w:type="dxa"/>
            <w:tcBorders>
              <w:top w:val="single" w:sz="4" w:space="0" w:color="auto"/>
              <w:left w:val="single" w:sz="4" w:space="0" w:color="auto"/>
              <w:bottom w:val="single" w:sz="4" w:space="0" w:color="auto"/>
              <w:right w:val="single" w:sz="4" w:space="0" w:color="auto"/>
            </w:tcBorders>
          </w:tcPr>
          <w:p w14:paraId="35B5096D" w14:textId="3BCC958F" w:rsidR="00C63DBC" w:rsidRDefault="00C63DBC" w:rsidP="00C63DBC">
            <w:pPr>
              <w:rPr>
                <w:rFonts w:eastAsia="Times New Roman" w:cs="Arial"/>
                <w:color w:val="auto"/>
                <w:szCs w:val="22"/>
                <w:lang w:val="nl-NL" w:eastAsia="nl-NL" w:bidi="ar-SA"/>
              </w:rPr>
            </w:pPr>
            <w:r>
              <w:rPr>
                <w:rFonts w:eastAsia="Times New Roman" w:cs="Arial"/>
                <w:color w:val="auto"/>
                <w:szCs w:val="22"/>
                <w:lang w:val="nl-NL" w:eastAsia="nl-NL" w:bidi="ar-SA"/>
              </w:rPr>
              <w:t>SONAR file system</w:t>
            </w:r>
          </w:p>
        </w:tc>
        <w:tc>
          <w:tcPr>
            <w:tcW w:w="2700" w:type="dxa"/>
            <w:tcBorders>
              <w:top w:val="single" w:sz="4" w:space="0" w:color="auto"/>
              <w:left w:val="single" w:sz="4" w:space="0" w:color="auto"/>
              <w:bottom w:val="single" w:sz="4" w:space="0" w:color="auto"/>
              <w:right w:val="single" w:sz="4" w:space="0" w:color="auto"/>
            </w:tcBorders>
            <w:vAlign w:val="center"/>
          </w:tcPr>
          <w:p w14:paraId="7D377C87" w14:textId="77B1E72E" w:rsidR="00C63DBC" w:rsidRPr="00FD1336" w:rsidRDefault="00C63DBC" w:rsidP="00C63DBC">
            <w:pPr>
              <w:rPr>
                <w:rFonts w:eastAsia="Times New Roman" w:cs="Arial"/>
                <w:color w:val="auto"/>
                <w:szCs w:val="22"/>
                <w:lang w:val="nl-NL" w:eastAsia="nl-NL" w:bidi="ar-SA"/>
              </w:rPr>
            </w:pPr>
            <w:proofErr w:type="gramStart"/>
            <w:r>
              <w:rPr>
                <w:rFonts w:eastAsia="Times New Roman" w:cs="Arial"/>
                <w:color w:val="auto"/>
                <w:szCs w:val="22"/>
                <w:lang w:val="nl-NL" w:eastAsia="nl-NL" w:bidi="ar-SA"/>
              </w:rPr>
              <w:t>pdfshare</w:t>
            </w:r>
            <w:proofErr w:type="gramEnd"/>
          </w:p>
        </w:tc>
        <w:sdt>
          <w:sdtPr>
            <w:rPr>
              <w:lang w:val="nl-NL"/>
            </w:rPr>
            <w:alias w:val="DNS suffix"/>
            <w:tag w:val="DNS suffix"/>
            <w:id w:val="1450977034"/>
            <w:placeholder>
              <w:docPart w:val="A0AFB1BBA9F042608F33827CD754EC14"/>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hideMark/>
              </w:tcPr>
              <w:p w14:paraId="54B13064" w14:textId="77777777" w:rsidR="00C63DBC" w:rsidRPr="000232A0" w:rsidRDefault="00C63DBC" w:rsidP="00C63DBC">
                <w:pPr>
                  <w:rPr>
                    <w:rFonts w:eastAsia="Times New Roman" w:cs="Arial"/>
                    <w:color w:val="auto"/>
                    <w:szCs w:val="22"/>
                    <w:lang w:val="nl-NL" w:eastAsia="nl-NL" w:bidi="ar-SA"/>
                  </w:rPr>
                </w:pPr>
                <w:r w:rsidRPr="006E669F">
                  <w:rPr>
                    <w:lang w:val="nl-NL"/>
                  </w:rPr>
                  <w:t>P-dc.ba.uwv.nl</w:t>
                </w:r>
              </w:p>
            </w:tc>
          </w:sdtContent>
        </w:sdt>
      </w:tr>
      <w:tr w:rsidR="000C6459" w:rsidRPr="006734A3" w14:paraId="2E56FB30" w14:textId="77777777" w:rsidTr="00307E62">
        <w:sdt>
          <w:sdtPr>
            <w:alias w:val="Domain"/>
            <w:tag w:val="Domain"/>
            <w:id w:val="719780216"/>
            <w:placeholder>
              <w:docPart w:val="E47AA61F0C454737A08E004B294969D0"/>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2AFE2F4" w14:textId="333403C9" w:rsidR="000C6459" w:rsidRPr="000232A0" w:rsidRDefault="000C6459" w:rsidP="000C6459">
                <w:pPr>
                  <w:rPr>
                    <w:rFonts w:eastAsia="Times New Roman" w:cs="Arial"/>
                    <w:color w:val="auto"/>
                    <w:szCs w:val="22"/>
                    <w:lang w:val="nl-NL" w:eastAsia="nl-NL" w:bidi="ar-SA"/>
                  </w:rPr>
                </w:pPr>
                <w:r>
                  <w:t>Acceptance</w:t>
                </w:r>
              </w:p>
            </w:tc>
          </w:sdtContent>
        </w:sdt>
        <w:tc>
          <w:tcPr>
            <w:tcW w:w="1350" w:type="dxa"/>
            <w:tcBorders>
              <w:top w:val="single" w:sz="4" w:space="0" w:color="auto"/>
              <w:left w:val="single" w:sz="4" w:space="0" w:color="auto"/>
              <w:bottom w:val="single" w:sz="4" w:space="0" w:color="auto"/>
              <w:right w:val="single" w:sz="4" w:space="0" w:color="auto"/>
            </w:tcBorders>
          </w:tcPr>
          <w:p w14:paraId="678AC84D" w14:textId="65C33423" w:rsidR="000C6459" w:rsidRDefault="000C6459" w:rsidP="000C6459">
            <w:pPr>
              <w:rPr>
                <w:rFonts w:eastAsia="Times New Roman" w:cs="Arial"/>
                <w:color w:val="auto"/>
                <w:szCs w:val="22"/>
                <w:lang w:val="nl-NL" w:eastAsia="nl-NL" w:bidi="ar-SA"/>
              </w:rPr>
            </w:pPr>
            <w:r>
              <w:rPr>
                <w:rFonts w:eastAsia="Times New Roman" w:cs="Arial"/>
                <w:color w:val="auto"/>
                <w:szCs w:val="22"/>
                <w:lang w:val="nl-NL" w:eastAsia="nl-NL" w:bidi="ar-SA"/>
              </w:rPr>
              <w:t>WATO</w:t>
            </w:r>
          </w:p>
        </w:tc>
        <w:tc>
          <w:tcPr>
            <w:tcW w:w="2880" w:type="dxa"/>
            <w:tcBorders>
              <w:top w:val="single" w:sz="4" w:space="0" w:color="auto"/>
              <w:left w:val="single" w:sz="4" w:space="0" w:color="auto"/>
              <w:bottom w:val="single" w:sz="4" w:space="0" w:color="auto"/>
              <w:right w:val="single" w:sz="4" w:space="0" w:color="auto"/>
            </w:tcBorders>
          </w:tcPr>
          <w:p w14:paraId="671015BA" w14:textId="75415C9C" w:rsidR="000C6459" w:rsidRPr="00FD1336" w:rsidRDefault="000C6459" w:rsidP="000C6459">
            <w:pPr>
              <w:rPr>
                <w:rFonts w:eastAsia="Times New Roman" w:cs="Arial"/>
                <w:color w:val="auto"/>
                <w:szCs w:val="22"/>
                <w:lang w:val="nl-NL" w:eastAsia="nl-NL" w:bidi="ar-SA"/>
              </w:rPr>
            </w:pPr>
            <w:r>
              <w:rPr>
                <w:rFonts w:eastAsia="Times New Roman" w:cs="Arial"/>
                <w:color w:val="auto"/>
                <w:szCs w:val="22"/>
                <w:lang w:val="nl-NL" w:eastAsia="nl-NL" w:bidi="ar-SA"/>
              </w:rPr>
              <w:t>SONAR Public Sector AI</w:t>
            </w:r>
          </w:p>
        </w:tc>
        <w:tc>
          <w:tcPr>
            <w:tcW w:w="2700" w:type="dxa"/>
            <w:tcBorders>
              <w:top w:val="single" w:sz="4" w:space="0" w:color="auto"/>
              <w:left w:val="single" w:sz="4" w:space="0" w:color="auto"/>
              <w:bottom w:val="single" w:sz="4" w:space="0" w:color="auto"/>
              <w:right w:val="single" w:sz="4" w:space="0" w:color="auto"/>
            </w:tcBorders>
            <w:vAlign w:val="center"/>
          </w:tcPr>
          <w:p w14:paraId="40A28C33" w14:textId="1D3AA3E8" w:rsidR="000C6459" w:rsidRPr="00FD1336" w:rsidRDefault="000C6459" w:rsidP="000C6459">
            <w:pPr>
              <w:rPr>
                <w:rFonts w:eastAsia="Times New Roman" w:cs="Arial"/>
                <w:color w:val="auto"/>
                <w:szCs w:val="22"/>
                <w:lang w:val="nl-NL" w:eastAsia="nl-NL" w:bidi="ar-SA"/>
              </w:rPr>
            </w:pPr>
            <w:proofErr w:type="gramStart"/>
            <w:r>
              <w:rPr>
                <w:rFonts w:eastAsia="Times New Roman" w:cs="Arial"/>
                <w:color w:val="auto"/>
                <w:szCs w:val="22"/>
                <w:lang w:val="nl-NL" w:eastAsia="nl-NL" w:bidi="ar-SA"/>
              </w:rPr>
              <w:t>s</w:t>
            </w:r>
            <w:r w:rsidRPr="00FD1336">
              <w:rPr>
                <w:rFonts w:eastAsia="Times New Roman" w:cs="Arial"/>
                <w:color w:val="auto"/>
                <w:szCs w:val="22"/>
                <w:lang w:val="nl-NL" w:eastAsia="nl-NL" w:bidi="ar-SA"/>
              </w:rPr>
              <w:t>onar</w:t>
            </w:r>
            <w:proofErr w:type="gramEnd"/>
          </w:p>
        </w:tc>
        <w:sdt>
          <w:sdtPr>
            <w:rPr>
              <w:lang w:val="en-US"/>
            </w:rPr>
            <w:alias w:val="DNS suffix"/>
            <w:tag w:val="DNS suffix"/>
            <w:id w:val="-462418884"/>
            <w:placeholder>
              <w:docPart w:val="DFBCFC6ADDFA47FF84D05FED45EA7D4F"/>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hideMark/>
              </w:tcPr>
              <w:p w14:paraId="36E94709" w14:textId="0D7F7BAD" w:rsidR="000C6459" w:rsidRPr="006734A3" w:rsidRDefault="000C6459" w:rsidP="000C6459">
                <w:pPr>
                  <w:rPr>
                    <w:rFonts w:eastAsia="Times New Roman" w:cs="Arial"/>
                    <w:color w:val="auto"/>
                    <w:szCs w:val="22"/>
                    <w:lang w:val="en-US" w:eastAsia="nl-NL" w:bidi="ar-SA"/>
                  </w:rPr>
                </w:pPr>
                <w:r w:rsidRPr="006734A3">
                  <w:rPr>
                    <w:lang w:val="en-US"/>
                  </w:rPr>
                  <w:t>A-dc.ba.uwv.nl</w:t>
                </w:r>
              </w:p>
            </w:tc>
          </w:sdtContent>
        </w:sdt>
      </w:tr>
      <w:tr w:rsidR="000C6459" w:rsidRPr="006734A3" w14:paraId="195B6DEA" w14:textId="77777777" w:rsidTr="00307E62">
        <w:sdt>
          <w:sdtPr>
            <w:alias w:val="Domain"/>
            <w:tag w:val="Domain"/>
            <w:id w:val="1132129609"/>
            <w:placeholder>
              <w:docPart w:val="5F9F32AB17454D26BC891196DDFFD89A"/>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71D5CFCA" w14:textId="77777777" w:rsidR="000C6459" w:rsidRPr="000232A0" w:rsidRDefault="000C6459" w:rsidP="000C6459">
                <w:pPr>
                  <w:rPr>
                    <w:rFonts w:eastAsia="Times New Roman" w:cs="Arial"/>
                    <w:color w:val="auto"/>
                    <w:szCs w:val="22"/>
                    <w:lang w:val="nl-NL" w:eastAsia="nl-NL" w:bidi="ar-SA"/>
                  </w:rPr>
                </w:pPr>
                <w:r>
                  <w:t>Acceptance</w:t>
                </w:r>
              </w:p>
            </w:tc>
          </w:sdtContent>
        </w:sdt>
        <w:tc>
          <w:tcPr>
            <w:tcW w:w="1350" w:type="dxa"/>
            <w:tcBorders>
              <w:top w:val="single" w:sz="4" w:space="0" w:color="auto"/>
              <w:left w:val="single" w:sz="4" w:space="0" w:color="auto"/>
              <w:bottom w:val="single" w:sz="4" w:space="0" w:color="auto"/>
              <w:right w:val="single" w:sz="4" w:space="0" w:color="auto"/>
            </w:tcBorders>
          </w:tcPr>
          <w:p w14:paraId="7F590077" w14:textId="4BBA0166" w:rsidR="000C6459" w:rsidRDefault="000C6459" w:rsidP="000C6459">
            <w:pPr>
              <w:rPr>
                <w:rFonts w:eastAsia="Times New Roman" w:cs="Arial"/>
                <w:color w:val="auto"/>
                <w:szCs w:val="22"/>
                <w:lang w:val="nl-NL" w:eastAsia="nl-NL" w:bidi="ar-SA"/>
              </w:rPr>
            </w:pPr>
            <w:r>
              <w:rPr>
                <w:rFonts w:eastAsia="Times New Roman" w:cs="Arial"/>
                <w:color w:val="auto"/>
                <w:szCs w:val="22"/>
                <w:lang w:val="nl-NL" w:eastAsia="nl-NL" w:bidi="ar-SA"/>
              </w:rPr>
              <w:t>WATO</w:t>
            </w:r>
          </w:p>
        </w:tc>
        <w:tc>
          <w:tcPr>
            <w:tcW w:w="2880" w:type="dxa"/>
            <w:tcBorders>
              <w:top w:val="single" w:sz="4" w:space="0" w:color="auto"/>
              <w:left w:val="single" w:sz="4" w:space="0" w:color="auto"/>
              <w:bottom w:val="single" w:sz="4" w:space="0" w:color="auto"/>
              <w:right w:val="single" w:sz="4" w:space="0" w:color="auto"/>
            </w:tcBorders>
          </w:tcPr>
          <w:p w14:paraId="32916003" w14:textId="3BEFF363" w:rsidR="000C6459" w:rsidRPr="00FD1336" w:rsidRDefault="000C6459" w:rsidP="000C6459">
            <w:pPr>
              <w:rPr>
                <w:rFonts w:eastAsia="Times New Roman" w:cs="Arial"/>
                <w:color w:val="auto"/>
                <w:szCs w:val="22"/>
                <w:lang w:val="nl-NL" w:eastAsia="nl-NL" w:bidi="ar-SA"/>
              </w:rPr>
            </w:pPr>
            <w:r>
              <w:rPr>
                <w:rFonts w:eastAsia="Times New Roman" w:cs="Arial"/>
                <w:color w:val="auto"/>
                <w:szCs w:val="22"/>
                <w:lang w:val="nl-NL" w:eastAsia="nl-NL" w:bidi="ar-SA"/>
              </w:rPr>
              <w:t>SONAR EAI AI</w:t>
            </w:r>
          </w:p>
        </w:tc>
        <w:tc>
          <w:tcPr>
            <w:tcW w:w="2700" w:type="dxa"/>
            <w:tcBorders>
              <w:top w:val="single" w:sz="4" w:space="0" w:color="auto"/>
              <w:left w:val="single" w:sz="4" w:space="0" w:color="auto"/>
              <w:bottom w:val="single" w:sz="4" w:space="0" w:color="auto"/>
              <w:right w:val="single" w:sz="4" w:space="0" w:color="auto"/>
            </w:tcBorders>
            <w:vAlign w:val="center"/>
          </w:tcPr>
          <w:p w14:paraId="0E1D0EA9" w14:textId="564D9372" w:rsidR="000C6459" w:rsidRPr="00FD1336" w:rsidRDefault="00CC78C0" w:rsidP="000C6459">
            <w:pPr>
              <w:rPr>
                <w:rFonts w:eastAsia="Times New Roman" w:cs="Arial"/>
                <w:color w:val="auto"/>
                <w:szCs w:val="22"/>
                <w:lang w:val="nl-NL" w:eastAsia="nl-NL" w:bidi="ar-SA"/>
              </w:rPr>
            </w:pPr>
            <w:r>
              <w:rPr>
                <w:rFonts w:eastAsia="Times New Roman" w:cs="Arial"/>
                <w:color w:val="auto"/>
                <w:szCs w:val="22"/>
                <w:lang w:val="nl-NL" w:eastAsia="nl-NL" w:bidi="ar-SA"/>
              </w:rPr>
              <w:t>S</w:t>
            </w:r>
            <w:r w:rsidR="000C6459">
              <w:rPr>
                <w:rFonts w:eastAsia="Times New Roman" w:cs="Arial"/>
                <w:color w:val="auto"/>
                <w:szCs w:val="22"/>
                <w:lang w:val="nl-NL" w:eastAsia="nl-NL" w:bidi="ar-SA"/>
              </w:rPr>
              <w:t>onar</w:t>
            </w:r>
            <w:r>
              <w:rPr>
                <w:rFonts w:eastAsia="Times New Roman" w:cs="Arial"/>
                <w:color w:val="auto"/>
                <w:szCs w:val="22"/>
                <w:lang w:val="nl-NL" w:eastAsia="nl-NL" w:bidi="ar-SA"/>
              </w:rPr>
              <w:t>-</w:t>
            </w:r>
            <w:proofErr w:type="spellStart"/>
            <w:r>
              <w:rPr>
                <w:rFonts w:eastAsia="Times New Roman" w:cs="Arial"/>
                <w:color w:val="auto"/>
                <w:szCs w:val="22"/>
                <w:lang w:val="nl-NL" w:eastAsia="nl-NL" w:bidi="ar-SA"/>
              </w:rPr>
              <w:t>eai</w:t>
            </w:r>
            <w:proofErr w:type="spellEnd"/>
          </w:p>
        </w:tc>
        <w:sdt>
          <w:sdtPr>
            <w:rPr>
              <w:lang w:val="en-US"/>
            </w:rPr>
            <w:alias w:val="DNS suffix"/>
            <w:tag w:val="DNS suffix"/>
            <w:id w:val="1714613707"/>
            <w:placeholder>
              <w:docPart w:val="5E9A64CA206943E4999A89E7E0F690AA"/>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hideMark/>
              </w:tcPr>
              <w:p w14:paraId="0BC82C62" w14:textId="77777777" w:rsidR="000C6459" w:rsidRPr="006734A3" w:rsidRDefault="000C6459" w:rsidP="000C6459">
                <w:pPr>
                  <w:rPr>
                    <w:rFonts w:eastAsia="Times New Roman" w:cs="Arial"/>
                    <w:color w:val="auto"/>
                    <w:szCs w:val="22"/>
                    <w:lang w:val="en-US" w:eastAsia="nl-NL" w:bidi="ar-SA"/>
                  </w:rPr>
                </w:pPr>
                <w:r w:rsidRPr="006734A3">
                  <w:rPr>
                    <w:lang w:val="en-US"/>
                  </w:rPr>
                  <w:t>A-dc.ba.uwv.nl</w:t>
                </w:r>
              </w:p>
            </w:tc>
          </w:sdtContent>
        </w:sdt>
      </w:tr>
      <w:tr w:rsidR="000C6459" w:rsidRPr="006734A3" w14:paraId="004DD645" w14:textId="77777777" w:rsidTr="00307E62">
        <w:sdt>
          <w:sdtPr>
            <w:alias w:val="Domain"/>
            <w:tag w:val="Domain"/>
            <w:id w:val="-259301625"/>
            <w:placeholder>
              <w:docPart w:val="8B369ED271154E28B5B14E2552C376BB"/>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2666FB90" w14:textId="77777777" w:rsidR="000C6459" w:rsidRPr="000232A0" w:rsidRDefault="000C6459" w:rsidP="000C6459">
                <w:pPr>
                  <w:rPr>
                    <w:rFonts w:eastAsia="Times New Roman" w:cs="Arial"/>
                    <w:color w:val="auto"/>
                    <w:szCs w:val="22"/>
                    <w:lang w:val="nl-NL" w:eastAsia="nl-NL" w:bidi="ar-SA"/>
                  </w:rPr>
                </w:pPr>
                <w:r>
                  <w:t>Acceptance</w:t>
                </w:r>
              </w:p>
            </w:tc>
          </w:sdtContent>
        </w:sdt>
        <w:tc>
          <w:tcPr>
            <w:tcW w:w="1350" w:type="dxa"/>
            <w:tcBorders>
              <w:top w:val="single" w:sz="4" w:space="0" w:color="auto"/>
              <w:left w:val="single" w:sz="4" w:space="0" w:color="auto"/>
              <w:bottom w:val="single" w:sz="4" w:space="0" w:color="auto"/>
              <w:right w:val="single" w:sz="4" w:space="0" w:color="auto"/>
            </w:tcBorders>
          </w:tcPr>
          <w:p w14:paraId="16BE580E" w14:textId="1718A14B" w:rsidR="000C6459" w:rsidRDefault="000C6459" w:rsidP="000C6459">
            <w:pPr>
              <w:rPr>
                <w:rFonts w:eastAsia="Times New Roman" w:cs="Arial"/>
                <w:color w:val="auto"/>
                <w:szCs w:val="22"/>
                <w:lang w:val="nl-NL" w:eastAsia="nl-NL" w:bidi="ar-SA"/>
              </w:rPr>
            </w:pPr>
            <w:r>
              <w:rPr>
                <w:rFonts w:eastAsia="Times New Roman" w:cs="Arial"/>
                <w:color w:val="auto"/>
                <w:szCs w:val="22"/>
                <w:lang w:val="nl-NL" w:eastAsia="nl-NL" w:bidi="ar-SA"/>
              </w:rPr>
              <w:t>WATO</w:t>
            </w:r>
          </w:p>
        </w:tc>
        <w:tc>
          <w:tcPr>
            <w:tcW w:w="2880" w:type="dxa"/>
            <w:tcBorders>
              <w:top w:val="single" w:sz="4" w:space="0" w:color="auto"/>
              <w:left w:val="single" w:sz="4" w:space="0" w:color="auto"/>
              <w:bottom w:val="single" w:sz="4" w:space="0" w:color="auto"/>
              <w:right w:val="single" w:sz="4" w:space="0" w:color="auto"/>
            </w:tcBorders>
          </w:tcPr>
          <w:p w14:paraId="57CD7A02" w14:textId="40B2644B" w:rsidR="000C6459" w:rsidRPr="00FD1336" w:rsidRDefault="000C6459" w:rsidP="000C6459">
            <w:pPr>
              <w:rPr>
                <w:rFonts w:eastAsia="Times New Roman" w:cs="Arial"/>
                <w:color w:val="auto"/>
                <w:szCs w:val="22"/>
                <w:lang w:val="nl-NL" w:eastAsia="nl-NL" w:bidi="ar-SA"/>
              </w:rPr>
            </w:pPr>
            <w:r>
              <w:rPr>
                <w:rFonts w:eastAsia="Times New Roman" w:cs="Arial"/>
                <w:color w:val="auto"/>
                <w:szCs w:val="22"/>
                <w:lang w:val="nl-NL" w:eastAsia="nl-NL" w:bidi="ar-SA"/>
              </w:rPr>
              <w:t>SONAR PDF Converter</w:t>
            </w:r>
          </w:p>
        </w:tc>
        <w:tc>
          <w:tcPr>
            <w:tcW w:w="2700" w:type="dxa"/>
            <w:tcBorders>
              <w:top w:val="single" w:sz="4" w:space="0" w:color="auto"/>
              <w:left w:val="single" w:sz="4" w:space="0" w:color="auto"/>
              <w:bottom w:val="single" w:sz="4" w:space="0" w:color="auto"/>
              <w:right w:val="single" w:sz="4" w:space="0" w:color="auto"/>
            </w:tcBorders>
            <w:vAlign w:val="center"/>
          </w:tcPr>
          <w:p w14:paraId="00CE8F7F" w14:textId="4CE54326" w:rsidR="000C6459" w:rsidRPr="00FD1336" w:rsidRDefault="000C6459" w:rsidP="000C6459">
            <w:pPr>
              <w:rPr>
                <w:rFonts w:eastAsia="Times New Roman" w:cs="Arial"/>
                <w:color w:val="auto"/>
                <w:szCs w:val="22"/>
                <w:lang w:val="nl-NL" w:eastAsia="nl-NL" w:bidi="ar-SA"/>
              </w:rPr>
            </w:pPr>
            <w:proofErr w:type="spellStart"/>
            <w:proofErr w:type="gramStart"/>
            <w:r>
              <w:rPr>
                <w:rFonts w:eastAsia="Times New Roman" w:cs="Arial"/>
                <w:color w:val="auto"/>
                <w:szCs w:val="22"/>
                <w:lang w:val="nl-NL" w:eastAsia="nl-NL" w:bidi="ar-SA"/>
              </w:rPr>
              <w:t>pdfweb</w:t>
            </w:r>
            <w:proofErr w:type="spellEnd"/>
            <w:proofErr w:type="gramEnd"/>
          </w:p>
        </w:tc>
        <w:sdt>
          <w:sdtPr>
            <w:rPr>
              <w:lang w:val="en-US"/>
            </w:rPr>
            <w:alias w:val="DNS suffix"/>
            <w:tag w:val="DNS suffix"/>
            <w:id w:val="-513691655"/>
            <w:placeholder>
              <w:docPart w:val="99438D8744F24308B40392990FBAD6EE"/>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hideMark/>
              </w:tcPr>
              <w:p w14:paraId="0F63BCC7" w14:textId="77777777" w:rsidR="000C6459" w:rsidRPr="006734A3" w:rsidRDefault="000C6459" w:rsidP="000C6459">
                <w:pPr>
                  <w:rPr>
                    <w:rFonts w:eastAsia="Times New Roman" w:cs="Arial"/>
                    <w:color w:val="auto"/>
                    <w:szCs w:val="22"/>
                    <w:lang w:val="en-US" w:eastAsia="nl-NL" w:bidi="ar-SA"/>
                  </w:rPr>
                </w:pPr>
                <w:r w:rsidRPr="006734A3">
                  <w:rPr>
                    <w:lang w:val="en-US"/>
                  </w:rPr>
                  <w:t>A-dc.ba.uwv.nl</w:t>
                </w:r>
              </w:p>
            </w:tc>
          </w:sdtContent>
        </w:sdt>
      </w:tr>
      <w:tr w:rsidR="000C6459" w:rsidRPr="006734A3" w14:paraId="432D7AFF" w14:textId="77777777" w:rsidTr="00307E62">
        <w:sdt>
          <w:sdtPr>
            <w:alias w:val="Domain"/>
            <w:tag w:val="Domain"/>
            <w:id w:val="-1749180525"/>
            <w:placeholder>
              <w:docPart w:val="A18D09664D3B4261B243DDD826D5BEF2"/>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58A71BD1" w14:textId="77777777" w:rsidR="000C6459" w:rsidRPr="000232A0" w:rsidRDefault="000C6459" w:rsidP="000C6459">
                <w:pPr>
                  <w:rPr>
                    <w:rFonts w:eastAsia="Times New Roman" w:cs="Arial"/>
                    <w:color w:val="auto"/>
                    <w:szCs w:val="22"/>
                    <w:lang w:val="nl-NL" w:eastAsia="nl-NL" w:bidi="ar-SA"/>
                  </w:rPr>
                </w:pPr>
                <w:r>
                  <w:t>Acceptance</w:t>
                </w:r>
              </w:p>
            </w:tc>
          </w:sdtContent>
        </w:sdt>
        <w:tc>
          <w:tcPr>
            <w:tcW w:w="1350" w:type="dxa"/>
            <w:tcBorders>
              <w:top w:val="single" w:sz="4" w:space="0" w:color="auto"/>
              <w:left w:val="single" w:sz="4" w:space="0" w:color="auto"/>
              <w:bottom w:val="single" w:sz="4" w:space="0" w:color="auto"/>
              <w:right w:val="single" w:sz="4" w:space="0" w:color="auto"/>
            </w:tcBorders>
          </w:tcPr>
          <w:p w14:paraId="3909E5EF" w14:textId="5ED4EAC1" w:rsidR="000C6459" w:rsidRDefault="000C6459" w:rsidP="000C6459">
            <w:pPr>
              <w:rPr>
                <w:rFonts w:eastAsia="Times New Roman" w:cs="Arial"/>
                <w:color w:val="auto"/>
                <w:szCs w:val="22"/>
                <w:lang w:val="nl-NL" w:eastAsia="nl-NL" w:bidi="ar-SA"/>
              </w:rPr>
            </w:pPr>
            <w:r>
              <w:rPr>
                <w:rFonts w:eastAsia="Times New Roman" w:cs="Arial"/>
                <w:color w:val="auto"/>
                <w:szCs w:val="22"/>
                <w:lang w:val="nl-NL" w:eastAsia="nl-NL" w:bidi="ar-SA"/>
              </w:rPr>
              <w:t>WATO</w:t>
            </w:r>
          </w:p>
        </w:tc>
        <w:tc>
          <w:tcPr>
            <w:tcW w:w="2880" w:type="dxa"/>
            <w:tcBorders>
              <w:top w:val="single" w:sz="4" w:space="0" w:color="auto"/>
              <w:left w:val="single" w:sz="4" w:space="0" w:color="auto"/>
              <w:bottom w:val="single" w:sz="4" w:space="0" w:color="auto"/>
              <w:right w:val="single" w:sz="4" w:space="0" w:color="auto"/>
            </w:tcBorders>
          </w:tcPr>
          <w:p w14:paraId="1DE30A21" w14:textId="10F8EF88" w:rsidR="000C6459" w:rsidRPr="00FD1336" w:rsidRDefault="000C6459" w:rsidP="000C6459">
            <w:pPr>
              <w:rPr>
                <w:rFonts w:eastAsia="Times New Roman" w:cs="Arial"/>
                <w:color w:val="auto"/>
                <w:szCs w:val="22"/>
                <w:lang w:val="nl-NL" w:eastAsia="nl-NL" w:bidi="ar-SA"/>
              </w:rPr>
            </w:pPr>
            <w:r>
              <w:rPr>
                <w:rFonts w:eastAsia="Times New Roman" w:cs="Arial"/>
                <w:color w:val="auto"/>
                <w:szCs w:val="22"/>
                <w:lang w:val="nl-NL" w:eastAsia="nl-NL" w:bidi="ar-SA"/>
              </w:rPr>
              <w:t>SONAR file system</w:t>
            </w:r>
          </w:p>
        </w:tc>
        <w:tc>
          <w:tcPr>
            <w:tcW w:w="2700" w:type="dxa"/>
            <w:tcBorders>
              <w:top w:val="single" w:sz="4" w:space="0" w:color="auto"/>
              <w:left w:val="single" w:sz="4" w:space="0" w:color="auto"/>
              <w:bottom w:val="single" w:sz="4" w:space="0" w:color="auto"/>
              <w:right w:val="single" w:sz="4" w:space="0" w:color="auto"/>
            </w:tcBorders>
            <w:vAlign w:val="center"/>
          </w:tcPr>
          <w:p w14:paraId="2A08485D" w14:textId="50E5A6A6" w:rsidR="000C6459" w:rsidRPr="00FD1336" w:rsidRDefault="000C6459" w:rsidP="000C6459">
            <w:pPr>
              <w:rPr>
                <w:rFonts w:eastAsia="Times New Roman" w:cs="Arial"/>
                <w:color w:val="auto"/>
                <w:szCs w:val="22"/>
                <w:lang w:val="nl-NL" w:eastAsia="nl-NL" w:bidi="ar-SA"/>
              </w:rPr>
            </w:pPr>
            <w:proofErr w:type="gramStart"/>
            <w:r>
              <w:rPr>
                <w:rFonts w:eastAsia="Times New Roman" w:cs="Arial"/>
                <w:color w:val="auto"/>
                <w:szCs w:val="22"/>
                <w:lang w:val="nl-NL" w:eastAsia="nl-NL" w:bidi="ar-SA"/>
              </w:rPr>
              <w:t>pdfshare</w:t>
            </w:r>
            <w:proofErr w:type="gramEnd"/>
          </w:p>
        </w:tc>
        <w:sdt>
          <w:sdtPr>
            <w:rPr>
              <w:lang w:val="en-US"/>
            </w:rPr>
            <w:alias w:val="DNS suffix"/>
            <w:tag w:val="DNS suffix"/>
            <w:id w:val="831100802"/>
            <w:placeholder>
              <w:docPart w:val="C5387E62CE804925B66F21D65C0D43B9"/>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hideMark/>
              </w:tcPr>
              <w:p w14:paraId="1ACCF05A" w14:textId="77777777" w:rsidR="000C6459" w:rsidRPr="006734A3" w:rsidRDefault="000C6459" w:rsidP="000C6459">
                <w:pPr>
                  <w:rPr>
                    <w:rFonts w:eastAsia="Times New Roman" w:cs="Arial"/>
                    <w:color w:val="auto"/>
                    <w:szCs w:val="22"/>
                    <w:lang w:val="en-US" w:eastAsia="nl-NL" w:bidi="ar-SA"/>
                  </w:rPr>
                </w:pPr>
                <w:r w:rsidRPr="006734A3">
                  <w:rPr>
                    <w:lang w:val="en-US"/>
                  </w:rPr>
                  <w:t>A-dc.ba.uwv.nl</w:t>
                </w:r>
              </w:p>
            </w:tc>
          </w:sdtContent>
        </w:sdt>
      </w:tr>
      <w:tr w:rsidR="00681380" w:rsidRPr="006734A3" w14:paraId="57C35321" w14:textId="77777777" w:rsidTr="00307E62">
        <w:sdt>
          <w:sdtPr>
            <w:alias w:val="Domain"/>
            <w:tag w:val="Domain"/>
            <w:id w:val="1891299337"/>
            <w:placeholder>
              <w:docPart w:val="A255F3B8F8964DFF8B42CC3A2CDAA1BE"/>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3E682E7A" w14:textId="77777777" w:rsidR="00681380" w:rsidRPr="000232A0" w:rsidRDefault="00681380" w:rsidP="00681380">
                <w:pPr>
                  <w:rPr>
                    <w:rFonts w:eastAsia="Times New Roman" w:cs="Arial"/>
                    <w:color w:val="auto"/>
                    <w:szCs w:val="22"/>
                    <w:lang w:val="nl-NL" w:eastAsia="nl-NL" w:bidi="ar-SA"/>
                  </w:rPr>
                </w:pPr>
                <w:r>
                  <w:t>Acceptance</w:t>
                </w:r>
              </w:p>
            </w:tc>
          </w:sdtContent>
        </w:sdt>
        <w:tc>
          <w:tcPr>
            <w:tcW w:w="1350" w:type="dxa"/>
            <w:tcBorders>
              <w:top w:val="single" w:sz="4" w:space="0" w:color="auto"/>
              <w:left w:val="single" w:sz="4" w:space="0" w:color="auto"/>
              <w:bottom w:val="single" w:sz="4" w:space="0" w:color="auto"/>
              <w:right w:val="single" w:sz="4" w:space="0" w:color="auto"/>
            </w:tcBorders>
          </w:tcPr>
          <w:p w14:paraId="38922C43" w14:textId="33938EA2" w:rsidR="00681380" w:rsidRPr="00FD1336" w:rsidRDefault="00681380" w:rsidP="00681380">
            <w:pPr>
              <w:rPr>
                <w:rFonts w:eastAsia="Times New Roman" w:cs="Arial"/>
                <w:color w:val="auto"/>
                <w:szCs w:val="22"/>
                <w:lang w:val="nl-NL" w:eastAsia="nl-NL" w:bidi="ar-SA"/>
              </w:rPr>
            </w:pPr>
            <w:r>
              <w:rPr>
                <w:rFonts w:eastAsia="Times New Roman" w:cs="Arial"/>
                <w:color w:val="auto"/>
                <w:szCs w:val="22"/>
                <w:lang w:val="nl-NL" w:eastAsia="nl-NL" w:bidi="ar-SA"/>
              </w:rPr>
              <w:t>KATO</w:t>
            </w:r>
          </w:p>
        </w:tc>
        <w:tc>
          <w:tcPr>
            <w:tcW w:w="2880" w:type="dxa"/>
            <w:tcBorders>
              <w:top w:val="single" w:sz="4" w:space="0" w:color="auto"/>
              <w:left w:val="single" w:sz="4" w:space="0" w:color="auto"/>
              <w:bottom w:val="single" w:sz="4" w:space="0" w:color="auto"/>
              <w:right w:val="single" w:sz="4" w:space="0" w:color="auto"/>
            </w:tcBorders>
          </w:tcPr>
          <w:p w14:paraId="3DCBE679" w14:textId="442CD0A3" w:rsidR="00681380" w:rsidRPr="00FD1336" w:rsidRDefault="00681380" w:rsidP="00681380">
            <w:pPr>
              <w:rPr>
                <w:rFonts w:eastAsia="Times New Roman" w:cs="Arial"/>
                <w:color w:val="auto"/>
                <w:szCs w:val="22"/>
                <w:lang w:val="nl-NL" w:eastAsia="nl-NL" w:bidi="ar-SA"/>
              </w:rPr>
            </w:pPr>
            <w:r>
              <w:rPr>
                <w:rFonts w:eastAsia="Times New Roman" w:cs="Arial"/>
                <w:color w:val="auto"/>
                <w:szCs w:val="22"/>
                <w:lang w:val="nl-NL" w:eastAsia="nl-NL" w:bidi="ar-SA"/>
              </w:rPr>
              <w:t>SONAR Public Sector AI</w:t>
            </w:r>
          </w:p>
        </w:tc>
        <w:tc>
          <w:tcPr>
            <w:tcW w:w="2700" w:type="dxa"/>
            <w:tcBorders>
              <w:top w:val="single" w:sz="4" w:space="0" w:color="auto"/>
              <w:left w:val="single" w:sz="4" w:space="0" w:color="auto"/>
              <w:bottom w:val="single" w:sz="4" w:space="0" w:color="auto"/>
              <w:right w:val="single" w:sz="4" w:space="0" w:color="auto"/>
            </w:tcBorders>
            <w:vAlign w:val="center"/>
          </w:tcPr>
          <w:p w14:paraId="525575DD" w14:textId="0BBBA46E" w:rsidR="00681380" w:rsidRPr="00FD1336" w:rsidRDefault="00681380" w:rsidP="00681380">
            <w:pPr>
              <w:rPr>
                <w:rFonts w:eastAsia="Times New Roman" w:cs="Arial"/>
                <w:color w:val="auto"/>
                <w:szCs w:val="22"/>
                <w:lang w:val="nl-NL" w:eastAsia="nl-NL" w:bidi="ar-SA"/>
              </w:rPr>
            </w:pPr>
            <w:proofErr w:type="gramStart"/>
            <w:r>
              <w:rPr>
                <w:rFonts w:eastAsia="Times New Roman" w:cs="Arial"/>
                <w:color w:val="auto"/>
                <w:szCs w:val="22"/>
                <w:lang w:val="nl-NL" w:eastAsia="nl-NL" w:bidi="ar-SA"/>
              </w:rPr>
              <w:t>s</w:t>
            </w:r>
            <w:r w:rsidRPr="00FD1336">
              <w:rPr>
                <w:rFonts w:eastAsia="Times New Roman" w:cs="Arial"/>
                <w:color w:val="auto"/>
                <w:szCs w:val="22"/>
                <w:lang w:val="nl-NL" w:eastAsia="nl-NL" w:bidi="ar-SA"/>
              </w:rPr>
              <w:t>onar</w:t>
            </w:r>
            <w:proofErr w:type="gramEnd"/>
            <w:r>
              <w:rPr>
                <w:rFonts w:eastAsia="Times New Roman" w:cs="Arial"/>
                <w:color w:val="auto"/>
                <w:szCs w:val="22"/>
                <w:lang w:val="nl-NL" w:eastAsia="nl-NL" w:bidi="ar-SA"/>
              </w:rPr>
              <w:t>-</w:t>
            </w:r>
            <w:proofErr w:type="spellStart"/>
            <w:r>
              <w:rPr>
                <w:rFonts w:eastAsia="Times New Roman" w:cs="Arial"/>
                <w:color w:val="auto"/>
                <w:szCs w:val="22"/>
                <w:lang w:val="nl-NL" w:eastAsia="nl-NL" w:bidi="ar-SA"/>
              </w:rPr>
              <w:t>k</w:t>
            </w:r>
            <w:r w:rsidR="007303A8">
              <w:rPr>
                <w:rFonts w:eastAsia="Times New Roman" w:cs="Arial"/>
                <w:color w:val="auto"/>
                <w:szCs w:val="22"/>
                <w:lang w:val="nl-NL" w:eastAsia="nl-NL" w:bidi="ar-SA"/>
              </w:rPr>
              <w:t>ato</w:t>
            </w:r>
            <w:proofErr w:type="spellEnd"/>
          </w:p>
        </w:tc>
        <w:sdt>
          <w:sdtPr>
            <w:rPr>
              <w:lang w:val="en-US"/>
            </w:rPr>
            <w:alias w:val="DNS suffix"/>
            <w:tag w:val="DNS suffix"/>
            <w:id w:val="-208650301"/>
            <w:placeholder>
              <w:docPart w:val="88336A9A986245DA9930DB699EF38491"/>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hideMark/>
              </w:tcPr>
              <w:p w14:paraId="33978B2F" w14:textId="77777777" w:rsidR="00681380" w:rsidRPr="006734A3" w:rsidRDefault="00681380" w:rsidP="00681380">
                <w:pPr>
                  <w:rPr>
                    <w:rFonts w:eastAsia="Times New Roman" w:cs="Arial"/>
                    <w:color w:val="auto"/>
                    <w:szCs w:val="22"/>
                    <w:lang w:val="en-US" w:eastAsia="nl-NL" w:bidi="ar-SA"/>
                  </w:rPr>
                </w:pPr>
                <w:r w:rsidRPr="006734A3">
                  <w:rPr>
                    <w:lang w:val="en-US"/>
                  </w:rPr>
                  <w:t>A-dc.ba.uwv.nl</w:t>
                </w:r>
              </w:p>
            </w:tc>
          </w:sdtContent>
        </w:sdt>
      </w:tr>
      <w:tr w:rsidR="00681380" w:rsidRPr="006734A3" w14:paraId="54A16AFA" w14:textId="77777777" w:rsidTr="00307E62">
        <w:sdt>
          <w:sdtPr>
            <w:alias w:val="Domain"/>
            <w:tag w:val="Domain"/>
            <w:id w:val="-2113578073"/>
            <w:placeholder>
              <w:docPart w:val="9D001C0111464539AA1E6085C0A0FBC0"/>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760D23D1" w14:textId="77777777" w:rsidR="00681380" w:rsidRPr="000232A0" w:rsidRDefault="00681380" w:rsidP="00681380">
                <w:pPr>
                  <w:rPr>
                    <w:rFonts w:eastAsia="Times New Roman" w:cs="Arial"/>
                    <w:color w:val="auto"/>
                    <w:szCs w:val="22"/>
                    <w:lang w:val="nl-NL" w:eastAsia="nl-NL" w:bidi="ar-SA"/>
                  </w:rPr>
                </w:pPr>
                <w:r>
                  <w:t>Acceptance</w:t>
                </w:r>
              </w:p>
            </w:tc>
          </w:sdtContent>
        </w:sdt>
        <w:tc>
          <w:tcPr>
            <w:tcW w:w="1350" w:type="dxa"/>
            <w:tcBorders>
              <w:top w:val="single" w:sz="4" w:space="0" w:color="auto"/>
              <w:left w:val="single" w:sz="4" w:space="0" w:color="auto"/>
              <w:bottom w:val="single" w:sz="4" w:space="0" w:color="auto"/>
              <w:right w:val="single" w:sz="4" w:space="0" w:color="auto"/>
            </w:tcBorders>
          </w:tcPr>
          <w:p w14:paraId="2317673B" w14:textId="793C9E2C" w:rsidR="00681380" w:rsidRPr="00FD1336" w:rsidRDefault="00681380" w:rsidP="00681380">
            <w:pPr>
              <w:rPr>
                <w:rFonts w:eastAsia="Times New Roman" w:cs="Arial"/>
                <w:color w:val="auto"/>
                <w:szCs w:val="22"/>
                <w:lang w:val="nl-NL" w:eastAsia="nl-NL" w:bidi="ar-SA"/>
              </w:rPr>
            </w:pPr>
            <w:r>
              <w:rPr>
                <w:rFonts w:eastAsia="Times New Roman" w:cs="Arial"/>
                <w:color w:val="auto"/>
                <w:szCs w:val="22"/>
                <w:lang w:val="nl-NL" w:eastAsia="nl-NL" w:bidi="ar-SA"/>
              </w:rPr>
              <w:t>KATO</w:t>
            </w:r>
          </w:p>
        </w:tc>
        <w:tc>
          <w:tcPr>
            <w:tcW w:w="2880" w:type="dxa"/>
            <w:tcBorders>
              <w:top w:val="single" w:sz="4" w:space="0" w:color="auto"/>
              <w:left w:val="single" w:sz="4" w:space="0" w:color="auto"/>
              <w:bottom w:val="single" w:sz="4" w:space="0" w:color="auto"/>
              <w:right w:val="single" w:sz="4" w:space="0" w:color="auto"/>
            </w:tcBorders>
          </w:tcPr>
          <w:p w14:paraId="7123F51F" w14:textId="2378AA40" w:rsidR="00681380" w:rsidRPr="00FD1336" w:rsidRDefault="00681380" w:rsidP="00681380">
            <w:pPr>
              <w:rPr>
                <w:rFonts w:eastAsia="Times New Roman" w:cs="Arial"/>
                <w:color w:val="auto"/>
                <w:szCs w:val="22"/>
                <w:lang w:val="nl-NL" w:eastAsia="nl-NL" w:bidi="ar-SA"/>
              </w:rPr>
            </w:pPr>
            <w:r>
              <w:rPr>
                <w:rFonts w:eastAsia="Times New Roman" w:cs="Arial"/>
                <w:color w:val="auto"/>
                <w:szCs w:val="22"/>
                <w:lang w:val="nl-NL" w:eastAsia="nl-NL" w:bidi="ar-SA"/>
              </w:rPr>
              <w:t>SONAR EAI AI</w:t>
            </w:r>
          </w:p>
        </w:tc>
        <w:tc>
          <w:tcPr>
            <w:tcW w:w="2700" w:type="dxa"/>
            <w:tcBorders>
              <w:top w:val="single" w:sz="4" w:space="0" w:color="auto"/>
              <w:left w:val="single" w:sz="4" w:space="0" w:color="auto"/>
              <w:bottom w:val="single" w:sz="4" w:space="0" w:color="auto"/>
              <w:right w:val="single" w:sz="4" w:space="0" w:color="auto"/>
            </w:tcBorders>
            <w:vAlign w:val="center"/>
          </w:tcPr>
          <w:p w14:paraId="0B7F8B32" w14:textId="2A753619" w:rsidR="00681380" w:rsidRPr="00FD1336" w:rsidRDefault="00681380" w:rsidP="00681380">
            <w:pPr>
              <w:rPr>
                <w:rFonts w:eastAsia="Times New Roman" w:cs="Arial"/>
                <w:color w:val="auto"/>
                <w:szCs w:val="22"/>
                <w:lang w:val="nl-NL" w:eastAsia="nl-NL" w:bidi="ar-SA"/>
              </w:rPr>
            </w:pPr>
            <w:proofErr w:type="gramStart"/>
            <w:r>
              <w:rPr>
                <w:rFonts w:eastAsia="Times New Roman" w:cs="Arial"/>
                <w:color w:val="auto"/>
                <w:szCs w:val="22"/>
                <w:lang w:val="nl-NL" w:eastAsia="nl-NL" w:bidi="ar-SA"/>
              </w:rPr>
              <w:t>sonar</w:t>
            </w:r>
            <w:proofErr w:type="gramEnd"/>
            <w:r>
              <w:rPr>
                <w:rFonts w:eastAsia="Times New Roman" w:cs="Arial"/>
                <w:color w:val="auto"/>
                <w:szCs w:val="22"/>
                <w:lang w:val="nl-NL" w:eastAsia="nl-NL" w:bidi="ar-SA"/>
              </w:rPr>
              <w:t>-</w:t>
            </w:r>
            <w:proofErr w:type="spellStart"/>
            <w:r>
              <w:rPr>
                <w:rFonts w:eastAsia="Times New Roman" w:cs="Arial"/>
                <w:color w:val="auto"/>
                <w:szCs w:val="22"/>
                <w:lang w:val="nl-NL" w:eastAsia="nl-NL" w:bidi="ar-SA"/>
              </w:rPr>
              <w:t>kato</w:t>
            </w:r>
            <w:proofErr w:type="spellEnd"/>
            <w:r w:rsidR="007303A8">
              <w:rPr>
                <w:rFonts w:eastAsia="Times New Roman" w:cs="Arial"/>
                <w:color w:val="auto"/>
                <w:szCs w:val="22"/>
                <w:lang w:val="nl-NL" w:eastAsia="nl-NL" w:bidi="ar-SA"/>
              </w:rPr>
              <w:t>-</w:t>
            </w:r>
            <w:proofErr w:type="spellStart"/>
            <w:r w:rsidR="007303A8">
              <w:rPr>
                <w:rFonts w:eastAsia="Times New Roman" w:cs="Arial"/>
                <w:color w:val="auto"/>
                <w:szCs w:val="22"/>
                <w:lang w:val="nl-NL" w:eastAsia="nl-NL" w:bidi="ar-SA"/>
              </w:rPr>
              <w:t>eai</w:t>
            </w:r>
            <w:proofErr w:type="spellEnd"/>
          </w:p>
        </w:tc>
        <w:sdt>
          <w:sdtPr>
            <w:rPr>
              <w:lang w:val="en-US"/>
            </w:rPr>
            <w:alias w:val="DNS suffix"/>
            <w:tag w:val="DNS suffix"/>
            <w:id w:val="1507333049"/>
            <w:placeholder>
              <w:docPart w:val="BC23FBBC14FB4D8D81C69034D24BECCE"/>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hideMark/>
              </w:tcPr>
              <w:p w14:paraId="370BA40D" w14:textId="77777777" w:rsidR="00681380" w:rsidRPr="006734A3" w:rsidRDefault="00681380" w:rsidP="00681380">
                <w:pPr>
                  <w:rPr>
                    <w:rFonts w:eastAsia="Times New Roman" w:cs="Arial"/>
                    <w:color w:val="auto"/>
                    <w:szCs w:val="22"/>
                    <w:lang w:val="en-US" w:eastAsia="nl-NL" w:bidi="ar-SA"/>
                  </w:rPr>
                </w:pPr>
                <w:r w:rsidRPr="006734A3">
                  <w:rPr>
                    <w:lang w:val="en-US"/>
                  </w:rPr>
                  <w:t>A-dc.ba.uwv.nl</w:t>
                </w:r>
              </w:p>
            </w:tc>
          </w:sdtContent>
        </w:sdt>
      </w:tr>
      <w:tr w:rsidR="00681380" w:rsidRPr="006734A3" w14:paraId="347A655F" w14:textId="77777777" w:rsidTr="00307E62">
        <w:sdt>
          <w:sdtPr>
            <w:alias w:val="Domain"/>
            <w:tag w:val="Domain"/>
            <w:id w:val="-579684024"/>
            <w:placeholder>
              <w:docPart w:val="3ACEFE52F51B45DF8E28F95F1533866D"/>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2935F5BA" w14:textId="77777777" w:rsidR="00681380" w:rsidRPr="000232A0" w:rsidRDefault="00681380" w:rsidP="00681380">
                <w:pPr>
                  <w:rPr>
                    <w:rFonts w:eastAsia="Times New Roman" w:cs="Arial"/>
                    <w:color w:val="auto"/>
                    <w:szCs w:val="22"/>
                    <w:lang w:val="nl-NL" w:eastAsia="nl-NL" w:bidi="ar-SA"/>
                  </w:rPr>
                </w:pPr>
                <w:r>
                  <w:t>Acceptance</w:t>
                </w:r>
              </w:p>
            </w:tc>
          </w:sdtContent>
        </w:sdt>
        <w:tc>
          <w:tcPr>
            <w:tcW w:w="1350" w:type="dxa"/>
            <w:tcBorders>
              <w:top w:val="single" w:sz="4" w:space="0" w:color="auto"/>
              <w:left w:val="single" w:sz="4" w:space="0" w:color="auto"/>
              <w:bottom w:val="single" w:sz="4" w:space="0" w:color="auto"/>
              <w:right w:val="single" w:sz="4" w:space="0" w:color="auto"/>
            </w:tcBorders>
          </w:tcPr>
          <w:p w14:paraId="67CFEB3F" w14:textId="502A3A4F" w:rsidR="00681380" w:rsidRPr="00FD1336" w:rsidRDefault="00681380" w:rsidP="00681380">
            <w:pPr>
              <w:rPr>
                <w:rFonts w:eastAsia="Times New Roman" w:cs="Arial"/>
                <w:color w:val="auto"/>
                <w:szCs w:val="22"/>
                <w:lang w:val="nl-NL" w:eastAsia="nl-NL" w:bidi="ar-SA"/>
              </w:rPr>
            </w:pPr>
            <w:r>
              <w:rPr>
                <w:rFonts w:eastAsia="Times New Roman" w:cs="Arial"/>
                <w:color w:val="auto"/>
                <w:szCs w:val="22"/>
                <w:lang w:val="nl-NL" w:eastAsia="nl-NL" w:bidi="ar-SA"/>
              </w:rPr>
              <w:t>KATO</w:t>
            </w:r>
          </w:p>
        </w:tc>
        <w:tc>
          <w:tcPr>
            <w:tcW w:w="2880" w:type="dxa"/>
            <w:tcBorders>
              <w:top w:val="single" w:sz="4" w:space="0" w:color="auto"/>
              <w:left w:val="single" w:sz="4" w:space="0" w:color="auto"/>
              <w:bottom w:val="single" w:sz="4" w:space="0" w:color="auto"/>
              <w:right w:val="single" w:sz="4" w:space="0" w:color="auto"/>
            </w:tcBorders>
          </w:tcPr>
          <w:p w14:paraId="1620A3B6" w14:textId="10661A88" w:rsidR="00681380" w:rsidRPr="00FD1336" w:rsidRDefault="00681380" w:rsidP="00681380">
            <w:pPr>
              <w:rPr>
                <w:rFonts w:eastAsia="Times New Roman" w:cs="Arial"/>
                <w:color w:val="auto"/>
                <w:szCs w:val="22"/>
                <w:lang w:val="nl-NL" w:eastAsia="nl-NL" w:bidi="ar-SA"/>
              </w:rPr>
            </w:pPr>
            <w:r>
              <w:rPr>
                <w:rFonts w:eastAsia="Times New Roman" w:cs="Arial"/>
                <w:color w:val="auto"/>
                <w:szCs w:val="22"/>
                <w:lang w:val="nl-NL" w:eastAsia="nl-NL" w:bidi="ar-SA"/>
              </w:rPr>
              <w:t>SONAR PDF Converter</w:t>
            </w:r>
          </w:p>
        </w:tc>
        <w:tc>
          <w:tcPr>
            <w:tcW w:w="2700" w:type="dxa"/>
            <w:tcBorders>
              <w:top w:val="single" w:sz="4" w:space="0" w:color="auto"/>
              <w:left w:val="single" w:sz="4" w:space="0" w:color="auto"/>
              <w:bottom w:val="single" w:sz="4" w:space="0" w:color="auto"/>
              <w:right w:val="single" w:sz="4" w:space="0" w:color="auto"/>
            </w:tcBorders>
            <w:vAlign w:val="center"/>
          </w:tcPr>
          <w:p w14:paraId="7D353563" w14:textId="646FF442" w:rsidR="00681380" w:rsidRPr="00FD1336" w:rsidRDefault="00681380" w:rsidP="00681380">
            <w:pPr>
              <w:rPr>
                <w:rFonts w:eastAsia="Times New Roman" w:cs="Arial"/>
                <w:color w:val="auto"/>
                <w:szCs w:val="22"/>
                <w:lang w:val="nl-NL" w:eastAsia="nl-NL" w:bidi="ar-SA"/>
              </w:rPr>
            </w:pPr>
            <w:proofErr w:type="spellStart"/>
            <w:proofErr w:type="gramStart"/>
            <w:r>
              <w:rPr>
                <w:rFonts w:eastAsia="Times New Roman" w:cs="Arial"/>
                <w:color w:val="auto"/>
                <w:szCs w:val="22"/>
                <w:lang w:val="nl-NL" w:eastAsia="nl-NL" w:bidi="ar-SA"/>
              </w:rPr>
              <w:t>pdfweb</w:t>
            </w:r>
            <w:proofErr w:type="spellEnd"/>
            <w:proofErr w:type="gramEnd"/>
            <w:r>
              <w:rPr>
                <w:rFonts w:eastAsia="Times New Roman" w:cs="Arial"/>
                <w:color w:val="auto"/>
                <w:szCs w:val="22"/>
                <w:lang w:val="nl-NL" w:eastAsia="nl-NL" w:bidi="ar-SA"/>
              </w:rPr>
              <w:t>-k</w:t>
            </w:r>
          </w:p>
        </w:tc>
        <w:sdt>
          <w:sdtPr>
            <w:rPr>
              <w:lang w:val="en-US"/>
            </w:rPr>
            <w:alias w:val="DNS suffix"/>
            <w:tag w:val="DNS suffix"/>
            <w:id w:val="1888682058"/>
            <w:placeholder>
              <w:docPart w:val="261C789AB1CE45A58F926A335AA4CE14"/>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hideMark/>
              </w:tcPr>
              <w:p w14:paraId="7D4E009C" w14:textId="77777777" w:rsidR="00681380" w:rsidRPr="006734A3" w:rsidRDefault="00681380" w:rsidP="00681380">
                <w:pPr>
                  <w:rPr>
                    <w:rFonts w:eastAsia="Times New Roman" w:cs="Arial"/>
                    <w:color w:val="auto"/>
                    <w:szCs w:val="22"/>
                    <w:lang w:val="en-US" w:eastAsia="nl-NL" w:bidi="ar-SA"/>
                  </w:rPr>
                </w:pPr>
                <w:r w:rsidRPr="006734A3">
                  <w:rPr>
                    <w:lang w:val="en-US"/>
                  </w:rPr>
                  <w:t>A-dc.ba.uwv.nl</w:t>
                </w:r>
              </w:p>
            </w:tc>
          </w:sdtContent>
        </w:sdt>
      </w:tr>
      <w:tr w:rsidR="00681380" w:rsidRPr="00DA7759" w14:paraId="221C1CF4" w14:textId="77777777" w:rsidTr="00307E62">
        <w:sdt>
          <w:sdtPr>
            <w:alias w:val="Domain"/>
            <w:tag w:val="Domain"/>
            <w:id w:val="-2015675192"/>
            <w:placeholder>
              <w:docPart w:val="50BF8ABE810446CB98D81A7D4CA84C8E"/>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40" w:type="dxa"/>
                <w:tcBorders>
                  <w:top w:val="single" w:sz="4" w:space="0" w:color="auto"/>
                  <w:left w:val="single" w:sz="4" w:space="0" w:color="auto"/>
                  <w:bottom w:val="single" w:sz="4" w:space="0" w:color="auto"/>
                  <w:right w:val="single" w:sz="4" w:space="0" w:color="auto"/>
                </w:tcBorders>
                <w:vAlign w:val="center"/>
              </w:tcPr>
              <w:p w14:paraId="2D529394" w14:textId="3298B1BB" w:rsidR="00681380" w:rsidRPr="000232A0" w:rsidRDefault="00681380" w:rsidP="00681380">
                <w:pPr>
                  <w:rPr>
                    <w:rFonts w:eastAsia="Times New Roman" w:cs="Arial"/>
                    <w:color w:val="auto"/>
                    <w:szCs w:val="22"/>
                    <w:lang w:val="nl-NL" w:eastAsia="nl-NL" w:bidi="ar-SA"/>
                  </w:rPr>
                </w:pPr>
                <w:r>
                  <w:t>Acceptance</w:t>
                </w:r>
              </w:p>
            </w:tc>
          </w:sdtContent>
        </w:sdt>
        <w:tc>
          <w:tcPr>
            <w:tcW w:w="1350" w:type="dxa"/>
            <w:tcBorders>
              <w:top w:val="single" w:sz="4" w:space="0" w:color="auto"/>
              <w:left w:val="single" w:sz="4" w:space="0" w:color="auto"/>
              <w:bottom w:val="single" w:sz="4" w:space="0" w:color="auto"/>
              <w:right w:val="single" w:sz="4" w:space="0" w:color="auto"/>
            </w:tcBorders>
          </w:tcPr>
          <w:p w14:paraId="0F4E7579" w14:textId="18F47D55" w:rsidR="00681380" w:rsidRDefault="00681380" w:rsidP="00681380">
            <w:pPr>
              <w:rPr>
                <w:rFonts w:eastAsia="Times New Roman" w:cs="Arial"/>
                <w:color w:val="auto"/>
                <w:szCs w:val="22"/>
                <w:lang w:val="nl-NL" w:eastAsia="nl-NL" w:bidi="ar-SA"/>
              </w:rPr>
            </w:pPr>
            <w:r>
              <w:rPr>
                <w:rFonts w:eastAsia="Times New Roman" w:cs="Arial"/>
                <w:color w:val="auto"/>
                <w:szCs w:val="22"/>
                <w:lang w:val="nl-NL" w:eastAsia="nl-NL" w:bidi="ar-SA"/>
              </w:rPr>
              <w:t>KATO</w:t>
            </w:r>
          </w:p>
        </w:tc>
        <w:tc>
          <w:tcPr>
            <w:tcW w:w="2880" w:type="dxa"/>
            <w:tcBorders>
              <w:top w:val="single" w:sz="4" w:space="0" w:color="auto"/>
              <w:left w:val="single" w:sz="4" w:space="0" w:color="auto"/>
              <w:bottom w:val="single" w:sz="4" w:space="0" w:color="auto"/>
              <w:right w:val="single" w:sz="4" w:space="0" w:color="auto"/>
            </w:tcBorders>
          </w:tcPr>
          <w:p w14:paraId="3A159064" w14:textId="092AD9D5" w:rsidR="00681380" w:rsidRDefault="00681380" w:rsidP="00681380">
            <w:pPr>
              <w:rPr>
                <w:rFonts w:eastAsia="Times New Roman" w:cs="Arial"/>
                <w:color w:val="auto"/>
                <w:szCs w:val="22"/>
                <w:lang w:val="nl-NL" w:eastAsia="nl-NL" w:bidi="ar-SA"/>
              </w:rPr>
            </w:pPr>
            <w:r>
              <w:rPr>
                <w:rFonts w:eastAsia="Times New Roman" w:cs="Arial"/>
                <w:color w:val="auto"/>
                <w:szCs w:val="22"/>
                <w:lang w:val="nl-NL" w:eastAsia="nl-NL" w:bidi="ar-SA"/>
              </w:rPr>
              <w:t>SONAR file system</w:t>
            </w:r>
          </w:p>
        </w:tc>
        <w:tc>
          <w:tcPr>
            <w:tcW w:w="2700" w:type="dxa"/>
            <w:tcBorders>
              <w:top w:val="single" w:sz="4" w:space="0" w:color="auto"/>
              <w:left w:val="single" w:sz="4" w:space="0" w:color="auto"/>
              <w:bottom w:val="single" w:sz="4" w:space="0" w:color="auto"/>
              <w:right w:val="single" w:sz="4" w:space="0" w:color="auto"/>
            </w:tcBorders>
            <w:vAlign w:val="center"/>
          </w:tcPr>
          <w:p w14:paraId="53F45919" w14:textId="661C2BD5" w:rsidR="00681380" w:rsidRPr="00DA7759" w:rsidRDefault="00681380" w:rsidP="00681380">
            <w:pPr>
              <w:rPr>
                <w:rFonts w:eastAsia="Times New Roman" w:cs="Arial"/>
                <w:color w:val="auto"/>
                <w:szCs w:val="22"/>
                <w:highlight w:val="yellow"/>
                <w:lang w:val="nl-NL" w:eastAsia="nl-NL" w:bidi="ar-SA"/>
              </w:rPr>
            </w:pPr>
            <w:proofErr w:type="gramStart"/>
            <w:r>
              <w:rPr>
                <w:rFonts w:eastAsia="Times New Roman" w:cs="Arial"/>
                <w:color w:val="auto"/>
                <w:szCs w:val="22"/>
                <w:lang w:val="nl-NL" w:eastAsia="nl-NL" w:bidi="ar-SA"/>
              </w:rPr>
              <w:t>pdfshare</w:t>
            </w:r>
            <w:proofErr w:type="gramEnd"/>
            <w:r>
              <w:rPr>
                <w:rFonts w:eastAsia="Times New Roman" w:cs="Arial"/>
                <w:color w:val="auto"/>
                <w:szCs w:val="22"/>
                <w:lang w:val="nl-NL" w:eastAsia="nl-NL" w:bidi="ar-SA"/>
              </w:rPr>
              <w:t>-k</w:t>
            </w:r>
          </w:p>
        </w:tc>
        <w:sdt>
          <w:sdtPr>
            <w:alias w:val="DNS suffix"/>
            <w:tag w:val="DNS suffix"/>
            <w:id w:val="765888801"/>
            <w:placeholder>
              <w:docPart w:val="E3A25D3F330C4F2A86F6E13FB7DA0E96"/>
            </w:placeholder>
            <w:dropDownList>
              <w:listItem w:displayText="Select" w:value="Select"/>
              <w:listItem w:displayText="P-dc.ba.uwv.nl" w:value="P-dc.ba.uwv.nl"/>
              <w:listItem w:displayText="A-dc.ba.uwv.nl" w:value="A-dc.ba.uwv.nl"/>
              <w:listItem w:displayText="T-dc.ba.uwv.nl" w:value="T-dc.ba.uwv.nl"/>
              <w:listItem w:displayText="O-dc.ba.uwv.nl" w:value="O-dc.ba.uwv.nl"/>
            </w:dropDownList>
          </w:sdtPr>
          <w:sdtEndPr/>
          <w:sdtContent>
            <w:tc>
              <w:tcPr>
                <w:tcW w:w="1980" w:type="dxa"/>
                <w:tcBorders>
                  <w:top w:val="single" w:sz="4" w:space="0" w:color="auto"/>
                  <w:left w:val="single" w:sz="4" w:space="0" w:color="auto"/>
                  <w:bottom w:val="single" w:sz="4" w:space="0" w:color="auto"/>
                  <w:right w:val="single" w:sz="4" w:space="0" w:color="auto"/>
                </w:tcBorders>
                <w:vAlign w:val="center"/>
              </w:tcPr>
              <w:p w14:paraId="600B0718" w14:textId="2E18C839" w:rsidR="00681380" w:rsidRPr="006734A3" w:rsidRDefault="00681380" w:rsidP="00681380">
                <w:pPr>
                  <w:rPr>
                    <w:rFonts w:eastAsia="Times New Roman" w:cs="Arial"/>
                    <w:color w:val="auto"/>
                    <w:szCs w:val="22"/>
                    <w:highlight w:val="yellow"/>
                    <w:lang w:val="en-US" w:eastAsia="nl-NL" w:bidi="ar-SA"/>
                  </w:rPr>
                </w:pPr>
                <w:r>
                  <w:t>A-dc.ba.uwv.nl</w:t>
                </w:r>
              </w:p>
            </w:tc>
          </w:sdtContent>
        </w:sdt>
      </w:tr>
    </w:tbl>
    <w:p w14:paraId="02269728" w14:textId="1C9431AA" w:rsidR="00E945BC" w:rsidRDefault="00E945BC" w:rsidP="008D7D3C">
      <w:pPr>
        <w:pStyle w:val="BodyText"/>
        <w:rPr>
          <w:color w:val="FF0000"/>
          <w:lang w:eastAsia="nl-NL" w:bidi="ar-SA"/>
        </w:rPr>
      </w:pPr>
    </w:p>
    <w:p w14:paraId="7C4200C9" w14:textId="0B252628" w:rsidR="00E945BC" w:rsidRDefault="00E945BC" w:rsidP="008D7D3C">
      <w:pPr>
        <w:pStyle w:val="BodyText"/>
        <w:rPr>
          <w:color w:val="FF0000"/>
          <w:lang w:eastAsia="nl-NL" w:bidi="ar-SA"/>
        </w:rPr>
      </w:pPr>
    </w:p>
    <w:p w14:paraId="3DF18557" w14:textId="4EC73AC0" w:rsidR="008D7D3C" w:rsidRPr="00013094" w:rsidRDefault="008D7D3C" w:rsidP="008D7D3C">
      <w:pPr>
        <w:pStyle w:val="Heading2"/>
      </w:pPr>
      <w:bookmarkStart w:id="27" w:name="_Toc73622561"/>
      <w:bookmarkStart w:id="28" w:name="_Toc127191404"/>
      <w:r w:rsidRPr="00013094">
        <w:lastRenderedPageBreak/>
        <w:t xml:space="preserve">System </w:t>
      </w:r>
      <w:r>
        <w:t>d</w:t>
      </w:r>
      <w:r w:rsidRPr="00013094">
        <w:t>iagram</w:t>
      </w:r>
      <w:r>
        <w:t xml:space="preserve"> </w:t>
      </w:r>
      <w:r w:rsidR="006B5FAE">
        <w:t>–</w:t>
      </w:r>
      <w:r>
        <w:t xml:space="preserve"> </w:t>
      </w:r>
      <w:r w:rsidR="00E945BC">
        <w:t>Prod</w:t>
      </w:r>
      <w:r>
        <w:t>uction</w:t>
      </w:r>
      <w:bookmarkEnd w:id="27"/>
      <w:bookmarkEnd w:id="28"/>
    </w:p>
    <w:p w14:paraId="76D3590D" w14:textId="1A192A56" w:rsidR="008D7D3C" w:rsidRDefault="00D75386" w:rsidP="00B32C66">
      <w:pPr>
        <w:pStyle w:val="BodyText"/>
        <w:rPr>
          <w:highlight w:val="yellow"/>
        </w:rPr>
      </w:pPr>
      <w:r>
        <w:rPr>
          <w:noProof/>
        </w:rPr>
        <w:drawing>
          <wp:inline distT="0" distB="0" distL="0" distR="0" wp14:anchorId="149D757E" wp14:editId="57EFD3D3">
            <wp:extent cx="6529792" cy="487923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541574" cy="4888042"/>
                    </a:xfrm>
                    <a:prstGeom prst="rect">
                      <a:avLst/>
                    </a:prstGeom>
                    <a:noFill/>
                    <a:ln>
                      <a:noFill/>
                    </a:ln>
                  </pic:spPr>
                </pic:pic>
              </a:graphicData>
            </a:graphic>
          </wp:inline>
        </w:drawing>
      </w:r>
    </w:p>
    <w:p w14:paraId="6495A8E6" w14:textId="77777777" w:rsidR="00782E5D" w:rsidRDefault="00782E5D" w:rsidP="00B32C66">
      <w:pPr>
        <w:pStyle w:val="BodyText"/>
        <w:rPr>
          <w:highlight w:val="yellow"/>
        </w:rPr>
      </w:pPr>
    </w:p>
    <w:p w14:paraId="55BA8DC7" w14:textId="77777777" w:rsidR="00BE3119" w:rsidRDefault="00BE3119">
      <w:pPr>
        <w:spacing w:after="160" w:line="259" w:lineRule="auto"/>
        <w:rPr>
          <w:rFonts w:cs="Arial"/>
          <w:b/>
          <w:bCs/>
          <w:iCs/>
          <w:color w:val="auto"/>
          <w:sz w:val="32"/>
          <w:szCs w:val="28"/>
          <w:lang w:val="en-US"/>
        </w:rPr>
      </w:pPr>
      <w:bookmarkStart w:id="29" w:name="_Toc73622562"/>
      <w:r>
        <w:rPr>
          <w:lang w:val="en-US"/>
        </w:rPr>
        <w:br w:type="page"/>
      </w:r>
    </w:p>
    <w:p w14:paraId="722D123E" w14:textId="205771EE" w:rsidR="008D7D3C" w:rsidRDefault="008D7D3C" w:rsidP="008D7D3C">
      <w:pPr>
        <w:pStyle w:val="Heading2"/>
        <w:rPr>
          <w:lang w:val="en-US"/>
        </w:rPr>
      </w:pPr>
      <w:bookmarkStart w:id="30" w:name="_Toc127191405"/>
      <w:r w:rsidRPr="00577252">
        <w:rPr>
          <w:lang w:val="en-US"/>
        </w:rPr>
        <w:lastRenderedPageBreak/>
        <w:t>System diagram Non-</w:t>
      </w:r>
      <w:r w:rsidR="00E945BC" w:rsidRPr="00577252">
        <w:rPr>
          <w:lang w:val="en-US"/>
        </w:rPr>
        <w:t>Prod</w:t>
      </w:r>
      <w:r w:rsidRPr="00577252">
        <w:rPr>
          <w:lang w:val="en-US"/>
        </w:rPr>
        <w:t>uction</w:t>
      </w:r>
      <w:bookmarkEnd w:id="29"/>
      <w:r w:rsidR="00577252">
        <w:rPr>
          <w:lang w:val="en-US"/>
        </w:rPr>
        <w:t xml:space="preserve"> and Staging</w:t>
      </w:r>
      <w:bookmarkEnd w:id="30"/>
    </w:p>
    <w:p w14:paraId="74098F10" w14:textId="77777777" w:rsidR="00246803" w:rsidRDefault="00246803" w:rsidP="00246803">
      <w:pPr>
        <w:pStyle w:val="Heading3"/>
      </w:pPr>
      <w:r>
        <w:t>Staging</w:t>
      </w:r>
    </w:p>
    <w:p w14:paraId="2DC246F5" w14:textId="713A62C6" w:rsidR="00246803" w:rsidRPr="00681380" w:rsidRDefault="00B54434" w:rsidP="00246803">
      <w:pPr>
        <w:pStyle w:val="BodyText"/>
      </w:pPr>
      <w:r>
        <w:rPr>
          <w:noProof/>
        </w:rPr>
        <w:drawing>
          <wp:inline distT="0" distB="0" distL="0" distR="0" wp14:anchorId="67EC3E6A" wp14:editId="2A35D80F">
            <wp:extent cx="5731510" cy="4961255"/>
            <wp:effectExtent l="0" t="0" r="254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4961255"/>
                    </a:xfrm>
                    <a:prstGeom prst="rect">
                      <a:avLst/>
                    </a:prstGeom>
                  </pic:spPr>
                </pic:pic>
              </a:graphicData>
            </a:graphic>
          </wp:inline>
        </w:drawing>
      </w:r>
    </w:p>
    <w:p w14:paraId="7F7BAF33" w14:textId="5A9C8371" w:rsidR="00747C01" w:rsidRDefault="00246803" w:rsidP="00246803">
      <w:pPr>
        <w:pStyle w:val="BodyText"/>
        <w:rPr>
          <w:lang w:val="en-US"/>
        </w:rPr>
      </w:pPr>
      <w:r>
        <w:rPr>
          <w:lang w:val="en-US"/>
        </w:rPr>
        <w:t xml:space="preserve">Staging is used to share files between different environments (cross zone connections) therefore it is placed in the DXC Application Management </w:t>
      </w:r>
      <w:r w:rsidR="00435075">
        <w:rPr>
          <w:lang w:val="en-US"/>
        </w:rPr>
        <w:t>zone</w:t>
      </w:r>
      <w:r>
        <w:rPr>
          <w:lang w:val="en-US"/>
        </w:rPr>
        <w:t>.</w:t>
      </w:r>
      <w:r w:rsidR="00E16EB3">
        <w:rPr>
          <w:lang w:val="en-US"/>
        </w:rPr>
        <w:t xml:space="preserve"> </w:t>
      </w:r>
    </w:p>
    <w:p w14:paraId="1128FF72" w14:textId="3A54A63C" w:rsidR="00246803" w:rsidRDefault="00747C01" w:rsidP="00246803">
      <w:pPr>
        <w:pStyle w:val="BodyText"/>
        <w:rPr>
          <w:lang w:val="en-US"/>
        </w:rPr>
      </w:pPr>
      <w:r>
        <w:rPr>
          <w:lang w:val="en-US"/>
        </w:rPr>
        <w:t xml:space="preserve">Note: </w:t>
      </w:r>
      <w:r w:rsidR="00D677A5">
        <w:rPr>
          <w:lang w:val="en-US"/>
        </w:rPr>
        <w:t xml:space="preserve">KATO is part of </w:t>
      </w:r>
      <w:r w:rsidR="00376FD3">
        <w:rPr>
          <w:lang w:val="en-US"/>
        </w:rPr>
        <w:t>A</w:t>
      </w:r>
      <w:r w:rsidR="00D677A5">
        <w:rPr>
          <w:lang w:val="en-US"/>
        </w:rPr>
        <w:t>cceptance.</w:t>
      </w:r>
    </w:p>
    <w:p w14:paraId="3229C66C" w14:textId="77777777" w:rsidR="004441E8" w:rsidRDefault="004441E8" w:rsidP="004441E8">
      <w:pPr>
        <w:pStyle w:val="Heading3"/>
      </w:pPr>
      <w:r>
        <w:lastRenderedPageBreak/>
        <w:t>KATO</w:t>
      </w:r>
    </w:p>
    <w:p w14:paraId="07ADFB46" w14:textId="77777777" w:rsidR="004441E8" w:rsidRDefault="004441E8" w:rsidP="004441E8">
      <w:pPr>
        <w:pStyle w:val="BodyText"/>
        <w:rPr>
          <w:lang w:val="nl-NL"/>
        </w:rPr>
      </w:pPr>
      <w:r>
        <w:rPr>
          <w:noProof/>
        </w:rPr>
        <w:drawing>
          <wp:inline distT="0" distB="0" distL="0" distR="0" wp14:anchorId="26F47254" wp14:editId="0ED64DB5">
            <wp:extent cx="4580749" cy="367071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580749" cy="3670712"/>
                    </a:xfrm>
                    <a:prstGeom prst="rect">
                      <a:avLst/>
                    </a:prstGeom>
                    <a:noFill/>
                    <a:ln>
                      <a:noFill/>
                    </a:ln>
                  </pic:spPr>
                </pic:pic>
              </a:graphicData>
            </a:graphic>
          </wp:inline>
        </w:drawing>
      </w:r>
    </w:p>
    <w:p w14:paraId="388D5E55" w14:textId="4A9CC367" w:rsidR="004441E8" w:rsidRPr="00D07895" w:rsidRDefault="00376FD3" w:rsidP="004441E8">
      <w:pPr>
        <w:pStyle w:val="BodyText"/>
        <w:rPr>
          <w:lang w:val="en-US"/>
        </w:rPr>
      </w:pPr>
      <w:r>
        <w:rPr>
          <w:lang w:val="en-US"/>
        </w:rPr>
        <w:t xml:space="preserve">Note: </w:t>
      </w:r>
      <w:r w:rsidR="004441E8" w:rsidRPr="00D07895">
        <w:rPr>
          <w:lang w:val="en-US"/>
        </w:rPr>
        <w:t>KAT</w:t>
      </w:r>
      <w:r w:rsidR="004441E8">
        <w:rPr>
          <w:lang w:val="en-US"/>
        </w:rPr>
        <w:t>O</w:t>
      </w:r>
      <w:r w:rsidR="004441E8" w:rsidRPr="00D07895">
        <w:rPr>
          <w:lang w:val="en-US"/>
        </w:rPr>
        <w:t xml:space="preserve"> is an acceptance “l</w:t>
      </w:r>
      <w:r w:rsidR="004441E8">
        <w:rPr>
          <w:lang w:val="en-US"/>
        </w:rPr>
        <w:t xml:space="preserve">ight” environment where several functions are combined on 1 system, it is used for </w:t>
      </w:r>
      <w:r w:rsidR="00F20028">
        <w:rPr>
          <w:lang w:val="en-US"/>
        </w:rPr>
        <w:t xml:space="preserve">technical </w:t>
      </w:r>
      <w:r w:rsidR="004441E8">
        <w:rPr>
          <w:lang w:val="en-US"/>
        </w:rPr>
        <w:t>test</w:t>
      </w:r>
      <w:r w:rsidR="00F20028">
        <w:rPr>
          <w:lang w:val="en-US"/>
        </w:rPr>
        <w:t>s</w:t>
      </w:r>
      <w:r w:rsidR="004441E8">
        <w:rPr>
          <w:lang w:val="en-US"/>
        </w:rPr>
        <w:t>.</w:t>
      </w:r>
    </w:p>
    <w:p w14:paraId="36196D80" w14:textId="01410DBE" w:rsidR="00681380" w:rsidRDefault="00681380" w:rsidP="00681380">
      <w:pPr>
        <w:pStyle w:val="Heading3"/>
      </w:pPr>
      <w:r>
        <w:lastRenderedPageBreak/>
        <w:t>Acceptance</w:t>
      </w:r>
    </w:p>
    <w:p w14:paraId="7E3268AA" w14:textId="6BF427A0" w:rsidR="00021311" w:rsidRDefault="00FF21C9" w:rsidP="004D5148">
      <w:pPr>
        <w:pStyle w:val="BodyText"/>
        <w:rPr>
          <w:lang w:val="en-US"/>
        </w:rPr>
      </w:pPr>
      <w:r>
        <w:rPr>
          <w:noProof/>
        </w:rPr>
        <w:drawing>
          <wp:inline distT="0" distB="0" distL="0" distR="0" wp14:anchorId="3171617D" wp14:editId="3D380983">
            <wp:extent cx="6481267" cy="48429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499860" cy="4856872"/>
                    </a:xfrm>
                    <a:prstGeom prst="rect">
                      <a:avLst/>
                    </a:prstGeom>
                    <a:noFill/>
                    <a:ln>
                      <a:noFill/>
                    </a:ln>
                  </pic:spPr>
                </pic:pic>
              </a:graphicData>
            </a:graphic>
          </wp:inline>
        </w:drawing>
      </w:r>
    </w:p>
    <w:p w14:paraId="097756B3" w14:textId="564455DB" w:rsidR="004D5148" w:rsidRDefault="00376FD3" w:rsidP="00743A62">
      <w:pPr>
        <w:pStyle w:val="BodyText"/>
        <w:rPr>
          <w:lang w:val="en-US"/>
        </w:rPr>
      </w:pPr>
      <w:r>
        <w:rPr>
          <w:lang w:val="en-US"/>
        </w:rPr>
        <w:t xml:space="preserve">Note: </w:t>
      </w:r>
      <w:r w:rsidR="004D5148">
        <w:rPr>
          <w:lang w:val="en-US"/>
        </w:rPr>
        <w:t>Acceptance</w:t>
      </w:r>
      <w:r w:rsidR="003552DC">
        <w:rPr>
          <w:lang w:val="en-US"/>
        </w:rPr>
        <w:t xml:space="preserve"> is </w:t>
      </w:r>
      <w:r w:rsidR="00D25362">
        <w:rPr>
          <w:lang w:val="en-US"/>
        </w:rPr>
        <w:t>almost the same as production</w:t>
      </w:r>
      <w:r w:rsidR="003552DC">
        <w:rPr>
          <w:lang w:val="en-US"/>
        </w:rPr>
        <w:t xml:space="preserve"> but does not use UWV mail</w:t>
      </w:r>
      <w:r w:rsidR="004441E8">
        <w:rPr>
          <w:lang w:val="en-US"/>
        </w:rPr>
        <w:t xml:space="preserve"> (instead the G</w:t>
      </w:r>
      <w:r w:rsidR="000A079C">
        <w:rPr>
          <w:lang w:val="en-US"/>
        </w:rPr>
        <w:t>eneric mail service is used)</w:t>
      </w:r>
      <w:r w:rsidR="003552DC">
        <w:rPr>
          <w:lang w:val="en-US"/>
        </w:rPr>
        <w:t xml:space="preserve"> and does not </w:t>
      </w:r>
      <w:r w:rsidR="00A647FD">
        <w:rPr>
          <w:lang w:val="en-US"/>
        </w:rPr>
        <w:t>include</w:t>
      </w:r>
      <w:r w:rsidR="003552DC">
        <w:rPr>
          <w:lang w:val="en-US"/>
        </w:rPr>
        <w:t xml:space="preserve"> the stand-alone fileserver</w:t>
      </w:r>
      <w:r w:rsidR="000A079C">
        <w:rPr>
          <w:lang w:val="en-US"/>
        </w:rPr>
        <w:t>.</w:t>
      </w:r>
    </w:p>
    <w:p w14:paraId="17FC7726" w14:textId="77777777" w:rsidR="008D7D3C" w:rsidRPr="00214118" w:rsidRDefault="008D7D3C" w:rsidP="008D7D3C">
      <w:pPr>
        <w:pStyle w:val="Heading2"/>
      </w:pPr>
      <w:bookmarkStart w:id="31" w:name="_Toc73622563"/>
      <w:bookmarkStart w:id="32" w:name="_Toc127191406"/>
      <w:r w:rsidRPr="00214118">
        <w:t>SBB’s</w:t>
      </w:r>
      <w:bookmarkEnd w:id="31"/>
      <w:bookmarkEnd w:id="32"/>
    </w:p>
    <w:tbl>
      <w:tblPr>
        <w:tblW w:w="52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215"/>
      </w:tblGrid>
      <w:tr w:rsidR="008D7D3C" w:rsidRPr="00141302" w14:paraId="3014C218" w14:textId="77777777" w:rsidTr="009703A8">
        <w:tc>
          <w:tcPr>
            <w:tcW w:w="52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73AF31" w14:textId="77777777" w:rsidR="008D7D3C" w:rsidRPr="00141302" w:rsidRDefault="008D7D3C" w:rsidP="00240C58">
            <w:pPr>
              <w:rPr>
                <w:rFonts w:eastAsia="Times New Roman" w:cs="Arial"/>
                <w:color w:val="auto"/>
                <w:szCs w:val="22"/>
                <w:lang w:val="nl-NL" w:eastAsia="nl-NL" w:bidi="ar-SA"/>
              </w:rPr>
            </w:pPr>
            <w:r>
              <w:rPr>
                <w:rFonts w:eastAsia="Times New Roman" w:cs="Arial"/>
                <w:b/>
                <w:bCs/>
                <w:color w:val="030304"/>
                <w:szCs w:val="22"/>
                <w:lang w:val="nl-NL" w:eastAsia="nl-NL" w:bidi="ar-SA"/>
              </w:rPr>
              <w:t>Standard Building Block Type</w:t>
            </w:r>
          </w:p>
        </w:tc>
      </w:tr>
      <w:tr w:rsidR="008D7D3C" w:rsidRPr="000232A0" w14:paraId="3051F55C" w14:textId="77777777" w:rsidTr="009703A8">
        <w:sdt>
          <w:sdtPr>
            <w:alias w:val="Service"/>
            <w:tag w:val="Sercice"/>
            <w:id w:val="-161539816"/>
            <w:placeholder>
              <w:docPart w:val="57AA4133F10F4D4EAB971F8D2D2CB61A"/>
            </w:placeholder>
            <w:dropDownList>
              <w:listItem w:displayText="Select" w:value="Select"/>
              <w:listItem w:displayText="IaaS - VM - UWV Managed" w:value="IaaS - VM - UWV Managed"/>
              <w:listItem w:displayText="IaaS+ - VM- DXC Managed" w:value="IaaS+ - VM- DXC Managed"/>
              <w:listItem w:displayText="PaaS - Virtual SQL database - DXC Managed" w:value="PaaS - Virtual SQL database - DXC Managed"/>
              <w:listItem w:displayText="PaaS - Virtual Oracle database - DXC Managed" w:value="PaaS - Virtual Oracle database - DXC Managed"/>
              <w:listItem w:displayText="Legacy hosting - AIX LPAR - UWV Managed" w:value="Legacy hosting - AIX LPAR - UWV Managed"/>
              <w:listItem w:displayText="Legacy hosting - AIX LPAR - DXC Managed" w:value="Legacy hosting - AIX LPAR - DXC Managed"/>
            </w:dropDownList>
          </w:sdtPr>
          <w:sdtEndPr/>
          <w:sdtContent>
            <w:tc>
              <w:tcPr>
                <w:tcW w:w="5215" w:type="dxa"/>
                <w:tcBorders>
                  <w:top w:val="single" w:sz="4" w:space="0" w:color="auto"/>
                  <w:left w:val="single" w:sz="4" w:space="0" w:color="auto"/>
                  <w:bottom w:val="single" w:sz="4" w:space="0" w:color="auto"/>
                  <w:right w:val="single" w:sz="4" w:space="0" w:color="auto"/>
                </w:tcBorders>
                <w:vAlign w:val="center"/>
                <w:hideMark/>
              </w:tcPr>
              <w:p w14:paraId="2766DDA6" w14:textId="71204A27" w:rsidR="008D7D3C" w:rsidRPr="0019164C" w:rsidRDefault="009703A8" w:rsidP="00240C58">
                <w:pPr>
                  <w:rPr>
                    <w:rFonts w:eastAsia="Times New Roman" w:cs="Arial"/>
                    <w:color w:val="auto"/>
                    <w:szCs w:val="22"/>
                    <w:lang w:val="en-US" w:eastAsia="nl-NL" w:bidi="ar-SA"/>
                  </w:rPr>
                </w:pPr>
                <w:r>
                  <w:t>IaaS+ - VM- DXC Managed</w:t>
                </w:r>
              </w:p>
            </w:tc>
          </w:sdtContent>
        </w:sdt>
      </w:tr>
      <w:tr w:rsidR="008D7D3C" w:rsidRPr="000232A0" w14:paraId="218A3A0B" w14:textId="77777777" w:rsidTr="009703A8">
        <w:sdt>
          <w:sdtPr>
            <w:alias w:val="Service"/>
            <w:tag w:val="Sercice"/>
            <w:id w:val="1917582577"/>
            <w:placeholder>
              <w:docPart w:val="615359909A4F4FA48308734822227BA9"/>
            </w:placeholder>
            <w:dropDownList>
              <w:listItem w:displayText="Select" w:value="Select"/>
              <w:listItem w:displayText="IaaS - VM - UWV Managed" w:value="IaaS - VM - UWV Managed"/>
              <w:listItem w:displayText="IaaS+ - VM- DXC Managed" w:value="IaaS+ - VM- DXC Managed"/>
              <w:listItem w:displayText="PaaS - Virtual SQL database - DXC Managed" w:value="PaaS - Virtual SQL database - DXC Managed"/>
              <w:listItem w:displayText="PaaS - Virtual Oracle database - DXC Managed" w:value="PaaS - Virtual Oracle database - DXC Managed"/>
              <w:listItem w:displayText="Legacy hosting - AIX LPAR - UWV Managed" w:value="Legacy hosting - AIX LPAR - UWV Managed"/>
              <w:listItem w:displayText="Legacy hosting - AIX LPAR - DXC Managed" w:value="Legacy hosting - AIX LPAR - DXC Managed"/>
            </w:dropDownList>
          </w:sdtPr>
          <w:sdtEndPr/>
          <w:sdtContent>
            <w:tc>
              <w:tcPr>
                <w:tcW w:w="5215" w:type="dxa"/>
                <w:tcBorders>
                  <w:top w:val="single" w:sz="4" w:space="0" w:color="auto"/>
                  <w:left w:val="single" w:sz="4" w:space="0" w:color="auto"/>
                  <w:bottom w:val="single" w:sz="4" w:space="0" w:color="auto"/>
                  <w:right w:val="single" w:sz="4" w:space="0" w:color="auto"/>
                </w:tcBorders>
                <w:vAlign w:val="center"/>
                <w:hideMark/>
              </w:tcPr>
              <w:p w14:paraId="533E8BE9" w14:textId="1B3C290E" w:rsidR="008D7D3C" w:rsidRPr="0019164C" w:rsidRDefault="009703A8" w:rsidP="00240C58">
                <w:pPr>
                  <w:rPr>
                    <w:rFonts w:eastAsia="Times New Roman" w:cs="Arial"/>
                    <w:color w:val="auto"/>
                    <w:szCs w:val="22"/>
                    <w:lang w:val="en-US" w:eastAsia="nl-NL" w:bidi="ar-SA"/>
                  </w:rPr>
                </w:pPr>
                <w:r>
                  <w:t>PaaS - Virtual Oracle database - DXC Managed</w:t>
                </w:r>
              </w:p>
            </w:tc>
          </w:sdtContent>
        </w:sdt>
      </w:tr>
      <w:tr w:rsidR="008D7D3C" w:rsidRPr="000232A0" w14:paraId="3E11F703" w14:textId="77777777" w:rsidTr="009703A8">
        <w:sdt>
          <w:sdtPr>
            <w:alias w:val="Service"/>
            <w:tag w:val="Sercice"/>
            <w:id w:val="-150537015"/>
            <w:placeholder>
              <w:docPart w:val="CD4A32CE1C874BCF869D8F49B8CEFBC8"/>
            </w:placeholder>
            <w:dropDownList>
              <w:listItem w:displayText="Select" w:value="Select"/>
              <w:listItem w:displayText="IaaS - VM - UWV Managed" w:value="IaaS - VM - UWV Managed"/>
              <w:listItem w:displayText="IaaS+ - VM- DXC Managed" w:value="IaaS+ - VM- DXC Managed"/>
              <w:listItem w:displayText="PaaS - Virtual SQL database - DXC Managed" w:value="PaaS - Virtual SQL database - DXC Managed"/>
              <w:listItem w:displayText="PaaS - Virtual Oracle database - DXC Managed" w:value="PaaS - Virtual Oracle database - DXC Managed"/>
              <w:listItem w:displayText="Legacy hosting - AIX LPAR - UWV Managed" w:value="Legacy hosting - AIX LPAR - UWV Managed"/>
              <w:listItem w:displayText="Legacy hosting - AIX LPAR - DXC Managed" w:value="Legacy hosting - AIX LPAR - DXC Managed"/>
            </w:dropDownList>
          </w:sdtPr>
          <w:sdtEndPr/>
          <w:sdtContent>
            <w:tc>
              <w:tcPr>
                <w:tcW w:w="5215" w:type="dxa"/>
                <w:tcBorders>
                  <w:top w:val="single" w:sz="4" w:space="0" w:color="auto"/>
                  <w:left w:val="single" w:sz="4" w:space="0" w:color="auto"/>
                  <w:bottom w:val="single" w:sz="4" w:space="0" w:color="auto"/>
                  <w:right w:val="single" w:sz="4" w:space="0" w:color="auto"/>
                </w:tcBorders>
                <w:vAlign w:val="center"/>
                <w:hideMark/>
              </w:tcPr>
              <w:p w14:paraId="4EE18E03" w14:textId="0809136F" w:rsidR="008D7D3C" w:rsidRPr="0019164C" w:rsidRDefault="009703A8" w:rsidP="00240C58">
                <w:pPr>
                  <w:rPr>
                    <w:rFonts w:eastAsia="Times New Roman" w:cs="Arial"/>
                    <w:color w:val="auto"/>
                    <w:szCs w:val="22"/>
                    <w:lang w:val="en-US" w:eastAsia="nl-NL" w:bidi="ar-SA"/>
                  </w:rPr>
                </w:pPr>
                <w:r>
                  <w:t>Legacy hosting - AIX LPAR - DXC Managed</w:t>
                </w:r>
              </w:p>
            </w:tc>
          </w:sdtContent>
        </w:sdt>
      </w:tr>
    </w:tbl>
    <w:p w14:paraId="523DF379" w14:textId="77777777" w:rsidR="008D7D3C" w:rsidRPr="00EA0116" w:rsidRDefault="008D7D3C" w:rsidP="008D7D3C">
      <w:pPr>
        <w:pStyle w:val="Heading2"/>
      </w:pPr>
      <w:bookmarkStart w:id="33" w:name="_Toc73622564"/>
      <w:bookmarkStart w:id="34" w:name="_Toc127191407"/>
      <w:r w:rsidRPr="00EA0116">
        <w:t>Load balancers</w:t>
      </w:r>
      <w:bookmarkEnd w:id="33"/>
      <w:bookmarkEnd w:id="34"/>
    </w:p>
    <w:tbl>
      <w:tblPr>
        <w:tblW w:w="97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35"/>
        <w:gridCol w:w="2880"/>
        <w:gridCol w:w="1890"/>
        <w:gridCol w:w="1890"/>
        <w:gridCol w:w="1620"/>
      </w:tblGrid>
      <w:tr w:rsidR="00D55768" w14:paraId="2B52BAE2" w14:textId="4DA41931" w:rsidTr="00240C58">
        <w:tc>
          <w:tcPr>
            <w:tcW w:w="1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B24A71" w14:textId="77777777" w:rsidR="00D55768" w:rsidRPr="00141302" w:rsidRDefault="00D55768" w:rsidP="00D55768">
            <w:pPr>
              <w:rPr>
                <w:rFonts w:eastAsia="Times New Roman" w:cs="Arial"/>
                <w:color w:val="auto"/>
                <w:szCs w:val="22"/>
                <w:lang w:val="nl-NL" w:eastAsia="nl-NL" w:bidi="ar-SA"/>
              </w:rPr>
            </w:pPr>
            <w:r>
              <w:rPr>
                <w:rFonts w:eastAsia="Times New Roman" w:cs="Arial"/>
                <w:b/>
                <w:bCs/>
                <w:color w:val="030304"/>
                <w:szCs w:val="22"/>
                <w:lang w:val="nl-NL" w:eastAsia="nl-NL" w:bidi="ar-SA"/>
              </w:rPr>
              <w:t>Domain</w:t>
            </w:r>
          </w:p>
        </w:tc>
        <w:tc>
          <w:tcPr>
            <w:tcW w:w="2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45DCBE5" w14:textId="3E02ABEC" w:rsidR="00D55768" w:rsidRDefault="00D55768" w:rsidP="00D55768">
            <w:pPr>
              <w:rPr>
                <w:rFonts w:eastAsia="Times New Roman" w:cs="Arial"/>
                <w:b/>
                <w:bCs/>
                <w:color w:val="030304"/>
                <w:szCs w:val="22"/>
                <w:lang w:val="nl-NL" w:eastAsia="nl-NL" w:bidi="ar-SA"/>
              </w:rPr>
            </w:pPr>
            <w:r>
              <w:rPr>
                <w:rFonts w:eastAsia="Times New Roman" w:cs="Arial"/>
                <w:b/>
                <w:bCs/>
                <w:color w:val="030304"/>
                <w:szCs w:val="22"/>
                <w:lang w:val="nl-NL" w:eastAsia="nl-NL" w:bidi="ar-SA"/>
              </w:rPr>
              <w:t xml:space="preserve">Load </w:t>
            </w:r>
            <w:proofErr w:type="spellStart"/>
            <w:r>
              <w:rPr>
                <w:rFonts w:eastAsia="Times New Roman" w:cs="Arial"/>
                <w:b/>
                <w:bCs/>
                <w:color w:val="030304"/>
                <w:szCs w:val="22"/>
                <w:lang w:val="nl-NL" w:eastAsia="nl-NL" w:bidi="ar-SA"/>
              </w:rPr>
              <w:t>balancer</w:t>
            </w:r>
            <w:proofErr w:type="spellEnd"/>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C82E728" w14:textId="526E7D09" w:rsidR="00D55768" w:rsidRDefault="00D55768" w:rsidP="00D55768">
            <w:pPr>
              <w:rPr>
                <w:rFonts w:eastAsia="Times New Roman" w:cs="Arial"/>
                <w:b/>
                <w:bCs/>
                <w:color w:val="030304"/>
                <w:szCs w:val="22"/>
                <w:lang w:val="nl-NL" w:eastAsia="nl-NL" w:bidi="ar-SA"/>
              </w:rPr>
            </w:pPr>
            <w:r>
              <w:rPr>
                <w:rFonts w:eastAsia="Times New Roman" w:cs="Arial"/>
                <w:b/>
                <w:bCs/>
                <w:color w:val="030304"/>
                <w:szCs w:val="22"/>
                <w:lang w:val="nl-NL" w:eastAsia="nl-NL" w:bidi="ar-SA"/>
              </w:rPr>
              <w:t>Type</w:t>
            </w:r>
          </w:p>
          <w:p w14:paraId="42864DBC" w14:textId="128901D7" w:rsidR="00D55768" w:rsidRDefault="00D55768" w:rsidP="00D55768">
            <w:pPr>
              <w:rPr>
                <w:rFonts w:eastAsia="Times New Roman" w:cs="Arial"/>
                <w:b/>
                <w:bCs/>
                <w:color w:val="030304"/>
                <w:szCs w:val="22"/>
                <w:lang w:val="nl-NL" w:eastAsia="nl-NL" w:bidi="ar-SA"/>
              </w:rPr>
            </w:pPr>
            <w:proofErr w:type="spellStart"/>
            <w:proofErr w:type="gramStart"/>
            <w:r>
              <w:rPr>
                <w:rFonts w:eastAsia="Times New Roman" w:cs="Arial"/>
                <w:b/>
                <w:bCs/>
                <w:color w:val="030304"/>
                <w:szCs w:val="22"/>
                <w:lang w:val="nl-NL" w:eastAsia="nl-NL" w:bidi="ar-SA"/>
              </w:rPr>
              <w:t>inline</w:t>
            </w:r>
            <w:proofErr w:type="spellEnd"/>
            <w:proofErr w:type="gramEnd"/>
            <w:r>
              <w:rPr>
                <w:rFonts w:eastAsia="Times New Roman" w:cs="Arial"/>
                <w:b/>
                <w:bCs/>
                <w:color w:val="030304"/>
                <w:szCs w:val="22"/>
                <w:lang w:val="nl-NL" w:eastAsia="nl-NL" w:bidi="ar-SA"/>
              </w:rPr>
              <w:t>/</w:t>
            </w:r>
            <w:proofErr w:type="spellStart"/>
            <w:r>
              <w:rPr>
                <w:rFonts w:eastAsia="Times New Roman" w:cs="Arial"/>
                <w:b/>
                <w:bCs/>
                <w:color w:val="030304"/>
                <w:szCs w:val="22"/>
                <w:lang w:val="nl-NL" w:eastAsia="nl-NL" w:bidi="ar-SA"/>
              </w:rPr>
              <w:t>onearm</w:t>
            </w:r>
            <w:proofErr w:type="spellEnd"/>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D63DE44" w14:textId="25517F1D" w:rsidR="00D55768" w:rsidRDefault="00D55768" w:rsidP="00D55768">
            <w:pPr>
              <w:rPr>
                <w:rFonts w:eastAsia="Times New Roman" w:cs="Arial"/>
                <w:b/>
                <w:bCs/>
                <w:color w:val="030304"/>
                <w:szCs w:val="22"/>
                <w:lang w:val="nl-NL" w:eastAsia="nl-NL" w:bidi="ar-SA"/>
              </w:rPr>
            </w:pPr>
            <w:r>
              <w:rPr>
                <w:rFonts w:eastAsia="Times New Roman" w:cs="Arial"/>
                <w:b/>
                <w:bCs/>
                <w:color w:val="030304"/>
                <w:szCs w:val="22"/>
                <w:lang w:val="nl-NL" w:eastAsia="nl-NL" w:bidi="ar-SA"/>
              </w:rPr>
              <w:t>Description</w:t>
            </w:r>
          </w:p>
        </w:tc>
        <w:tc>
          <w:tcPr>
            <w:tcW w:w="16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673DCD" w14:textId="07B9B421" w:rsidR="00D55768" w:rsidRDefault="00D55768" w:rsidP="00D55768">
            <w:pPr>
              <w:rPr>
                <w:rFonts w:eastAsia="Times New Roman" w:cs="Arial"/>
                <w:b/>
                <w:bCs/>
                <w:color w:val="030304"/>
                <w:szCs w:val="22"/>
                <w:lang w:val="nl-NL" w:eastAsia="nl-NL" w:bidi="ar-SA"/>
              </w:rPr>
            </w:pPr>
            <w:r>
              <w:rPr>
                <w:rFonts w:eastAsia="Times New Roman" w:cs="Arial"/>
                <w:b/>
                <w:bCs/>
                <w:color w:val="030304"/>
                <w:szCs w:val="22"/>
                <w:lang w:val="nl-NL" w:eastAsia="nl-NL" w:bidi="ar-SA"/>
              </w:rPr>
              <w:t>LB ID</w:t>
            </w:r>
          </w:p>
        </w:tc>
      </w:tr>
      <w:tr w:rsidR="00041149" w:rsidRPr="00CE0F37" w14:paraId="09CA6226" w14:textId="4260C4E1" w:rsidTr="00041149">
        <w:sdt>
          <w:sdtPr>
            <w:alias w:val="Domain"/>
            <w:tag w:val="Domain"/>
            <w:id w:val="-1636106307"/>
            <w:placeholder>
              <w:docPart w:val="9B3606759A6442CF8A8BE0AE4AC0DEB4"/>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35" w:type="dxa"/>
                <w:tcBorders>
                  <w:top w:val="single" w:sz="4" w:space="0" w:color="auto"/>
                  <w:left w:val="single" w:sz="4" w:space="0" w:color="auto"/>
                  <w:bottom w:val="single" w:sz="4" w:space="0" w:color="auto"/>
                  <w:right w:val="single" w:sz="4" w:space="0" w:color="auto"/>
                </w:tcBorders>
                <w:vAlign w:val="center"/>
                <w:hideMark/>
              </w:tcPr>
              <w:p w14:paraId="1FD84466" w14:textId="77777777" w:rsidR="00041149" w:rsidRPr="00AE13A9" w:rsidRDefault="00041149" w:rsidP="00240C58">
                <w:pPr>
                  <w:rPr>
                    <w:rFonts w:eastAsia="Times New Roman" w:cs="Arial"/>
                    <w:color w:val="auto"/>
                    <w:szCs w:val="22"/>
                    <w:lang w:val="nl-NL" w:eastAsia="nl-NL" w:bidi="ar-SA"/>
                  </w:rPr>
                </w:pPr>
                <w:r w:rsidRPr="00AE13A9">
                  <w:t>Production</w:t>
                </w:r>
              </w:p>
            </w:tc>
          </w:sdtContent>
        </w:sdt>
        <w:tc>
          <w:tcPr>
            <w:tcW w:w="2880" w:type="dxa"/>
            <w:tcBorders>
              <w:top w:val="single" w:sz="4" w:space="0" w:color="auto"/>
              <w:left w:val="single" w:sz="4" w:space="0" w:color="auto"/>
              <w:bottom w:val="single" w:sz="4" w:space="0" w:color="auto"/>
              <w:right w:val="single" w:sz="4" w:space="0" w:color="auto"/>
            </w:tcBorders>
          </w:tcPr>
          <w:sdt>
            <w:sdtPr>
              <w:rPr>
                <w:rFonts w:eastAsia="Times New Roman" w:cs="Arial"/>
                <w:color w:val="201825"/>
                <w:szCs w:val="22"/>
                <w:lang w:val="nl-NL" w:eastAsia="nl-NL" w:bidi="ar-SA"/>
              </w:rPr>
              <w:alias w:val="Load balancer type"/>
              <w:tag w:val="Load balancer type"/>
              <w:id w:val="-803309786"/>
              <w:placeholder>
                <w:docPart w:val="A8C8C5AC91C743FAB18332C3F8AD8E5F"/>
              </w:placeholder>
              <w:dropDownList>
                <w:listItem w:displayText="Select" w:value="Select"/>
                <w:listItem w:displayText="NSX-T (Private Cloud)" w:value="NSX-T (Private Cloud)"/>
                <w:listItem w:displayText="Fortinet Fortigate (Legacy)" w:value="Fortinet Fortigate (Legacy)"/>
                <w:listItem w:displayText="not applicable" w:value="not applicable"/>
              </w:dropDownList>
            </w:sdtPr>
            <w:sdtEndPr/>
            <w:sdtContent>
              <w:p w14:paraId="04B1EC31" w14:textId="79394293" w:rsidR="00041149" w:rsidRPr="00AE13A9" w:rsidRDefault="00041149" w:rsidP="00240C58">
                <w:pPr>
                  <w:rPr>
                    <w:rFonts w:eastAsia="Times New Roman" w:cs="Arial"/>
                    <w:color w:val="201825"/>
                    <w:szCs w:val="22"/>
                    <w:lang w:val="nl-NL" w:eastAsia="nl-NL" w:bidi="ar-SA"/>
                  </w:rPr>
                </w:pPr>
                <w:r w:rsidRPr="00AE13A9">
                  <w:rPr>
                    <w:rFonts w:eastAsia="Times New Roman" w:cs="Arial"/>
                    <w:color w:val="201825"/>
                    <w:szCs w:val="22"/>
                    <w:lang w:val="nl-NL" w:eastAsia="nl-NL" w:bidi="ar-SA"/>
                  </w:rPr>
                  <w:t>Fortinet Fortigate (Legacy)</w:t>
                </w:r>
              </w:p>
            </w:sdtContent>
          </w:sdt>
        </w:tc>
        <w:tc>
          <w:tcPr>
            <w:tcW w:w="1890" w:type="dxa"/>
            <w:tcBorders>
              <w:top w:val="single" w:sz="4" w:space="0" w:color="auto"/>
              <w:left w:val="single" w:sz="4" w:space="0" w:color="auto"/>
              <w:bottom w:val="single" w:sz="4" w:space="0" w:color="auto"/>
              <w:right w:val="single" w:sz="4" w:space="0" w:color="auto"/>
            </w:tcBorders>
          </w:tcPr>
          <w:p w14:paraId="3762B49E" w14:textId="48B3B834" w:rsidR="00041149" w:rsidRPr="00AE13A9" w:rsidRDefault="00041149" w:rsidP="00240C58">
            <w:pPr>
              <w:rPr>
                <w:rFonts w:eastAsia="Times New Roman" w:cs="Arial"/>
                <w:color w:val="201825"/>
                <w:szCs w:val="22"/>
                <w:lang w:val="en-US" w:eastAsia="nl-NL" w:bidi="ar-SA"/>
              </w:rPr>
            </w:pPr>
            <w:r>
              <w:rPr>
                <w:rFonts w:eastAsia="Times New Roman" w:cs="Arial"/>
                <w:color w:val="201825"/>
                <w:szCs w:val="22"/>
                <w:lang w:val="en-US" w:eastAsia="nl-NL" w:bidi="ar-SA"/>
              </w:rPr>
              <w:t>inline</w:t>
            </w:r>
          </w:p>
        </w:tc>
        <w:tc>
          <w:tcPr>
            <w:tcW w:w="1890" w:type="dxa"/>
            <w:tcBorders>
              <w:top w:val="single" w:sz="4" w:space="0" w:color="auto"/>
              <w:left w:val="single" w:sz="4" w:space="0" w:color="auto"/>
              <w:bottom w:val="single" w:sz="4" w:space="0" w:color="auto"/>
              <w:right w:val="single" w:sz="4" w:space="0" w:color="auto"/>
            </w:tcBorders>
          </w:tcPr>
          <w:p w14:paraId="38BEC64E" w14:textId="426F0013" w:rsidR="00041149" w:rsidRPr="00AE13A9" w:rsidRDefault="00041149" w:rsidP="00240C58">
            <w:pPr>
              <w:rPr>
                <w:rFonts w:eastAsia="Times New Roman" w:cs="Arial"/>
                <w:color w:val="201825"/>
                <w:szCs w:val="22"/>
                <w:lang w:val="en-US" w:eastAsia="nl-NL" w:bidi="ar-SA"/>
              </w:rPr>
            </w:pPr>
            <w:r w:rsidRPr="00AE13A9">
              <w:rPr>
                <w:rFonts w:eastAsia="Times New Roman" w:cs="Arial"/>
                <w:color w:val="201825"/>
                <w:szCs w:val="22"/>
                <w:lang w:val="en-US" w:eastAsia="nl-NL" w:bidi="ar-SA"/>
              </w:rPr>
              <w:t>Public Sector AI</w:t>
            </w:r>
          </w:p>
        </w:tc>
        <w:tc>
          <w:tcPr>
            <w:tcW w:w="1620" w:type="dxa"/>
            <w:tcBorders>
              <w:top w:val="single" w:sz="4" w:space="0" w:color="auto"/>
              <w:left w:val="single" w:sz="4" w:space="0" w:color="auto"/>
              <w:bottom w:val="single" w:sz="4" w:space="0" w:color="auto"/>
              <w:right w:val="single" w:sz="4" w:space="0" w:color="auto"/>
            </w:tcBorders>
          </w:tcPr>
          <w:p w14:paraId="156DB10D" w14:textId="2768448E" w:rsidR="00041149" w:rsidRDefault="00041149" w:rsidP="00240C58">
            <w:pPr>
              <w:rPr>
                <w:rFonts w:eastAsia="Times New Roman" w:cs="Arial"/>
                <w:color w:val="201825"/>
                <w:szCs w:val="22"/>
                <w:lang w:val="en-US" w:eastAsia="nl-NL" w:bidi="ar-SA"/>
              </w:rPr>
            </w:pPr>
            <w:r>
              <w:rPr>
                <w:rFonts w:eastAsia="Times New Roman" w:cs="Arial"/>
                <w:color w:val="201825"/>
                <w:szCs w:val="22"/>
                <w:lang w:val="en-US" w:eastAsia="nl-NL" w:bidi="ar-SA"/>
              </w:rPr>
              <w:t>LB-PS-</w:t>
            </w:r>
            <w:proofErr w:type="spellStart"/>
            <w:r>
              <w:rPr>
                <w:rFonts w:eastAsia="Times New Roman" w:cs="Arial"/>
                <w:color w:val="201825"/>
                <w:szCs w:val="22"/>
                <w:lang w:val="en-US" w:eastAsia="nl-NL" w:bidi="ar-SA"/>
              </w:rPr>
              <w:t>ext</w:t>
            </w:r>
            <w:proofErr w:type="spellEnd"/>
            <w:r>
              <w:rPr>
                <w:rFonts w:eastAsia="Times New Roman" w:cs="Arial"/>
                <w:color w:val="201825"/>
                <w:szCs w:val="22"/>
                <w:lang w:val="en-US" w:eastAsia="nl-NL" w:bidi="ar-SA"/>
              </w:rPr>
              <w:t>-P</w:t>
            </w:r>
          </w:p>
        </w:tc>
      </w:tr>
      <w:tr w:rsidR="00041149" w:rsidRPr="00CE0F37" w14:paraId="3FF6F881" w14:textId="44FBDFEF" w:rsidTr="00041149">
        <w:sdt>
          <w:sdtPr>
            <w:alias w:val="Domain"/>
            <w:tag w:val="Domain"/>
            <w:id w:val="1482348562"/>
            <w:placeholder>
              <w:docPart w:val="58AF3DDB5CEB49E493B721F8415C2430"/>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35" w:type="dxa"/>
                <w:tcBorders>
                  <w:top w:val="single" w:sz="4" w:space="0" w:color="auto"/>
                  <w:left w:val="single" w:sz="4" w:space="0" w:color="auto"/>
                  <w:bottom w:val="single" w:sz="4" w:space="0" w:color="auto"/>
                  <w:right w:val="single" w:sz="4" w:space="0" w:color="auto"/>
                </w:tcBorders>
                <w:vAlign w:val="center"/>
                <w:hideMark/>
              </w:tcPr>
              <w:p w14:paraId="064347E3" w14:textId="77777777" w:rsidR="00041149" w:rsidRPr="00AE13A9" w:rsidRDefault="00041149" w:rsidP="00240C58">
                <w:pPr>
                  <w:rPr>
                    <w:rFonts w:eastAsia="Times New Roman" w:cs="Arial"/>
                    <w:color w:val="auto"/>
                    <w:szCs w:val="22"/>
                    <w:lang w:val="nl-NL" w:eastAsia="nl-NL" w:bidi="ar-SA"/>
                  </w:rPr>
                </w:pPr>
                <w:r w:rsidRPr="00AE13A9">
                  <w:t>Production</w:t>
                </w:r>
              </w:p>
            </w:tc>
          </w:sdtContent>
        </w:sdt>
        <w:tc>
          <w:tcPr>
            <w:tcW w:w="2880" w:type="dxa"/>
            <w:tcBorders>
              <w:top w:val="single" w:sz="4" w:space="0" w:color="auto"/>
              <w:left w:val="single" w:sz="4" w:space="0" w:color="auto"/>
              <w:bottom w:val="single" w:sz="4" w:space="0" w:color="auto"/>
              <w:right w:val="single" w:sz="4" w:space="0" w:color="auto"/>
            </w:tcBorders>
          </w:tcPr>
          <w:sdt>
            <w:sdtPr>
              <w:rPr>
                <w:rFonts w:eastAsia="Times New Roman" w:cs="Arial"/>
                <w:color w:val="201825"/>
                <w:szCs w:val="22"/>
                <w:lang w:val="nl-NL" w:eastAsia="nl-NL" w:bidi="ar-SA"/>
              </w:rPr>
              <w:alias w:val="Load balancer type"/>
              <w:tag w:val="Load balancer type"/>
              <w:id w:val="1688557780"/>
              <w:placeholder>
                <w:docPart w:val="157F2542AC0B44BB87AB42A94AE5382E"/>
              </w:placeholder>
              <w:dropDownList>
                <w:listItem w:displayText="Select" w:value="Select"/>
                <w:listItem w:displayText="NSX-T (Private Cloud)" w:value="NSX-T (Private Cloud)"/>
                <w:listItem w:displayText="Fortinet Fortigate (Legacy)" w:value="Fortinet Fortigate (Legacy)"/>
                <w:listItem w:displayText="not applicable" w:value="not applicable"/>
              </w:dropDownList>
            </w:sdtPr>
            <w:sdtEndPr/>
            <w:sdtContent>
              <w:p w14:paraId="7BAD90E8" w14:textId="77777777" w:rsidR="00041149" w:rsidRPr="00AE13A9" w:rsidRDefault="00041149" w:rsidP="00240C58">
                <w:pPr>
                  <w:rPr>
                    <w:rFonts w:eastAsia="Times New Roman" w:cs="Arial"/>
                    <w:color w:val="201825"/>
                    <w:szCs w:val="22"/>
                    <w:lang w:val="nl-NL" w:eastAsia="nl-NL" w:bidi="ar-SA"/>
                  </w:rPr>
                </w:pPr>
                <w:r w:rsidRPr="00AE13A9">
                  <w:rPr>
                    <w:rFonts w:eastAsia="Times New Roman" w:cs="Arial"/>
                    <w:color w:val="201825"/>
                    <w:szCs w:val="22"/>
                    <w:lang w:val="nl-NL" w:eastAsia="nl-NL" w:bidi="ar-SA"/>
                  </w:rPr>
                  <w:t>Fortinet Fortigate (Legacy)</w:t>
                </w:r>
              </w:p>
            </w:sdtContent>
          </w:sdt>
        </w:tc>
        <w:tc>
          <w:tcPr>
            <w:tcW w:w="1890" w:type="dxa"/>
            <w:tcBorders>
              <w:top w:val="single" w:sz="4" w:space="0" w:color="auto"/>
              <w:left w:val="single" w:sz="4" w:space="0" w:color="auto"/>
              <w:bottom w:val="single" w:sz="4" w:space="0" w:color="auto"/>
              <w:right w:val="single" w:sz="4" w:space="0" w:color="auto"/>
            </w:tcBorders>
          </w:tcPr>
          <w:p w14:paraId="3A47B60A" w14:textId="1FF21C1D" w:rsidR="00041149" w:rsidRDefault="00041149" w:rsidP="00240C58">
            <w:pPr>
              <w:rPr>
                <w:rFonts w:eastAsia="Times New Roman" w:cs="Arial"/>
                <w:color w:val="201825"/>
                <w:szCs w:val="22"/>
                <w:lang w:val="en-US" w:eastAsia="nl-NL" w:bidi="ar-SA"/>
              </w:rPr>
            </w:pPr>
            <w:r>
              <w:rPr>
                <w:rFonts w:eastAsia="Times New Roman" w:cs="Arial"/>
                <w:color w:val="201825"/>
                <w:szCs w:val="22"/>
                <w:lang w:val="en-US" w:eastAsia="nl-NL" w:bidi="ar-SA"/>
              </w:rPr>
              <w:t>inline</w:t>
            </w:r>
          </w:p>
        </w:tc>
        <w:tc>
          <w:tcPr>
            <w:tcW w:w="1890" w:type="dxa"/>
            <w:tcBorders>
              <w:top w:val="single" w:sz="4" w:space="0" w:color="auto"/>
              <w:left w:val="single" w:sz="4" w:space="0" w:color="auto"/>
              <w:bottom w:val="single" w:sz="4" w:space="0" w:color="auto"/>
              <w:right w:val="single" w:sz="4" w:space="0" w:color="auto"/>
            </w:tcBorders>
          </w:tcPr>
          <w:p w14:paraId="4C9D0C8A" w14:textId="13CCFE62" w:rsidR="00041149" w:rsidRPr="00AE13A9" w:rsidRDefault="00041149" w:rsidP="00240C58">
            <w:pPr>
              <w:rPr>
                <w:rFonts w:eastAsia="Times New Roman" w:cs="Arial"/>
                <w:color w:val="201825"/>
                <w:szCs w:val="22"/>
                <w:lang w:val="en-US" w:eastAsia="nl-NL" w:bidi="ar-SA"/>
              </w:rPr>
            </w:pPr>
            <w:r>
              <w:rPr>
                <w:rFonts w:eastAsia="Times New Roman" w:cs="Arial"/>
                <w:color w:val="201825"/>
                <w:szCs w:val="22"/>
                <w:lang w:val="en-US" w:eastAsia="nl-NL" w:bidi="ar-SA"/>
              </w:rPr>
              <w:t>EAI</w:t>
            </w:r>
            <w:r w:rsidRPr="00AE13A9">
              <w:rPr>
                <w:rFonts w:eastAsia="Times New Roman" w:cs="Arial"/>
                <w:color w:val="201825"/>
                <w:szCs w:val="22"/>
                <w:lang w:val="en-US" w:eastAsia="nl-NL" w:bidi="ar-SA"/>
              </w:rPr>
              <w:t xml:space="preserve"> AI </w:t>
            </w:r>
          </w:p>
        </w:tc>
        <w:tc>
          <w:tcPr>
            <w:tcW w:w="1620" w:type="dxa"/>
            <w:tcBorders>
              <w:top w:val="single" w:sz="4" w:space="0" w:color="auto"/>
              <w:left w:val="single" w:sz="4" w:space="0" w:color="auto"/>
              <w:bottom w:val="single" w:sz="4" w:space="0" w:color="auto"/>
              <w:right w:val="single" w:sz="4" w:space="0" w:color="auto"/>
            </w:tcBorders>
          </w:tcPr>
          <w:p w14:paraId="0DCAA593" w14:textId="606889B9" w:rsidR="00041149" w:rsidRDefault="00041149" w:rsidP="00240C58">
            <w:pPr>
              <w:rPr>
                <w:rFonts w:eastAsia="Times New Roman" w:cs="Arial"/>
                <w:color w:val="201825"/>
                <w:szCs w:val="22"/>
                <w:lang w:val="en-US" w:eastAsia="nl-NL" w:bidi="ar-SA"/>
              </w:rPr>
            </w:pPr>
            <w:r>
              <w:rPr>
                <w:rFonts w:eastAsia="Times New Roman" w:cs="Arial"/>
                <w:color w:val="201825"/>
                <w:szCs w:val="22"/>
                <w:lang w:val="en-US" w:eastAsia="nl-NL" w:bidi="ar-SA"/>
              </w:rPr>
              <w:t>LB-EAI-</w:t>
            </w:r>
            <w:proofErr w:type="spellStart"/>
            <w:r>
              <w:rPr>
                <w:rFonts w:eastAsia="Times New Roman" w:cs="Arial"/>
                <w:color w:val="201825"/>
                <w:szCs w:val="22"/>
                <w:lang w:val="en-US" w:eastAsia="nl-NL" w:bidi="ar-SA"/>
              </w:rPr>
              <w:t>ext</w:t>
            </w:r>
            <w:proofErr w:type="spellEnd"/>
            <w:r>
              <w:rPr>
                <w:rFonts w:eastAsia="Times New Roman" w:cs="Arial"/>
                <w:color w:val="201825"/>
                <w:szCs w:val="22"/>
                <w:lang w:val="en-US" w:eastAsia="nl-NL" w:bidi="ar-SA"/>
              </w:rPr>
              <w:t>-P</w:t>
            </w:r>
          </w:p>
        </w:tc>
      </w:tr>
      <w:tr w:rsidR="00041149" w:rsidRPr="00CE0F37" w14:paraId="13EAF403" w14:textId="29BB9A06" w:rsidTr="00041149">
        <w:sdt>
          <w:sdtPr>
            <w:alias w:val="Domain"/>
            <w:tag w:val="Domain"/>
            <w:id w:val="527758246"/>
            <w:placeholder>
              <w:docPart w:val="ADFEB10F7D594529ADA0513323F4F745"/>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35" w:type="dxa"/>
                <w:tcBorders>
                  <w:top w:val="single" w:sz="4" w:space="0" w:color="auto"/>
                  <w:left w:val="single" w:sz="4" w:space="0" w:color="auto"/>
                  <w:bottom w:val="single" w:sz="4" w:space="0" w:color="auto"/>
                  <w:right w:val="single" w:sz="4" w:space="0" w:color="auto"/>
                </w:tcBorders>
                <w:vAlign w:val="center"/>
                <w:hideMark/>
              </w:tcPr>
              <w:p w14:paraId="2389517C" w14:textId="77777777" w:rsidR="00041149" w:rsidRPr="00AE13A9" w:rsidRDefault="00041149" w:rsidP="00240C58">
                <w:pPr>
                  <w:rPr>
                    <w:rFonts w:eastAsia="Times New Roman" w:cs="Arial"/>
                    <w:color w:val="auto"/>
                    <w:szCs w:val="22"/>
                    <w:lang w:val="nl-NL" w:eastAsia="nl-NL" w:bidi="ar-SA"/>
                  </w:rPr>
                </w:pPr>
                <w:r w:rsidRPr="00AE13A9">
                  <w:t>Production</w:t>
                </w:r>
              </w:p>
            </w:tc>
          </w:sdtContent>
        </w:sdt>
        <w:tc>
          <w:tcPr>
            <w:tcW w:w="2880" w:type="dxa"/>
            <w:tcBorders>
              <w:top w:val="single" w:sz="4" w:space="0" w:color="auto"/>
              <w:left w:val="single" w:sz="4" w:space="0" w:color="auto"/>
              <w:bottom w:val="single" w:sz="4" w:space="0" w:color="auto"/>
              <w:right w:val="single" w:sz="4" w:space="0" w:color="auto"/>
            </w:tcBorders>
          </w:tcPr>
          <w:sdt>
            <w:sdtPr>
              <w:rPr>
                <w:rFonts w:eastAsia="Times New Roman" w:cs="Arial"/>
                <w:color w:val="201825"/>
                <w:szCs w:val="22"/>
                <w:lang w:val="nl-NL" w:eastAsia="nl-NL" w:bidi="ar-SA"/>
              </w:rPr>
              <w:alias w:val="Load balancer type"/>
              <w:tag w:val="Load balancer type"/>
              <w:id w:val="1071234899"/>
              <w:placeholder>
                <w:docPart w:val="4EFAB7D0694A4029891EB417B3586EBE"/>
              </w:placeholder>
              <w:dropDownList>
                <w:listItem w:displayText="Select" w:value="Select"/>
                <w:listItem w:displayText="NSX-T (Private Cloud)" w:value="NSX-T (Private Cloud)"/>
                <w:listItem w:displayText="Fortinet Fortigate (Legacy)" w:value="Fortinet Fortigate (Legacy)"/>
                <w:listItem w:displayText="not applicable" w:value="not applicable"/>
              </w:dropDownList>
            </w:sdtPr>
            <w:sdtEndPr/>
            <w:sdtContent>
              <w:p w14:paraId="5263D4FD" w14:textId="77777777" w:rsidR="00041149" w:rsidRPr="00AE13A9" w:rsidRDefault="00041149" w:rsidP="00240C58">
                <w:pPr>
                  <w:rPr>
                    <w:rFonts w:eastAsia="Times New Roman" w:cs="Arial"/>
                    <w:color w:val="201825"/>
                    <w:szCs w:val="22"/>
                    <w:lang w:val="nl-NL" w:eastAsia="nl-NL" w:bidi="ar-SA"/>
                  </w:rPr>
                </w:pPr>
                <w:r w:rsidRPr="00AE13A9">
                  <w:rPr>
                    <w:rFonts w:eastAsia="Times New Roman" w:cs="Arial"/>
                    <w:color w:val="201825"/>
                    <w:szCs w:val="22"/>
                    <w:lang w:val="nl-NL" w:eastAsia="nl-NL" w:bidi="ar-SA"/>
                  </w:rPr>
                  <w:t>Fortinet Fortigate (Legacy)</w:t>
                </w:r>
              </w:p>
            </w:sdtContent>
          </w:sdt>
        </w:tc>
        <w:tc>
          <w:tcPr>
            <w:tcW w:w="1890" w:type="dxa"/>
            <w:tcBorders>
              <w:top w:val="single" w:sz="4" w:space="0" w:color="auto"/>
              <w:left w:val="single" w:sz="4" w:space="0" w:color="auto"/>
              <w:bottom w:val="single" w:sz="4" w:space="0" w:color="auto"/>
              <w:right w:val="single" w:sz="4" w:space="0" w:color="auto"/>
            </w:tcBorders>
          </w:tcPr>
          <w:p w14:paraId="1113AE9B" w14:textId="325FBF05" w:rsidR="00041149" w:rsidRDefault="00041149" w:rsidP="00240C58">
            <w:pPr>
              <w:rPr>
                <w:rFonts w:eastAsia="Times New Roman" w:cs="Arial"/>
                <w:color w:val="201825"/>
                <w:szCs w:val="22"/>
                <w:lang w:val="en-US" w:eastAsia="nl-NL" w:bidi="ar-SA"/>
              </w:rPr>
            </w:pPr>
            <w:r>
              <w:rPr>
                <w:rFonts w:eastAsia="Times New Roman" w:cs="Arial"/>
                <w:color w:val="201825"/>
                <w:szCs w:val="22"/>
                <w:lang w:val="en-US" w:eastAsia="nl-NL" w:bidi="ar-SA"/>
              </w:rPr>
              <w:t>inline</w:t>
            </w:r>
          </w:p>
        </w:tc>
        <w:tc>
          <w:tcPr>
            <w:tcW w:w="1890" w:type="dxa"/>
            <w:tcBorders>
              <w:top w:val="single" w:sz="4" w:space="0" w:color="auto"/>
              <w:left w:val="single" w:sz="4" w:space="0" w:color="auto"/>
              <w:bottom w:val="single" w:sz="4" w:space="0" w:color="auto"/>
              <w:right w:val="single" w:sz="4" w:space="0" w:color="auto"/>
            </w:tcBorders>
          </w:tcPr>
          <w:p w14:paraId="5AEEBD8F" w14:textId="7BB95C37" w:rsidR="00041149" w:rsidRPr="00AE13A9" w:rsidRDefault="00041149" w:rsidP="00240C58">
            <w:pPr>
              <w:rPr>
                <w:rFonts w:eastAsia="Times New Roman" w:cs="Arial"/>
                <w:color w:val="201825"/>
                <w:szCs w:val="22"/>
                <w:lang w:val="en-US" w:eastAsia="nl-NL" w:bidi="ar-SA"/>
              </w:rPr>
            </w:pPr>
            <w:r>
              <w:rPr>
                <w:rFonts w:eastAsia="Times New Roman" w:cs="Arial"/>
                <w:color w:val="201825"/>
                <w:szCs w:val="22"/>
                <w:lang w:val="en-US" w:eastAsia="nl-NL" w:bidi="ar-SA"/>
              </w:rPr>
              <w:t>PDF converter</w:t>
            </w:r>
            <w:r w:rsidRPr="00AE13A9">
              <w:rPr>
                <w:rFonts w:eastAsia="Times New Roman" w:cs="Arial"/>
                <w:color w:val="201825"/>
                <w:szCs w:val="22"/>
                <w:lang w:val="en-US" w:eastAsia="nl-NL" w:bidi="ar-SA"/>
              </w:rPr>
              <w:t xml:space="preserve"> </w:t>
            </w:r>
          </w:p>
        </w:tc>
        <w:tc>
          <w:tcPr>
            <w:tcW w:w="1620" w:type="dxa"/>
            <w:tcBorders>
              <w:top w:val="single" w:sz="4" w:space="0" w:color="auto"/>
              <w:left w:val="single" w:sz="4" w:space="0" w:color="auto"/>
              <w:bottom w:val="single" w:sz="4" w:space="0" w:color="auto"/>
              <w:right w:val="single" w:sz="4" w:space="0" w:color="auto"/>
            </w:tcBorders>
          </w:tcPr>
          <w:p w14:paraId="1D10A0A3" w14:textId="196EA1BD" w:rsidR="00041149" w:rsidRDefault="00041149" w:rsidP="00240C58">
            <w:pPr>
              <w:rPr>
                <w:rFonts w:eastAsia="Times New Roman" w:cs="Arial"/>
                <w:color w:val="201825"/>
                <w:szCs w:val="22"/>
                <w:lang w:val="en-US" w:eastAsia="nl-NL" w:bidi="ar-SA"/>
              </w:rPr>
            </w:pPr>
            <w:r>
              <w:rPr>
                <w:rFonts w:eastAsia="Times New Roman" w:cs="Arial"/>
                <w:color w:val="201825"/>
                <w:szCs w:val="22"/>
                <w:lang w:val="en-US" w:eastAsia="nl-NL" w:bidi="ar-SA"/>
              </w:rPr>
              <w:t>LB-PDF-</w:t>
            </w:r>
            <w:proofErr w:type="spellStart"/>
            <w:r>
              <w:rPr>
                <w:rFonts w:eastAsia="Times New Roman" w:cs="Arial"/>
                <w:color w:val="201825"/>
                <w:szCs w:val="22"/>
                <w:lang w:val="en-US" w:eastAsia="nl-NL" w:bidi="ar-SA"/>
              </w:rPr>
              <w:t>ext</w:t>
            </w:r>
            <w:proofErr w:type="spellEnd"/>
            <w:r>
              <w:rPr>
                <w:rFonts w:eastAsia="Times New Roman" w:cs="Arial"/>
                <w:color w:val="201825"/>
                <w:szCs w:val="22"/>
                <w:lang w:val="en-US" w:eastAsia="nl-NL" w:bidi="ar-SA"/>
              </w:rPr>
              <w:t>-P</w:t>
            </w:r>
          </w:p>
        </w:tc>
      </w:tr>
      <w:tr w:rsidR="00041149" w:rsidRPr="00CE0F37" w14:paraId="16CA55D5" w14:textId="6B8AEEA7" w:rsidTr="00041149">
        <w:sdt>
          <w:sdtPr>
            <w:alias w:val="Domain"/>
            <w:tag w:val="Domain"/>
            <w:id w:val="-204491614"/>
            <w:placeholder>
              <w:docPart w:val="CB26B0F800584BFE8D70306CF139B459"/>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35" w:type="dxa"/>
                <w:tcBorders>
                  <w:top w:val="single" w:sz="4" w:space="0" w:color="auto"/>
                  <w:left w:val="single" w:sz="4" w:space="0" w:color="auto"/>
                  <w:bottom w:val="single" w:sz="4" w:space="0" w:color="auto"/>
                  <w:right w:val="single" w:sz="4" w:space="0" w:color="auto"/>
                </w:tcBorders>
                <w:vAlign w:val="center"/>
                <w:hideMark/>
              </w:tcPr>
              <w:p w14:paraId="5F80AFE1" w14:textId="0C827ACB" w:rsidR="00041149" w:rsidRPr="00AE13A9" w:rsidRDefault="00041149" w:rsidP="00480D29">
                <w:pPr>
                  <w:rPr>
                    <w:rFonts w:eastAsia="Times New Roman" w:cs="Arial"/>
                    <w:color w:val="auto"/>
                    <w:szCs w:val="22"/>
                    <w:lang w:val="nl-NL" w:eastAsia="nl-NL" w:bidi="ar-SA"/>
                  </w:rPr>
                </w:pPr>
                <w:r>
                  <w:t>Acceptance</w:t>
                </w:r>
              </w:p>
            </w:tc>
          </w:sdtContent>
        </w:sdt>
        <w:tc>
          <w:tcPr>
            <w:tcW w:w="2880" w:type="dxa"/>
            <w:tcBorders>
              <w:top w:val="single" w:sz="4" w:space="0" w:color="auto"/>
              <w:left w:val="single" w:sz="4" w:space="0" w:color="auto"/>
              <w:bottom w:val="single" w:sz="4" w:space="0" w:color="auto"/>
              <w:right w:val="single" w:sz="4" w:space="0" w:color="auto"/>
            </w:tcBorders>
          </w:tcPr>
          <w:sdt>
            <w:sdtPr>
              <w:rPr>
                <w:rFonts w:eastAsia="Times New Roman" w:cs="Arial"/>
                <w:color w:val="201825"/>
                <w:szCs w:val="22"/>
                <w:lang w:val="nl-NL" w:eastAsia="nl-NL" w:bidi="ar-SA"/>
              </w:rPr>
              <w:alias w:val="Load balancer type"/>
              <w:tag w:val="Load balancer type"/>
              <w:id w:val="128751931"/>
              <w:placeholder>
                <w:docPart w:val="9D8D395EB8A445CDAE09C6AA22D5A7DF"/>
              </w:placeholder>
              <w:dropDownList>
                <w:listItem w:displayText="Select" w:value="Select"/>
                <w:listItem w:displayText="NSX-T (Private Cloud)" w:value="NSX-T (Private Cloud)"/>
                <w:listItem w:displayText="Fortinet Fortigate (Legacy)" w:value="Fortinet Fortigate (Legacy)"/>
                <w:listItem w:displayText="not applicable" w:value="not applicable"/>
              </w:dropDownList>
            </w:sdtPr>
            <w:sdtEndPr/>
            <w:sdtContent>
              <w:p w14:paraId="776D7E48" w14:textId="77777777" w:rsidR="00041149" w:rsidRPr="00AE13A9" w:rsidRDefault="00041149" w:rsidP="00480D29">
                <w:pPr>
                  <w:rPr>
                    <w:rFonts w:eastAsia="Times New Roman" w:cs="Arial"/>
                    <w:color w:val="201825"/>
                    <w:szCs w:val="22"/>
                    <w:lang w:val="nl-NL" w:eastAsia="nl-NL" w:bidi="ar-SA"/>
                  </w:rPr>
                </w:pPr>
                <w:r w:rsidRPr="00AE13A9">
                  <w:rPr>
                    <w:rFonts w:eastAsia="Times New Roman" w:cs="Arial"/>
                    <w:color w:val="201825"/>
                    <w:szCs w:val="22"/>
                    <w:lang w:val="nl-NL" w:eastAsia="nl-NL" w:bidi="ar-SA"/>
                  </w:rPr>
                  <w:t>Fortinet Fortigate (Legacy)</w:t>
                </w:r>
              </w:p>
            </w:sdtContent>
          </w:sdt>
        </w:tc>
        <w:tc>
          <w:tcPr>
            <w:tcW w:w="1890" w:type="dxa"/>
            <w:tcBorders>
              <w:top w:val="single" w:sz="4" w:space="0" w:color="auto"/>
              <w:left w:val="single" w:sz="4" w:space="0" w:color="auto"/>
              <w:bottom w:val="single" w:sz="4" w:space="0" w:color="auto"/>
              <w:right w:val="single" w:sz="4" w:space="0" w:color="auto"/>
            </w:tcBorders>
          </w:tcPr>
          <w:p w14:paraId="4DE56B3F" w14:textId="1E2FE116" w:rsidR="00041149" w:rsidRPr="00AE13A9" w:rsidRDefault="00041149" w:rsidP="00480D29">
            <w:pPr>
              <w:rPr>
                <w:rFonts w:eastAsia="Times New Roman" w:cs="Arial"/>
                <w:color w:val="201825"/>
                <w:szCs w:val="22"/>
                <w:lang w:val="en-US" w:eastAsia="nl-NL" w:bidi="ar-SA"/>
              </w:rPr>
            </w:pPr>
            <w:r>
              <w:rPr>
                <w:rFonts w:eastAsia="Times New Roman" w:cs="Arial"/>
                <w:color w:val="201825"/>
                <w:szCs w:val="22"/>
                <w:lang w:val="en-US" w:eastAsia="nl-NL" w:bidi="ar-SA"/>
              </w:rPr>
              <w:t>inline</w:t>
            </w:r>
          </w:p>
        </w:tc>
        <w:tc>
          <w:tcPr>
            <w:tcW w:w="1890" w:type="dxa"/>
            <w:tcBorders>
              <w:top w:val="single" w:sz="4" w:space="0" w:color="auto"/>
              <w:left w:val="single" w:sz="4" w:space="0" w:color="auto"/>
              <w:bottom w:val="single" w:sz="4" w:space="0" w:color="auto"/>
              <w:right w:val="single" w:sz="4" w:space="0" w:color="auto"/>
            </w:tcBorders>
          </w:tcPr>
          <w:p w14:paraId="3E928A24" w14:textId="20649644" w:rsidR="00041149" w:rsidRPr="00AE13A9" w:rsidRDefault="00041149" w:rsidP="00480D29">
            <w:pPr>
              <w:rPr>
                <w:rFonts w:eastAsia="Times New Roman" w:cs="Arial"/>
                <w:color w:val="201825"/>
                <w:szCs w:val="22"/>
                <w:lang w:val="en-US" w:eastAsia="nl-NL" w:bidi="ar-SA"/>
              </w:rPr>
            </w:pPr>
            <w:r w:rsidRPr="00AE13A9">
              <w:rPr>
                <w:rFonts w:eastAsia="Times New Roman" w:cs="Arial"/>
                <w:color w:val="201825"/>
                <w:szCs w:val="22"/>
                <w:lang w:val="en-US" w:eastAsia="nl-NL" w:bidi="ar-SA"/>
              </w:rPr>
              <w:t xml:space="preserve">Public Sector AI </w:t>
            </w:r>
          </w:p>
        </w:tc>
        <w:tc>
          <w:tcPr>
            <w:tcW w:w="1620" w:type="dxa"/>
            <w:tcBorders>
              <w:top w:val="single" w:sz="4" w:space="0" w:color="auto"/>
              <w:left w:val="single" w:sz="4" w:space="0" w:color="auto"/>
              <w:bottom w:val="single" w:sz="4" w:space="0" w:color="auto"/>
              <w:right w:val="single" w:sz="4" w:space="0" w:color="auto"/>
            </w:tcBorders>
          </w:tcPr>
          <w:p w14:paraId="4BF27A2C" w14:textId="552225B8" w:rsidR="00041149" w:rsidRDefault="00041149" w:rsidP="00480D29">
            <w:pPr>
              <w:rPr>
                <w:rFonts w:eastAsia="Times New Roman" w:cs="Arial"/>
                <w:color w:val="201825"/>
                <w:szCs w:val="22"/>
                <w:lang w:val="en-US" w:eastAsia="nl-NL" w:bidi="ar-SA"/>
              </w:rPr>
            </w:pPr>
            <w:r>
              <w:rPr>
                <w:rFonts w:eastAsia="Times New Roman" w:cs="Arial"/>
                <w:color w:val="201825"/>
                <w:szCs w:val="22"/>
                <w:lang w:val="en-US" w:eastAsia="nl-NL" w:bidi="ar-SA"/>
              </w:rPr>
              <w:t>LB-PS-</w:t>
            </w:r>
            <w:proofErr w:type="spellStart"/>
            <w:r>
              <w:rPr>
                <w:rFonts w:eastAsia="Times New Roman" w:cs="Arial"/>
                <w:color w:val="201825"/>
                <w:szCs w:val="22"/>
                <w:lang w:val="en-US" w:eastAsia="nl-NL" w:bidi="ar-SA"/>
              </w:rPr>
              <w:t>ext</w:t>
            </w:r>
            <w:proofErr w:type="spellEnd"/>
            <w:r>
              <w:rPr>
                <w:rFonts w:eastAsia="Times New Roman" w:cs="Arial"/>
                <w:color w:val="201825"/>
                <w:szCs w:val="22"/>
                <w:lang w:val="en-US" w:eastAsia="nl-NL" w:bidi="ar-SA"/>
              </w:rPr>
              <w:t>-A</w:t>
            </w:r>
          </w:p>
        </w:tc>
      </w:tr>
      <w:tr w:rsidR="00041149" w:rsidRPr="00CE0F37" w14:paraId="7C5D1B63" w14:textId="1AD0068D" w:rsidTr="00041149">
        <w:sdt>
          <w:sdtPr>
            <w:alias w:val="Domain"/>
            <w:tag w:val="Domain"/>
            <w:id w:val="117508972"/>
            <w:placeholder>
              <w:docPart w:val="E9638EC32E384FEBAC070235F0EC1EE5"/>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35" w:type="dxa"/>
                <w:tcBorders>
                  <w:top w:val="single" w:sz="4" w:space="0" w:color="auto"/>
                  <w:left w:val="single" w:sz="4" w:space="0" w:color="auto"/>
                  <w:bottom w:val="single" w:sz="4" w:space="0" w:color="auto"/>
                  <w:right w:val="single" w:sz="4" w:space="0" w:color="auto"/>
                </w:tcBorders>
                <w:vAlign w:val="center"/>
                <w:hideMark/>
              </w:tcPr>
              <w:p w14:paraId="6D5811E0" w14:textId="0D44E4BA" w:rsidR="00041149" w:rsidRPr="00AE13A9" w:rsidRDefault="00041149" w:rsidP="00480D29">
                <w:pPr>
                  <w:rPr>
                    <w:rFonts w:eastAsia="Times New Roman" w:cs="Arial"/>
                    <w:color w:val="auto"/>
                    <w:szCs w:val="22"/>
                    <w:lang w:val="nl-NL" w:eastAsia="nl-NL" w:bidi="ar-SA"/>
                  </w:rPr>
                </w:pPr>
                <w:r>
                  <w:t>Acceptance</w:t>
                </w:r>
              </w:p>
            </w:tc>
          </w:sdtContent>
        </w:sdt>
        <w:tc>
          <w:tcPr>
            <w:tcW w:w="2880" w:type="dxa"/>
            <w:tcBorders>
              <w:top w:val="single" w:sz="4" w:space="0" w:color="auto"/>
              <w:left w:val="single" w:sz="4" w:space="0" w:color="auto"/>
              <w:bottom w:val="single" w:sz="4" w:space="0" w:color="auto"/>
              <w:right w:val="single" w:sz="4" w:space="0" w:color="auto"/>
            </w:tcBorders>
          </w:tcPr>
          <w:sdt>
            <w:sdtPr>
              <w:rPr>
                <w:rFonts w:eastAsia="Times New Roman" w:cs="Arial"/>
                <w:color w:val="201825"/>
                <w:szCs w:val="22"/>
                <w:lang w:val="nl-NL" w:eastAsia="nl-NL" w:bidi="ar-SA"/>
              </w:rPr>
              <w:alias w:val="Load balancer type"/>
              <w:tag w:val="Load balancer type"/>
              <w:id w:val="2016649572"/>
              <w:placeholder>
                <w:docPart w:val="558F835E7F7943BE9FE220FA61D14517"/>
              </w:placeholder>
              <w:dropDownList>
                <w:listItem w:displayText="Select" w:value="Select"/>
                <w:listItem w:displayText="NSX-T (Private Cloud)" w:value="NSX-T (Private Cloud)"/>
                <w:listItem w:displayText="Fortinet Fortigate (Legacy)" w:value="Fortinet Fortigate (Legacy)"/>
                <w:listItem w:displayText="not applicable" w:value="not applicable"/>
              </w:dropDownList>
            </w:sdtPr>
            <w:sdtEndPr/>
            <w:sdtContent>
              <w:p w14:paraId="6EE4CC83" w14:textId="77777777" w:rsidR="00041149" w:rsidRPr="00AE13A9" w:rsidRDefault="00041149" w:rsidP="00480D29">
                <w:pPr>
                  <w:rPr>
                    <w:rFonts w:eastAsia="Times New Roman" w:cs="Arial"/>
                    <w:color w:val="201825"/>
                    <w:szCs w:val="22"/>
                    <w:lang w:val="nl-NL" w:eastAsia="nl-NL" w:bidi="ar-SA"/>
                  </w:rPr>
                </w:pPr>
                <w:r w:rsidRPr="00AE13A9">
                  <w:rPr>
                    <w:rFonts w:eastAsia="Times New Roman" w:cs="Arial"/>
                    <w:color w:val="201825"/>
                    <w:szCs w:val="22"/>
                    <w:lang w:val="nl-NL" w:eastAsia="nl-NL" w:bidi="ar-SA"/>
                  </w:rPr>
                  <w:t>Fortinet Fortigate (Legacy)</w:t>
                </w:r>
              </w:p>
            </w:sdtContent>
          </w:sdt>
        </w:tc>
        <w:tc>
          <w:tcPr>
            <w:tcW w:w="1890" w:type="dxa"/>
            <w:tcBorders>
              <w:top w:val="single" w:sz="4" w:space="0" w:color="auto"/>
              <w:left w:val="single" w:sz="4" w:space="0" w:color="auto"/>
              <w:bottom w:val="single" w:sz="4" w:space="0" w:color="auto"/>
              <w:right w:val="single" w:sz="4" w:space="0" w:color="auto"/>
            </w:tcBorders>
          </w:tcPr>
          <w:p w14:paraId="51E583A4" w14:textId="2DDABA4C" w:rsidR="00041149" w:rsidRDefault="00041149" w:rsidP="00480D29">
            <w:pPr>
              <w:rPr>
                <w:rFonts w:eastAsia="Times New Roman" w:cs="Arial"/>
                <w:color w:val="201825"/>
                <w:szCs w:val="22"/>
                <w:lang w:val="en-US" w:eastAsia="nl-NL" w:bidi="ar-SA"/>
              </w:rPr>
            </w:pPr>
            <w:r>
              <w:rPr>
                <w:rFonts w:eastAsia="Times New Roman" w:cs="Arial"/>
                <w:color w:val="201825"/>
                <w:szCs w:val="22"/>
                <w:lang w:val="en-US" w:eastAsia="nl-NL" w:bidi="ar-SA"/>
              </w:rPr>
              <w:t>inline</w:t>
            </w:r>
          </w:p>
        </w:tc>
        <w:tc>
          <w:tcPr>
            <w:tcW w:w="1890" w:type="dxa"/>
            <w:tcBorders>
              <w:top w:val="single" w:sz="4" w:space="0" w:color="auto"/>
              <w:left w:val="single" w:sz="4" w:space="0" w:color="auto"/>
              <w:bottom w:val="single" w:sz="4" w:space="0" w:color="auto"/>
              <w:right w:val="single" w:sz="4" w:space="0" w:color="auto"/>
            </w:tcBorders>
          </w:tcPr>
          <w:p w14:paraId="5A86B1BA" w14:textId="3357FF2F" w:rsidR="00041149" w:rsidRPr="00AE13A9" w:rsidRDefault="00041149" w:rsidP="00480D29">
            <w:pPr>
              <w:rPr>
                <w:rFonts w:eastAsia="Times New Roman" w:cs="Arial"/>
                <w:color w:val="201825"/>
                <w:szCs w:val="22"/>
                <w:lang w:val="en-US" w:eastAsia="nl-NL" w:bidi="ar-SA"/>
              </w:rPr>
            </w:pPr>
            <w:r>
              <w:rPr>
                <w:rFonts w:eastAsia="Times New Roman" w:cs="Arial"/>
                <w:color w:val="201825"/>
                <w:szCs w:val="22"/>
                <w:lang w:val="en-US" w:eastAsia="nl-NL" w:bidi="ar-SA"/>
              </w:rPr>
              <w:t>EAI</w:t>
            </w:r>
            <w:r w:rsidRPr="00AE13A9">
              <w:rPr>
                <w:rFonts w:eastAsia="Times New Roman" w:cs="Arial"/>
                <w:color w:val="201825"/>
                <w:szCs w:val="22"/>
                <w:lang w:val="en-US" w:eastAsia="nl-NL" w:bidi="ar-SA"/>
              </w:rPr>
              <w:t xml:space="preserve"> AI</w:t>
            </w:r>
          </w:p>
        </w:tc>
        <w:tc>
          <w:tcPr>
            <w:tcW w:w="1620" w:type="dxa"/>
            <w:tcBorders>
              <w:top w:val="single" w:sz="4" w:space="0" w:color="auto"/>
              <w:left w:val="single" w:sz="4" w:space="0" w:color="auto"/>
              <w:bottom w:val="single" w:sz="4" w:space="0" w:color="auto"/>
              <w:right w:val="single" w:sz="4" w:space="0" w:color="auto"/>
            </w:tcBorders>
          </w:tcPr>
          <w:p w14:paraId="399800AD" w14:textId="4345F213" w:rsidR="00041149" w:rsidRDefault="00041149" w:rsidP="00480D29">
            <w:pPr>
              <w:rPr>
                <w:rFonts w:eastAsia="Times New Roman" w:cs="Arial"/>
                <w:color w:val="201825"/>
                <w:szCs w:val="22"/>
                <w:lang w:val="en-US" w:eastAsia="nl-NL" w:bidi="ar-SA"/>
              </w:rPr>
            </w:pPr>
            <w:r>
              <w:rPr>
                <w:rFonts w:eastAsia="Times New Roman" w:cs="Arial"/>
                <w:color w:val="201825"/>
                <w:szCs w:val="22"/>
                <w:lang w:val="en-US" w:eastAsia="nl-NL" w:bidi="ar-SA"/>
              </w:rPr>
              <w:t>LB-EAI-</w:t>
            </w:r>
            <w:proofErr w:type="spellStart"/>
            <w:r>
              <w:rPr>
                <w:rFonts w:eastAsia="Times New Roman" w:cs="Arial"/>
                <w:color w:val="201825"/>
                <w:szCs w:val="22"/>
                <w:lang w:val="en-US" w:eastAsia="nl-NL" w:bidi="ar-SA"/>
              </w:rPr>
              <w:t>ext</w:t>
            </w:r>
            <w:proofErr w:type="spellEnd"/>
            <w:r>
              <w:rPr>
                <w:rFonts w:eastAsia="Times New Roman" w:cs="Arial"/>
                <w:color w:val="201825"/>
                <w:szCs w:val="22"/>
                <w:lang w:val="en-US" w:eastAsia="nl-NL" w:bidi="ar-SA"/>
              </w:rPr>
              <w:t>-A</w:t>
            </w:r>
          </w:p>
        </w:tc>
      </w:tr>
      <w:tr w:rsidR="00041149" w:rsidRPr="00CE0F37" w14:paraId="5A42EC4F" w14:textId="1BF799C7" w:rsidTr="00041149">
        <w:sdt>
          <w:sdtPr>
            <w:alias w:val="Domain"/>
            <w:tag w:val="Domain"/>
            <w:id w:val="-832454030"/>
            <w:placeholder>
              <w:docPart w:val="539605FEFB7C43CAA7B0B8FCBC0E8E88"/>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1435" w:type="dxa"/>
                <w:tcBorders>
                  <w:top w:val="single" w:sz="4" w:space="0" w:color="auto"/>
                  <w:left w:val="single" w:sz="4" w:space="0" w:color="auto"/>
                  <w:bottom w:val="single" w:sz="4" w:space="0" w:color="auto"/>
                  <w:right w:val="single" w:sz="4" w:space="0" w:color="auto"/>
                </w:tcBorders>
                <w:vAlign w:val="center"/>
                <w:hideMark/>
              </w:tcPr>
              <w:p w14:paraId="1A5282AD" w14:textId="62BB4103" w:rsidR="00041149" w:rsidRPr="00AE13A9" w:rsidRDefault="00041149" w:rsidP="00480D29">
                <w:pPr>
                  <w:rPr>
                    <w:rFonts w:eastAsia="Times New Roman" w:cs="Arial"/>
                    <w:color w:val="auto"/>
                    <w:szCs w:val="22"/>
                    <w:lang w:val="nl-NL" w:eastAsia="nl-NL" w:bidi="ar-SA"/>
                  </w:rPr>
                </w:pPr>
                <w:r>
                  <w:t>Acceptance</w:t>
                </w:r>
              </w:p>
            </w:tc>
          </w:sdtContent>
        </w:sdt>
        <w:tc>
          <w:tcPr>
            <w:tcW w:w="2880" w:type="dxa"/>
            <w:tcBorders>
              <w:top w:val="single" w:sz="4" w:space="0" w:color="auto"/>
              <w:left w:val="single" w:sz="4" w:space="0" w:color="auto"/>
              <w:bottom w:val="single" w:sz="4" w:space="0" w:color="auto"/>
              <w:right w:val="single" w:sz="4" w:space="0" w:color="auto"/>
            </w:tcBorders>
          </w:tcPr>
          <w:sdt>
            <w:sdtPr>
              <w:rPr>
                <w:rFonts w:eastAsia="Times New Roman" w:cs="Arial"/>
                <w:color w:val="201825"/>
                <w:szCs w:val="22"/>
                <w:lang w:val="nl-NL" w:eastAsia="nl-NL" w:bidi="ar-SA"/>
              </w:rPr>
              <w:alias w:val="Load balancer type"/>
              <w:tag w:val="Load balancer type"/>
              <w:id w:val="1797409033"/>
              <w:placeholder>
                <w:docPart w:val="C65C804C67354FC2970C316C413DFF9B"/>
              </w:placeholder>
              <w:dropDownList>
                <w:listItem w:displayText="Select" w:value="Select"/>
                <w:listItem w:displayText="NSX-T (Private Cloud)" w:value="NSX-T (Private Cloud)"/>
                <w:listItem w:displayText="Fortinet Fortigate (Legacy)" w:value="Fortinet Fortigate (Legacy)"/>
                <w:listItem w:displayText="not applicable" w:value="not applicable"/>
              </w:dropDownList>
            </w:sdtPr>
            <w:sdtEndPr/>
            <w:sdtContent>
              <w:p w14:paraId="47CE6660" w14:textId="77777777" w:rsidR="00041149" w:rsidRPr="00AE13A9" w:rsidRDefault="00041149" w:rsidP="00480D29">
                <w:pPr>
                  <w:rPr>
                    <w:rFonts w:eastAsia="Times New Roman" w:cs="Arial"/>
                    <w:color w:val="201825"/>
                    <w:szCs w:val="22"/>
                    <w:lang w:val="nl-NL" w:eastAsia="nl-NL" w:bidi="ar-SA"/>
                  </w:rPr>
                </w:pPr>
                <w:r w:rsidRPr="00AE13A9">
                  <w:rPr>
                    <w:rFonts w:eastAsia="Times New Roman" w:cs="Arial"/>
                    <w:color w:val="201825"/>
                    <w:szCs w:val="22"/>
                    <w:lang w:val="nl-NL" w:eastAsia="nl-NL" w:bidi="ar-SA"/>
                  </w:rPr>
                  <w:t>Fortinet Fortigate (Legacy)</w:t>
                </w:r>
              </w:p>
            </w:sdtContent>
          </w:sdt>
        </w:tc>
        <w:tc>
          <w:tcPr>
            <w:tcW w:w="1890" w:type="dxa"/>
            <w:tcBorders>
              <w:top w:val="single" w:sz="4" w:space="0" w:color="auto"/>
              <w:left w:val="single" w:sz="4" w:space="0" w:color="auto"/>
              <w:bottom w:val="single" w:sz="4" w:space="0" w:color="auto"/>
              <w:right w:val="single" w:sz="4" w:space="0" w:color="auto"/>
            </w:tcBorders>
          </w:tcPr>
          <w:p w14:paraId="3ED776B4" w14:textId="3B29BD04" w:rsidR="00041149" w:rsidRDefault="00041149" w:rsidP="00480D29">
            <w:pPr>
              <w:rPr>
                <w:rFonts w:eastAsia="Times New Roman" w:cs="Arial"/>
                <w:color w:val="201825"/>
                <w:szCs w:val="22"/>
                <w:lang w:val="en-US" w:eastAsia="nl-NL" w:bidi="ar-SA"/>
              </w:rPr>
            </w:pPr>
            <w:r>
              <w:rPr>
                <w:rFonts w:eastAsia="Times New Roman" w:cs="Arial"/>
                <w:color w:val="201825"/>
                <w:szCs w:val="22"/>
                <w:lang w:val="en-US" w:eastAsia="nl-NL" w:bidi="ar-SA"/>
              </w:rPr>
              <w:t>inline</w:t>
            </w:r>
          </w:p>
        </w:tc>
        <w:tc>
          <w:tcPr>
            <w:tcW w:w="1890" w:type="dxa"/>
            <w:tcBorders>
              <w:top w:val="single" w:sz="4" w:space="0" w:color="auto"/>
              <w:left w:val="single" w:sz="4" w:space="0" w:color="auto"/>
              <w:bottom w:val="single" w:sz="4" w:space="0" w:color="auto"/>
              <w:right w:val="single" w:sz="4" w:space="0" w:color="auto"/>
            </w:tcBorders>
          </w:tcPr>
          <w:p w14:paraId="543A43AB" w14:textId="03B7D79E" w:rsidR="00041149" w:rsidRPr="00AE13A9" w:rsidRDefault="00041149" w:rsidP="00480D29">
            <w:pPr>
              <w:rPr>
                <w:rFonts w:eastAsia="Times New Roman" w:cs="Arial"/>
                <w:color w:val="201825"/>
                <w:szCs w:val="22"/>
                <w:lang w:val="en-US" w:eastAsia="nl-NL" w:bidi="ar-SA"/>
              </w:rPr>
            </w:pPr>
            <w:r>
              <w:rPr>
                <w:rFonts w:eastAsia="Times New Roman" w:cs="Arial"/>
                <w:color w:val="201825"/>
                <w:szCs w:val="22"/>
                <w:lang w:val="en-US" w:eastAsia="nl-NL" w:bidi="ar-SA"/>
              </w:rPr>
              <w:t>PDF converter</w:t>
            </w:r>
            <w:r w:rsidRPr="00AE13A9">
              <w:rPr>
                <w:rFonts w:eastAsia="Times New Roman" w:cs="Arial"/>
                <w:color w:val="201825"/>
                <w:szCs w:val="22"/>
                <w:lang w:val="en-US" w:eastAsia="nl-NL" w:bidi="ar-SA"/>
              </w:rPr>
              <w:t xml:space="preserve"> </w:t>
            </w:r>
          </w:p>
        </w:tc>
        <w:tc>
          <w:tcPr>
            <w:tcW w:w="1620" w:type="dxa"/>
            <w:tcBorders>
              <w:top w:val="single" w:sz="4" w:space="0" w:color="auto"/>
              <w:left w:val="single" w:sz="4" w:space="0" w:color="auto"/>
              <w:bottom w:val="single" w:sz="4" w:space="0" w:color="auto"/>
              <w:right w:val="single" w:sz="4" w:space="0" w:color="auto"/>
            </w:tcBorders>
          </w:tcPr>
          <w:p w14:paraId="04D31CF2" w14:textId="489BAE29" w:rsidR="00041149" w:rsidRDefault="00041149" w:rsidP="00480D29">
            <w:pPr>
              <w:rPr>
                <w:rFonts w:eastAsia="Times New Roman" w:cs="Arial"/>
                <w:color w:val="201825"/>
                <w:szCs w:val="22"/>
                <w:lang w:val="en-US" w:eastAsia="nl-NL" w:bidi="ar-SA"/>
              </w:rPr>
            </w:pPr>
            <w:r>
              <w:rPr>
                <w:rFonts w:eastAsia="Times New Roman" w:cs="Arial"/>
                <w:color w:val="201825"/>
                <w:szCs w:val="22"/>
                <w:lang w:val="en-US" w:eastAsia="nl-NL" w:bidi="ar-SA"/>
              </w:rPr>
              <w:t>LB-PDF-</w:t>
            </w:r>
            <w:proofErr w:type="spellStart"/>
            <w:r>
              <w:rPr>
                <w:rFonts w:eastAsia="Times New Roman" w:cs="Arial"/>
                <w:color w:val="201825"/>
                <w:szCs w:val="22"/>
                <w:lang w:val="en-US" w:eastAsia="nl-NL" w:bidi="ar-SA"/>
              </w:rPr>
              <w:t>ext</w:t>
            </w:r>
            <w:proofErr w:type="spellEnd"/>
            <w:r>
              <w:rPr>
                <w:rFonts w:eastAsia="Times New Roman" w:cs="Arial"/>
                <w:color w:val="201825"/>
                <w:szCs w:val="22"/>
                <w:lang w:val="en-US" w:eastAsia="nl-NL" w:bidi="ar-SA"/>
              </w:rPr>
              <w:t>-A</w:t>
            </w:r>
          </w:p>
        </w:tc>
      </w:tr>
    </w:tbl>
    <w:p w14:paraId="13C9A73C" w14:textId="04219129" w:rsidR="00853AE2" w:rsidRDefault="008D7D3C" w:rsidP="008D7D3C">
      <w:pPr>
        <w:pStyle w:val="BodyText"/>
      </w:pPr>
      <w:r>
        <w:t>Details can be found</w:t>
      </w:r>
      <w:r w:rsidRPr="00D04BC9">
        <w:t xml:space="preserve"> in Appendix A</w:t>
      </w:r>
      <w:r>
        <w:t xml:space="preserve"> – Load balancers</w:t>
      </w:r>
    </w:p>
    <w:p w14:paraId="3A2154B5" w14:textId="77777777" w:rsidR="008D7D3C" w:rsidRDefault="008D7D3C" w:rsidP="008D7D3C">
      <w:pPr>
        <w:pStyle w:val="Heading2"/>
      </w:pPr>
      <w:bookmarkStart w:id="35" w:name="_Toc73622565"/>
      <w:bookmarkStart w:id="36" w:name="_Toc127191408"/>
      <w:r w:rsidRPr="00214118">
        <w:lastRenderedPageBreak/>
        <w:t>Deviations from standards</w:t>
      </w:r>
      <w:r>
        <w:t xml:space="preserve"> (RAL / EtP)</w:t>
      </w:r>
      <w:bookmarkEnd w:id="35"/>
      <w:bookmarkEnd w:id="36"/>
    </w:p>
    <w:p w14:paraId="2BBB682A" w14:textId="77777777" w:rsidR="008D7D3C" w:rsidRDefault="008D7D3C" w:rsidP="008D7D3C">
      <w:pPr>
        <w:pStyle w:val="BodyText"/>
      </w:pPr>
      <w:r>
        <w:t>RAL (Risk Acceptance Letter) / EtP (Exception to Policy)</w:t>
      </w:r>
    </w:p>
    <w:tbl>
      <w:tblPr>
        <w:tblW w:w="10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20"/>
        <w:gridCol w:w="6760"/>
        <w:gridCol w:w="1260"/>
        <w:gridCol w:w="1800"/>
      </w:tblGrid>
      <w:tr w:rsidR="008D7D3C" w14:paraId="1D3C1B7C" w14:textId="77777777" w:rsidTr="00A667C2">
        <w:trPr>
          <w:tblHeader/>
        </w:trPr>
        <w:tc>
          <w:tcPr>
            <w:tcW w:w="520" w:type="dxa"/>
            <w:shd w:val="clear" w:color="auto" w:fill="D9D9D9" w:themeFill="background1" w:themeFillShade="D9"/>
            <w:tcMar>
              <w:top w:w="0" w:type="dxa"/>
              <w:left w:w="108" w:type="dxa"/>
              <w:bottom w:w="0" w:type="dxa"/>
              <w:right w:w="108" w:type="dxa"/>
            </w:tcMar>
            <w:hideMark/>
          </w:tcPr>
          <w:p w14:paraId="4F97E6E1" w14:textId="77777777" w:rsidR="008D7D3C" w:rsidRPr="001003AC" w:rsidRDefault="008D7D3C" w:rsidP="00240C58">
            <w:pPr>
              <w:rPr>
                <w:rFonts w:ascii="Calibri" w:eastAsiaTheme="minorHAnsi" w:hAnsi="Calibri"/>
                <w:b/>
                <w:bCs/>
                <w:color w:val="000000" w:themeColor="text1"/>
                <w:szCs w:val="22"/>
                <w:lang w:bidi="ar-SA"/>
              </w:rPr>
            </w:pPr>
            <w:bookmarkStart w:id="37" w:name="_Hlk63693420"/>
            <w:r w:rsidRPr="001003AC">
              <w:rPr>
                <w:b/>
                <w:bCs/>
                <w:color w:val="000000" w:themeColor="text1"/>
                <w:szCs w:val="22"/>
              </w:rPr>
              <w:t>Nr</w:t>
            </w:r>
          </w:p>
        </w:tc>
        <w:tc>
          <w:tcPr>
            <w:tcW w:w="6760" w:type="dxa"/>
            <w:shd w:val="clear" w:color="auto" w:fill="D9D9D9" w:themeFill="background1" w:themeFillShade="D9"/>
            <w:tcMar>
              <w:top w:w="0" w:type="dxa"/>
              <w:left w:w="108" w:type="dxa"/>
              <w:bottom w:w="0" w:type="dxa"/>
              <w:right w:w="108" w:type="dxa"/>
            </w:tcMar>
            <w:hideMark/>
          </w:tcPr>
          <w:p w14:paraId="1181147E" w14:textId="77777777" w:rsidR="008D7D3C" w:rsidRPr="001003AC" w:rsidRDefault="008D7D3C" w:rsidP="00240C58">
            <w:pPr>
              <w:rPr>
                <w:b/>
                <w:bCs/>
                <w:color w:val="000000" w:themeColor="text1"/>
                <w:szCs w:val="22"/>
              </w:rPr>
            </w:pPr>
            <w:r w:rsidRPr="001003AC">
              <w:rPr>
                <w:b/>
                <w:bCs/>
                <w:color w:val="000000" w:themeColor="text1"/>
                <w:szCs w:val="22"/>
              </w:rPr>
              <w:t>Short description of the deviation</w:t>
            </w:r>
          </w:p>
        </w:tc>
        <w:tc>
          <w:tcPr>
            <w:tcW w:w="1260" w:type="dxa"/>
            <w:shd w:val="clear" w:color="auto" w:fill="D9D9D9" w:themeFill="background1" w:themeFillShade="D9"/>
            <w:tcMar>
              <w:top w:w="0" w:type="dxa"/>
              <w:left w:w="108" w:type="dxa"/>
              <w:bottom w:w="0" w:type="dxa"/>
              <w:right w:w="108" w:type="dxa"/>
            </w:tcMar>
            <w:hideMark/>
          </w:tcPr>
          <w:p w14:paraId="1FFBD594" w14:textId="77777777" w:rsidR="008D7D3C" w:rsidRPr="001003AC" w:rsidRDefault="008D7D3C" w:rsidP="00240C58">
            <w:pPr>
              <w:rPr>
                <w:b/>
                <w:bCs/>
                <w:color w:val="000000" w:themeColor="text1"/>
                <w:szCs w:val="22"/>
              </w:rPr>
            </w:pPr>
            <w:r>
              <w:rPr>
                <w:b/>
                <w:bCs/>
                <w:color w:val="000000" w:themeColor="text1"/>
                <w:szCs w:val="22"/>
              </w:rPr>
              <w:t>RAL / EtP required</w:t>
            </w:r>
          </w:p>
        </w:tc>
        <w:tc>
          <w:tcPr>
            <w:tcW w:w="1800" w:type="dxa"/>
            <w:shd w:val="clear" w:color="auto" w:fill="D9D9D9" w:themeFill="background1" w:themeFillShade="D9"/>
          </w:tcPr>
          <w:p w14:paraId="1B3D6443" w14:textId="77777777" w:rsidR="008D7D3C" w:rsidRPr="001003AC" w:rsidRDefault="008D7D3C" w:rsidP="00240C58">
            <w:pPr>
              <w:rPr>
                <w:b/>
                <w:bCs/>
                <w:color w:val="000000" w:themeColor="text1"/>
                <w:szCs w:val="22"/>
              </w:rPr>
            </w:pPr>
            <w:r>
              <w:rPr>
                <w:b/>
                <w:bCs/>
                <w:color w:val="000000" w:themeColor="text1"/>
                <w:szCs w:val="22"/>
              </w:rPr>
              <w:t>Risk ID</w:t>
            </w:r>
          </w:p>
        </w:tc>
      </w:tr>
      <w:tr w:rsidR="008D7D3C" w14:paraId="41935F41" w14:textId="77777777" w:rsidTr="00A667C2">
        <w:tc>
          <w:tcPr>
            <w:tcW w:w="520" w:type="dxa"/>
            <w:shd w:val="clear" w:color="auto" w:fill="auto"/>
            <w:tcMar>
              <w:top w:w="0" w:type="dxa"/>
              <w:left w:w="108" w:type="dxa"/>
              <w:bottom w:w="0" w:type="dxa"/>
              <w:right w:w="108" w:type="dxa"/>
            </w:tcMar>
            <w:hideMark/>
          </w:tcPr>
          <w:p w14:paraId="7DC345A1" w14:textId="3BA72F03" w:rsidR="008D7D3C" w:rsidRPr="001D54FD" w:rsidRDefault="00C471D6" w:rsidP="00240C58">
            <w:pPr>
              <w:jc w:val="center"/>
              <w:rPr>
                <w:color w:val="auto"/>
                <w:szCs w:val="22"/>
              </w:rPr>
            </w:pPr>
            <w:r>
              <w:rPr>
                <w:szCs w:val="22"/>
              </w:rPr>
              <w:t>1</w:t>
            </w:r>
          </w:p>
        </w:tc>
        <w:tc>
          <w:tcPr>
            <w:tcW w:w="6760" w:type="dxa"/>
            <w:shd w:val="clear" w:color="auto" w:fill="auto"/>
            <w:tcMar>
              <w:top w:w="0" w:type="dxa"/>
              <w:left w:w="108" w:type="dxa"/>
              <w:bottom w:w="0" w:type="dxa"/>
              <w:right w:w="108" w:type="dxa"/>
            </w:tcMar>
          </w:tcPr>
          <w:p w14:paraId="5E1D2416" w14:textId="77777777" w:rsidR="008D7D3C" w:rsidRDefault="00891758" w:rsidP="00240C58">
            <w:pPr>
              <w:rPr>
                <w:szCs w:val="22"/>
                <w:lang w:val="en-US"/>
              </w:rPr>
            </w:pPr>
            <w:r>
              <w:rPr>
                <w:szCs w:val="22"/>
                <w:lang w:val="en-US"/>
              </w:rPr>
              <w:t>FrontOffice connection</w:t>
            </w:r>
            <w:r w:rsidR="00887F78">
              <w:rPr>
                <w:szCs w:val="22"/>
                <w:lang w:val="en-US"/>
              </w:rPr>
              <w:t xml:space="preserve">(s) </w:t>
            </w:r>
            <w:r w:rsidR="007C3668">
              <w:rPr>
                <w:szCs w:val="22"/>
                <w:lang w:val="en-US"/>
              </w:rPr>
              <w:t xml:space="preserve">to SONAR </w:t>
            </w:r>
            <w:r w:rsidR="00670F30">
              <w:rPr>
                <w:szCs w:val="22"/>
                <w:lang w:val="en-US"/>
              </w:rPr>
              <w:t>f</w:t>
            </w:r>
            <w:r w:rsidR="007C3668">
              <w:rPr>
                <w:szCs w:val="22"/>
                <w:lang w:val="en-US"/>
              </w:rPr>
              <w:t>ile system</w:t>
            </w:r>
            <w:r w:rsidR="00842973">
              <w:rPr>
                <w:szCs w:val="22"/>
                <w:lang w:val="en-US"/>
              </w:rPr>
              <w:t xml:space="preserve"> (Kluis)</w:t>
            </w:r>
            <w:r w:rsidR="00670F30">
              <w:rPr>
                <w:szCs w:val="22"/>
                <w:lang w:val="en-US"/>
              </w:rPr>
              <w:t xml:space="preserve"> </w:t>
            </w:r>
            <w:r w:rsidR="00887F78">
              <w:rPr>
                <w:szCs w:val="22"/>
                <w:lang w:val="en-US"/>
              </w:rPr>
              <w:t>from:</w:t>
            </w:r>
          </w:p>
          <w:p w14:paraId="58266005" w14:textId="77777777" w:rsidR="00887F78" w:rsidRDefault="00184583" w:rsidP="00184583">
            <w:pPr>
              <w:pStyle w:val="ListParagraph"/>
              <w:numPr>
                <w:ilvl w:val="0"/>
                <w:numId w:val="94"/>
              </w:numPr>
              <w:rPr>
                <w:szCs w:val="22"/>
                <w:lang w:val="en-US"/>
              </w:rPr>
            </w:pPr>
            <w:r>
              <w:rPr>
                <w:szCs w:val="22"/>
                <w:lang w:val="en-US"/>
              </w:rPr>
              <w:t>SONAR Public sector AI</w:t>
            </w:r>
          </w:p>
          <w:p w14:paraId="32DAC5E6" w14:textId="77777777" w:rsidR="00184583" w:rsidRDefault="00184583" w:rsidP="00184583">
            <w:pPr>
              <w:pStyle w:val="ListParagraph"/>
              <w:numPr>
                <w:ilvl w:val="0"/>
                <w:numId w:val="94"/>
              </w:numPr>
              <w:rPr>
                <w:szCs w:val="22"/>
                <w:lang w:val="en-US"/>
              </w:rPr>
            </w:pPr>
            <w:r>
              <w:rPr>
                <w:szCs w:val="22"/>
                <w:lang w:val="en-US"/>
              </w:rPr>
              <w:t>SONAR PDF Converter</w:t>
            </w:r>
          </w:p>
          <w:p w14:paraId="4425F152" w14:textId="77777777" w:rsidR="00184583" w:rsidRDefault="00184583" w:rsidP="00184583">
            <w:pPr>
              <w:pStyle w:val="ListParagraph"/>
              <w:numPr>
                <w:ilvl w:val="0"/>
                <w:numId w:val="94"/>
              </w:numPr>
              <w:rPr>
                <w:szCs w:val="22"/>
                <w:lang w:val="en-US"/>
              </w:rPr>
            </w:pPr>
            <w:r>
              <w:rPr>
                <w:szCs w:val="22"/>
                <w:lang w:val="en-US"/>
              </w:rPr>
              <w:t>WBSBUS</w:t>
            </w:r>
          </w:p>
          <w:p w14:paraId="47531CC9" w14:textId="379A9ED9" w:rsidR="007C1FD1" w:rsidRPr="00184583" w:rsidRDefault="007C1FD1" w:rsidP="00184583">
            <w:pPr>
              <w:pStyle w:val="ListParagraph"/>
              <w:numPr>
                <w:ilvl w:val="0"/>
                <w:numId w:val="94"/>
              </w:numPr>
              <w:rPr>
                <w:szCs w:val="22"/>
                <w:lang w:val="en-US"/>
              </w:rPr>
            </w:pPr>
            <w:r>
              <w:rPr>
                <w:szCs w:val="22"/>
                <w:lang w:val="en-US"/>
              </w:rPr>
              <w:t>UCRA (UW</w:t>
            </w:r>
            <w:r w:rsidR="00641E88">
              <w:rPr>
                <w:szCs w:val="22"/>
                <w:lang w:val="en-US"/>
              </w:rPr>
              <w:t>V</w:t>
            </w:r>
            <w:r>
              <w:rPr>
                <w:szCs w:val="22"/>
                <w:lang w:val="en-US"/>
              </w:rPr>
              <w:t xml:space="preserve"> FB)</w:t>
            </w:r>
          </w:p>
        </w:tc>
        <w:tc>
          <w:tcPr>
            <w:tcW w:w="1260" w:type="dxa"/>
            <w:shd w:val="clear" w:color="auto" w:fill="auto"/>
            <w:tcMar>
              <w:top w:w="0" w:type="dxa"/>
              <w:left w:w="108" w:type="dxa"/>
              <w:bottom w:w="0" w:type="dxa"/>
              <w:right w:w="108" w:type="dxa"/>
            </w:tcMar>
          </w:tcPr>
          <w:sdt>
            <w:sdtPr>
              <w:rPr>
                <w:rFonts w:eastAsia="Times New Roman" w:cs="Arial"/>
                <w:color w:val="201825"/>
                <w:szCs w:val="22"/>
                <w:lang w:val="nl-NL" w:eastAsia="nl-NL" w:bidi="ar-SA"/>
              </w:rPr>
              <w:alias w:val="RAL required"/>
              <w:tag w:val="RAL required"/>
              <w:id w:val="1490596226"/>
              <w:placeholder>
                <w:docPart w:val="559DE7CE49FB4168B66A98C53AED4C46"/>
              </w:placeholder>
              <w:dropDownList>
                <w:listItem w:displayText="Select" w:value="Select"/>
                <w:listItem w:displayText="Yes" w:value="Yes"/>
                <w:listItem w:displayText="No" w:value="No"/>
              </w:dropDownList>
            </w:sdtPr>
            <w:sdtEndPr/>
            <w:sdtContent>
              <w:p w14:paraId="5A84290E" w14:textId="324DD1DC" w:rsidR="008D7D3C" w:rsidRPr="00026233" w:rsidRDefault="003F2975" w:rsidP="00240C58">
                <w:pPr>
                  <w:rPr>
                    <w:rFonts w:eastAsia="Times New Roman" w:cs="Arial"/>
                    <w:color w:val="201825"/>
                    <w:szCs w:val="22"/>
                    <w:lang w:val="nl-NL" w:eastAsia="nl-NL" w:bidi="ar-SA"/>
                  </w:rPr>
                </w:pPr>
                <w:r>
                  <w:rPr>
                    <w:rFonts w:eastAsia="Times New Roman" w:cs="Arial"/>
                    <w:color w:val="201825"/>
                    <w:szCs w:val="22"/>
                    <w:lang w:val="nl-NL" w:eastAsia="nl-NL" w:bidi="ar-SA"/>
                  </w:rPr>
                  <w:t>Yes</w:t>
                </w:r>
              </w:p>
            </w:sdtContent>
          </w:sdt>
          <w:p w14:paraId="1B27D65B" w14:textId="77777777" w:rsidR="008D7D3C" w:rsidRPr="00026233" w:rsidRDefault="008D7D3C" w:rsidP="00240C58"/>
        </w:tc>
        <w:tc>
          <w:tcPr>
            <w:tcW w:w="1800" w:type="dxa"/>
          </w:tcPr>
          <w:p w14:paraId="6257137C" w14:textId="2857CC55" w:rsidR="008D7D3C" w:rsidRPr="00B01604" w:rsidRDefault="00B01604" w:rsidP="00240C58">
            <w:pPr>
              <w:rPr>
                <w:szCs w:val="22"/>
                <w:lang w:val="en-US"/>
              </w:rPr>
            </w:pPr>
            <w:r w:rsidRPr="00B01604">
              <w:rPr>
                <w:szCs w:val="22"/>
                <w:lang w:val="en-US"/>
              </w:rPr>
              <w:t>20220818-004</w:t>
            </w:r>
          </w:p>
        </w:tc>
      </w:tr>
      <w:tr w:rsidR="003F2975" w14:paraId="043FAC51" w14:textId="77777777" w:rsidTr="00A667C2">
        <w:tc>
          <w:tcPr>
            <w:tcW w:w="520" w:type="dxa"/>
            <w:shd w:val="clear" w:color="auto" w:fill="auto"/>
            <w:tcMar>
              <w:top w:w="0" w:type="dxa"/>
              <w:left w:w="108" w:type="dxa"/>
              <w:bottom w:w="0" w:type="dxa"/>
              <w:right w:w="108" w:type="dxa"/>
            </w:tcMar>
          </w:tcPr>
          <w:p w14:paraId="1C80916B" w14:textId="39F6E528" w:rsidR="003F2975" w:rsidRDefault="00C471D6" w:rsidP="003F2975">
            <w:pPr>
              <w:jc w:val="center"/>
              <w:rPr>
                <w:szCs w:val="22"/>
              </w:rPr>
            </w:pPr>
            <w:r>
              <w:rPr>
                <w:szCs w:val="22"/>
              </w:rPr>
              <w:t>2</w:t>
            </w:r>
          </w:p>
        </w:tc>
        <w:tc>
          <w:tcPr>
            <w:tcW w:w="6760" w:type="dxa"/>
            <w:shd w:val="clear" w:color="auto" w:fill="auto"/>
            <w:tcMar>
              <w:top w:w="0" w:type="dxa"/>
              <w:left w:w="108" w:type="dxa"/>
              <w:bottom w:w="0" w:type="dxa"/>
              <w:right w:w="108" w:type="dxa"/>
            </w:tcMar>
          </w:tcPr>
          <w:p w14:paraId="61582F14" w14:textId="763939B3" w:rsidR="007C1FD1" w:rsidRDefault="007C1FD1" w:rsidP="007C1FD1">
            <w:pPr>
              <w:rPr>
                <w:szCs w:val="22"/>
                <w:lang w:val="en-US"/>
              </w:rPr>
            </w:pPr>
            <w:r>
              <w:rPr>
                <w:szCs w:val="22"/>
                <w:lang w:val="en-US"/>
              </w:rPr>
              <w:t>FrontOffice connection(s) to SONAR database (Kluis) from:</w:t>
            </w:r>
          </w:p>
          <w:p w14:paraId="5EB7E9A3" w14:textId="77777777" w:rsidR="007C1FD1" w:rsidRDefault="007C1FD1" w:rsidP="007C1FD1">
            <w:pPr>
              <w:pStyle w:val="ListParagraph"/>
              <w:numPr>
                <w:ilvl w:val="0"/>
                <w:numId w:val="94"/>
              </w:numPr>
              <w:rPr>
                <w:szCs w:val="22"/>
                <w:lang w:val="en-US"/>
              </w:rPr>
            </w:pPr>
            <w:r>
              <w:rPr>
                <w:szCs w:val="22"/>
                <w:lang w:val="en-US"/>
              </w:rPr>
              <w:t>WBSBUS</w:t>
            </w:r>
          </w:p>
          <w:p w14:paraId="0B5778DC" w14:textId="7595ACE0" w:rsidR="003F2975" w:rsidRDefault="00641E88" w:rsidP="00641E88">
            <w:pPr>
              <w:pStyle w:val="ListParagraph"/>
              <w:numPr>
                <w:ilvl w:val="0"/>
                <w:numId w:val="94"/>
              </w:numPr>
              <w:rPr>
                <w:szCs w:val="22"/>
                <w:lang w:val="en-US"/>
              </w:rPr>
            </w:pPr>
            <w:r>
              <w:rPr>
                <w:szCs w:val="22"/>
                <w:lang w:val="en-US"/>
              </w:rPr>
              <w:t>UCRA (UWV FB)</w:t>
            </w:r>
          </w:p>
        </w:tc>
        <w:tc>
          <w:tcPr>
            <w:tcW w:w="1260" w:type="dxa"/>
            <w:shd w:val="clear" w:color="auto" w:fill="auto"/>
            <w:tcMar>
              <w:top w:w="0" w:type="dxa"/>
              <w:left w:w="108" w:type="dxa"/>
              <w:bottom w:w="0" w:type="dxa"/>
              <w:right w:w="108" w:type="dxa"/>
            </w:tcMar>
          </w:tcPr>
          <w:sdt>
            <w:sdtPr>
              <w:rPr>
                <w:rFonts w:eastAsia="Times New Roman" w:cs="Arial"/>
                <w:color w:val="201825"/>
                <w:szCs w:val="22"/>
                <w:lang w:val="nl-NL" w:eastAsia="nl-NL" w:bidi="ar-SA"/>
              </w:rPr>
              <w:alias w:val="RAL required"/>
              <w:tag w:val="RAL required"/>
              <w:id w:val="-291518025"/>
              <w:placeholder>
                <w:docPart w:val="DC4DB4EF233E4CEB8F1E9257F953D747"/>
              </w:placeholder>
              <w:dropDownList>
                <w:listItem w:displayText="Select" w:value="Select"/>
                <w:listItem w:displayText="Yes" w:value="Yes"/>
                <w:listItem w:displayText="No" w:value="No"/>
              </w:dropDownList>
            </w:sdtPr>
            <w:sdtEndPr/>
            <w:sdtContent>
              <w:p w14:paraId="7C956111" w14:textId="77777777" w:rsidR="003F2975" w:rsidRPr="00026233" w:rsidRDefault="003F2975" w:rsidP="003F2975">
                <w:pPr>
                  <w:rPr>
                    <w:rFonts w:eastAsia="Times New Roman" w:cs="Arial"/>
                    <w:color w:val="201825"/>
                    <w:szCs w:val="22"/>
                    <w:lang w:val="nl-NL" w:eastAsia="nl-NL" w:bidi="ar-SA"/>
                  </w:rPr>
                </w:pPr>
                <w:r>
                  <w:rPr>
                    <w:rFonts w:eastAsia="Times New Roman" w:cs="Arial"/>
                    <w:color w:val="201825"/>
                    <w:szCs w:val="22"/>
                    <w:lang w:val="nl-NL" w:eastAsia="nl-NL" w:bidi="ar-SA"/>
                  </w:rPr>
                  <w:t>Yes</w:t>
                </w:r>
              </w:p>
            </w:sdtContent>
          </w:sdt>
          <w:p w14:paraId="35C4523C" w14:textId="77777777" w:rsidR="003F2975" w:rsidRPr="00842973" w:rsidRDefault="003F2975" w:rsidP="003F2975">
            <w:pPr>
              <w:rPr>
                <w:rFonts w:eastAsia="Times New Roman" w:cs="Arial"/>
                <w:color w:val="201825"/>
                <w:szCs w:val="22"/>
                <w:lang w:val="en-US" w:eastAsia="nl-NL" w:bidi="ar-SA"/>
              </w:rPr>
            </w:pPr>
          </w:p>
        </w:tc>
        <w:tc>
          <w:tcPr>
            <w:tcW w:w="1800" w:type="dxa"/>
          </w:tcPr>
          <w:p w14:paraId="4793981F" w14:textId="2ACD49CB" w:rsidR="003F2975" w:rsidRPr="00B01604" w:rsidRDefault="00B01604" w:rsidP="003F2975">
            <w:pPr>
              <w:rPr>
                <w:szCs w:val="22"/>
                <w:lang w:val="en-US"/>
              </w:rPr>
            </w:pPr>
            <w:r w:rsidRPr="00B01604">
              <w:rPr>
                <w:szCs w:val="22"/>
                <w:lang w:val="en-US"/>
              </w:rPr>
              <w:t>20220818-005</w:t>
            </w:r>
          </w:p>
        </w:tc>
      </w:tr>
      <w:tr w:rsidR="008D7D3C" w14:paraId="5356189C" w14:textId="77777777" w:rsidTr="00A667C2">
        <w:tc>
          <w:tcPr>
            <w:tcW w:w="520" w:type="dxa"/>
            <w:shd w:val="clear" w:color="auto" w:fill="auto"/>
            <w:tcMar>
              <w:top w:w="0" w:type="dxa"/>
              <w:left w:w="108" w:type="dxa"/>
              <w:bottom w:w="0" w:type="dxa"/>
              <w:right w:w="108" w:type="dxa"/>
            </w:tcMar>
            <w:hideMark/>
          </w:tcPr>
          <w:p w14:paraId="4DBA06F8" w14:textId="5F75EFA2" w:rsidR="008D7D3C" w:rsidRPr="001D54FD" w:rsidRDefault="00C471D6" w:rsidP="00240C58">
            <w:pPr>
              <w:jc w:val="center"/>
              <w:rPr>
                <w:color w:val="auto"/>
                <w:szCs w:val="22"/>
              </w:rPr>
            </w:pPr>
            <w:r>
              <w:rPr>
                <w:szCs w:val="22"/>
              </w:rPr>
              <w:t>3</w:t>
            </w:r>
          </w:p>
        </w:tc>
        <w:tc>
          <w:tcPr>
            <w:tcW w:w="6760" w:type="dxa"/>
            <w:shd w:val="clear" w:color="auto" w:fill="auto"/>
            <w:tcMar>
              <w:top w:w="0" w:type="dxa"/>
              <w:left w:w="108" w:type="dxa"/>
              <w:bottom w:w="0" w:type="dxa"/>
              <w:right w:w="108" w:type="dxa"/>
            </w:tcMar>
          </w:tcPr>
          <w:p w14:paraId="127667B9" w14:textId="733ACF67" w:rsidR="004E59E0" w:rsidRPr="004E59E0" w:rsidRDefault="004E59E0" w:rsidP="004E59E0">
            <w:pPr>
              <w:rPr>
                <w:szCs w:val="22"/>
                <w:lang w:val="en-US"/>
              </w:rPr>
            </w:pPr>
            <w:r w:rsidRPr="004E59E0">
              <w:rPr>
                <w:szCs w:val="22"/>
                <w:lang w:val="en-US"/>
              </w:rPr>
              <w:t xml:space="preserve">FrontOffice connection(s) to </w:t>
            </w:r>
            <w:r w:rsidR="009342B8">
              <w:rPr>
                <w:szCs w:val="22"/>
                <w:lang w:val="en-US"/>
              </w:rPr>
              <w:t>Stand-alone</w:t>
            </w:r>
            <w:r w:rsidR="006F22D2">
              <w:rPr>
                <w:szCs w:val="22"/>
                <w:lang w:val="en-US"/>
              </w:rPr>
              <w:t xml:space="preserve"> Fileserver</w:t>
            </w:r>
            <w:r w:rsidRPr="004E59E0">
              <w:rPr>
                <w:szCs w:val="22"/>
                <w:lang w:val="en-US"/>
              </w:rPr>
              <w:t xml:space="preserve"> (Kluis) from:</w:t>
            </w:r>
          </w:p>
          <w:p w14:paraId="74AA476F" w14:textId="7E64E265" w:rsidR="008D7D3C" w:rsidRPr="004E59E0" w:rsidRDefault="004E59E0" w:rsidP="004E59E0">
            <w:pPr>
              <w:pStyle w:val="ListParagraph"/>
              <w:numPr>
                <w:ilvl w:val="0"/>
                <w:numId w:val="94"/>
              </w:numPr>
              <w:rPr>
                <w:szCs w:val="22"/>
                <w:lang w:val="en-US"/>
              </w:rPr>
            </w:pPr>
            <w:r w:rsidRPr="004E59E0">
              <w:rPr>
                <w:szCs w:val="22"/>
                <w:lang w:val="en-US"/>
              </w:rPr>
              <w:t>UCRA (UWV FB)</w:t>
            </w:r>
          </w:p>
        </w:tc>
        <w:tc>
          <w:tcPr>
            <w:tcW w:w="1260" w:type="dxa"/>
            <w:shd w:val="clear" w:color="auto" w:fill="auto"/>
            <w:tcMar>
              <w:top w:w="0" w:type="dxa"/>
              <w:left w:w="108" w:type="dxa"/>
              <w:bottom w:w="0" w:type="dxa"/>
              <w:right w:w="108" w:type="dxa"/>
            </w:tcMar>
          </w:tcPr>
          <w:sdt>
            <w:sdtPr>
              <w:rPr>
                <w:rFonts w:eastAsia="Times New Roman" w:cs="Arial"/>
                <w:color w:val="201825"/>
                <w:szCs w:val="22"/>
                <w:lang w:val="nl-NL" w:eastAsia="nl-NL" w:bidi="ar-SA"/>
              </w:rPr>
              <w:alias w:val="RAL required"/>
              <w:tag w:val="RAL required"/>
              <w:id w:val="83418879"/>
              <w:placeholder>
                <w:docPart w:val="1EF9E1E501DA4D0E84146E20D5E4866B"/>
              </w:placeholder>
              <w:dropDownList>
                <w:listItem w:displayText="Select" w:value="Select"/>
                <w:listItem w:displayText="Yes" w:value="Yes"/>
                <w:listItem w:displayText="No" w:value="No"/>
              </w:dropDownList>
            </w:sdtPr>
            <w:sdtEndPr/>
            <w:sdtContent>
              <w:p w14:paraId="43836A61" w14:textId="555C7C2D" w:rsidR="008D7D3C" w:rsidRPr="00EC61A7" w:rsidRDefault="003F2975" w:rsidP="00240C58">
                <w:pPr>
                  <w:rPr>
                    <w:rFonts w:eastAsia="Times New Roman" w:cs="Arial"/>
                    <w:color w:val="201825"/>
                    <w:szCs w:val="22"/>
                    <w:lang w:val="nl-NL" w:eastAsia="nl-NL" w:bidi="ar-SA"/>
                  </w:rPr>
                </w:pPr>
                <w:r>
                  <w:rPr>
                    <w:rFonts w:eastAsia="Times New Roman" w:cs="Arial"/>
                    <w:color w:val="201825"/>
                    <w:szCs w:val="22"/>
                    <w:lang w:val="nl-NL" w:eastAsia="nl-NL" w:bidi="ar-SA"/>
                  </w:rPr>
                  <w:t>Yes</w:t>
                </w:r>
              </w:p>
            </w:sdtContent>
          </w:sdt>
          <w:p w14:paraId="2394EB39" w14:textId="77777777" w:rsidR="008D7D3C" w:rsidRDefault="008D7D3C" w:rsidP="00240C58"/>
        </w:tc>
        <w:tc>
          <w:tcPr>
            <w:tcW w:w="1800" w:type="dxa"/>
          </w:tcPr>
          <w:p w14:paraId="2310B756" w14:textId="00ECA116" w:rsidR="008D7D3C" w:rsidRPr="00B01604" w:rsidRDefault="00B01604" w:rsidP="00240C58">
            <w:pPr>
              <w:rPr>
                <w:szCs w:val="22"/>
                <w:lang w:val="en-US"/>
              </w:rPr>
            </w:pPr>
            <w:r w:rsidRPr="00B01604">
              <w:rPr>
                <w:szCs w:val="22"/>
                <w:lang w:val="en-US"/>
              </w:rPr>
              <w:t>20220818-006</w:t>
            </w:r>
          </w:p>
        </w:tc>
      </w:tr>
      <w:tr w:rsidR="004E4AB5" w14:paraId="3D765E34" w14:textId="77777777" w:rsidTr="00A667C2">
        <w:tc>
          <w:tcPr>
            <w:tcW w:w="520" w:type="dxa"/>
            <w:shd w:val="clear" w:color="auto" w:fill="auto"/>
            <w:tcMar>
              <w:top w:w="0" w:type="dxa"/>
              <w:left w:w="108" w:type="dxa"/>
              <w:bottom w:w="0" w:type="dxa"/>
              <w:right w:w="108" w:type="dxa"/>
            </w:tcMar>
          </w:tcPr>
          <w:p w14:paraId="52AD1161" w14:textId="5401B5D9" w:rsidR="004E4AB5" w:rsidRDefault="00C471D6" w:rsidP="004E4AB5">
            <w:pPr>
              <w:jc w:val="center"/>
              <w:rPr>
                <w:szCs w:val="22"/>
              </w:rPr>
            </w:pPr>
            <w:r>
              <w:rPr>
                <w:szCs w:val="22"/>
              </w:rPr>
              <w:t>4</w:t>
            </w:r>
          </w:p>
        </w:tc>
        <w:tc>
          <w:tcPr>
            <w:tcW w:w="6760" w:type="dxa"/>
            <w:shd w:val="clear" w:color="auto" w:fill="auto"/>
            <w:tcMar>
              <w:top w:w="0" w:type="dxa"/>
              <w:left w:w="108" w:type="dxa"/>
              <w:bottom w:w="0" w:type="dxa"/>
              <w:right w:w="108" w:type="dxa"/>
            </w:tcMar>
          </w:tcPr>
          <w:p w14:paraId="152C81CE" w14:textId="2E8ED640" w:rsidR="006F22D2" w:rsidRPr="004E59E0" w:rsidRDefault="006F22D2" w:rsidP="006F22D2">
            <w:pPr>
              <w:rPr>
                <w:szCs w:val="22"/>
                <w:lang w:val="en-US"/>
              </w:rPr>
            </w:pPr>
            <w:r w:rsidRPr="004E59E0">
              <w:rPr>
                <w:szCs w:val="22"/>
                <w:lang w:val="en-US"/>
              </w:rPr>
              <w:t xml:space="preserve">FrontOffice connection(s) to </w:t>
            </w:r>
            <w:r>
              <w:rPr>
                <w:szCs w:val="22"/>
                <w:lang w:val="en-US"/>
              </w:rPr>
              <w:t>SONAR logical standby database</w:t>
            </w:r>
            <w:r w:rsidRPr="004E59E0">
              <w:rPr>
                <w:szCs w:val="22"/>
                <w:lang w:val="en-US"/>
              </w:rPr>
              <w:t xml:space="preserve"> (Kluis) from:</w:t>
            </w:r>
          </w:p>
          <w:p w14:paraId="54808AFB" w14:textId="5136825C" w:rsidR="004E4AB5" w:rsidRPr="006F22D2" w:rsidRDefault="00146973" w:rsidP="006F22D2">
            <w:pPr>
              <w:pStyle w:val="ListParagraph"/>
              <w:numPr>
                <w:ilvl w:val="0"/>
                <w:numId w:val="94"/>
              </w:numPr>
              <w:rPr>
                <w:szCs w:val="22"/>
                <w:lang w:val="en-US"/>
              </w:rPr>
            </w:pPr>
            <w:r w:rsidRPr="004E59E0">
              <w:rPr>
                <w:szCs w:val="22"/>
                <w:lang w:val="en-US"/>
              </w:rPr>
              <w:t>UCRA (UWV FB)</w:t>
            </w:r>
          </w:p>
        </w:tc>
        <w:tc>
          <w:tcPr>
            <w:tcW w:w="1260" w:type="dxa"/>
            <w:shd w:val="clear" w:color="auto" w:fill="auto"/>
            <w:tcMar>
              <w:top w:w="0" w:type="dxa"/>
              <w:left w:w="108" w:type="dxa"/>
              <w:bottom w:w="0" w:type="dxa"/>
              <w:right w:w="108" w:type="dxa"/>
            </w:tcMar>
          </w:tcPr>
          <w:sdt>
            <w:sdtPr>
              <w:rPr>
                <w:rFonts w:eastAsia="Times New Roman" w:cs="Arial"/>
                <w:color w:val="201825"/>
                <w:szCs w:val="22"/>
                <w:lang w:val="nl-NL" w:eastAsia="nl-NL" w:bidi="ar-SA"/>
              </w:rPr>
              <w:alias w:val="RAL required"/>
              <w:tag w:val="RAL required"/>
              <w:id w:val="1606920325"/>
              <w:placeholder>
                <w:docPart w:val="7D779F1D87E6413180664FAB81298C90"/>
              </w:placeholder>
              <w:dropDownList>
                <w:listItem w:displayText="Select" w:value="Select"/>
                <w:listItem w:displayText="Yes" w:value="Yes"/>
                <w:listItem w:displayText="No" w:value="No"/>
              </w:dropDownList>
            </w:sdtPr>
            <w:sdtEndPr/>
            <w:sdtContent>
              <w:p w14:paraId="11AE2486" w14:textId="77777777" w:rsidR="004E4AB5" w:rsidRPr="00026233" w:rsidRDefault="004E4AB5" w:rsidP="004E4AB5">
                <w:pPr>
                  <w:rPr>
                    <w:rFonts w:eastAsia="Times New Roman" w:cs="Arial"/>
                    <w:color w:val="201825"/>
                    <w:szCs w:val="22"/>
                    <w:lang w:val="nl-NL" w:eastAsia="nl-NL" w:bidi="ar-SA"/>
                  </w:rPr>
                </w:pPr>
                <w:r>
                  <w:rPr>
                    <w:rFonts w:eastAsia="Times New Roman" w:cs="Arial"/>
                    <w:color w:val="201825"/>
                    <w:szCs w:val="22"/>
                    <w:lang w:val="nl-NL" w:eastAsia="nl-NL" w:bidi="ar-SA"/>
                  </w:rPr>
                  <w:t>Yes</w:t>
                </w:r>
              </w:p>
            </w:sdtContent>
          </w:sdt>
          <w:p w14:paraId="6260A9BB" w14:textId="77777777" w:rsidR="004E4AB5" w:rsidRDefault="004E4AB5" w:rsidP="004E4AB5">
            <w:pPr>
              <w:rPr>
                <w:rFonts w:eastAsia="Times New Roman" w:cs="Arial"/>
                <w:color w:val="201825"/>
                <w:szCs w:val="22"/>
                <w:lang w:val="nl-NL" w:eastAsia="nl-NL" w:bidi="ar-SA"/>
              </w:rPr>
            </w:pPr>
          </w:p>
        </w:tc>
        <w:tc>
          <w:tcPr>
            <w:tcW w:w="1800" w:type="dxa"/>
          </w:tcPr>
          <w:p w14:paraId="315C5003" w14:textId="6E140D5A" w:rsidR="004E4AB5" w:rsidRPr="00B01604" w:rsidRDefault="00B01604" w:rsidP="004E4AB5">
            <w:pPr>
              <w:rPr>
                <w:szCs w:val="22"/>
                <w:lang w:val="en-US"/>
              </w:rPr>
            </w:pPr>
            <w:r w:rsidRPr="00B01604">
              <w:rPr>
                <w:szCs w:val="22"/>
                <w:lang w:val="en-US"/>
              </w:rPr>
              <w:t>20220818-007</w:t>
            </w:r>
          </w:p>
        </w:tc>
      </w:tr>
      <w:tr w:rsidR="004E4AB5" w14:paraId="1148BB18" w14:textId="77777777" w:rsidTr="00A667C2">
        <w:tc>
          <w:tcPr>
            <w:tcW w:w="520" w:type="dxa"/>
            <w:shd w:val="clear" w:color="auto" w:fill="auto"/>
            <w:tcMar>
              <w:top w:w="0" w:type="dxa"/>
              <w:left w:w="108" w:type="dxa"/>
              <w:bottom w:w="0" w:type="dxa"/>
              <w:right w:w="108" w:type="dxa"/>
            </w:tcMar>
          </w:tcPr>
          <w:p w14:paraId="6FFBC8D0" w14:textId="7890E689" w:rsidR="004E4AB5" w:rsidRDefault="00C471D6" w:rsidP="004E4AB5">
            <w:pPr>
              <w:jc w:val="center"/>
              <w:rPr>
                <w:szCs w:val="22"/>
              </w:rPr>
            </w:pPr>
            <w:r>
              <w:rPr>
                <w:szCs w:val="22"/>
              </w:rPr>
              <w:t>5</w:t>
            </w:r>
          </w:p>
        </w:tc>
        <w:tc>
          <w:tcPr>
            <w:tcW w:w="6760" w:type="dxa"/>
            <w:shd w:val="clear" w:color="auto" w:fill="auto"/>
            <w:tcMar>
              <w:top w:w="0" w:type="dxa"/>
              <w:left w:w="108" w:type="dxa"/>
              <w:bottom w:w="0" w:type="dxa"/>
              <w:right w:w="108" w:type="dxa"/>
            </w:tcMar>
          </w:tcPr>
          <w:p w14:paraId="2953B4F9" w14:textId="0025B37A" w:rsidR="004E4AB5" w:rsidRDefault="00886215" w:rsidP="004E4AB5">
            <w:pPr>
              <w:rPr>
                <w:szCs w:val="22"/>
                <w:lang w:val="en-US"/>
              </w:rPr>
            </w:pPr>
            <w:r>
              <w:rPr>
                <w:szCs w:val="22"/>
                <w:lang w:val="en-US"/>
              </w:rPr>
              <w:t xml:space="preserve">HTTP (unencrypted) connection from UWV user (UWV </w:t>
            </w:r>
            <w:proofErr w:type="spellStart"/>
            <w:r w:rsidR="002452E0">
              <w:rPr>
                <w:szCs w:val="22"/>
                <w:lang w:val="en-US"/>
              </w:rPr>
              <w:t>werkplek</w:t>
            </w:r>
            <w:proofErr w:type="spellEnd"/>
            <w:r w:rsidR="002452E0">
              <w:rPr>
                <w:szCs w:val="22"/>
                <w:lang w:val="en-US"/>
              </w:rPr>
              <w:t>)</w:t>
            </w:r>
            <w:r>
              <w:rPr>
                <w:szCs w:val="22"/>
                <w:lang w:val="en-US"/>
              </w:rPr>
              <w:t xml:space="preserve"> to load balancer PDF converter (FrontOffice)</w:t>
            </w:r>
          </w:p>
        </w:tc>
        <w:tc>
          <w:tcPr>
            <w:tcW w:w="1260" w:type="dxa"/>
            <w:shd w:val="clear" w:color="auto" w:fill="auto"/>
            <w:tcMar>
              <w:top w:w="0" w:type="dxa"/>
              <w:left w:w="108" w:type="dxa"/>
              <w:bottom w:w="0" w:type="dxa"/>
              <w:right w:w="108" w:type="dxa"/>
            </w:tcMar>
          </w:tcPr>
          <w:sdt>
            <w:sdtPr>
              <w:rPr>
                <w:rFonts w:eastAsia="Times New Roman" w:cs="Arial"/>
                <w:color w:val="201825"/>
                <w:szCs w:val="22"/>
                <w:lang w:val="nl-NL" w:eastAsia="nl-NL" w:bidi="ar-SA"/>
              </w:rPr>
              <w:alias w:val="RAL required"/>
              <w:tag w:val="RAL required"/>
              <w:id w:val="1505707010"/>
              <w:placeholder>
                <w:docPart w:val="9C5D64188065461FA829C84E8C4BDE2E"/>
              </w:placeholder>
              <w:dropDownList>
                <w:listItem w:displayText="Select" w:value="Select"/>
                <w:listItem w:displayText="Yes" w:value="Yes"/>
                <w:listItem w:displayText="No" w:value="No"/>
              </w:dropDownList>
            </w:sdtPr>
            <w:sdtEndPr/>
            <w:sdtContent>
              <w:p w14:paraId="5E631947" w14:textId="77777777" w:rsidR="004E4AB5" w:rsidRPr="00026233" w:rsidRDefault="004E4AB5" w:rsidP="004E4AB5">
                <w:pPr>
                  <w:rPr>
                    <w:rFonts w:eastAsia="Times New Roman" w:cs="Arial"/>
                    <w:color w:val="201825"/>
                    <w:szCs w:val="22"/>
                    <w:lang w:val="nl-NL" w:eastAsia="nl-NL" w:bidi="ar-SA"/>
                  </w:rPr>
                </w:pPr>
                <w:r>
                  <w:rPr>
                    <w:rFonts w:eastAsia="Times New Roman" w:cs="Arial"/>
                    <w:color w:val="201825"/>
                    <w:szCs w:val="22"/>
                    <w:lang w:val="nl-NL" w:eastAsia="nl-NL" w:bidi="ar-SA"/>
                  </w:rPr>
                  <w:t>Yes</w:t>
                </w:r>
              </w:p>
            </w:sdtContent>
          </w:sdt>
          <w:p w14:paraId="0B526D08" w14:textId="77777777" w:rsidR="004E4AB5" w:rsidRDefault="004E4AB5" w:rsidP="004E4AB5">
            <w:pPr>
              <w:rPr>
                <w:rFonts w:eastAsia="Times New Roman" w:cs="Arial"/>
                <w:color w:val="201825"/>
                <w:szCs w:val="22"/>
                <w:lang w:val="nl-NL" w:eastAsia="nl-NL" w:bidi="ar-SA"/>
              </w:rPr>
            </w:pPr>
          </w:p>
        </w:tc>
        <w:tc>
          <w:tcPr>
            <w:tcW w:w="1800" w:type="dxa"/>
          </w:tcPr>
          <w:p w14:paraId="742D84B3" w14:textId="1D7ED64D" w:rsidR="004E4AB5" w:rsidRPr="00B01604" w:rsidRDefault="00B01604" w:rsidP="004E4AB5">
            <w:pPr>
              <w:rPr>
                <w:szCs w:val="22"/>
                <w:lang w:val="en-US"/>
              </w:rPr>
            </w:pPr>
            <w:r w:rsidRPr="00B01604">
              <w:rPr>
                <w:szCs w:val="22"/>
                <w:lang w:val="en-US"/>
              </w:rPr>
              <w:t>20220818-008</w:t>
            </w:r>
          </w:p>
        </w:tc>
      </w:tr>
      <w:tr w:rsidR="004E4AB5" w14:paraId="55FF7C97" w14:textId="77777777" w:rsidTr="00A667C2">
        <w:tc>
          <w:tcPr>
            <w:tcW w:w="520" w:type="dxa"/>
            <w:shd w:val="clear" w:color="auto" w:fill="auto"/>
            <w:tcMar>
              <w:top w:w="0" w:type="dxa"/>
              <w:left w:w="108" w:type="dxa"/>
              <w:bottom w:w="0" w:type="dxa"/>
              <w:right w:w="108" w:type="dxa"/>
            </w:tcMar>
          </w:tcPr>
          <w:p w14:paraId="68BA16E4" w14:textId="2AC6A831" w:rsidR="004E4AB5" w:rsidRDefault="00C471D6" w:rsidP="004E4AB5">
            <w:pPr>
              <w:jc w:val="center"/>
              <w:rPr>
                <w:szCs w:val="22"/>
              </w:rPr>
            </w:pPr>
            <w:r>
              <w:rPr>
                <w:szCs w:val="22"/>
              </w:rPr>
              <w:t>6</w:t>
            </w:r>
          </w:p>
        </w:tc>
        <w:tc>
          <w:tcPr>
            <w:tcW w:w="6760" w:type="dxa"/>
            <w:shd w:val="clear" w:color="auto" w:fill="auto"/>
            <w:tcMar>
              <w:top w:w="0" w:type="dxa"/>
              <w:left w:w="108" w:type="dxa"/>
              <w:bottom w:w="0" w:type="dxa"/>
              <w:right w:w="108" w:type="dxa"/>
            </w:tcMar>
          </w:tcPr>
          <w:p w14:paraId="7ED69501" w14:textId="7E3A022E" w:rsidR="00886215" w:rsidRPr="00C92EB9" w:rsidRDefault="0001764A" w:rsidP="00886215">
            <w:r>
              <w:t>R</w:t>
            </w:r>
            <w:r w:rsidR="00886215">
              <w:t>ead / write permissions</w:t>
            </w:r>
            <w:r>
              <w:t xml:space="preserve"> granted to UWV FB</w:t>
            </w:r>
            <w:r w:rsidR="00886215">
              <w:t xml:space="preserve"> on the Sonar DB (Kluis)</w:t>
            </w:r>
          </w:p>
          <w:p w14:paraId="460D0CDB" w14:textId="62B315E0" w:rsidR="004E4AB5" w:rsidRPr="00886215" w:rsidRDefault="004E4AB5" w:rsidP="004E4AB5">
            <w:pPr>
              <w:rPr>
                <w:szCs w:val="22"/>
              </w:rPr>
            </w:pPr>
          </w:p>
        </w:tc>
        <w:tc>
          <w:tcPr>
            <w:tcW w:w="1260" w:type="dxa"/>
            <w:shd w:val="clear" w:color="auto" w:fill="auto"/>
            <w:tcMar>
              <w:top w:w="0" w:type="dxa"/>
              <w:left w:w="108" w:type="dxa"/>
              <w:bottom w:w="0" w:type="dxa"/>
              <w:right w:w="108" w:type="dxa"/>
            </w:tcMar>
          </w:tcPr>
          <w:sdt>
            <w:sdtPr>
              <w:rPr>
                <w:rFonts w:eastAsia="Times New Roman" w:cs="Arial"/>
                <w:color w:val="201825"/>
                <w:szCs w:val="22"/>
                <w:lang w:val="nl-NL" w:eastAsia="nl-NL" w:bidi="ar-SA"/>
              </w:rPr>
              <w:alias w:val="RAL required"/>
              <w:tag w:val="RAL required"/>
              <w:id w:val="1163120649"/>
              <w:placeholder>
                <w:docPart w:val="4BF217D2CCC94F24A7471C442B636B58"/>
              </w:placeholder>
              <w:dropDownList>
                <w:listItem w:displayText="Select" w:value="Select"/>
                <w:listItem w:displayText="Yes" w:value="Yes"/>
                <w:listItem w:displayText="No" w:value="No"/>
              </w:dropDownList>
            </w:sdtPr>
            <w:sdtEndPr/>
            <w:sdtContent>
              <w:p w14:paraId="1B190A39" w14:textId="77777777" w:rsidR="004E4AB5" w:rsidRPr="00EC61A7" w:rsidRDefault="004E4AB5" w:rsidP="004E4AB5">
                <w:pPr>
                  <w:rPr>
                    <w:rFonts w:eastAsia="Times New Roman" w:cs="Arial"/>
                    <w:color w:val="201825"/>
                    <w:szCs w:val="22"/>
                    <w:lang w:val="nl-NL" w:eastAsia="nl-NL" w:bidi="ar-SA"/>
                  </w:rPr>
                </w:pPr>
                <w:r>
                  <w:rPr>
                    <w:rFonts w:eastAsia="Times New Roman" w:cs="Arial"/>
                    <w:color w:val="201825"/>
                    <w:szCs w:val="22"/>
                    <w:lang w:val="nl-NL" w:eastAsia="nl-NL" w:bidi="ar-SA"/>
                  </w:rPr>
                  <w:t>Yes</w:t>
                </w:r>
              </w:p>
            </w:sdtContent>
          </w:sdt>
          <w:p w14:paraId="7DB31A34" w14:textId="77777777" w:rsidR="004E4AB5" w:rsidRDefault="004E4AB5" w:rsidP="004E4AB5">
            <w:pPr>
              <w:rPr>
                <w:rFonts w:eastAsia="Times New Roman" w:cs="Arial"/>
                <w:color w:val="201825"/>
                <w:szCs w:val="22"/>
                <w:lang w:val="nl-NL" w:eastAsia="nl-NL" w:bidi="ar-SA"/>
              </w:rPr>
            </w:pPr>
          </w:p>
        </w:tc>
        <w:tc>
          <w:tcPr>
            <w:tcW w:w="1800" w:type="dxa"/>
          </w:tcPr>
          <w:p w14:paraId="5B012544" w14:textId="7055841D" w:rsidR="004E4AB5" w:rsidRPr="00B01604" w:rsidRDefault="00B01604" w:rsidP="004E4AB5">
            <w:pPr>
              <w:rPr>
                <w:szCs w:val="22"/>
                <w:lang w:val="en-US"/>
              </w:rPr>
            </w:pPr>
            <w:r w:rsidRPr="00B01604">
              <w:rPr>
                <w:szCs w:val="22"/>
                <w:lang w:val="en-US"/>
              </w:rPr>
              <w:t>20220818-009</w:t>
            </w:r>
          </w:p>
        </w:tc>
      </w:tr>
      <w:tr w:rsidR="00FA5124" w14:paraId="7F5E3D2C" w14:textId="77777777" w:rsidTr="00A667C2">
        <w:tc>
          <w:tcPr>
            <w:tcW w:w="520" w:type="dxa"/>
            <w:shd w:val="clear" w:color="auto" w:fill="auto"/>
            <w:tcMar>
              <w:top w:w="0" w:type="dxa"/>
              <w:left w:w="108" w:type="dxa"/>
              <w:bottom w:w="0" w:type="dxa"/>
              <w:right w:w="108" w:type="dxa"/>
            </w:tcMar>
          </w:tcPr>
          <w:p w14:paraId="592DE56C" w14:textId="4233E36A" w:rsidR="00FA5124" w:rsidRDefault="00900258" w:rsidP="00567E6D">
            <w:pPr>
              <w:jc w:val="center"/>
              <w:rPr>
                <w:szCs w:val="22"/>
              </w:rPr>
            </w:pPr>
            <w:r>
              <w:rPr>
                <w:szCs w:val="22"/>
              </w:rPr>
              <w:t>7</w:t>
            </w:r>
          </w:p>
        </w:tc>
        <w:tc>
          <w:tcPr>
            <w:tcW w:w="6760" w:type="dxa"/>
            <w:shd w:val="clear" w:color="auto" w:fill="auto"/>
            <w:tcMar>
              <w:top w:w="0" w:type="dxa"/>
              <w:left w:w="108" w:type="dxa"/>
              <w:bottom w:w="0" w:type="dxa"/>
              <w:right w:w="108" w:type="dxa"/>
            </w:tcMar>
          </w:tcPr>
          <w:p w14:paraId="0A10CE47" w14:textId="5BA84480" w:rsidR="00FA5124" w:rsidRPr="00886215" w:rsidRDefault="00900258" w:rsidP="00567E6D">
            <w:pPr>
              <w:rPr>
                <w:szCs w:val="22"/>
              </w:rPr>
            </w:pPr>
            <w:r>
              <w:rPr>
                <w:lang w:eastAsia="nl-NL"/>
              </w:rPr>
              <w:t>TLS 1.0 instead of TLS 1.2 or higher</w:t>
            </w:r>
          </w:p>
        </w:tc>
        <w:tc>
          <w:tcPr>
            <w:tcW w:w="1260" w:type="dxa"/>
            <w:shd w:val="clear" w:color="auto" w:fill="auto"/>
            <w:tcMar>
              <w:top w:w="0" w:type="dxa"/>
              <w:left w:w="108" w:type="dxa"/>
              <w:bottom w:w="0" w:type="dxa"/>
              <w:right w:w="108" w:type="dxa"/>
            </w:tcMar>
          </w:tcPr>
          <w:sdt>
            <w:sdtPr>
              <w:rPr>
                <w:rFonts w:eastAsia="Times New Roman" w:cs="Arial"/>
                <w:color w:val="201825"/>
                <w:szCs w:val="22"/>
                <w:lang w:val="nl-NL" w:eastAsia="nl-NL" w:bidi="ar-SA"/>
              </w:rPr>
              <w:alias w:val="RAL required"/>
              <w:tag w:val="RAL required"/>
              <w:id w:val="1227111982"/>
              <w:placeholder>
                <w:docPart w:val="6B38638ECD2041C19668B3193EEA8BFF"/>
              </w:placeholder>
              <w:dropDownList>
                <w:listItem w:displayText="Select" w:value="Select"/>
                <w:listItem w:displayText="Yes" w:value="Yes"/>
                <w:listItem w:displayText="No" w:value="No"/>
              </w:dropDownList>
            </w:sdtPr>
            <w:sdtEndPr/>
            <w:sdtContent>
              <w:p w14:paraId="41C641A6" w14:textId="77777777" w:rsidR="00FA5124" w:rsidRPr="00EC61A7" w:rsidRDefault="00FA5124" w:rsidP="00567E6D">
                <w:pPr>
                  <w:rPr>
                    <w:rFonts w:eastAsia="Times New Roman" w:cs="Arial"/>
                    <w:color w:val="201825"/>
                    <w:szCs w:val="22"/>
                    <w:lang w:val="nl-NL" w:eastAsia="nl-NL" w:bidi="ar-SA"/>
                  </w:rPr>
                </w:pPr>
                <w:r>
                  <w:rPr>
                    <w:rFonts w:eastAsia="Times New Roman" w:cs="Arial"/>
                    <w:color w:val="201825"/>
                    <w:szCs w:val="22"/>
                    <w:lang w:val="nl-NL" w:eastAsia="nl-NL" w:bidi="ar-SA"/>
                  </w:rPr>
                  <w:t>Yes</w:t>
                </w:r>
              </w:p>
            </w:sdtContent>
          </w:sdt>
          <w:p w14:paraId="6DD15E8F" w14:textId="77777777" w:rsidR="00FA5124" w:rsidRDefault="00FA5124" w:rsidP="00567E6D">
            <w:pPr>
              <w:rPr>
                <w:rFonts w:eastAsia="Times New Roman" w:cs="Arial"/>
                <w:color w:val="201825"/>
                <w:szCs w:val="22"/>
                <w:lang w:val="nl-NL" w:eastAsia="nl-NL" w:bidi="ar-SA"/>
              </w:rPr>
            </w:pPr>
          </w:p>
        </w:tc>
        <w:tc>
          <w:tcPr>
            <w:tcW w:w="1800" w:type="dxa"/>
          </w:tcPr>
          <w:p w14:paraId="14258B50" w14:textId="08B48F7F" w:rsidR="00FA5124" w:rsidRPr="00B01604" w:rsidRDefault="00900258" w:rsidP="00567E6D">
            <w:pPr>
              <w:rPr>
                <w:szCs w:val="22"/>
                <w:lang w:val="en-US"/>
              </w:rPr>
            </w:pPr>
            <w:r>
              <w:rPr>
                <w:lang w:eastAsia="nl-NL"/>
              </w:rPr>
              <w:t>20220729-001</w:t>
            </w:r>
          </w:p>
        </w:tc>
      </w:tr>
      <w:bookmarkEnd w:id="37"/>
      <w:tr w:rsidR="00FA5124" w14:paraId="5388D2F4" w14:textId="77777777" w:rsidTr="00A667C2">
        <w:tc>
          <w:tcPr>
            <w:tcW w:w="520" w:type="dxa"/>
            <w:shd w:val="clear" w:color="auto" w:fill="auto"/>
            <w:tcMar>
              <w:top w:w="0" w:type="dxa"/>
              <w:left w:w="108" w:type="dxa"/>
              <w:bottom w:w="0" w:type="dxa"/>
              <w:right w:w="108" w:type="dxa"/>
            </w:tcMar>
          </w:tcPr>
          <w:p w14:paraId="28037D33" w14:textId="0761B649" w:rsidR="00FA5124" w:rsidRDefault="004E6DD2" w:rsidP="00567E6D">
            <w:pPr>
              <w:jc w:val="center"/>
              <w:rPr>
                <w:szCs w:val="22"/>
              </w:rPr>
            </w:pPr>
            <w:r>
              <w:rPr>
                <w:szCs w:val="22"/>
              </w:rPr>
              <w:t>8</w:t>
            </w:r>
          </w:p>
        </w:tc>
        <w:tc>
          <w:tcPr>
            <w:tcW w:w="6760" w:type="dxa"/>
            <w:shd w:val="clear" w:color="auto" w:fill="auto"/>
            <w:tcMar>
              <w:top w:w="0" w:type="dxa"/>
              <w:left w:w="108" w:type="dxa"/>
              <w:bottom w:w="0" w:type="dxa"/>
              <w:right w:w="108" w:type="dxa"/>
            </w:tcMar>
          </w:tcPr>
          <w:p w14:paraId="38F7047B" w14:textId="74DA100B" w:rsidR="00FA5124" w:rsidRPr="00FA5124" w:rsidRDefault="004E6DD2" w:rsidP="00567E6D">
            <w:proofErr w:type="spellStart"/>
            <w:r>
              <w:rPr>
                <w:lang w:eastAsia="nl-NL"/>
              </w:rPr>
              <w:t>CrossConnection</w:t>
            </w:r>
            <w:proofErr w:type="spellEnd"/>
            <w:r>
              <w:rPr>
                <w:lang w:eastAsia="nl-NL"/>
              </w:rPr>
              <w:t xml:space="preserve">: SMTP from </w:t>
            </w:r>
            <w:proofErr w:type="spellStart"/>
            <w:r>
              <w:rPr>
                <w:lang w:eastAsia="nl-NL"/>
              </w:rPr>
              <w:t>kluis</w:t>
            </w:r>
            <w:proofErr w:type="spellEnd"/>
            <w:r>
              <w:rPr>
                <w:lang w:eastAsia="nl-NL"/>
              </w:rPr>
              <w:t xml:space="preserve"> through KPN UWV mail relay</w:t>
            </w:r>
          </w:p>
        </w:tc>
        <w:tc>
          <w:tcPr>
            <w:tcW w:w="1260" w:type="dxa"/>
            <w:shd w:val="clear" w:color="auto" w:fill="auto"/>
            <w:tcMar>
              <w:top w:w="0" w:type="dxa"/>
              <w:left w:w="108" w:type="dxa"/>
              <w:bottom w:w="0" w:type="dxa"/>
              <w:right w:w="108" w:type="dxa"/>
            </w:tcMar>
          </w:tcPr>
          <w:sdt>
            <w:sdtPr>
              <w:rPr>
                <w:rFonts w:eastAsia="Times New Roman" w:cs="Arial"/>
                <w:color w:val="201825"/>
                <w:szCs w:val="22"/>
                <w:lang w:val="nl-NL" w:eastAsia="nl-NL" w:bidi="ar-SA"/>
              </w:rPr>
              <w:alias w:val="RAL required"/>
              <w:tag w:val="RAL required"/>
              <w:id w:val="1949886908"/>
              <w:placeholder>
                <w:docPart w:val="7B6F277A1C484F6EB05877F69F46C4A1"/>
              </w:placeholder>
              <w:dropDownList>
                <w:listItem w:displayText="Select" w:value="Select"/>
                <w:listItem w:displayText="Yes" w:value="Yes"/>
                <w:listItem w:displayText="No" w:value="No"/>
              </w:dropDownList>
            </w:sdtPr>
            <w:sdtEndPr/>
            <w:sdtContent>
              <w:p w14:paraId="7773C5A9" w14:textId="77777777" w:rsidR="00FA5124" w:rsidRPr="00EC61A7" w:rsidRDefault="00FA5124" w:rsidP="00567E6D">
                <w:pPr>
                  <w:rPr>
                    <w:rFonts w:eastAsia="Times New Roman" w:cs="Arial"/>
                    <w:color w:val="201825"/>
                    <w:szCs w:val="22"/>
                    <w:lang w:val="nl-NL" w:eastAsia="nl-NL" w:bidi="ar-SA"/>
                  </w:rPr>
                </w:pPr>
                <w:r>
                  <w:rPr>
                    <w:rFonts w:eastAsia="Times New Roman" w:cs="Arial"/>
                    <w:color w:val="201825"/>
                    <w:szCs w:val="22"/>
                    <w:lang w:val="nl-NL" w:eastAsia="nl-NL" w:bidi="ar-SA"/>
                  </w:rPr>
                  <w:t>Yes</w:t>
                </w:r>
              </w:p>
            </w:sdtContent>
          </w:sdt>
          <w:p w14:paraId="2F72E293" w14:textId="77777777" w:rsidR="00FA5124" w:rsidRDefault="00FA5124" w:rsidP="00567E6D">
            <w:pPr>
              <w:rPr>
                <w:rFonts w:eastAsia="Times New Roman" w:cs="Arial"/>
                <w:color w:val="201825"/>
                <w:szCs w:val="22"/>
                <w:lang w:val="nl-NL" w:eastAsia="nl-NL" w:bidi="ar-SA"/>
              </w:rPr>
            </w:pPr>
          </w:p>
        </w:tc>
        <w:tc>
          <w:tcPr>
            <w:tcW w:w="1800" w:type="dxa"/>
          </w:tcPr>
          <w:p w14:paraId="656AF6BE" w14:textId="1B69DF83" w:rsidR="00FA5124" w:rsidRPr="00B01604" w:rsidRDefault="00497956" w:rsidP="00567E6D">
            <w:pPr>
              <w:rPr>
                <w:szCs w:val="22"/>
                <w:lang w:val="en-US"/>
              </w:rPr>
            </w:pPr>
            <w:r>
              <w:rPr>
                <w:lang w:eastAsia="nl-NL"/>
              </w:rPr>
              <w:t>20220726-003</w:t>
            </w:r>
          </w:p>
        </w:tc>
      </w:tr>
      <w:tr w:rsidR="00A667C2" w14:paraId="5D6A917D" w14:textId="77777777" w:rsidTr="00A667C2">
        <w:tc>
          <w:tcPr>
            <w:tcW w:w="520" w:type="dxa"/>
            <w:shd w:val="clear" w:color="auto" w:fill="auto"/>
            <w:tcMar>
              <w:top w:w="0" w:type="dxa"/>
              <w:left w:w="108" w:type="dxa"/>
              <w:bottom w:w="0" w:type="dxa"/>
              <w:right w:w="108" w:type="dxa"/>
            </w:tcMar>
          </w:tcPr>
          <w:p w14:paraId="1EE0367C" w14:textId="122A8701" w:rsidR="00A667C2" w:rsidRPr="00B54434" w:rsidRDefault="00A667C2" w:rsidP="00567E6D">
            <w:pPr>
              <w:jc w:val="center"/>
              <w:rPr>
                <w:color w:val="auto"/>
                <w:szCs w:val="22"/>
              </w:rPr>
            </w:pPr>
            <w:r w:rsidRPr="00B54434">
              <w:rPr>
                <w:color w:val="auto"/>
                <w:szCs w:val="22"/>
              </w:rPr>
              <w:t>9</w:t>
            </w:r>
          </w:p>
        </w:tc>
        <w:tc>
          <w:tcPr>
            <w:tcW w:w="6760" w:type="dxa"/>
            <w:shd w:val="clear" w:color="auto" w:fill="auto"/>
            <w:tcMar>
              <w:top w:w="0" w:type="dxa"/>
              <w:left w:w="108" w:type="dxa"/>
              <w:bottom w:w="0" w:type="dxa"/>
              <w:right w:w="108" w:type="dxa"/>
            </w:tcMar>
          </w:tcPr>
          <w:p w14:paraId="333A3ED8" w14:textId="77777777" w:rsidR="00A667C2" w:rsidRPr="00B54434" w:rsidRDefault="00A667C2" w:rsidP="00A667C2">
            <w:pPr>
              <w:rPr>
                <w:rFonts w:ascii="Calibri" w:eastAsiaTheme="minorHAnsi" w:hAnsi="Calibri"/>
                <w:color w:val="auto"/>
                <w:lang w:val="en-US" w:bidi="ar-SA"/>
              </w:rPr>
            </w:pPr>
            <w:r w:rsidRPr="00B54434">
              <w:rPr>
                <w:color w:val="auto"/>
                <w:lang w:val="en-US"/>
              </w:rPr>
              <w:t>Cross Connection: Direct communication from UWV Werkplek for UWV FB to Sonar Staging for SFTP. Risk of also SSH (same port). Connection through UCRA to slow.</w:t>
            </w:r>
          </w:p>
          <w:p w14:paraId="1A96E879" w14:textId="5C89C26D" w:rsidR="00A667C2" w:rsidRPr="00B54434" w:rsidRDefault="00A667C2" w:rsidP="00A667C2">
            <w:pPr>
              <w:rPr>
                <w:color w:val="auto"/>
                <w:lang w:eastAsia="nl-NL"/>
              </w:rPr>
            </w:pPr>
            <w:r w:rsidRPr="00B54434">
              <w:rPr>
                <w:color w:val="auto"/>
                <w:lang w:val="en-US"/>
              </w:rPr>
              <w:t>Application: SONAR staging</w:t>
            </w:r>
          </w:p>
        </w:tc>
        <w:tc>
          <w:tcPr>
            <w:tcW w:w="1260" w:type="dxa"/>
            <w:shd w:val="clear" w:color="auto" w:fill="auto"/>
            <w:tcMar>
              <w:top w:w="0" w:type="dxa"/>
              <w:left w:w="108" w:type="dxa"/>
              <w:bottom w:w="0" w:type="dxa"/>
              <w:right w:w="108" w:type="dxa"/>
            </w:tcMar>
          </w:tcPr>
          <w:p w14:paraId="2A6130FE" w14:textId="75775531" w:rsidR="00A667C2" w:rsidRPr="00B54434" w:rsidRDefault="00A667C2" w:rsidP="00567E6D">
            <w:pPr>
              <w:rPr>
                <w:rFonts w:eastAsia="Times New Roman" w:cs="Arial"/>
                <w:color w:val="auto"/>
                <w:szCs w:val="22"/>
                <w:lang w:val="nl-NL" w:eastAsia="nl-NL" w:bidi="ar-SA"/>
              </w:rPr>
            </w:pPr>
            <w:r w:rsidRPr="00B54434">
              <w:rPr>
                <w:rFonts w:eastAsia="Times New Roman" w:cs="Arial"/>
                <w:color w:val="auto"/>
                <w:szCs w:val="22"/>
                <w:lang w:val="nl-NL" w:eastAsia="nl-NL" w:bidi="ar-SA"/>
              </w:rPr>
              <w:t>Yes</w:t>
            </w:r>
          </w:p>
        </w:tc>
        <w:tc>
          <w:tcPr>
            <w:tcW w:w="1800" w:type="dxa"/>
          </w:tcPr>
          <w:p w14:paraId="6DA13B3D" w14:textId="68FB16A6" w:rsidR="00A667C2" w:rsidRPr="00B54434" w:rsidRDefault="00A667C2" w:rsidP="00567E6D">
            <w:pPr>
              <w:rPr>
                <w:color w:val="auto"/>
                <w:lang w:eastAsia="nl-NL"/>
              </w:rPr>
            </w:pPr>
            <w:r w:rsidRPr="00B54434">
              <w:rPr>
                <w:color w:val="auto"/>
                <w:lang w:val="nl-NL"/>
              </w:rPr>
              <w:t>20230206-002-A</w:t>
            </w:r>
          </w:p>
        </w:tc>
      </w:tr>
    </w:tbl>
    <w:p w14:paraId="40583EE5" w14:textId="6FBA7898" w:rsidR="005C0ED3" w:rsidRDefault="005C0ED3" w:rsidP="005C0ED3">
      <w:pPr>
        <w:pStyle w:val="Heading2"/>
      </w:pPr>
      <w:bookmarkStart w:id="38" w:name="_Toc127191409"/>
      <w:r>
        <w:t>Licenses</w:t>
      </w:r>
      <w:bookmarkEnd w:id="38"/>
    </w:p>
    <w:tbl>
      <w:tblPr>
        <w:tblpPr w:leftFromText="180" w:rightFromText="180" w:vertAnchor="text" w:tblpY="1"/>
        <w:tblOverlap w:val="never"/>
        <w:tblW w:w="6470" w:type="dxa"/>
        <w:tblCellMar>
          <w:left w:w="0" w:type="dxa"/>
          <w:right w:w="0" w:type="dxa"/>
        </w:tblCellMar>
        <w:tblLook w:val="04A0" w:firstRow="1" w:lastRow="0" w:firstColumn="1" w:lastColumn="0" w:noHBand="0" w:noVBand="1"/>
      </w:tblPr>
      <w:tblGrid>
        <w:gridCol w:w="6470"/>
      </w:tblGrid>
      <w:tr w:rsidR="005C0ED3" w:rsidRPr="001003AC" w14:paraId="40E464C5" w14:textId="77777777" w:rsidTr="00240C58">
        <w:trPr>
          <w:tblHeader/>
        </w:trPr>
        <w:tc>
          <w:tcPr>
            <w:tcW w:w="6470" w:type="dxa"/>
            <w:tcBorders>
              <w:top w:val="single" w:sz="8" w:space="0" w:color="000000"/>
              <w:left w:val="single" w:sz="8" w:space="0" w:color="000000"/>
              <w:bottom w:val="single" w:sz="8" w:space="0" w:color="000000"/>
              <w:right w:val="single" w:sz="4" w:space="0" w:color="auto"/>
            </w:tcBorders>
            <w:shd w:val="clear" w:color="auto" w:fill="D9D9D9" w:themeFill="background1" w:themeFillShade="D9"/>
            <w:tcMar>
              <w:top w:w="0" w:type="dxa"/>
              <w:left w:w="108" w:type="dxa"/>
              <w:bottom w:w="0" w:type="dxa"/>
              <w:right w:w="108" w:type="dxa"/>
            </w:tcMar>
            <w:hideMark/>
          </w:tcPr>
          <w:p w14:paraId="682A7C03" w14:textId="77777777" w:rsidR="005C0ED3" w:rsidRPr="001003AC" w:rsidRDefault="005C0ED3" w:rsidP="00240C58">
            <w:pPr>
              <w:rPr>
                <w:rFonts w:ascii="Calibri" w:eastAsiaTheme="minorHAnsi" w:hAnsi="Calibri"/>
                <w:b/>
                <w:bCs/>
                <w:color w:val="000000" w:themeColor="text1"/>
                <w:szCs w:val="22"/>
                <w:lang w:bidi="ar-SA"/>
              </w:rPr>
            </w:pPr>
            <w:r>
              <w:rPr>
                <w:b/>
                <w:bCs/>
                <w:color w:val="000000" w:themeColor="text1"/>
                <w:szCs w:val="22"/>
              </w:rPr>
              <w:t>License required for</w:t>
            </w:r>
          </w:p>
        </w:tc>
      </w:tr>
      <w:tr w:rsidR="005C0ED3" w:rsidRPr="009C79B7" w14:paraId="6DCD7077" w14:textId="77777777" w:rsidTr="00240C58">
        <w:tc>
          <w:tcPr>
            <w:tcW w:w="6470" w:type="dxa"/>
            <w:tcBorders>
              <w:top w:val="nil"/>
              <w:left w:val="single" w:sz="8" w:space="0" w:color="666666"/>
              <w:bottom w:val="single" w:sz="8" w:space="0" w:color="666666"/>
              <w:right w:val="single" w:sz="8" w:space="0" w:color="666666"/>
            </w:tcBorders>
            <w:shd w:val="clear" w:color="auto" w:fill="auto"/>
            <w:tcMar>
              <w:top w:w="0" w:type="dxa"/>
              <w:left w:w="108" w:type="dxa"/>
              <w:bottom w:w="0" w:type="dxa"/>
              <w:right w:w="108" w:type="dxa"/>
            </w:tcMar>
          </w:tcPr>
          <w:p w14:paraId="14FA9FB4" w14:textId="106183B4" w:rsidR="005C0ED3" w:rsidRPr="007C7072" w:rsidRDefault="005C0ED3" w:rsidP="00240C58">
            <w:pPr>
              <w:rPr>
                <w:color w:val="auto"/>
                <w:szCs w:val="22"/>
                <w:lang w:val="en-US"/>
              </w:rPr>
            </w:pPr>
            <w:r>
              <w:rPr>
                <w:color w:val="auto"/>
                <w:szCs w:val="22"/>
              </w:rPr>
              <w:t>Oracle HTTP server (</w:t>
            </w:r>
            <w:r w:rsidR="00944E22">
              <w:rPr>
                <w:color w:val="auto"/>
                <w:szCs w:val="22"/>
              </w:rPr>
              <w:t xml:space="preserve">includes </w:t>
            </w:r>
            <w:r w:rsidR="00944E22" w:rsidRPr="002F1A8F">
              <w:rPr>
                <w:color w:val="auto"/>
                <w:szCs w:val="22"/>
              </w:rPr>
              <w:t>OAM</w:t>
            </w:r>
            <w:r w:rsidRPr="002F1A8F">
              <w:rPr>
                <w:color w:val="auto"/>
                <w:szCs w:val="22"/>
              </w:rPr>
              <w:t xml:space="preserve"> </w:t>
            </w:r>
            <w:proofErr w:type="spellStart"/>
            <w:r w:rsidRPr="002F1A8F">
              <w:rPr>
                <w:color w:val="auto"/>
                <w:szCs w:val="22"/>
              </w:rPr>
              <w:t>Webgate</w:t>
            </w:r>
            <w:proofErr w:type="spellEnd"/>
            <w:r w:rsidRPr="002F1A8F">
              <w:rPr>
                <w:color w:val="auto"/>
                <w:szCs w:val="22"/>
              </w:rPr>
              <w:t>)</w:t>
            </w:r>
            <w:r w:rsidR="002172AC">
              <w:rPr>
                <w:color w:val="auto"/>
                <w:szCs w:val="22"/>
              </w:rPr>
              <w:t xml:space="preserve"> </w:t>
            </w:r>
            <w:r w:rsidR="00786A97" w:rsidRPr="00C8134B">
              <w:rPr>
                <w:color w:val="auto"/>
                <w:szCs w:val="22"/>
              </w:rPr>
              <w:t>12.2.1.4.0</w:t>
            </w:r>
          </w:p>
        </w:tc>
      </w:tr>
      <w:tr w:rsidR="005C0ED3" w:rsidRPr="009C79B7" w14:paraId="768D9773" w14:textId="77777777" w:rsidTr="00240C58">
        <w:tc>
          <w:tcPr>
            <w:tcW w:w="6470" w:type="dxa"/>
            <w:tcBorders>
              <w:top w:val="nil"/>
              <w:left w:val="single" w:sz="8" w:space="0" w:color="666666"/>
              <w:bottom w:val="single" w:sz="8" w:space="0" w:color="666666"/>
              <w:right w:val="single" w:sz="8" w:space="0" w:color="666666"/>
            </w:tcBorders>
            <w:shd w:val="clear" w:color="auto" w:fill="auto"/>
            <w:tcMar>
              <w:top w:w="0" w:type="dxa"/>
              <w:left w:w="108" w:type="dxa"/>
              <w:bottom w:w="0" w:type="dxa"/>
              <w:right w:w="108" w:type="dxa"/>
            </w:tcMar>
          </w:tcPr>
          <w:p w14:paraId="7D606848" w14:textId="73C5576B" w:rsidR="005C0ED3" w:rsidRPr="001D54FD" w:rsidRDefault="005C0ED3" w:rsidP="00240C58">
            <w:pPr>
              <w:rPr>
                <w:color w:val="auto"/>
                <w:szCs w:val="22"/>
              </w:rPr>
            </w:pPr>
            <w:r>
              <w:rPr>
                <w:color w:val="auto"/>
                <w:szCs w:val="22"/>
              </w:rPr>
              <w:t>Oracle Weblogic server</w:t>
            </w:r>
            <w:r w:rsidR="00AB1E29">
              <w:rPr>
                <w:color w:val="auto"/>
                <w:szCs w:val="22"/>
              </w:rPr>
              <w:t xml:space="preserve"> </w:t>
            </w:r>
            <w:r w:rsidR="00786A97" w:rsidRPr="00C8134B">
              <w:rPr>
                <w:color w:val="auto"/>
                <w:szCs w:val="22"/>
              </w:rPr>
              <w:t>12.2.1.4.0</w:t>
            </w:r>
          </w:p>
        </w:tc>
      </w:tr>
      <w:tr w:rsidR="005C0ED3" w:rsidRPr="009C79B7" w14:paraId="3965639F" w14:textId="77777777" w:rsidTr="00240C58">
        <w:tc>
          <w:tcPr>
            <w:tcW w:w="6470" w:type="dxa"/>
            <w:tcBorders>
              <w:top w:val="nil"/>
              <w:left w:val="single" w:sz="8" w:space="0" w:color="666666"/>
              <w:bottom w:val="single" w:sz="8" w:space="0" w:color="666666"/>
              <w:right w:val="single" w:sz="8" w:space="0" w:color="666666"/>
            </w:tcBorders>
            <w:shd w:val="clear" w:color="auto" w:fill="auto"/>
            <w:tcMar>
              <w:top w:w="0" w:type="dxa"/>
              <w:left w:w="108" w:type="dxa"/>
              <w:bottom w:w="0" w:type="dxa"/>
              <w:right w:w="108" w:type="dxa"/>
            </w:tcMar>
          </w:tcPr>
          <w:p w14:paraId="30F81C60" w14:textId="0F1520EC" w:rsidR="005C0ED3" w:rsidRPr="001D54FD" w:rsidRDefault="005C0ED3" w:rsidP="00240C58">
            <w:pPr>
              <w:rPr>
                <w:color w:val="auto"/>
                <w:szCs w:val="22"/>
              </w:rPr>
            </w:pPr>
            <w:r>
              <w:rPr>
                <w:color w:val="auto"/>
                <w:szCs w:val="22"/>
              </w:rPr>
              <w:t>Oracle OID</w:t>
            </w:r>
            <w:r w:rsidR="00AB1E29">
              <w:rPr>
                <w:color w:val="auto"/>
                <w:szCs w:val="22"/>
              </w:rPr>
              <w:t xml:space="preserve"> </w:t>
            </w:r>
            <w:r w:rsidR="00C8134B" w:rsidRPr="00C8134B">
              <w:rPr>
                <w:color w:val="auto"/>
                <w:szCs w:val="22"/>
              </w:rPr>
              <w:t>12.2.1.4.0</w:t>
            </w:r>
          </w:p>
        </w:tc>
      </w:tr>
      <w:tr w:rsidR="005C0ED3" w:rsidRPr="009C79B7" w14:paraId="2D97BEFE" w14:textId="77777777" w:rsidTr="00240C58">
        <w:tc>
          <w:tcPr>
            <w:tcW w:w="6470" w:type="dxa"/>
            <w:tcBorders>
              <w:top w:val="nil"/>
              <w:left w:val="single" w:sz="8" w:space="0" w:color="666666"/>
              <w:bottom w:val="single" w:sz="8" w:space="0" w:color="666666"/>
              <w:right w:val="single" w:sz="8" w:space="0" w:color="666666"/>
            </w:tcBorders>
            <w:shd w:val="clear" w:color="auto" w:fill="auto"/>
            <w:tcMar>
              <w:top w:w="0" w:type="dxa"/>
              <w:left w:w="108" w:type="dxa"/>
              <w:bottom w:w="0" w:type="dxa"/>
              <w:right w:w="108" w:type="dxa"/>
            </w:tcMar>
          </w:tcPr>
          <w:p w14:paraId="01AB8EF3" w14:textId="6DEFF07B" w:rsidR="005C0ED3" w:rsidRDefault="005C0ED3" w:rsidP="00240C58">
            <w:pPr>
              <w:rPr>
                <w:color w:val="auto"/>
                <w:szCs w:val="22"/>
              </w:rPr>
            </w:pPr>
            <w:r>
              <w:rPr>
                <w:color w:val="auto"/>
                <w:szCs w:val="22"/>
              </w:rPr>
              <w:t>Apache HTTP server</w:t>
            </w:r>
            <w:r w:rsidR="002172AC">
              <w:rPr>
                <w:color w:val="auto"/>
                <w:szCs w:val="22"/>
              </w:rPr>
              <w:t xml:space="preserve"> 2.2.15</w:t>
            </w:r>
          </w:p>
        </w:tc>
      </w:tr>
      <w:tr w:rsidR="005C0ED3" w:rsidRPr="009C79B7" w14:paraId="20E74F03" w14:textId="77777777" w:rsidTr="00240C58">
        <w:tc>
          <w:tcPr>
            <w:tcW w:w="6470" w:type="dxa"/>
            <w:tcBorders>
              <w:top w:val="nil"/>
              <w:left w:val="single" w:sz="8" w:space="0" w:color="666666"/>
              <w:bottom w:val="single" w:sz="8" w:space="0" w:color="666666"/>
              <w:right w:val="single" w:sz="8" w:space="0" w:color="666666"/>
            </w:tcBorders>
            <w:shd w:val="clear" w:color="auto" w:fill="auto"/>
            <w:tcMar>
              <w:top w:w="0" w:type="dxa"/>
              <w:left w:w="108" w:type="dxa"/>
              <w:bottom w:w="0" w:type="dxa"/>
              <w:right w:w="108" w:type="dxa"/>
            </w:tcMar>
          </w:tcPr>
          <w:p w14:paraId="3186F164" w14:textId="28D37293" w:rsidR="005C0ED3" w:rsidRDefault="005C0ED3" w:rsidP="00240C58">
            <w:pPr>
              <w:rPr>
                <w:color w:val="auto"/>
                <w:szCs w:val="22"/>
              </w:rPr>
            </w:pPr>
            <w:r>
              <w:rPr>
                <w:color w:val="auto"/>
                <w:szCs w:val="22"/>
              </w:rPr>
              <w:t xml:space="preserve">Siebel </w:t>
            </w:r>
            <w:proofErr w:type="spellStart"/>
            <w:r>
              <w:rPr>
                <w:color w:val="auto"/>
                <w:szCs w:val="22"/>
              </w:rPr>
              <w:t>applicatie</w:t>
            </w:r>
            <w:proofErr w:type="spellEnd"/>
            <w:r>
              <w:rPr>
                <w:color w:val="auto"/>
                <w:szCs w:val="22"/>
              </w:rPr>
              <w:t xml:space="preserve"> server</w:t>
            </w:r>
            <w:r w:rsidR="00E669B8">
              <w:rPr>
                <w:color w:val="auto"/>
                <w:szCs w:val="22"/>
              </w:rPr>
              <w:t xml:space="preserve"> </w:t>
            </w:r>
            <w:r w:rsidR="004F4659">
              <w:rPr>
                <w:color w:val="auto"/>
                <w:szCs w:val="22"/>
              </w:rPr>
              <w:t>21.4</w:t>
            </w:r>
          </w:p>
        </w:tc>
      </w:tr>
      <w:tr w:rsidR="005C0ED3" w:rsidRPr="009C79B7" w14:paraId="73CFE40B" w14:textId="77777777" w:rsidTr="00240C58">
        <w:tc>
          <w:tcPr>
            <w:tcW w:w="6470" w:type="dxa"/>
            <w:tcBorders>
              <w:top w:val="nil"/>
              <w:left w:val="single" w:sz="8" w:space="0" w:color="666666"/>
              <w:bottom w:val="single" w:sz="8" w:space="0" w:color="666666"/>
              <w:right w:val="single" w:sz="8" w:space="0" w:color="666666"/>
            </w:tcBorders>
            <w:shd w:val="clear" w:color="auto" w:fill="auto"/>
            <w:tcMar>
              <w:top w:w="0" w:type="dxa"/>
              <w:left w:w="108" w:type="dxa"/>
              <w:bottom w:w="0" w:type="dxa"/>
              <w:right w:w="108" w:type="dxa"/>
            </w:tcMar>
          </w:tcPr>
          <w:p w14:paraId="64CEFD14" w14:textId="0E147C22" w:rsidR="005C0ED3" w:rsidRDefault="005C0ED3" w:rsidP="00240C58">
            <w:pPr>
              <w:rPr>
                <w:color w:val="auto"/>
                <w:szCs w:val="22"/>
              </w:rPr>
            </w:pPr>
            <w:r>
              <w:rPr>
                <w:color w:val="auto"/>
                <w:szCs w:val="22"/>
              </w:rPr>
              <w:t>Siebel gateway server</w:t>
            </w:r>
            <w:r w:rsidR="00E669B8">
              <w:rPr>
                <w:color w:val="auto"/>
                <w:szCs w:val="22"/>
              </w:rPr>
              <w:t xml:space="preserve"> </w:t>
            </w:r>
            <w:r w:rsidR="004F4659">
              <w:rPr>
                <w:color w:val="auto"/>
                <w:szCs w:val="22"/>
              </w:rPr>
              <w:t>21.4</w:t>
            </w:r>
          </w:p>
        </w:tc>
      </w:tr>
      <w:tr w:rsidR="005C0ED3" w:rsidRPr="009C79B7" w14:paraId="2200439F" w14:textId="77777777" w:rsidTr="00240C58">
        <w:tc>
          <w:tcPr>
            <w:tcW w:w="6470" w:type="dxa"/>
            <w:tcBorders>
              <w:top w:val="nil"/>
              <w:left w:val="single" w:sz="8" w:space="0" w:color="666666"/>
              <w:bottom w:val="single" w:sz="8" w:space="0" w:color="666666"/>
              <w:right w:val="single" w:sz="8" w:space="0" w:color="666666"/>
            </w:tcBorders>
            <w:shd w:val="clear" w:color="auto" w:fill="auto"/>
            <w:tcMar>
              <w:top w:w="0" w:type="dxa"/>
              <w:left w:w="108" w:type="dxa"/>
              <w:bottom w:w="0" w:type="dxa"/>
              <w:right w:w="108" w:type="dxa"/>
            </w:tcMar>
          </w:tcPr>
          <w:p w14:paraId="096C7CE6" w14:textId="1426849F" w:rsidR="005C0ED3" w:rsidRDefault="005C0ED3" w:rsidP="00240C58">
            <w:pPr>
              <w:rPr>
                <w:color w:val="auto"/>
                <w:szCs w:val="22"/>
              </w:rPr>
            </w:pPr>
            <w:r>
              <w:rPr>
                <w:color w:val="auto"/>
                <w:szCs w:val="22"/>
              </w:rPr>
              <w:t>Office 201</w:t>
            </w:r>
            <w:r w:rsidR="004F4659">
              <w:rPr>
                <w:color w:val="auto"/>
                <w:szCs w:val="22"/>
              </w:rPr>
              <w:t>6</w:t>
            </w:r>
            <w:r>
              <w:rPr>
                <w:color w:val="auto"/>
                <w:szCs w:val="22"/>
              </w:rPr>
              <w:t xml:space="preserve"> (Word, Excel, </w:t>
            </w:r>
            <w:proofErr w:type="spellStart"/>
            <w:r w:rsidR="002172AC">
              <w:rPr>
                <w:color w:val="auto"/>
                <w:szCs w:val="22"/>
              </w:rPr>
              <w:t>Powerpoint</w:t>
            </w:r>
            <w:proofErr w:type="spellEnd"/>
            <w:r w:rsidR="002172AC">
              <w:rPr>
                <w:color w:val="auto"/>
                <w:szCs w:val="22"/>
              </w:rPr>
              <w:t xml:space="preserve">) </w:t>
            </w:r>
          </w:p>
        </w:tc>
      </w:tr>
    </w:tbl>
    <w:p w14:paraId="5FB141F9" w14:textId="2E3CD6E2" w:rsidR="005C0ED3" w:rsidRDefault="005C0ED3" w:rsidP="005C0ED3">
      <w:pPr>
        <w:pStyle w:val="BodyText"/>
      </w:pPr>
    </w:p>
    <w:p w14:paraId="6F0C6561" w14:textId="499A2CCE" w:rsidR="005C0ED3" w:rsidRDefault="005C0ED3" w:rsidP="005C0ED3">
      <w:pPr>
        <w:pStyle w:val="BodyText"/>
      </w:pPr>
    </w:p>
    <w:p w14:paraId="3AB5AA56" w14:textId="77777777" w:rsidR="005C0ED3" w:rsidRPr="005C0ED3" w:rsidRDefault="005C0ED3" w:rsidP="005C0ED3">
      <w:pPr>
        <w:pStyle w:val="BodyText"/>
      </w:pPr>
    </w:p>
    <w:p w14:paraId="392EBC98" w14:textId="61C85B34" w:rsidR="005C0ED3" w:rsidRDefault="005C0ED3" w:rsidP="005C0ED3">
      <w:pPr>
        <w:pStyle w:val="BodyText"/>
      </w:pPr>
    </w:p>
    <w:p w14:paraId="5E5FD49F" w14:textId="1D6CC5D5" w:rsidR="005C0ED3" w:rsidRDefault="005C0ED3" w:rsidP="005C0ED3">
      <w:pPr>
        <w:pStyle w:val="BodyText"/>
      </w:pPr>
    </w:p>
    <w:p w14:paraId="70EE4FB2" w14:textId="062F91E6" w:rsidR="005C0ED3" w:rsidRDefault="005C0ED3" w:rsidP="005C0ED3">
      <w:pPr>
        <w:pStyle w:val="BodyText"/>
      </w:pPr>
    </w:p>
    <w:tbl>
      <w:tblPr>
        <w:tblStyle w:val="TableGrid"/>
        <w:tblpPr w:leftFromText="180" w:rightFromText="180" w:vertAnchor="page" w:horzAnchor="margin" w:tblpY="12147"/>
        <w:tblW w:w="9900" w:type="dxa"/>
        <w:tblLook w:val="04A0" w:firstRow="1" w:lastRow="0" w:firstColumn="1" w:lastColumn="0" w:noHBand="0" w:noVBand="1"/>
      </w:tblPr>
      <w:tblGrid>
        <w:gridCol w:w="1561"/>
        <w:gridCol w:w="3577"/>
        <w:gridCol w:w="1257"/>
        <w:gridCol w:w="1797"/>
        <w:gridCol w:w="1708"/>
      </w:tblGrid>
      <w:tr w:rsidR="001D229C" w14:paraId="4DEE8E19" w14:textId="77777777" w:rsidTr="001D229C">
        <w:tc>
          <w:tcPr>
            <w:tcW w:w="1561" w:type="dxa"/>
            <w:shd w:val="clear" w:color="auto" w:fill="D9D9D9" w:themeFill="background1" w:themeFillShade="D9"/>
          </w:tcPr>
          <w:p w14:paraId="6844FD4E" w14:textId="77777777" w:rsidR="001D229C" w:rsidRPr="00560D26" w:rsidRDefault="001D229C" w:rsidP="001D229C">
            <w:pPr>
              <w:pStyle w:val="BodyText"/>
              <w:rPr>
                <w:b/>
                <w:bCs/>
              </w:rPr>
            </w:pPr>
            <w:bookmarkStart w:id="39" w:name="_Toc73622567"/>
            <w:r w:rsidRPr="00560D26">
              <w:rPr>
                <w:b/>
                <w:bCs/>
              </w:rPr>
              <w:t>Environment</w:t>
            </w:r>
          </w:p>
        </w:tc>
        <w:tc>
          <w:tcPr>
            <w:tcW w:w="3577" w:type="dxa"/>
            <w:shd w:val="clear" w:color="auto" w:fill="D9D9D9" w:themeFill="background1" w:themeFillShade="D9"/>
          </w:tcPr>
          <w:p w14:paraId="39B6775F" w14:textId="77777777" w:rsidR="001D229C" w:rsidRPr="00560D26" w:rsidRDefault="001D229C" w:rsidP="001D229C">
            <w:pPr>
              <w:pStyle w:val="BodyText"/>
              <w:rPr>
                <w:b/>
                <w:bCs/>
              </w:rPr>
            </w:pPr>
            <w:r>
              <w:rPr>
                <w:b/>
                <w:bCs/>
              </w:rPr>
              <w:t>Description</w:t>
            </w:r>
          </w:p>
        </w:tc>
        <w:tc>
          <w:tcPr>
            <w:tcW w:w="1257" w:type="dxa"/>
            <w:shd w:val="clear" w:color="auto" w:fill="D9D9D9" w:themeFill="background1" w:themeFillShade="D9"/>
          </w:tcPr>
          <w:p w14:paraId="280E4FC7" w14:textId="77777777" w:rsidR="001D229C" w:rsidRPr="00560D26" w:rsidRDefault="001D229C" w:rsidP="001D229C">
            <w:pPr>
              <w:pStyle w:val="BodyText"/>
              <w:rPr>
                <w:b/>
                <w:bCs/>
              </w:rPr>
            </w:pPr>
            <w:r w:rsidRPr="00560D26">
              <w:rPr>
                <w:b/>
                <w:bCs/>
              </w:rPr>
              <w:t>Infra Hosting</w:t>
            </w:r>
          </w:p>
        </w:tc>
        <w:tc>
          <w:tcPr>
            <w:tcW w:w="1797" w:type="dxa"/>
            <w:shd w:val="clear" w:color="auto" w:fill="D9D9D9" w:themeFill="background1" w:themeFillShade="D9"/>
          </w:tcPr>
          <w:p w14:paraId="48175E15" w14:textId="77777777" w:rsidR="001D229C" w:rsidRPr="00560D26" w:rsidRDefault="001D229C" w:rsidP="001D229C">
            <w:pPr>
              <w:pStyle w:val="BodyText"/>
              <w:rPr>
                <w:b/>
                <w:bCs/>
              </w:rPr>
            </w:pPr>
            <w:r w:rsidRPr="00560D26">
              <w:rPr>
                <w:b/>
                <w:bCs/>
              </w:rPr>
              <w:t>Database</w:t>
            </w:r>
            <w:r>
              <w:rPr>
                <w:b/>
                <w:bCs/>
              </w:rPr>
              <w:t xml:space="preserve"> / Middleware</w:t>
            </w:r>
            <w:r w:rsidRPr="00560D26">
              <w:rPr>
                <w:b/>
                <w:bCs/>
              </w:rPr>
              <w:t xml:space="preserve"> Management</w:t>
            </w:r>
          </w:p>
        </w:tc>
        <w:tc>
          <w:tcPr>
            <w:tcW w:w="1708" w:type="dxa"/>
            <w:shd w:val="clear" w:color="auto" w:fill="D9D9D9" w:themeFill="background1" w:themeFillShade="D9"/>
          </w:tcPr>
          <w:p w14:paraId="43812ED6" w14:textId="77777777" w:rsidR="001D229C" w:rsidRPr="00560D26" w:rsidRDefault="001D229C" w:rsidP="001D229C">
            <w:pPr>
              <w:pStyle w:val="BodyText"/>
              <w:ind w:left="-20"/>
              <w:rPr>
                <w:b/>
                <w:bCs/>
              </w:rPr>
            </w:pPr>
            <w:r w:rsidRPr="00560D26">
              <w:rPr>
                <w:b/>
                <w:bCs/>
              </w:rPr>
              <w:t>Technical Application Management</w:t>
            </w:r>
          </w:p>
        </w:tc>
      </w:tr>
      <w:tr w:rsidR="001D229C" w14:paraId="58BFB7C9" w14:textId="77777777" w:rsidTr="001D229C">
        <w:sdt>
          <w:sdtPr>
            <w:alias w:val="Environment"/>
            <w:id w:val="-2108650525"/>
            <w:placeholder>
              <w:docPart w:val="C6154F021BAA4292A602B38E24E21959"/>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561" w:type="dxa"/>
              </w:tcPr>
              <w:p w14:paraId="53CE446D" w14:textId="77777777" w:rsidR="001D229C" w:rsidRPr="00C76E53" w:rsidRDefault="001D229C" w:rsidP="001D229C">
                <w:pPr>
                  <w:pStyle w:val="BodyText"/>
                  <w:rPr>
                    <w:highlight w:val="yellow"/>
                  </w:rPr>
                </w:pPr>
                <w:r>
                  <w:t>Production</w:t>
                </w:r>
              </w:p>
            </w:tc>
          </w:sdtContent>
        </w:sdt>
        <w:tc>
          <w:tcPr>
            <w:tcW w:w="3577" w:type="dxa"/>
          </w:tcPr>
          <w:p w14:paraId="2B23E04B" w14:textId="77777777" w:rsidR="001D229C" w:rsidRPr="00A71423" w:rsidRDefault="001D229C" w:rsidP="001D229C">
            <w:pPr>
              <w:pStyle w:val="BodyText"/>
              <w:rPr>
                <w:rFonts w:eastAsia="Times New Roman" w:cs="Arial"/>
                <w:color w:val="201825"/>
                <w:szCs w:val="22"/>
                <w:highlight w:val="yellow"/>
                <w:lang w:val="en-US" w:eastAsia="nl-NL" w:bidi="ar-SA"/>
              </w:rPr>
            </w:pPr>
            <w:r>
              <w:rPr>
                <w:lang w:val="en-US"/>
              </w:rPr>
              <w:t>All Production servers</w:t>
            </w:r>
            <w:r>
              <w:t xml:space="preserve"> </w:t>
            </w:r>
          </w:p>
        </w:tc>
        <w:tc>
          <w:tcPr>
            <w:tcW w:w="1257" w:type="dxa"/>
          </w:tcPr>
          <w:sdt>
            <w:sdtPr>
              <w:rPr>
                <w:rFonts w:eastAsia="Times New Roman" w:cs="Arial"/>
                <w:color w:val="201825"/>
                <w:szCs w:val="22"/>
                <w:lang w:val="nl-NL" w:eastAsia="nl-NL" w:bidi="ar-SA"/>
              </w:rPr>
              <w:alias w:val="Infra Service Level"/>
              <w:tag w:val="Infra Service Level"/>
              <w:id w:val="-1636329061"/>
              <w:placeholder>
                <w:docPart w:val="4C3548AED80D41DAAADC93A298C413DC"/>
              </w:placeholder>
              <w:dropDownList>
                <w:listItem w:displayText="Select" w:value="Select"/>
                <w:listItem w:displayText="Bronze" w:value="Bronze"/>
                <w:listItem w:displayText="Silver" w:value="Silver"/>
                <w:listItem w:displayText="Gold" w:value="Gold"/>
              </w:dropDownList>
            </w:sdtPr>
            <w:sdtEndPr/>
            <w:sdtContent>
              <w:p w14:paraId="1A6056CB" w14:textId="77777777" w:rsidR="001D229C" w:rsidRPr="00BF16B0" w:rsidRDefault="001D229C" w:rsidP="001D229C">
                <w:pPr>
                  <w:pStyle w:val="BodyText"/>
                </w:pPr>
                <w:r w:rsidRPr="00BF16B0">
                  <w:rPr>
                    <w:rFonts w:eastAsia="Times New Roman" w:cs="Arial"/>
                    <w:color w:val="201825"/>
                    <w:szCs w:val="22"/>
                    <w:lang w:val="nl-NL" w:eastAsia="nl-NL" w:bidi="ar-SA"/>
                  </w:rPr>
                  <w:t>Gold</w:t>
                </w:r>
              </w:p>
            </w:sdtContent>
          </w:sdt>
        </w:tc>
        <w:sdt>
          <w:sdtPr>
            <w:alias w:val="TAB"/>
            <w:tag w:val="TAB"/>
            <w:id w:val="-191002449"/>
            <w:placeholder>
              <w:docPart w:val="0D00A0C9E4B64F70AAF338748B0D5ECC"/>
            </w:placeholder>
            <w:dropDownList>
              <w:listItem w:displayText="Select" w:value="Select"/>
              <w:listItem w:displayText="TAB Basis" w:value="TAB Basis"/>
              <w:listItem w:displayText="TAB Plus" w:value="TAB Plus"/>
              <w:listItem w:displayText="TAB Extra" w:value="TAB Extra"/>
            </w:dropDownList>
          </w:sdtPr>
          <w:sdtEndPr/>
          <w:sdtContent>
            <w:tc>
              <w:tcPr>
                <w:tcW w:w="1797" w:type="dxa"/>
              </w:tcPr>
              <w:p w14:paraId="7CEE7066" w14:textId="77777777" w:rsidR="001D229C" w:rsidRPr="00BF16B0" w:rsidRDefault="001D229C" w:rsidP="001D229C">
                <w:pPr>
                  <w:pStyle w:val="BodyText"/>
                </w:pPr>
                <w:r w:rsidRPr="00BF16B0">
                  <w:t>TAB Basis</w:t>
                </w:r>
              </w:p>
            </w:tc>
          </w:sdtContent>
        </w:sdt>
        <w:sdt>
          <w:sdtPr>
            <w:alias w:val="TAB"/>
            <w:tag w:val="TAB"/>
            <w:id w:val="-1816786400"/>
            <w:placeholder>
              <w:docPart w:val="5B7628FAFF4A43F995EBE5F97F07CFB7"/>
            </w:placeholder>
            <w:dropDownList>
              <w:listItem w:displayText="Select" w:value="Select"/>
              <w:listItem w:displayText="TAB Basis" w:value="TAB Basis"/>
              <w:listItem w:displayText="TAB Plus" w:value="TAB Plus"/>
              <w:listItem w:displayText="TAB Extra" w:value="TAB Extra"/>
            </w:dropDownList>
          </w:sdtPr>
          <w:sdtEndPr/>
          <w:sdtContent>
            <w:tc>
              <w:tcPr>
                <w:tcW w:w="1708" w:type="dxa"/>
              </w:tcPr>
              <w:p w14:paraId="625B0445" w14:textId="77777777" w:rsidR="001D229C" w:rsidRPr="00BF16B0" w:rsidRDefault="001D229C" w:rsidP="001D229C">
                <w:pPr>
                  <w:pStyle w:val="BodyText"/>
                </w:pPr>
                <w:r w:rsidRPr="00BF16B0">
                  <w:t>TAB Basis</w:t>
                </w:r>
              </w:p>
            </w:tc>
          </w:sdtContent>
        </w:sdt>
      </w:tr>
      <w:tr w:rsidR="001D229C" w14:paraId="417BC9D3" w14:textId="77777777" w:rsidTr="001D229C">
        <w:sdt>
          <w:sdtPr>
            <w:alias w:val="Environment"/>
            <w:id w:val="75411616"/>
            <w:placeholder>
              <w:docPart w:val="B9DCBE3C89E34E0A9871FD72B3D95D58"/>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561" w:type="dxa"/>
              </w:tcPr>
              <w:p w14:paraId="4DFA895D" w14:textId="77777777" w:rsidR="001D229C" w:rsidRDefault="001D229C" w:rsidP="001D229C">
                <w:pPr>
                  <w:pStyle w:val="BodyText"/>
                </w:pPr>
                <w:r>
                  <w:t>Acceptance</w:t>
                </w:r>
              </w:p>
            </w:tc>
          </w:sdtContent>
        </w:sdt>
        <w:tc>
          <w:tcPr>
            <w:tcW w:w="3577" w:type="dxa"/>
          </w:tcPr>
          <w:p w14:paraId="1F748B7B" w14:textId="77777777" w:rsidR="001D229C" w:rsidRPr="00A71423" w:rsidRDefault="001D229C" w:rsidP="001D229C">
            <w:pPr>
              <w:pStyle w:val="BodyText"/>
              <w:rPr>
                <w:rFonts w:eastAsia="Times New Roman" w:cs="Arial"/>
                <w:color w:val="201825"/>
                <w:szCs w:val="22"/>
                <w:lang w:val="en-US" w:eastAsia="nl-NL" w:bidi="ar-SA"/>
              </w:rPr>
            </w:pPr>
            <w:r>
              <w:t>All Acceptance and KATO servers</w:t>
            </w:r>
          </w:p>
        </w:tc>
        <w:tc>
          <w:tcPr>
            <w:tcW w:w="1257" w:type="dxa"/>
          </w:tcPr>
          <w:sdt>
            <w:sdtPr>
              <w:rPr>
                <w:rFonts w:eastAsia="Times New Roman" w:cs="Arial"/>
                <w:color w:val="201825"/>
                <w:szCs w:val="22"/>
                <w:lang w:val="nl-NL" w:eastAsia="nl-NL" w:bidi="ar-SA"/>
              </w:rPr>
              <w:alias w:val="Infra Service Level"/>
              <w:tag w:val="Infra Service Level"/>
              <w:id w:val="524677392"/>
              <w:placeholder>
                <w:docPart w:val="E34E933F5E3648E09ACF69FB91F5ECF4"/>
              </w:placeholder>
              <w:dropDownList>
                <w:listItem w:displayText="Select" w:value="Select"/>
                <w:listItem w:displayText="Bronze" w:value="Bronze"/>
                <w:listItem w:displayText="Silver" w:value="Silver"/>
                <w:listItem w:displayText="Gold" w:value="Gold"/>
              </w:dropDownList>
            </w:sdtPr>
            <w:sdtEndPr/>
            <w:sdtContent>
              <w:p w14:paraId="5517A73A" w14:textId="77777777" w:rsidR="001D229C" w:rsidRPr="00A71423" w:rsidRDefault="001D229C" w:rsidP="001D229C">
                <w:pPr>
                  <w:pStyle w:val="BodyText"/>
                  <w:rPr>
                    <w:rFonts w:eastAsia="Times New Roman" w:cs="Arial"/>
                    <w:color w:val="201825"/>
                    <w:szCs w:val="22"/>
                    <w:lang w:val="en-US" w:eastAsia="nl-NL" w:bidi="ar-SA"/>
                  </w:rPr>
                </w:pPr>
                <w:r>
                  <w:rPr>
                    <w:rFonts w:eastAsia="Times New Roman" w:cs="Arial"/>
                    <w:color w:val="201825"/>
                    <w:szCs w:val="22"/>
                    <w:lang w:val="nl-NL" w:eastAsia="nl-NL" w:bidi="ar-SA"/>
                  </w:rPr>
                  <w:t>Bronze</w:t>
                </w:r>
              </w:p>
            </w:sdtContent>
          </w:sdt>
        </w:tc>
        <w:sdt>
          <w:sdtPr>
            <w:alias w:val="TAB"/>
            <w:tag w:val="TAB"/>
            <w:id w:val="1320078384"/>
            <w:placeholder>
              <w:docPart w:val="9C144B7726BF4F32A3F19A0B14CB7BAC"/>
            </w:placeholder>
            <w:dropDownList>
              <w:listItem w:displayText="Select" w:value="Select"/>
              <w:listItem w:displayText="TAB Basis" w:value="TAB Basis"/>
              <w:listItem w:displayText="TAB Plus" w:value="TAB Plus"/>
              <w:listItem w:displayText="TAB Extra" w:value="TAB Extra"/>
            </w:dropDownList>
          </w:sdtPr>
          <w:sdtEndPr/>
          <w:sdtContent>
            <w:tc>
              <w:tcPr>
                <w:tcW w:w="1797" w:type="dxa"/>
              </w:tcPr>
              <w:p w14:paraId="07774918" w14:textId="77777777" w:rsidR="001D229C" w:rsidRDefault="001D229C" w:rsidP="001D229C">
                <w:pPr>
                  <w:pStyle w:val="BodyText"/>
                </w:pPr>
                <w:r>
                  <w:t>TAB Basis</w:t>
                </w:r>
              </w:p>
            </w:tc>
          </w:sdtContent>
        </w:sdt>
        <w:sdt>
          <w:sdtPr>
            <w:alias w:val="TAB"/>
            <w:tag w:val="TAB"/>
            <w:id w:val="-939679445"/>
            <w:placeholder>
              <w:docPart w:val="6D1626C7137A48D89D6AAC3DC8F8D9A1"/>
            </w:placeholder>
            <w:dropDownList>
              <w:listItem w:displayText="Select" w:value="Select"/>
              <w:listItem w:displayText="TAB Basis" w:value="TAB Basis"/>
              <w:listItem w:displayText="TAB Plus" w:value="TAB Plus"/>
              <w:listItem w:displayText="TAB Extra" w:value="TAB Extra"/>
            </w:dropDownList>
          </w:sdtPr>
          <w:sdtEndPr/>
          <w:sdtContent>
            <w:tc>
              <w:tcPr>
                <w:tcW w:w="1708" w:type="dxa"/>
              </w:tcPr>
              <w:p w14:paraId="063BDC36" w14:textId="77777777" w:rsidR="001D229C" w:rsidRDefault="001D229C" w:rsidP="001D229C">
                <w:pPr>
                  <w:pStyle w:val="BodyText"/>
                </w:pPr>
                <w:r>
                  <w:t>TAB Basis</w:t>
                </w:r>
              </w:p>
            </w:tc>
          </w:sdtContent>
        </w:sdt>
      </w:tr>
    </w:tbl>
    <w:p w14:paraId="4EFA9ABB" w14:textId="54B288D8" w:rsidR="008D7D3C" w:rsidRDefault="008D7D3C" w:rsidP="008D7D3C">
      <w:pPr>
        <w:pStyle w:val="Heading2"/>
      </w:pPr>
      <w:bookmarkStart w:id="40" w:name="_Toc127191410"/>
      <w:r>
        <w:t>Service Management</w:t>
      </w:r>
      <w:bookmarkEnd w:id="39"/>
      <w:bookmarkEnd w:id="40"/>
    </w:p>
    <w:p w14:paraId="7E0328FB" w14:textId="77777777" w:rsidR="00524736" w:rsidRDefault="00524736">
      <w:pPr>
        <w:spacing w:after="160" w:line="259" w:lineRule="auto"/>
      </w:pPr>
    </w:p>
    <w:p w14:paraId="190B682A" w14:textId="1D707347" w:rsidR="00866FA0" w:rsidRDefault="00786A97">
      <w:pPr>
        <w:spacing w:after="160" w:line="259" w:lineRule="auto"/>
      </w:pPr>
      <w:r>
        <w:lastRenderedPageBreak/>
        <w:t>Note</w:t>
      </w:r>
      <w:r w:rsidR="00D0251F">
        <w:t xml:space="preserve">: </w:t>
      </w:r>
      <w:r w:rsidR="00940477">
        <w:t>In c</w:t>
      </w:r>
      <w:r w:rsidR="00D0251F">
        <w:t>hapter 4.3</w:t>
      </w:r>
      <w:r w:rsidR="00940477">
        <w:t xml:space="preserve"> there are different availability </w:t>
      </w:r>
      <w:r>
        <w:t>and</w:t>
      </w:r>
      <w:r w:rsidR="00940477">
        <w:t xml:space="preserve"> service window requirements for the different </w:t>
      </w:r>
      <w:r w:rsidR="0057245C">
        <w:t>Production components</w:t>
      </w:r>
      <w:r>
        <w:t>. S</w:t>
      </w:r>
      <w:r w:rsidR="0057245C">
        <w:t xml:space="preserve">ince </w:t>
      </w:r>
      <w:proofErr w:type="spellStart"/>
      <w:r w:rsidR="0057245C">
        <w:t>al</w:t>
      </w:r>
      <w:proofErr w:type="spellEnd"/>
      <w:r w:rsidR="0057245C">
        <w:t xml:space="preserve"> components belong to 1 </w:t>
      </w:r>
      <w:r w:rsidR="00AA47DF">
        <w:t>CI,</w:t>
      </w:r>
      <w:r w:rsidR="0057245C">
        <w:t xml:space="preserve"> </w:t>
      </w:r>
      <w:r>
        <w:t>they are all set to the same infra service level. It is agreed with UW</w:t>
      </w:r>
      <w:r w:rsidR="00AA47DF">
        <w:t>V</w:t>
      </w:r>
      <w:r>
        <w:t xml:space="preserve"> to use </w:t>
      </w:r>
      <w:r w:rsidR="00AA47DF">
        <w:t xml:space="preserve">infra </w:t>
      </w:r>
      <w:r>
        <w:t>serv</w:t>
      </w:r>
      <w:r w:rsidR="00AA47DF">
        <w:t>i</w:t>
      </w:r>
      <w:r>
        <w:t>ce level gold.</w:t>
      </w:r>
    </w:p>
    <w:p w14:paraId="597764D6" w14:textId="77777777" w:rsidR="008D7D3C" w:rsidRPr="00CB7060" w:rsidRDefault="008D7D3C" w:rsidP="008D7D3C">
      <w:pPr>
        <w:pStyle w:val="Heading2"/>
      </w:pPr>
      <w:bookmarkStart w:id="41" w:name="_Toc73622568"/>
      <w:bookmarkStart w:id="42" w:name="_Toc127191411"/>
      <w:r>
        <w:t>Security</w:t>
      </w:r>
      <w:bookmarkEnd w:id="41"/>
      <w:bookmarkEnd w:id="42"/>
    </w:p>
    <w:p w14:paraId="546440B4" w14:textId="0305144C" w:rsidR="008D7D3C" w:rsidRDefault="008D7D3C" w:rsidP="008D7D3C">
      <w:pPr>
        <w:pStyle w:val="BodyText"/>
      </w:pPr>
      <w:bookmarkStart w:id="43" w:name="_Hlk63693449"/>
      <w:r w:rsidRPr="008E1D2A">
        <w:t xml:space="preserve">Security details can be found in Appendix D, any deviations are document in chapter ‘Deviations from </w:t>
      </w:r>
      <w:proofErr w:type="gramStart"/>
      <w:r w:rsidRPr="008E1D2A">
        <w:t>standards’</w:t>
      </w:r>
      <w:proofErr w:type="gramEnd"/>
      <w:r w:rsidRPr="008E1D2A">
        <w:t>.</w:t>
      </w:r>
    </w:p>
    <w:p w14:paraId="74E861FA" w14:textId="77777777" w:rsidR="00C471D6" w:rsidRDefault="00C471D6" w:rsidP="008D7D3C">
      <w:pPr>
        <w:pStyle w:val="BodyText"/>
      </w:pPr>
    </w:p>
    <w:p w14:paraId="251326DD" w14:textId="77777777" w:rsidR="008D7D3C" w:rsidRDefault="008D7D3C" w:rsidP="008D7D3C">
      <w:pPr>
        <w:pStyle w:val="Heading3"/>
      </w:pPr>
      <w:bookmarkStart w:id="44" w:name="_Hlk63698953"/>
      <w:bookmarkEnd w:id="43"/>
      <w:r>
        <w:rPr>
          <w:w w:val="103"/>
        </w:rPr>
        <w:t>User Authentication</w:t>
      </w:r>
      <w:r>
        <w:rPr>
          <w:w w:val="99"/>
        </w:rPr>
        <w:t xml:space="preserve"> </w:t>
      </w:r>
      <w:r>
        <w:rPr>
          <w:spacing w:val="3"/>
          <w:w w:val="98"/>
        </w:rPr>
        <w:t>and</w:t>
      </w:r>
      <w:r>
        <w:rPr>
          <w:w w:val="96"/>
        </w:rPr>
        <w:t xml:space="preserve"> </w:t>
      </w:r>
      <w:r>
        <w:rPr>
          <w:w w:val="103"/>
        </w:rPr>
        <w:t>Authorization</w:t>
      </w:r>
    </w:p>
    <w:bookmarkEnd w:id="44"/>
    <w:p w14:paraId="0F6A6C11" w14:textId="77777777" w:rsidR="00815F5D" w:rsidRDefault="00815F5D" w:rsidP="009A42B9">
      <w:pPr>
        <w:autoSpaceDE w:val="0"/>
        <w:autoSpaceDN w:val="0"/>
        <w:spacing w:before="150" w:line="188" w:lineRule="exact"/>
        <w:ind w:left="15"/>
      </w:pPr>
    </w:p>
    <w:p w14:paraId="51E2F422" w14:textId="49B097D9" w:rsidR="00815F5D" w:rsidRDefault="00815F5D" w:rsidP="00815F5D">
      <w:pPr>
        <w:pStyle w:val="BodyText"/>
        <w:numPr>
          <w:ilvl w:val="0"/>
          <w:numId w:val="94"/>
        </w:numPr>
      </w:pPr>
      <w:r>
        <w:t>UWV user (SONAR access)</w:t>
      </w:r>
    </w:p>
    <w:p w14:paraId="236313FD" w14:textId="1AF151EF" w:rsidR="00AE644F" w:rsidRDefault="007E03EF" w:rsidP="00DA1B94">
      <w:pPr>
        <w:pStyle w:val="BodyText"/>
        <w:ind w:left="360"/>
      </w:pPr>
      <w:r w:rsidRPr="00C32521">
        <w:t xml:space="preserve">Authentication and authorization </w:t>
      </w:r>
      <w:r w:rsidR="00C32521" w:rsidRPr="00C32521">
        <w:t>are</w:t>
      </w:r>
      <w:r w:rsidRPr="00C32521">
        <w:t xml:space="preserve"> done through Generic OAM with SONAR OID as identity store</w:t>
      </w:r>
      <w:r w:rsidR="00AE644F">
        <w:t>, user / group management is done by UWV</w:t>
      </w:r>
    </w:p>
    <w:p w14:paraId="36E0FA4B" w14:textId="77777777" w:rsidR="00C471D6" w:rsidRDefault="00C471D6" w:rsidP="00DA1B94">
      <w:pPr>
        <w:pStyle w:val="BodyText"/>
        <w:ind w:left="360"/>
      </w:pPr>
    </w:p>
    <w:p w14:paraId="19A4219B" w14:textId="7AE8CFCE" w:rsidR="00AE644F" w:rsidRDefault="00AE644F" w:rsidP="00AE644F">
      <w:pPr>
        <w:pStyle w:val="BodyText"/>
        <w:numPr>
          <w:ilvl w:val="0"/>
          <w:numId w:val="94"/>
        </w:numPr>
      </w:pPr>
      <w:r>
        <w:t>UWV FB (UCRA access)</w:t>
      </w:r>
    </w:p>
    <w:p w14:paraId="5078FA83" w14:textId="2F52B283" w:rsidR="00B80F3B" w:rsidRDefault="00B80F3B" w:rsidP="00B80F3B">
      <w:pPr>
        <w:pStyle w:val="BodyText"/>
        <w:ind w:left="360"/>
      </w:pPr>
      <w:r w:rsidRPr="00B80F3B">
        <w:t>Variation 1 (LDAP</w:t>
      </w:r>
      <w:r w:rsidR="002304E0" w:rsidRPr="00B80F3B">
        <w:t>- UWV</w:t>
      </w:r>
      <w:r w:rsidRPr="00B80F3B">
        <w:t xml:space="preserve"> AD group nested in DXC </w:t>
      </w:r>
      <w:r w:rsidR="002304E0" w:rsidRPr="00B80F3B">
        <w:t>AD group</w:t>
      </w:r>
      <w:r w:rsidRPr="00B80F3B">
        <w:t xml:space="preserve"> - using the trust): User Authentication and Authorization will be performed against the UWV AD using nested groups, as per standard design. Access for UWV users requested through the ABS IA</w:t>
      </w:r>
      <w:r w:rsidR="002304E0">
        <w:t>M</w:t>
      </w:r>
      <w:r w:rsidRPr="00B80F3B">
        <w:t xml:space="preserve"> system and changes in PDXC.</w:t>
      </w:r>
    </w:p>
    <w:p w14:paraId="12971DB7" w14:textId="77777777" w:rsidR="00C471D6" w:rsidRDefault="00C471D6" w:rsidP="00B80F3B">
      <w:pPr>
        <w:pStyle w:val="BodyText"/>
        <w:ind w:left="360"/>
      </w:pPr>
    </w:p>
    <w:p w14:paraId="409A6E4B" w14:textId="77777777" w:rsidR="00AE644F" w:rsidRDefault="00AE644F" w:rsidP="00AE644F">
      <w:pPr>
        <w:pStyle w:val="BodyText"/>
        <w:numPr>
          <w:ilvl w:val="0"/>
          <w:numId w:val="94"/>
        </w:numPr>
      </w:pPr>
      <w:r>
        <w:t>UWV FB (</w:t>
      </w:r>
      <w:r w:rsidR="009645C7">
        <w:t>AIX</w:t>
      </w:r>
      <w:r>
        <w:t xml:space="preserve"> access)</w:t>
      </w:r>
    </w:p>
    <w:sdt>
      <w:sdtPr>
        <w:alias w:val="Authentication and Authorization"/>
        <w:tag w:val="Authentication and Authorization"/>
        <w:id w:val="1472021574"/>
        <w:placeholder>
          <w:docPart w:val="43FB078718BB460FB33586149DFCB205"/>
        </w:placeholder>
        <w:dropDownList>
          <w:listItem w:displayText="Select" w:value="Select"/>
          <w:listItem w:displayText="Variation 1 (LDAP-  UWV AD group nested in DXC AD  group - using the trust): User Authentication and Authorization will be performed against the UWV AD using nested groups, as per standard design." w:value="Variation 1 (LDAP-  UWV AD group nested in DXC AD  group - using the trust): User Authentication and Authorization will be performed against the UWV AD using nested groups, as per standard design."/>
          <w:listItem w:displayText="Variation 2 (LDAP – UWV AD group - using nested groups is not possible): User Authentication and Authorization will be performed against the UWV AD using a direct LDAP connection, for applications that cannot use nested groups." w:value="Variation 2 (LDAP – UWV AD group - using nested groups is not possible): User Authentication and Authorization will be performed against the UWV AD using a direct LDAP connection, for applications that cannot use nested groups."/>
          <w:listItem w:displayText="Variation 3 (Local - local login using DXC AD account): User Authentication and Authorization will be performed localy using a user account in the DXC resource domain, Linux OS access for UWV users requested through the ABS IAM system and changes in PDXC." w:value="Variation 3 (Local - local login using DXC AD account): User Authentication and Authorization will be performed localy using a user account in the DXC resource domain, Linux OS access for UWV users requested through the ABS IAM system and changes in PDXC."/>
          <w:listItem w:displayText="Variation 4 (Local - local login using local account): User Authentication and Authorization will be performed localy using a local user account, Middleware or AIX access for UWV users requested through the ABS IAM system and changes in PDXC." w:value="Variation 4 (Local - local login using local account): User Authentication and Authorization will be performed localy using a local user account, Middleware or AIX access for UWV users requested through the ABS IAM system and changes in PDXC."/>
        </w:dropDownList>
      </w:sdtPr>
      <w:sdtEndPr/>
      <w:sdtContent>
        <w:p w14:paraId="7F85FFAB" w14:textId="594534F1" w:rsidR="00AE644F" w:rsidRDefault="009645C7" w:rsidP="00AE644F">
          <w:pPr>
            <w:pStyle w:val="BodyText"/>
            <w:ind w:left="360"/>
          </w:pPr>
          <w:r>
            <w:t>Variation 4 (Local - local login using local account): User Authentication and Authorization will be performed localy using a local user account, Middleware or AIX access for UWV users requested through the ABS IAM system and changes in PDXC.</w:t>
          </w:r>
        </w:p>
      </w:sdtContent>
    </w:sdt>
    <w:p w14:paraId="39E08B81" w14:textId="77777777" w:rsidR="00C471D6" w:rsidRDefault="00C471D6" w:rsidP="00C471D6">
      <w:pPr>
        <w:pStyle w:val="BodyText"/>
        <w:ind w:left="720"/>
      </w:pPr>
    </w:p>
    <w:p w14:paraId="6529A19A" w14:textId="4A5BABF4" w:rsidR="00AE644F" w:rsidRDefault="00AE644F" w:rsidP="00AE644F">
      <w:pPr>
        <w:pStyle w:val="BodyText"/>
        <w:numPr>
          <w:ilvl w:val="0"/>
          <w:numId w:val="94"/>
        </w:numPr>
      </w:pPr>
      <w:r>
        <w:t>UWV FB (</w:t>
      </w:r>
      <w:r w:rsidR="001A7F86">
        <w:t>SONAR database</w:t>
      </w:r>
      <w:r>
        <w:t xml:space="preserve"> access)</w:t>
      </w:r>
    </w:p>
    <w:sdt>
      <w:sdtPr>
        <w:alias w:val="Authentication and Authorization"/>
        <w:tag w:val="Authentication and Authorization"/>
        <w:id w:val="-1406134574"/>
        <w:placeholder>
          <w:docPart w:val="07CECA68F74340C3B9933E9A64E3D446"/>
        </w:placeholder>
        <w:dropDownList>
          <w:listItem w:displayText="Select" w:value="Select"/>
          <w:listItem w:displayText="Variation 1 (LDAP-  UWV AD group nested in DXC AD  group - using the trust): User Authentication and Authorization will be performed against the UWV AD using nested groups, as per standard design." w:value="Variation 1 (LDAP-  UWV AD group nested in DXC AD  group - using the trust): User Authentication and Authorization will be performed against the UWV AD using nested groups, as per standard design."/>
          <w:listItem w:displayText="Variation 2 (LDAP – UWV AD group - using nested groups is not possible): User Authentication and Authorization will be performed against the UWV AD using a direct LDAP connection, for applications that cannot use nested groups." w:value="Variation 2 (LDAP – UWV AD group - using nested groups is not possible): User Authentication and Authorization will be performed against the UWV AD using a direct LDAP connection, for applications that cannot use nested groups."/>
          <w:listItem w:displayText="Variation 3 (Local - local login using DXC AD account): User Authentication and Authorization will be performed localy using a user account in the DXC resource domain, Linux OS access for UWV users requested through the ABS IAM system and changes in PDXC." w:value="Variation 3 (Local - local login using DXC AD account): User Authentication and Authorization will be performed localy using a user account in the DXC resource domain, Linux OS access for UWV users requested through the ABS IAM system and changes in PDXC."/>
          <w:listItem w:displayText="Variation 4 (Local - local login using local account): User Authentication and Authorization will be performed localy using a local user account, Middleware or AIX access for UWV users requested through the ABS IAM system and changes in PDXC." w:value="Variation 4 (Local - local login using local account): User Authentication and Authorization will be performed localy using a local user account, Middleware or AIX access for UWV users requested through the ABS IAM system and changes in PDXC."/>
        </w:dropDownList>
      </w:sdtPr>
      <w:sdtEndPr/>
      <w:sdtContent>
        <w:p w14:paraId="09297C3F" w14:textId="0C99BC83" w:rsidR="00AE644F" w:rsidRDefault="00685EBA" w:rsidP="00AE644F">
          <w:pPr>
            <w:pStyle w:val="BodyText"/>
            <w:ind w:left="360"/>
          </w:pPr>
          <w:r>
            <w:t>Variation 4 (Local - local login using local account): User Authentication and Authorization will be performed localy using a local user account, Middleware or AIX access for UWV users requested through the ABS IAM system and changes in PDXC.</w:t>
          </w:r>
        </w:p>
      </w:sdtContent>
    </w:sdt>
    <w:p w14:paraId="27D2787F" w14:textId="77777777" w:rsidR="00C471D6" w:rsidRDefault="00C471D6" w:rsidP="00C471D6">
      <w:pPr>
        <w:pStyle w:val="BodyText"/>
        <w:ind w:left="720"/>
      </w:pPr>
    </w:p>
    <w:p w14:paraId="469EABBA" w14:textId="7654A1DC" w:rsidR="00AE644F" w:rsidRDefault="00AE644F" w:rsidP="00AE644F">
      <w:pPr>
        <w:pStyle w:val="BodyText"/>
        <w:numPr>
          <w:ilvl w:val="0"/>
          <w:numId w:val="94"/>
        </w:numPr>
      </w:pPr>
      <w:r>
        <w:t>UWV FB (</w:t>
      </w:r>
      <w:r w:rsidR="001B3494">
        <w:t>Stand-alone fileserver</w:t>
      </w:r>
      <w:r>
        <w:t xml:space="preserve"> access)</w:t>
      </w:r>
    </w:p>
    <w:p w14:paraId="12743A09" w14:textId="62D13818" w:rsidR="00B80F3B" w:rsidRDefault="00B80F3B" w:rsidP="00B80F3B">
      <w:pPr>
        <w:pStyle w:val="BodyText"/>
        <w:ind w:left="360"/>
      </w:pPr>
      <w:r w:rsidRPr="00B80F3B">
        <w:t>Variation 1 (LDAP</w:t>
      </w:r>
      <w:r w:rsidR="002304E0" w:rsidRPr="00B80F3B">
        <w:t>- UWV</w:t>
      </w:r>
      <w:r w:rsidRPr="00B80F3B">
        <w:t xml:space="preserve"> AD group nested in DXC </w:t>
      </w:r>
      <w:r w:rsidR="002304E0" w:rsidRPr="00B80F3B">
        <w:t>AD group</w:t>
      </w:r>
      <w:r w:rsidRPr="00B80F3B">
        <w:t xml:space="preserve"> - using the trust): User Authentication and Authorization will be performed against the UWV AD using nested groups, as per standard design. Access for UWV users requested through the ABS IA</w:t>
      </w:r>
      <w:r w:rsidR="002304E0">
        <w:t>M</w:t>
      </w:r>
      <w:r w:rsidRPr="00B80F3B">
        <w:t xml:space="preserve"> system and changes in PDXC.</w:t>
      </w:r>
    </w:p>
    <w:p w14:paraId="5FCBC014" w14:textId="77777777" w:rsidR="00C471D6" w:rsidRDefault="00C471D6" w:rsidP="009A42B9">
      <w:pPr>
        <w:autoSpaceDE w:val="0"/>
        <w:autoSpaceDN w:val="0"/>
        <w:spacing w:before="150" w:line="188" w:lineRule="exact"/>
        <w:ind w:left="15"/>
      </w:pPr>
    </w:p>
    <w:p w14:paraId="2E8BA96E" w14:textId="77777777" w:rsidR="00C471D6" w:rsidRDefault="00C471D6" w:rsidP="009A42B9">
      <w:pPr>
        <w:autoSpaceDE w:val="0"/>
        <w:autoSpaceDN w:val="0"/>
        <w:spacing w:before="150" w:line="188" w:lineRule="exact"/>
        <w:ind w:left="15"/>
      </w:pPr>
    </w:p>
    <w:p w14:paraId="13ECF021" w14:textId="26949E5A" w:rsidR="00360AA7" w:rsidRDefault="008D7D3C" w:rsidP="009A42B9">
      <w:pPr>
        <w:autoSpaceDE w:val="0"/>
        <w:autoSpaceDN w:val="0"/>
        <w:spacing w:before="150" w:line="188" w:lineRule="exact"/>
        <w:ind w:left="15"/>
      </w:pPr>
      <w:r>
        <w:t>Details are specified in Appendix C</w:t>
      </w:r>
    </w:p>
    <w:p w14:paraId="5DB4F173" w14:textId="3EEFA66B" w:rsidR="00C471D6" w:rsidRDefault="00C471D6">
      <w:pPr>
        <w:spacing w:after="160" w:line="259" w:lineRule="auto"/>
      </w:pPr>
      <w:r>
        <w:br w:type="page"/>
      </w:r>
    </w:p>
    <w:p w14:paraId="462CFA27" w14:textId="77777777" w:rsidR="008D7D3C" w:rsidRDefault="008D7D3C" w:rsidP="008D7D3C">
      <w:pPr>
        <w:pStyle w:val="Heading3"/>
        <w:rPr>
          <w:lang w:val="en-US"/>
        </w:rPr>
      </w:pPr>
      <w:r w:rsidRPr="465AF22D">
        <w:rPr>
          <w:lang w:val="en-US"/>
        </w:rPr>
        <w:lastRenderedPageBreak/>
        <w:t>Firewalls</w:t>
      </w:r>
    </w:p>
    <w:p w14:paraId="4685916B" w14:textId="77777777" w:rsidR="008D7D3C" w:rsidRDefault="008D7D3C" w:rsidP="008D7D3C">
      <w:pPr>
        <w:pStyle w:val="BodyText"/>
      </w:pPr>
      <w:r>
        <w:t xml:space="preserve">The </w:t>
      </w:r>
      <w:r>
        <w:rPr>
          <w:lang w:val="en-US"/>
        </w:rPr>
        <w:t xml:space="preserve">data center </w:t>
      </w:r>
      <w:r>
        <w:t>network offers multiple logical network compartments and has security zones and OTAP domains within it kept separate through a combination of dedicated physical firewall clusters and distributed software defined firewall functions.</w:t>
      </w:r>
    </w:p>
    <w:p w14:paraId="0D289B41" w14:textId="77777777" w:rsidR="008D7D3C" w:rsidRDefault="008D7D3C" w:rsidP="002D57F9">
      <w:pPr>
        <w:pStyle w:val="BodyText"/>
        <w:numPr>
          <w:ilvl w:val="0"/>
          <w:numId w:val="84"/>
        </w:numPr>
      </w:pPr>
      <w:r>
        <w:t>Connections,</w:t>
      </w:r>
      <w:r>
        <w:rPr>
          <w:spacing w:val="1"/>
        </w:rPr>
        <w:t xml:space="preserve"> </w:t>
      </w:r>
      <w:r>
        <w:t>like interfaces,</w:t>
      </w:r>
      <w:r>
        <w:rPr>
          <w:spacing w:val="2"/>
        </w:rPr>
        <w:t xml:space="preserve"> </w:t>
      </w:r>
      <w:r>
        <w:t>coming from outside</w:t>
      </w:r>
      <w:r>
        <w:rPr>
          <w:spacing w:val="1"/>
        </w:rPr>
        <w:t xml:space="preserve"> </w:t>
      </w:r>
      <w:r>
        <w:t xml:space="preserve">the network security zone do cross </w:t>
      </w:r>
      <w:r>
        <w:rPr>
          <w:spacing w:val="-3"/>
          <w:w w:val="103"/>
        </w:rPr>
        <w:t>one</w:t>
      </w:r>
      <w:r>
        <w:t xml:space="preserve"> or </w:t>
      </w:r>
      <w:r>
        <w:rPr>
          <w:spacing w:val="-2"/>
          <w:w w:val="102"/>
        </w:rPr>
        <w:t>more</w:t>
      </w:r>
      <w:r>
        <w:rPr>
          <w:w w:val="99"/>
        </w:rPr>
        <w:t xml:space="preserve"> </w:t>
      </w:r>
      <w:r>
        <w:t>firewalls.</w:t>
      </w:r>
    </w:p>
    <w:p w14:paraId="69D8B6DF" w14:textId="77777777" w:rsidR="008D7D3C" w:rsidRPr="00670A64" w:rsidRDefault="008D7D3C" w:rsidP="002D57F9">
      <w:pPr>
        <w:pStyle w:val="BodyText"/>
        <w:numPr>
          <w:ilvl w:val="0"/>
          <w:numId w:val="84"/>
        </w:numPr>
        <w:rPr>
          <w:spacing w:val="1"/>
        </w:rPr>
      </w:pPr>
      <w:r>
        <w:t>Node to node communication inside the FrontOffice security zone and the same domain do not need to cross a firewall</w:t>
      </w:r>
    </w:p>
    <w:p w14:paraId="39EC73EF" w14:textId="77777777" w:rsidR="008D7D3C" w:rsidRPr="00430FBA" w:rsidRDefault="008D7D3C" w:rsidP="002D57F9">
      <w:pPr>
        <w:pStyle w:val="BodyText"/>
        <w:numPr>
          <w:ilvl w:val="1"/>
          <w:numId w:val="84"/>
        </w:numPr>
        <w:rPr>
          <w:spacing w:val="1"/>
        </w:rPr>
      </w:pPr>
      <w:r>
        <w:t>Exception: Node to loadbalancer communication (inside the FrontOffice security zone and the same domain) do need to cross a firewall</w:t>
      </w:r>
    </w:p>
    <w:p w14:paraId="3F287962" w14:textId="77777777" w:rsidR="008D7D3C" w:rsidRPr="00443D76" w:rsidRDefault="008D7D3C" w:rsidP="002D57F9">
      <w:pPr>
        <w:pStyle w:val="BodyText"/>
        <w:numPr>
          <w:ilvl w:val="0"/>
          <w:numId w:val="84"/>
        </w:numPr>
        <w:rPr>
          <w:spacing w:val="1"/>
        </w:rPr>
      </w:pPr>
      <w:r>
        <w:t xml:space="preserve">Node to node communication inside the BackOffice security zone and the same domain do not </w:t>
      </w:r>
      <w:proofErr w:type="spellStart"/>
      <w:r>
        <w:t>not</w:t>
      </w:r>
      <w:proofErr w:type="spellEnd"/>
      <w:r>
        <w:t xml:space="preserve"> need to cross a firewall</w:t>
      </w:r>
    </w:p>
    <w:p w14:paraId="0EC56B1D" w14:textId="77777777" w:rsidR="008D7D3C" w:rsidRPr="00430FBA" w:rsidRDefault="008D7D3C" w:rsidP="002D57F9">
      <w:pPr>
        <w:pStyle w:val="BodyText"/>
        <w:numPr>
          <w:ilvl w:val="1"/>
          <w:numId w:val="84"/>
        </w:numPr>
        <w:rPr>
          <w:spacing w:val="1"/>
        </w:rPr>
      </w:pPr>
      <w:r>
        <w:t xml:space="preserve">Exception: Node to loadbalancer communication (inside the BackOffice security zone and the same domain) do </w:t>
      </w:r>
      <w:proofErr w:type="spellStart"/>
      <w:r>
        <w:t>do</w:t>
      </w:r>
      <w:proofErr w:type="spellEnd"/>
      <w:r>
        <w:t xml:space="preserve"> need to cross a firewall</w:t>
      </w:r>
    </w:p>
    <w:p w14:paraId="46AAE817" w14:textId="77777777" w:rsidR="008D7D3C" w:rsidRDefault="008D7D3C" w:rsidP="008D7D3C">
      <w:pPr>
        <w:pStyle w:val="BodyText"/>
      </w:pPr>
      <w:r>
        <w:t>For the application we distinguish the following connection categories:</w:t>
      </w:r>
    </w:p>
    <w:p w14:paraId="259688CF" w14:textId="77777777" w:rsidR="008D7D3C" w:rsidRDefault="008D7D3C" w:rsidP="002D57F9">
      <w:pPr>
        <w:pStyle w:val="BodyText"/>
        <w:numPr>
          <w:ilvl w:val="0"/>
          <w:numId w:val="90"/>
        </w:numPr>
      </w:pPr>
      <w:r w:rsidRPr="001D129F">
        <w:rPr>
          <w:i/>
          <w:iCs/>
        </w:rPr>
        <w:t>Internal:</w:t>
      </w:r>
      <w:r>
        <w:t xml:space="preserve"> Connection within the application. For example, ODBC connection between the application- and the database server, if they are in different security zones a firewall is required and the Internal connection is document in the table below</w:t>
      </w:r>
    </w:p>
    <w:p w14:paraId="1B0B277F" w14:textId="77777777" w:rsidR="008D7D3C" w:rsidRDefault="008D7D3C" w:rsidP="002D57F9">
      <w:pPr>
        <w:pStyle w:val="BodyText"/>
        <w:numPr>
          <w:ilvl w:val="0"/>
          <w:numId w:val="90"/>
        </w:numPr>
      </w:pPr>
      <w:r>
        <w:rPr>
          <w:i/>
          <w:iCs/>
        </w:rPr>
        <w:t>External (inside DXC)</w:t>
      </w:r>
      <w:r w:rsidRPr="001D129F">
        <w:rPr>
          <w:i/>
          <w:iCs/>
        </w:rPr>
        <w:t>:</w:t>
      </w:r>
      <w:r>
        <w:t xml:space="preserve"> Connection external for the application but inside the DXC data </w:t>
      </w:r>
      <w:proofErr w:type="spellStart"/>
      <w:r>
        <w:t>center</w:t>
      </w:r>
      <w:proofErr w:type="spellEnd"/>
      <w:r>
        <w:t>. For example, FTP connection between Application server and SI-File Transfer. To determine if these connections require a Firewall request the security zones must be known, this level of detail is not available in the HLD. The external (inside DXC) connections are not documented in the HLD but can be found in the application connectivity overview sheet.</w:t>
      </w:r>
    </w:p>
    <w:p w14:paraId="386ABBE8" w14:textId="1325D2F2" w:rsidR="00F15B89" w:rsidRDefault="008D7D3C" w:rsidP="00240C58">
      <w:pPr>
        <w:pStyle w:val="BodyText"/>
        <w:numPr>
          <w:ilvl w:val="0"/>
          <w:numId w:val="90"/>
        </w:numPr>
        <w:spacing w:after="160" w:line="259" w:lineRule="auto"/>
      </w:pPr>
      <w:r w:rsidRPr="00DA1B94">
        <w:rPr>
          <w:i/>
          <w:iCs/>
        </w:rPr>
        <w:t>External (outside DXC):</w:t>
      </w:r>
      <w:r>
        <w:t xml:space="preserve"> Connection external for the application and outside the DXC data </w:t>
      </w:r>
      <w:proofErr w:type="spellStart"/>
      <w:r>
        <w:t>center</w:t>
      </w:r>
      <w:proofErr w:type="spellEnd"/>
      <w:r>
        <w:t>. For example, HTTP connection between Application server and the UWV Citrix KA farm. All external (outside DXC) connections are documented in the table below</w:t>
      </w:r>
    </w:p>
    <w:p w14:paraId="2D1A40F1" w14:textId="77777777" w:rsidR="00F15B89" w:rsidRDefault="00F15B89">
      <w:pPr>
        <w:spacing w:after="160" w:line="259" w:lineRule="auto"/>
      </w:pPr>
      <w:r>
        <w:br w:type="page"/>
      </w:r>
    </w:p>
    <w:p w14:paraId="45A3896E" w14:textId="541CC9EC" w:rsidR="008D7D3C" w:rsidRDefault="008D7D3C" w:rsidP="008D7D3C">
      <w:pPr>
        <w:pStyle w:val="BodyText"/>
      </w:pPr>
      <w:r>
        <w:lastRenderedPageBreak/>
        <w:t xml:space="preserve">For </w:t>
      </w:r>
      <w:r w:rsidR="00C000A1">
        <w:t>SONAR</w:t>
      </w:r>
      <w:r>
        <w:t xml:space="preserve"> the following </w:t>
      </w:r>
      <w:r w:rsidR="00B22678">
        <w:t xml:space="preserve">is </w:t>
      </w:r>
      <w:r>
        <w:t>applicable:</w:t>
      </w:r>
    </w:p>
    <w:tbl>
      <w:tblPr>
        <w:tblStyle w:val="TableGrid"/>
        <w:tblW w:w="10255" w:type="dxa"/>
        <w:tblLook w:val="04A0" w:firstRow="1" w:lastRow="0" w:firstColumn="1" w:lastColumn="0" w:noHBand="0" w:noVBand="1"/>
      </w:tblPr>
      <w:tblGrid>
        <w:gridCol w:w="2515"/>
        <w:gridCol w:w="1440"/>
        <w:gridCol w:w="3150"/>
        <w:gridCol w:w="3150"/>
      </w:tblGrid>
      <w:tr w:rsidR="008D7D3C" w14:paraId="4BC6F8E7" w14:textId="77777777" w:rsidTr="00074039">
        <w:tc>
          <w:tcPr>
            <w:tcW w:w="2515" w:type="dxa"/>
            <w:shd w:val="clear" w:color="auto" w:fill="D9D9D9" w:themeFill="background1" w:themeFillShade="D9"/>
          </w:tcPr>
          <w:p w14:paraId="2DDC2584" w14:textId="77777777" w:rsidR="008D7D3C" w:rsidRPr="00560D26" w:rsidRDefault="008D7D3C" w:rsidP="00240C58">
            <w:pPr>
              <w:pStyle w:val="BodyText"/>
              <w:rPr>
                <w:b/>
                <w:bCs/>
              </w:rPr>
            </w:pPr>
            <w:r>
              <w:rPr>
                <w:b/>
                <w:bCs/>
              </w:rPr>
              <w:t>Category</w:t>
            </w:r>
          </w:p>
        </w:tc>
        <w:tc>
          <w:tcPr>
            <w:tcW w:w="1440" w:type="dxa"/>
            <w:shd w:val="clear" w:color="auto" w:fill="D9D9D9" w:themeFill="background1" w:themeFillShade="D9"/>
          </w:tcPr>
          <w:p w14:paraId="719809A6" w14:textId="77777777" w:rsidR="008D7D3C" w:rsidRPr="00560D26" w:rsidRDefault="008D7D3C" w:rsidP="00240C58">
            <w:pPr>
              <w:pStyle w:val="BodyText"/>
              <w:rPr>
                <w:b/>
                <w:bCs/>
              </w:rPr>
            </w:pPr>
            <w:r>
              <w:rPr>
                <w:b/>
                <w:bCs/>
              </w:rPr>
              <w:t>Connection Type</w:t>
            </w:r>
          </w:p>
        </w:tc>
        <w:tc>
          <w:tcPr>
            <w:tcW w:w="3150" w:type="dxa"/>
            <w:shd w:val="clear" w:color="auto" w:fill="D9D9D9" w:themeFill="background1" w:themeFillShade="D9"/>
          </w:tcPr>
          <w:p w14:paraId="70B71731" w14:textId="77777777" w:rsidR="008D7D3C" w:rsidRPr="00560D26" w:rsidRDefault="008D7D3C" w:rsidP="00240C58">
            <w:pPr>
              <w:pStyle w:val="BodyText"/>
              <w:rPr>
                <w:b/>
                <w:bCs/>
              </w:rPr>
            </w:pPr>
            <w:r>
              <w:rPr>
                <w:b/>
                <w:bCs/>
              </w:rPr>
              <w:t>Between (component 1)</w:t>
            </w:r>
          </w:p>
        </w:tc>
        <w:tc>
          <w:tcPr>
            <w:tcW w:w="3150" w:type="dxa"/>
            <w:shd w:val="clear" w:color="auto" w:fill="D9D9D9" w:themeFill="background1" w:themeFillShade="D9"/>
          </w:tcPr>
          <w:p w14:paraId="3B01B69A" w14:textId="77777777" w:rsidR="008D7D3C" w:rsidRPr="00560D26" w:rsidRDefault="008D7D3C" w:rsidP="00240C58">
            <w:pPr>
              <w:pStyle w:val="BodyText"/>
              <w:rPr>
                <w:b/>
                <w:bCs/>
              </w:rPr>
            </w:pPr>
            <w:r>
              <w:rPr>
                <w:b/>
                <w:bCs/>
              </w:rPr>
              <w:t>And (component 2)</w:t>
            </w:r>
          </w:p>
        </w:tc>
      </w:tr>
      <w:tr w:rsidR="008D7D3C" w14:paraId="783D9DA9" w14:textId="77777777" w:rsidTr="00074039">
        <w:sdt>
          <w:sdtPr>
            <w:alias w:val="Category"/>
            <w:tag w:val="Category"/>
            <w:id w:val="134916301"/>
            <w:placeholder>
              <w:docPart w:val="80380CAB78554C5F832CD2B9C4EB9C24"/>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2B479048" w14:textId="77777777" w:rsidR="008D7D3C" w:rsidRPr="00AA30BD" w:rsidRDefault="008D7D3C" w:rsidP="00240C58">
                <w:pPr>
                  <w:pStyle w:val="BodyText"/>
                </w:pPr>
                <w:r w:rsidRPr="00AA30BD">
                  <w:t>Internal</w:t>
                </w:r>
              </w:p>
            </w:tc>
          </w:sdtContent>
        </w:sdt>
        <w:tc>
          <w:tcPr>
            <w:tcW w:w="1440" w:type="dxa"/>
          </w:tcPr>
          <w:p w14:paraId="7376F63E" w14:textId="6A00A441" w:rsidR="008D7D3C" w:rsidRPr="00AA30BD" w:rsidRDefault="008E5C0E" w:rsidP="00240C58">
            <w:pPr>
              <w:pStyle w:val="BodyText"/>
            </w:pPr>
            <w:r>
              <w:t>TCP (2321)</w:t>
            </w:r>
          </w:p>
        </w:tc>
        <w:tc>
          <w:tcPr>
            <w:tcW w:w="3150" w:type="dxa"/>
            <w:vAlign w:val="center"/>
          </w:tcPr>
          <w:p w14:paraId="35D18B6E" w14:textId="6F076BA5" w:rsidR="008D7D3C" w:rsidRPr="00AA30BD" w:rsidRDefault="008E5C0E" w:rsidP="00240C58">
            <w:pPr>
              <w:pStyle w:val="BodyText"/>
            </w:pPr>
            <w:r w:rsidRPr="00AA30BD">
              <w:t xml:space="preserve">Public </w:t>
            </w:r>
            <w:r>
              <w:t>S</w:t>
            </w:r>
            <w:r w:rsidRPr="00AA30BD">
              <w:t>ector</w:t>
            </w:r>
            <w:r>
              <w:t xml:space="preserve"> AI </w:t>
            </w:r>
            <w:r w:rsidRPr="00AA30BD">
              <w:t>servers</w:t>
            </w:r>
          </w:p>
        </w:tc>
        <w:tc>
          <w:tcPr>
            <w:tcW w:w="3150" w:type="dxa"/>
            <w:vAlign w:val="center"/>
          </w:tcPr>
          <w:p w14:paraId="42DECBCF" w14:textId="1A745A94" w:rsidR="008D7D3C" w:rsidRPr="00AA30BD" w:rsidRDefault="008E5C0E" w:rsidP="00240C58">
            <w:pPr>
              <w:pStyle w:val="BodyText"/>
            </w:pPr>
            <w:r>
              <w:t>Gateway servers</w:t>
            </w:r>
          </w:p>
        </w:tc>
      </w:tr>
      <w:tr w:rsidR="00C44D47" w14:paraId="7F8B21F0" w14:textId="77777777" w:rsidTr="00074039">
        <w:sdt>
          <w:sdtPr>
            <w:alias w:val="Category"/>
            <w:tag w:val="Category"/>
            <w:id w:val="-1065795635"/>
            <w:placeholder>
              <w:docPart w:val="C34DC529BFE04BF48EE0441EFE97C208"/>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70BE9DE1" w14:textId="77777777" w:rsidR="00C44D47" w:rsidRPr="00AA30BD" w:rsidRDefault="00C44D47" w:rsidP="00240C58">
                <w:pPr>
                  <w:pStyle w:val="BodyText"/>
                </w:pPr>
                <w:r w:rsidRPr="00AA30BD">
                  <w:t>Internal</w:t>
                </w:r>
              </w:p>
            </w:tc>
          </w:sdtContent>
        </w:sdt>
        <w:tc>
          <w:tcPr>
            <w:tcW w:w="1440" w:type="dxa"/>
          </w:tcPr>
          <w:p w14:paraId="5BBBAF1B" w14:textId="77777777" w:rsidR="00C44D47" w:rsidRPr="00AA30BD" w:rsidRDefault="00C44D47" w:rsidP="00240C58">
            <w:pPr>
              <w:pStyle w:val="BodyText"/>
            </w:pPr>
            <w:r>
              <w:t>HTTP</w:t>
            </w:r>
          </w:p>
        </w:tc>
        <w:tc>
          <w:tcPr>
            <w:tcW w:w="3150" w:type="dxa"/>
            <w:vAlign w:val="center"/>
          </w:tcPr>
          <w:p w14:paraId="4A398E14" w14:textId="436197D0" w:rsidR="00C44D47" w:rsidRPr="00AA30BD" w:rsidRDefault="00C44D47" w:rsidP="00240C58">
            <w:pPr>
              <w:pStyle w:val="BodyText"/>
            </w:pPr>
            <w:r w:rsidRPr="00AA30BD">
              <w:t xml:space="preserve">Public </w:t>
            </w:r>
            <w:r>
              <w:t>S</w:t>
            </w:r>
            <w:r w:rsidRPr="00AA30BD">
              <w:t>ector</w:t>
            </w:r>
            <w:r w:rsidR="00BD4F28">
              <w:t xml:space="preserve"> </w:t>
            </w:r>
            <w:r w:rsidR="006F1C1D">
              <w:t xml:space="preserve">AI </w:t>
            </w:r>
            <w:r w:rsidRPr="00AA30BD">
              <w:t>servers</w:t>
            </w:r>
          </w:p>
        </w:tc>
        <w:tc>
          <w:tcPr>
            <w:tcW w:w="3150" w:type="dxa"/>
            <w:vAlign w:val="center"/>
          </w:tcPr>
          <w:p w14:paraId="1D0C64FE" w14:textId="1D6806E1" w:rsidR="00C44D47" w:rsidRPr="00AA30BD" w:rsidRDefault="006F1C1D" w:rsidP="00240C58">
            <w:pPr>
              <w:pStyle w:val="BodyText"/>
            </w:pPr>
            <w:r w:rsidRPr="00AA30BD">
              <w:t xml:space="preserve">Public </w:t>
            </w:r>
            <w:r>
              <w:t>S</w:t>
            </w:r>
            <w:r w:rsidRPr="00AA30BD">
              <w:t>ector application servers</w:t>
            </w:r>
          </w:p>
        </w:tc>
      </w:tr>
      <w:tr w:rsidR="00F775A7" w14:paraId="43C25D53" w14:textId="77777777" w:rsidTr="00074039">
        <w:sdt>
          <w:sdtPr>
            <w:alias w:val="Category"/>
            <w:tag w:val="Category"/>
            <w:id w:val="1947042090"/>
            <w:placeholder>
              <w:docPart w:val="74A922C1AF8C4AB485520BDAD2A8C0B5"/>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39399AF8" w14:textId="77777777" w:rsidR="00F775A7" w:rsidRPr="00AA30BD" w:rsidRDefault="00F775A7" w:rsidP="00240C58">
                <w:pPr>
                  <w:pStyle w:val="BodyText"/>
                </w:pPr>
                <w:r w:rsidRPr="00AA30BD">
                  <w:t>Internal</w:t>
                </w:r>
              </w:p>
            </w:tc>
          </w:sdtContent>
        </w:sdt>
        <w:tc>
          <w:tcPr>
            <w:tcW w:w="1440" w:type="dxa"/>
          </w:tcPr>
          <w:p w14:paraId="71FAE8BE" w14:textId="27F73F75" w:rsidR="00F775A7" w:rsidRPr="00AA30BD" w:rsidRDefault="006555E8" w:rsidP="00240C58">
            <w:pPr>
              <w:pStyle w:val="BodyText"/>
            </w:pPr>
            <w:r>
              <w:t>NFS</w:t>
            </w:r>
          </w:p>
        </w:tc>
        <w:tc>
          <w:tcPr>
            <w:tcW w:w="3150" w:type="dxa"/>
            <w:vAlign w:val="center"/>
          </w:tcPr>
          <w:p w14:paraId="41BFBA42" w14:textId="77777777" w:rsidR="00F775A7" w:rsidRPr="00AA30BD" w:rsidRDefault="00F775A7" w:rsidP="00240C58">
            <w:pPr>
              <w:pStyle w:val="BodyText"/>
            </w:pPr>
            <w:r w:rsidRPr="00AA30BD">
              <w:t xml:space="preserve">Public </w:t>
            </w:r>
            <w:r>
              <w:t>S</w:t>
            </w:r>
            <w:r w:rsidRPr="00AA30BD">
              <w:t>ector</w:t>
            </w:r>
            <w:r>
              <w:t xml:space="preserve"> AI </w:t>
            </w:r>
            <w:r w:rsidRPr="00AA30BD">
              <w:t>servers</w:t>
            </w:r>
          </w:p>
        </w:tc>
        <w:tc>
          <w:tcPr>
            <w:tcW w:w="3150" w:type="dxa"/>
            <w:vAlign w:val="center"/>
          </w:tcPr>
          <w:p w14:paraId="73594BEB" w14:textId="295336DA" w:rsidR="00F775A7" w:rsidRPr="00AA30BD" w:rsidRDefault="00F775A7" w:rsidP="00240C58">
            <w:pPr>
              <w:pStyle w:val="BodyText"/>
            </w:pPr>
            <w:r>
              <w:t>SONAR file system</w:t>
            </w:r>
          </w:p>
        </w:tc>
      </w:tr>
      <w:tr w:rsidR="00C44D47" w14:paraId="33BF5E89" w14:textId="77777777" w:rsidTr="00074039">
        <w:sdt>
          <w:sdtPr>
            <w:alias w:val="Category"/>
            <w:tag w:val="Category"/>
            <w:id w:val="-2117897949"/>
            <w:placeholder>
              <w:docPart w:val="5E17DF08E9754CE1869D7E2B66AFCE3F"/>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5ABCFCB2" w14:textId="77777777" w:rsidR="00C44D47" w:rsidRPr="00AA30BD" w:rsidRDefault="00C44D47" w:rsidP="00240C58">
                <w:pPr>
                  <w:pStyle w:val="BodyText"/>
                </w:pPr>
                <w:r w:rsidRPr="00AA30BD">
                  <w:t>Internal</w:t>
                </w:r>
              </w:p>
            </w:tc>
          </w:sdtContent>
        </w:sdt>
        <w:tc>
          <w:tcPr>
            <w:tcW w:w="1440" w:type="dxa"/>
          </w:tcPr>
          <w:p w14:paraId="1F371DBF" w14:textId="53018C4A" w:rsidR="00C44D47" w:rsidRPr="00AA30BD" w:rsidRDefault="00B5234C" w:rsidP="00240C58">
            <w:pPr>
              <w:pStyle w:val="BodyText"/>
            </w:pPr>
            <w:r>
              <w:t>NFS</w:t>
            </w:r>
          </w:p>
        </w:tc>
        <w:tc>
          <w:tcPr>
            <w:tcW w:w="3150" w:type="dxa"/>
            <w:vAlign w:val="center"/>
          </w:tcPr>
          <w:p w14:paraId="207CDD23" w14:textId="77777777" w:rsidR="00C44D47" w:rsidRPr="00AA30BD" w:rsidRDefault="00C44D47" w:rsidP="00240C58">
            <w:pPr>
              <w:pStyle w:val="BodyText"/>
            </w:pPr>
            <w:r w:rsidRPr="00AA30BD">
              <w:t xml:space="preserve">Public </w:t>
            </w:r>
            <w:r>
              <w:t>S</w:t>
            </w:r>
            <w:r w:rsidRPr="00AA30BD">
              <w:t>ector application servers</w:t>
            </w:r>
          </w:p>
        </w:tc>
        <w:tc>
          <w:tcPr>
            <w:tcW w:w="3150" w:type="dxa"/>
            <w:vAlign w:val="center"/>
          </w:tcPr>
          <w:p w14:paraId="713C5CC1" w14:textId="423E2291" w:rsidR="00C44D47" w:rsidRPr="00AA30BD" w:rsidRDefault="00B5234C" w:rsidP="00240C58">
            <w:pPr>
              <w:pStyle w:val="BodyText"/>
            </w:pPr>
            <w:r>
              <w:t>SONAR file system</w:t>
            </w:r>
          </w:p>
        </w:tc>
      </w:tr>
      <w:tr w:rsidR="00563E13" w14:paraId="30618D1F" w14:textId="77777777" w:rsidTr="00074039">
        <w:sdt>
          <w:sdtPr>
            <w:alias w:val="Category"/>
            <w:tag w:val="Category"/>
            <w:id w:val="206384092"/>
            <w:placeholder>
              <w:docPart w:val="4B81EB330DAB4A7899D525D9CB6B4DE5"/>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71ED59CC" w14:textId="4B2294D7" w:rsidR="00563E13" w:rsidRPr="00AA30BD" w:rsidRDefault="00563E13" w:rsidP="00563E13">
                <w:pPr>
                  <w:pStyle w:val="BodyText"/>
                </w:pPr>
                <w:r>
                  <w:t>Internal</w:t>
                </w:r>
              </w:p>
            </w:tc>
          </w:sdtContent>
        </w:sdt>
        <w:tc>
          <w:tcPr>
            <w:tcW w:w="1440" w:type="dxa"/>
          </w:tcPr>
          <w:p w14:paraId="399AE630" w14:textId="2794E123" w:rsidR="00563E13" w:rsidRPr="00AA30BD" w:rsidRDefault="00B5234C" w:rsidP="00563E13">
            <w:pPr>
              <w:pStyle w:val="BodyText"/>
            </w:pPr>
            <w:r>
              <w:t>jdbc</w:t>
            </w:r>
          </w:p>
        </w:tc>
        <w:tc>
          <w:tcPr>
            <w:tcW w:w="3150" w:type="dxa"/>
            <w:vAlign w:val="center"/>
          </w:tcPr>
          <w:p w14:paraId="067D9BAE" w14:textId="484F2946" w:rsidR="00563E13" w:rsidRPr="00AA30BD" w:rsidRDefault="00B5234C" w:rsidP="00563E13">
            <w:pPr>
              <w:pStyle w:val="BodyText"/>
            </w:pPr>
            <w:r w:rsidRPr="00AA30BD">
              <w:t xml:space="preserve">Public </w:t>
            </w:r>
            <w:r>
              <w:t>S</w:t>
            </w:r>
            <w:r w:rsidRPr="00AA30BD">
              <w:t>ector application servers</w:t>
            </w:r>
          </w:p>
        </w:tc>
        <w:tc>
          <w:tcPr>
            <w:tcW w:w="3150" w:type="dxa"/>
            <w:vAlign w:val="center"/>
          </w:tcPr>
          <w:p w14:paraId="1BCA0654" w14:textId="71EED366" w:rsidR="00563E13" w:rsidRPr="00AA30BD" w:rsidRDefault="00B5234C" w:rsidP="00563E13">
            <w:pPr>
              <w:pStyle w:val="BodyText"/>
            </w:pPr>
            <w:r>
              <w:t>SONAR database</w:t>
            </w:r>
          </w:p>
        </w:tc>
      </w:tr>
      <w:tr w:rsidR="00C519BE" w14:paraId="3C12191C" w14:textId="77777777" w:rsidTr="00074039">
        <w:sdt>
          <w:sdtPr>
            <w:alias w:val="Category"/>
            <w:tag w:val="Category"/>
            <w:id w:val="890081642"/>
            <w:placeholder>
              <w:docPart w:val="0B36AF4530844CB69D1614415B8F9B7A"/>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783E639F" w14:textId="14E8C745" w:rsidR="00C519BE" w:rsidRPr="00AA30BD" w:rsidRDefault="00C519BE" w:rsidP="00C519BE">
                <w:pPr>
                  <w:pStyle w:val="BodyText"/>
                </w:pPr>
                <w:r>
                  <w:t>Internal</w:t>
                </w:r>
              </w:p>
            </w:tc>
          </w:sdtContent>
        </w:sdt>
        <w:tc>
          <w:tcPr>
            <w:tcW w:w="1440" w:type="dxa"/>
          </w:tcPr>
          <w:p w14:paraId="0C80B517" w14:textId="711D1794" w:rsidR="00C519BE" w:rsidRDefault="00C519BE" w:rsidP="00C519BE">
            <w:pPr>
              <w:pStyle w:val="BodyText"/>
            </w:pPr>
            <w:r>
              <w:t>NFS</w:t>
            </w:r>
          </w:p>
        </w:tc>
        <w:tc>
          <w:tcPr>
            <w:tcW w:w="3150" w:type="dxa"/>
            <w:vAlign w:val="center"/>
          </w:tcPr>
          <w:p w14:paraId="40AFDD3E" w14:textId="6CDC744B" w:rsidR="00C519BE" w:rsidRPr="00AA30BD" w:rsidRDefault="00C519BE" w:rsidP="00C519BE">
            <w:pPr>
              <w:pStyle w:val="BodyText"/>
            </w:pPr>
            <w:r>
              <w:t xml:space="preserve">EAI AI </w:t>
            </w:r>
            <w:r w:rsidRPr="00AA30BD">
              <w:t>servers</w:t>
            </w:r>
          </w:p>
        </w:tc>
        <w:tc>
          <w:tcPr>
            <w:tcW w:w="3150" w:type="dxa"/>
            <w:vAlign w:val="center"/>
          </w:tcPr>
          <w:p w14:paraId="35C75B9B" w14:textId="41BF35C1" w:rsidR="00C519BE" w:rsidRPr="00AA30BD" w:rsidRDefault="00C519BE" w:rsidP="00C519BE">
            <w:pPr>
              <w:pStyle w:val="BodyText"/>
            </w:pPr>
            <w:r>
              <w:t>SONAR file system</w:t>
            </w:r>
          </w:p>
        </w:tc>
      </w:tr>
      <w:tr w:rsidR="00773BA2" w14:paraId="5D6976BF" w14:textId="77777777" w:rsidTr="00240C58">
        <w:sdt>
          <w:sdtPr>
            <w:alias w:val="Category"/>
            <w:tag w:val="Category"/>
            <w:id w:val="-213813892"/>
            <w:placeholder>
              <w:docPart w:val="37DC2F38BC7444B298730E6E844C0676"/>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6C1BDE58" w14:textId="77777777" w:rsidR="00773BA2" w:rsidRPr="00AA30BD" w:rsidRDefault="00773BA2" w:rsidP="00240C58">
                <w:pPr>
                  <w:pStyle w:val="BodyText"/>
                </w:pPr>
                <w:r w:rsidRPr="00AA30BD">
                  <w:t>Internal</w:t>
                </w:r>
              </w:p>
            </w:tc>
          </w:sdtContent>
        </w:sdt>
        <w:tc>
          <w:tcPr>
            <w:tcW w:w="1440" w:type="dxa"/>
          </w:tcPr>
          <w:p w14:paraId="042DCB3C" w14:textId="77777777" w:rsidR="00773BA2" w:rsidRPr="00AA30BD" w:rsidRDefault="00773BA2" w:rsidP="00240C58">
            <w:pPr>
              <w:pStyle w:val="BodyText"/>
            </w:pPr>
            <w:r>
              <w:t>NFS</w:t>
            </w:r>
          </w:p>
        </w:tc>
        <w:tc>
          <w:tcPr>
            <w:tcW w:w="3150" w:type="dxa"/>
            <w:vAlign w:val="center"/>
          </w:tcPr>
          <w:p w14:paraId="6BDA7A9C" w14:textId="2354646C" w:rsidR="00773BA2" w:rsidRPr="00AA30BD" w:rsidRDefault="00773BA2" w:rsidP="00240C58">
            <w:pPr>
              <w:pStyle w:val="BodyText"/>
            </w:pPr>
            <w:r>
              <w:t>EAI</w:t>
            </w:r>
            <w:r w:rsidRPr="00AA30BD">
              <w:t xml:space="preserve"> application servers</w:t>
            </w:r>
          </w:p>
        </w:tc>
        <w:tc>
          <w:tcPr>
            <w:tcW w:w="3150" w:type="dxa"/>
            <w:vAlign w:val="center"/>
          </w:tcPr>
          <w:p w14:paraId="379EAD41" w14:textId="77777777" w:rsidR="00773BA2" w:rsidRPr="00AA30BD" w:rsidRDefault="00773BA2" w:rsidP="00240C58">
            <w:pPr>
              <w:pStyle w:val="BodyText"/>
            </w:pPr>
            <w:r>
              <w:t>SONAR file system</w:t>
            </w:r>
          </w:p>
        </w:tc>
      </w:tr>
      <w:tr w:rsidR="00773BA2" w14:paraId="6AF43489" w14:textId="77777777" w:rsidTr="00240C58">
        <w:sdt>
          <w:sdtPr>
            <w:alias w:val="Category"/>
            <w:tag w:val="Category"/>
            <w:id w:val="1614557090"/>
            <w:placeholder>
              <w:docPart w:val="97A5C314F674472692F9B59C700E5D94"/>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31FD58F3" w14:textId="77777777" w:rsidR="00773BA2" w:rsidRPr="00AA30BD" w:rsidRDefault="00773BA2" w:rsidP="00240C58">
                <w:pPr>
                  <w:pStyle w:val="BodyText"/>
                </w:pPr>
                <w:r>
                  <w:t>Internal</w:t>
                </w:r>
              </w:p>
            </w:tc>
          </w:sdtContent>
        </w:sdt>
        <w:tc>
          <w:tcPr>
            <w:tcW w:w="1440" w:type="dxa"/>
          </w:tcPr>
          <w:p w14:paraId="5F4A3AC4" w14:textId="77777777" w:rsidR="00773BA2" w:rsidRPr="00AA30BD" w:rsidRDefault="00773BA2" w:rsidP="00240C58">
            <w:pPr>
              <w:pStyle w:val="BodyText"/>
            </w:pPr>
            <w:r>
              <w:t>jdbc</w:t>
            </w:r>
          </w:p>
        </w:tc>
        <w:tc>
          <w:tcPr>
            <w:tcW w:w="3150" w:type="dxa"/>
            <w:vAlign w:val="center"/>
          </w:tcPr>
          <w:p w14:paraId="3DBD5EE6" w14:textId="67D8184D" w:rsidR="00773BA2" w:rsidRPr="00AA30BD" w:rsidRDefault="00773BA2" w:rsidP="00240C58">
            <w:pPr>
              <w:pStyle w:val="BodyText"/>
            </w:pPr>
            <w:r>
              <w:t>EAI</w:t>
            </w:r>
            <w:r w:rsidRPr="00AA30BD">
              <w:t xml:space="preserve"> application servers</w:t>
            </w:r>
          </w:p>
        </w:tc>
        <w:tc>
          <w:tcPr>
            <w:tcW w:w="3150" w:type="dxa"/>
            <w:vAlign w:val="center"/>
          </w:tcPr>
          <w:p w14:paraId="24EE7466" w14:textId="77777777" w:rsidR="00773BA2" w:rsidRPr="00AA30BD" w:rsidRDefault="00773BA2" w:rsidP="00240C58">
            <w:pPr>
              <w:pStyle w:val="BodyText"/>
            </w:pPr>
            <w:r>
              <w:t>SONAR database</w:t>
            </w:r>
          </w:p>
        </w:tc>
      </w:tr>
      <w:tr w:rsidR="008A3526" w14:paraId="132FA3CC" w14:textId="77777777" w:rsidTr="00240C58">
        <w:sdt>
          <w:sdtPr>
            <w:alias w:val="Category"/>
            <w:tag w:val="Category"/>
            <w:id w:val="1682548489"/>
            <w:placeholder>
              <w:docPart w:val="C62055EF7F2C4198AB71392888DBC7A3"/>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2D84F83C" w14:textId="77777777" w:rsidR="008A3526" w:rsidRPr="00AA30BD" w:rsidRDefault="008A3526" w:rsidP="00240C58">
                <w:pPr>
                  <w:pStyle w:val="BodyText"/>
                </w:pPr>
                <w:r>
                  <w:t>Internal</w:t>
                </w:r>
              </w:p>
            </w:tc>
          </w:sdtContent>
        </w:sdt>
        <w:tc>
          <w:tcPr>
            <w:tcW w:w="1440" w:type="dxa"/>
          </w:tcPr>
          <w:p w14:paraId="6133EA77" w14:textId="2D4EF0A3" w:rsidR="008A3526" w:rsidRDefault="008A3526" w:rsidP="00240C58">
            <w:pPr>
              <w:pStyle w:val="BodyText"/>
            </w:pPr>
            <w:r>
              <w:t>jdbc</w:t>
            </w:r>
          </w:p>
        </w:tc>
        <w:tc>
          <w:tcPr>
            <w:tcW w:w="3150" w:type="dxa"/>
            <w:vAlign w:val="center"/>
          </w:tcPr>
          <w:p w14:paraId="1FB6BAD0" w14:textId="77777777" w:rsidR="008A3526" w:rsidRDefault="008A3526" w:rsidP="00240C58">
            <w:pPr>
              <w:pStyle w:val="BodyText"/>
            </w:pPr>
            <w:r>
              <w:t>Document / Correspondence servers</w:t>
            </w:r>
          </w:p>
        </w:tc>
        <w:tc>
          <w:tcPr>
            <w:tcW w:w="3150" w:type="dxa"/>
            <w:vAlign w:val="center"/>
          </w:tcPr>
          <w:p w14:paraId="40298066" w14:textId="1CBDB1B6" w:rsidR="008A3526" w:rsidRDefault="008A3526" w:rsidP="00240C58">
            <w:pPr>
              <w:pStyle w:val="BodyText"/>
            </w:pPr>
            <w:r>
              <w:t>SONAR database</w:t>
            </w:r>
          </w:p>
        </w:tc>
      </w:tr>
      <w:tr w:rsidR="00525EF9" w14:paraId="47161570" w14:textId="77777777" w:rsidTr="00240C58">
        <w:sdt>
          <w:sdtPr>
            <w:alias w:val="Category"/>
            <w:tag w:val="Category"/>
            <w:id w:val="1138999438"/>
            <w:placeholder>
              <w:docPart w:val="10322064B54540BB9720E8A462680A6B"/>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33A32DB6" w14:textId="77777777" w:rsidR="00525EF9" w:rsidRPr="00AA30BD" w:rsidRDefault="00525EF9" w:rsidP="00240C58">
                <w:pPr>
                  <w:pStyle w:val="BodyText"/>
                </w:pPr>
                <w:r w:rsidRPr="00AA30BD">
                  <w:t>Internal</w:t>
                </w:r>
              </w:p>
            </w:tc>
          </w:sdtContent>
        </w:sdt>
        <w:tc>
          <w:tcPr>
            <w:tcW w:w="1440" w:type="dxa"/>
          </w:tcPr>
          <w:p w14:paraId="161D74EA" w14:textId="77777777" w:rsidR="00525EF9" w:rsidRPr="00AA30BD" w:rsidRDefault="00525EF9" w:rsidP="00240C58">
            <w:pPr>
              <w:pStyle w:val="BodyText"/>
            </w:pPr>
            <w:r>
              <w:t>NFS</w:t>
            </w:r>
          </w:p>
        </w:tc>
        <w:tc>
          <w:tcPr>
            <w:tcW w:w="3150" w:type="dxa"/>
            <w:vAlign w:val="center"/>
          </w:tcPr>
          <w:p w14:paraId="031AE7AA" w14:textId="2F91E606" w:rsidR="00525EF9" w:rsidRPr="00AA30BD" w:rsidRDefault="00525EF9" w:rsidP="00240C58">
            <w:pPr>
              <w:pStyle w:val="BodyText"/>
            </w:pPr>
            <w:r>
              <w:t>Document / Correspondence servers</w:t>
            </w:r>
          </w:p>
        </w:tc>
        <w:tc>
          <w:tcPr>
            <w:tcW w:w="3150" w:type="dxa"/>
            <w:vAlign w:val="center"/>
          </w:tcPr>
          <w:p w14:paraId="3A361024" w14:textId="77777777" w:rsidR="00525EF9" w:rsidRPr="00AA30BD" w:rsidRDefault="00525EF9" w:rsidP="00240C58">
            <w:pPr>
              <w:pStyle w:val="BodyText"/>
            </w:pPr>
            <w:r>
              <w:t>SONAR file system</w:t>
            </w:r>
          </w:p>
        </w:tc>
      </w:tr>
      <w:tr w:rsidR="00197F86" w14:paraId="75F88A60" w14:textId="77777777" w:rsidTr="00074039">
        <w:sdt>
          <w:sdtPr>
            <w:alias w:val="Category"/>
            <w:tag w:val="Category"/>
            <w:id w:val="912824144"/>
            <w:placeholder>
              <w:docPart w:val="057F613F3220490D8BDFF98644CD77E7"/>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3E2CE1B7" w14:textId="70217B38" w:rsidR="00197F86" w:rsidRPr="00AA30BD" w:rsidRDefault="00197F86" w:rsidP="00197F86">
                <w:pPr>
                  <w:pStyle w:val="BodyText"/>
                </w:pPr>
                <w:r w:rsidRPr="00AA30BD">
                  <w:t>Internal</w:t>
                </w:r>
              </w:p>
            </w:tc>
          </w:sdtContent>
        </w:sdt>
        <w:tc>
          <w:tcPr>
            <w:tcW w:w="1440" w:type="dxa"/>
          </w:tcPr>
          <w:p w14:paraId="5ADC02A5" w14:textId="443CF4C5" w:rsidR="00197F86" w:rsidRDefault="00F46B1A" w:rsidP="00197F86">
            <w:pPr>
              <w:pStyle w:val="BodyText"/>
            </w:pPr>
            <w:r>
              <w:t>jdbc</w:t>
            </w:r>
          </w:p>
        </w:tc>
        <w:tc>
          <w:tcPr>
            <w:tcW w:w="3150" w:type="dxa"/>
            <w:vAlign w:val="center"/>
          </w:tcPr>
          <w:p w14:paraId="455E53A0" w14:textId="360F7AC0" w:rsidR="00197F86" w:rsidRDefault="00891DDA" w:rsidP="00197F86">
            <w:pPr>
              <w:pStyle w:val="BodyText"/>
            </w:pPr>
            <w:r>
              <w:t>Gateway servers</w:t>
            </w:r>
          </w:p>
        </w:tc>
        <w:tc>
          <w:tcPr>
            <w:tcW w:w="3150" w:type="dxa"/>
            <w:vAlign w:val="center"/>
          </w:tcPr>
          <w:p w14:paraId="4EBAF93D" w14:textId="7BB0FCC9" w:rsidR="00197F86" w:rsidRDefault="00197F86" w:rsidP="00197F86">
            <w:pPr>
              <w:pStyle w:val="BodyText"/>
            </w:pPr>
            <w:r>
              <w:t xml:space="preserve">SONAR </w:t>
            </w:r>
            <w:r w:rsidR="00F46B1A">
              <w:t>database</w:t>
            </w:r>
          </w:p>
        </w:tc>
      </w:tr>
      <w:tr w:rsidR="00197F86" w14:paraId="6AD607D2" w14:textId="77777777" w:rsidTr="00074039">
        <w:sdt>
          <w:sdtPr>
            <w:alias w:val="Category"/>
            <w:tag w:val="Category"/>
            <w:id w:val="1076103003"/>
            <w:placeholder>
              <w:docPart w:val="34DDBB1B5D9B4F03BECCCCEF0E550C92"/>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6ED657F3" w14:textId="7C9E5674" w:rsidR="00197F86" w:rsidRPr="00A76D3C" w:rsidRDefault="00197F86" w:rsidP="00197F86">
                <w:pPr>
                  <w:pStyle w:val="BodyText"/>
                  <w:rPr>
                    <w:highlight w:val="yellow"/>
                  </w:rPr>
                </w:pPr>
                <w:r>
                  <w:t>Internal</w:t>
                </w:r>
              </w:p>
            </w:tc>
          </w:sdtContent>
        </w:sdt>
        <w:tc>
          <w:tcPr>
            <w:tcW w:w="1440" w:type="dxa"/>
          </w:tcPr>
          <w:p w14:paraId="2FF8F359" w14:textId="183AC2ED" w:rsidR="00197F86" w:rsidRPr="00A76D3C" w:rsidRDefault="00F46B1A" w:rsidP="00197F86">
            <w:pPr>
              <w:pStyle w:val="BodyText"/>
              <w:rPr>
                <w:highlight w:val="yellow"/>
              </w:rPr>
            </w:pPr>
            <w:r>
              <w:t>jdbc</w:t>
            </w:r>
          </w:p>
        </w:tc>
        <w:tc>
          <w:tcPr>
            <w:tcW w:w="3150" w:type="dxa"/>
            <w:vAlign w:val="center"/>
          </w:tcPr>
          <w:p w14:paraId="7C9C70B9" w14:textId="636744DE" w:rsidR="00197F86" w:rsidRPr="00A76D3C" w:rsidRDefault="003E7B58" w:rsidP="00197F86">
            <w:pPr>
              <w:pStyle w:val="BodyText"/>
              <w:rPr>
                <w:highlight w:val="yellow"/>
              </w:rPr>
            </w:pPr>
            <w:r>
              <w:t>SONAR database</w:t>
            </w:r>
          </w:p>
        </w:tc>
        <w:tc>
          <w:tcPr>
            <w:tcW w:w="3150" w:type="dxa"/>
            <w:vAlign w:val="center"/>
          </w:tcPr>
          <w:p w14:paraId="189D6FC8" w14:textId="2309CA9E" w:rsidR="00197F86" w:rsidRPr="00A76D3C" w:rsidRDefault="00197F86" w:rsidP="00197F86">
            <w:pPr>
              <w:pStyle w:val="BodyText"/>
              <w:rPr>
                <w:highlight w:val="yellow"/>
              </w:rPr>
            </w:pPr>
            <w:r>
              <w:t xml:space="preserve">SONAR </w:t>
            </w:r>
            <w:r w:rsidR="00B44D3B">
              <w:t>logical standby</w:t>
            </w:r>
          </w:p>
        </w:tc>
      </w:tr>
      <w:tr w:rsidR="00B44D3B" w14:paraId="1D5CA5E4" w14:textId="77777777" w:rsidTr="00240C58">
        <w:sdt>
          <w:sdtPr>
            <w:alias w:val="Category"/>
            <w:tag w:val="Category"/>
            <w:id w:val="-756055829"/>
            <w:placeholder>
              <w:docPart w:val="FD2CB398E61E4D008090482F56A85E47"/>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03F5DA8F" w14:textId="77777777" w:rsidR="00B44D3B" w:rsidRPr="00A76D3C" w:rsidRDefault="00B44D3B" w:rsidP="00240C58">
                <w:pPr>
                  <w:pStyle w:val="BodyText"/>
                  <w:rPr>
                    <w:highlight w:val="yellow"/>
                  </w:rPr>
                </w:pPr>
                <w:r>
                  <w:t>Internal</w:t>
                </w:r>
              </w:p>
            </w:tc>
          </w:sdtContent>
        </w:sdt>
        <w:tc>
          <w:tcPr>
            <w:tcW w:w="1440" w:type="dxa"/>
          </w:tcPr>
          <w:p w14:paraId="09CE421F" w14:textId="6C7B0898" w:rsidR="00B44D3B" w:rsidRPr="00A76D3C" w:rsidRDefault="00997D24" w:rsidP="00240C58">
            <w:pPr>
              <w:pStyle w:val="BodyText"/>
              <w:rPr>
                <w:highlight w:val="yellow"/>
              </w:rPr>
            </w:pPr>
            <w:r>
              <w:t>SFTP</w:t>
            </w:r>
          </w:p>
        </w:tc>
        <w:tc>
          <w:tcPr>
            <w:tcW w:w="3150" w:type="dxa"/>
            <w:vAlign w:val="center"/>
          </w:tcPr>
          <w:p w14:paraId="48CB4C25" w14:textId="214BBD2D" w:rsidR="00B44D3B" w:rsidRPr="00A76D3C" w:rsidRDefault="001A762C" w:rsidP="00240C58">
            <w:pPr>
              <w:pStyle w:val="BodyText"/>
              <w:rPr>
                <w:highlight w:val="yellow"/>
              </w:rPr>
            </w:pPr>
            <w:r>
              <w:t>SONAR Staging</w:t>
            </w:r>
          </w:p>
        </w:tc>
        <w:tc>
          <w:tcPr>
            <w:tcW w:w="3150" w:type="dxa"/>
            <w:vAlign w:val="center"/>
          </w:tcPr>
          <w:p w14:paraId="3A34F9B7" w14:textId="74D45FF3" w:rsidR="00B44D3B" w:rsidRPr="00A76D3C" w:rsidRDefault="001A762C" w:rsidP="00240C58">
            <w:pPr>
              <w:pStyle w:val="BodyText"/>
              <w:rPr>
                <w:highlight w:val="yellow"/>
              </w:rPr>
            </w:pPr>
            <w:r>
              <w:t>SONAR database</w:t>
            </w:r>
          </w:p>
        </w:tc>
      </w:tr>
      <w:tr w:rsidR="00F46B1A" w14:paraId="0A65FD38" w14:textId="77777777" w:rsidTr="00074039">
        <w:sdt>
          <w:sdtPr>
            <w:alias w:val="Category"/>
            <w:tag w:val="Category"/>
            <w:id w:val="-1025553621"/>
            <w:placeholder>
              <w:docPart w:val="ACDEFDDBFA1B45E6AA365D1B871C7A09"/>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79A5FB9C" w14:textId="77777777" w:rsidR="00F46B1A" w:rsidRPr="00A76D3C" w:rsidRDefault="00F46B1A" w:rsidP="00240C58">
                <w:pPr>
                  <w:pStyle w:val="BodyText"/>
                  <w:rPr>
                    <w:highlight w:val="yellow"/>
                  </w:rPr>
                </w:pPr>
                <w:r>
                  <w:t>Internal</w:t>
                </w:r>
              </w:p>
            </w:tc>
          </w:sdtContent>
        </w:sdt>
        <w:tc>
          <w:tcPr>
            <w:tcW w:w="1440" w:type="dxa"/>
          </w:tcPr>
          <w:p w14:paraId="6FB2872E" w14:textId="0E24A233" w:rsidR="00F46B1A" w:rsidRPr="00A76D3C" w:rsidRDefault="002A211B" w:rsidP="00240C58">
            <w:pPr>
              <w:pStyle w:val="BodyText"/>
              <w:rPr>
                <w:highlight w:val="yellow"/>
              </w:rPr>
            </w:pPr>
            <w:r>
              <w:t>NFS</w:t>
            </w:r>
          </w:p>
        </w:tc>
        <w:tc>
          <w:tcPr>
            <w:tcW w:w="3150" w:type="dxa"/>
            <w:vAlign w:val="center"/>
          </w:tcPr>
          <w:p w14:paraId="2EF8E520" w14:textId="5FF7E9D2" w:rsidR="00F46B1A" w:rsidRPr="00A76D3C" w:rsidRDefault="00370588" w:rsidP="00240C58">
            <w:pPr>
              <w:pStyle w:val="BodyText"/>
              <w:rPr>
                <w:highlight w:val="yellow"/>
              </w:rPr>
            </w:pPr>
            <w:r>
              <w:t>PDF Converter</w:t>
            </w:r>
          </w:p>
        </w:tc>
        <w:tc>
          <w:tcPr>
            <w:tcW w:w="3150" w:type="dxa"/>
            <w:vAlign w:val="center"/>
          </w:tcPr>
          <w:p w14:paraId="1D7AC861" w14:textId="48DB45B7" w:rsidR="00F46B1A" w:rsidRPr="00A76D3C" w:rsidRDefault="002A211B" w:rsidP="00240C58">
            <w:pPr>
              <w:pStyle w:val="BodyText"/>
              <w:rPr>
                <w:highlight w:val="yellow"/>
              </w:rPr>
            </w:pPr>
            <w:r>
              <w:t>SONAR file system</w:t>
            </w:r>
          </w:p>
        </w:tc>
      </w:tr>
      <w:tr w:rsidR="00997D24" w14:paraId="5787331F" w14:textId="77777777" w:rsidTr="00240C58">
        <w:sdt>
          <w:sdtPr>
            <w:alias w:val="Category"/>
            <w:tag w:val="Category"/>
            <w:id w:val="1479808134"/>
            <w:placeholder>
              <w:docPart w:val="1B3B66F2C7EA48C09EADC21A10680EE5"/>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49D6B864" w14:textId="77777777" w:rsidR="00997D24" w:rsidRPr="00A76D3C" w:rsidRDefault="00997D24" w:rsidP="00240C58">
                <w:pPr>
                  <w:pStyle w:val="BodyText"/>
                  <w:rPr>
                    <w:highlight w:val="yellow"/>
                  </w:rPr>
                </w:pPr>
                <w:r>
                  <w:t>Internal</w:t>
                </w:r>
              </w:p>
            </w:tc>
          </w:sdtContent>
        </w:sdt>
        <w:tc>
          <w:tcPr>
            <w:tcW w:w="1440" w:type="dxa"/>
          </w:tcPr>
          <w:p w14:paraId="4D6CA58D" w14:textId="59614397" w:rsidR="00997D24" w:rsidRPr="00A76D3C" w:rsidRDefault="00997D24" w:rsidP="00240C58">
            <w:pPr>
              <w:pStyle w:val="BodyText"/>
              <w:rPr>
                <w:highlight w:val="yellow"/>
              </w:rPr>
            </w:pPr>
            <w:r>
              <w:t>SFTP</w:t>
            </w:r>
          </w:p>
        </w:tc>
        <w:tc>
          <w:tcPr>
            <w:tcW w:w="3150" w:type="dxa"/>
            <w:vAlign w:val="center"/>
          </w:tcPr>
          <w:p w14:paraId="5C17E82A" w14:textId="354B0AF5" w:rsidR="00997D24" w:rsidRPr="00A76D3C" w:rsidRDefault="001A762C" w:rsidP="00240C58">
            <w:pPr>
              <w:pStyle w:val="BodyText"/>
              <w:rPr>
                <w:highlight w:val="yellow"/>
              </w:rPr>
            </w:pPr>
            <w:r>
              <w:t>SONAR Staging</w:t>
            </w:r>
          </w:p>
        </w:tc>
        <w:tc>
          <w:tcPr>
            <w:tcW w:w="3150" w:type="dxa"/>
            <w:vAlign w:val="center"/>
          </w:tcPr>
          <w:p w14:paraId="1C327A36" w14:textId="7629004E" w:rsidR="00997D24" w:rsidRPr="00A76D3C" w:rsidRDefault="001A762C" w:rsidP="00240C58">
            <w:pPr>
              <w:pStyle w:val="BodyText"/>
              <w:rPr>
                <w:highlight w:val="yellow"/>
              </w:rPr>
            </w:pPr>
            <w:r>
              <w:t>PDF Converter</w:t>
            </w:r>
          </w:p>
        </w:tc>
      </w:tr>
      <w:tr w:rsidR="00C612C2" w14:paraId="7A85A918" w14:textId="77777777" w:rsidTr="00240C58">
        <w:sdt>
          <w:sdtPr>
            <w:alias w:val="Category"/>
            <w:tag w:val="Category"/>
            <w:id w:val="1328634087"/>
            <w:placeholder>
              <w:docPart w:val="24378E0C8982415FB4FFBA190BD10029"/>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7D6FCD21" w14:textId="77777777" w:rsidR="00C612C2" w:rsidRPr="00AA30BD" w:rsidRDefault="00C612C2" w:rsidP="00240C58">
                <w:pPr>
                  <w:pStyle w:val="BodyText"/>
                </w:pPr>
                <w:r>
                  <w:t>Internal</w:t>
                </w:r>
              </w:p>
            </w:tc>
          </w:sdtContent>
        </w:sdt>
        <w:tc>
          <w:tcPr>
            <w:tcW w:w="1440" w:type="dxa"/>
          </w:tcPr>
          <w:p w14:paraId="451D6C8A" w14:textId="77777777" w:rsidR="00C612C2" w:rsidRDefault="00C612C2" w:rsidP="00240C58">
            <w:pPr>
              <w:pStyle w:val="BodyText"/>
            </w:pPr>
            <w:r>
              <w:t>jdbc</w:t>
            </w:r>
          </w:p>
        </w:tc>
        <w:tc>
          <w:tcPr>
            <w:tcW w:w="3150" w:type="dxa"/>
            <w:vAlign w:val="center"/>
          </w:tcPr>
          <w:p w14:paraId="14D9C639" w14:textId="5B652B24" w:rsidR="00C612C2" w:rsidRDefault="00C612C2" w:rsidP="00240C58">
            <w:pPr>
              <w:pStyle w:val="BodyText"/>
            </w:pPr>
            <w:r>
              <w:t>UCRA</w:t>
            </w:r>
          </w:p>
        </w:tc>
        <w:tc>
          <w:tcPr>
            <w:tcW w:w="3150" w:type="dxa"/>
            <w:vAlign w:val="center"/>
          </w:tcPr>
          <w:p w14:paraId="01963541" w14:textId="5118EFDC" w:rsidR="00C612C2" w:rsidRDefault="00C612C2" w:rsidP="00240C58">
            <w:pPr>
              <w:pStyle w:val="BodyText"/>
            </w:pPr>
            <w:r>
              <w:t>SONAR database</w:t>
            </w:r>
          </w:p>
        </w:tc>
      </w:tr>
      <w:tr w:rsidR="000D3834" w14:paraId="4BC04A88" w14:textId="77777777" w:rsidTr="00240C58">
        <w:sdt>
          <w:sdtPr>
            <w:alias w:val="Category"/>
            <w:tag w:val="Category"/>
            <w:id w:val="-1811319425"/>
            <w:placeholder>
              <w:docPart w:val="2CCB33516F194DE59AD09EC598339330"/>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7A10E686" w14:textId="77777777" w:rsidR="000D3834" w:rsidRPr="00AA30BD" w:rsidRDefault="000D3834" w:rsidP="00240C58">
                <w:pPr>
                  <w:pStyle w:val="BodyText"/>
                </w:pPr>
                <w:r>
                  <w:t>Internal</w:t>
                </w:r>
              </w:p>
            </w:tc>
          </w:sdtContent>
        </w:sdt>
        <w:tc>
          <w:tcPr>
            <w:tcW w:w="1440" w:type="dxa"/>
          </w:tcPr>
          <w:p w14:paraId="7568AEF1" w14:textId="6AA9A28F" w:rsidR="000D3834" w:rsidRDefault="007C31E2" w:rsidP="00240C58">
            <w:pPr>
              <w:pStyle w:val="BodyText"/>
            </w:pPr>
            <w:r>
              <w:t>NFS</w:t>
            </w:r>
          </w:p>
        </w:tc>
        <w:tc>
          <w:tcPr>
            <w:tcW w:w="3150" w:type="dxa"/>
            <w:vAlign w:val="center"/>
          </w:tcPr>
          <w:p w14:paraId="4C0C54F4" w14:textId="77777777" w:rsidR="000D3834" w:rsidRDefault="000D3834" w:rsidP="00240C58">
            <w:pPr>
              <w:pStyle w:val="BodyText"/>
            </w:pPr>
            <w:r>
              <w:t>UCRA</w:t>
            </w:r>
          </w:p>
        </w:tc>
        <w:tc>
          <w:tcPr>
            <w:tcW w:w="3150" w:type="dxa"/>
            <w:vAlign w:val="center"/>
          </w:tcPr>
          <w:p w14:paraId="1023E2CB" w14:textId="70EA33D9" w:rsidR="000D3834" w:rsidRDefault="000D3834" w:rsidP="00240C58">
            <w:pPr>
              <w:pStyle w:val="BodyText"/>
            </w:pPr>
            <w:r>
              <w:t xml:space="preserve">SONAR </w:t>
            </w:r>
            <w:r w:rsidR="007C31E2">
              <w:t>file system</w:t>
            </w:r>
          </w:p>
        </w:tc>
      </w:tr>
      <w:tr w:rsidR="000D3834" w14:paraId="6B99D694" w14:textId="77777777" w:rsidTr="00240C58">
        <w:sdt>
          <w:sdtPr>
            <w:alias w:val="Category"/>
            <w:tag w:val="Category"/>
            <w:id w:val="-321276412"/>
            <w:placeholder>
              <w:docPart w:val="12FD0FBE43C54B9FA327C710618F2A8B"/>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09DB34A6" w14:textId="77777777" w:rsidR="000D3834" w:rsidRPr="00AA30BD" w:rsidRDefault="000D3834" w:rsidP="00240C58">
                <w:pPr>
                  <w:pStyle w:val="BodyText"/>
                </w:pPr>
                <w:r>
                  <w:t>Internal</w:t>
                </w:r>
              </w:p>
            </w:tc>
          </w:sdtContent>
        </w:sdt>
        <w:tc>
          <w:tcPr>
            <w:tcW w:w="1440" w:type="dxa"/>
          </w:tcPr>
          <w:p w14:paraId="397F7F33" w14:textId="6EE7A1EA" w:rsidR="000D3834" w:rsidRDefault="00296C99" w:rsidP="00240C58">
            <w:pPr>
              <w:pStyle w:val="BodyText"/>
            </w:pPr>
            <w:r>
              <w:t>HTTP</w:t>
            </w:r>
          </w:p>
        </w:tc>
        <w:tc>
          <w:tcPr>
            <w:tcW w:w="3150" w:type="dxa"/>
            <w:vAlign w:val="center"/>
          </w:tcPr>
          <w:p w14:paraId="6B3F9886" w14:textId="77777777" w:rsidR="000D3834" w:rsidRDefault="000D3834" w:rsidP="00240C58">
            <w:pPr>
              <w:pStyle w:val="BodyText"/>
            </w:pPr>
            <w:r>
              <w:t>UCRA</w:t>
            </w:r>
          </w:p>
        </w:tc>
        <w:tc>
          <w:tcPr>
            <w:tcW w:w="3150" w:type="dxa"/>
            <w:vAlign w:val="center"/>
          </w:tcPr>
          <w:p w14:paraId="01CB3416" w14:textId="0CE44F4C" w:rsidR="000D3834" w:rsidRDefault="000D3834" w:rsidP="00240C58">
            <w:pPr>
              <w:pStyle w:val="BodyText"/>
            </w:pPr>
            <w:r>
              <w:t xml:space="preserve">SONAR </w:t>
            </w:r>
            <w:r w:rsidR="007C31E2">
              <w:t>OID</w:t>
            </w:r>
          </w:p>
        </w:tc>
      </w:tr>
      <w:tr w:rsidR="00296C99" w14:paraId="11F0E409" w14:textId="77777777" w:rsidTr="00240C58">
        <w:sdt>
          <w:sdtPr>
            <w:alias w:val="Category"/>
            <w:tag w:val="Category"/>
            <w:id w:val="-1916777832"/>
            <w:placeholder>
              <w:docPart w:val="4D8C862B933A450AB69B3F595D93D33A"/>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768ABBBB" w14:textId="77777777" w:rsidR="00296C99" w:rsidRPr="00AA30BD" w:rsidRDefault="00296C99" w:rsidP="00240C58">
                <w:pPr>
                  <w:pStyle w:val="BodyText"/>
                </w:pPr>
                <w:r>
                  <w:t>Internal</w:t>
                </w:r>
              </w:p>
            </w:tc>
          </w:sdtContent>
        </w:sdt>
        <w:tc>
          <w:tcPr>
            <w:tcW w:w="1440" w:type="dxa"/>
          </w:tcPr>
          <w:p w14:paraId="4350DE95" w14:textId="3CEBFF91" w:rsidR="00296C99" w:rsidRDefault="002526D4" w:rsidP="00240C58">
            <w:pPr>
              <w:pStyle w:val="BodyText"/>
            </w:pPr>
            <w:r>
              <w:t>SSH</w:t>
            </w:r>
          </w:p>
        </w:tc>
        <w:tc>
          <w:tcPr>
            <w:tcW w:w="3150" w:type="dxa"/>
            <w:vAlign w:val="center"/>
          </w:tcPr>
          <w:p w14:paraId="1077D878" w14:textId="77777777" w:rsidR="00296C99" w:rsidRDefault="00296C99" w:rsidP="00240C58">
            <w:pPr>
              <w:pStyle w:val="BodyText"/>
            </w:pPr>
            <w:r>
              <w:t>UCRA</w:t>
            </w:r>
          </w:p>
        </w:tc>
        <w:tc>
          <w:tcPr>
            <w:tcW w:w="3150" w:type="dxa"/>
            <w:vAlign w:val="center"/>
          </w:tcPr>
          <w:p w14:paraId="60B81B01" w14:textId="28BFC615" w:rsidR="00296C99" w:rsidRDefault="00296C99" w:rsidP="00240C58">
            <w:pPr>
              <w:pStyle w:val="BodyText"/>
            </w:pPr>
            <w:r>
              <w:t xml:space="preserve">SONAR </w:t>
            </w:r>
            <w:r w:rsidR="002526D4">
              <w:t>Staging</w:t>
            </w:r>
          </w:p>
        </w:tc>
      </w:tr>
      <w:tr w:rsidR="002E574D" w14:paraId="2BB8D2DE" w14:textId="77777777" w:rsidTr="00240C58">
        <w:sdt>
          <w:sdtPr>
            <w:alias w:val="Category"/>
            <w:tag w:val="Category"/>
            <w:id w:val="-575124343"/>
            <w:placeholder>
              <w:docPart w:val="DBC7F5CB20694B2F8C407C46F18DE235"/>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33375AA3" w14:textId="77777777" w:rsidR="002E574D" w:rsidRPr="00AA30BD" w:rsidRDefault="002E574D" w:rsidP="00240C58">
                <w:pPr>
                  <w:pStyle w:val="BodyText"/>
                </w:pPr>
                <w:r>
                  <w:t>Internal</w:t>
                </w:r>
              </w:p>
            </w:tc>
          </w:sdtContent>
        </w:sdt>
        <w:tc>
          <w:tcPr>
            <w:tcW w:w="1440" w:type="dxa"/>
          </w:tcPr>
          <w:p w14:paraId="6D9CF6E1" w14:textId="77777777" w:rsidR="002E574D" w:rsidRDefault="002E574D" w:rsidP="00240C58">
            <w:pPr>
              <w:pStyle w:val="BodyText"/>
            </w:pPr>
            <w:r>
              <w:t>jdbc</w:t>
            </w:r>
          </w:p>
        </w:tc>
        <w:tc>
          <w:tcPr>
            <w:tcW w:w="3150" w:type="dxa"/>
            <w:vAlign w:val="center"/>
          </w:tcPr>
          <w:p w14:paraId="39B80382" w14:textId="77777777" w:rsidR="002E574D" w:rsidRDefault="002E574D" w:rsidP="00240C58">
            <w:pPr>
              <w:pStyle w:val="BodyText"/>
            </w:pPr>
            <w:r>
              <w:t>UCRA</w:t>
            </w:r>
          </w:p>
        </w:tc>
        <w:tc>
          <w:tcPr>
            <w:tcW w:w="3150" w:type="dxa"/>
            <w:vAlign w:val="center"/>
          </w:tcPr>
          <w:p w14:paraId="636B701C" w14:textId="0D9EE6A3" w:rsidR="002E574D" w:rsidRDefault="002E574D" w:rsidP="00240C58">
            <w:pPr>
              <w:pStyle w:val="BodyText"/>
            </w:pPr>
            <w:r>
              <w:t>SONAR logical standby</w:t>
            </w:r>
          </w:p>
        </w:tc>
      </w:tr>
      <w:tr w:rsidR="002E574D" w14:paraId="6C7CCBDF" w14:textId="77777777" w:rsidTr="00240C58">
        <w:sdt>
          <w:sdtPr>
            <w:alias w:val="Category"/>
            <w:tag w:val="Category"/>
            <w:id w:val="-1313324045"/>
            <w:placeholder>
              <w:docPart w:val="E5A5A9FB05504DB6BDD78B85CF364C73"/>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01E1CF97" w14:textId="77777777" w:rsidR="002E574D" w:rsidRPr="00AA30BD" w:rsidRDefault="002E574D" w:rsidP="00240C58">
                <w:pPr>
                  <w:pStyle w:val="BodyText"/>
                </w:pPr>
                <w:r>
                  <w:t>Internal</w:t>
                </w:r>
              </w:p>
            </w:tc>
          </w:sdtContent>
        </w:sdt>
        <w:tc>
          <w:tcPr>
            <w:tcW w:w="1440" w:type="dxa"/>
          </w:tcPr>
          <w:p w14:paraId="4EE57FB0" w14:textId="573FC9CE" w:rsidR="002E574D" w:rsidRDefault="002E574D" w:rsidP="00240C58">
            <w:pPr>
              <w:pStyle w:val="BodyText"/>
            </w:pPr>
            <w:r>
              <w:t>SMB</w:t>
            </w:r>
          </w:p>
        </w:tc>
        <w:tc>
          <w:tcPr>
            <w:tcW w:w="3150" w:type="dxa"/>
            <w:vAlign w:val="center"/>
          </w:tcPr>
          <w:p w14:paraId="556066BE" w14:textId="77777777" w:rsidR="002E574D" w:rsidRDefault="002E574D" w:rsidP="00240C58">
            <w:pPr>
              <w:pStyle w:val="BodyText"/>
            </w:pPr>
            <w:r>
              <w:t>UCRA</w:t>
            </w:r>
          </w:p>
        </w:tc>
        <w:tc>
          <w:tcPr>
            <w:tcW w:w="3150" w:type="dxa"/>
            <w:vAlign w:val="center"/>
          </w:tcPr>
          <w:p w14:paraId="6E5275C4" w14:textId="71E4FDF6" w:rsidR="002E574D" w:rsidRDefault="002E574D" w:rsidP="00240C58">
            <w:pPr>
              <w:pStyle w:val="BodyText"/>
            </w:pPr>
            <w:r>
              <w:t>Stand-alone fileserver</w:t>
            </w:r>
          </w:p>
        </w:tc>
      </w:tr>
      <w:tr w:rsidR="00CD09E8" w14:paraId="27E473D0" w14:textId="77777777" w:rsidTr="00074039">
        <w:sdt>
          <w:sdtPr>
            <w:alias w:val="Category"/>
            <w:tag w:val="Category"/>
            <w:id w:val="1060446115"/>
            <w:placeholder>
              <w:docPart w:val="ED1F965867194DCFA51E85B1868704CD"/>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1D7A83A8" w14:textId="11C81A9A" w:rsidR="00CD09E8" w:rsidRDefault="00CD09E8" w:rsidP="00CD09E8">
                <w:pPr>
                  <w:pStyle w:val="BodyText"/>
                </w:pPr>
                <w:r>
                  <w:t>External (outside DXC)</w:t>
                </w:r>
              </w:p>
            </w:tc>
          </w:sdtContent>
        </w:sdt>
        <w:tc>
          <w:tcPr>
            <w:tcW w:w="1440" w:type="dxa"/>
          </w:tcPr>
          <w:p w14:paraId="00197F3B" w14:textId="3AB2DFE6" w:rsidR="00CD09E8" w:rsidRDefault="00CD09E8" w:rsidP="00CD09E8">
            <w:pPr>
              <w:pStyle w:val="BodyText"/>
            </w:pPr>
            <w:r>
              <w:t>HTTPS</w:t>
            </w:r>
          </w:p>
        </w:tc>
        <w:tc>
          <w:tcPr>
            <w:tcW w:w="3150" w:type="dxa"/>
            <w:vAlign w:val="center"/>
          </w:tcPr>
          <w:p w14:paraId="6D329A93" w14:textId="2FE69215" w:rsidR="00ED3557" w:rsidRPr="00ED3557" w:rsidRDefault="00CD09E8" w:rsidP="00CD09E8">
            <w:pPr>
              <w:pStyle w:val="BodyText"/>
              <w:rPr>
                <w:lang w:val="nl-NL"/>
              </w:rPr>
            </w:pPr>
            <w:r w:rsidRPr="00ED3557">
              <w:rPr>
                <w:lang w:val="nl-NL"/>
              </w:rPr>
              <w:t xml:space="preserve">UWV </w:t>
            </w:r>
            <w:r w:rsidR="00ED3557" w:rsidRPr="00ED3557">
              <w:rPr>
                <w:lang w:val="nl-NL"/>
              </w:rPr>
              <w:t>Werkplek</w:t>
            </w:r>
            <w:r w:rsidR="00ED3557">
              <w:rPr>
                <w:lang w:val="nl-NL"/>
              </w:rPr>
              <w:t xml:space="preserve"> (</w:t>
            </w:r>
            <w:proofErr w:type="gramStart"/>
            <w:r w:rsidR="00ED3557">
              <w:rPr>
                <w:lang w:val="nl-NL"/>
              </w:rPr>
              <w:t>UWV user</w:t>
            </w:r>
            <w:proofErr w:type="gramEnd"/>
            <w:r w:rsidR="00ED3557">
              <w:rPr>
                <w:lang w:val="nl-NL"/>
              </w:rPr>
              <w:t xml:space="preserve"> + UWV FB)</w:t>
            </w:r>
          </w:p>
        </w:tc>
        <w:tc>
          <w:tcPr>
            <w:tcW w:w="3150" w:type="dxa"/>
            <w:vAlign w:val="center"/>
          </w:tcPr>
          <w:p w14:paraId="4960F6AF" w14:textId="4CEFA077" w:rsidR="00CD09E8" w:rsidRDefault="00CD09E8" w:rsidP="00CD09E8">
            <w:pPr>
              <w:pStyle w:val="BodyText"/>
            </w:pPr>
            <w:r w:rsidRPr="00AA30BD">
              <w:t xml:space="preserve">Public </w:t>
            </w:r>
            <w:r>
              <w:t>S</w:t>
            </w:r>
            <w:r w:rsidRPr="00AA30BD">
              <w:t>ector</w:t>
            </w:r>
            <w:r>
              <w:t xml:space="preserve"> AI </w:t>
            </w:r>
            <w:r w:rsidRPr="00AA30BD">
              <w:t>servers</w:t>
            </w:r>
          </w:p>
        </w:tc>
      </w:tr>
      <w:tr w:rsidR="001709A2" w14:paraId="711C61DD" w14:textId="77777777" w:rsidTr="00240C58">
        <w:sdt>
          <w:sdtPr>
            <w:alias w:val="Category"/>
            <w:tag w:val="Category"/>
            <w:id w:val="-1894490085"/>
            <w:placeholder>
              <w:docPart w:val="D75F4E6447A04F38BD99BB0B79920BB1"/>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22323941" w14:textId="77777777" w:rsidR="001709A2" w:rsidRDefault="001709A2" w:rsidP="00240C58">
                <w:pPr>
                  <w:pStyle w:val="BodyText"/>
                </w:pPr>
                <w:r>
                  <w:t>External (outside DXC)</w:t>
                </w:r>
              </w:p>
            </w:tc>
          </w:sdtContent>
        </w:sdt>
        <w:tc>
          <w:tcPr>
            <w:tcW w:w="1440" w:type="dxa"/>
          </w:tcPr>
          <w:p w14:paraId="7BCB2BEE" w14:textId="731D13F3" w:rsidR="001709A2" w:rsidRDefault="001709A2" w:rsidP="00240C58">
            <w:pPr>
              <w:pStyle w:val="BodyText"/>
            </w:pPr>
            <w:r>
              <w:t>HTTP</w:t>
            </w:r>
          </w:p>
        </w:tc>
        <w:tc>
          <w:tcPr>
            <w:tcW w:w="3150" w:type="dxa"/>
            <w:vAlign w:val="center"/>
          </w:tcPr>
          <w:p w14:paraId="3C6147F1" w14:textId="44D881F4" w:rsidR="001709A2" w:rsidRDefault="001709A2" w:rsidP="00240C58">
            <w:pPr>
              <w:pStyle w:val="BodyText"/>
            </w:pPr>
            <w:r>
              <w:t xml:space="preserve">UWV </w:t>
            </w:r>
            <w:r w:rsidR="00ED3557">
              <w:t>Werkplek (UWV user)</w:t>
            </w:r>
          </w:p>
        </w:tc>
        <w:tc>
          <w:tcPr>
            <w:tcW w:w="3150" w:type="dxa"/>
            <w:vAlign w:val="center"/>
          </w:tcPr>
          <w:p w14:paraId="7B11B367" w14:textId="064966F6" w:rsidR="001709A2" w:rsidRDefault="001709A2" w:rsidP="00240C58">
            <w:pPr>
              <w:pStyle w:val="BodyText"/>
            </w:pPr>
            <w:r>
              <w:t>PDF Converter</w:t>
            </w:r>
          </w:p>
        </w:tc>
      </w:tr>
      <w:tr w:rsidR="002E574D" w14:paraId="64FF6477" w14:textId="77777777" w:rsidTr="00240C58">
        <w:sdt>
          <w:sdtPr>
            <w:alias w:val="Category"/>
            <w:tag w:val="Category"/>
            <w:id w:val="39713533"/>
            <w:placeholder>
              <w:docPart w:val="BFA13354FB574340A0ECBB31B0B8CA55"/>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0E4E8D45" w14:textId="77777777" w:rsidR="002E574D" w:rsidRPr="00AA30BD" w:rsidRDefault="002E574D" w:rsidP="00240C58">
                <w:pPr>
                  <w:pStyle w:val="BodyText"/>
                </w:pPr>
                <w:r>
                  <w:t>External (outside DXC)</w:t>
                </w:r>
              </w:p>
            </w:tc>
          </w:sdtContent>
        </w:sdt>
        <w:tc>
          <w:tcPr>
            <w:tcW w:w="1440" w:type="dxa"/>
          </w:tcPr>
          <w:p w14:paraId="768E3767" w14:textId="73A71F86" w:rsidR="002E574D" w:rsidRDefault="002E574D" w:rsidP="00240C58">
            <w:pPr>
              <w:pStyle w:val="BodyText"/>
            </w:pPr>
            <w:r>
              <w:t>SMTP</w:t>
            </w:r>
          </w:p>
        </w:tc>
        <w:tc>
          <w:tcPr>
            <w:tcW w:w="3150" w:type="dxa"/>
            <w:vAlign w:val="center"/>
          </w:tcPr>
          <w:p w14:paraId="48F0521E" w14:textId="77777777" w:rsidR="002E574D" w:rsidRDefault="002E574D" w:rsidP="00240C58">
            <w:pPr>
              <w:pStyle w:val="BodyText"/>
            </w:pPr>
            <w:r>
              <w:t>Document / Correspondence servers</w:t>
            </w:r>
          </w:p>
        </w:tc>
        <w:tc>
          <w:tcPr>
            <w:tcW w:w="3150" w:type="dxa"/>
            <w:vAlign w:val="center"/>
          </w:tcPr>
          <w:p w14:paraId="468B31B9" w14:textId="77777777" w:rsidR="002E574D" w:rsidRDefault="002E574D" w:rsidP="00240C58">
            <w:pPr>
              <w:pStyle w:val="BodyText"/>
            </w:pPr>
            <w:r>
              <w:t>UWV mail</w:t>
            </w:r>
          </w:p>
        </w:tc>
      </w:tr>
      <w:tr w:rsidR="00BE3119" w14:paraId="5FF9421B" w14:textId="77777777" w:rsidTr="00240C58">
        <w:sdt>
          <w:sdtPr>
            <w:rPr>
              <w:color w:val="auto"/>
            </w:rPr>
            <w:alias w:val="Category"/>
            <w:tag w:val="Category"/>
            <w:id w:val="273762162"/>
            <w:placeholder>
              <w:docPart w:val="1981C6EF52C2427A8BD13C31231DCDFF"/>
            </w:placeholder>
            <w:dropDownList>
              <w:listItem w:displayText="Select" w:value="Select"/>
              <w:listItem w:displayText="Internal" w:value="Internal"/>
              <w:listItem w:displayText="External (outside DXC)" w:value="External (outside DXC)"/>
            </w:dropDownList>
          </w:sdtPr>
          <w:sdtEndPr/>
          <w:sdtContent>
            <w:tc>
              <w:tcPr>
                <w:tcW w:w="2515" w:type="dxa"/>
                <w:vAlign w:val="center"/>
              </w:tcPr>
              <w:p w14:paraId="2338DB35" w14:textId="14845F4D" w:rsidR="00BE3119" w:rsidRPr="00B54434" w:rsidRDefault="00BE3119" w:rsidP="00240C58">
                <w:pPr>
                  <w:pStyle w:val="BodyText"/>
                  <w:rPr>
                    <w:color w:val="auto"/>
                  </w:rPr>
                </w:pPr>
                <w:r w:rsidRPr="00B54434">
                  <w:rPr>
                    <w:color w:val="auto"/>
                  </w:rPr>
                  <w:t>External (outside DXC)</w:t>
                </w:r>
              </w:p>
            </w:tc>
          </w:sdtContent>
        </w:sdt>
        <w:tc>
          <w:tcPr>
            <w:tcW w:w="1440" w:type="dxa"/>
          </w:tcPr>
          <w:p w14:paraId="573E55AC" w14:textId="583C72EF" w:rsidR="00BE3119" w:rsidRPr="00B54434" w:rsidRDefault="00BE3119" w:rsidP="00240C58">
            <w:pPr>
              <w:pStyle w:val="BodyText"/>
              <w:rPr>
                <w:color w:val="auto"/>
              </w:rPr>
            </w:pPr>
            <w:r w:rsidRPr="00B54434">
              <w:rPr>
                <w:color w:val="auto"/>
              </w:rPr>
              <w:t>SFTP</w:t>
            </w:r>
          </w:p>
        </w:tc>
        <w:tc>
          <w:tcPr>
            <w:tcW w:w="3150" w:type="dxa"/>
            <w:vAlign w:val="center"/>
          </w:tcPr>
          <w:p w14:paraId="0D698406" w14:textId="112865F4" w:rsidR="00BE3119" w:rsidRPr="00B54434" w:rsidRDefault="00BE3119" w:rsidP="00240C58">
            <w:pPr>
              <w:pStyle w:val="BodyText"/>
              <w:rPr>
                <w:color w:val="auto"/>
                <w:lang w:val="nl-NL"/>
              </w:rPr>
            </w:pPr>
            <w:r w:rsidRPr="00B54434">
              <w:rPr>
                <w:color w:val="auto"/>
                <w:lang w:val="nl-NL"/>
              </w:rPr>
              <w:t>UWV Werkplek (UWV FB)</w:t>
            </w:r>
          </w:p>
        </w:tc>
        <w:tc>
          <w:tcPr>
            <w:tcW w:w="3150" w:type="dxa"/>
            <w:vAlign w:val="center"/>
          </w:tcPr>
          <w:p w14:paraId="23FA9A2C" w14:textId="37C5DAF3" w:rsidR="00BE3119" w:rsidRPr="00B54434" w:rsidRDefault="00BE3119" w:rsidP="00240C58">
            <w:pPr>
              <w:pStyle w:val="BodyText"/>
              <w:rPr>
                <w:color w:val="auto"/>
              </w:rPr>
            </w:pPr>
            <w:r w:rsidRPr="00B54434">
              <w:rPr>
                <w:color w:val="auto"/>
              </w:rPr>
              <w:t>SONAR Staging</w:t>
            </w:r>
          </w:p>
        </w:tc>
      </w:tr>
    </w:tbl>
    <w:p w14:paraId="715A332A" w14:textId="77777777" w:rsidR="008D7D3C" w:rsidRDefault="008D7D3C" w:rsidP="008D7D3C">
      <w:pPr>
        <w:pStyle w:val="BodyText"/>
        <w:rPr>
          <w:rFonts w:cs="Arial"/>
        </w:rPr>
      </w:pPr>
    </w:p>
    <w:p w14:paraId="2C69C3DA" w14:textId="77777777" w:rsidR="008D7D3C" w:rsidRDefault="008D7D3C" w:rsidP="008D7D3C">
      <w:pPr>
        <w:pStyle w:val="BodyText"/>
        <w:rPr>
          <w:rFonts w:cs="Arial"/>
        </w:rPr>
      </w:pPr>
      <w:r>
        <w:rPr>
          <w:rFonts w:cs="Arial"/>
        </w:rPr>
        <w:t>For details see Appendix B</w:t>
      </w:r>
    </w:p>
    <w:p w14:paraId="708B43C1" w14:textId="77777777" w:rsidR="008D7D3C" w:rsidRDefault="008D7D3C" w:rsidP="008D7D3C">
      <w:pPr>
        <w:pStyle w:val="Heading1"/>
        <w:rPr>
          <w:rStyle w:val="BodyTextZchn"/>
        </w:rPr>
      </w:pPr>
      <w:bookmarkStart w:id="45" w:name="_Toc73622569"/>
      <w:bookmarkStart w:id="46" w:name="_Toc127191412"/>
      <w:r>
        <w:rPr>
          <w:rStyle w:val="BodyTextZchn"/>
        </w:rPr>
        <w:lastRenderedPageBreak/>
        <w:t>Potential future improvements</w:t>
      </w:r>
      <w:bookmarkEnd w:id="45"/>
      <w:bookmarkEnd w:id="46"/>
    </w:p>
    <w:tbl>
      <w:tblPr>
        <w:tblStyle w:val="TableGrid"/>
        <w:tblW w:w="9535" w:type="dxa"/>
        <w:tblLook w:val="04A0" w:firstRow="1" w:lastRow="0" w:firstColumn="1" w:lastColumn="0" w:noHBand="0" w:noVBand="1"/>
      </w:tblPr>
      <w:tblGrid>
        <w:gridCol w:w="805"/>
        <w:gridCol w:w="4680"/>
        <w:gridCol w:w="4050"/>
      </w:tblGrid>
      <w:tr w:rsidR="008D7D3C" w:rsidRPr="00560D26" w14:paraId="6ABE5145" w14:textId="77777777" w:rsidTr="00AE17A5">
        <w:tc>
          <w:tcPr>
            <w:tcW w:w="805" w:type="dxa"/>
            <w:shd w:val="clear" w:color="auto" w:fill="D9D9D9" w:themeFill="background1" w:themeFillShade="D9"/>
          </w:tcPr>
          <w:p w14:paraId="29B340D8" w14:textId="77777777" w:rsidR="008D7D3C" w:rsidRPr="00560D26" w:rsidRDefault="008D7D3C" w:rsidP="00240C58">
            <w:pPr>
              <w:pStyle w:val="BodyText"/>
              <w:rPr>
                <w:b/>
                <w:bCs/>
              </w:rPr>
            </w:pPr>
            <w:r>
              <w:rPr>
                <w:b/>
                <w:bCs/>
              </w:rPr>
              <w:t>ID</w:t>
            </w:r>
          </w:p>
        </w:tc>
        <w:tc>
          <w:tcPr>
            <w:tcW w:w="4680" w:type="dxa"/>
            <w:shd w:val="clear" w:color="auto" w:fill="D9D9D9" w:themeFill="background1" w:themeFillShade="D9"/>
          </w:tcPr>
          <w:p w14:paraId="5CCB7084" w14:textId="77777777" w:rsidR="008D7D3C" w:rsidRPr="00560D26" w:rsidRDefault="008D7D3C" w:rsidP="00240C58">
            <w:pPr>
              <w:pStyle w:val="BodyText"/>
              <w:rPr>
                <w:b/>
                <w:bCs/>
              </w:rPr>
            </w:pPr>
            <w:r>
              <w:rPr>
                <w:b/>
                <w:bCs/>
              </w:rPr>
              <w:t>Proposed improvement</w:t>
            </w:r>
          </w:p>
        </w:tc>
        <w:tc>
          <w:tcPr>
            <w:tcW w:w="4050" w:type="dxa"/>
            <w:shd w:val="clear" w:color="auto" w:fill="D9D9D9" w:themeFill="background1" w:themeFillShade="D9"/>
          </w:tcPr>
          <w:p w14:paraId="03A84DD3" w14:textId="77777777" w:rsidR="008D7D3C" w:rsidRPr="00560D26" w:rsidRDefault="008D7D3C" w:rsidP="00240C58">
            <w:pPr>
              <w:pStyle w:val="BodyText"/>
              <w:rPr>
                <w:b/>
                <w:bCs/>
              </w:rPr>
            </w:pPr>
            <w:r>
              <w:rPr>
                <w:b/>
                <w:bCs/>
              </w:rPr>
              <w:t>Reason</w:t>
            </w:r>
          </w:p>
        </w:tc>
      </w:tr>
      <w:tr w:rsidR="008D7D3C" w:rsidRPr="00611598" w14:paraId="0DC8EFFA" w14:textId="77777777" w:rsidTr="00AE17A5">
        <w:tc>
          <w:tcPr>
            <w:tcW w:w="805" w:type="dxa"/>
          </w:tcPr>
          <w:p w14:paraId="10E32CE3" w14:textId="6A19A099" w:rsidR="008D7D3C" w:rsidRPr="00611598" w:rsidRDefault="00BD44A4" w:rsidP="00240C58">
            <w:pPr>
              <w:pStyle w:val="BodyText"/>
              <w:rPr>
                <w:highlight w:val="yellow"/>
              </w:rPr>
            </w:pPr>
            <w:r w:rsidRPr="00BD44A4">
              <w:t>1</w:t>
            </w:r>
          </w:p>
        </w:tc>
        <w:tc>
          <w:tcPr>
            <w:tcW w:w="4680" w:type="dxa"/>
          </w:tcPr>
          <w:p w14:paraId="763DBB22" w14:textId="79D2DBB2" w:rsidR="008D7D3C" w:rsidRPr="00BD44A4" w:rsidRDefault="00132888" w:rsidP="00240C58">
            <w:pPr>
              <w:pStyle w:val="BodyText"/>
            </w:pPr>
            <w:r w:rsidRPr="00BD44A4">
              <w:t xml:space="preserve">UWV </w:t>
            </w:r>
            <w:r w:rsidR="00AB4C78" w:rsidRPr="00BD44A4">
              <w:t xml:space="preserve">to </w:t>
            </w:r>
            <w:r w:rsidRPr="00BD44A4">
              <w:t>migrate WBS OID to SONAR OID</w:t>
            </w:r>
          </w:p>
        </w:tc>
        <w:tc>
          <w:tcPr>
            <w:tcW w:w="4050" w:type="dxa"/>
          </w:tcPr>
          <w:p w14:paraId="394100D0" w14:textId="2BFA8D19" w:rsidR="008D7D3C" w:rsidRPr="00BD44A4" w:rsidRDefault="00934DF8" w:rsidP="00240C58">
            <w:pPr>
              <w:pStyle w:val="BodyText"/>
            </w:pPr>
            <w:r w:rsidRPr="00BD44A4">
              <w:t>It is more efficient to use one OID</w:t>
            </w:r>
            <w:r w:rsidR="005F6B70">
              <w:t xml:space="preserve"> for the users</w:t>
            </w:r>
          </w:p>
        </w:tc>
      </w:tr>
      <w:tr w:rsidR="005F6B70" w:rsidRPr="00611598" w14:paraId="14CD4180" w14:textId="77777777" w:rsidTr="00AE17A5">
        <w:tc>
          <w:tcPr>
            <w:tcW w:w="805" w:type="dxa"/>
          </w:tcPr>
          <w:p w14:paraId="34A6EC4A" w14:textId="21569827" w:rsidR="005F6B70" w:rsidRPr="00BD44A4" w:rsidRDefault="005F6B70" w:rsidP="00240C58">
            <w:pPr>
              <w:pStyle w:val="BodyText"/>
            </w:pPr>
            <w:r>
              <w:t>2</w:t>
            </w:r>
          </w:p>
        </w:tc>
        <w:tc>
          <w:tcPr>
            <w:tcW w:w="4680" w:type="dxa"/>
          </w:tcPr>
          <w:p w14:paraId="02C3A023" w14:textId="5B182A4B" w:rsidR="005F6B70" w:rsidRPr="00BD44A4" w:rsidRDefault="00D067AC" w:rsidP="00240C58">
            <w:pPr>
              <w:pStyle w:val="BodyText"/>
            </w:pPr>
            <w:r>
              <w:t xml:space="preserve">UWV to </w:t>
            </w:r>
            <w:r w:rsidR="002E6D71">
              <w:t>u</w:t>
            </w:r>
            <w:r>
              <w:t>se HTTPS connection to SONAR PDF converter</w:t>
            </w:r>
          </w:p>
        </w:tc>
        <w:tc>
          <w:tcPr>
            <w:tcW w:w="4050" w:type="dxa"/>
          </w:tcPr>
          <w:p w14:paraId="25E31C9C" w14:textId="718B95A4" w:rsidR="005F6B70" w:rsidRPr="00BD44A4" w:rsidRDefault="002E6D71" w:rsidP="00240C58">
            <w:pPr>
              <w:pStyle w:val="BodyText"/>
            </w:pPr>
            <w:r>
              <w:t>HTTP for external datacentre connections is considered as not secure</w:t>
            </w:r>
          </w:p>
        </w:tc>
      </w:tr>
      <w:tr w:rsidR="002E6D71" w:rsidRPr="00611598" w14:paraId="6F99C991" w14:textId="77777777" w:rsidTr="00AE17A5">
        <w:tc>
          <w:tcPr>
            <w:tcW w:w="805" w:type="dxa"/>
          </w:tcPr>
          <w:p w14:paraId="13B48D81" w14:textId="79D6B709" w:rsidR="002E6D71" w:rsidRDefault="002E6D71" w:rsidP="00240C58">
            <w:pPr>
              <w:pStyle w:val="BodyText"/>
            </w:pPr>
            <w:r>
              <w:t>3</w:t>
            </w:r>
          </w:p>
        </w:tc>
        <w:tc>
          <w:tcPr>
            <w:tcW w:w="4680" w:type="dxa"/>
          </w:tcPr>
          <w:p w14:paraId="10A53A39" w14:textId="3728D7A7" w:rsidR="002E6D71" w:rsidRDefault="001841FF" w:rsidP="00240C58">
            <w:pPr>
              <w:pStyle w:val="BodyText"/>
            </w:pPr>
            <w:r>
              <w:t xml:space="preserve">UWV to investigate if </w:t>
            </w:r>
            <w:r w:rsidR="002861E5">
              <w:t>SMTP with STARTTLS</w:t>
            </w:r>
            <w:r>
              <w:t xml:space="preserve"> can be used</w:t>
            </w:r>
          </w:p>
        </w:tc>
        <w:tc>
          <w:tcPr>
            <w:tcW w:w="4050" w:type="dxa"/>
          </w:tcPr>
          <w:p w14:paraId="2DB76491" w14:textId="7ABEACE2" w:rsidR="002E6D71" w:rsidRDefault="004925BB" w:rsidP="00240C58">
            <w:pPr>
              <w:pStyle w:val="BodyText"/>
            </w:pPr>
            <w:r>
              <w:t>Since recently this option is available and the preferred way to use SMTP within UWV</w:t>
            </w:r>
          </w:p>
        </w:tc>
      </w:tr>
      <w:tr w:rsidR="002E6D71" w:rsidRPr="00611598" w14:paraId="3ED6A966" w14:textId="77777777" w:rsidTr="00AE17A5">
        <w:tc>
          <w:tcPr>
            <w:tcW w:w="805" w:type="dxa"/>
          </w:tcPr>
          <w:p w14:paraId="36812148" w14:textId="4C2D886B" w:rsidR="002E6D71" w:rsidRDefault="002E6D71" w:rsidP="00240C58">
            <w:pPr>
              <w:pStyle w:val="BodyText"/>
            </w:pPr>
            <w:r>
              <w:t>4</w:t>
            </w:r>
          </w:p>
        </w:tc>
        <w:tc>
          <w:tcPr>
            <w:tcW w:w="4680" w:type="dxa"/>
          </w:tcPr>
          <w:p w14:paraId="12E68829" w14:textId="0C30CEFB" w:rsidR="002E6D71" w:rsidRDefault="009B79FE" w:rsidP="00240C58">
            <w:pPr>
              <w:pStyle w:val="BodyText"/>
            </w:pPr>
            <w:r>
              <w:t>UWV to m</w:t>
            </w:r>
            <w:r w:rsidR="002E6D71">
              <w:t>igrate from Legacy</w:t>
            </w:r>
            <w:r w:rsidR="00524736">
              <w:t xml:space="preserve"> AIX</w:t>
            </w:r>
            <w:r w:rsidR="002E6D71">
              <w:t xml:space="preserve"> to Private Cloud</w:t>
            </w:r>
          </w:p>
        </w:tc>
        <w:tc>
          <w:tcPr>
            <w:tcW w:w="4050" w:type="dxa"/>
          </w:tcPr>
          <w:p w14:paraId="31024325" w14:textId="75CB7486" w:rsidR="002E6D71" w:rsidRDefault="009B79FE" w:rsidP="00240C58">
            <w:pPr>
              <w:pStyle w:val="BodyText"/>
            </w:pPr>
            <w:r>
              <w:t xml:space="preserve">AIX systems must </w:t>
            </w:r>
            <w:r w:rsidR="00E47644">
              <w:t>be</w:t>
            </w:r>
            <w:r>
              <w:t xml:space="preserve"> replaced by Linux because the private cloud is the preferred landing zone</w:t>
            </w:r>
          </w:p>
        </w:tc>
      </w:tr>
      <w:tr w:rsidR="006B5FAE" w:rsidRPr="00611598" w14:paraId="6C9241F3" w14:textId="77777777" w:rsidTr="00AE17A5">
        <w:tc>
          <w:tcPr>
            <w:tcW w:w="805" w:type="dxa"/>
          </w:tcPr>
          <w:p w14:paraId="778D80CF" w14:textId="41F8E95C" w:rsidR="006B5FAE" w:rsidRDefault="006B5FAE" w:rsidP="00240C58">
            <w:pPr>
              <w:pStyle w:val="BodyText"/>
            </w:pPr>
            <w:r>
              <w:t>5</w:t>
            </w:r>
          </w:p>
        </w:tc>
        <w:tc>
          <w:tcPr>
            <w:tcW w:w="4680" w:type="dxa"/>
          </w:tcPr>
          <w:p w14:paraId="0A938960" w14:textId="0C4221A4" w:rsidR="006B5FAE" w:rsidRDefault="006B5FAE" w:rsidP="00240C58">
            <w:pPr>
              <w:pStyle w:val="BodyText"/>
            </w:pPr>
            <w:r>
              <w:t xml:space="preserve">UWV to </w:t>
            </w:r>
            <w:r w:rsidR="003323FC">
              <w:t>design the SONAR application in such a wa</w:t>
            </w:r>
            <w:r w:rsidR="00FE4F13">
              <w:t>y</w:t>
            </w:r>
            <w:r w:rsidR="003323FC">
              <w:t xml:space="preserve"> that the FrontOffice components no longer require </w:t>
            </w:r>
            <w:r w:rsidR="00FE4F13">
              <w:t>a connection to the SONAR file system in the Kluis</w:t>
            </w:r>
          </w:p>
        </w:tc>
        <w:tc>
          <w:tcPr>
            <w:tcW w:w="4050" w:type="dxa"/>
          </w:tcPr>
          <w:p w14:paraId="5909EB3C" w14:textId="7AF8D762" w:rsidR="006B5FAE" w:rsidRDefault="00176459" w:rsidP="00240C58">
            <w:pPr>
              <w:pStyle w:val="BodyText"/>
            </w:pPr>
            <w:r>
              <w:t>Currently all SONAR components have a connection with the SONAR file system</w:t>
            </w:r>
            <w:r w:rsidR="007E6C09">
              <w:t xml:space="preserve"> (including the AI servers)</w:t>
            </w:r>
          </w:p>
        </w:tc>
      </w:tr>
      <w:tr w:rsidR="00A91CC7" w:rsidRPr="00611598" w14:paraId="189065C5" w14:textId="77777777" w:rsidTr="00AE17A5">
        <w:tc>
          <w:tcPr>
            <w:tcW w:w="805" w:type="dxa"/>
          </w:tcPr>
          <w:p w14:paraId="2DF40F68" w14:textId="288A0DDB" w:rsidR="00A91CC7" w:rsidRDefault="00A91CC7" w:rsidP="00240C58">
            <w:pPr>
              <w:pStyle w:val="BodyText"/>
            </w:pPr>
            <w:r>
              <w:t>6</w:t>
            </w:r>
          </w:p>
        </w:tc>
        <w:tc>
          <w:tcPr>
            <w:tcW w:w="4680" w:type="dxa"/>
          </w:tcPr>
          <w:p w14:paraId="06FFCD58" w14:textId="3CF653D6" w:rsidR="00A91CC7" w:rsidRDefault="00A91CC7" w:rsidP="00240C58">
            <w:pPr>
              <w:pStyle w:val="BodyText"/>
            </w:pPr>
            <w:r>
              <w:t xml:space="preserve">UWV to </w:t>
            </w:r>
            <w:r w:rsidR="007E6C09">
              <w:t>organize the support for</w:t>
            </w:r>
            <w:r>
              <w:t xml:space="preserve"> the SONAR application in such a way that </w:t>
            </w:r>
            <w:r w:rsidR="00A53C96">
              <w:t>UWV FB does not require direct access to components in the Kluis</w:t>
            </w:r>
          </w:p>
        </w:tc>
        <w:tc>
          <w:tcPr>
            <w:tcW w:w="4050" w:type="dxa"/>
          </w:tcPr>
          <w:p w14:paraId="1E75642A" w14:textId="3DC4AE94" w:rsidR="00A91CC7" w:rsidRDefault="00A91CC7" w:rsidP="00240C58">
            <w:pPr>
              <w:pStyle w:val="BodyText"/>
            </w:pPr>
            <w:r>
              <w:t xml:space="preserve">Currently </w:t>
            </w:r>
            <w:r w:rsidR="007E6C09">
              <w:t>UWV FB connect (through UCRA) directly to all SONAR components in the Kluis</w:t>
            </w:r>
          </w:p>
        </w:tc>
      </w:tr>
      <w:tr w:rsidR="002C263C" w:rsidRPr="00611598" w14:paraId="1303022A" w14:textId="77777777" w:rsidTr="00AE17A5">
        <w:tc>
          <w:tcPr>
            <w:tcW w:w="805" w:type="dxa"/>
          </w:tcPr>
          <w:p w14:paraId="3F057AD1" w14:textId="2E45DB50" w:rsidR="002C263C" w:rsidRDefault="002C263C" w:rsidP="002C263C">
            <w:pPr>
              <w:pStyle w:val="BodyText"/>
            </w:pPr>
            <w:r>
              <w:t>7</w:t>
            </w:r>
          </w:p>
        </w:tc>
        <w:tc>
          <w:tcPr>
            <w:tcW w:w="4680" w:type="dxa"/>
          </w:tcPr>
          <w:p w14:paraId="504568EF" w14:textId="15B43782" w:rsidR="002C263C" w:rsidRDefault="002C263C" w:rsidP="002C263C">
            <w:pPr>
              <w:pStyle w:val="BodyText"/>
            </w:pPr>
            <w:r>
              <w:t>UWV to organize the support for the SONAR datab</w:t>
            </w:r>
            <w:r w:rsidR="00640746">
              <w:t>as</w:t>
            </w:r>
            <w:r>
              <w:t>e in such a way that UWV FB does not require read / write permissions</w:t>
            </w:r>
          </w:p>
        </w:tc>
        <w:tc>
          <w:tcPr>
            <w:tcW w:w="4050" w:type="dxa"/>
          </w:tcPr>
          <w:p w14:paraId="11D77DD5" w14:textId="0E27996B" w:rsidR="002C263C" w:rsidRDefault="002C263C" w:rsidP="002C263C">
            <w:pPr>
              <w:pStyle w:val="BodyText"/>
            </w:pPr>
            <w:r>
              <w:t>Currently UWV FB requires read / write permissions to a database in the Kluis, this is not preferred</w:t>
            </w:r>
          </w:p>
        </w:tc>
      </w:tr>
      <w:tr w:rsidR="002C263C" w:rsidRPr="00611598" w14:paraId="3E49BD68" w14:textId="77777777" w:rsidTr="00AE17A5">
        <w:tc>
          <w:tcPr>
            <w:tcW w:w="805" w:type="dxa"/>
          </w:tcPr>
          <w:p w14:paraId="109675FC" w14:textId="6AC4172A" w:rsidR="002C263C" w:rsidRDefault="002C263C" w:rsidP="002C263C">
            <w:pPr>
              <w:pStyle w:val="BodyText"/>
            </w:pPr>
            <w:r>
              <w:t>8</w:t>
            </w:r>
          </w:p>
        </w:tc>
        <w:tc>
          <w:tcPr>
            <w:tcW w:w="4680" w:type="dxa"/>
          </w:tcPr>
          <w:p w14:paraId="77390E20" w14:textId="416A2527" w:rsidR="002C263C" w:rsidRDefault="004925BB" w:rsidP="002C263C">
            <w:pPr>
              <w:pStyle w:val="BodyText"/>
            </w:pPr>
            <w:r>
              <w:t xml:space="preserve">UWV to </w:t>
            </w:r>
            <w:proofErr w:type="spellStart"/>
            <w:r>
              <w:t>analyze</w:t>
            </w:r>
            <w:proofErr w:type="spellEnd"/>
            <w:r>
              <w:t xml:space="preserve"> the external connections from FrontOffice to the SONAR database and file system</w:t>
            </w:r>
          </w:p>
        </w:tc>
        <w:tc>
          <w:tcPr>
            <w:tcW w:w="4050" w:type="dxa"/>
          </w:tcPr>
          <w:p w14:paraId="62DFC9B3" w14:textId="426567D0" w:rsidR="002C263C" w:rsidRDefault="004925BB" w:rsidP="002C263C">
            <w:pPr>
              <w:pStyle w:val="BodyText"/>
            </w:pPr>
            <w:r>
              <w:t xml:space="preserve">FrontOffice to </w:t>
            </w:r>
            <w:proofErr w:type="spellStart"/>
            <w:r>
              <w:t>Kluis</w:t>
            </w:r>
            <w:proofErr w:type="spellEnd"/>
            <w:r>
              <w:t xml:space="preserve"> connections require an EtP and if </w:t>
            </w:r>
            <w:r w:rsidR="00524736">
              <w:t>possible,</w:t>
            </w:r>
            <w:r>
              <w:t xml:space="preserve"> this needs to be prevented</w:t>
            </w:r>
          </w:p>
        </w:tc>
      </w:tr>
      <w:tr w:rsidR="002C263C" w:rsidRPr="00611598" w14:paraId="15B08C85" w14:textId="77777777" w:rsidTr="00AE17A5">
        <w:tc>
          <w:tcPr>
            <w:tcW w:w="805" w:type="dxa"/>
          </w:tcPr>
          <w:p w14:paraId="15B5CD04" w14:textId="310B8FB4" w:rsidR="002C263C" w:rsidRDefault="002C263C" w:rsidP="002C263C">
            <w:pPr>
              <w:pStyle w:val="BodyText"/>
            </w:pPr>
            <w:r>
              <w:t>9</w:t>
            </w:r>
          </w:p>
        </w:tc>
        <w:tc>
          <w:tcPr>
            <w:tcW w:w="4680" w:type="dxa"/>
          </w:tcPr>
          <w:p w14:paraId="7A86BC7C" w14:textId="62467E41" w:rsidR="002C263C" w:rsidRDefault="001841FF" w:rsidP="002C263C">
            <w:pPr>
              <w:pStyle w:val="BodyText"/>
            </w:pPr>
            <w:r>
              <w:t>UWV to investigate</w:t>
            </w:r>
            <w:r w:rsidR="005D4A8E">
              <w:t xml:space="preserve"> if the current NFS and SMB connection can be replaced by more secure connections</w:t>
            </w:r>
          </w:p>
        </w:tc>
        <w:tc>
          <w:tcPr>
            <w:tcW w:w="4050" w:type="dxa"/>
          </w:tcPr>
          <w:p w14:paraId="1DF9DD6E" w14:textId="4FBD95CE" w:rsidR="002C263C" w:rsidRDefault="005D4A8E" w:rsidP="002C263C">
            <w:pPr>
              <w:pStyle w:val="BodyText"/>
            </w:pPr>
            <w:r>
              <w:t xml:space="preserve">NFS and SMB are considered by UWV as unsecure and </w:t>
            </w:r>
            <w:r w:rsidR="00BF4DD2">
              <w:t>require analysis if they should be used in the future</w:t>
            </w:r>
          </w:p>
        </w:tc>
      </w:tr>
      <w:tr w:rsidR="0007098B" w:rsidRPr="00611598" w14:paraId="15E06735" w14:textId="77777777" w:rsidTr="00AE17A5">
        <w:tc>
          <w:tcPr>
            <w:tcW w:w="805" w:type="dxa"/>
          </w:tcPr>
          <w:p w14:paraId="674CCC09" w14:textId="5511F07C" w:rsidR="0007098B" w:rsidRPr="00B54434" w:rsidRDefault="00BC09F2" w:rsidP="002C263C">
            <w:pPr>
              <w:pStyle w:val="BodyText"/>
              <w:rPr>
                <w:color w:val="auto"/>
              </w:rPr>
            </w:pPr>
            <w:r w:rsidRPr="00B54434">
              <w:rPr>
                <w:color w:val="auto"/>
              </w:rPr>
              <w:t>10</w:t>
            </w:r>
          </w:p>
        </w:tc>
        <w:tc>
          <w:tcPr>
            <w:tcW w:w="4680" w:type="dxa"/>
          </w:tcPr>
          <w:p w14:paraId="083C7075" w14:textId="1519BFE5" w:rsidR="0007098B" w:rsidRPr="00B54434" w:rsidRDefault="00AE17A5" w:rsidP="002C263C">
            <w:pPr>
              <w:pStyle w:val="BodyText"/>
              <w:rPr>
                <w:color w:val="auto"/>
              </w:rPr>
            </w:pPr>
            <w:r w:rsidRPr="00B54434">
              <w:rPr>
                <w:color w:val="auto"/>
              </w:rPr>
              <w:t>UWV FB to use DSM instead of direct SFTP to transfer files to the staging server</w:t>
            </w:r>
          </w:p>
        </w:tc>
        <w:tc>
          <w:tcPr>
            <w:tcW w:w="4050" w:type="dxa"/>
          </w:tcPr>
          <w:p w14:paraId="11B2DD4C" w14:textId="0F43FC84" w:rsidR="0007098B" w:rsidRPr="00B54434" w:rsidRDefault="00AE17A5" w:rsidP="002C263C">
            <w:pPr>
              <w:pStyle w:val="BodyText"/>
              <w:rPr>
                <w:color w:val="auto"/>
              </w:rPr>
            </w:pPr>
            <w:r w:rsidRPr="00B54434">
              <w:rPr>
                <w:color w:val="auto"/>
              </w:rPr>
              <w:t>DSM is the UWV standard for these kinds of file transfers</w:t>
            </w:r>
          </w:p>
        </w:tc>
      </w:tr>
    </w:tbl>
    <w:p w14:paraId="70AAF713" w14:textId="77777777" w:rsidR="008D7D3C" w:rsidRDefault="008D7D3C" w:rsidP="008D7D3C">
      <w:pPr>
        <w:spacing w:after="160" w:line="259" w:lineRule="auto"/>
        <w:rPr>
          <w:rFonts w:ascii="Helvetica-Bold" w:hAnsi="Helvetica-Bold" w:hint="eastAsia"/>
          <w:b/>
          <w:bCs/>
          <w:color w:val="040204"/>
          <w:sz w:val="34"/>
          <w:szCs w:val="34"/>
        </w:rPr>
      </w:pPr>
    </w:p>
    <w:p w14:paraId="69D58903" w14:textId="77777777" w:rsidR="008D7D3C" w:rsidRDefault="008D7D3C" w:rsidP="008D7D3C">
      <w:pPr>
        <w:spacing w:after="160" w:line="259" w:lineRule="auto"/>
        <w:rPr>
          <w:rFonts w:ascii="Helvetica-Bold" w:hAnsi="Helvetica-Bold" w:hint="eastAsia"/>
          <w:b/>
          <w:bCs/>
          <w:color w:val="040204"/>
          <w:sz w:val="34"/>
          <w:szCs w:val="34"/>
        </w:rPr>
      </w:pPr>
    </w:p>
    <w:p w14:paraId="3FF634B2" w14:textId="77777777" w:rsidR="008D7D3C" w:rsidRDefault="008D7D3C" w:rsidP="008D7D3C">
      <w:pPr>
        <w:pStyle w:val="Heading1"/>
        <w:numPr>
          <w:ilvl w:val="0"/>
          <w:numId w:val="0"/>
        </w:numPr>
        <w:rPr>
          <w:lang w:val="en-US"/>
        </w:rPr>
      </w:pPr>
      <w:bookmarkStart w:id="47" w:name="_Toc38963729"/>
      <w:bookmarkStart w:id="48" w:name="_Toc73622570"/>
      <w:bookmarkStart w:id="49" w:name="_Toc127191413"/>
      <w:r w:rsidRPr="009B5527">
        <w:lastRenderedPageBreak/>
        <w:t xml:space="preserve">Appendix </w:t>
      </w:r>
      <w:r>
        <w:t>A</w:t>
      </w:r>
      <w:r w:rsidRPr="009B5527">
        <w:t xml:space="preserve">: </w:t>
      </w:r>
      <w:r>
        <w:rPr>
          <w:lang w:val="en-US"/>
        </w:rPr>
        <w:t>Technology and Sizing</w:t>
      </w:r>
      <w:bookmarkEnd w:id="47"/>
      <w:r>
        <w:rPr>
          <w:lang w:val="en-US"/>
        </w:rPr>
        <w:t xml:space="preserve"> (at design verification)</w:t>
      </w:r>
      <w:bookmarkEnd w:id="48"/>
      <w:bookmarkEnd w:id="49"/>
    </w:p>
    <w:p w14:paraId="516A88DF" w14:textId="1F9377DF" w:rsidR="00137388" w:rsidRPr="00137388" w:rsidRDefault="008D7D3C" w:rsidP="008A5940">
      <w:pPr>
        <w:pStyle w:val="Heading2"/>
        <w:numPr>
          <w:ilvl w:val="0"/>
          <w:numId w:val="0"/>
        </w:numPr>
        <w:ind w:left="-630" w:hanging="567"/>
        <w:rPr>
          <w:lang w:val="en-US" w:eastAsia="nl-NL" w:bidi="ar-SA"/>
        </w:rPr>
      </w:pPr>
      <w:bookmarkStart w:id="50" w:name="_Toc73622571"/>
      <w:bookmarkStart w:id="51" w:name="_Toc127191414"/>
      <w:r>
        <w:rPr>
          <w:i/>
          <w:iCs w:val="0"/>
          <w:sz w:val="20"/>
          <w:szCs w:val="20"/>
          <w:lang w:val="en-US" w:eastAsia="nl-NL" w:bidi="ar-SA"/>
        </w:rPr>
        <w:t>Node details</w:t>
      </w:r>
      <w:bookmarkEnd w:id="50"/>
      <w:bookmarkEnd w:id="51"/>
      <w:r w:rsidR="00137388">
        <w:rPr>
          <w:i/>
          <w:iCs w:val="0"/>
          <w:sz w:val="20"/>
          <w:szCs w:val="20"/>
          <w:lang w:val="en-US" w:eastAsia="nl-NL" w:bidi="ar-SA"/>
        </w:rPr>
        <w:t xml:space="preserve"> </w:t>
      </w:r>
    </w:p>
    <w:tbl>
      <w:tblPr>
        <w:tblStyle w:val="TableGrid"/>
        <w:tblW w:w="11610" w:type="dxa"/>
        <w:tblInd w:w="-1265" w:type="dxa"/>
        <w:tblLayout w:type="fixed"/>
        <w:tblLook w:val="04A0" w:firstRow="1" w:lastRow="0" w:firstColumn="1" w:lastColumn="0" w:noHBand="0" w:noVBand="1"/>
      </w:tblPr>
      <w:tblGrid>
        <w:gridCol w:w="1440"/>
        <w:gridCol w:w="1260"/>
        <w:gridCol w:w="720"/>
        <w:gridCol w:w="1350"/>
        <w:gridCol w:w="1890"/>
        <w:gridCol w:w="450"/>
        <w:gridCol w:w="630"/>
        <w:gridCol w:w="1170"/>
        <w:gridCol w:w="990"/>
        <w:gridCol w:w="990"/>
        <w:gridCol w:w="720"/>
      </w:tblGrid>
      <w:tr w:rsidR="001D290E" w:rsidRPr="00C769C8" w14:paraId="123A672E" w14:textId="77777777" w:rsidTr="00456C9B">
        <w:tc>
          <w:tcPr>
            <w:tcW w:w="1440" w:type="dxa"/>
            <w:shd w:val="clear" w:color="auto" w:fill="D9D9D9" w:themeFill="background1" w:themeFillShade="D9"/>
          </w:tcPr>
          <w:p w14:paraId="052FA35B" w14:textId="77777777" w:rsidR="00137388" w:rsidRDefault="00137388" w:rsidP="00872B8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Landing Zone</w:t>
            </w:r>
          </w:p>
        </w:tc>
        <w:tc>
          <w:tcPr>
            <w:tcW w:w="1260" w:type="dxa"/>
            <w:shd w:val="clear" w:color="auto" w:fill="D9D9D9" w:themeFill="background1" w:themeFillShade="D9"/>
          </w:tcPr>
          <w:p w14:paraId="0F9A9B8D" w14:textId="77777777" w:rsidR="00137388" w:rsidRDefault="00137388" w:rsidP="00872B8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Security Zone</w:t>
            </w:r>
          </w:p>
        </w:tc>
        <w:tc>
          <w:tcPr>
            <w:tcW w:w="720" w:type="dxa"/>
            <w:shd w:val="clear" w:color="auto" w:fill="D9D9D9" w:themeFill="background1" w:themeFillShade="D9"/>
          </w:tcPr>
          <w:p w14:paraId="394E1A42" w14:textId="5A07AFE3" w:rsidR="00137388" w:rsidRDefault="00137388" w:rsidP="00872B8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DC</w:t>
            </w:r>
          </w:p>
        </w:tc>
        <w:tc>
          <w:tcPr>
            <w:tcW w:w="1350" w:type="dxa"/>
            <w:shd w:val="clear" w:color="auto" w:fill="D9D9D9" w:themeFill="background1" w:themeFillShade="D9"/>
          </w:tcPr>
          <w:p w14:paraId="04522C00" w14:textId="77777777" w:rsidR="00137388" w:rsidRPr="00C769C8" w:rsidRDefault="00137388" w:rsidP="00872B8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Domain</w:t>
            </w:r>
          </w:p>
        </w:tc>
        <w:tc>
          <w:tcPr>
            <w:tcW w:w="1890" w:type="dxa"/>
            <w:shd w:val="clear" w:color="auto" w:fill="D9D9D9" w:themeFill="background1" w:themeFillShade="D9"/>
          </w:tcPr>
          <w:p w14:paraId="3F416D05" w14:textId="61861930" w:rsidR="00137388" w:rsidRPr="00C769C8" w:rsidRDefault="00137388" w:rsidP="00872B8D">
            <w:pPr>
              <w:spacing w:after="160" w:line="259" w:lineRule="auto"/>
              <w:jc w:val="center"/>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 xml:space="preserve">Node </w:t>
            </w:r>
            <w:r>
              <w:rPr>
                <w:rFonts w:eastAsia="Times New Roman" w:cs="Arial"/>
                <w:b/>
                <w:bCs/>
                <w:color w:val="1F1E33"/>
                <w:sz w:val="16"/>
                <w:szCs w:val="16"/>
                <w:lang w:val="en-US" w:eastAsia="nl-NL" w:bidi="ar-SA"/>
              </w:rPr>
              <w:t>ID</w:t>
            </w:r>
          </w:p>
        </w:tc>
        <w:tc>
          <w:tcPr>
            <w:tcW w:w="450" w:type="dxa"/>
            <w:shd w:val="clear" w:color="auto" w:fill="D9D9D9" w:themeFill="background1" w:themeFillShade="D9"/>
          </w:tcPr>
          <w:p w14:paraId="31914C8D" w14:textId="595DFE46" w:rsidR="00137388" w:rsidRPr="00C769C8" w:rsidRDefault="00FC6341" w:rsidP="00872B8D">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(v)</w:t>
            </w:r>
            <w:r w:rsidR="00137388" w:rsidRPr="00C769C8">
              <w:rPr>
                <w:rFonts w:eastAsia="Times New Roman" w:cs="Arial"/>
                <w:b/>
                <w:bCs/>
                <w:color w:val="1F1E33"/>
                <w:sz w:val="16"/>
                <w:szCs w:val="16"/>
                <w:lang w:val="en-US" w:eastAsia="nl-NL" w:bidi="ar-SA"/>
              </w:rPr>
              <w:t>CPU</w:t>
            </w:r>
            <w:r w:rsidR="00137388">
              <w:rPr>
                <w:rFonts w:eastAsia="Times New Roman" w:cs="Arial"/>
                <w:b/>
                <w:bCs/>
                <w:color w:val="1F1E33"/>
                <w:sz w:val="16"/>
                <w:szCs w:val="16"/>
                <w:lang w:val="en-US" w:eastAsia="nl-NL" w:bidi="ar-SA"/>
              </w:rPr>
              <w:t xml:space="preserve"> </w:t>
            </w:r>
          </w:p>
        </w:tc>
        <w:tc>
          <w:tcPr>
            <w:tcW w:w="630" w:type="dxa"/>
            <w:shd w:val="clear" w:color="auto" w:fill="D9D9D9" w:themeFill="background1" w:themeFillShade="D9"/>
          </w:tcPr>
          <w:p w14:paraId="2E327858" w14:textId="77777777" w:rsidR="00137388" w:rsidRPr="00C769C8" w:rsidRDefault="00137388" w:rsidP="00872B8D">
            <w:pPr>
              <w:spacing w:after="160" w:line="259" w:lineRule="auto"/>
              <w:jc w:val="center"/>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RAM (GB)</w:t>
            </w:r>
          </w:p>
        </w:tc>
        <w:tc>
          <w:tcPr>
            <w:tcW w:w="1170" w:type="dxa"/>
            <w:shd w:val="clear" w:color="auto" w:fill="D9D9D9" w:themeFill="background1" w:themeFillShade="D9"/>
          </w:tcPr>
          <w:p w14:paraId="613F8782" w14:textId="77777777" w:rsidR="00137388" w:rsidRPr="00C769C8" w:rsidRDefault="00137388" w:rsidP="00872B8D">
            <w:pPr>
              <w:spacing w:after="160" w:line="259" w:lineRule="auto"/>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OS</w:t>
            </w:r>
          </w:p>
        </w:tc>
        <w:tc>
          <w:tcPr>
            <w:tcW w:w="990" w:type="dxa"/>
            <w:shd w:val="clear" w:color="auto" w:fill="D9D9D9" w:themeFill="background1" w:themeFillShade="D9"/>
          </w:tcPr>
          <w:p w14:paraId="5D3E6143" w14:textId="77777777" w:rsidR="00137388" w:rsidRPr="00C769C8" w:rsidRDefault="00137388" w:rsidP="00872B8D">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Infra SLA</w:t>
            </w:r>
          </w:p>
        </w:tc>
        <w:tc>
          <w:tcPr>
            <w:tcW w:w="990" w:type="dxa"/>
            <w:shd w:val="clear" w:color="auto" w:fill="D9D9D9" w:themeFill="background1" w:themeFillShade="D9"/>
          </w:tcPr>
          <w:p w14:paraId="3D263BC7" w14:textId="77777777" w:rsidR="00137388" w:rsidRDefault="00137388" w:rsidP="00872B8D">
            <w:pPr>
              <w:spacing w:after="160" w:line="259" w:lineRule="auto"/>
              <w:jc w:val="center"/>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SBB Type</w:t>
            </w:r>
          </w:p>
        </w:tc>
        <w:tc>
          <w:tcPr>
            <w:tcW w:w="720" w:type="dxa"/>
            <w:shd w:val="clear" w:color="auto" w:fill="D9D9D9" w:themeFill="background1" w:themeFillShade="D9"/>
          </w:tcPr>
          <w:p w14:paraId="7ED02578" w14:textId="77777777" w:rsidR="00137388" w:rsidRPr="00C769C8" w:rsidRDefault="00137388" w:rsidP="00872B8D">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Replication</w:t>
            </w:r>
          </w:p>
        </w:tc>
      </w:tr>
      <w:tr w:rsidR="00137388" w:rsidRPr="00137388" w14:paraId="6F4C2598" w14:textId="77777777" w:rsidTr="00456C9B">
        <w:trPr>
          <w:trHeight w:val="300"/>
        </w:trPr>
        <w:tc>
          <w:tcPr>
            <w:tcW w:w="1440" w:type="dxa"/>
            <w:noWrap/>
            <w:hideMark/>
          </w:tcPr>
          <w:p w14:paraId="7A03E7AD" w14:textId="77777777" w:rsidR="00137388" w:rsidRPr="00137388" w:rsidRDefault="00137388" w:rsidP="00137388">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02DBE17F" w14:textId="77777777" w:rsidR="00137388" w:rsidRPr="00137388" w:rsidRDefault="00137388" w:rsidP="00137388">
            <w:pPr>
              <w:rPr>
                <w:rFonts w:eastAsia="Times New Roman" w:cs="Arial"/>
                <w:sz w:val="20"/>
                <w:lang w:bidi="ar-SA"/>
              </w:rPr>
            </w:pPr>
            <w:r w:rsidRPr="00137388">
              <w:rPr>
                <w:rFonts w:eastAsia="Times New Roman" w:cs="Arial"/>
                <w:sz w:val="20"/>
                <w:lang w:bidi="ar-SA"/>
              </w:rPr>
              <w:t>Kluis</w:t>
            </w:r>
          </w:p>
        </w:tc>
        <w:tc>
          <w:tcPr>
            <w:tcW w:w="720" w:type="dxa"/>
            <w:noWrap/>
            <w:hideMark/>
          </w:tcPr>
          <w:p w14:paraId="48666C2D" w14:textId="77777777" w:rsidR="00137388" w:rsidRPr="00137388" w:rsidRDefault="00137388" w:rsidP="00137388">
            <w:pPr>
              <w:rPr>
                <w:rFonts w:eastAsia="Times New Roman" w:cs="Arial"/>
                <w:sz w:val="20"/>
                <w:lang w:bidi="ar-SA"/>
              </w:rPr>
            </w:pPr>
            <w:r w:rsidRPr="00137388">
              <w:rPr>
                <w:rFonts w:eastAsia="Times New Roman" w:cs="Arial"/>
                <w:sz w:val="20"/>
                <w:lang w:bidi="ar-SA"/>
              </w:rPr>
              <w:t>AM2</w:t>
            </w:r>
          </w:p>
        </w:tc>
        <w:tc>
          <w:tcPr>
            <w:tcW w:w="1350" w:type="dxa"/>
            <w:noWrap/>
            <w:hideMark/>
          </w:tcPr>
          <w:p w14:paraId="1C50C62E" w14:textId="77777777" w:rsidR="00137388" w:rsidRPr="00137388" w:rsidRDefault="00137388" w:rsidP="00137388">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7224FA5A" w14:textId="77777777" w:rsidR="00137388" w:rsidRDefault="00137388" w:rsidP="00137388">
            <w:pPr>
              <w:rPr>
                <w:rFonts w:eastAsia="Times New Roman" w:cs="Arial"/>
                <w:sz w:val="20"/>
                <w:lang w:bidi="ar-SA"/>
              </w:rPr>
            </w:pPr>
            <w:r w:rsidRPr="00137388">
              <w:rPr>
                <w:rFonts w:eastAsia="Times New Roman" w:cs="Arial"/>
                <w:sz w:val="20"/>
                <w:lang w:bidi="ar-SA"/>
              </w:rPr>
              <w:t>SONAR-DB1-P</w:t>
            </w:r>
          </w:p>
          <w:p w14:paraId="73C5B54D" w14:textId="0FA539B2" w:rsidR="00D0754C" w:rsidRPr="00137388" w:rsidRDefault="00D0754C" w:rsidP="00137388">
            <w:pPr>
              <w:rPr>
                <w:rFonts w:eastAsia="Times New Roman" w:cs="Arial"/>
                <w:sz w:val="20"/>
                <w:lang w:bidi="ar-SA"/>
              </w:rPr>
            </w:pPr>
            <w:r w:rsidRPr="00943F1E">
              <w:rPr>
                <w:rFonts w:eastAsia="Times New Roman" w:cs="Arial"/>
                <w:sz w:val="16"/>
                <w:szCs w:val="16"/>
                <w:lang w:bidi="ar-SA"/>
              </w:rPr>
              <w:t>uwvm2vapora0008</w:t>
            </w:r>
          </w:p>
        </w:tc>
        <w:tc>
          <w:tcPr>
            <w:tcW w:w="450" w:type="dxa"/>
            <w:noWrap/>
            <w:hideMark/>
          </w:tcPr>
          <w:p w14:paraId="02C9470F"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7</w:t>
            </w:r>
          </w:p>
        </w:tc>
        <w:tc>
          <w:tcPr>
            <w:tcW w:w="630" w:type="dxa"/>
            <w:hideMark/>
          </w:tcPr>
          <w:p w14:paraId="7EB7B621" w14:textId="560A1AED" w:rsidR="00137388" w:rsidRPr="00137388" w:rsidRDefault="00137388" w:rsidP="00137388">
            <w:pPr>
              <w:jc w:val="center"/>
              <w:rPr>
                <w:rFonts w:eastAsia="Times New Roman" w:cs="Arial"/>
                <w:sz w:val="20"/>
                <w:lang w:bidi="ar-SA"/>
              </w:rPr>
            </w:pPr>
            <w:r w:rsidRPr="00137388">
              <w:rPr>
                <w:rFonts w:eastAsia="Times New Roman" w:cs="Arial"/>
                <w:sz w:val="20"/>
                <w:lang w:bidi="ar-SA"/>
              </w:rPr>
              <w:t>20</w:t>
            </w:r>
            <w:r w:rsidR="00456EC6">
              <w:rPr>
                <w:rFonts w:eastAsia="Times New Roman" w:cs="Arial"/>
                <w:sz w:val="20"/>
                <w:lang w:bidi="ar-SA"/>
              </w:rPr>
              <w:t>8</w:t>
            </w:r>
          </w:p>
        </w:tc>
        <w:tc>
          <w:tcPr>
            <w:tcW w:w="1170" w:type="dxa"/>
            <w:noWrap/>
            <w:hideMark/>
          </w:tcPr>
          <w:p w14:paraId="68D30C38"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0388B769"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2EF0DC4F"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6940A022"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yes</w:t>
            </w:r>
          </w:p>
        </w:tc>
      </w:tr>
      <w:tr w:rsidR="00137388" w:rsidRPr="00137388" w14:paraId="486E8978" w14:textId="77777777" w:rsidTr="00456C9B">
        <w:trPr>
          <w:trHeight w:val="300"/>
        </w:trPr>
        <w:tc>
          <w:tcPr>
            <w:tcW w:w="1440" w:type="dxa"/>
            <w:noWrap/>
            <w:hideMark/>
          </w:tcPr>
          <w:p w14:paraId="574B31FA" w14:textId="77777777" w:rsidR="00137388" w:rsidRPr="00137388" w:rsidRDefault="00137388" w:rsidP="00137388">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7AC9241A" w14:textId="77777777" w:rsidR="00137388" w:rsidRPr="00137388" w:rsidRDefault="00137388" w:rsidP="00137388">
            <w:pPr>
              <w:rPr>
                <w:rFonts w:eastAsia="Times New Roman" w:cs="Arial"/>
                <w:sz w:val="20"/>
                <w:lang w:bidi="ar-SA"/>
              </w:rPr>
            </w:pPr>
            <w:r w:rsidRPr="00137388">
              <w:rPr>
                <w:rFonts w:eastAsia="Times New Roman" w:cs="Arial"/>
                <w:sz w:val="20"/>
                <w:lang w:bidi="ar-SA"/>
              </w:rPr>
              <w:t>Kluis</w:t>
            </w:r>
          </w:p>
        </w:tc>
        <w:tc>
          <w:tcPr>
            <w:tcW w:w="720" w:type="dxa"/>
            <w:noWrap/>
            <w:hideMark/>
          </w:tcPr>
          <w:p w14:paraId="117AE2F3" w14:textId="77777777" w:rsidR="00137388" w:rsidRPr="00137388" w:rsidRDefault="00137388" w:rsidP="00137388">
            <w:pPr>
              <w:rPr>
                <w:rFonts w:eastAsia="Times New Roman" w:cs="Arial"/>
                <w:sz w:val="20"/>
                <w:lang w:bidi="ar-SA"/>
              </w:rPr>
            </w:pPr>
            <w:r w:rsidRPr="00137388">
              <w:rPr>
                <w:rFonts w:eastAsia="Times New Roman" w:cs="Arial"/>
                <w:sz w:val="20"/>
                <w:lang w:bidi="ar-SA"/>
              </w:rPr>
              <w:t>AM3</w:t>
            </w:r>
          </w:p>
        </w:tc>
        <w:tc>
          <w:tcPr>
            <w:tcW w:w="1350" w:type="dxa"/>
            <w:noWrap/>
            <w:hideMark/>
          </w:tcPr>
          <w:p w14:paraId="32612E2A" w14:textId="77777777" w:rsidR="00137388" w:rsidRPr="00137388" w:rsidRDefault="00137388" w:rsidP="00137388">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3C9EF16A" w14:textId="77777777" w:rsidR="00137388" w:rsidRDefault="00137388" w:rsidP="00137388">
            <w:pPr>
              <w:rPr>
                <w:rFonts w:eastAsia="Times New Roman" w:cs="Arial"/>
                <w:sz w:val="20"/>
                <w:lang w:bidi="ar-SA"/>
              </w:rPr>
            </w:pPr>
            <w:r w:rsidRPr="00137388">
              <w:rPr>
                <w:rFonts w:eastAsia="Times New Roman" w:cs="Arial"/>
                <w:sz w:val="20"/>
                <w:lang w:bidi="ar-SA"/>
              </w:rPr>
              <w:t>SONAR-DB2-P</w:t>
            </w:r>
          </w:p>
          <w:p w14:paraId="651CDE67" w14:textId="38A03112" w:rsidR="00D0754C" w:rsidRPr="00137388" w:rsidRDefault="00D0754C" w:rsidP="00137388">
            <w:pPr>
              <w:rPr>
                <w:rFonts w:eastAsia="Times New Roman" w:cs="Arial"/>
                <w:sz w:val="20"/>
                <w:lang w:bidi="ar-SA"/>
              </w:rPr>
            </w:pPr>
            <w:r w:rsidRPr="00B62911">
              <w:rPr>
                <w:rFonts w:cs="Arial"/>
                <w:sz w:val="16"/>
                <w:szCs w:val="16"/>
              </w:rPr>
              <w:t>uwvm3vapora0008</w:t>
            </w:r>
          </w:p>
        </w:tc>
        <w:tc>
          <w:tcPr>
            <w:tcW w:w="450" w:type="dxa"/>
            <w:noWrap/>
            <w:hideMark/>
          </w:tcPr>
          <w:p w14:paraId="1F8D006B"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7</w:t>
            </w:r>
          </w:p>
        </w:tc>
        <w:tc>
          <w:tcPr>
            <w:tcW w:w="630" w:type="dxa"/>
            <w:hideMark/>
          </w:tcPr>
          <w:p w14:paraId="7F55CB07" w14:textId="16A1EE78" w:rsidR="00137388" w:rsidRPr="00137388" w:rsidRDefault="00137388" w:rsidP="00137388">
            <w:pPr>
              <w:jc w:val="center"/>
              <w:rPr>
                <w:rFonts w:eastAsia="Times New Roman" w:cs="Arial"/>
                <w:sz w:val="20"/>
                <w:lang w:bidi="ar-SA"/>
              </w:rPr>
            </w:pPr>
            <w:r w:rsidRPr="00137388">
              <w:rPr>
                <w:rFonts w:eastAsia="Times New Roman" w:cs="Arial"/>
                <w:sz w:val="20"/>
                <w:lang w:bidi="ar-SA"/>
              </w:rPr>
              <w:t>20</w:t>
            </w:r>
            <w:r w:rsidR="00456EC6">
              <w:rPr>
                <w:rFonts w:eastAsia="Times New Roman" w:cs="Arial"/>
                <w:sz w:val="20"/>
                <w:lang w:bidi="ar-SA"/>
              </w:rPr>
              <w:t>8</w:t>
            </w:r>
          </w:p>
        </w:tc>
        <w:tc>
          <w:tcPr>
            <w:tcW w:w="1170" w:type="dxa"/>
            <w:noWrap/>
            <w:hideMark/>
          </w:tcPr>
          <w:p w14:paraId="195ADAA9"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4D833679"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3DCD98D3"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136C9A77"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yes</w:t>
            </w:r>
          </w:p>
        </w:tc>
      </w:tr>
      <w:tr w:rsidR="00137388" w:rsidRPr="00137388" w14:paraId="0701CDF3" w14:textId="77777777" w:rsidTr="00456C9B">
        <w:trPr>
          <w:trHeight w:val="300"/>
        </w:trPr>
        <w:tc>
          <w:tcPr>
            <w:tcW w:w="1440" w:type="dxa"/>
            <w:noWrap/>
            <w:hideMark/>
          </w:tcPr>
          <w:p w14:paraId="539C89F3" w14:textId="77777777" w:rsidR="00137388" w:rsidRPr="00137388" w:rsidRDefault="00137388" w:rsidP="00137388">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37650273" w14:textId="77777777" w:rsidR="00137388" w:rsidRPr="00137388" w:rsidRDefault="00137388" w:rsidP="00137388">
            <w:pPr>
              <w:rPr>
                <w:rFonts w:eastAsia="Times New Roman" w:cs="Arial"/>
                <w:sz w:val="20"/>
                <w:lang w:bidi="ar-SA"/>
              </w:rPr>
            </w:pPr>
            <w:r w:rsidRPr="00137388">
              <w:rPr>
                <w:rFonts w:eastAsia="Times New Roman" w:cs="Arial"/>
                <w:sz w:val="20"/>
                <w:lang w:bidi="ar-SA"/>
              </w:rPr>
              <w:t>Kluis</w:t>
            </w:r>
          </w:p>
        </w:tc>
        <w:tc>
          <w:tcPr>
            <w:tcW w:w="720" w:type="dxa"/>
            <w:noWrap/>
            <w:hideMark/>
          </w:tcPr>
          <w:p w14:paraId="391BC115" w14:textId="77777777" w:rsidR="00137388" w:rsidRPr="00137388" w:rsidRDefault="00137388" w:rsidP="00137388">
            <w:pPr>
              <w:rPr>
                <w:rFonts w:eastAsia="Times New Roman" w:cs="Arial"/>
                <w:sz w:val="20"/>
                <w:lang w:bidi="ar-SA"/>
              </w:rPr>
            </w:pPr>
            <w:r w:rsidRPr="00137388">
              <w:rPr>
                <w:rFonts w:eastAsia="Times New Roman" w:cs="Arial"/>
                <w:sz w:val="20"/>
                <w:lang w:bidi="ar-SA"/>
              </w:rPr>
              <w:t>AM2</w:t>
            </w:r>
          </w:p>
        </w:tc>
        <w:tc>
          <w:tcPr>
            <w:tcW w:w="1350" w:type="dxa"/>
            <w:noWrap/>
            <w:hideMark/>
          </w:tcPr>
          <w:p w14:paraId="78CB0B28" w14:textId="77777777" w:rsidR="00137388" w:rsidRPr="00137388" w:rsidRDefault="00137388" w:rsidP="00137388">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3FF4F49A" w14:textId="77777777" w:rsidR="00137388" w:rsidRDefault="00137388" w:rsidP="00137388">
            <w:pPr>
              <w:rPr>
                <w:rFonts w:eastAsia="Times New Roman" w:cs="Arial"/>
                <w:sz w:val="20"/>
                <w:lang w:bidi="ar-SA"/>
              </w:rPr>
            </w:pPr>
            <w:r w:rsidRPr="00137388">
              <w:rPr>
                <w:rFonts w:eastAsia="Times New Roman" w:cs="Arial"/>
                <w:sz w:val="20"/>
                <w:lang w:bidi="ar-SA"/>
              </w:rPr>
              <w:t>SONAR-FS1-P</w:t>
            </w:r>
          </w:p>
          <w:p w14:paraId="3550F26D" w14:textId="3358A019" w:rsidR="00D0754C" w:rsidRPr="00137388" w:rsidRDefault="00D0754C" w:rsidP="00137388">
            <w:pPr>
              <w:rPr>
                <w:rFonts w:eastAsia="Times New Roman" w:cs="Arial"/>
                <w:sz w:val="20"/>
                <w:lang w:bidi="ar-SA"/>
              </w:rPr>
            </w:pPr>
            <w:r w:rsidRPr="00B62911">
              <w:rPr>
                <w:rFonts w:eastAsia="Times New Roman" w:cs="Arial"/>
                <w:sz w:val="16"/>
                <w:szCs w:val="16"/>
                <w:lang w:bidi="ar-SA"/>
              </w:rPr>
              <w:t>uwvm2napfsc0001</w:t>
            </w:r>
          </w:p>
        </w:tc>
        <w:tc>
          <w:tcPr>
            <w:tcW w:w="450" w:type="dxa"/>
            <w:noWrap/>
            <w:hideMark/>
          </w:tcPr>
          <w:p w14:paraId="7D710AF9"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1</w:t>
            </w:r>
          </w:p>
        </w:tc>
        <w:tc>
          <w:tcPr>
            <w:tcW w:w="630" w:type="dxa"/>
            <w:hideMark/>
          </w:tcPr>
          <w:p w14:paraId="74BEE851"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24</w:t>
            </w:r>
          </w:p>
        </w:tc>
        <w:tc>
          <w:tcPr>
            <w:tcW w:w="1170" w:type="dxa"/>
            <w:noWrap/>
            <w:hideMark/>
          </w:tcPr>
          <w:p w14:paraId="5AE360FD"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600CA399"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5FED0EAE"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24590AD8"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yes</w:t>
            </w:r>
          </w:p>
        </w:tc>
      </w:tr>
      <w:tr w:rsidR="00137388" w:rsidRPr="00137388" w14:paraId="0D4D4A2E" w14:textId="77777777" w:rsidTr="00456C9B">
        <w:trPr>
          <w:trHeight w:val="300"/>
        </w:trPr>
        <w:tc>
          <w:tcPr>
            <w:tcW w:w="1440" w:type="dxa"/>
            <w:noWrap/>
            <w:hideMark/>
          </w:tcPr>
          <w:p w14:paraId="6B468FB5" w14:textId="77777777" w:rsidR="00137388" w:rsidRPr="00137388" w:rsidRDefault="00137388" w:rsidP="00137388">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0D0407F2" w14:textId="77777777" w:rsidR="00137388" w:rsidRPr="00137388" w:rsidRDefault="00137388" w:rsidP="00137388">
            <w:pPr>
              <w:rPr>
                <w:rFonts w:eastAsia="Times New Roman" w:cs="Arial"/>
                <w:sz w:val="20"/>
                <w:lang w:bidi="ar-SA"/>
              </w:rPr>
            </w:pPr>
            <w:r w:rsidRPr="00137388">
              <w:rPr>
                <w:rFonts w:eastAsia="Times New Roman" w:cs="Arial"/>
                <w:sz w:val="20"/>
                <w:lang w:bidi="ar-SA"/>
              </w:rPr>
              <w:t>Kluis</w:t>
            </w:r>
          </w:p>
        </w:tc>
        <w:tc>
          <w:tcPr>
            <w:tcW w:w="720" w:type="dxa"/>
            <w:noWrap/>
            <w:hideMark/>
          </w:tcPr>
          <w:p w14:paraId="6EB185AF" w14:textId="77777777" w:rsidR="00137388" w:rsidRPr="00137388" w:rsidRDefault="00137388" w:rsidP="00137388">
            <w:pPr>
              <w:rPr>
                <w:rFonts w:eastAsia="Times New Roman" w:cs="Arial"/>
                <w:sz w:val="20"/>
                <w:lang w:bidi="ar-SA"/>
              </w:rPr>
            </w:pPr>
            <w:r w:rsidRPr="00137388">
              <w:rPr>
                <w:rFonts w:eastAsia="Times New Roman" w:cs="Arial"/>
                <w:sz w:val="20"/>
                <w:lang w:bidi="ar-SA"/>
              </w:rPr>
              <w:t>AM3</w:t>
            </w:r>
          </w:p>
        </w:tc>
        <w:tc>
          <w:tcPr>
            <w:tcW w:w="1350" w:type="dxa"/>
            <w:noWrap/>
            <w:hideMark/>
          </w:tcPr>
          <w:p w14:paraId="2B628250" w14:textId="77777777" w:rsidR="00137388" w:rsidRPr="00137388" w:rsidRDefault="00137388" w:rsidP="00137388">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662FB0E7" w14:textId="77777777" w:rsidR="00137388" w:rsidRDefault="00137388" w:rsidP="00137388">
            <w:pPr>
              <w:rPr>
                <w:rFonts w:eastAsia="Times New Roman" w:cs="Arial"/>
                <w:sz w:val="20"/>
                <w:lang w:bidi="ar-SA"/>
              </w:rPr>
            </w:pPr>
            <w:r w:rsidRPr="00137388">
              <w:rPr>
                <w:rFonts w:eastAsia="Times New Roman" w:cs="Arial"/>
                <w:sz w:val="20"/>
                <w:lang w:bidi="ar-SA"/>
              </w:rPr>
              <w:t>SONAR-FS2-P</w:t>
            </w:r>
          </w:p>
          <w:p w14:paraId="67127037" w14:textId="4EA285BA" w:rsidR="00D0754C" w:rsidRPr="00137388" w:rsidRDefault="00D0754C" w:rsidP="00137388">
            <w:pPr>
              <w:rPr>
                <w:rFonts w:eastAsia="Times New Roman" w:cs="Arial"/>
                <w:sz w:val="20"/>
                <w:lang w:bidi="ar-SA"/>
              </w:rPr>
            </w:pPr>
            <w:r w:rsidRPr="00D54329">
              <w:rPr>
                <w:rFonts w:cs="Arial"/>
                <w:sz w:val="16"/>
                <w:szCs w:val="16"/>
              </w:rPr>
              <w:t>uwvm3napfsc0001</w:t>
            </w:r>
          </w:p>
        </w:tc>
        <w:tc>
          <w:tcPr>
            <w:tcW w:w="450" w:type="dxa"/>
            <w:noWrap/>
            <w:hideMark/>
          </w:tcPr>
          <w:p w14:paraId="4967D681"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1</w:t>
            </w:r>
          </w:p>
        </w:tc>
        <w:tc>
          <w:tcPr>
            <w:tcW w:w="630" w:type="dxa"/>
            <w:hideMark/>
          </w:tcPr>
          <w:p w14:paraId="2F9CFB9D"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24</w:t>
            </w:r>
          </w:p>
        </w:tc>
        <w:tc>
          <w:tcPr>
            <w:tcW w:w="1170" w:type="dxa"/>
            <w:noWrap/>
            <w:hideMark/>
          </w:tcPr>
          <w:p w14:paraId="346D8D54"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69D39A71"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75D8D377"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1A356415"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yes</w:t>
            </w:r>
          </w:p>
        </w:tc>
      </w:tr>
      <w:tr w:rsidR="00137388" w:rsidRPr="00137388" w14:paraId="34C1A48B" w14:textId="77777777" w:rsidTr="00456C9B">
        <w:trPr>
          <w:trHeight w:val="300"/>
        </w:trPr>
        <w:tc>
          <w:tcPr>
            <w:tcW w:w="1440" w:type="dxa"/>
            <w:noWrap/>
            <w:hideMark/>
          </w:tcPr>
          <w:p w14:paraId="6923844D" w14:textId="77777777" w:rsidR="00137388" w:rsidRPr="00137388" w:rsidRDefault="00137388" w:rsidP="00137388">
            <w:pPr>
              <w:rPr>
                <w:rFonts w:eastAsia="Times New Roman" w:cs="Arial"/>
                <w:sz w:val="20"/>
                <w:lang w:bidi="ar-SA"/>
              </w:rPr>
            </w:pPr>
            <w:r w:rsidRPr="00137388">
              <w:rPr>
                <w:rFonts w:eastAsia="Times New Roman" w:cs="Arial"/>
                <w:sz w:val="20"/>
                <w:lang w:bidi="ar-SA"/>
              </w:rPr>
              <w:t>Private Cloud Oracle DB</w:t>
            </w:r>
          </w:p>
        </w:tc>
        <w:tc>
          <w:tcPr>
            <w:tcW w:w="1260" w:type="dxa"/>
            <w:noWrap/>
            <w:hideMark/>
          </w:tcPr>
          <w:p w14:paraId="129763A7" w14:textId="6930F83B" w:rsidR="00137388" w:rsidRPr="00137388" w:rsidRDefault="00137388" w:rsidP="00137388">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54D6C3CD" w14:textId="77777777" w:rsidR="00137388" w:rsidRPr="00137388" w:rsidRDefault="00137388" w:rsidP="00137388">
            <w:pPr>
              <w:rPr>
                <w:rFonts w:eastAsia="Times New Roman" w:cs="Arial"/>
                <w:sz w:val="20"/>
                <w:lang w:bidi="ar-SA"/>
              </w:rPr>
            </w:pPr>
            <w:r w:rsidRPr="00137388">
              <w:rPr>
                <w:rFonts w:eastAsia="Times New Roman" w:cs="Arial"/>
                <w:sz w:val="20"/>
                <w:lang w:bidi="ar-SA"/>
              </w:rPr>
              <w:t>AM2</w:t>
            </w:r>
          </w:p>
        </w:tc>
        <w:tc>
          <w:tcPr>
            <w:tcW w:w="1350" w:type="dxa"/>
            <w:noWrap/>
            <w:hideMark/>
          </w:tcPr>
          <w:p w14:paraId="4E2269E9" w14:textId="77777777" w:rsidR="00137388" w:rsidRPr="00137388" w:rsidRDefault="00137388" w:rsidP="00137388">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2FF77473" w14:textId="77777777" w:rsidR="00137388" w:rsidRDefault="00137388" w:rsidP="00137388">
            <w:pPr>
              <w:rPr>
                <w:rFonts w:eastAsia="Times New Roman" w:cs="Arial"/>
                <w:sz w:val="20"/>
                <w:lang w:bidi="ar-SA"/>
              </w:rPr>
            </w:pPr>
            <w:r w:rsidRPr="00137388">
              <w:rPr>
                <w:rFonts w:eastAsia="Times New Roman" w:cs="Arial"/>
                <w:sz w:val="20"/>
                <w:lang w:bidi="ar-SA"/>
              </w:rPr>
              <w:t>OID-DB1-P</w:t>
            </w:r>
          </w:p>
          <w:p w14:paraId="2B7C9BD0" w14:textId="433B3259" w:rsidR="00D0754C" w:rsidRPr="00137388" w:rsidRDefault="00D0754C" w:rsidP="00137388">
            <w:pPr>
              <w:rPr>
                <w:rFonts w:eastAsia="Times New Roman" w:cs="Arial"/>
                <w:sz w:val="20"/>
                <w:lang w:bidi="ar-SA"/>
              </w:rPr>
            </w:pPr>
            <w:r w:rsidRPr="006B2351">
              <w:rPr>
                <w:rFonts w:eastAsia="Times New Roman" w:cs="Arial"/>
                <w:sz w:val="16"/>
                <w:szCs w:val="16"/>
                <w:lang w:bidi="ar-SA"/>
              </w:rPr>
              <w:t>UWVA2VLPORA0034</w:t>
            </w:r>
          </w:p>
        </w:tc>
        <w:tc>
          <w:tcPr>
            <w:tcW w:w="450" w:type="dxa"/>
            <w:noWrap/>
            <w:hideMark/>
          </w:tcPr>
          <w:p w14:paraId="66724BC8" w14:textId="79305CAA" w:rsidR="00137388" w:rsidRPr="00C71A3D" w:rsidRDefault="00C71A3D" w:rsidP="00137388">
            <w:pPr>
              <w:jc w:val="center"/>
              <w:rPr>
                <w:rFonts w:eastAsia="Times New Roman" w:cs="Arial"/>
                <w:sz w:val="20"/>
                <w:lang w:val="en-US" w:bidi="ar-SA"/>
              </w:rPr>
            </w:pPr>
            <w:r>
              <w:rPr>
                <w:rFonts w:eastAsia="Times New Roman" w:cs="Arial"/>
                <w:sz w:val="20"/>
                <w:lang w:val="en-US" w:bidi="ar-SA"/>
              </w:rPr>
              <w:t>2</w:t>
            </w:r>
          </w:p>
        </w:tc>
        <w:tc>
          <w:tcPr>
            <w:tcW w:w="630" w:type="dxa"/>
            <w:hideMark/>
          </w:tcPr>
          <w:p w14:paraId="49D233F6"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32</w:t>
            </w:r>
          </w:p>
        </w:tc>
        <w:tc>
          <w:tcPr>
            <w:tcW w:w="1170" w:type="dxa"/>
            <w:noWrap/>
            <w:hideMark/>
          </w:tcPr>
          <w:p w14:paraId="20204B52"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RHEL7.9</w:t>
            </w:r>
          </w:p>
        </w:tc>
        <w:tc>
          <w:tcPr>
            <w:tcW w:w="990" w:type="dxa"/>
            <w:noWrap/>
            <w:hideMark/>
          </w:tcPr>
          <w:p w14:paraId="11F6524C"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PaaS</w:t>
            </w:r>
          </w:p>
        </w:tc>
        <w:tc>
          <w:tcPr>
            <w:tcW w:w="990" w:type="dxa"/>
            <w:noWrap/>
            <w:hideMark/>
          </w:tcPr>
          <w:p w14:paraId="31BFE85B"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2A41AE1F"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yes</w:t>
            </w:r>
          </w:p>
        </w:tc>
      </w:tr>
      <w:tr w:rsidR="00137388" w:rsidRPr="00137388" w14:paraId="39FC7657" w14:textId="77777777" w:rsidTr="00456C9B">
        <w:trPr>
          <w:trHeight w:val="300"/>
        </w:trPr>
        <w:tc>
          <w:tcPr>
            <w:tcW w:w="1440" w:type="dxa"/>
            <w:noWrap/>
            <w:hideMark/>
          </w:tcPr>
          <w:p w14:paraId="03D234B4" w14:textId="77777777" w:rsidR="00137388" w:rsidRPr="00137388" w:rsidRDefault="00137388" w:rsidP="00137388">
            <w:pPr>
              <w:rPr>
                <w:rFonts w:eastAsia="Times New Roman" w:cs="Arial"/>
                <w:sz w:val="20"/>
                <w:lang w:bidi="ar-SA"/>
              </w:rPr>
            </w:pPr>
            <w:r w:rsidRPr="00137388">
              <w:rPr>
                <w:rFonts w:eastAsia="Times New Roman" w:cs="Arial"/>
                <w:sz w:val="20"/>
                <w:lang w:bidi="ar-SA"/>
              </w:rPr>
              <w:t>Private Cloud Oracle MW</w:t>
            </w:r>
          </w:p>
        </w:tc>
        <w:tc>
          <w:tcPr>
            <w:tcW w:w="1260" w:type="dxa"/>
            <w:noWrap/>
            <w:hideMark/>
          </w:tcPr>
          <w:p w14:paraId="323C8674" w14:textId="52BCA230" w:rsidR="00137388" w:rsidRPr="00137388" w:rsidRDefault="00137388" w:rsidP="00137388">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56FED84C" w14:textId="77777777" w:rsidR="00137388" w:rsidRPr="00137388" w:rsidRDefault="00137388" w:rsidP="00137388">
            <w:pPr>
              <w:rPr>
                <w:rFonts w:eastAsia="Times New Roman" w:cs="Arial"/>
                <w:sz w:val="20"/>
                <w:lang w:bidi="ar-SA"/>
              </w:rPr>
            </w:pPr>
            <w:r w:rsidRPr="00137388">
              <w:rPr>
                <w:rFonts w:eastAsia="Times New Roman" w:cs="Arial"/>
                <w:sz w:val="20"/>
                <w:lang w:bidi="ar-SA"/>
              </w:rPr>
              <w:t>AM2</w:t>
            </w:r>
          </w:p>
        </w:tc>
        <w:tc>
          <w:tcPr>
            <w:tcW w:w="1350" w:type="dxa"/>
            <w:noWrap/>
            <w:hideMark/>
          </w:tcPr>
          <w:p w14:paraId="09BCB261" w14:textId="77777777" w:rsidR="00137388" w:rsidRPr="00137388" w:rsidRDefault="00137388" w:rsidP="00137388">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1156646A" w14:textId="77777777" w:rsidR="00137388" w:rsidRDefault="00137388" w:rsidP="00137388">
            <w:pPr>
              <w:rPr>
                <w:rFonts w:eastAsia="Times New Roman" w:cs="Arial"/>
                <w:sz w:val="20"/>
                <w:lang w:bidi="ar-SA"/>
              </w:rPr>
            </w:pPr>
            <w:r w:rsidRPr="00137388">
              <w:rPr>
                <w:rFonts w:eastAsia="Times New Roman" w:cs="Arial"/>
                <w:sz w:val="20"/>
                <w:lang w:bidi="ar-SA"/>
              </w:rPr>
              <w:t>OID-APP1-P</w:t>
            </w:r>
          </w:p>
          <w:p w14:paraId="437AF5A6" w14:textId="3A56F9F2" w:rsidR="00C34515" w:rsidRPr="00137388" w:rsidRDefault="00C34515" w:rsidP="00137388">
            <w:pPr>
              <w:rPr>
                <w:rFonts w:eastAsia="Times New Roman" w:cs="Arial"/>
                <w:sz w:val="20"/>
                <w:lang w:bidi="ar-SA"/>
              </w:rPr>
            </w:pPr>
            <w:r w:rsidRPr="004B6BF0">
              <w:rPr>
                <w:rFonts w:eastAsia="Times New Roman" w:cs="Arial"/>
                <w:color w:val="000000" w:themeColor="text1"/>
                <w:sz w:val="16"/>
                <w:szCs w:val="16"/>
                <w:lang w:val="en-US" w:eastAsia="nl-NL" w:bidi="ar-SA"/>
              </w:rPr>
              <w:t>UWVA2VLPAPP0052</w:t>
            </w:r>
          </w:p>
        </w:tc>
        <w:tc>
          <w:tcPr>
            <w:tcW w:w="450" w:type="dxa"/>
            <w:noWrap/>
            <w:hideMark/>
          </w:tcPr>
          <w:p w14:paraId="5F2EC688" w14:textId="3C5923C1" w:rsidR="00137388" w:rsidRPr="00967DC1" w:rsidRDefault="00C71A3D" w:rsidP="00137388">
            <w:pPr>
              <w:jc w:val="center"/>
              <w:rPr>
                <w:rFonts w:eastAsia="Times New Roman" w:cs="Arial"/>
                <w:sz w:val="20"/>
                <w:lang w:val="en-US" w:bidi="ar-SA"/>
              </w:rPr>
            </w:pPr>
            <w:r>
              <w:rPr>
                <w:rFonts w:eastAsia="Times New Roman" w:cs="Arial"/>
                <w:sz w:val="20"/>
                <w:lang w:val="en-US" w:bidi="ar-SA"/>
              </w:rPr>
              <w:t>1</w:t>
            </w:r>
          </w:p>
        </w:tc>
        <w:tc>
          <w:tcPr>
            <w:tcW w:w="630" w:type="dxa"/>
            <w:hideMark/>
          </w:tcPr>
          <w:p w14:paraId="20833875"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6</w:t>
            </w:r>
          </w:p>
        </w:tc>
        <w:tc>
          <w:tcPr>
            <w:tcW w:w="1170" w:type="dxa"/>
            <w:noWrap/>
            <w:hideMark/>
          </w:tcPr>
          <w:p w14:paraId="6519AD4E"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RHEL7.9</w:t>
            </w:r>
          </w:p>
        </w:tc>
        <w:tc>
          <w:tcPr>
            <w:tcW w:w="990" w:type="dxa"/>
            <w:noWrap/>
            <w:hideMark/>
          </w:tcPr>
          <w:p w14:paraId="251A6A25" w14:textId="77777777" w:rsidR="00137388" w:rsidRPr="00137388" w:rsidRDefault="00137388" w:rsidP="00137388">
            <w:pPr>
              <w:jc w:val="center"/>
              <w:rPr>
                <w:rFonts w:eastAsia="Times New Roman" w:cs="Arial"/>
                <w:sz w:val="20"/>
                <w:lang w:bidi="ar-SA"/>
              </w:rPr>
            </w:pPr>
            <w:proofErr w:type="spellStart"/>
            <w:r w:rsidRPr="00137388">
              <w:rPr>
                <w:rFonts w:eastAsia="Times New Roman" w:cs="Arial"/>
                <w:sz w:val="20"/>
                <w:lang w:bidi="ar-SA"/>
              </w:rPr>
              <w:t>Iaas</w:t>
            </w:r>
            <w:proofErr w:type="spellEnd"/>
            <w:r w:rsidRPr="00137388">
              <w:rPr>
                <w:rFonts w:eastAsia="Times New Roman" w:cs="Arial"/>
                <w:sz w:val="20"/>
                <w:lang w:bidi="ar-SA"/>
              </w:rPr>
              <w:t>+</w:t>
            </w:r>
          </w:p>
        </w:tc>
        <w:tc>
          <w:tcPr>
            <w:tcW w:w="990" w:type="dxa"/>
            <w:noWrap/>
            <w:hideMark/>
          </w:tcPr>
          <w:p w14:paraId="0166DAFF"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61EC1C09"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yes</w:t>
            </w:r>
          </w:p>
        </w:tc>
      </w:tr>
      <w:tr w:rsidR="00065E85" w:rsidRPr="00137388" w14:paraId="1265C5A5" w14:textId="77777777" w:rsidTr="00456C9B">
        <w:trPr>
          <w:trHeight w:val="300"/>
        </w:trPr>
        <w:tc>
          <w:tcPr>
            <w:tcW w:w="1440" w:type="dxa"/>
            <w:noWrap/>
            <w:hideMark/>
          </w:tcPr>
          <w:p w14:paraId="2554AA38"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3C12EC2D" w14:textId="106B9631"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3CFB5F47"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1282F3F9"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0C1D9002" w14:textId="77777777" w:rsidR="00065E85" w:rsidRDefault="00065E85" w:rsidP="00065E85">
            <w:pPr>
              <w:rPr>
                <w:rFonts w:eastAsia="Times New Roman" w:cs="Arial"/>
                <w:sz w:val="20"/>
                <w:lang w:bidi="ar-SA"/>
              </w:rPr>
            </w:pPr>
            <w:r w:rsidRPr="00137388">
              <w:rPr>
                <w:rFonts w:eastAsia="Times New Roman" w:cs="Arial"/>
                <w:sz w:val="20"/>
                <w:lang w:bidi="ar-SA"/>
              </w:rPr>
              <w:t>Gateway1-P</w:t>
            </w:r>
          </w:p>
          <w:p w14:paraId="6C89BE8B" w14:textId="22F4D0D5" w:rsidR="00244202" w:rsidRPr="00244202" w:rsidRDefault="00244202" w:rsidP="00065E85">
            <w:pPr>
              <w:rPr>
                <w:rFonts w:eastAsia="Times New Roman" w:cs="Arial"/>
                <w:sz w:val="16"/>
                <w:szCs w:val="16"/>
                <w:lang w:bidi="ar-SA"/>
              </w:rPr>
            </w:pPr>
            <w:r w:rsidRPr="00244202">
              <w:rPr>
                <w:rFonts w:eastAsia="Times New Roman" w:cs="Arial"/>
                <w:sz w:val="16"/>
                <w:szCs w:val="16"/>
                <w:lang w:bidi="ar-SA"/>
              </w:rPr>
              <w:t>uwvm2vapapp0024</w:t>
            </w:r>
          </w:p>
        </w:tc>
        <w:tc>
          <w:tcPr>
            <w:tcW w:w="450" w:type="dxa"/>
            <w:noWrap/>
            <w:hideMark/>
          </w:tcPr>
          <w:p w14:paraId="7B5FDC7E"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w:t>
            </w:r>
          </w:p>
        </w:tc>
        <w:tc>
          <w:tcPr>
            <w:tcW w:w="630" w:type="dxa"/>
            <w:hideMark/>
          </w:tcPr>
          <w:p w14:paraId="279AD3AC"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16</w:t>
            </w:r>
          </w:p>
        </w:tc>
        <w:tc>
          <w:tcPr>
            <w:tcW w:w="1170" w:type="dxa"/>
            <w:noWrap/>
            <w:hideMark/>
          </w:tcPr>
          <w:p w14:paraId="79B737BC"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04E227BA"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731ACAEE" w14:textId="092F5040"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65E80DC9"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7426AF9A" w14:textId="77777777" w:rsidTr="00456C9B">
        <w:trPr>
          <w:trHeight w:val="300"/>
        </w:trPr>
        <w:tc>
          <w:tcPr>
            <w:tcW w:w="1440" w:type="dxa"/>
            <w:noWrap/>
            <w:hideMark/>
          </w:tcPr>
          <w:p w14:paraId="655BF473"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13BDD1BF" w14:textId="2F3ADB63"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74244A6D"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2F4820B9"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2C0A39FF" w14:textId="77777777" w:rsidR="00065E85" w:rsidRDefault="00065E85" w:rsidP="00065E85">
            <w:pPr>
              <w:rPr>
                <w:rFonts w:eastAsia="Times New Roman" w:cs="Arial"/>
                <w:sz w:val="20"/>
                <w:lang w:bidi="ar-SA"/>
              </w:rPr>
            </w:pPr>
            <w:r w:rsidRPr="00137388">
              <w:rPr>
                <w:rFonts w:eastAsia="Times New Roman" w:cs="Arial"/>
                <w:sz w:val="20"/>
                <w:lang w:bidi="ar-SA"/>
              </w:rPr>
              <w:t>Gateway2-P</w:t>
            </w:r>
          </w:p>
          <w:p w14:paraId="3CF92F61" w14:textId="1F5FB2F9" w:rsidR="00C11B6E" w:rsidRPr="00137388" w:rsidRDefault="00C11B6E" w:rsidP="00065E85">
            <w:pPr>
              <w:rPr>
                <w:rFonts w:eastAsia="Times New Roman" w:cs="Arial"/>
                <w:sz w:val="20"/>
                <w:lang w:bidi="ar-SA"/>
              </w:rPr>
            </w:pPr>
            <w:r w:rsidRPr="00C11B6E">
              <w:rPr>
                <w:rFonts w:cs="Arial"/>
                <w:sz w:val="16"/>
                <w:szCs w:val="16"/>
              </w:rPr>
              <w:t>uwvm2vapapp0025</w:t>
            </w:r>
          </w:p>
        </w:tc>
        <w:tc>
          <w:tcPr>
            <w:tcW w:w="450" w:type="dxa"/>
            <w:noWrap/>
            <w:hideMark/>
          </w:tcPr>
          <w:p w14:paraId="3E9B6631"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w:t>
            </w:r>
          </w:p>
        </w:tc>
        <w:tc>
          <w:tcPr>
            <w:tcW w:w="630" w:type="dxa"/>
            <w:hideMark/>
          </w:tcPr>
          <w:p w14:paraId="6AAC4A5A"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16</w:t>
            </w:r>
          </w:p>
        </w:tc>
        <w:tc>
          <w:tcPr>
            <w:tcW w:w="1170" w:type="dxa"/>
            <w:noWrap/>
            <w:hideMark/>
          </w:tcPr>
          <w:p w14:paraId="6EAD55C1"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0ABFBF02"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790F66CC" w14:textId="17DA8792"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5EE78D5A"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1DFF2635" w14:textId="77777777" w:rsidTr="00456C9B">
        <w:trPr>
          <w:trHeight w:val="300"/>
        </w:trPr>
        <w:tc>
          <w:tcPr>
            <w:tcW w:w="1440" w:type="dxa"/>
            <w:noWrap/>
            <w:hideMark/>
          </w:tcPr>
          <w:p w14:paraId="0B2B9518"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22036DCC" w14:textId="500A5B64"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7897E7CC"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76A48241"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124004E7" w14:textId="77777777" w:rsidR="00065E85" w:rsidRDefault="00065E85" w:rsidP="00065E85">
            <w:pPr>
              <w:rPr>
                <w:rFonts w:eastAsia="Times New Roman" w:cs="Arial"/>
                <w:sz w:val="20"/>
                <w:lang w:bidi="ar-SA"/>
              </w:rPr>
            </w:pPr>
            <w:r w:rsidRPr="00137388">
              <w:rPr>
                <w:rFonts w:eastAsia="Times New Roman" w:cs="Arial"/>
                <w:sz w:val="20"/>
                <w:lang w:bidi="ar-SA"/>
              </w:rPr>
              <w:t>Gateway3-P</w:t>
            </w:r>
          </w:p>
          <w:p w14:paraId="6A592D6A" w14:textId="164FB0EF" w:rsidR="00C11B6E" w:rsidRPr="00C11B6E" w:rsidRDefault="00C11B6E" w:rsidP="00065E85">
            <w:pPr>
              <w:rPr>
                <w:rFonts w:eastAsia="Times New Roman" w:cs="Arial"/>
                <w:sz w:val="16"/>
                <w:szCs w:val="16"/>
                <w:lang w:bidi="ar-SA"/>
              </w:rPr>
            </w:pPr>
            <w:r w:rsidRPr="00C11B6E">
              <w:rPr>
                <w:rFonts w:eastAsia="Times New Roman" w:cs="Arial"/>
                <w:sz w:val="16"/>
                <w:szCs w:val="16"/>
                <w:lang w:bidi="ar-SA"/>
              </w:rPr>
              <w:t>uwvm2vapapp0026</w:t>
            </w:r>
          </w:p>
        </w:tc>
        <w:tc>
          <w:tcPr>
            <w:tcW w:w="450" w:type="dxa"/>
            <w:noWrap/>
            <w:hideMark/>
          </w:tcPr>
          <w:p w14:paraId="7A30254E"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w:t>
            </w:r>
          </w:p>
        </w:tc>
        <w:tc>
          <w:tcPr>
            <w:tcW w:w="630" w:type="dxa"/>
            <w:hideMark/>
          </w:tcPr>
          <w:p w14:paraId="24140D76"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16</w:t>
            </w:r>
          </w:p>
        </w:tc>
        <w:tc>
          <w:tcPr>
            <w:tcW w:w="1170" w:type="dxa"/>
            <w:noWrap/>
            <w:hideMark/>
          </w:tcPr>
          <w:p w14:paraId="30551F8A"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4CA7C966"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5BE626D8" w14:textId="61E75CA0"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276D0FAD"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31DFD7BD" w14:textId="77777777" w:rsidTr="00456C9B">
        <w:trPr>
          <w:trHeight w:val="300"/>
        </w:trPr>
        <w:tc>
          <w:tcPr>
            <w:tcW w:w="1440" w:type="dxa"/>
            <w:noWrap/>
            <w:hideMark/>
          </w:tcPr>
          <w:p w14:paraId="6069883B"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4B9C3C7D" w14:textId="77777777" w:rsidR="00065E85" w:rsidRPr="00137388" w:rsidRDefault="00065E85" w:rsidP="00065E85">
            <w:pPr>
              <w:rPr>
                <w:rFonts w:eastAsia="Times New Roman" w:cs="Arial"/>
                <w:sz w:val="20"/>
                <w:lang w:bidi="ar-SA"/>
              </w:rPr>
            </w:pPr>
            <w:r w:rsidRPr="00137388">
              <w:rPr>
                <w:rFonts w:eastAsia="Times New Roman" w:cs="Arial"/>
                <w:sz w:val="20"/>
                <w:lang w:bidi="ar-SA"/>
              </w:rPr>
              <w:t>Kluis</w:t>
            </w:r>
          </w:p>
        </w:tc>
        <w:tc>
          <w:tcPr>
            <w:tcW w:w="720" w:type="dxa"/>
            <w:noWrap/>
            <w:hideMark/>
          </w:tcPr>
          <w:p w14:paraId="43C96752"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208D7B73"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1A3517BB" w14:textId="77777777" w:rsidR="00065E85" w:rsidRDefault="00065E85" w:rsidP="00065E85">
            <w:pPr>
              <w:rPr>
                <w:rFonts w:eastAsia="Times New Roman" w:cs="Arial"/>
                <w:sz w:val="20"/>
                <w:lang w:bidi="ar-SA"/>
              </w:rPr>
            </w:pPr>
            <w:r w:rsidRPr="00137388">
              <w:rPr>
                <w:rFonts w:eastAsia="Times New Roman" w:cs="Arial"/>
                <w:sz w:val="20"/>
                <w:lang w:bidi="ar-SA"/>
              </w:rPr>
              <w:t>COPY-DB1-P</w:t>
            </w:r>
          </w:p>
          <w:p w14:paraId="2FFB8247" w14:textId="73EDC778" w:rsidR="003D4528" w:rsidRPr="003D4528" w:rsidRDefault="003D4528" w:rsidP="00065E85">
            <w:pPr>
              <w:rPr>
                <w:rFonts w:eastAsia="Times New Roman" w:cs="Arial"/>
                <w:sz w:val="16"/>
                <w:szCs w:val="16"/>
                <w:lang w:bidi="ar-SA"/>
              </w:rPr>
            </w:pPr>
            <w:r w:rsidRPr="003D4528">
              <w:rPr>
                <w:rFonts w:eastAsia="Times New Roman" w:cs="Arial"/>
                <w:sz w:val="16"/>
                <w:szCs w:val="16"/>
                <w:lang w:bidi="ar-SA"/>
              </w:rPr>
              <w:t>uwvm2vapora0006</w:t>
            </w:r>
          </w:p>
        </w:tc>
        <w:tc>
          <w:tcPr>
            <w:tcW w:w="450" w:type="dxa"/>
            <w:noWrap/>
            <w:hideMark/>
          </w:tcPr>
          <w:p w14:paraId="5EC198E9" w14:textId="276D0340" w:rsidR="00065E85" w:rsidRPr="00137388" w:rsidRDefault="00BC2A9D" w:rsidP="00065E85">
            <w:pPr>
              <w:jc w:val="center"/>
              <w:rPr>
                <w:rFonts w:eastAsia="Times New Roman" w:cs="Arial"/>
                <w:sz w:val="20"/>
                <w:lang w:bidi="ar-SA"/>
              </w:rPr>
            </w:pPr>
            <w:r>
              <w:rPr>
                <w:rFonts w:eastAsia="Times New Roman" w:cs="Arial"/>
                <w:sz w:val="20"/>
                <w:lang w:bidi="ar-SA"/>
              </w:rPr>
              <w:t>2</w:t>
            </w:r>
          </w:p>
        </w:tc>
        <w:tc>
          <w:tcPr>
            <w:tcW w:w="630" w:type="dxa"/>
            <w:hideMark/>
          </w:tcPr>
          <w:p w14:paraId="4414088C"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128</w:t>
            </w:r>
          </w:p>
        </w:tc>
        <w:tc>
          <w:tcPr>
            <w:tcW w:w="1170" w:type="dxa"/>
            <w:noWrap/>
            <w:hideMark/>
          </w:tcPr>
          <w:p w14:paraId="4F98BDE6"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31B9EEA2"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45047AAB" w14:textId="4066792E"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57E2C657"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5A939CDC" w14:textId="77777777" w:rsidTr="00456C9B">
        <w:trPr>
          <w:trHeight w:val="300"/>
        </w:trPr>
        <w:tc>
          <w:tcPr>
            <w:tcW w:w="1440" w:type="dxa"/>
            <w:noWrap/>
            <w:hideMark/>
          </w:tcPr>
          <w:p w14:paraId="73644938"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6959E832" w14:textId="7F2D2361" w:rsidR="00065E85" w:rsidRPr="00137388" w:rsidRDefault="00065E85" w:rsidP="00065E85">
            <w:pPr>
              <w:rPr>
                <w:rFonts w:eastAsia="Times New Roman" w:cs="Arial"/>
                <w:sz w:val="20"/>
                <w:lang w:bidi="ar-SA"/>
              </w:rPr>
            </w:pPr>
            <w:r w:rsidRPr="00137388">
              <w:rPr>
                <w:rFonts w:eastAsia="Times New Roman" w:cs="Arial"/>
                <w:sz w:val="20"/>
                <w:lang w:bidi="ar-SA"/>
              </w:rPr>
              <w:t>Front</w:t>
            </w:r>
            <w:r>
              <w:rPr>
                <w:rFonts w:eastAsia="Times New Roman" w:cs="Arial"/>
                <w:sz w:val="20"/>
                <w:lang w:val="en-US" w:bidi="ar-SA"/>
              </w:rPr>
              <w:t>O</w:t>
            </w:r>
            <w:proofErr w:type="spellStart"/>
            <w:r w:rsidRPr="00137388">
              <w:rPr>
                <w:rFonts w:eastAsia="Times New Roman" w:cs="Arial"/>
                <w:sz w:val="20"/>
                <w:lang w:bidi="ar-SA"/>
              </w:rPr>
              <w:t>ffice</w:t>
            </w:r>
            <w:proofErr w:type="spellEnd"/>
          </w:p>
        </w:tc>
        <w:tc>
          <w:tcPr>
            <w:tcW w:w="720" w:type="dxa"/>
            <w:noWrap/>
            <w:hideMark/>
          </w:tcPr>
          <w:p w14:paraId="392DB3EF"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295CB5A3"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1A8A472D" w14:textId="77777777" w:rsidR="00065E85" w:rsidRDefault="00065E85" w:rsidP="00065E85">
            <w:pPr>
              <w:rPr>
                <w:rFonts w:eastAsia="Times New Roman" w:cs="Arial"/>
                <w:sz w:val="20"/>
                <w:lang w:bidi="ar-SA"/>
              </w:rPr>
            </w:pPr>
            <w:r w:rsidRPr="00137388">
              <w:rPr>
                <w:rFonts w:eastAsia="Times New Roman" w:cs="Arial"/>
                <w:sz w:val="20"/>
                <w:lang w:bidi="ar-SA"/>
              </w:rPr>
              <w:t>Public-Web1-P</w:t>
            </w:r>
          </w:p>
          <w:p w14:paraId="7330798E" w14:textId="3E8B67F3" w:rsidR="000A5B1F" w:rsidRPr="000A5B1F" w:rsidRDefault="000A5B1F" w:rsidP="00065E85">
            <w:pPr>
              <w:rPr>
                <w:rFonts w:eastAsia="Times New Roman" w:cs="Arial"/>
                <w:sz w:val="16"/>
                <w:szCs w:val="16"/>
                <w:lang w:bidi="ar-SA"/>
              </w:rPr>
            </w:pPr>
            <w:r w:rsidRPr="000A5B1F">
              <w:rPr>
                <w:rFonts w:eastAsia="Times New Roman" w:cs="Arial"/>
                <w:sz w:val="16"/>
                <w:szCs w:val="16"/>
                <w:lang w:bidi="ar-SA"/>
              </w:rPr>
              <w:t>uwvm2vapweb0004</w:t>
            </w:r>
          </w:p>
        </w:tc>
        <w:tc>
          <w:tcPr>
            <w:tcW w:w="450" w:type="dxa"/>
            <w:noWrap/>
            <w:hideMark/>
          </w:tcPr>
          <w:p w14:paraId="25B41EAB"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w:t>
            </w:r>
          </w:p>
        </w:tc>
        <w:tc>
          <w:tcPr>
            <w:tcW w:w="630" w:type="dxa"/>
            <w:hideMark/>
          </w:tcPr>
          <w:p w14:paraId="0A09571F"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64</w:t>
            </w:r>
          </w:p>
        </w:tc>
        <w:tc>
          <w:tcPr>
            <w:tcW w:w="1170" w:type="dxa"/>
            <w:noWrap/>
            <w:hideMark/>
          </w:tcPr>
          <w:p w14:paraId="2360014D"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351EB3ED"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75E9537A" w14:textId="5C2F9235"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13345AFF"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49198974" w14:textId="77777777" w:rsidTr="00456C9B">
        <w:trPr>
          <w:trHeight w:val="300"/>
        </w:trPr>
        <w:tc>
          <w:tcPr>
            <w:tcW w:w="1440" w:type="dxa"/>
            <w:noWrap/>
            <w:hideMark/>
          </w:tcPr>
          <w:p w14:paraId="6BF594E9"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475EAB8D" w14:textId="33EA1310" w:rsidR="00065E85" w:rsidRPr="00137388" w:rsidRDefault="00065E85" w:rsidP="00065E85">
            <w:pPr>
              <w:rPr>
                <w:rFonts w:eastAsia="Times New Roman" w:cs="Arial"/>
                <w:sz w:val="20"/>
                <w:lang w:bidi="ar-SA"/>
              </w:rPr>
            </w:pPr>
            <w:r w:rsidRPr="00137388">
              <w:rPr>
                <w:rFonts w:eastAsia="Times New Roman" w:cs="Arial"/>
                <w:sz w:val="20"/>
                <w:lang w:bidi="ar-SA"/>
              </w:rPr>
              <w:t>Front</w:t>
            </w:r>
            <w:r>
              <w:rPr>
                <w:rFonts w:eastAsia="Times New Roman" w:cs="Arial"/>
                <w:sz w:val="20"/>
                <w:lang w:val="en-US" w:bidi="ar-SA"/>
              </w:rPr>
              <w:t>O</w:t>
            </w:r>
            <w:proofErr w:type="spellStart"/>
            <w:r w:rsidRPr="00137388">
              <w:rPr>
                <w:rFonts w:eastAsia="Times New Roman" w:cs="Arial"/>
                <w:sz w:val="20"/>
                <w:lang w:bidi="ar-SA"/>
              </w:rPr>
              <w:t>ffice</w:t>
            </w:r>
            <w:proofErr w:type="spellEnd"/>
          </w:p>
        </w:tc>
        <w:tc>
          <w:tcPr>
            <w:tcW w:w="720" w:type="dxa"/>
            <w:noWrap/>
            <w:hideMark/>
          </w:tcPr>
          <w:p w14:paraId="15E81246"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0311B6F0"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3EE84074" w14:textId="77777777" w:rsidR="00065E85" w:rsidRDefault="00065E85" w:rsidP="00065E85">
            <w:pPr>
              <w:rPr>
                <w:rFonts w:eastAsia="Times New Roman" w:cs="Arial"/>
                <w:sz w:val="20"/>
                <w:lang w:bidi="ar-SA"/>
              </w:rPr>
            </w:pPr>
            <w:r w:rsidRPr="00137388">
              <w:rPr>
                <w:rFonts w:eastAsia="Times New Roman" w:cs="Arial"/>
                <w:sz w:val="20"/>
                <w:lang w:bidi="ar-SA"/>
              </w:rPr>
              <w:t>Public-Web2-P</w:t>
            </w:r>
          </w:p>
          <w:p w14:paraId="7C41A8D3" w14:textId="6EFD87AA" w:rsidR="000A5B1F" w:rsidRPr="00137388" w:rsidRDefault="000A5B1F" w:rsidP="00065E85">
            <w:pPr>
              <w:rPr>
                <w:rFonts w:eastAsia="Times New Roman" w:cs="Arial"/>
                <w:sz w:val="20"/>
                <w:lang w:bidi="ar-SA"/>
              </w:rPr>
            </w:pPr>
            <w:r w:rsidRPr="000A5B1F">
              <w:rPr>
                <w:rFonts w:cs="Arial"/>
                <w:sz w:val="16"/>
                <w:szCs w:val="16"/>
              </w:rPr>
              <w:t>uwvm2vapweb0005</w:t>
            </w:r>
          </w:p>
        </w:tc>
        <w:tc>
          <w:tcPr>
            <w:tcW w:w="450" w:type="dxa"/>
            <w:noWrap/>
            <w:hideMark/>
          </w:tcPr>
          <w:p w14:paraId="7DF69E62"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w:t>
            </w:r>
          </w:p>
        </w:tc>
        <w:tc>
          <w:tcPr>
            <w:tcW w:w="630" w:type="dxa"/>
            <w:hideMark/>
          </w:tcPr>
          <w:p w14:paraId="79271FFE"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64</w:t>
            </w:r>
          </w:p>
        </w:tc>
        <w:tc>
          <w:tcPr>
            <w:tcW w:w="1170" w:type="dxa"/>
            <w:noWrap/>
            <w:hideMark/>
          </w:tcPr>
          <w:p w14:paraId="6D033FFE"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30BAE2B1"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0C977E0A" w14:textId="76F1FF3B"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2ACB0207"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2945A2A6" w14:textId="77777777" w:rsidTr="00456C9B">
        <w:trPr>
          <w:trHeight w:val="300"/>
        </w:trPr>
        <w:tc>
          <w:tcPr>
            <w:tcW w:w="1440" w:type="dxa"/>
            <w:noWrap/>
            <w:hideMark/>
          </w:tcPr>
          <w:p w14:paraId="73BB08D8"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694F4146" w14:textId="75BA7359" w:rsidR="00065E85" w:rsidRPr="00137388" w:rsidRDefault="00065E85" w:rsidP="00065E85">
            <w:pPr>
              <w:rPr>
                <w:rFonts w:eastAsia="Times New Roman" w:cs="Arial"/>
                <w:sz w:val="20"/>
                <w:lang w:bidi="ar-SA"/>
              </w:rPr>
            </w:pPr>
            <w:r w:rsidRPr="00137388">
              <w:rPr>
                <w:rFonts w:eastAsia="Times New Roman" w:cs="Arial"/>
                <w:sz w:val="20"/>
                <w:lang w:bidi="ar-SA"/>
              </w:rPr>
              <w:t>Front</w:t>
            </w:r>
            <w:r>
              <w:rPr>
                <w:rFonts w:eastAsia="Times New Roman" w:cs="Arial"/>
                <w:sz w:val="20"/>
                <w:lang w:val="en-US" w:bidi="ar-SA"/>
              </w:rPr>
              <w:t>O</w:t>
            </w:r>
            <w:proofErr w:type="spellStart"/>
            <w:r w:rsidRPr="00137388">
              <w:rPr>
                <w:rFonts w:eastAsia="Times New Roman" w:cs="Arial"/>
                <w:sz w:val="20"/>
                <w:lang w:bidi="ar-SA"/>
              </w:rPr>
              <w:t>ffice</w:t>
            </w:r>
            <w:proofErr w:type="spellEnd"/>
          </w:p>
        </w:tc>
        <w:tc>
          <w:tcPr>
            <w:tcW w:w="720" w:type="dxa"/>
            <w:noWrap/>
            <w:hideMark/>
          </w:tcPr>
          <w:p w14:paraId="20880F8B"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1EC91DAA"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0DE2A239" w14:textId="77777777" w:rsidR="00065E85" w:rsidRDefault="00065E85" w:rsidP="00065E85">
            <w:pPr>
              <w:rPr>
                <w:rFonts w:eastAsia="Times New Roman" w:cs="Arial"/>
                <w:sz w:val="20"/>
                <w:lang w:bidi="ar-SA"/>
              </w:rPr>
            </w:pPr>
            <w:r w:rsidRPr="00137388">
              <w:rPr>
                <w:rFonts w:eastAsia="Times New Roman" w:cs="Arial"/>
                <w:sz w:val="20"/>
                <w:lang w:bidi="ar-SA"/>
              </w:rPr>
              <w:t>Public-Web3-P</w:t>
            </w:r>
          </w:p>
          <w:p w14:paraId="710BF2C1" w14:textId="4A760DB1" w:rsidR="00FB7453" w:rsidRPr="00137388" w:rsidRDefault="00FB7453" w:rsidP="00065E85">
            <w:pPr>
              <w:rPr>
                <w:rFonts w:eastAsia="Times New Roman" w:cs="Arial"/>
                <w:sz w:val="20"/>
                <w:lang w:bidi="ar-SA"/>
              </w:rPr>
            </w:pPr>
            <w:r w:rsidRPr="00FB7453">
              <w:rPr>
                <w:rFonts w:cs="Arial"/>
                <w:sz w:val="16"/>
                <w:szCs w:val="16"/>
              </w:rPr>
              <w:t>uwvm2vapweb0006</w:t>
            </w:r>
          </w:p>
        </w:tc>
        <w:tc>
          <w:tcPr>
            <w:tcW w:w="450" w:type="dxa"/>
            <w:noWrap/>
            <w:hideMark/>
          </w:tcPr>
          <w:p w14:paraId="726CB857"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w:t>
            </w:r>
          </w:p>
        </w:tc>
        <w:tc>
          <w:tcPr>
            <w:tcW w:w="630" w:type="dxa"/>
            <w:hideMark/>
          </w:tcPr>
          <w:p w14:paraId="4FE8E6E7"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64</w:t>
            </w:r>
          </w:p>
        </w:tc>
        <w:tc>
          <w:tcPr>
            <w:tcW w:w="1170" w:type="dxa"/>
            <w:noWrap/>
            <w:hideMark/>
          </w:tcPr>
          <w:p w14:paraId="34EF0B27"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518BABD6"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764C1452" w14:textId="0E66137B"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5FB476FD"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0E48B502" w14:textId="77777777" w:rsidTr="00456C9B">
        <w:trPr>
          <w:trHeight w:val="300"/>
        </w:trPr>
        <w:tc>
          <w:tcPr>
            <w:tcW w:w="1440" w:type="dxa"/>
            <w:noWrap/>
            <w:hideMark/>
          </w:tcPr>
          <w:p w14:paraId="6F7D92DE"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3F784350" w14:textId="779B2602"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03BB26DD"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3DCE94BF"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30353925" w14:textId="77777777" w:rsidR="00065E85" w:rsidRDefault="00065E85" w:rsidP="00065E85">
            <w:pPr>
              <w:rPr>
                <w:rFonts w:eastAsia="Times New Roman" w:cs="Arial"/>
                <w:sz w:val="20"/>
                <w:lang w:bidi="ar-SA"/>
              </w:rPr>
            </w:pPr>
            <w:r w:rsidRPr="00137388">
              <w:rPr>
                <w:rFonts w:eastAsia="Times New Roman" w:cs="Arial"/>
                <w:sz w:val="20"/>
                <w:lang w:bidi="ar-SA"/>
              </w:rPr>
              <w:t>EAI-Web1-P</w:t>
            </w:r>
          </w:p>
          <w:p w14:paraId="1811260E" w14:textId="04DE0621" w:rsidR="00FB7453" w:rsidRPr="00137388" w:rsidRDefault="00FB7453" w:rsidP="00065E85">
            <w:pPr>
              <w:rPr>
                <w:rFonts w:eastAsia="Times New Roman" w:cs="Arial"/>
                <w:sz w:val="20"/>
                <w:lang w:bidi="ar-SA"/>
              </w:rPr>
            </w:pPr>
            <w:r w:rsidRPr="00FB7453">
              <w:rPr>
                <w:rFonts w:cs="Arial"/>
                <w:sz w:val="16"/>
                <w:szCs w:val="16"/>
              </w:rPr>
              <w:t>uwvm2vapweb0002</w:t>
            </w:r>
          </w:p>
        </w:tc>
        <w:tc>
          <w:tcPr>
            <w:tcW w:w="450" w:type="dxa"/>
            <w:noWrap/>
            <w:hideMark/>
          </w:tcPr>
          <w:p w14:paraId="64EDA49A"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w:t>
            </w:r>
          </w:p>
        </w:tc>
        <w:tc>
          <w:tcPr>
            <w:tcW w:w="630" w:type="dxa"/>
            <w:hideMark/>
          </w:tcPr>
          <w:p w14:paraId="0BD086A8"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24</w:t>
            </w:r>
          </w:p>
        </w:tc>
        <w:tc>
          <w:tcPr>
            <w:tcW w:w="1170" w:type="dxa"/>
            <w:noWrap/>
            <w:hideMark/>
          </w:tcPr>
          <w:p w14:paraId="59CAA549"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4E33BB95"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31B029B5" w14:textId="6A276C3F"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4E3CD1C8"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4F9C6628" w14:textId="77777777" w:rsidTr="00456C9B">
        <w:trPr>
          <w:trHeight w:val="300"/>
        </w:trPr>
        <w:tc>
          <w:tcPr>
            <w:tcW w:w="1440" w:type="dxa"/>
            <w:noWrap/>
            <w:hideMark/>
          </w:tcPr>
          <w:p w14:paraId="1654CEEB"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4E92C1E5" w14:textId="34A4FFCC"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6F2554B1"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062EF6BA"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6E981C56" w14:textId="77777777" w:rsidR="00065E85" w:rsidRDefault="00065E85" w:rsidP="00065E85">
            <w:pPr>
              <w:rPr>
                <w:rFonts w:eastAsia="Times New Roman" w:cs="Arial"/>
                <w:sz w:val="20"/>
                <w:lang w:bidi="ar-SA"/>
              </w:rPr>
            </w:pPr>
            <w:r w:rsidRPr="00137388">
              <w:rPr>
                <w:rFonts w:eastAsia="Times New Roman" w:cs="Arial"/>
                <w:sz w:val="20"/>
                <w:lang w:bidi="ar-SA"/>
              </w:rPr>
              <w:t>EAI-Web2-P</w:t>
            </w:r>
          </w:p>
          <w:p w14:paraId="0E29B5E6" w14:textId="5C8400FB" w:rsidR="00167435" w:rsidRPr="00137388" w:rsidRDefault="00167435" w:rsidP="00065E85">
            <w:pPr>
              <w:rPr>
                <w:rFonts w:eastAsia="Times New Roman" w:cs="Arial"/>
                <w:sz w:val="20"/>
                <w:lang w:bidi="ar-SA"/>
              </w:rPr>
            </w:pPr>
            <w:r w:rsidRPr="00167435">
              <w:rPr>
                <w:rFonts w:cs="Arial"/>
                <w:sz w:val="16"/>
                <w:szCs w:val="16"/>
              </w:rPr>
              <w:t>uwvm2vapweb0003</w:t>
            </w:r>
          </w:p>
        </w:tc>
        <w:tc>
          <w:tcPr>
            <w:tcW w:w="450" w:type="dxa"/>
            <w:noWrap/>
            <w:hideMark/>
          </w:tcPr>
          <w:p w14:paraId="7133EC7A"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w:t>
            </w:r>
          </w:p>
        </w:tc>
        <w:tc>
          <w:tcPr>
            <w:tcW w:w="630" w:type="dxa"/>
            <w:hideMark/>
          </w:tcPr>
          <w:p w14:paraId="7003FFCD"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24</w:t>
            </w:r>
          </w:p>
        </w:tc>
        <w:tc>
          <w:tcPr>
            <w:tcW w:w="1170" w:type="dxa"/>
            <w:noWrap/>
            <w:hideMark/>
          </w:tcPr>
          <w:p w14:paraId="6479427F"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1AF8F90D"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5C772550" w14:textId="4DCCE71D"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61DF53BD"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61F95DB2" w14:textId="77777777" w:rsidTr="00456C9B">
        <w:trPr>
          <w:trHeight w:val="300"/>
        </w:trPr>
        <w:tc>
          <w:tcPr>
            <w:tcW w:w="1440" w:type="dxa"/>
            <w:noWrap/>
            <w:hideMark/>
          </w:tcPr>
          <w:p w14:paraId="3E07E6F8"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50349B26" w14:textId="385A7806"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0D30DF98"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26FE7514"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17EE3B5F" w14:textId="77777777" w:rsidR="00065E85" w:rsidRDefault="00065E85" w:rsidP="00065E85">
            <w:pPr>
              <w:rPr>
                <w:rFonts w:eastAsia="Times New Roman" w:cs="Arial"/>
                <w:sz w:val="20"/>
                <w:lang w:bidi="ar-SA"/>
              </w:rPr>
            </w:pPr>
            <w:r w:rsidRPr="00137388">
              <w:rPr>
                <w:rFonts w:eastAsia="Times New Roman" w:cs="Arial"/>
                <w:sz w:val="20"/>
                <w:lang w:bidi="ar-SA"/>
              </w:rPr>
              <w:t>Public-APP1-P</w:t>
            </w:r>
          </w:p>
          <w:p w14:paraId="0E9E1635" w14:textId="29687C96" w:rsidR="002D5C7E" w:rsidRPr="00137388" w:rsidRDefault="002D5C7E" w:rsidP="00065E85">
            <w:pPr>
              <w:rPr>
                <w:rFonts w:eastAsia="Times New Roman" w:cs="Arial"/>
                <w:sz w:val="20"/>
                <w:lang w:bidi="ar-SA"/>
              </w:rPr>
            </w:pPr>
            <w:r w:rsidRPr="0056194F">
              <w:rPr>
                <w:rFonts w:cs="Arial"/>
                <w:sz w:val="16"/>
                <w:szCs w:val="16"/>
              </w:rPr>
              <w:t>uwvm2vapapp0015</w:t>
            </w:r>
          </w:p>
        </w:tc>
        <w:tc>
          <w:tcPr>
            <w:tcW w:w="450" w:type="dxa"/>
            <w:noWrap/>
            <w:hideMark/>
          </w:tcPr>
          <w:p w14:paraId="61C6B8C2"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3</w:t>
            </w:r>
          </w:p>
        </w:tc>
        <w:tc>
          <w:tcPr>
            <w:tcW w:w="630" w:type="dxa"/>
            <w:hideMark/>
          </w:tcPr>
          <w:p w14:paraId="1FAACB96" w14:textId="50D4F1F2" w:rsidR="00065E85" w:rsidRPr="00137388" w:rsidRDefault="00065E85" w:rsidP="00065E85">
            <w:pPr>
              <w:jc w:val="center"/>
              <w:rPr>
                <w:rFonts w:eastAsia="Times New Roman" w:cs="Arial"/>
                <w:sz w:val="20"/>
                <w:lang w:bidi="ar-SA"/>
              </w:rPr>
            </w:pPr>
            <w:r w:rsidRPr="00137388">
              <w:rPr>
                <w:rFonts w:eastAsia="Times New Roman" w:cs="Arial"/>
                <w:sz w:val="20"/>
                <w:lang w:bidi="ar-SA"/>
              </w:rPr>
              <w:t>9</w:t>
            </w:r>
            <w:r w:rsidR="00437E3B">
              <w:rPr>
                <w:rFonts w:eastAsia="Times New Roman" w:cs="Arial"/>
                <w:sz w:val="20"/>
                <w:lang w:bidi="ar-SA"/>
              </w:rPr>
              <w:t>2</w:t>
            </w:r>
          </w:p>
        </w:tc>
        <w:tc>
          <w:tcPr>
            <w:tcW w:w="1170" w:type="dxa"/>
            <w:noWrap/>
            <w:hideMark/>
          </w:tcPr>
          <w:p w14:paraId="7650FC8D"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1BF59CDE"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388FBD00" w14:textId="354F253C"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7D52865B"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1F2A1314" w14:textId="77777777" w:rsidTr="00456C9B">
        <w:trPr>
          <w:trHeight w:val="300"/>
        </w:trPr>
        <w:tc>
          <w:tcPr>
            <w:tcW w:w="1440" w:type="dxa"/>
            <w:noWrap/>
            <w:hideMark/>
          </w:tcPr>
          <w:p w14:paraId="368C739F"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453C5B33" w14:textId="7659AA26"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37839576"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4E0992DA"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5D504D54" w14:textId="77777777" w:rsidR="00065E85" w:rsidRDefault="00065E85" w:rsidP="00065E85">
            <w:pPr>
              <w:rPr>
                <w:rFonts w:eastAsia="Times New Roman" w:cs="Arial"/>
                <w:sz w:val="20"/>
                <w:lang w:bidi="ar-SA"/>
              </w:rPr>
            </w:pPr>
            <w:r w:rsidRPr="00137388">
              <w:rPr>
                <w:rFonts w:eastAsia="Times New Roman" w:cs="Arial"/>
                <w:sz w:val="20"/>
                <w:lang w:bidi="ar-SA"/>
              </w:rPr>
              <w:t>Public-APP2-P</w:t>
            </w:r>
          </w:p>
          <w:p w14:paraId="02DC4457" w14:textId="5B7CED6B" w:rsidR="002D5C7E" w:rsidRPr="00137388" w:rsidRDefault="002D5C7E" w:rsidP="00065E85">
            <w:pPr>
              <w:rPr>
                <w:rFonts w:eastAsia="Times New Roman" w:cs="Arial"/>
                <w:sz w:val="20"/>
                <w:lang w:bidi="ar-SA"/>
              </w:rPr>
            </w:pPr>
            <w:r w:rsidRPr="0056194F">
              <w:rPr>
                <w:rFonts w:cs="Arial"/>
                <w:sz w:val="16"/>
                <w:szCs w:val="16"/>
              </w:rPr>
              <w:t>uwvm2vapapp001</w:t>
            </w:r>
            <w:r>
              <w:rPr>
                <w:rFonts w:cs="Arial"/>
                <w:sz w:val="16"/>
                <w:szCs w:val="16"/>
              </w:rPr>
              <w:t>6</w:t>
            </w:r>
          </w:p>
        </w:tc>
        <w:tc>
          <w:tcPr>
            <w:tcW w:w="450" w:type="dxa"/>
            <w:noWrap/>
            <w:hideMark/>
          </w:tcPr>
          <w:p w14:paraId="5736664A"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3</w:t>
            </w:r>
          </w:p>
        </w:tc>
        <w:tc>
          <w:tcPr>
            <w:tcW w:w="630" w:type="dxa"/>
            <w:hideMark/>
          </w:tcPr>
          <w:p w14:paraId="5CFF16ED" w14:textId="445BE98B" w:rsidR="00065E85" w:rsidRPr="00137388" w:rsidRDefault="00065E85" w:rsidP="00065E85">
            <w:pPr>
              <w:jc w:val="center"/>
              <w:rPr>
                <w:rFonts w:eastAsia="Times New Roman" w:cs="Arial"/>
                <w:sz w:val="20"/>
                <w:lang w:bidi="ar-SA"/>
              </w:rPr>
            </w:pPr>
            <w:r w:rsidRPr="00137388">
              <w:rPr>
                <w:rFonts w:eastAsia="Times New Roman" w:cs="Arial"/>
                <w:sz w:val="20"/>
                <w:lang w:bidi="ar-SA"/>
              </w:rPr>
              <w:t>9</w:t>
            </w:r>
            <w:r w:rsidR="00437E3B">
              <w:rPr>
                <w:rFonts w:eastAsia="Times New Roman" w:cs="Arial"/>
                <w:sz w:val="20"/>
                <w:lang w:bidi="ar-SA"/>
              </w:rPr>
              <w:t>2</w:t>
            </w:r>
          </w:p>
        </w:tc>
        <w:tc>
          <w:tcPr>
            <w:tcW w:w="1170" w:type="dxa"/>
            <w:noWrap/>
            <w:hideMark/>
          </w:tcPr>
          <w:p w14:paraId="411F5E1C"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6B6A341B"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645DEB24" w14:textId="1342B499"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02129D52"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60DDB87C" w14:textId="77777777" w:rsidTr="00456C9B">
        <w:trPr>
          <w:trHeight w:val="300"/>
        </w:trPr>
        <w:tc>
          <w:tcPr>
            <w:tcW w:w="1440" w:type="dxa"/>
            <w:noWrap/>
            <w:hideMark/>
          </w:tcPr>
          <w:p w14:paraId="2C2ABA44"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7E387E91" w14:textId="2D3DFC2B"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585C85E6"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7089A0E4"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260CAF92" w14:textId="77777777" w:rsidR="00065E85" w:rsidRDefault="00065E85" w:rsidP="00065E85">
            <w:pPr>
              <w:rPr>
                <w:rFonts w:eastAsia="Times New Roman" w:cs="Arial"/>
                <w:sz w:val="20"/>
                <w:lang w:bidi="ar-SA"/>
              </w:rPr>
            </w:pPr>
            <w:r w:rsidRPr="00137388">
              <w:rPr>
                <w:rFonts w:eastAsia="Times New Roman" w:cs="Arial"/>
                <w:sz w:val="20"/>
                <w:lang w:bidi="ar-SA"/>
              </w:rPr>
              <w:t>Public-APP3-P</w:t>
            </w:r>
          </w:p>
          <w:p w14:paraId="53A45983" w14:textId="38DB42D8" w:rsidR="002D5C7E" w:rsidRPr="00137388" w:rsidRDefault="002D5C7E" w:rsidP="00065E85">
            <w:pPr>
              <w:rPr>
                <w:rFonts w:eastAsia="Times New Roman" w:cs="Arial"/>
                <w:sz w:val="20"/>
                <w:lang w:bidi="ar-SA"/>
              </w:rPr>
            </w:pPr>
            <w:r w:rsidRPr="0056194F">
              <w:rPr>
                <w:rFonts w:cs="Arial"/>
                <w:sz w:val="16"/>
                <w:szCs w:val="16"/>
              </w:rPr>
              <w:t>uwvm2vapapp001</w:t>
            </w:r>
            <w:r>
              <w:rPr>
                <w:rFonts w:cs="Arial"/>
                <w:sz w:val="16"/>
                <w:szCs w:val="16"/>
              </w:rPr>
              <w:t>7</w:t>
            </w:r>
          </w:p>
        </w:tc>
        <w:tc>
          <w:tcPr>
            <w:tcW w:w="450" w:type="dxa"/>
            <w:noWrap/>
            <w:hideMark/>
          </w:tcPr>
          <w:p w14:paraId="630ACB55"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3</w:t>
            </w:r>
          </w:p>
        </w:tc>
        <w:tc>
          <w:tcPr>
            <w:tcW w:w="630" w:type="dxa"/>
            <w:hideMark/>
          </w:tcPr>
          <w:p w14:paraId="3027666E" w14:textId="518A3C3F" w:rsidR="00065E85" w:rsidRPr="00137388" w:rsidRDefault="00065E85" w:rsidP="00065E85">
            <w:pPr>
              <w:jc w:val="center"/>
              <w:rPr>
                <w:rFonts w:eastAsia="Times New Roman" w:cs="Arial"/>
                <w:sz w:val="20"/>
                <w:lang w:bidi="ar-SA"/>
              </w:rPr>
            </w:pPr>
            <w:r w:rsidRPr="00137388">
              <w:rPr>
                <w:rFonts w:eastAsia="Times New Roman" w:cs="Arial"/>
                <w:sz w:val="20"/>
                <w:lang w:bidi="ar-SA"/>
              </w:rPr>
              <w:t>9</w:t>
            </w:r>
            <w:r w:rsidR="00437E3B">
              <w:rPr>
                <w:rFonts w:eastAsia="Times New Roman" w:cs="Arial"/>
                <w:sz w:val="20"/>
                <w:lang w:bidi="ar-SA"/>
              </w:rPr>
              <w:t>2</w:t>
            </w:r>
          </w:p>
        </w:tc>
        <w:tc>
          <w:tcPr>
            <w:tcW w:w="1170" w:type="dxa"/>
            <w:noWrap/>
            <w:hideMark/>
          </w:tcPr>
          <w:p w14:paraId="729148AC"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4A9DEFF6"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280B856A" w14:textId="6D51C94A"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5D09ED33"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5787A7F6" w14:textId="77777777" w:rsidTr="00456C9B">
        <w:trPr>
          <w:trHeight w:val="300"/>
        </w:trPr>
        <w:tc>
          <w:tcPr>
            <w:tcW w:w="1440" w:type="dxa"/>
            <w:noWrap/>
            <w:hideMark/>
          </w:tcPr>
          <w:p w14:paraId="34FB49A9"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27459F5A" w14:textId="77777777"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34FF1A0F"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39978D89"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7465FEF8" w14:textId="77777777" w:rsidR="00065E85" w:rsidRDefault="00065E85" w:rsidP="00065E85">
            <w:pPr>
              <w:rPr>
                <w:rFonts w:eastAsia="Times New Roman" w:cs="Arial"/>
                <w:sz w:val="20"/>
                <w:lang w:bidi="ar-SA"/>
              </w:rPr>
            </w:pPr>
            <w:r w:rsidRPr="00137388">
              <w:rPr>
                <w:rFonts w:eastAsia="Times New Roman" w:cs="Arial"/>
                <w:sz w:val="20"/>
                <w:lang w:bidi="ar-SA"/>
              </w:rPr>
              <w:t>Public-APP4-P</w:t>
            </w:r>
          </w:p>
          <w:p w14:paraId="3A1CF4B2" w14:textId="00FC3B6B" w:rsidR="002D5C7E" w:rsidRPr="00137388" w:rsidRDefault="002D5C7E" w:rsidP="00065E85">
            <w:pPr>
              <w:rPr>
                <w:rFonts w:eastAsia="Times New Roman" w:cs="Arial"/>
                <w:sz w:val="20"/>
                <w:lang w:bidi="ar-SA"/>
              </w:rPr>
            </w:pPr>
            <w:r w:rsidRPr="0056194F">
              <w:rPr>
                <w:rFonts w:cs="Arial"/>
                <w:sz w:val="16"/>
                <w:szCs w:val="16"/>
              </w:rPr>
              <w:t>uwvm2vapapp001</w:t>
            </w:r>
            <w:r>
              <w:rPr>
                <w:rFonts w:cs="Arial"/>
                <w:sz w:val="16"/>
                <w:szCs w:val="16"/>
              </w:rPr>
              <w:t>8</w:t>
            </w:r>
          </w:p>
        </w:tc>
        <w:tc>
          <w:tcPr>
            <w:tcW w:w="450" w:type="dxa"/>
            <w:noWrap/>
            <w:hideMark/>
          </w:tcPr>
          <w:p w14:paraId="03E42A22"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3</w:t>
            </w:r>
          </w:p>
        </w:tc>
        <w:tc>
          <w:tcPr>
            <w:tcW w:w="630" w:type="dxa"/>
            <w:hideMark/>
          </w:tcPr>
          <w:p w14:paraId="6331092E" w14:textId="182CB997" w:rsidR="00065E85" w:rsidRPr="00137388" w:rsidRDefault="00065E85" w:rsidP="00065E85">
            <w:pPr>
              <w:jc w:val="center"/>
              <w:rPr>
                <w:rFonts w:eastAsia="Times New Roman" w:cs="Arial"/>
                <w:sz w:val="20"/>
                <w:lang w:bidi="ar-SA"/>
              </w:rPr>
            </w:pPr>
            <w:r w:rsidRPr="00137388">
              <w:rPr>
                <w:rFonts w:eastAsia="Times New Roman" w:cs="Arial"/>
                <w:sz w:val="20"/>
                <w:lang w:bidi="ar-SA"/>
              </w:rPr>
              <w:t>9</w:t>
            </w:r>
            <w:r w:rsidR="00437E3B">
              <w:rPr>
                <w:rFonts w:eastAsia="Times New Roman" w:cs="Arial"/>
                <w:sz w:val="20"/>
                <w:lang w:bidi="ar-SA"/>
              </w:rPr>
              <w:t>2</w:t>
            </w:r>
          </w:p>
        </w:tc>
        <w:tc>
          <w:tcPr>
            <w:tcW w:w="1170" w:type="dxa"/>
            <w:noWrap/>
            <w:hideMark/>
          </w:tcPr>
          <w:p w14:paraId="6B3A17B4"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2EAC471B"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2230B43F" w14:textId="28FFB33A"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417F9BC5"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21512563" w14:textId="77777777" w:rsidTr="00456C9B">
        <w:trPr>
          <w:trHeight w:val="300"/>
        </w:trPr>
        <w:tc>
          <w:tcPr>
            <w:tcW w:w="1440" w:type="dxa"/>
            <w:noWrap/>
            <w:hideMark/>
          </w:tcPr>
          <w:p w14:paraId="0A436894"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570FB1EF" w14:textId="77777777"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1029F232"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343D2FDF"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3AD80955" w14:textId="77777777" w:rsidR="00065E85" w:rsidRDefault="00065E85" w:rsidP="00065E85">
            <w:pPr>
              <w:rPr>
                <w:rFonts w:eastAsia="Times New Roman" w:cs="Arial"/>
                <w:sz w:val="20"/>
                <w:lang w:bidi="ar-SA"/>
              </w:rPr>
            </w:pPr>
            <w:r w:rsidRPr="00137388">
              <w:rPr>
                <w:rFonts w:eastAsia="Times New Roman" w:cs="Arial"/>
                <w:sz w:val="20"/>
                <w:lang w:bidi="ar-SA"/>
              </w:rPr>
              <w:t>Public-APP5-P</w:t>
            </w:r>
          </w:p>
          <w:p w14:paraId="18D7031F" w14:textId="11CEA5FE" w:rsidR="002D5C7E" w:rsidRPr="00137388" w:rsidRDefault="002D5C7E" w:rsidP="00065E85">
            <w:pPr>
              <w:rPr>
                <w:rFonts w:eastAsia="Times New Roman" w:cs="Arial"/>
                <w:sz w:val="20"/>
                <w:lang w:bidi="ar-SA"/>
              </w:rPr>
            </w:pPr>
            <w:r w:rsidRPr="0056194F">
              <w:rPr>
                <w:rFonts w:cs="Arial"/>
                <w:sz w:val="16"/>
                <w:szCs w:val="16"/>
              </w:rPr>
              <w:t>uwvm2vapapp001</w:t>
            </w:r>
            <w:r>
              <w:rPr>
                <w:rFonts w:cs="Arial"/>
                <w:sz w:val="16"/>
                <w:szCs w:val="16"/>
              </w:rPr>
              <w:t>9</w:t>
            </w:r>
          </w:p>
        </w:tc>
        <w:tc>
          <w:tcPr>
            <w:tcW w:w="450" w:type="dxa"/>
            <w:noWrap/>
            <w:hideMark/>
          </w:tcPr>
          <w:p w14:paraId="0B9F7C8E"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3</w:t>
            </w:r>
          </w:p>
        </w:tc>
        <w:tc>
          <w:tcPr>
            <w:tcW w:w="630" w:type="dxa"/>
            <w:hideMark/>
          </w:tcPr>
          <w:p w14:paraId="007A0139" w14:textId="3F71ED03" w:rsidR="00065E85" w:rsidRPr="00137388" w:rsidRDefault="00065E85" w:rsidP="00065E85">
            <w:pPr>
              <w:jc w:val="center"/>
              <w:rPr>
                <w:rFonts w:eastAsia="Times New Roman" w:cs="Arial"/>
                <w:sz w:val="20"/>
                <w:lang w:bidi="ar-SA"/>
              </w:rPr>
            </w:pPr>
            <w:r w:rsidRPr="00137388">
              <w:rPr>
                <w:rFonts w:eastAsia="Times New Roman" w:cs="Arial"/>
                <w:sz w:val="20"/>
                <w:lang w:bidi="ar-SA"/>
              </w:rPr>
              <w:t>9</w:t>
            </w:r>
            <w:r w:rsidR="00437E3B">
              <w:rPr>
                <w:rFonts w:eastAsia="Times New Roman" w:cs="Arial"/>
                <w:sz w:val="20"/>
                <w:lang w:bidi="ar-SA"/>
              </w:rPr>
              <w:t>2</w:t>
            </w:r>
          </w:p>
        </w:tc>
        <w:tc>
          <w:tcPr>
            <w:tcW w:w="1170" w:type="dxa"/>
            <w:noWrap/>
            <w:hideMark/>
          </w:tcPr>
          <w:p w14:paraId="638D8C92"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4856A4F7"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3F037A90" w14:textId="285B357A"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0381B032"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2642EDC3" w14:textId="77777777" w:rsidTr="00456C9B">
        <w:trPr>
          <w:trHeight w:val="300"/>
        </w:trPr>
        <w:tc>
          <w:tcPr>
            <w:tcW w:w="1440" w:type="dxa"/>
            <w:noWrap/>
            <w:hideMark/>
          </w:tcPr>
          <w:p w14:paraId="41141BC9"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3B7AB92C" w14:textId="77777777"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6E1EADF0"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2A03D20A"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2A77C89D" w14:textId="77777777" w:rsidR="00065E85" w:rsidRDefault="00065E85" w:rsidP="00065E85">
            <w:pPr>
              <w:rPr>
                <w:rFonts w:eastAsia="Times New Roman" w:cs="Arial"/>
                <w:sz w:val="20"/>
                <w:lang w:bidi="ar-SA"/>
              </w:rPr>
            </w:pPr>
            <w:r w:rsidRPr="00137388">
              <w:rPr>
                <w:rFonts w:eastAsia="Times New Roman" w:cs="Arial"/>
                <w:sz w:val="20"/>
                <w:lang w:bidi="ar-SA"/>
              </w:rPr>
              <w:t>EAI-APP1-P</w:t>
            </w:r>
          </w:p>
          <w:p w14:paraId="0C58F8DC" w14:textId="762E1F3D" w:rsidR="002D5C7E" w:rsidRPr="00137388" w:rsidRDefault="002D5C7E" w:rsidP="00065E85">
            <w:pPr>
              <w:rPr>
                <w:rFonts w:eastAsia="Times New Roman" w:cs="Arial"/>
                <w:sz w:val="20"/>
                <w:lang w:bidi="ar-SA"/>
              </w:rPr>
            </w:pPr>
            <w:r w:rsidRPr="0056194F">
              <w:rPr>
                <w:rFonts w:cs="Arial"/>
                <w:sz w:val="16"/>
                <w:szCs w:val="16"/>
              </w:rPr>
              <w:t>uwvm2vapapp00</w:t>
            </w:r>
            <w:r>
              <w:rPr>
                <w:rFonts w:cs="Arial"/>
                <w:sz w:val="16"/>
                <w:szCs w:val="16"/>
              </w:rPr>
              <w:t>20</w:t>
            </w:r>
          </w:p>
        </w:tc>
        <w:tc>
          <w:tcPr>
            <w:tcW w:w="450" w:type="dxa"/>
            <w:noWrap/>
            <w:hideMark/>
          </w:tcPr>
          <w:p w14:paraId="4C4FBBE8"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3</w:t>
            </w:r>
          </w:p>
        </w:tc>
        <w:tc>
          <w:tcPr>
            <w:tcW w:w="630" w:type="dxa"/>
            <w:hideMark/>
          </w:tcPr>
          <w:p w14:paraId="29E87EA9"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40</w:t>
            </w:r>
          </w:p>
        </w:tc>
        <w:tc>
          <w:tcPr>
            <w:tcW w:w="1170" w:type="dxa"/>
            <w:noWrap/>
            <w:hideMark/>
          </w:tcPr>
          <w:p w14:paraId="574FE8E4"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2FA66851"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1DFCBE13" w14:textId="1FEAAA18"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04149FCB"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0085B26C" w14:textId="77777777" w:rsidTr="00456C9B">
        <w:trPr>
          <w:trHeight w:val="300"/>
        </w:trPr>
        <w:tc>
          <w:tcPr>
            <w:tcW w:w="1440" w:type="dxa"/>
            <w:noWrap/>
            <w:hideMark/>
          </w:tcPr>
          <w:p w14:paraId="70A82276"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7D3EF3C9" w14:textId="77777777"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731B6E03"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7E585D00"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31BCE1F2" w14:textId="77777777" w:rsidR="00065E85" w:rsidRDefault="00065E85" w:rsidP="00065E85">
            <w:pPr>
              <w:rPr>
                <w:rFonts w:eastAsia="Times New Roman" w:cs="Arial"/>
                <w:sz w:val="20"/>
                <w:lang w:bidi="ar-SA"/>
              </w:rPr>
            </w:pPr>
            <w:r w:rsidRPr="00137388">
              <w:rPr>
                <w:rFonts w:eastAsia="Times New Roman" w:cs="Arial"/>
                <w:sz w:val="20"/>
                <w:lang w:bidi="ar-SA"/>
              </w:rPr>
              <w:t>EAI-APP2-P</w:t>
            </w:r>
          </w:p>
          <w:p w14:paraId="2FD7A1A4" w14:textId="789F5CA7" w:rsidR="002D5C7E" w:rsidRPr="00137388" w:rsidRDefault="002D5C7E" w:rsidP="00065E85">
            <w:pPr>
              <w:rPr>
                <w:rFonts w:eastAsia="Times New Roman" w:cs="Arial"/>
                <w:sz w:val="20"/>
                <w:lang w:bidi="ar-SA"/>
              </w:rPr>
            </w:pPr>
            <w:r w:rsidRPr="0056194F">
              <w:rPr>
                <w:rFonts w:cs="Arial"/>
                <w:sz w:val="16"/>
                <w:szCs w:val="16"/>
              </w:rPr>
              <w:t>uwvm2vapapp00</w:t>
            </w:r>
            <w:r>
              <w:rPr>
                <w:rFonts w:cs="Arial"/>
                <w:sz w:val="16"/>
                <w:szCs w:val="16"/>
              </w:rPr>
              <w:t>21</w:t>
            </w:r>
          </w:p>
        </w:tc>
        <w:tc>
          <w:tcPr>
            <w:tcW w:w="450" w:type="dxa"/>
            <w:noWrap/>
            <w:hideMark/>
          </w:tcPr>
          <w:p w14:paraId="7E60CA92"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3</w:t>
            </w:r>
          </w:p>
        </w:tc>
        <w:tc>
          <w:tcPr>
            <w:tcW w:w="630" w:type="dxa"/>
            <w:hideMark/>
          </w:tcPr>
          <w:p w14:paraId="62483381"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40</w:t>
            </w:r>
          </w:p>
        </w:tc>
        <w:tc>
          <w:tcPr>
            <w:tcW w:w="1170" w:type="dxa"/>
            <w:noWrap/>
            <w:hideMark/>
          </w:tcPr>
          <w:p w14:paraId="06ECCE6F"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45B82163"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43E59B1F" w14:textId="018A9483"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5A7CCB07"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2D2A43D7" w14:textId="77777777" w:rsidTr="00456C9B">
        <w:trPr>
          <w:trHeight w:val="300"/>
        </w:trPr>
        <w:tc>
          <w:tcPr>
            <w:tcW w:w="1440" w:type="dxa"/>
            <w:noWrap/>
            <w:hideMark/>
          </w:tcPr>
          <w:p w14:paraId="241A9BC6"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2BD6B9CC" w14:textId="77777777"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67A2954C"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6346600F"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1B277B32" w14:textId="77777777" w:rsidR="00065E85" w:rsidRDefault="00065E85" w:rsidP="00065E85">
            <w:pPr>
              <w:rPr>
                <w:rFonts w:eastAsia="Times New Roman" w:cs="Arial"/>
                <w:sz w:val="20"/>
                <w:lang w:bidi="ar-SA"/>
              </w:rPr>
            </w:pPr>
            <w:r w:rsidRPr="00137388">
              <w:rPr>
                <w:rFonts w:eastAsia="Times New Roman" w:cs="Arial"/>
                <w:sz w:val="20"/>
                <w:lang w:bidi="ar-SA"/>
              </w:rPr>
              <w:t>EAI-APP3-P</w:t>
            </w:r>
          </w:p>
          <w:p w14:paraId="3587F0C1" w14:textId="62081A99" w:rsidR="002D5C7E" w:rsidRPr="00137388" w:rsidRDefault="002D5C7E" w:rsidP="00065E85">
            <w:pPr>
              <w:rPr>
                <w:rFonts w:eastAsia="Times New Roman" w:cs="Arial"/>
                <w:sz w:val="20"/>
                <w:lang w:bidi="ar-SA"/>
              </w:rPr>
            </w:pPr>
            <w:r w:rsidRPr="0056194F">
              <w:rPr>
                <w:rFonts w:cs="Arial"/>
                <w:sz w:val="16"/>
                <w:szCs w:val="16"/>
              </w:rPr>
              <w:t>uwvm2vapapp00</w:t>
            </w:r>
            <w:r>
              <w:rPr>
                <w:rFonts w:cs="Arial"/>
                <w:sz w:val="16"/>
                <w:szCs w:val="16"/>
              </w:rPr>
              <w:t>22</w:t>
            </w:r>
          </w:p>
        </w:tc>
        <w:tc>
          <w:tcPr>
            <w:tcW w:w="450" w:type="dxa"/>
            <w:noWrap/>
            <w:hideMark/>
          </w:tcPr>
          <w:p w14:paraId="3B2BDD27"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3</w:t>
            </w:r>
          </w:p>
        </w:tc>
        <w:tc>
          <w:tcPr>
            <w:tcW w:w="630" w:type="dxa"/>
            <w:hideMark/>
          </w:tcPr>
          <w:p w14:paraId="1CCFEE1F"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40</w:t>
            </w:r>
          </w:p>
        </w:tc>
        <w:tc>
          <w:tcPr>
            <w:tcW w:w="1170" w:type="dxa"/>
            <w:noWrap/>
            <w:hideMark/>
          </w:tcPr>
          <w:p w14:paraId="6FEEE3A4"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3A9FF640"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25B6CFD7" w14:textId="31288DC0"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715035BB"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754C229A" w14:textId="77777777" w:rsidTr="00456C9B">
        <w:trPr>
          <w:trHeight w:val="300"/>
        </w:trPr>
        <w:tc>
          <w:tcPr>
            <w:tcW w:w="1440" w:type="dxa"/>
            <w:noWrap/>
            <w:hideMark/>
          </w:tcPr>
          <w:p w14:paraId="49796127"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5090EB09" w14:textId="77777777"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62959840"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1FFEC33E"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23B86D6E" w14:textId="77777777" w:rsidR="00065E85" w:rsidRDefault="00065E85" w:rsidP="00065E85">
            <w:pPr>
              <w:rPr>
                <w:rFonts w:eastAsia="Times New Roman" w:cs="Arial"/>
                <w:sz w:val="20"/>
                <w:lang w:bidi="ar-SA"/>
              </w:rPr>
            </w:pPr>
            <w:r w:rsidRPr="00137388">
              <w:rPr>
                <w:rFonts w:eastAsia="Times New Roman" w:cs="Arial"/>
                <w:sz w:val="20"/>
                <w:lang w:bidi="ar-SA"/>
              </w:rPr>
              <w:t>EAI-APP4-P</w:t>
            </w:r>
          </w:p>
          <w:p w14:paraId="68C4A6C6" w14:textId="79B1FF49" w:rsidR="002D5C7E" w:rsidRPr="00137388" w:rsidRDefault="002D5C7E" w:rsidP="00065E85">
            <w:pPr>
              <w:rPr>
                <w:rFonts w:eastAsia="Times New Roman" w:cs="Arial"/>
                <w:sz w:val="20"/>
                <w:lang w:bidi="ar-SA"/>
              </w:rPr>
            </w:pPr>
            <w:r w:rsidRPr="0056194F">
              <w:rPr>
                <w:rFonts w:cs="Arial"/>
                <w:sz w:val="16"/>
                <w:szCs w:val="16"/>
              </w:rPr>
              <w:t>uwvm2vapapp00</w:t>
            </w:r>
            <w:r>
              <w:rPr>
                <w:rFonts w:cs="Arial"/>
                <w:sz w:val="16"/>
                <w:szCs w:val="16"/>
              </w:rPr>
              <w:t>23</w:t>
            </w:r>
          </w:p>
        </w:tc>
        <w:tc>
          <w:tcPr>
            <w:tcW w:w="450" w:type="dxa"/>
            <w:noWrap/>
            <w:hideMark/>
          </w:tcPr>
          <w:p w14:paraId="5B3ED7D0"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3</w:t>
            </w:r>
          </w:p>
        </w:tc>
        <w:tc>
          <w:tcPr>
            <w:tcW w:w="630" w:type="dxa"/>
            <w:hideMark/>
          </w:tcPr>
          <w:p w14:paraId="14EA3742"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40</w:t>
            </w:r>
          </w:p>
        </w:tc>
        <w:tc>
          <w:tcPr>
            <w:tcW w:w="1170" w:type="dxa"/>
            <w:noWrap/>
            <w:hideMark/>
          </w:tcPr>
          <w:p w14:paraId="785699A4"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2D513166"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1EE0E39C" w14:textId="60ACA2F8"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34888B13"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137388" w:rsidRPr="00137388" w14:paraId="2573820E" w14:textId="77777777" w:rsidTr="00456C9B">
        <w:trPr>
          <w:trHeight w:val="300"/>
        </w:trPr>
        <w:tc>
          <w:tcPr>
            <w:tcW w:w="1440" w:type="dxa"/>
            <w:noWrap/>
            <w:hideMark/>
          </w:tcPr>
          <w:p w14:paraId="04D871D3" w14:textId="77777777" w:rsidR="00137388" w:rsidRPr="00137388" w:rsidRDefault="00137388" w:rsidP="00137388">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7E935323" w14:textId="77777777" w:rsidR="00137388" w:rsidRPr="00137388" w:rsidRDefault="00137388" w:rsidP="00137388">
            <w:pPr>
              <w:rPr>
                <w:rFonts w:eastAsia="Times New Roman" w:cs="Arial"/>
                <w:sz w:val="20"/>
                <w:lang w:bidi="ar-SA"/>
              </w:rPr>
            </w:pPr>
            <w:proofErr w:type="spellStart"/>
            <w:r w:rsidRPr="00137388">
              <w:rPr>
                <w:rFonts w:eastAsia="Times New Roman" w:cs="Arial"/>
                <w:sz w:val="20"/>
                <w:lang w:bidi="ar-SA"/>
              </w:rPr>
              <w:t>Frontoffice</w:t>
            </w:r>
            <w:proofErr w:type="spellEnd"/>
          </w:p>
        </w:tc>
        <w:tc>
          <w:tcPr>
            <w:tcW w:w="720" w:type="dxa"/>
            <w:noWrap/>
            <w:hideMark/>
          </w:tcPr>
          <w:p w14:paraId="74E95B59" w14:textId="77777777" w:rsidR="00137388" w:rsidRPr="00137388" w:rsidRDefault="00137388" w:rsidP="00137388">
            <w:pPr>
              <w:rPr>
                <w:rFonts w:eastAsia="Times New Roman" w:cs="Arial"/>
                <w:sz w:val="20"/>
                <w:lang w:bidi="ar-SA"/>
              </w:rPr>
            </w:pPr>
            <w:r w:rsidRPr="00137388">
              <w:rPr>
                <w:rFonts w:eastAsia="Times New Roman" w:cs="Arial"/>
                <w:sz w:val="20"/>
                <w:lang w:bidi="ar-SA"/>
              </w:rPr>
              <w:t>AM2</w:t>
            </w:r>
          </w:p>
        </w:tc>
        <w:tc>
          <w:tcPr>
            <w:tcW w:w="1350" w:type="dxa"/>
            <w:noWrap/>
            <w:hideMark/>
          </w:tcPr>
          <w:p w14:paraId="37626C6E" w14:textId="77777777" w:rsidR="00137388" w:rsidRPr="00137388" w:rsidRDefault="00137388" w:rsidP="00137388">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5A239026" w14:textId="77777777" w:rsidR="00137388" w:rsidRDefault="00137388" w:rsidP="00137388">
            <w:pPr>
              <w:rPr>
                <w:rFonts w:eastAsia="Times New Roman" w:cs="Arial"/>
                <w:sz w:val="20"/>
                <w:lang w:bidi="ar-SA"/>
              </w:rPr>
            </w:pPr>
            <w:r w:rsidRPr="00137388">
              <w:rPr>
                <w:rFonts w:eastAsia="Times New Roman" w:cs="Arial"/>
                <w:sz w:val="20"/>
                <w:lang w:bidi="ar-SA"/>
              </w:rPr>
              <w:t>PDF-Web1-P</w:t>
            </w:r>
          </w:p>
          <w:p w14:paraId="06945841" w14:textId="27F403CC" w:rsidR="00F31A5D" w:rsidRPr="00F31A5D" w:rsidRDefault="00F31A5D" w:rsidP="00137388">
            <w:pPr>
              <w:rPr>
                <w:rFonts w:eastAsia="Times New Roman" w:cs="Arial"/>
                <w:sz w:val="16"/>
                <w:szCs w:val="16"/>
                <w:lang w:bidi="ar-SA"/>
              </w:rPr>
            </w:pPr>
            <w:r w:rsidRPr="00F31A5D">
              <w:rPr>
                <w:rFonts w:eastAsia="Times New Roman" w:cs="Arial"/>
                <w:sz w:val="16"/>
                <w:szCs w:val="16"/>
                <w:lang w:bidi="ar-SA"/>
              </w:rPr>
              <w:t>uwvm2vapweb0007</w:t>
            </w:r>
          </w:p>
        </w:tc>
        <w:tc>
          <w:tcPr>
            <w:tcW w:w="450" w:type="dxa"/>
            <w:noWrap/>
            <w:hideMark/>
          </w:tcPr>
          <w:p w14:paraId="040A7BD3"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1</w:t>
            </w:r>
          </w:p>
        </w:tc>
        <w:tc>
          <w:tcPr>
            <w:tcW w:w="630" w:type="dxa"/>
            <w:hideMark/>
          </w:tcPr>
          <w:p w14:paraId="213D08B3"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4</w:t>
            </w:r>
          </w:p>
        </w:tc>
        <w:tc>
          <w:tcPr>
            <w:tcW w:w="1170" w:type="dxa"/>
            <w:noWrap/>
            <w:hideMark/>
          </w:tcPr>
          <w:p w14:paraId="3D837399"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76F693BD"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6C8EADB9" w14:textId="76CD8961" w:rsidR="00137388" w:rsidRPr="00137388" w:rsidRDefault="00065E85" w:rsidP="00137388">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38AB79FC" w14:textId="77777777" w:rsidR="00137388" w:rsidRPr="00137388" w:rsidRDefault="00137388" w:rsidP="00137388">
            <w:pPr>
              <w:jc w:val="center"/>
              <w:rPr>
                <w:rFonts w:eastAsia="Times New Roman" w:cs="Arial"/>
                <w:sz w:val="20"/>
                <w:lang w:bidi="ar-SA"/>
              </w:rPr>
            </w:pPr>
            <w:r w:rsidRPr="00137388">
              <w:rPr>
                <w:rFonts w:eastAsia="Times New Roman" w:cs="Arial"/>
                <w:sz w:val="20"/>
                <w:lang w:bidi="ar-SA"/>
              </w:rPr>
              <w:t>yes</w:t>
            </w:r>
          </w:p>
        </w:tc>
      </w:tr>
      <w:tr w:rsidR="001D290E" w:rsidRPr="00C769C8" w14:paraId="674A8E46" w14:textId="77777777" w:rsidTr="00456C9B">
        <w:tc>
          <w:tcPr>
            <w:tcW w:w="1440" w:type="dxa"/>
            <w:shd w:val="clear" w:color="auto" w:fill="D9D9D9" w:themeFill="background1" w:themeFillShade="D9"/>
          </w:tcPr>
          <w:p w14:paraId="2924731D" w14:textId="77777777" w:rsidR="002172AC" w:rsidRDefault="002172A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lastRenderedPageBreak/>
              <w:t>Landing Zone</w:t>
            </w:r>
          </w:p>
        </w:tc>
        <w:tc>
          <w:tcPr>
            <w:tcW w:w="1260" w:type="dxa"/>
            <w:shd w:val="clear" w:color="auto" w:fill="D9D9D9" w:themeFill="background1" w:themeFillShade="D9"/>
          </w:tcPr>
          <w:p w14:paraId="7660D807" w14:textId="77777777" w:rsidR="002172AC" w:rsidRDefault="002172A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Security Zone</w:t>
            </w:r>
          </w:p>
        </w:tc>
        <w:tc>
          <w:tcPr>
            <w:tcW w:w="720" w:type="dxa"/>
            <w:shd w:val="clear" w:color="auto" w:fill="D9D9D9" w:themeFill="background1" w:themeFillShade="D9"/>
          </w:tcPr>
          <w:p w14:paraId="7C4C8318" w14:textId="77777777" w:rsidR="002172AC" w:rsidRDefault="002172A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DC</w:t>
            </w:r>
          </w:p>
        </w:tc>
        <w:tc>
          <w:tcPr>
            <w:tcW w:w="1350" w:type="dxa"/>
            <w:shd w:val="clear" w:color="auto" w:fill="D9D9D9" w:themeFill="background1" w:themeFillShade="D9"/>
          </w:tcPr>
          <w:p w14:paraId="1E4E27FB" w14:textId="77777777" w:rsidR="002172AC" w:rsidRPr="00C769C8" w:rsidRDefault="002172A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Domain</w:t>
            </w:r>
          </w:p>
        </w:tc>
        <w:tc>
          <w:tcPr>
            <w:tcW w:w="1890" w:type="dxa"/>
            <w:shd w:val="clear" w:color="auto" w:fill="D9D9D9" w:themeFill="background1" w:themeFillShade="D9"/>
          </w:tcPr>
          <w:p w14:paraId="37609031" w14:textId="77777777" w:rsidR="002172AC" w:rsidRPr="00C769C8" w:rsidRDefault="002172AC" w:rsidP="00240C58">
            <w:pPr>
              <w:spacing w:after="160" w:line="259" w:lineRule="auto"/>
              <w:jc w:val="center"/>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 xml:space="preserve">Node </w:t>
            </w:r>
            <w:r>
              <w:rPr>
                <w:rFonts w:eastAsia="Times New Roman" w:cs="Arial"/>
                <w:b/>
                <w:bCs/>
                <w:color w:val="1F1E33"/>
                <w:sz w:val="16"/>
                <w:szCs w:val="16"/>
                <w:lang w:val="en-US" w:eastAsia="nl-NL" w:bidi="ar-SA"/>
              </w:rPr>
              <w:t>ID</w:t>
            </w:r>
          </w:p>
        </w:tc>
        <w:tc>
          <w:tcPr>
            <w:tcW w:w="450" w:type="dxa"/>
            <w:shd w:val="clear" w:color="auto" w:fill="D9D9D9" w:themeFill="background1" w:themeFillShade="D9"/>
          </w:tcPr>
          <w:p w14:paraId="0E8870A2" w14:textId="77777777" w:rsidR="002172AC" w:rsidRPr="00C769C8" w:rsidRDefault="002172AC" w:rsidP="00240C58">
            <w:pPr>
              <w:spacing w:after="160" w:line="259" w:lineRule="auto"/>
              <w:jc w:val="center"/>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CPU</w:t>
            </w:r>
            <w:r>
              <w:rPr>
                <w:rFonts w:eastAsia="Times New Roman" w:cs="Arial"/>
                <w:b/>
                <w:bCs/>
                <w:color w:val="1F1E33"/>
                <w:sz w:val="16"/>
                <w:szCs w:val="16"/>
                <w:lang w:val="en-US" w:eastAsia="nl-NL" w:bidi="ar-SA"/>
              </w:rPr>
              <w:t xml:space="preserve"> </w:t>
            </w:r>
          </w:p>
        </w:tc>
        <w:tc>
          <w:tcPr>
            <w:tcW w:w="630" w:type="dxa"/>
            <w:shd w:val="clear" w:color="auto" w:fill="D9D9D9" w:themeFill="background1" w:themeFillShade="D9"/>
          </w:tcPr>
          <w:p w14:paraId="2355BF9C" w14:textId="77777777" w:rsidR="002172AC" w:rsidRPr="00C769C8" w:rsidRDefault="002172AC" w:rsidP="00240C58">
            <w:pPr>
              <w:spacing w:after="160" w:line="259" w:lineRule="auto"/>
              <w:jc w:val="center"/>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RAM (GB)</w:t>
            </w:r>
          </w:p>
        </w:tc>
        <w:tc>
          <w:tcPr>
            <w:tcW w:w="1170" w:type="dxa"/>
            <w:shd w:val="clear" w:color="auto" w:fill="D9D9D9" w:themeFill="background1" w:themeFillShade="D9"/>
          </w:tcPr>
          <w:p w14:paraId="2BA48576" w14:textId="77777777" w:rsidR="002172AC" w:rsidRPr="00C769C8" w:rsidRDefault="002172AC" w:rsidP="00240C58">
            <w:pPr>
              <w:spacing w:after="160" w:line="259" w:lineRule="auto"/>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OS</w:t>
            </w:r>
          </w:p>
        </w:tc>
        <w:tc>
          <w:tcPr>
            <w:tcW w:w="990" w:type="dxa"/>
            <w:shd w:val="clear" w:color="auto" w:fill="D9D9D9" w:themeFill="background1" w:themeFillShade="D9"/>
          </w:tcPr>
          <w:p w14:paraId="61A0C5C6" w14:textId="77777777" w:rsidR="002172AC" w:rsidRPr="00C769C8" w:rsidRDefault="002172AC" w:rsidP="00240C58">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Infra SLA</w:t>
            </w:r>
          </w:p>
        </w:tc>
        <w:tc>
          <w:tcPr>
            <w:tcW w:w="990" w:type="dxa"/>
            <w:shd w:val="clear" w:color="auto" w:fill="D9D9D9" w:themeFill="background1" w:themeFillShade="D9"/>
          </w:tcPr>
          <w:p w14:paraId="6FD028D3" w14:textId="77777777" w:rsidR="002172AC" w:rsidRDefault="002172AC" w:rsidP="00240C58">
            <w:pPr>
              <w:spacing w:after="160" w:line="259" w:lineRule="auto"/>
              <w:jc w:val="center"/>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SBB Type</w:t>
            </w:r>
          </w:p>
        </w:tc>
        <w:tc>
          <w:tcPr>
            <w:tcW w:w="720" w:type="dxa"/>
            <w:shd w:val="clear" w:color="auto" w:fill="D9D9D9" w:themeFill="background1" w:themeFillShade="D9"/>
          </w:tcPr>
          <w:p w14:paraId="1FBB1613" w14:textId="77777777" w:rsidR="002172AC" w:rsidRPr="00C769C8" w:rsidRDefault="002172AC" w:rsidP="00240C58">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Replication</w:t>
            </w:r>
          </w:p>
        </w:tc>
      </w:tr>
      <w:tr w:rsidR="00065E85" w:rsidRPr="00137388" w14:paraId="701728FE" w14:textId="77777777" w:rsidTr="00456C9B">
        <w:trPr>
          <w:trHeight w:val="300"/>
        </w:trPr>
        <w:tc>
          <w:tcPr>
            <w:tcW w:w="1440" w:type="dxa"/>
            <w:noWrap/>
            <w:hideMark/>
          </w:tcPr>
          <w:p w14:paraId="5B510DD4" w14:textId="77777777"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hideMark/>
          </w:tcPr>
          <w:p w14:paraId="4F8C6770" w14:textId="77777777" w:rsidR="00065E85" w:rsidRPr="00137388" w:rsidRDefault="00065E85" w:rsidP="00065E85">
            <w:pPr>
              <w:rPr>
                <w:rFonts w:eastAsia="Times New Roman" w:cs="Arial"/>
                <w:sz w:val="20"/>
                <w:lang w:bidi="ar-SA"/>
              </w:rPr>
            </w:pPr>
            <w:proofErr w:type="spellStart"/>
            <w:r w:rsidRPr="00137388">
              <w:rPr>
                <w:rFonts w:eastAsia="Times New Roman" w:cs="Arial"/>
                <w:sz w:val="20"/>
                <w:lang w:bidi="ar-SA"/>
              </w:rPr>
              <w:t>Frontoffice</w:t>
            </w:r>
            <w:proofErr w:type="spellEnd"/>
          </w:p>
        </w:tc>
        <w:tc>
          <w:tcPr>
            <w:tcW w:w="720" w:type="dxa"/>
            <w:noWrap/>
            <w:hideMark/>
          </w:tcPr>
          <w:p w14:paraId="58692354"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547D4014"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4C15C5F8" w14:textId="77777777" w:rsidR="00065E85" w:rsidRDefault="00065E85" w:rsidP="00065E85">
            <w:pPr>
              <w:rPr>
                <w:rFonts w:eastAsia="Times New Roman" w:cs="Arial"/>
                <w:sz w:val="20"/>
                <w:lang w:bidi="ar-SA"/>
              </w:rPr>
            </w:pPr>
            <w:r w:rsidRPr="00137388">
              <w:rPr>
                <w:rFonts w:eastAsia="Times New Roman" w:cs="Arial"/>
                <w:sz w:val="20"/>
                <w:lang w:bidi="ar-SA"/>
              </w:rPr>
              <w:t>PDF-Web2-P</w:t>
            </w:r>
          </w:p>
          <w:p w14:paraId="5CD0223E" w14:textId="202F6518" w:rsidR="00F31A5D" w:rsidRPr="00137388" w:rsidRDefault="00F31A5D" w:rsidP="00065E85">
            <w:pPr>
              <w:rPr>
                <w:rFonts w:eastAsia="Times New Roman" w:cs="Arial"/>
                <w:sz w:val="20"/>
                <w:lang w:bidi="ar-SA"/>
              </w:rPr>
            </w:pPr>
            <w:r w:rsidRPr="00F31A5D">
              <w:rPr>
                <w:rFonts w:eastAsia="Times New Roman" w:cs="Arial"/>
                <w:sz w:val="16"/>
                <w:szCs w:val="16"/>
                <w:lang w:bidi="ar-SA"/>
              </w:rPr>
              <w:t>uwvm2vapweb000</w:t>
            </w:r>
            <w:r>
              <w:rPr>
                <w:rFonts w:eastAsia="Times New Roman" w:cs="Arial"/>
                <w:sz w:val="16"/>
                <w:szCs w:val="16"/>
                <w:lang w:bidi="ar-SA"/>
              </w:rPr>
              <w:t>8</w:t>
            </w:r>
          </w:p>
        </w:tc>
        <w:tc>
          <w:tcPr>
            <w:tcW w:w="450" w:type="dxa"/>
            <w:noWrap/>
            <w:hideMark/>
          </w:tcPr>
          <w:p w14:paraId="37BE7B4B"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w:t>
            </w:r>
          </w:p>
        </w:tc>
        <w:tc>
          <w:tcPr>
            <w:tcW w:w="630" w:type="dxa"/>
            <w:noWrap/>
            <w:hideMark/>
          </w:tcPr>
          <w:p w14:paraId="218CACC3"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4</w:t>
            </w:r>
          </w:p>
        </w:tc>
        <w:tc>
          <w:tcPr>
            <w:tcW w:w="1170" w:type="dxa"/>
            <w:noWrap/>
            <w:hideMark/>
          </w:tcPr>
          <w:p w14:paraId="2CCC7761"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AIX 7.2</w:t>
            </w:r>
          </w:p>
        </w:tc>
        <w:tc>
          <w:tcPr>
            <w:tcW w:w="990" w:type="dxa"/>
            <w:noWrap/>
            <w:hideMark/>
          </w:tcPr>
          <w:p w14:paraId="3B0C831B"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hideMark/>
          </w:tcPr>
          <w:p w14:paraId="6A0E657E" w14:textId="4652033D"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455885F0"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0E965659" w14:textId="77777777" w:rsidTr="00456C9B">
        <w:trPr>
          <w:trHeight w:val="300"/>
        </w:trPr>
        <w:tc>
          <w:tcPr>
            <w:tcW w:w="1440" w:type="dxa"/>
            <w:noWrap/>
            <w:hideMark/>
          </w:tcPr>
          <w:p w14:paraId="438C8C30"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Private Cloud</w:t>
            </w:r>
          </w:p>
        </w:tc>
        <w:tc>
          <w:tcPr>
            <w:tcW w:w="1260" w:type="dxa"/>
            <w:noWrap/>
            <w:hideMark/>
          </w:tcPr>
          <w:p w14:paraId="01EAE748" w14:textId="77777777"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2BB76077"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34FC8EA0"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4A943300" w14:textId="77777777" w:rsidR="00065E85" w:rsidRDefault="00065E85" w:rsidP="00065E85">
            <w:pPr>
              <w:rPr>
                <w:rFonts w:eastAsia="Times New Roman" w:cs="Arial"/>
                <w:sz w:val="20"/>
                <w:lang w:bidi="ar-SA"/>
              </w:rPr>
            </w:pPr>
            <w:r w:rsidRPr="00137388">
              <w:rPr>
                <w:rFonts w:eastAsia="Times New Roman" w:cs="Arial"/>
                <w:sz w:val="20"/>
                <w:lang w:bidi="ar-SA"/>
              </w:rPr>
              <w:t>DOC-COR1-P</w:t>
            </w:r>
          </w:p>
          <w:p w14:paraId="6BFB28F5" w14:textId="327561E4" w:rsidR="00456C9B" w:rsidRPr="00137388" w:rsidRDefault="00456C9B" w:rsidP="00065E85">
            <w:pPr>
              <w:rPr>
                <w:rFonts w:eastAsia="Times New Roman" w:cs="Arial"/>
                <w:sz w:val="20"/>
                <w:lang w:bidi="ar-SA"/>
              </w:rPr>
            </w:pPr>
            <w:r w:rsidRPr="00456C9B">
              <w:rPr>
                <w:rFonts w:cs="Arial"/>
                <w:sz w:val="16"/>
                <w:szCs w:val="16"/>
              </w:rPr>
              <w:t>UWVA2VWPAPP0048</w:t>
            </w:r>
          </w:p>
        </w:tc>
        <w:tc>
          <w:tcPr>
            <w:tcW w:w="450" w:type="dxa"/>
            <w:noWrap/>
            <w:hideMark/>
          </w:tcPr>
          <w:p w14:paraId="1D5F322C"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2</w:t>
            </w:r>
          </w:p>
        </w:tc>
        <w:tc>
          <w:tcPr>
            <w:tcW w:w="630" w:type="dxa"/>
            <w:noWrap/>
            <w:hideMark/>
          </w:tcPr>
          <w:p w14:paraId="68147C80"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6</w:t>
            </w:r>
          </w:p>
        </w:tc>
        <w:tc>
          <w:tcPr>
            <w:tcW w:w="1170" w:type="dxa"/>
            <w:noWrap/>
            <w:hideMark/>
          </w:tcPr>
          <w:p w14:paraId="74F93561"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Windows 2016 SE</w:t>
            </w:r>
          </w:p>
        </w:tc>
        <w:tc>
          <w:tcPr>
            <w:tcW w:w="990" w:type="dxa"/>
            <w:noWrap/>
            <w:hideMark/>
          </w:tcPr>
          <w:p w14:paraId="1781C63F" w14:textId="77777777" w:rsidR="00065E85" w:rsidRPr="00137388" w:rsidRDefault="00065E85" w:rsidP="00065E85">
            <w:pPr>
              <w:jc w:val="center"/>
              <w:rPr>
                <w:rFonts w:eastAsia="Times New Roman" w:cs="Arial"/>
                <w:sz w:val="20"/>
                <w:lang w:bidi="ar-SA"/>
              </w:rPr>
            </w:pPr>
            <w:proofErr w:type="spellStart"/>
            <w:r w:rsidRPr="00137388">
              <w:rPr>
                <w:rFonts w:eastAsia="Times New Roman" w:cs="Arial"/>
                <w:sz w:val="20"/>
                <w:lang w:bidi="ar-SA"/>
              </w:rPr>
              <w:t>Iaas</w:t>
            </w:r>
            <w:proofErr w:type="spellEnd"/>
            <w:r w:rsidRPr="00137388">
              <w:rPr>
                <w:rFonts w:eastAsia="Times New Roman" w:cs="Arial"/>
                <w:sz w:val="20"/>
                <w:lang w:bidi="ar-SA"/>
              </w:rPr>
              <w:t>+</w:t>
            </w:r>
          </w:p>
        </w:tc>
        <w:tc>
          <w:tcPr>
            <w:tcW w:w="990" w:type="dxa"/>
            <w:noWrap/>
            <w:hideMark/>
          </w:tcPr>
          <w:p w14:paraId="689F2A0A" w14:textId="35901037"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3D1CA297"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052E4669" w14:textId="77777777" w:rsidTr="00456C9B">
        <w:trPr>
          <w:trHeight w:val="300"/>
        </w:trPr>
        <w:tc>
          <w:tcPr>
            <w:tcW w:w="1440" w:type="dxa"/>
            <w:noWrap/>
            <w:hideMark/>
          </w:tcPr>
          <w:p w14:paraId="387B3F7E"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Private Cloud</w:t>
            </w:r>
          </w:p>
        </w:tc>
        <w:tc>
          <w:tcPr>
            <w:tcW w:w="1260" w:type="dxa"/>
            <w:noWrap/>
            <w:hideMark/>
          </w:tcPr>
          <w:p w14:paraId="6B3F9039" w14:textId="77777777"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008CD78B"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36359449"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5D8E9E3E" w14:textId="77777777" w:rsidR="00065E85" w:rsidRDefault="00065E85" w:rsidP="00065E85">
            <w:pPr>
              <w:rPr>
                <w:rFonts w:eastAsia="Times New Roman" w:cs="Arial"/>
                <w:sz w:val="20"/>
                <w:lang w:bidi="ar-SA"/>
              </w:rPr>
            </w:pPr>
            <w:r w:rsidRPr="00137388">
              <w:rPr>
                <w:rFonts w:eastAsia="Times New Roman" w:cs="Arial"/>
                <w:sz w:val="20"/>
                <w:lang w:bidi="ar-SA"/>
              </w:rPr>
              <w:t>DOC-COR2-P</w:t>
            </w:r>
          </w:p>
          <w:p w14:paraId="06215047" w14:textId="484DE10B" w:rsidR="00456C9B" w:rsidRPr="00137388" w:rsidRDefault="00456C9B" w:rsidP="00065E85">
            <w:pPr>
              <w:rPr>
                <w:rFonts w:eastAsia="Times New Roman" w:cs="Arial"/>
                <w:sz w:val="20"/>
                <w:lang w:bidi="ar-SA"/>
              </w:rPr>
            </w:pPr>
            <w:r w:rsidRPr="00456C9B">
              <w:rPr>
                <w:rFonts w:cs="Arial"/>
                <w:sz w:val="16"/>
                <w:szCs w:val="16"/>
              </w:rPr>
              <w:t>UWVA2VWPAPP00</w:t>
            </w:r>
            <w:r>
              <w:rPr>
                <w:rFonts w:cs="Arial"/>
                <w:sz w:val="16"/>
                <w:szCs w:val="16"/>
              </w:rPr>
              <w:t>49</w:t>
            </w:r>
          </w:p>
        </w:tc>
        <w:tc>
          <w:tcPr>
            <w:tcW w:w="450" w:type="dxa"/>
            <w:noWrap/>
            <w:hideMark/>
          </w:tcPr>
          <w:p w14:paraId="471156EF"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2</w:t>
            </w:r>
          </w:p>
        </w:tc>
        <w:tc>
          <w:tcPr>
            <w:tcW w:w="630" w:type="dxa"/>
            <w:noWrap/>
            <w:hideMark/>
          </w:tcPr>
          <w:p w14:paraId="7F40EFEE"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6</w:t>
            </w:r>
          </w:p>
        </w:tc>
        <w:tc>
          <w:tcPr>
            <w:tcW w:w="1170" w:type="dxa"/>
            <w:noWrap/>
            <w:hideMark/>
          </w:tcPr>
          <w:p w14:paraId="794166E2"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Windows 2016 SE</w:t>
            </w:r>
          </w:p>
        </w:tc>
        <w:tc>
          <w:tcPr>
            <w:tcW w:w="990" w:type="dxa"/>
            <w:noWrap/>
            <w:hideMark/>
          </w:tcPr>
          <w:p w14:paraId="5D14DBD1" w14:textId="77777777" w:rsidR="00065E85" w:rsidRPr="00137388" w:rsidRDefault="00065E85" w:rsidP="00065E85">
            <w:pPr>
              <w:jc w:val="center"/>
              <w:rPr>
                <w:rFonts w:eastAsia="Times New Roman" w:cs="Arial"/>
                <w:sz w:val="20"/>
                <w:lang w:bidi="ar-SA"/>
              </w:rPr>
            </w:pPr>
            <w:proofErr w:type="spellStart"/>
            <w:r w:rsidRPr="00137388">
              <w:rPr>
                <w:rFonts w:eastAsia="Times New Roman" w:cs="Arial"/>
                <w:sz w:val="20"/>
                <w:lang w:bidi="ar-SA"/>
              </w:rPr>
              <w:t>Iaas</w:t>
            </w:r>
            <w:proofErr w:type="spellEnd"/>
            <w:r w:rsidRPr="00137388">
              <w:rPr>
                <w:rFonts w:eastAsia="Times New Roman" w:cs="Arial"/>
                <w:sz w:val="20"/>
                <w:lang w:bidi="ar-SA"/>
              </w:rPr>
              <w:t>+</w:t>
            </w:r>
          </w:p>
        </w:tc>
        <w:tc>
          <w:tcPr>
            <w:tcW w:w="990" w:type="dxa"/>
            <w:noWrap/>
            <w:hideMark/>
          </w:tcPr>
          <w:p w14:paraId="0441DA8A" w14:textId="6CDE9873"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6D698C0A"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4D94ECD4" w14:textId="77777777" w:rsidTr="00456C9B">
        <w:trPr>
          <w:trHeight w:val="300"/>
        </w:trPr>
        <w:tc>
          <w:tcPr>
            <w:tcW w:w="1440" w:type="dxa"/>
            <w:noWrap/>
            <w:hideMark/>
          </w:tcPr>
          <w:p w14:paraId="5B4FD77A"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Private Cloud</w:t>
            </w:r>
          </w:p>
        </w:tc>
        <w:tc>
          <w:tcPr>
            <w:tcW w:w="1260" w:type="dxa"/>
            <w:noWrap/>
            <w:hideMark/>
          </w:tcPr>
          <w:p w14:paraId="210A390A" w14:textId="77777777" w:rsidR="00065E85" w:rsidRPr="00137388" w:rsidRDefault="00065E85" w:rsidP="00065E85">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203B06AE"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137C1715"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38DB776F" w14:textId="77777777" w:rsidR="00065E85" w:rsidRDefault="00065E85" w:rsidP="00065E85">
            <w:pPr>
              <w:rPr>
                <w:rFonts w:eastAsia="Times New Roman" w:cs="Arial"/>
                <w:sz w:val="20"/>
                <w:lang w:bidi="ar-SA"/>
              </w:rPr>
            </w:pPr>
            <w:r w:rsidRPr="00137388">
              <w:rPr>
                <w:rFonts w:eastAsia="Times New Roman" w:cs="Arial"/>
                <w:sz w:val="20"/>
                <w:lang w:bidi="ar-SA"/>
              </w:rPr>
              <w:t>DOC-COR3-P</w:t>
            </w:r>
          </w:p>
          <w:p w14:paraId="5D5D76E0" w14:textId="32154F92" w:rsidR="00456C9B" w:rsidRPr="00137388" w:rsidRDefault="00456C9B" w:rsidP="00065E85">
            <w:pPr>
              <w:rPr>
                <w:rFonts w:eastAsia="Times New Roman" w:cs="Arial"/>
                <w:sz w:val="20"/>
                <w:lang w:bidi="ar-SA"/>
              </w:rPr>
            </w:pPr>
            <w:r w:rsidRPr="00456C9B">
              <w:rPr>
                <w:rFonts w:cs="Arial"/>
                <w:sz w:val="16"/>
                <w:szCs w:val="16"/>
              </w:rPr>
              <w:t>UWVA2VWPAPP00</w:t>
            </w:r>
            <w:r>
              <w:rPr>
                <w:rFonts w:cs="Arial"/>
                <w:sz w:val="16"/>
                <w:szCs w:val="16"/>
              </w:rPr>
              <w:t>50</w:t>
            </w:r>
          </w:p>
        </w:tc>
        <w:tc>
          <w:tcPr>
            <w:tcW w:w="450" w:type="dxa"/>
            <w:noWrap/>
            <w:hideMark/>
          </w:tcPr>
          <w:p w14:paraId="65A6501B"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2</w:t>
            </w:r>
          </w:p>
        </w:tc>
        <w:tc>
          <w:tcPr>
            <w:tcW w:w="630" w:type="dxa"/>
            <w:noWrap/>
            <w:hideMark/>
          </w:tcPr>
          <w:p w14:paraId="385C08C1"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6</w:t>
            </w:r>
          </w:p>
        </w:tc>
        <w:tc>
          <w:tcPr>
            <w:tcW w:w="1170" w:type="dxa"/>
            <w:noWrap/>
            <w:hideMark/>
          </w:tcPr>
          <w:p w14:paraId="3DC8B200"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Windows 2016 SE</w:t>
            </w:r>
          </w:p>
        </w:tc>
        <w:tc>
          <w:tcPr>
            <w:tcW w:w="990" w:type="dxa"/>
            <w:noWrap/>
            <w:hideMark/>
          </w:tcPr>
          <w:p w14:paraId="57617454" w14:textId="77777777" w:rsidR="00065E85" w:rsidRPr="00137388" w:rsidRDefault="00065E85" w:rsidP="00065E85">
            <w:pPr>
              <w:jc w:val="center"/>
              <w:rPr>
                <w:rFonts w:eastAsia="Times New Roman" w:cs="Arial"/>
                <w:sz w:val="20"/>
                <w:lang w:bidi="ar-SA"/>
              </w:rPr>
            </w:pPr>
            <w:proofErr w:type="spellStart"/>
            <w:r w:rsidRPr="00137388">
              <w:rPr>
                <w:rFonts w:eastAsia="Times New Roman" w:cs="Arial"/>
                <w:sz w:val="20"/>
                <w:lang w:bidi="ar-SA"/>
              </w:rPr>
              <w:t>Iaas</w:t>
            </w:r>
            <w:proofErr w:type="spellEnd"/>
            <w:r w:rsidRPr="00137388">
              <w:rPr>
                <w:rFonts w:eastAsia="Times New Roman" w:cs="Arial"/>
                <w:sz w:val="20"/>
                <w:lang w:bidi="ar-SA"/>
              </w:rPr>
              <w:t>+</w:t>
            </w:r>
          </w:p>
        </w:tc>
        <w:tc>
          <w:tcPr>
            <w:tcW w:w="990" w:type="dxa"/>
            <w:noWrap/>
            <w:hideMark/>
          </w:tcPr>
          <w:p w14:paraId="50B89B8C" w14:textId="2A4C3D2D"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55342C50"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11A23695" w14:textId="77777777" w:rsidTr="00456C9B">
        <w:trPr>
          <w:trHeight w:val="300"/>
        </w:trPr>
        <w:tc>
          <w:tcPr>
            <w:tcW w:w="1440" w:type="dxa"/>
            <w:noWrap/>
            <w:hideMark/>
          </w:tcPr>
          <w:p w14:paraId="654E4CD7"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Private Cloud</w:t>
            </w:r>
          </w:p>
        </w:tc>
        <w:tc>
          <w:tcPr>
            <w:tcW w:w="1260" w:type="dxa"/>
            <w:noWrap/>
            <w:hideMark/>
          </w:tcPr>
          <w:p w14:paraId="07E6CD6B" w14:textId="77777777" w:rsidR="00065E85" w:rsidRPr="00137388" w:rsidRDefault="00065E85" w:rsidP="00065E85">
            <w:pPr>
              <w:rPr>
                <w:rFonts w:eastAsia="Times New Roman" w:cs="Arial"/>
                <w:sz w:val="20"/>
                <w:lang w:bidi="ar-SA"/>
              </w:rPr>
            </w:pPr>
            <w:r w:rsidRPr="00137388">
              <w:rPr>
                <w:rFonts w:eastAsia="Times New Roman" w:cs="Arial"/>
                <w:sz w:val="20"/>
                <w:lang w:bidi="ar-SA"/>
              </w:rPr>
              <w:t>Kluis</w:t>
            </w:r>
          </w:p>
        </w:tc>
        <w:tc>
          <w:tcPr>
            <w:tcW w:w="720" w:type="dxa"/>
            <w:noWrap/>
            <w:hideMark/>
          </w:tcPr>
          <w:p w14:paraId="3C633845" w14:textId="77777777"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hideMark/>
          </w:tcPr>
          <w:p w14:paraId="457283F6" w14:textId="77777777" w:rsidR="00065E85" w:rsidRPr="00137388" w:rsidRDefault="00065E85" w:rsidP="00065E85">
            <w:pPr>
              <w:rPr>
                <w:rFonts w:eastAsia="Times New Roman" w:cs="Arial"/>
                <w:sz w:val="20"/>
                <w:lang w:bidi="ar-SA"/>
              </w:rPr>
            </w:pPr>
            <w:r w:rsidRPr="00137388">
              <w:rPr>
                <w:rFonts w:eastAsia="Times New Roman" w:cs="Arial"/>
                <w:sz w:val="20"/>
                <w:lang w:bidi="ar-SA"/>
              </w:rPr>
              <w:t>Production</w:t>
            </w:r>
          </w:p>
        </w:tc>
        <w:tc>
          <w:tcPr>
            <w:tcW w:w="1890" w:type="dxa"/>
            <w:noWrap/>
            <w:hideMark/>
          </w:tcPr>
          <w:p w14:paraId="25099CE1" w14:textId="77777777" w:rsidR="00065E85" w:rsidRDefault="00065E85" w:rsidP="00065E85">
            <w:pPr>
              <w:rPr>
                <w:rFonts w:eastAsia="Times New Roman" w:cs="Arial"/>
                <w:sz w:val="20"/>
                <w:lang w:bidi="ar-SA"/>
              </w:rPr>
            </w:pPr>
            <w:r w:rsidRPr="00137388">
              <w:rPr>
                <w:rFonts w:eastAsia="Times New Roman" w:cs="Arial"/>
                <w:sz w:val="20"/>
                <w:lang w:bidi="ar-SA"/>
              </w:rPr>
              <w:t>FS1-P</w:t>
            </w:r>
          </w:p>
          <w:p w14:paraId="2AC6063F" w14:textId="719972FC" w:rsidR="00D22E44" w:rsidRPr="00D22E44" w:rsidRDefault="00D22E44" w:rsidP="00065E85">
            <w:pPr>
              <w:rPr>
                <w:rFonts w:eastAsia="Times New Roman" w:cs="Arial"/>
                <w:sz w:val="16"/>
                <w:szCs w:val="16"/>
                <w:lang w:bidi="ar-SA"/>
              </w:rPr>
            </w:pPr>
            <w:r w:rsidRPr="00D22E44">
              <w:rPr>
                <w:rFonts w:eastAsia="Times New Roman" w:cs="Arial"/>
                <w:sz w:val="16"/>
                <w:szCs w:val="16"/>
                <w:lang w:bidi="ar-SA"/>
              </w:rPr>
              <w:t>UWVA2VWPAPP0070</w:t>
            </w:r>
          </w:p>
        </w:tc>
        <w:tc>
          <w:tcPr>
            <w:tcW w:w="450" w:type="dxa"/>
            <w:noWrap/>
            <w:hideMark/>
          </w:tcPr>
          <w:p w14:paraId="09EA7AC1"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1</w:t>
            </w:r>
          </w:p>
        </w:tc>
        <w:tc>
          <w:tcPr>
            <w:tcW w:w="630" w:type="dxa"/>
            <w:noWrap/>
            <w:hideMark/>
          </w:tcPr>
          <w:p w14:paraId="0373E5C1"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4</w:t>
            </w:r>
          </w:p>
        </w:tc>
        <w:tc>
          <w:tcPr>
            <w:tcW w:w="1170" w:type="dxa"/>
            <w:noWrap/>
            <w:hideMark/>
          </w:tcPr>
          <w:p w14:paraId="1041D3F7"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Windows 2016 SE</w:t>
            </w:r>
          </w:p>
        </w:tc>
        <w:tc>
          <w:tcPr>
            <w:tcW w:w="990" w:type="dxa"/>
            <w:noWrap/>
            <w:hideMark/>
          </w:tcPr>
          <w:p w14:paraId="486D5CB5" w14:textId="77777777" w:rsidR="00065E85" w:rsidRPr="00137388" w:rsidRDefault="00065E85" w:rsidP="00065E85">
            <w:pPr>
              <w:jc w:val="center"/>
              <w:rPr>
                <w:rFonts w:eastAsia="Times New Roman" w:cs="Arial"/>
                <w:sz w:val="20"/>
                <w:lang w:bidi="ar-SA"/>
              </w:rPr>
            </w:pPr>
            <w:proofErr w:type="spellStart"/>
            <w:r w:rsidRPr="00137388">
              <w:rPr>
                <w:rFonts w:eastAsia="Times New Roman" w:cs="Arial"/>
                <w:sz w:val="20"/>
                <w:lang w:bidi="ar-SA"/>
              </w:rPr>
              <w:t>Iaas</w:t>
            </w:r>
            <w:proofErr w:type="spellEnd"/>
            <w:r w:rsidRPr="00137388">
              <w:rPr>
                <w:rFonts w:eastAsia="Times New Roman" w:cs="Arial"/>
                <w:sz w:val="20"/>
                <w:lang w:bidi="ar-SA"/>
              </w:rPr>
              <w:t>+</w:t>
            </w:r>
          </w:p>
        </w:tc>
        <w:tc>
          <w:tcPr>
            <w:tcW w:w="990" w:type="dxa"/>
            <w:noWrap/>
            <w:hideMark/>
          </w:tcPr>
          <w:p w14:paraId="268A6B84" w14:textId="56F8760A" w:rsidR="00065E85" w:rsidRPr="00137388" w:rsidRDefault="00065E85" w:rsidP="00065E85">
            <w:pPr>
              <w:jc w:val="center"/>
              <w:rPr>
                <w:rFonts w:eastAsia="Times New Roman" w:cs="Arial"/>
                <w:sz w:val="20"/>
                <w:lang w:bidi="ar-SA"/>
              </w:rPr>
            </w:pPr>
            <w:r w:rsidRPr="00137388">
              <w:rPr>
                <w:rFonts w:eastAsia="Times New Roman" w:cs="Arial"/>
                <w:sz w:val="20"/>
                <w:lang w:bidi="ar-SA"/>
              </w:rPr>
              <w:t>Gold</w:t>
            </w:r>
          </w:p>
        </w:tc>
        <w:tc>
          <w:tcPr>
            <w:tcW w:w="720" w:type="dxa"/>
            <w:noWrap/>
            <w:hideMark/>
          </w:tcPr>
          <w:p w14:paraId="274B5FAD" w14:textId="77777777"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065E85" w:rsidRPr="00137388" w14:paraId="577D0DE8" w14:textId="77777777" w:rsidTr="00456C9B">
        <w:trPr>
          <w:trHeight w:val="300"/>
        </w:trPr>
        <w:tc>
          <w:tcPr>
            <w:tcW w:w="1440" w:type="dxa"/>
            <w:noWrap/>
          </w:tcPr>
          <w:p w14:paraId="12E942E3" w14:textId="5D053118" w:rsidR="00065E85" w:rsidRPr="00137388" w:rsidRDefault="00065E85" w:rsidP="00065E85">
            <w:pPr>
              <w:rPr>
                <w:rFonts w:eastAsia="Times New Roman" w:cs="Arial"/>
                <w:sz w:val="20"/>
                <w:lang w:bidi="ar-SA"/>
              </w:rPr>
            </w:pPr>
            <w:r w:rsidRPr="00137388">
              <w:rPr>
                <w:rFonts w:eastAsia="Times New Roman" w:cs="Arial"/>
                <w:sz w:val="20"/>
                <w:lang w:bidi="ar-SA"/>
              </w:rPr>
              <w:t>Legacy Hosting AIX</w:t>
            </w:r>
          </w:p>
        </w:tc>
        <w:tc>
          <w:tcPr>
            <w:tcW w:w="1260" w:type="dxa"/>
            <w:noWrap/>
          </w:tcPr>
          <w:p w14:paraId="19B7BFF4" w14:textId="58F42033" w:rsidR="00065E85" w:rsidRPr="00AD0AFD" w:rsidRDefault="00456C9B" w:rsidP="00065E85">
            <w:pPr>
              <w:rPr>
                <w:rFonts w:eastAsia="Times New Roman" w:cs="Arial"/>
                <w:sz w:val="20"/>
                <w:lang w:val="en-US" w:bidi="ar-SA"/>
              </w:rPr>
            </w:pPr>
            <w:r>
              <w:rPr>
                <w:rFonts w:eastAsia="Times New Roman" w:cs="Arial"/>
                <w:sz w:val="20"/>
                <w:lang w:val="en-US" w:bidi="ar-SA"/>
              </w:rPr>
              <w:t>DXC AM</w:t>
            </w:r>
          </w:p>
        </w:tc>
        <w:tc>
          <w:tcPr>
            <w:tcW w:w="720" w:type="dxa"/>
            <w:noWrap/>
          </w:tcPr>
          <w:p w14:paraId="394BC40A" w14:textId="52C30F05" w:rsidR="00065E85" w:rsidRPr="00137388" w:rsidRDefault="00065E85" w:rsidP="00065E85">
            <w:pPr>
              <w:rPr>
                <w:rFonts w:eastAsia="Times New Roman" w:cs="Arial"/>
                <w:sz w:val="20"/>
                <w:lang w:bidi="ar-SA"/>
              </w:rPr>
            </w:pPr>
            <w:r w:rsidRPr="00137388">
              <w:rPr>
                <w:rFonts w:eastAsia="Times New Roman" w:cs="Arial"/>
                <w:sz w:val="20"/>
                <w:lang w:bidi="ar-SA"/>
              </w:rPr>
              <w:t>AM2</w:t>
            </w:r>
          </w:p>
        </w:tc>
        <w:tc>
          <w:tcPr>
            <w:tcW w:w="1350" w:type="dxa"/>
            <w:noWrap/>
          </w:tcPr>
          <w:p w14:paraId="2AAC89A7" w14:textId="6DC4E22C" w:rsidR="00065E85" w:rsidRPr="00AD0AFD" w:rsidRDefault="00456C9B" w:rsidP="00065E85">
            <w:pPr>
              <w:rPr>
                <w:rFonts w:eastAsia="Times New Roman" w:cs="Arial"/>
                <w:sz w:val="20"/>
                <w:lang w:val="en-US" w:bidi="ar-SA"/>
              </w:rPr>
            </w:pPr>
            <w:r w:rsidRPr="00137388">
              <w:rPr>
                <w:rFonts w:eastAsia="Times New Roman" w:cs="Arial"/>
                <w:sz w:val="20"/>
                <w:lang w:bidi="ar-SA"/>
              </w:rPr>
              <w:t>Production</w:t>
            </w:r>
          </w:p>
        </w:tc>
        <w:tc>
          <w:tcPr>
            <w:tcW w:w="1890" w:type="dxa"/>
            <w:noWrap/>
          </w:tcPr>
          <w:p w14:paraId="17F90886" w14:textId="77777777" w:rsidR="00065E85" w:rsidRDefault="00065E85" w:rsidP="00065E85">
            <w:pPr>
              <w:rPr>
                <w:rFonts w:eastAsia="Times New Roman" w:cs="Arial"/>
                <w:sz w:val="20"/>
                <w:lang w:val="en-US" w:bidi="ar-SA"/>
              </w:rPr>
            </w:pPr>
            <w:r>
              <w:rPr>
                <w:rFonts w:eastAsia="Times New Roman" w:cs="Arial"/>
                <w:sz w:val="20"/>
                <w:lang w:val="en-US" w:bidi="ar-SA"/>
              </w:rPr>
              <w:t>Staging1-AM</w:t>
            </w:r>
          </w:p>
          <w:p w14:paraId="3829933A" w14:textId="47C8B83F" w:rsidR="002445C8" w:rsidRPr="00AD0AFD" w:rsidRDefault="002445C8" w:rsidP="00065E85">
            <w:pPr>
              <w:rPr>
                <w:rFonts w:eastAsia="Times New Roman" w:cs="Arial"/>
                <w:sz w:val="20"/>
                <w:lang w:val="en-US" w:bidi="ar-SA"/>
              </w:rPr>
            </w:pPr>
            <w:r w:rsidRPr="002445C8">
              <w:rPr>
                <w:rFonts w:cs="Arial"/>
                <w:sz w:val="16"/>
                <w:szCs w:val="16"/>
              </w:rPr>
              <w:t>uwvm2vapapp0014</w:t>
            </w:r>
          </w:p>
        </w:tc>
        <w:tc>
          <w:tcPr>
            <w:tcW w:w="450" w:type="dxa"/>
            <w:noWrap/>
          </w:tcPr>
          <w:p w14:paraId="2E01DD75" w14:textId="68B367AC" w:rsidR="00065E85" w:rsidRPr="00137388" w:rsidRDefault="00065E85" w:rsidP="00065E85">
            <w:pPr>
              <w:jc w:val="center"/>
              <w:rPr>
                <w:rFonts w:eastAsia="Times New Roman" w:cs="Arial"/>
                <w:sz w:val="20"/>
                <w:lang w:bidi="ar-SA"/>
              </w:rPr>
            </w:pPr>
            <w:r w:rsidRPr="00137388">
              <w:rPr>
                <w:rFonts w:eastAsia="Times New Roman" w:cs="Arial"/>
                <w:sz w:val="20"/>
                <w:lang w:bidi="ar-SA"/>
              </w:rPr>
              <w:t>1</w:t>
            </w:r>
          </w:p>
        </w:tc>
        <w:tc>
          <w:tcPr>
            <w:tcW w:w="630" w:type="dxa"/>
            <w:noWrap/>
          </w:tcPr>
          <w:p w14:paraId="18998CA0" w14:textId="459D1810" w:rsidR="00065E85" w:rsidRPr="00137388" w:rsidRDefault="00065E85" w:rsidP="00065E85">
            <w:pPr>
              <w:jc w:val="center"/>
              <w:rPr>
                <w:rFonts w:eastAsia="Times New Roman" w:cs="Arial"/>
                <w:sz w:val="20"/>
                <w:lang w:bidi="ar-SA"/>
              </w:rPr>
            </w:pPr>
            <w:r w:rsidRPr="00137388">
              <w:rPr>
                <w:rFonts w:eastAsia="Times New Roman" w:cs="Arial"/>
                <w:sz w:val="20"/>
                <w:lang w:bidi="ar-SA"/>
              </w:rPr>
              <w:t>4</w:t>
            </w:r>
          </w:p>
        </w:tc>
        <w:tc>
          <w:tcPr>
            <w:tcW w:w="1170" w:type="dxa"/>
            <w:noWrap/>
          </w:tcPr>
          <w:p w14:paraId="55B495AA" w14:textId="194AFB9B" w:rsidR="00065E85" w:rsidRPr="00AD0AFD" w:rsidRDefault="00065E85" w:rsidP="00065E85">
            <w:pPr>
              <w:jc w:val="center"/>
              <w:rPr>
                <w:rFonts w:eastAsia="Times New Roman" w:cs="Arial"/>
                <w:sz w:val="20"/>
                <w:lang w:val="en-US" w:bidi="ar-SA"/>
              </w:rPr>
            </w:pPr>
            <w:r w:rsidRPr="00137388">
              <w:rPr>
                <w:rFonts w:eastAsia="Times New Roman" w:cs="Arial"/>
                <w:sz w:val="20"/>
                <w:lang w:bidi="ar-SA"/>
              </w:rPr>
              <w:t>AIX 7.</w:t>
            </w:r>
            <w:r>
              <w:rPr>
                <w:rFonts w:eastAsia="Times New Roman" w:cs="Arial"/>
                <w:sz w:val="20"/>
                <w:lang w:val="en-US" w:bidi="ar-SA"/>
              </w:rPr>
              <w:t>1</w:t>
            </w:r>
          </w:p>
        </w:tc>
        <w:tc>
          <w:tcPr>
            <w:tcW w:w="990" w:type="dxa"/>
            <w:noWrap/>
          </w:tcPr>
          <w:p w14:paraId="0BDE75CD" w14:textId="3C2E0975" w:rsidR="00065E85" w:rsidRPr="00137388" w:rsidRDefault="00065E85" w:rsidP="00065E85">
            <w:pPr>
              <w:jc w:val="center"/>
              <w:rPr>
                <w:rFonts w:eastAsia="Times New Roman" w:cs="Arial"/>
                <w:sz w:val="20"/>
                <w:lang w:bidi="ar-SA"/>
              </w:rPr>
            </w:pPr>
            <w:r w:rsidRPr="00137388">
              <w:rPr>
                <w:rFonts w:eastAsia="Times New Roman" w:cs="Arial"/>
                <w:sz w:val="20"/>
                <w:lang w:bidi="ar-SA"/>
              </w:rPr>
              <w:t>Legacy</w:t>
            </w:r>
          </w:p>
        </w:tc>
        <w:tc>
          <w:tcPr>
            <w:tcW w:w="990" w:type="dxa"/>
            <w:noWrap/>
          </w:tcPr>
          <w:p w14:paraId="7059E12F" w14:textId="217D7C03" w:rsidR="00065E85" w:rsidRPr="00137388" w:rsidRDefault="00A23CFC" w:rsidP="00065E85">
            <w:pPr>
              <w:jc w:val="center"/>
              <w:rPr>
                <w:rFonts w:eastAsia="Times New Roman" w:cs="Arial"/>
                <w:sz w:val="20"/>
                <w:lang w:bidi="ar-SA"/>
              </w:rPr>
            </w:pPr>
            <w:r w:rsidRPr="00BF5CDB">
              <w:rPr>
                <w:rFonts w:eastAsia="Times New Roman" w:cs="Arial"/>
                <w:sz w:val="20"/>
                <w:lang w:bidi="ar-SA"/>
              </w:rPr>
              <w:t>Bronze</w:t>
            </w:r>
          </w:p>
        </w:tc>
        <w:tc>
          <w:tcPr>
            <w:tcW w:w="720" w:type="dxa"/>
            <w:noWrap/>
          </w:tcPr>
          <w:p w14:paraId="4320AC41" w14:textId="67C7F730" w:rsidR="00065E85" w:rsidRPr="00137388" w:rsidRDefault="00065E85" w:rsidP="00065E85">
            <w:pPr>
              <w:jc w:val="center"/>
              <w:rPr>
                <w:rFonts w:eastAsia="Times New Roman" w:cs="Arial"/>
                <w:sz w:val="20"/>
                <w:lang w:bidi="ar-SA"/>
              </w:rPr>
            </w:pPr>
            <w:r w:rsidRPr="00137388">
              <w:rPr>
                <w:rFonts w:eastAsia="Times New Roman" w:cs="Arial"/>
                <w:sz w:val="20"/>
                <w:lang w:bidi="ar-SA"/>
              </w:rPr>
              <w:t>yes</w:t>
            </w:r>
          </w:p>
        </w:tc>
      </w:tr>
      <w:tr w:rsidR="00AD0AFD" w:rsidRPr="00BF5CDB" w14:paraId="65F0176B" w14:textId="77777777" w:rsidTr="00456C9B">
        <w:trPr>
          <w:trHeight w:val="300"/>
        </w:trPr>
        <w:tc>
          <w:tcPr>
            <w:tcW w:w="1440" w:type="dxa"/>
            <w:noWrap/>
            <w:hideMark/>
          </w:tcPr>
          <w:p w14:paraId="3962B393"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1A8FEA1E" w14:textId="77777777" w:rsidR="00AD0AFD" w:rsidRPr="00BF5CDB" w:rsidRDefault="00AD0AFD" w:rsidP="00AD0AFD">
            <w:pPr>
              <w:rPr>
                <w:rFonts w:eastAsia="Times New Roman" w:cs="Arial"/>
                <w:sz w:val="20"/>
                <w:lang w:bidi="ar-SA"/>
              </w:rPr>
            </w:pPr>
            <w:r w:rsidRPr="00BF5CDB">
              <w:rPr>
                <w:rFonts w:eastAsia="Times New Roman" w:cs="Arial"/>
                <w:sz w:val="20"/>
                <w:lang w:bidi="ar-SA"/>
              </w:rPr>
              <w:t>Kluis</w:t>
            </w:r>
          </w:p>
        </w:tc>
        <w:tc>
          <w:tcPr>
            <w:tcW w:w="720" w:type="dxa"/>
            <w:noWrap/>
            <w:hideMark/>
          </w:tcPr>
          <w:p w14:paraId="1E1540F7"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306A02D2"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43D9D006" w14:textId="77777777" w:rsidR="00AD0AFD" w:rsidRDefault="00AD0AFD" w:rsidP="00AD0AFD">
            <w:pPr>
              <w:rPr>
                <w:rFonts w:eastAsia="Times New Roman" w:cs="Arial"/>
                <w:sz w:val="20"/>
                <w:lang w:bidi="ar-SA"/>
              </w:rPr>
            </w:pPr>
            <w:r w:rsidRPr="00BF5CDB">
              <w:rPr>
                <w:rFonts w:eastAsia="Times New Roman" w:cs="Arial"/>
                <w:sz w:val="20"/>
                <w:lang w:bidi="ar-SA"/>
              </w:rPr>
              <w:t>SONAR-DB1-A</w:t>
            </w:r>
          </w:p>
          <w:p w14:paraId="36268AD3" w14:textId="011672A4" w:rsidR="004D22C3" w:rsidRPr="004D22C3" w:rsidRDefault="004D22C3" w:rsidP="00AD0AFD">
            <w:pPr>
              <w:rPr>
                <w:rFonts w:eastAsia="Times New Roman" w:cs="Arial"/>
                <w:sz w:val="16"/>
                <w:szCs w:val="16"/>
                <w:lang w:bidi="ar-SA"/>
              </w:rPr>
            </w:pPr>
            <w:r w:rsidRPr="004D22C3">
              <w:rPr>
                <w:rFonts w:eastAsia="Times New Roman" w:cs="Arial"/>
                <w:sz w:val="16"/>
                <w:szCs w:val="16"/>
                <w:lang w:bidi="ar-SA"/>
              </w:rPr>
              <w:t>uwvm3vaaora0005</w:t>
            </w:r>
          </w:p>
          <w:p w14:paraId="6DFB09E1" w14:textId="10A86805" w:rsidR="00A005A3" w:rsidRPr="00943F1E" w:rsidRDefault="00A005A3" w:rsidP="00AD0AFD">
            <w:pPr>
              <w:rPr>
                <w:rFonts w:eastAsia="Times New Roman" w:cs="Arial"/>
                <w:sz w:val="16"/>
                <w:szCs w:val="16"/>
                <w:lang w:bidi="ar-SA"/>
              </w:rPr>
            </w:pPr>
          </w:p>
        </w:tc>
        <w:tc>
          <w:tcPr>
            <w:tcW w:w="450" w:type="dxa"/>
            <w:noWrap/>
            <w:hideMark/>
          </w:tcPr>
          <w:p w14:paraId="52B6E38A"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7</w:t>
            </w:r>
          </w:p>
        </w:tc>
        <w:tc>
          <w:tcPr>
            <w:tcW w:w="630" w:type="dxa"/>
            <w:hideMark/>
          </w:tcPr>
          <w:p w14:paraId="4D44071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204</w:t>
            </w:r>
          </w:p>
        </w:tc>
        <w:tc>
          <w:tcPr>
            <w:tcW w:w="1170" w:type="dxa"/>
            <w:noWrap/>
            <w:hideMark/>
          </w:tcPr>
          <w:p w14:paraId="45CFDA29"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51F13F92"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2F20945D"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0FE882D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5C0A0EBE" w14:textId="77777777" w:rsidTr="00456C9B">
        <w:trPr>
          <w:trHeight w:val="300"/>
        </w:trPr>
        <w:tc>
          <w:tcPr>
            <w:tcW w:w="1440" w:type="dxa"/>
            <w:noWrap/>
            <w:hideMark/>
          </w:tcPr>
          <w:p w14:paraId="46BF4F3E"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344FE287" w14:textId="77777777" w:rsidR="00AD0AFD" w:rsidRPr="00BF5CDB" w:rsidRDefault="00AD0AFD" w:rsidP="00AD0AFD">
            <w:pPr>
              <w:rPr>
                <w:rFonts w:eastAsia="Times New Roman" w:cs="Arial"/>
                <w:sz w:val="20"/>
                <w:lang w:bidi="ar-SA"/>
              </w:rPr>
            </w:pPr>
            <w:r w:rsidRPr="00BF5CDB">
              <w:rPr>
                <w:rFonts w:eastAsia="Times New Roman" w:cs="Arial"/>
                <w:sz w:val="20"/>
                <w:lang w:bidi="ar-SA"/>
              </w:rPr>
              <w:t>Kluis</w:t>
            </w:r>
          </w:p>
        </w:tc>
        <w:tc>
          <w:tcPr>
            <w:tcW w:w="720" w:type="dxa"/>
            <w:noWrap/>
            <w:hideMark/>
          </w:tcPr>
          <w:p w14:paraId="77B2292F"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AM2</w:t>
            </w:r>
          </w:p>
        </w:tc>
        <w:tc>
          <w:tcPr>
            <w:tcW w:w="1350" w:type="dxa"/>
            <w:noWrap/>
            <w:hideMark/>
          </w:tcPr>
          <w:p w14:paraId="08E2EF9B"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3704EB7E" w14:textId="77777777" w:rsidR="00AD0AFD" w:rsidRDefault="00AD0AFD" w:rsidP="00AD0AFD">
            <w:pPr>
              <w:rPr>
                <w:rFonts w:eastAsia="Times New Roman" w:cs="Arial"/>
                <w:sz w:val="20"/>
                <w:lang w:bidi="ar-SA"/>
              </w:rPr>
            </w:pPr>
            <w:r w:rsidRPr="00BF5CDB">
              <w:rPr>
                <w:rFonts w:eastAsia="Times New Roman" w:cs="Arial"/>
                <w:sz w:val="20"/>
                <w:lang w:bidi="ar-SA"/>
              </w:rPr>
              <w:t>SONAR-DB2-A</w:t>
            </w:r>
          </w:p>
          <w:p w14:paraId="2B211040" w14:textId="2E792EBC" w:rsidR="003C2114" w:rsidRDefault="003C2114" w:rsidP="00AD0AFD">
            <w:pPr>
              <w:rPr>
                <w:rFonts w:eastAsia="Times New Roman" w:cs="Arial"/>
                <w:sz w:val="20"/>
                <w:lang w:bidi="ar-SA"/>
              </w:rPr>
            </w:pPr>
            <w:r w:rsidRPr="003C2114">
              <w:rPr>
                <w:rFonts w:cs="Arial"/>
                <w:sz w:val="16"/>
                <w:szCs w:val="16"/>
              </w:rPr>
              <w:t>uwvm2vaaora0002</w:t>
            </w:r>
          </w:p>
          <w:p w14:paraId="050EC6C8" w14:textId="7440CCB5" w:rsidR="00B62911" w:rsidRPr="00BF5CDB" w:rsidRDefault="00B62911" w:rsidP="00AD0AFD">
            <w:pPr>
              <w:rPr>
                <w:rFonts w:eastAsia="Times New Roman" w:cs="Arial"/>
                <w:sz w:val="20"/>
                <w:lang w:bidi="ar-SA"/>
              </w:rPr>
            </w:pPr>
          </w:p>
        </w:tc>
        <w:tc>
          <w:tcPr>
            <w:tcW w:w="450" w:type="dxa"/>
            <w:noWrap/>
            <w:hideMark/>
          </w:tcPr>
          <w:p w14:paraId="22ECA659"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7</w:t>
            </w:r>
          </w:p>
        </w:tc>
        <w:tc>
          <w:tcPr>
            <w:tcW w:w="630" w:type="dxa"/>
            <w:hideMark/>
          </w:tcPr>
          <w:p w14:paraId="6BB666F1"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204</w:t>
            </w:r>
          </w:p>
        </w:tc>
        <w:tc>
          <w:tcPr>
            <w:tcW w:w="1170" w:type="dxa"/>
            <w:noWrap/>
            <w:hideMark/>
          </w:tcPr>
          <w:p w14:paraId="4F9817B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18D3DF51"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132AF39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71D0383A"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733933EF" w14:textId="77777777" w:rsidTr="00456C9B">
        <w:trPr>
          <w:trHeight w:val="300"/>
        </w:trPr>
        <w:tc>
          <w:tcPr>
            <w:tcW w:w="1440" w:type="dxa"/>
            <w:noWrap/>
            <w:hideMark/>
          </w:tcPr>
          <w:p w14:paraId="08E46AAA"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3DDCB4DB"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5712F8C5"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0DDE74C9"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0B51B760" w14:textId="77777777" w:rsidR="00AD0AFD" w:rsidRDefault="00AD0AFD" w:rsidP="00AD0AFD">
            <w:pPr>
              <w:rPr>
                <w:rFonts w:eastAsia="Times New Roman" w:cs="Arial"/>
                <w:sz w:val="20"/>
                <w:lang w:bidi="ar-SA"/>
              </w:rPr>
            </w:pPr>
            <w:r w:rsidRPr="00BF5CDB">
              <w:rPr>
                <w:rFonts w:eastAsia="Times New Roman" w:cs="Arial"/>
                <w:sz w:val="20"/>
                <w:lang w:bidi="ar-SA"/>
              </w:rPr>
              <w:t>Gateway1-A</w:t>
            </w:r>
          </w:p>
          <w:p w14:paraId="2A3306FB" w14:textId="3A2E1338" w:rsidR="003C2114" w:rsidRPr="003C2114" w:rsidRDefault="003C2114" w:rsidP="00AD0AFD">
            <w:pPr>
              <w:rPr>
                <w:rFonts w:eastAsia="Times New Roman" w:cs="Arial"/>
                <w:sz w:val="16"/>
                <w:szCs w:val="16"/>
                <w:lang w:bidi="ar-SA"/>
              </w:rPr>
            </w:pPr>
            <w:r w:rsidRPr="003C2114">
              <w:rPr>
                <w:rFonts w:eastAsia="Times New Roman" w:cs="Arial"/>
                <w:sz w:val="16"/>
                <w:szCs w:val="16"/>
                <w:lang w:bidi="ar-SA"/>
              </w:rPr>
              <w:t>uwvm3vaaapp0033</w:t>
            </w:r>
          </w:p>
        </w:tc>
        <w:tc>
          <w:tcPr>
            <w:tcW w:w="450" w:type="dxa"/>
            <w:noWrap/>
            <w:hideMark/>
          </w:tcPr>
          <w:p w14:paraId="029F9B5C"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4017D989"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16</w:t>
            </w:r>
          </w:p>
        </w:tc>
        <w:tc>
          <w:tcPr>
            <w:tcW w:w="1170" w:type="dxa"/>
            <w:noWrap/>
            <w:hideMark/>
          </w:tcPr>
          <w:p w14:paraId="6E0130B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3EB5D19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60356471"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7B5B28CD"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7AAC1456" w14:textId="77777777" w:rsidTr="00456C9B">
        <w:trPr>
          <w:trHeight w:val="300"/>
        </w:trPr>
        <w:tc>
          <w:tcPr>
            <w:tcW w:w="1440" w:type="dxa"/>
            <w:noWrap/>
            <w:hideMark/>
          </w:tcPr>
          <w:p w14:paraId="748A5494"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79DB9C3C"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7905AE58"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69FE4C3E"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008DBE50" w14:textId="77777777" w:rsidR="00AD0AFD" w:rsidRDefault="00AD0AFD" w:rsidP="00AD0AFD">
            <w:pPr>
              <w:rPr>
                <w:rFonts w:eastAsia="Times New Roman" w:cs="Arial"/>
                <w:sz w:val="20"/>
                <w:lang w:bidi="ar-SA"/>
              </w:rPr>
            </w:pPr>
            <w:r w:rsidRPr="00BF5CDB">
              <w:rPr>
                <w:rFonts w:eastAsia="Times New Roman" w:cs="Arial"/>
                <w:sz w:val="20"/>
                <w:lang w:bidi="ar-SA"/>
              </w:rPr>
              <w:t>Gateway2-A</w:t>
            </w:r>
          </w:p>
          <w:p w14:paraId="5BBFE47A" w14:textId="33F3D71F" w:rsidR="003C2114" w:rsidRPr="00BF5CDB" w:rsidRDefault="003C2114" w:rsidP="00AD0AFD">
            <w:pPr>
              <w:rPr>
                <w:rFonts w:eastAsia="Times New Roman" w:cs="Arial"/>
                <w:sz w:val="20"/>
                <w:lang w:bidi="ar-SA"/>
              </w:rPr>
            </w:pPr>
            <w:r w:rsidRPr="003C2114">
              <w:rPr>
                <w:rFonts w:eastAsia="Times New Roman" w:cs="Arial"/>
                <w:sz w:val="16"/>
                <w:szCs w:val="16"/>
                <w:lang w:bidi="ar-SA"/>
              </w:rPr>
              <w:t>uwvm3vaaapp003</w:t>
            </w:r>
            <w:r>
              <w:rPr>
                <w:rFonts w:eastAsia="Times New Roman" w:cs="Arial"/>
                <w:sz w:val="16"/>
                <w:szCs w:val="16"/>
                <w:lang w:bidi="ar-SA"/>
              </w:rPr>
              <w:t>4</w:t>
            </w:r>
          </w:p>
        </w:tc>
        <w:tc>
          <w:tcPr>
            <w:tcW w:w="450" w:type="dxa"/>
            <w:noWrap/>
            <w:hideMark/>
          </w:tcPr>
          <w:p w14:paraId="6BAD031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675D9E31"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16</w:t>
            </w:r>
          </w:p>
        </w:tc>
        <w:tc>
          <w:tcPr>
            <w:tcW w:w="1170" w:type="dxa"/>
            <w:noWrap/>
            <w:hideMark/>
          </w:tcPr>
          <w:p w14:paraId="0D8AA73A"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1B3E255A"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3A2BB9E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3A877BF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25C59413" w14:textId="77777777" w:rsidTr="00456C9B">
        <w:trPr>
          <w:trHeight w:val="300"/>
        </w:trPr>
        <w:tc>
          <w:tcPr>
            <w:tcW w:w="1440" w:type="dxa"/>
            <w:noWrap/>
            <w:hideMark/>
          </w:tcPr>
          <w:p w14:paraId="36952460"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12A1378B"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4DDC799B"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1E320C4C"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3E139B8E" w14:textId="77777777" w:rsidR="00AD0AFD" w:rsidRDefault="00AD0AFD" w:rsidP="00AD0AFD">
            <w:pPr>
              <w:rPr>
                <w:rFonts w:eastAsia="Times New Roman" w:cs="Arial"/>
                <w:sz w:val="20"/>
                <w:lang w:bidi="ar-SA"/>
              </w:rPr>
            </w:pPr>
            <w:r w:rsidRPr="00BF5CDB">
              <w:rPr>
                <w:rFonts w:eastAsia="Times New Roman" w:cs="Arial"/>
                <w:sz w:val="20"/>
                <w:lang w:bidi="ar-SA"/>
              </w:rPr>
              <w:t>Gateway3-A</w:t>
            </w:r>
          </w:p>
          <w:p w14:paraId="010E830D" w14:textId="579A7A04" w:rsidR="003C2114" w:rsidRPr="00BF5CDB" w:rsidRDefault="003C2114" w:rsidP="00AD0AFD">
            <w:pPr>
              <w:rPr>
                <w:rFonts w:eastAsia="Times New Roman" w:cs="Arial"/>
                <w:sz w:val="20"/>
                <w:lang w:bidi="ar-SA"/>
              </w:rPr>
            </w:pPr>
            <w:r w:rsidRPr="003C2114">
              <w:rPr>
                <w:rFonts w:eastAsia="Times New Roman" w:cs="Arial"/>
                <w:sz w:val="16"/>
                <w:szCs w:val="16"/>
                <w:lang w:bidi="ar-SA"/>
              </w:rPr>
              <w:t>uwvm3vaaapp003</w:t>
            </w:r>
            <w:r>
              <w:rPr>
                <w:rFonts w:eastAsia="Times New Roman" w:cs="Arial"/>
                <w:sz w:val="16"/>
                <w:szCs w:val="16"/>
                <w:lang w:bidi="ar-SA"/>
              </w:rPr>
              <w:t>5</w:t>
            </w:r>
          </w:p>
        </w:tc>
        <w:tc>
          <w:tcPr>
            <w:tcW w:w="450" w:type="dxa"/>
            <w:noWrap/>
            <w:hideMark/>
          </w:tcPr>
          <w:p w14:paraId="24C6291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612441DC"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16</w:t>
            </w:r>
          </w:p>
        </w:tc>
        <w:tc>
          <w:tcPr>
            <w:tcW w:w="1170" w:type="dxa"/>
            <w:noWrap/>
            <w:hideMark/>
          </w:tcPr>
          <w:p w14:paraId="46FF71B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50BA8B71"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1F844199"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2FD5525D"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2290026F" w14:textId="77777777" w:rsidTr="00456C9B">
        <w:trPr>
          <w:trHeight w:val="300"/>
        </w:trPr>
        <w:tc>
          <w:tcPr>
            <w:tcW w:w="1440" w:type="dxa"/>
            <w:noWrap/>
            <w:hideMark/>
          </w:tcPr>
          <w:p w14:paraId="27CE7206"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35F910D8" w14:textId="77777777" w:rsidR="00AD0AFD" w:rsidRPr="00BF5CDB" w:rsidRDefault="00AD0AFD" w:rsidP="00AD0AFD">
            <w:pPr>
              <w:rPr>
                <w:rFonts w:eastAsia="Times New Roman" w:cs="Arial"/>
                <w:sz w:val="20"/>
                <w:lang w:bidi="ar-SA"/>
              </w:rPr>
            </w:pPr>
            <w:r w:rsidRPr="00BF5CDB">
              <w:rPr>
                <w:rFonts w:eastAsia="Times New Roman" w:cs="Arial"/>
                <w:sz w:val="20"/>
                <w:lang w:bidi="ar-SA"/>
              </w:rPr>
              <w:t>Kluis</w:t>
            </w:r>
          </w:p>
        </w:tc>
        <w:tc>
          <w:tcPr>
            <w:tcW w:w="720" w:type="dxa"/>
            <w:noWrap/>
            <w:hideMark/>
          </w:tcPr>
          <w:p w14:paraId="2F07FEF1" w14:textId="028069D0" w:rsidR="00AD0AFD" w:rsidRPr="00BF5CDB" w:rsidRDefault="00AD0AFD" w:rsidP="00AD0AFD">
            <w:pPr>
              <w:rPr>
                <w:rFonts w:eastAsia="Times New Roman" w:cs="Arial"/>
                <w:sz w:val="20"/>
                <w:lang w:bidi="ar-SA"/>
              </w:rPr>
            </w:pPr>
            <w:r w:rsidRPr="00BF5CDB">
              <w:rPr>
                <w:rFonts w:eastAsia="Times New Roman" w:cs="Arial"/>
                <w:sz w:val="20"/>
                <w:lang w:bidi="ar-SA"/>
              </w:rPr>
              <w:t>AM</w:t>
            </w:r>
            <w:r w:rsidR="00D0754C">
              <w:rPr>
                <w:rFonts w:eastAsia="Times New Roman" w:cs="Arial"/>
                <w:sz w:val="20"/>
                <w:lang w:bidi="ar-SA"/>
              </w:rPr>
              <w:t>3</w:t>
            </w:r>
          </w:p>
        </w:tc>
        <w:tc>
          <w:tcPr>
            <w:tcW w:w="1350" w:type="dxa"/>
            <w:noWrap/>
            <w:hideMark/>
          </w:tcPr>
          <w:p w14:paraId="60CC4089"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426CFF44" w14:textId="77777777" w:rsidR="00AD0AFD" w:rsidRDefault="00AD0AFD" w:rsidP="00AD0AFD">
            <w:pPr>
              <w:rPr>
                <w:rFonts w:eastAsia="Times New Roman" w:cs="Arial"/>
                <w:sz w:val="20"/>
                <w:lang w:bidi="ar-SA"/>
              </w:rPr>
            </w:pPr>
            <w:r w:rsidRPr="00BF5CDB">
              <w:rPr>
                <w:rFonts w:eastAsia="Times New Roman" w:cs="Arial"/>
                <w:sz w:val="20"/>
                <w:lang w:bidi="ar-SA"/>
              </w:rPr>
              <w:t>SONAR-FS1-A</w:t>
            </w:r>
          </w:p>
          <w:p w14:paraId="58F35456" w14:textId="71AA64B5" w:rsidR="007C28CA" w:rsidRPr="007C28CA" w:rsidRDefault="007C28CA" w:rsidP="00AD0AFD">
            <w:pPr>
              <w:rPr>
                <w:rFonts w:eastAsia="Times New Roman" w:cs="Arial"/>
                <w:sz w:val="16"/>
                <w:szCs w:val="16"/>
                <w:lang w:bidi="ar-SA"/>
              </w:rPr>
            </w:pPr>
            <w:r w:rsidRPr="007C28CA">
              <w:rPr>
                <w:rFonts w:eastAsia="Times New Roman" w:cs="Arial"/>
                <w:sz w:val="16"/>
                <w:szCs w:val="16"/>
                <w:lang w:bidi="ar-SA"/>
              </w:rPr>
              <w:t>uwvm3vaaapp0023</w:t>
            </w:r>
          </w:p>
          <w:p w14:paraId="16D4B192" w14:textId="1E61B0B8" w:rsidR="00B62911" w:rsidRPr="00B62911" w:rsidRDefault="00B62911" w:rsidP="00AD0AFD">
            <w:pPr>
              <w:rPr>
                <w:rFonts w:eastAsia="Times New Roman" w:cs="Arial"/>
                <w:sz w:val="16"/>
                <w:szCs w:val="16"/>
                <w:lang w:bidi="ar-SA"/>
              </w:rPr>
            </w:pPr>
          </w:p>
        </w:tc>
        <w:tc>
          <w:tcPr>
            <w:tcW w:w="450" w:type="dxa"/>
            <w:noWrap/>
            <w:hideMark/>
          </w:tcPr>
          <w:p w14:paraId="78ACF3C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1E11B712"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24</w:t>
            </w:r>
          </w:p>
        </w:tc>
        <w:tc>
          <w:tcPr>
            <w:tcW w:w="1170" w:type="dxa"/>
            <w:noWrap/>
            <w:hideMark/>
          </w:tcPr>
          <w:p w14:paraId="28A8FEFD"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764AF46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348EA14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5ECE11DC"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7432CAF4" w14:textId="77777777" w:rsidTr="00456C9B">
        <w:trPr>
          <w:trHeight w:val="300"/>
        </w:trPr>
        <w:tc>
          <w:tcPr>
            <w:tcW w:w="1440" w:type="dxa"/>
            <w:noWrap/>
            <w:hideMark/>
          </w:tcPr>
          <w:p w14:paraId="09BA2A2E"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45F0CF9F" w14:textId="77777777" w:rsidR="00AD0AFD" w:rsidRPr="00BF5CDB" w:rsidRDefault="00AD0AFD" w:rsidP="00AD0AFD">
            <w:pPr>
              <w:rPr>
                <w:rFonts w:eastAsia="Times New Roman" w:cs="Arial"/>
                <w:sz w:val="20"/>
                <w:lang w:bidi="ar-SA"/>
              </w:rPr>
            </w:pPr>
            <w:r w:rsidRPr="00BF5CDB">
              <w:rPr>
                <w:rFonts w:eastAsia="Times New Roman" w:cs="Arial"/>
                <w:sz w:val="20"/>
                <w:lang w:bidi="ar-SA"/>
              </w:rPr>
              <w:t>Kluis</w:t>
            </w:r>
          </w:p>
        </w:tc>
        <w:tc>
          <w:tcPr>
            <w:tcW w:w="720" w:type="dxa"/>
            <w:noWrap/>
            <w:hideMark/>
          </w:tcPr>
          <w:p w14:paraId="4259E758" w14:textId="15EBE247" w:rsidR="00AD0AFD" w:rsidRPr="00BF5CDB" w:rsidRDefault="00AD0AFD" w:rsidP="00AD0AFD">
            <w:pPr>
              <w:rPr>
                <w:rFonts w:eastAsia="Times New Roman" w:cs="Arial"/>
                <w:sz w:val="20"/>
                <w:lang w:bidi="ar-SA"/>
              </w:rPr>
            </w:pPr>
            <w:r w:rsidRPr="00BF5CDB">
              <w:rPr>
                <w:rFonts w:eastAsia="Times New Roman" w:cs="Arial"/>
                <w:sz w:val="20"/>
                <w:lang w:bidi="ar-SA"/>
              </w:rPr>
              <w:t>AM</w:t>
            </w:r>
            <w:r w:rsidR="00D0754C">
              <w:rPr>
                <w:rFonts w:eastAsia="Times New Roman" w:cs="Arial"/>
                <w:sz w:val="20"/>
                <w:lang w:bidi="ar-SA"/>
              </w:rPr>
              <w:t>2</w:t>
            </w:r>
          </w:p>
        </w:tc>
        <w:tc>
          <w:tcPr>
            <w:tcW w:w="1350" w:type="dxa"/>
            <w:noWrap/>
            <w:hideMark/>
          </w:tcPr>
          <w:p w14:paraId="0E0CF9FB"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7A1CDEA0" w14:textId="77777777" w:rsidR="00AD0AFD" w:rsidRDefault="00AD0AFD" w:rsidP="00AD0AFD">
            <w:pPr>
              <w:rPr>
                <w:rFonts w:eastAsia="Times New Roman" w:cs="Arial"/>
                <w:sz w:val="20"/>
                <w:lang w:bidi="ar-SA"/>
              </w:rPr>
            </w:pPr>
            <w:r w:rsidRPr="00BF5CDB">
              <w:rPr>
                <w:rFonts w:eastAsia="Times New Roman" w:cs="Arial"/>
                <w:sz w:val="20"/>
                <w:lang w:bidi="ar-SA"/>
              </w:rPr>
              <w:t>SONAR-FS2-A</w:t>
            </w:r>
          </w:p>
          <w:p w14:paraId="40C52D41" w14:textId="6765EA4E" w:rsidR="008D0924" w:rsidRDefault="008D0924" w:rsidP="00AD0AFD">
            <w:pPr>
              <w:rPr>
                <w:rFonts w:eastAsia="Times New Roman" w:cs="Arial"/>
                <w:sz w:val="20"/>
                <w:lang w:bidi="ar-SA"/>
              </w:rPr>
            </w:pPr>
            <w:r w:rsidRPr="008D0924">
              <w:rPr>
                <w:rFonts w:cs="Arial"/>
                <w:sz w:val="16"/>
                <w:szCs w:val="16"/>
              </w:rPr>
              <w:t>uwvm2vaaapp0011</w:t>
            </w:r>
          </w:p>
          <w:p w14:paraId="22DED1F3" w14:textId="39D42AA4" w:rsidR="00D54329" w:rsidRPr="00BF5CDB" w:rsidRDefault="00D54329" w:rsidP="00AD0AFD">
            <w:pPr>
              <w:rPr>
                <w:rFonts w:eastAsia="Times New Roman" w:cs="Arial"/>
                <w:sz w:val="20"/>
                <w:lang w:bidi="ar-SA"/>
              </w:rPr>
            </w:pPr>
          </w:p>
        </w:tc>
        <w:tc>
          <w:tcPr>
            <w:tcW w:w="450" w:type="dxa"/>
            <w:noWrap/>
            <w:hideMark/>
          </w:tcPr>
          <w:p w14:paraId="592920D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19DE59A3"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24</w:t>
            </w:r>
          </w:p>
        </w:tc>
        <w:tc>
          <w:tcPr>
            <w:tcW w:w="1170" w:type="dxa"/>
            <w:noWrap/>
            <w:hideMark/>
          </w:tcPr>
          <w:p w14:paraId="02218129"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5A64A52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6221EB1E"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4A45D615"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37D1B982" w14:textId="77777777" w:rsidTr="00456C9B">
        <w:trPr>
          <w:trHeight w:val="300"/>
        </w:trPr>
        <w:tc>
          <w:tcPr>
            <w:tcW w:w="1440" w:type="dxa"/>
            <w:noWrap/>
            <w:hideMark/>
          </w:tcPr>
          <w:p w14:paraId="5BA0DEFC"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45975C90" w14:textId="77777777" w:rsidR="00AD0AFD" w:rsidRPr="00BF5CDB" w:rsidRDefault="00AD0AFD" w:rsidP="00AD0AFD">
            <w:pPr>
              <w:rPr>
                <w:rFonts w:eastAsia="Times New Roman" w:cs="Arial"/>
                <w:sz w:val="20"/>
                <w:lang w:bidi="ar-SA"/>
              </w:rPr>
            </w:pPr>
            <w:r w:rsidRPr="00BF5CDB">
              <w:rPr>
                <w:rFonts w:eastAsia="Times New Roman" w:cs="Arial"/>
                <w:sz w:val="20"/>
                <w:lang w:bidi="ar-SA"/>
              </w:rPr>
              <w:t>Kluis</w:t>
            </w:r>
          </w:p>
        </w:tc>
        <w:tc>
          <w:tcPr>
            <w:tcW w:w="720" w:type="dxa"/>
            <w:noWrap/>
            <w:hideMark/>
          </w:tcPr>
          <w:p w14:paraId="5AC6D32F"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18A087DF"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2191124C" w14:textId="77777777" w:rsidR="00AD0AFD" w:rsidRDefault="00AD0AFD" w:rsidP="00AD0AFD">
            <w:pPr>
              <w:rPr>
                <w:rFonts w:eastAsia="Times New Roman" w:cs="Arial"/>
                <w:sz w:val="20"/>
                <w:lang w:bidi="ar-SA"/>
              </w:rPr>
            </w:pPr>
            <w:r w:rsidRPr="00BF5CDB">
              <w:rPr>
                <w:rFonts w:eastAsia="Times New Roman" w:cs="Arial"/>
                <w:sz w:val="20"/>
                <w:lang w:bidi="ar-SA"/>
              </w:rPr>
              <w:t>COPY-DB1-A</w:t>
            </w:r>
          </w:p>
          <w:p w14:paraId="618928A9" w14:textId="6B2366E0" w:rsidR="007428BD" w:rsidRPr="007428BD" w:rsidRDefault="007428BD" w:rsidP="00AD0AFD">
            <w:pPr>
              <w:rPr>
                <w:rFonts w:eastAsia="Times New Roman" w:cs="Arial"/>
                <w:sz w:val="16"/>
                <w:szCs w:val="16"/>
                <w:lang w:bidi="ar-SA"/>
              </w:rPr>
            </w:pPr>
            <w:r w:rsidRPr="007428BD">
              <w:rPr>
                <w:rFonts w:eastAsia="Times New Roman" w:cs="Arial"/>
                <w:sz w:val="16"/>
                <w:szCs w:val="16"/>
                <w:lang w:bidi="ar-SA"/>
              </w:rPr>
              <w:t>uwvm3vaaora0006</w:t>
            </w:r>
          </w:p>
        </w:tc>
        <w:tc>
          <w:tcPr>
            <w:tcW w:w="450" w:type="dxa"/>
            <w:noWrap/>
            <w:hideMark/>
          </w:tcPr>
          <w:p w14:paraId="65E9D381" w14:textId="70424326" w:rsidR="00AD0AFD" w:rsidRPr="00BF5CDB" w:rsidRDefault="00BC2A9D" w:rsidP="00AD0AFD">
            <w:pPr>
              <w:jc w:val="center"/>
              <w:rPr>
                <w:rFonts w:eastAsia="Times New Roman" w:cs="Arial"/>
                <w:sz w:val="20"/>
                <w:lang w:bidi="ar-SA"/>
              </w:rPr>
            </w:pPr>
            <w:r>
              <w:rPr>
                <w:rFonts w:eastAsia="Times New Roman" w:cs="Arial"/>
                <w:sz w:val="20"/>
                <w:lang w:bidi="ar-SA"/>
              </w:rPr>
              <w:t>2</w:t>
            </w:r>
          </w:p>
        </w:tc>
        <w:tc>
          <w:tcPr>
            <w:tcW w:w="630" w:type="dxa"/>
            <w:hideMark/>
          </w:tcPr>
          <w:p w14:paraId="5663DC3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128</w:t>
            </w:r>
          </w:p>
        </w:tc>
        <w:tc>
          <w:tcPr>
            <w:tcW w:w="1170" w:type="dxa"/>
            <w:noWrap/>
            <w:hideMark/>
          </w:tcPr>
          <w:p w14:paraId="500440C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4E3737B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376049C2"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03FA63C2"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0DE0D9FD" w14:textId="77777777" w:rsidTr="00456C9B">
        <w:trPr>
          <w:trHeight w:val="300"/>
        </w:trPr>
        <w:tc>
          <w:tcPr>
            <w:tcW w:w="1440" w:type="dxa"/>
            <w:noWrap/>
            <w:hideMark/>
          </w:tcPr>
          <w:p w14:paraId="03C67444"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6F67057B" w14:textId="77777777" w:rsidR="00AD0AFD" w:rsidRPr="00BF5CDB" w:rsidRDefault="00AD0AFD" w:rsidP="00AD0AFD">
            <w:pPr>
              <w:rPr>
                <w:rFonts w:eastAsia="Times New Roman" w:cs="Arial"/>
                <w:sz w:val="20"/>
                <w:lang w:bidi="ar-SA"/>
              </w:rPr>
            </w:pPr>
            <w:proofErr w:type="spellStart"/>
            <w:r w:rsidRPr="00BF5CDB">
              <w:rPr>
                <w:rFonts w:eastAsia="Times New Roman" w:cs="Arial"/>
                <w:sz w:val="20"/>
                <w:lang w:bidi="ar-SA"/>
              </w:rPr>
              <w:t>Frontoffice</w:t>
            </w:r>
            <w:proofErr w:type="spellEnd"/>
          </w:p>
        </w:tc>
        <w:tc>
          <w:tcPr>
            <w:tcW w:w="720" w:type="dxa"/>
            <w:noWrap/>
            <w:hideMark/>
          </w:tcPr>
          <w:p w14:paraId="5E4A2309"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5D2F0B13"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2F4303E3" w14:textId="77777777" w:rsidR="00AD0AFD" w:rsidRDefault="00AD0AFD" w:rsidP="00AD0AFD">
            <w:pPr>
              <w:rPr>
                <w:rFonts w:eastAsia="Times New Roman" w:cs="Arial"/>
                <w:sz w:val="20"/>
                <w:lang w:bidi="ar-SA"/>
              </w:rPr>
            </w:pPr>
            <w:r w:rsidRPr="00BF5CDB">
              <w:rPr>
                <w:rFonts w:eastAsia="Times New Roman" w:cs="Arial"/>
                <w:sz w:val="20"/>
                <w:lang w:bidi="ar-SA"/>
              </w:rPr>
              <w:t>Public-Web1-A</w:t>
            </w:r>
          </w:p>
          <w:p w14:paraId="70C8CCF0" w14:textId="41354B07" w:rsidR="00866264" w:rsidRPr="00866264" w:rsidRDefault="00866264" w:rsidP="00AD0AFD">
            <w:pPr>
              <w:rPr>
                <w:rFonts w:eastAsia="Times New Roman" w:cs="Arial"/>
                <w:sz w:val="16"/>
                <w:szCs w:val="16"/>
                <w:lang w:bidi="ar-SA"/>
              </w:rPr>
            </w:pPr>
            <w:r w:rsidRPr="00866264">
              <w:rPr>
                <w:rFonts w:eastAsia="Times New Roman" w:cs="Arial"/>
                <w:sz w:val="16"/>
                <w:szCs w:val="16"/>
                <w:lang w:bidi="ar-SA"/>
              </w:rPr>
              <w:t>uwvm3vaaweb0003</w:t>
            </w:r>
          </w:p>
        </w:tc>
        <w:tc>
          <w:tcPr>
            <w:tcW w:w="450" w:type="dxa"/>
            <w:noWrap/>
            <w:hideMark/>
          </w:tcPr>
          <w:p w14:paraId="626B08C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3F3B8771"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64</w:t>
            </w:r>
          </w:p>
        </w:tc>
        <w:tc>
          <w:tcPr>
            <w:tcW w:w="1170" w:type="dxa"/>
            <w:noWrap/>
            <w:hideMark/>
          </w:tcPr>
          <w:p w14:paraId="69C7BDC9"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2EC8A9A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6321392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0C9A133E"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28ED046F" w14:textId="77777777" w:rsidTr="00456C9B">
        <w:trPr>
          <w:trHeight w:val="300"/>
        </w:trPr>
        <w:tc>
          <w:tcPr>
            <w:tcW w:w="1440" w:type="dxa"/>
            <w:noWrap/>
            <w:hideMark/>
          </w:tcPr>
          <w:p w14:paraId="061775B0"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4D0A8BF2" w14:textId="77777777" w:rsidR="00AD0AFD" w:rsidRPr="00BF5CDB" w:rsidRDefault="00AD0AFD" w:rsidP="00AD0AFD">
            <w:pPr>
              <w:rPr>
                <w:rFonts w:eastAsia="Times New Roman" w:cs="Arial"/>
                <w:sz w:val="20"/>
                <w:lang w:bidi="ar-SA"/>
              </w:rPr>
            </w:pPr>
            <w:proofErr w:type="spellStart"/>
            <w:r w:rsidRPr="00BF5CDB">
              <w:rPr>
                <w:rFonts w:eastAsia="Times New Roman" w:cs="Arial"/>
                <w:sz w:val="20"/>
                <w:lang w:bidi="ar-SA"/>
              </w:rPr>
              <w:t>Frontoffice</w:t>
            </w:r>
            <w:proofErr w:type="spellEnd"/>
          </w:p>
        </w:tc>
        <w:tc>
          <w:tcPr>
            <w:tcW w:w="720" w:type="dxa"/>
            <w:noWrap/>
            <w:hideMark/>
          </w:tcPr>
          <w:p w14:paraId="28A7A6CC"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42B69875"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12E31935" w14:textId="77777777" w:rsidR="00AD0AFD" w:rsidRDefault="00AD0AFD" w:rsidP="00AD0AFD">
            <w:pPr>
              <w:rPr>
                <w:rFonts w:eastAsia="Times New Roman" w:cs="Arial"/>
                <w:sz w:val="20"/>
                <w:lang w:bidi="ar-SA"/>
              </w:rPr>
            </w:pPr>
            <w:r w:rsidRPr="00BF5CDB">
              <w:rPr>
                <w:rFonts w:eastAsia="Times New Roman" w:cs="Arial"/>
                <w:sz w:val="20"/>
                <w:lang w:bidi="ar-SA"/>
              </w:rPr>
              <w:t>Public-Web2-A</w:t>
            </w:r>
          </w:p>
          <w:p w14:paraId="72038AC1" w14:textId="67667B4C" w:rsidR="00866264" w:rsidRPr="00BF5CDB" w:rsidRDefault="00866264" w:rsidP="00AD0AFD">
            <w:pPr>
              <w:rPr>
                <w:rFonts w:eastAsia="Times New Roman" w:cs="Arial"/>
                <w:sz w:val="20"/>
                <w:lang w:bidi="ar-SA"/>
              </w:rPr>
            </w:pPr>
            <w:r w:rsidRPr="00866264">
              <w:rPr>
                <w:rFonts w:eastAsia="Times New Roman" w:cs="Arial"/>
                <w:sz w:val="16"/>
                <w:szCs w:val="16"/>
                <w:lang w:bidi="ar-SA"/>
              </w:rPr>
              <w:t>uwvm3vaaweb000</w:t>
            </w:r>
            <w:r>
              <w:rPr>
                <w:rFonts w:eastAsia="Times New Roman" w:cs="Arial"/>
                <w:sz w:val="16"/>
                <w:szCs w:val="16"/>
                <w:lang w:bidi="ar-SA"/>
              </w:rPr>
              <w:t>4</w:t>
            </w:r>
          </w:p>
        </w:tc>
        <w:tc>
          <w:tcPr>
            <w:tcW w:w="450" w:type="dxa"/>
            <w:noWrap/>
            <w:hideMark/>
          </w:tcPr>
          <w:p w14:paraId="0CEF0E8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4A0DAADC"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64</w:t>
            </w:r>
          </w:p>
        </w:tc>
        <w:tc>
          <w:tcPr>
            <w:tcW w:w="1170" w:type="dxa"/>
            <w:noWrap/>
            <w:hideMark/>
          </w:tcPr>
          <w:p w14:paraId="096094E3"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593C8F92"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035CBC5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17B2297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2BC7DFFD" w14:textId="77777777" w:rsidTr="00456C9B">
        <w:trPr>
          <w:trHeight w:val="300"/>
        </w:trPr>
        <w:tc>
          <w:tcPr>
            <w:tcW w:w="1440" w:type="dxa"/>
            <w:noWrap/>
            <w:hideMark/>
          </w:tcPr>
          <w:p w14:paraId="27CFE021"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6CD6289A" w14:textId="77777777" w:rsidR="00AD0AFD" w:rsidRPr="00BF5CDB" w:rsidRDefault="00AD0AFD" w:rsidP="00AD0AFD">
            <w:pPr>
              <w:rPr>
                <w:rFonts w:eastAsia="Times New Roman" w:cs="Arial"/>
                <w:sz w:val="20"/>
                <w:lang w:bidi="ar-SA"/>
              </w:rPr>
            </w:pPr>
            <w:proofErr w:type="spellStart"/>
            <w:r w:rsidRPr="00BF5CDB">
              <w:rPr>
                <w:rFonts w:eastAsia="Times New Roman" w:cs="Arial"/>
                <w:sz w:val="20"/>
                <w:lang w:bidi="ar-SA"/>
              </w:rPr>
              <w:t>Frontoffice</w:t>
            </w:r>
            <w:proofErr w:type="spellEnd"/>
          </w:p>
        </w:tc>
        <w:tc>
          <w:tcPr>
            <w:tcW w:w="720" w:type="dxa"/>
            <w:noWrap/>
            <w:hideMark/>
          </w:tcPr>
          <w:p w14:paraId="6EE09B3F"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39B0B11B"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2A2E5EB7" w14:textId="77777777" w:rsidR="00AD0AFD" w:rsidRDefault="00AD0AFD" w:rsidP="00AD0AFD">
            <w:pPr>
              <w:rPr>
                <w:rFonts w:eastAsia="Times New Roman" w:cs="Arial"/>
                <w:sz w:val="20"/>
                <w:lang w:bidi="ar-SA"/>
              </w:rPr>
            </w:pPr>
            <w:r w:rsidRPr="00BF5CDB">
              <w:rPr>
                <w:rFonts w:eastAsia="Times New Roman" w:cs="Arial"/>
                <w:sz w:val="20"/>
                <w:lang w:bidi="ar-SA"/>
              </w:rPr>
              <w:t>Public-Web3-A</w:t>
            </w:r>
          </w:p>
          <w:p w14:paraId="4A871DF8" w14:textId="6C117135" w:rsidR="00866264" w:rsidRPr="00BF5CDB" w:rsidRDefault="00866264" w:rsidP="00AD0AFD">
            <w:pPr>
              <w:rPr>
                <w:rFonts w:eastAsia="Times New Roman" w:cs="Arial"/>
                <w:sz w:val="20"/>
                <w:lang w:bidi="ar-SA"/>
              </w:rPr>
            </w:pPr>
            <w:r w:rsidRPr="00866264">
              <w:rPr>
                <w:rFonts w:eastAsia="Times New Roman" w:cs="Arial"/>
                <w:sz w:val="16"/>
                <w:szCs w:val="16"/>
                <w:lang w:bidi="ar-SA"/>
              </w:rPr>
              <w:t>uwvm3vaaweb000</w:t>
            </w:r>
            <w:r>
              <w:rPr>
                <w:rFonts w:eastAsia="Times New Roman" w:cs="Arial"/>
                <w:sz w:val="16"/>
                <w:szCs w:val="16"/>
                <w:lang w:bidi="ar-SA"/>
              </w:rPr>
              <w:t>5</w:t>
            </w:r>
          </w:p>
        </w:tc>
        <w:tc>
          <w:tcPr>
            <w:tcW w:w="450" w:type="dxa"/>
            <w:noWrap/>
            <w:hideMark/>
          </w:tcPr>
          <w:p w14:paraId="3C957FAC"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4E4FB563"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64</w:t>
            </w:r>
          </w:p>
        </w:tc>
        <w:tc>
          <w:tcPr>
            <w:tcW w:w="1170" w:type="dxa"/>
            <w:noWrap/>
            <w:hideMark/>
          </w:tcPr>
          <w:p w14:paraId="62EE70E1"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706D406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2A4B9E82"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320CAFFA"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B13A08" w:rsidRPr="00BF5CDB" w14:paraId="03C0E0B4" w14:textId="77777777" w:rsidTr="00456C9B">
        <w:trPr>
          <w:trHeight w:val="300"/>
        </w:trPr>
        <w:tc>
          <w:tcPr>
            <w:tcW w:w="1440" w:type="dxa"/>
            <w:noWrap/>
            <w:hideMark/>
          </w:tcPr>
          <w:p w14:paraId="2DE8C268" w14:textId="77777777" w:rsidR="00B13A08" w:rsidRPr="00BF5CDB" w:rsidRDefault="00B13A08" w:rsidP="00B13A08">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5576CCEC" w14:textId="20033119" w:rsidR="00B13A08" w:rsidRPr="00BF5CDB" w:rsidRDefault="00B13A08" w:rsidP="00B13A08">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49A05BF7" w14:textId="77777777" w:rsidR="00B13A08" w:rsidRPr="00BF5CDB" w:rsidRDefault="00B13A08" w:rsidP="00B13A08">
            <w:pPr>
              <w:rPr>
                <w:rFonts w:eastAsia="Times New Roman" w:cs="Arial"/>
                <w:sz w:val="20"/>
                <w:lang w:bidi="ar-SA"/>
              </w:rPr>
            </w:pPr>
            <w:r w:rsidRPr="00BF5CDB">
              <w:rPr>
                <w:rFonts w:eastAsia="Times New Roman" w:cs="Arial"/>
                <w:sz w:val="20"/>
                <w:lang w:bidi="ar-SA"/>
              </w:rPr>
              <w:t>AM3</w:t>
            </w:r>
          </w:p>
        </w:tc>
        <w:tc>
          <w:tcPr>
            <w:tcW w:w="1350" w:type="dxa"/>
            <w:noWrap/>
            <w:hideMark/>
          </w:tcPr>
          <w:p w14:paraId="27F4F197" w14:textId="77777777" w:rsidR="00B13A08" w:rsidRPr="00BF5CDB" w:rsidRDefault="00B13A08" w:rsidP="00B13A08">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060274DF" w14:textId="77777777" w:rsidR="00B13A08" w:rsidRDefault="00B13A08" w:rsidP="00B13A08">
            <w:pPr>
              <w:rPr>
                <w:rFonts w:eastAsia="Times New Roman" w:cs="Arial"/>
                <w:sz w:val="20"/>
                <w:lang w:bidi="ar-SA"/>
              </w:rPr>
            </w:pPr>
            <w:r w:rsidRPr="00BF5CDB">
              <w:rPr>
                <w:rFonts w:eastAsia="Times New Roman" w:cs="Arial"/>
                <w:sz w:val="20"/>
                <w:lang w:bidi="ar-SA"/>
              </w:rPr>
              <w:t>EAI-Web1-A</w:t>
            </w:r>
          </w:p>
          <w:p w14:paraId="7AE5060B" w14:textId="67F3BAEC" w:rsidR="002A5230" w:rsidRPr="002A5230" w:rsidRDefault="002A5230" w:rsidP="00B13A08">
            <w:pPr>
              <w:rPr>
                <w:rFonts w:eastAsia="Times New Roman" w:cs="Arial"/>
                <w:sz w:val="16"/>
                <w:szCs w:val="16"/>
                <w:lang w:bidi="ar-SA"/>
              </w:rPr>
            </w:pPr>
            <w:r w:rsidRPr="002A5230">
              <w:rPr>
                <w:rFonts w:eastAsia="Times New Roman" w:cs="Arial"/>
                <w:sz w:val="16"/>
                <w:szCs w:val="16"/>
                <w:lang w:bidi="ar-SA"/>
              </w:rPr>
              <w:t>uwvm3vaaweb0008</w:t>
            </w:r>
          </w:p>
        </w:tc>
        <w:tc>
          <w:tcPr>
            <w:tcW w:w="450" w:type="dxa"/>
            <w:noWrap/>
            <w:hideMark/>
          </w:tcPr>
          <w:p w14:paraId="3F25CC2E"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1</w:t>
            </w:r>
          </w:p>
        </w:tc>
        <w:tc>
          <w:tcPr>
            <w:tcW w:w="630" w:type="dxa"/>
            <w:hideMark/>
          </w:tcPr>
          <w:p w14:paraId="2816E80A"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24</w:t>
            </w:r>
          </w:p>
        </w:tc>
        <w:tc>
          <w:tcPr>
            <w:tcW w:w="1170" w:type="dxa"/>
            <w:noWrap/>
            <w:hideMark/>
          </w:tcPr>
          <w:p w14:paraId="11D08D9E"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08D5B2E7"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093D0CDB"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0622E53C"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yes</w:t>
            </w:r>
          </w:p>
        </w:tc>
      </w:tr>
      <w:tr w:rsidR="00B13A08" w:rsidRPr="00BF5CDB" w14:paraId="71FF2E5C" w14:textId="77777777" w:rsidTr="00456C9B">
        <w:trPr>
          <w:trHeight w:val="300"/>
        </w:trPr>
        <w:tc>
          <w:tcPr>
            <w:tcW w:w="1440" w:type="dxa"/>
            <w:noWrap/>
            <w:hideMark/>
          </w:tcPr>
          <w:p w14:paraId="19790BD2" w14:textId="77777777" w:rsidR="00B13A08" w:rsidRPr="00BF5CDB" w:rsidRDefault="00B13A08" w:rsidP="00B13A08">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53C73421" w14:textId="71621854" w:rsidR="00B13A08" w:rsidRPr="00BF5CDB" w:rsidRDefault="00B13A08" w:rsidP="00B13A08">
            <w:pPr>
              <w:rPr>
                <w:rFonts w:eastAsia="Times New Roman" w:cs="Arial"/>
                <w:sz w:val="20"/>
                <w:lang w:bidi="ar-SA"/>
              </w:rPr>
            </w:pPr>
            <w:r w:rsidRPr="00137388">
              <w:rPr>
                <w:rFonts w:eastAsia="Times New Roman" w:cs="Arial"/>
                <w:sz w:val="20"/>
                <w:lang w:bidi="ar-SA"/>
              </w:rPr>
              <w:t>BackOffice</w:t>
            </w:r>
          </w:p>
        </w:tc>
        <w:tc>
          <w:tcPr>
            <w:tcW w:w="720" w:type="dxa"/>
            <w:noWrap/>
            <w:hideMark/>
          </w:tcPr>
          <w:p w14:paraId="1C27C2B6" w14:textId="77777777" w:rsidR="00B13A08" w:rsidRPr="00BF5CDB" w:rsidRDefault="00B13A08" w:rsidP="00B13A08">
            <w:pPr>
              <w:rPr>
                <w:rFonts w:eastAsia="Times New Roman" w:cs="Arial"/>
                <w:sz w:val="20"/>
                <w:lang w:bidi="ar-SA"/>
              </w:rPr>
            </w:pPr>
            <w:r w:rsidRPr="00BF5CDB">
              <w:rPr>
                <w:rFonts w:eastAsia="Times New Roman" w:cs="Arial"/>
                <w:sz w:val="20"/>
                <w:lang w:bidi="ar-SA"/>
              </w:rPr>
              <w:t>AM3</w:t>
            </w:r>
          </w:p>
        </w:tc>
        <w:tc>
          <w:tcPr>
            <w:tcW w:w="1350" w:type="dxa"/>
            <w:noWrap/>
            <w:hideMark/>
          </w:tcPr>
          <w:p w14:paraId="3C658919" w14:textId="77777777" w:rsidR="00B13A08" w:rsidRPr="00BF5CDB" w:rsidRDefault="00B13A08" w:rsidP="00B13A08">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344FEFC5" w14:textId="77777777" w:rsidR="00B13A08" w:rsidRDefault="00B13A08" w:rsidP="00B13A08">
            <w:pPr>
              <w:rPr>
                <w:rFonts w:eastAsia="Times New Roman" w:cs="Arial"/>
                <w:sz w:val="20"/>
                <w:lang w:bidi="ar-SA"/>
              </w:rPr>
            </w:pPr>
            <w:r w:rsidRPr="00BF5CDB">
              <w:rPr>
                <w:rFonts w:eastAsia="Times New Roman" w:cs="Arial"/>
                <w:sz w:val="20"/>
                <w:lang w:bidi="ar-SA"/>
              </w:rPr>
              <w:t>EAI-Web2-A</w:t>
            </w:r>
          </w:p>
          <w:p w14:paraId="1E495AC7" w14:textId="33D3314D" w:rsidR="002A5230" w:rsidRPr="00BF5CDB" w:rsidRDefault="002A5230" w:rsidP="00B13A08">
            <w:pPr>
              <w:rPr>
                <w:rFonts w:eastAsia="Times New Roman" w:cs="Arial"/>
                <w:sz w:val="20"/>
                <w:lang w:bidi="ar-SA"/>
              </w:rPr>
            </w:pPr>
            <w:r w:rsidRPr="002A5230">
              <w:rPr>
                <w:rFonts w:eastAsia="Times New Roman" w:cs="Arial"/>
                <w:sz w:val="16"/>
                <w:szCs w:val="16"/>
                <w:lang w:bidi="ar-SA"/>
              </w:rPr>
              <w:t>uwvm3vaaweb000</w:t>
            </w:r>
            <w:r>
              <w:rPr>
                <w:rFonts w:eastAsia="Times New Roman" w:cs="Arial"/>
                <w:sz w:val="16"/>
                <w:szCs w:val="16"/>
                <w:lang w:bidi="ar-SA"/>
              </w:rPr>
              <w:t>9</w:t>
            </w:r>
          </w:p>
        </w:tc>
        <w:tc>
          <w:tcPr>
            <w:tcW w:w="450" w:type="dxa"/>
            <w:noWrap/>
            <w:hideMark/>
          </w:tcPr>
          <w:p w14:paraId="7F2C3DD6"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1</w:t>
            </w:r>
          </w:p>
        </w:tc>
        <w:tc>
          <w:tcPr>
            <w:tcW w:w="630" w:type="dxa"/>
            <w:hideMark/>
          </w:tcPr>
          <w:p w14:paraId="5F4D27C3"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24</w:t>
            </w:r>
          </w:p>
        </w:tc>
        <w:tc>
          <w:tcPr>
            <w:tcW w:w="1170" w:type="dxa"/>
            <w:noWrap/>
            <w:hideMark/>
          </w:tcPr>
          <w:p w14:paraId="2DFB48C5"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1C237ABF"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1828A850"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6ACDBE01" w14:textId="77777777" w:rsidR="00B13A08" w:rsidRPr="00BF5CDB" w:rsidRDefault="00B13A08" w:rsidP="00B13A08">
            <w:pPr>
              <w:jc w:val="center"/>
              <w:rPr>
                <w:rFonts w:eastAsia="Times New Roman" w:cs="Arial"/>
                <w:sz w:val="20"/>
                <w:lang w:bidi="ar-SA"/>
              </w:rPr>
            </w:pPr>
            <w:r w:rsidRPr="00BF5CDB">
              <w:rPr>
                <w:rFonts w:eastAsia="Times New Roman" w:cs="Arial"/>
                <w:sz w:val="20"/>
                <w:lang w:bidi="ar-SA"/>
              </w:rPr>
              <w:t>yes</w:t>
            </w:r>
          </w:p>
        </w:tc>
      </w:tr>
      <w:tr w:rsidR="00AD0AFD" w:rsidRPr="00BF5CDB" w14:paraId="4DB0A298" w14:textId="77777777" w:rsidTr="00456C9B">
        <w:trPr>
          <w:trHeight w:val="300"/>
        </w:trPr>
        <w:tc>
          <w:tcPr>
            <w:tcW w:w="1440" w:type="dxa"/>
            <w:noWrap/>
            <w:hideMark/>
          </w:tcPr>
          <w:p w14:paraId="65A28551"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26E1650B"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2FEE3110"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5FDCF306"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1A91BC85" w14:textId="77777777" w:rsidR="00AD0AFD" w:rsidRDefault="00AD0AFD" w:rsidP="00AD0AFD">
            <w:pPr>
              <w:rPr>
                <w:rFonts w:eastAsia="Times New Roman" w:cs="Arial"/>
                <w:sz w:val="20"/>
                <w:lang w:bidi="ar-SA"/>
              </w:rPr>
            </w:pPr>
            <w:r w:rsidRPr="00BF5CDB">
              <w:rPr>
                <w:rFonts w:eastAsia="Times New Roman" w:cs="Arial"/>
                <w:sz w:val="20"/>
                <w:lang w:bidi="ar-SA"/>
              </w:rPr>
              <w:t>Public-APP1-A</w:t>
            </w:r>
          </w:p>
          <w:p w14:paraId="3A642092" w14:textId="63F9EB78" w:rsidR="00A20837" w:rsidRPr="00BF5CDB" w:rsidRDefault="00A20837" w:rsidP="00AD0AFD">
            <w:pPr>
              <w:rPr>
                <w:rFonts w:eastAsia="Times New Roman" w:cs="Arial"/>
                <w:sz w:val="20"/>
                <w:lang w:bidi="ar-SA"/>
              </w:rPr>
            </w:pPr>
            <w:r w:rsidRPr="00C758D7">
              <w:rPr>
                <w:rFonts w:cs="Arial"/>
                <w:sz w:val="16"/>
                <w:szCs w:val="16"/>
              </w:rPr>
              <w:t>uwvm3vaaapp0024</w:t>
            </w:r>
          </w:p>
        </w:tc>
        <w:tc>
          <w:tcPr>
            <w:tcW w:w="450" w:type="dxa"/>
            <w:noWrap/>
            <w:hideMark/>
          </w:tcPr>
          <w:p w14:paraId="2E42506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3</w:t>
            </w:r>
          </w:p>
        </w:tc>
        <w:tc>
          <w:tcPr>
            <w:tcW w:w="630" w:type="dxa"/>
            <w:hideMark/>
          </w:tcPr>
          <w:p w14:paraId="4112CD8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90</w:t>
            </w:r>
          </w:p>
        </w:tc>
        <w:tc>
          <w:tcPr>
            <w:tcW w:w="1170" w:type="dxa"/>
            <w:noWrap/>
            <w:hideMark/>
          </w:tcPr>
          <w:p w14:paraId="09631BD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3A2FED9C"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5BBB3FBA"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3988BC6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107DF87C" w14:textId="77777777" w:rsidTr="00456C9B">
        <w:trPr>
          <w:trHeight w:val="300"/>
        </w:trPr>
        <w:tc>
          <w:tcPr>
            <w:tcW w:w="1440" w:type="dxa"/>
            <w:noWrap/>
            <w:hideMark/>
          </w:tcPr>
          <w:p w14:paraId="0C5A7FA2"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06DF183C"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37B179FC"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2EA17743"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608D4DA6" w14:textId="77777777" w:rsidR="00AD0AFD" w:rsidRDefault="00AD0AFD" w:rsidP="00AD0AFD">
            <w:pPr>
              <w:rPr>
                <w:rFonts w:eastAsia="Times New Roman" w:cs="Arial"/>
                <w:sz w:val="20"/>
                <w:lang w:bidi="ar-SA"/>
              </w:rPr>
            </w:pPr>
            <w:r w:rsidRPr="00BF5CDB">
              <w:rPr>
                <w:rFonts w:eastAsia="Times New Roman" w:cs="Arial"/>
                <w:sz w:val="20"/>
                <w:lang w:bidi="ar-SA"/>
              </w:rPr>
              <w:t>Public-APP2-A</w:t>
            </w:r>
          </w:p>
          <w:p w14:paraId="03692075" w14:textId="5CF613D6" w:rsidR="00A20837" w:rsidRPr="00BF5CDB" w:rsidRDefault="00A20837" w:rsidP="00AD0AFD">
            <w:pPr>
              <w:rPr>
                <w:rFonts w:eastAsia="Times New Roman" w:cs="Arial"/>
                <w:sz w:val="20"/>
                <w:lang w:bidi="ar-SA"/>
              </w:rPr>
            </w:pPr>
            <w:r w:rsidRPr="00C758D7">
              <w:rPr>
                <w:rFonts w:cs="Arial"/>
                <w:sz w:val="16"/>
                <w:szCs w:val="16"/>
              </w:rPr>
              <w:t>uwvm3vaaapp002</w:t>
            </w:r>
            <w:r>
              <w:rPr>
                <w:rFonts w:cs="Arial"/>
                <w:sz w:val="16"/>
                <w:szCs w:val="16"/>
              </w:rPr>
              <w:t>5</w:t>
            </w:r>
          </w:p>
        </w:tc>
        <w:tc>
          <w:tcPr>
            <w:tcW w:w="450" w:type="dxa"/>
            <w:noWrap/>
            <w:hideMark/>
          </w:tcPr>
          <w:p w14:paraId="730ED72E"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3</w:t>
            </w:r>
          </w:p>
        </w:tc>
        <w:tc>
          <w:tcPr>
            <w:tcW w:w="630" w:type="dxa"/>
            <w:hideMark/>
          </w:tcPr>
          <w:p w14:paraId="1B620623"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90</w:t>
            </w:r>
          </w:p>
        </w:tc>
        <w:tc>
          <w:tcPr>
            <w:tcW w:w="1170" w:type="dxa"/>
            <w:noWrap/>
            <w:hideMark/>
          </w:tcPr>
          <w:p w14:paraId="1A921B19"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7226524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432EDFC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784BD6D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376FF4D8" w14:textId="77777777" w:rsidTr="00456C9B">
        <w:trPr>
          <w:trHeight w:val="300"/>
        </w:trPr>
        <w:tc>
          <w:tcPr>
            <w:tcW w:w="1440" w:type="dxa"/>
            <w:noWrap/>
            <w:hideMark/>
          </w:tcPr>
          <w:p w14:paraId="4BB2629F"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157E42BC"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27D2D906"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5EDC93E5"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7F6C6370" w14:textId="77777777" w:rsidR="00AD0AFD" w:rsidRDefault="00AD0AFD" w:rsidP="00AD0AFD">
            <w:pPr>
              <w:rPr>
                <w:rFonts w:eastAsia="Times New Roman" w:cs="Arial"/>
                <w:sz w:val="20"/>
                <w:lang w:bidi="ar-SA"/>
              </w:rPr>
            </w:pPr>
            <w:r w:rsidRPr="00BF5CDB">
              <w:rPr>
                <w:rFonts w:eastAsia="Times New Roman" w:cs="Arial"/>
                <w:sz w:val="20"/>
                <w:lang w:bidi="ar-SA"/>
              </w:rPr>
              <w:t>Public-APP3-A</w:t>
            </w:r>
          </w:p>
          <w:p w14:paraId="4F22946D" w14:textId="292DBCFC" w:rsidR="00A20837" w:rsidRPr="00BF5CDB" w:rsidRDefault="00A20837" w:rsidP="00AD0AFD">
            <w:pPr>
              <w:rPr>
                <w:rFonts w:eastAsia="Times New Roman" w:cs="Arial"/>
                <w:sz w:val="20"/>
                <w:lang w:bidi="ar-SA"/>
              </w:rPr>
            </w:pPr>
            <w:r w:rsidRPr="00C758D7">
              <w:rPr>
                <w:rFonts w:cs="Arial"/>
                <w:sz w:val="16"/>
                <w:szCs w:val="16"/>
              </w:rPr>
              <w:t>uwvm3vaaapp002</w:t>
            </w:r>
            <w:r>
              <w:rPr>
                <w:rFonts w:cs="Arial"/>
                <w:sz w:val="16"/>
                <w:szCs w:val="16"/>
              </w:rPr>
              <w:t>6</w:t>
            </w:r>
          </w:p>
        </w:tc>
        <w:tc>
          <w:tcPr>
            <w:tcW w:w="450" w:type="dxa"/>
            <w:noWrap/>
            <w:hideMark/>
          </w:tcPr>
          <w:p w14:paraId="7CA50A7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3</w:t>
            </w:r>
          </w:p>
        </w:tc>
        <w:tc>
          <w:tcPr>
            <w:tcW w:w="630" w:type="dxa"/>
            <w:hideMark/>
          </w:tcPr>
          <w:p w14:paraId="628E59A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90</w:t>
            </w:r>
          </w:p>
        </w:tc>
        <w:tc>
          <w:tcPr>
            <w:tcW w:w="1170" w:type="dxa"/>
            <w:noWrap/>
            <w:hideMark/>
          </w:tcPr>
          <w:p w14:paraId="0A125C53"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7D6C8AE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4819CD4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20E6204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640AA574" w14:textId="77777777" w:rsidTr="00456C9B">
        <w:trPr>
          <w:trHeight w:val="300"/>
        </w:trPr>
        <w:tc>
          <w:tcPr>
            <w:tcW w:w="1440" w:type="dxa"/>
            <w:noWrap/>
            <w:hideMark/>
          </w:tcPr>
          <w:p w14:paraId="5D10C1C8"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66E70226"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474A6C9B"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0D35595E"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5A2887AA" w14:textId="77777777" w:rsidR="00AD0AFD" w:rsidRDefault="00AD0AFD" w:rsidP="00AD0AFD">
            <w:pPr>
              <w:rPr>
                <w:rFonts w:eastAsia="Times New Roman" w:cs="Arial"/>
                <w:sz w:val="20"/>
                <w:lang w:bidi="ar-SA"/>
              </w:rPr>
            </w:pPr>
            <w:r w:rsidRPr="00BF5CDB">
              <w:rPr>
                <w:rFonts w:eastAsia="Times New Roman" w:cs="Arial"/>
                <w:sz w:val="20"/>
                <w:lang w:bidi="ar-SA"/>
              </w:rPr>
              <w:t>Public-APP4-A</w:t>
            </w:r>
          </w:p>
          <w:p w14:paraId="52B22392" w14:textId="6BF0D966" w:rsidR="00A20837" w:rsidRPr="00BF5CDB" w:rsidRDefault="00A20837" w:rsidP="00AD0AFD">
            <w:pPr>
              <w:rPr>
                <w:rFonts w:eastAsia="Times New Roman" w:cs="Arial"/>
                <w:sz w:val="20"/>
                <w:lang w:bidi="ar-SA"/>
              </w:rPr>
            </w:pPr>
            <w:r w:rsidRPr="00C758D7">
              <w:rPr>
                <w:rFonts w:cs="Arial"/>
                <w:sz w:val="16"/>
                <w:szCs w:val="16"/>
              </w:rPr>
              <w:t>uwvm3vaaapp002</w:t>
            </w:r>
            <w:r>
              <w:rPr>
                <w:rFonts w:cs="Arial"/>
                <w:sz w:val="16"/>
                <w:szCs w:val="16"/>
              </w:rPr>
              <w:t>7</w:t>
            </w:r>
          </w:p>
        </w:tc>
        <w:tc>
          <w:tcPr>
            <w:tcW w:w="450" w:type="dxa"/>
            <w:noWrap/>
            <w:hideMark/>
          </w:tcPr>
          <w:p w14:paraId="170B694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3</w:t>
            </w:r>
          </w:p>
        </w:tc>
        <w:tc>
          <w:tcPr>
            <w:tcW w:w="630" w:type="dxa"/>
            <w:hideMark/>
          </w:tcPr>
          <w:p w14:paraId="2BD20549"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90</w:t>
            </w:r>
          </w:p>
        </w:tc>
        <w:tc>
          <w:tcPr>
            <w:tcW w:w="1170" w:type="dxa"/>
            <w:noWrap/>
            <w:hideMark/>
          </w:tcPr>
          <w:p w14:paraId="3321821C"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278935AE"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55DD0EF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1C939011"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192D5CFF" w14:textId="77777777" w:rsidTr="00456C9B">
        <w:trPr>
          <w:trHeight w:val="300"/>
        </w:trPr>
        <w:tc>
          <w:tcPr>
            <w:tcW w:w="1440" w:type="dxa"/>
            <w:noWrap/>
            <w:hideMark/>
          </w:tcPr>
          <w:p w14:paraId="077A45B6"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78D1002D"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0500ACDF"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05F4977F"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1DE762B6" w14:textId="77777777" w:rsidR="00AD0AFD" w:rsidRDefault="00AD0AFD" w:rsidP="00AD0AFD">
            <w:pPr>
              <w:rPr>
                <w:rFonts w:eastAsia="Times New Roman" w:cs="Arial"/>
                <w:sz w:val="20"/>
                <w:lang w:bidi="ar-SA"/>
              </w:rPr>
            </w:pPr>
            <w:r w:rsidRPr="00BF5CDB">
              <w:rPr>
                <w:rFonts w:eastAsia="Times New Roman" w:cs="Arial"/>
                <w:sz w:val="20"/>
                <w:lang w:bidi="ar-SA"/>
              </w:rPr>
              <w:t>Public-APP5-A</w:t>
            </w:r>
          </w:p>
          <w:p w14:paraId="13648442" w14:textId="05D972DD" w:rsidR="00A20837" w:rsidRPr="00BF5CDB" w:rsidRDefault="00A20837" w:rsidP="00AD0AFD">
            <w:pPr>
              <w:rPr>
                <w:rFonts w:eastAsia="Times New Roman" w:cs="Arial"/>
                <w:sz w:val="20"/>
                <w:lang w:bidi="ar-SA"/>
              </w:rPr>
            </w:pPr>
            <w:r w:rsidRPr="00C758D7">
              <w:rPr>
                <w:rFonts w:cs="Arial"/>
                <w:sz w:val="16"/>
                <w:szCs w:val="16"/>
              </w:rPr>
              <w:t>uwvm3vaaapp002</w:t>
            </w:r>
            <w:r>
              <w:rPr>
                <w:rFonts w:cs="Arial"/>
                <w:sz w:val="16"/>
                <w:szCs w:val="16"/>
              </w:rPr>
              <w:t>8</w:t>
            </w:r>
          </w:p>
        </w:tc>
        <w:tc>
          <w:tcPr>
            <w:tcW w:w="450" w:type="dxa"/>
            <w:noWrap/>
            <w:hideMark/>
          </w:tcPr>
          <w:p w14:paraId="12329665"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3</w:t>
            </w:r>
          </w:p>
        </w:tc>
        <w:tc>
          <w:tcPr>
            <w:tcW w:w="630" w:type="dxa"/>
            <w:hideMark/>
          </w:tcPr>
          <w:p w14:paraId="39C05FEE"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90</w:t>
            </w:r>
          </w:p>
        </w:tc>
        <w:tc>
          <w:tcPr>
            <w:tcW w:w="1170" w:type="dxa"/>
            <w:noWrap/>
            <w:hideMark/>
          </w:tcPr>
          <w:p w14:paraId="242D12FE"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703E527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21EEA84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5BBA67C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70A56B25" w14:textId="77777777" w:rsidTr="00456C9B">
        <w:trPr>
          <w:trHeight w:val="300"/>
        </w:trPr>
        <w:tc>
          <w:tcPr>
            <w:tcW w:w="1440" w:type="dxa"/>
            <w:noWrap/>
            <w:hideMark/>
          </w:tcPr>
          <w:p w14:paraId="7C557295"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7519B70F"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7690C13E"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2A525F09"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74245741" w14:textId="77777777" w:rsidR="00AD0AFD" w:rsidRDefault="00AD0AFD" w:rsidP="00AD0AFD">
            <w:pPr>
              <w:rPr>
                <w:rFonts w:eastAsia="Times New Roman" w:cs="Arial"/>
                <w:sz w:val="20"/>
                <w:lang w:bidi="ar-SA"/>
              </w:rPr>
            </w:pPr>
            <w:r w:rsidRPr="00BF5CDB">
              <w:rPr>
                <w:rFonts w:eastAsia="Times New Roman" w:cs="Arial"/>
                <w:sz w:val="20"/>
                <w:lang w:bidi="ar-SA"/>
              </w:rPr>
              <w:t>EAI-APP1-A</w:t>
            </w:r>
          </w:p>
          <w:p w14:paraId="3514AB52" w14:textId="46F98753" w:rsidR="00A20837" w:rsidRPr="00BF5CDB" w:rsidRDefault="00A20837" w:rsidP="00AD0AFD">
            <w:pPr>
              <w:rPr>
                <w:rFonts w:eastAsia="Times New Roman" w:cs="Arial"/>
                <w:sz w:val="20"/>
                <w:lang w:bidi="ar-SA"/>
              </w:rPr>
            </w:pPr>
            <w:r w:rsidRPr="00C758D7">
              <w:rPr>
                <w:rFonts w:cs="Arial"/>
                <w:sz w:val="16"/>
                <w:szCs w:val="16"/>
              </w:rPr>
              <w:t>uwvm3vaaapp002</w:t>
            </w:r>
            <w:r>
              <w:rPr>
                <w:rFonts w:cs="Arial"/>
                <w:sz w:val="16"/>
                <w:szCs w:val="16"/>
              </w:rPr>
              <w:t>9</w:t>
            </w:r>
          </w:p>
        </w:tc>
        <w:tc>
          <w:tcPr>
            <w:tcW w:w="450" w:type="dxa"/>
            <w:noWrap/>
            <w:hideMark/>
          </w:tcPr>
          <w:p w14:paraId="74FD347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3</w:t>
            </w:r>
          </w:p>
        </w:tc>
        <w:tc>
          <w:tcPr>
            <w:tcW w:w="630" w:type="dxa"/>
            <w:hideMark/>
          </w:tcPr>
          <w:p w14:paraId="30D2A49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40</w:t>
            </w:r>
          </w:p>
        </w:tc>
        <w:tc>
          <w:tcPr>
            <w:tcW w:w="1170" w:type="dxa"/>
            <w:noWrap/>
            <w:hideMark/>
          </w:tcPr>
          <w:p w14:paraId="1C018D0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028BFA4C"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4F0DE44A"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62FBCAF1"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46324EED" w14:textId="77777777" w:rsidTr="00456C9B">
        <w:trPr>
          <w:trHeight w:val="300"/>
        </w:trPr>
        <w:tc>
          <w:tcPr>
            <w:tcW w:w="1440" w:type="dxa"/>
            <w:noWrap/>
            <w:hideMark/>
          </w:tcPr>
          <w:p w14:paraId="150C645A"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1772988E"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22533A7B"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6DF751AE"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60EDD903" w14:textId="77777777" w:rsidR="00AD0AFD" w:rsidRDefault="00AD0AFD" w:rsidP="00AD0AFD">
            <w:pPr>
              <w:rPr>
                <w:rFonts w:eastAsia="Times New Roman" w:cs="Arial"/>
                <w:sz w:val="20"/>
                <w:lang w:bidi="ar-SA"/>
              </w:rPr>
            </w:pPr>
            <w:r w:rsidRPr="00BF5CDB">
              <w:rPr>
                <w:rFonts w:eastAsia="Times New Roman" w:cs="Arial"/>
                <w:sz w:val="20"/>
                <w:lang w:bidi="ar-SA"/>
              </w:rPr>
              <w:t>EAI-APP2-A</w:t>
            </w:r>
          </w:p>
          <w:p w14:paraId="4405679D" w14:textId="2ADD733C" w:rsidR="00A20837" w:rsidRPr="00BF5CDB" w:rsidRDefault="00A20837" w:rsidP="00AD0AFD">
            <w:pPr>
              <w:rPr>
                <w:rFonts w:eastAsia="Times New Roman" w:cs="Arial"/>
                <w:sz w:val="20"/>
                <w:lang w:bidi="ar-SA"/>
              </w:rPr>
            </w:pPr>
            <w:r w:rsidRPr="00C758D7">
              <w:rPr>
                <w:rFonts w:cs="Arial"/>
                <w:sz w:val="16"/>
                <w:szCs w:val="16"/>
              </w:rPr>
              <w:t>uwvm3vaaapp00</w:t>
            </w:r>
            <w:r>
              <w:rPr>
                <w:rFonts w:cs="Arial"/>
                <w:sz w:val="16"/>
                <w:szCs w:val="16"/>
              </w:rPr>
              <w:t>30</w:t>
            </w:r>
          </w:p>
        </w:tc>
        <w:tc>
          <w:tcPr>
            <w:tcW w:w="450" w:type="dxa"/>
            <w:noWrap/>
            <w:hideMark/>
          </w:tcPr>
          <w:p w14:paraId="1E64BEFD"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3</w:t>
            </w:r>
          </w:p>
        </w:tc>
        <w:tc>
          <w:tcPr>
            <w:tcW w:w="630" w:type="dxa"/>
            <w:hideMark/>
          </w:tcPr>
          <w:p w14:paraId="19FFB84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40</w:t>
            </w:r>
          </w:p>
        </w:tc>
        <w:tc>
          <w:tcPr>
            <w:tcW w:w="1170" w:type="dxa"/>
            <w:noWrap/>
            <w:hideMark/>
          </w:tcPr>
          <w:p w14:paraId="024DDA8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7FC65419"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76952D1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53F05679"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65F26AA5" w14:textId="77777777" w:rsidTr="00456C9B">
        <w:trPr>
          <w:trHeight w:val="300"/>
        </w:trPr>
        <w:tc>
          <w:tcPr>
            <w:tcW w:w="1440" w:type="dxa"/>
            <w:noWrap/>
            <w:hideMark/>
          </w:tcPr>
          <w:p w14:paraId="130AB450"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1CB42F37"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478415C4"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3143D04D"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2223AC22" w14:textId="77777777" w:rsidR="00AD0AFD" w:rsidRDefault="00AD0AFD" w:rsidP="00AD0AFD">
            <w:pPr>
              <w:rPr>
                <w:rFonts w:eastAsia="Times New Roman" w:cs="Arial"/>
                <w:sz w:val="20"/>
                <w:lang w:bidi="ar-SA"/>
              </w:rPr>
            </w:pPr>
            <w:r w:rsidRPr="00BF5CDB">
              <w:rPr>
                <w:rFonts w:eastAsia="Times New Roman" w:cs="Arial"/>
                <w:sz w:val="20"/>
                <w:lang w:bidi="ar-SA"/>
              </w:rPr>
              <w:t>EAI-APP3-A</w:t>
            </w:r>
          </w:p>
          <w:p w14:paraId="119AFA7C" w14:textId="69F5ED83" w:rsidR="00A20837" w:rsidRPr="00BF5CDB" w:rsidRDefault="00A20837" w:rsidP="00AD0AFD">
            <w:pPr>
              <w:rPr>
                <w:rFonts w:eastAsia="Times New Roman" w:cs="Arial"/>
                <w:sz w:val="20"/>
                <w:lang w:bidi="ar-SA"/>
              </w:rPr>
            </w:pPr>
            <w:r w:rsidRPr="00C758D7">
              <w:rPr>
                <w:rFonts w:cs="Arial"/>
                <w:sz w:val="16"/>
                <w:szCs w:val="16"/>
              </w:rPr>
              <w:t>uwvm3vaaapp00</w:t>
            </w:r>
            <w:r>
              <w:rPr>
                <w:rFonts w:cs="Arial"/>
                <w:sz w:val="16"/>
                <w:szCs w:val="16"/>
              </w:rPr>
              <w:t>31</w:t>
            </w:r>
          </w:p>
        </w:tc>
        <w:tc>
          <w:tcPr>
            <w:tcW w:w="450" w:type="dxa"/>
            <w:noWrap/>
            <w:hideMark/>
          </w:tcPr>
          <w:p w14:paraId="018818BA"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3</w:t>
            </w:r>
          </w:p>
        </w:tc>
        <w:tc>
          <w:tcPr>
            <w:tcW w:w="630" w:type="dxa"/>
            <w:hideMark/>
          </w:tcPr>
          <w:p w14:paraId="5D295B7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40</w:t>
            </w:r>
          </w:p>
        </w:tc>
        <w:tc>
          <w:tcPr>
            <w:tcW w:w="1170" w:type="dxa"/>
            <w:noWrap/>
            <w:hideMark/>
          </w:tcPr>
          <w:p w14:paraId="16A660B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07D8F6D2"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29817B75"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6769EE93"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527085D0" w14:textId="77777777" w:rsidTr="00456C9B">
        <w:trPr>
          <w:trHeight w:val="300"/>
        </w:trPr>
        <w:tc>
          <w:tcPr>
            <w:tcW w:w="1440" w:type="dxa"/>
            <w:noWrap/>
            <w:hideMark/>
          </w:tcPr>
          <w:p w14:paraId="1FF235B4"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2A02F43D"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4E608454"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67C15EE2"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607DAC20" w14:textId="77777777" w:rsidR="00AD0AFD" w:rsidRDefault="00AD0AFD" w:rsidP="00AD0AFD">
            <w:pPr>
              <w:rPr>
                <w:rFonts w:eastAsia="Times New Roman" w:cs="Arial"/>
                <w:sz w:val="20"/>
                <w:lang w:bidi="ar-SA"/>
              </w:rPr>
            </w:pPr>
            <w:r w:rsidRPr="00BF5CDB">
              <w:rPr>
                <w:rFonts w:eastAsia="Times New Roman" w:cs="Arial"/>
                <w:sz w:val="20"/>
                <w:lang w:bidi="ar-SA"/>
              </w:rPr>
              <w:t>EAI-APP4-A</w:t>
            </w:r>
          </w:p>
          <w:p w14:paraId="0061F22D" w14:textId="014273A8" w:rsidR="00A20837" w:rsidRPr="00BF5CDB" w:rsidRDefault="00A20837" w:rsidP="00AD0AFD">
            <w:pPr>
              <w:rPr>
                <w:rFonts w:eastAsia="Times New Roman" w:cs="Arial"/>
                <w:sz w:val="20"/>
                <w:lang w:bidi="ar-SA"/>
              </w:rPr>
            </w:pPr>
            <w:r w:rsidRPr="00C758D7">
              <w:rPr>
                <w:rFonts w:cs="Arial"/>
                <w:sz w:val="16"/>
                <w:szCs w:val="16"/>
              </w:rPr>
              <w:t>uwvm3vaaapp00</w:t>
            </w:r>
            <w:r>
              <w:rPr>
                <w:rFonts w:cs="Arial"/>
                <w:sz w:val="16"/>
                <w:szCs w:val="16"/>
              </w:rPr>
              <w:t>32</w:t>
            </w:r>
          </w:p>
        </w:tc>
        <w:tc>
          <w:tcPr>
            <w:tcW w:w="450" w:type="dxa"/>
            <w:noWrap/>
            <w:hideMark/>
          </w:tcPr>
          <w:p w14:paraId="4894554E"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3</w:t>
            </w:r>
          </w:p>
        </w:tc>
        <w:tc>
          <w:tcPr>
            <w:tcW w:w="630" w:type="dxa"/>
            <w:hideMark/>
          </w:tcPr>
          <w:p w14:paraId="7D996A93"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40</w:t>
            </w:r>
          </w:p>
        </w:tc>
        <w:tc>
          <w:tcPr>
            <w:tcW w:w="1170" w:type="dxa"/>
            <w:noWrap/>
            <w:hideMark/>
          </w:tcPr>
          <w:p w14:paraId="019A7E72"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1EF1846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3271249C"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399634B3"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1D290E" w:rsidRPr="00C769C8" w14:paraId="0501930F" w14:textId="77777777" w:rsidTr="00456C9B">
        <w:tc>
          <w:tcPr>
            <w:tcW w:w="1440" w:type="dxa"/>
            <w:shd w:val="clear" w:color="auto" w:fill="D9D9D9" w:themeFill="background1" w:themeFillShade="D9"/>
          </w:tcPr>
          <w:p w14:paraId="3240F630" w14:textId="77777777" w:rsidR="002172AC" w:rsidRDefault="002172A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lastRenderedPageBreak/>
              <w:t>Landing Zone</w:t>
            </w:r>
          </w:p>
        </w:tc>
        <w:tc>
          <w:tcPr>
            <w:tcW w:w="1260" w:type="dxa"/>
            <w:shd w:val="clear" w:color="auto" w:fill="D9D9D9" w:themeFill="background1" w:themeFillShade="D9"/>
          </w:tcPr>
          <w:p w14:paraId="0131525A" w14:textId="77777777" w:rsidR="002172AC" w:rsidRDefault="002172A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Security Zone</w:t>
            </w:r>
          </w:p>
        </w:tc>
        <w:tc>
          <w:tcPr>
            <w:tcW w:w="720" w:type="dxa"/>
            <w:shd w:val="clear" w:color="auto" w:fill="D9D9D9" w:themeFill="background1" w:themeFillShade="D9"/>
          </w:tcPr>
          <w:p w14:paraId="5C31020A" w14:textId="77777777" w:rsidR="002172AC" w:rsidRDefault="002172A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DC</w:t>
            </w:r>
          </w:p>
        </w:tc>
        <w:tc>
          <w:tcPr>
            <w:tcW w:w="1350" w:type="dxa"/>
            <w:shd w:val="clear" w:color="auto" w:fill="D9D9D9" w:themeFill="background1" w:themeFillShade="D9"/>
          </w:tcPr>
          <w:p w14:paraId="5F280E14" w14:textId="77777777" w:rsidR="002172AC" w:rsidRPr="00C769C8" w:rsidRDefault="002172A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Domain</w:t>
            </w:r>
          </w:p>
        </w:tc>
        <w:tc>
          <w:tcPr>
            <w:tcW w:w="1890" w:type="dxa"/>
            <w:shd w:val="clear" w:color="auto" w:fill="D9D9D9" w:themeFill="background1" w:themeFillShade="D9"/>
          </w:tcPr>
          <w:p w14:paraId="1EB0EF68" w14:textId="77777777" w:rsidR="002172AC" w:rsidRPr="00C769C8" w:rsidRDefault="002172AC" w:rsidP="00240C58">
            <w:pPr>
              <w:spacing w:after="160" w:line="259" w:lineRule="auto"/>
              <w:jc w:val="center"/>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 xml:space="preserve">Node </w:t>
            </w:r>
            <w:r>
              <w:rPr>
                <w:rFonts w:eastAsia="Times New Roman" w:cs="Arial"/>
                <w:b/>
                <w:bCs/>
                <w:color w:val="1F1E33"/>
                <w:sz w:val="16"/>
                <w:szCs w:val="16"/>
                <w:lang w:val="en-US" w:eastAsia="nl-NL" w:bidi="ar-SA"/>
              </w:rPr>
              <w:t>ID</w:t>
            </w:r>
          </w:p>
        </w:tc>
        <w:tc>
          <w:tcPr>
            <w:tcW w:w="450" w:type="dxa"/>
            <w:shd w:val="clear" w:color="auto" w:fill="D9D9D9" w:themeFill="background1" w:themeFillShade="D9"/>
          </w:tcPr>
          <w:p w14:paraId="04DD2FF8" w14:textId="77777777" w:rsidR="002172AC" w:rsidRPr="00C769C8" w:rsidRDefault="002172AC" w:rsidP="00240C58">
            <w:pPr>
              <w:spacing w:after="160" w:line="259" w:lineRule="auto"/>
              <w:jc w:val="center"/>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CPU</w:t>
            </w:r>
            <w:r>
              <w:rPr>
                <w:rFonts w:eastAsia="Times New Roman" w:cs="Arial"/>
                <w:b/>
                <w:bCs/>
                <w:color w:val="1F1E33"/>
                <w:sz w:val="16"/>
                <w:szCs w:val="16"/>
                <w:lang w:val="en-US" w:eastAsia="nl-NL" w:bidi="ar-SA"/>
              </w:rPr>
              <w:t xml:space="preserve"> </w:t>
            </w:r>
          </w:p>
        </w:tc>
        <w:tc>
          <w:tcPr>
            <w:tcW w:w="630" w:type="dxa"/>
            <w:shd w:val="clear" w:color="auto" w:fill="D9D9D9" w:themeFill="background1" w:themeFillShade="D9"/>
          </w:tcPr>
          <w:p w14:paraId="3485DFA3" w14:textId="77777777" w:rsidR="002172AC" w:rsidRPr="00C769C8" w:rsidRDefault="002172AC" w:rsidP="00240C58">
            <w:pPr>
              <w:spacing w:after="160" w:line="259" w:lineRule="auto"/>
              <w:jc w:val="center"/>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RAM (GB)</w:t>
            </w:r>
          </w:p>
        </w:tc>
        <w:tc>
          <w:tcPr>
            <w:tcW w:w="1170" w:type="dxa"/>
            <w:shd w:val="clear" w:color="auto" w:fill="D9D9D9" w:themeFill="background1" w:themeFillShade="D9"/>
          </w:tcPr>
          <w:p w14:paraId="0EE13FF1" w14:textId="77777777" w:rsidR="002172AC" w:rsidRPr="00C769C8" w:rsidRDefault="002172AC" w:rsidP="00240C58">
            <w:pPr>
              <w:spacing w:after="160" w:line="259" w:lineRule="auto"/>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OS</w:t>
            </w:r>
          </w:p>
        </w:tc>
        <w:tc>
          <w:tcPr>
            <w:tcW w:w="990" w:type="dxa"/>
            <w:shd w:val="clear" w:color="auto" w:fill="D9D9D9" w:themeFill="background1" w:themeFillShade="D9"/>
          </w:tcPr>
          <w:p w14:paraId="725EBE37" w14:textId="77777777" w:rsidR="002172AC" w:rsidRPr="00C769C8" w:rsidRDefault="002172AC" w:rsidP="00240C58">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Infra SLA</w:t>
            </w:r>
          </w:p>
        </w:tc>
        <w:tc>
          <w:tcPr>
            <w:tcW w:w="990" w:type="dxa"/>
            <w:shd w:val="clear" w:color="auto" w:fill="D9D9D9" w:themeFill="background1" w:themeFillShade="D9"/>
          </w:tcPr>
          <w:p w14:paraId="37B430A1" w14:textId="77777777" w:rsidR="002172AC" w:rsidRDefault="002172AC" w:rsidP="00240C58">
            <w:pPr>
              <w:spacing w:after="160" w:line="259" w:lineRule="auto"/>
              <w:jc w:val="center"/>
              <w:rPr>
                <w:rFonts w:eastAsia="Times New Roman" w:cs="Arial"/>
                <w:b/>
                <w:bCs/>
                <w:color w:val="1F1E33"/>
                <w:sz w:val="16"/>
                <w:szCs w:val="16"/>
                <w:lang w:val="en-US" w:eastAsia="nl-NL" w:bidi="ar-SA"/>
              </w:rPr>
            </w:pPr>
            <w:r w:rsidRPr="00C769C8">
              <w:rPr>
                <w:rFonts w:eastAsia="Times New Roman" w:cs="Arial"/>
                <w:b/>
                <w:bCs/>
                <w:color w:val="1F1E33"/>
                <w:sz w:val="16"/>
                <w:szCs w:val="16"/>
                <w:lang w:val="en-US" w:eastAsia="nl-NL" w:bidi="ar-SA"/>
              </w:rPr>
              <w:t>SBB Type</w:t>
            </w:r>
          </w:p>
        </w:tc>
        <w:tc>
          <w:tcPr>
            <w:tcW w:w="720" w:type="dxa"/>
            <w:shd w:val="clear" w:color="auto" w:fill="D9D9D9" w:themeFill="background1" w:themeFillShade="D9"/>
          </w:tcPr>
          <w:p w14:paraId="16BA52A7" w14:textId="77777777" w:rsidR="002172AC" w:rsidRPr="00C769C8" w:rsidRDefault="002172AC" w:rsidP="00240C58">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Replication</w:t>
            </w:r>
          </w:p>
        </w:tc>
      </w:tr>
      <w:tr w:rsidR="00AD0AFD" w:rsidRPr="00BF5CDB" w14:paraId="0DB9656B" w14:textId="77777777" w:rsidTr="00456C9B">
        <w:trPr>
          <w:trHeight w:val="300"/>
        </w:trPr>
        <w:tc>
          <w:tcPr>
            <w:tcW w:w="1440" w:type="dxa"/>
            <w:noWrap/>
            <w:hideMark/>
          </w:tcPr>
          <w:p w14:paraId="41CA695C"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0D38BE60" w14:textId="77777777" w:rsidR="00AD0AFD" w:rsidRPr="00BF5CDB" w:rsidRDefault="00AD0AFD" w:rsidP="00AD0AFD">
            <w:pPr>
              <w:rPr>
                <w:rFonts w:eastAsia="Times New Roman" w:cs="Arial"/>
                <w:sz w:val="20"/>
                <w:lang w:bidi="ar-SA"/>
              </w:rPr>
            </w:pPr>
            <w:proofErr w:type="spellStart"/>
            <w:r w:rsidRPr="00BF5CDB">
              <w:rPr>
                <w:rFonts w:eastAsia="Times New Roman" w:cs="Arial"/>
                <w:sz w:val="20"/>
                <w:lang w:bidi="ar-SA"/>
              </w:rPr>
              <w:t>Frontoffice</w:t>
            </w:r>
            <w:proofErr w:type="spellEnd"/>
          </w:p>
        </w:tc>
        <w:tc>
          <w:tcPr>
            <w:tcW w:w="720" w:type="dxa"/>
            <w:noWrap/>
            <w:hideMark/>
          </w:tcPr>
          <w:p w14:paraId="54EC1515"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7FF1A6E8"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0A8C44B3" w14:textId="77777777" w:rsidR="00AD0AFD" w:rsidRDefault="00AD0AFD" w:rsidP="00AD0AFD">
            <w:pPr>
              <w:rPr>
                <w:rFonts w:eastAsia="Times New Roman" w:cs="Arial"/>
                <w:sz w:val="20"/>
                <w:lang w:bidi="ar-SA"/>
              </w:rPr>
            </w:pPr>
            <w:r w:rsidRPr="00BF5CDB">
              <w:rPr>
                <w:rFonts w:eastAsia="Times New Roman" w:cs="Arial"/>
                <w:sz w:val="20"/>
                <w:lang w:bidi="ar-SA"/>
              </w:rPr>
              <w:t>PDF-Web1-A</w:t>
            </w:r>
          </w:p>
          <w:p w14:paraId="749D2224" w14:textId="68703BA3" w:rsidR="00B52C90" w:rsidRPr="00B52C90" w:rsidRDefault="00B52C90" w:rsidP="00AD0AFD">
            <w:pPr>
              <w:rPr>
                <w:rFonts w:eastAsia="Times New Roman" w:cs="Arial"/>
                <w:sz w:val="16"/>
                <w:szCs w:val="16"/>
                <w:lang w:bidi="ar-SA"/>
              </w:rPr>
            </w:pPr>
            <w:r w:rsidRPr="00B52C90">
              <w:rPr>
                <w:rFonts w:eastAsia="Times New Roman" w:cs="Arial"/>
                <w:sz w:val="16"/>
                <w:szCs w:val="16"/>
                <w:lang w:bidi="ar-SA"/>
              </w:rPr>
              <w:t>uwvm3vaaweb0006</w:t>
            </w:r>
          </w:p>
        </w:tc>
        <w:tc>
          <w:tcPr>
            <w:tcW w:w="450" w:type="dxa"/>
            <w:noWrap/>
            <w:hideMark/>
          </w:tcPr>
          <w:p w14:paraId="4B33B5B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19CE0F7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4</w:t>
            </w:r>
          </w:p>
        </w:tc>
        <w:tc>
          <w:tcPr>
            <w:tcW w:w="1170" w:type="dxa"/>
            <w:noWrap/>
            <w:hideMark/>
          </w:tcPr>
          <w:p w14:paraId="1133D24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0C1687F2"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576A1173"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1B2C4E02"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44D3926C" w14:textId="77777777" w:rsidTr="00456C9B">
        <w:trPr>
          <w:trHeight w:val="300"/>
        </w:trPr>
        <w:tc>
          <w:tcPr>
            <w:tcW w:w="1440" w:type="dxa"/>
            <w:noWrap/>
            <w:hideMark/>
          </w:tcPr>
          <w:p w14:paraId="1C746050"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379F9782" w14:textId="77777777" w:rsidR="00AD0AFD" w:rsidRPr="00BF5CDB" w:rsidRDefault="00AD0AFD" w:rsidP="00AD0AFD">
            <w:pPr>
              <w:rPr>
                <w:rFonts w:eastAsia="Times New Roman" w:cs="Arial"/>
                <w:sz w:val="20"/>
                <w:lang w:bidi="ar-SA"/>
              </w:rPr>
            </w:pPr>
            <w:proofErr w:type="spellStart"/>
            <w:r w:rsidRPr="00BF5CDB">
              <w:rPr>
                <w:rFonts w:eastAsia="Times New Roman" w:cs="Arial"/>
                <w:sz w:val="20"/>
                <w:lang w:bidi="ar-SA"/>
              </w:rPr>
              <w:t>Frontoffice</w:t>
            </w:r>
            <w:proofErr w:type="spellEnd"/>
          </w:p>
        </w:tc>
        <w:tc>
          <w:tcPr>
            <w:tcW w:w="720" w:type="dxa"/>
            <w:noWrap/>
            <w:hideMark/>
          </w:tcPr>
          <w:p w14:paraId="008423C8"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685D630E"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7F4DEB61" w14:textId="77777777" w:rsidR="00AD0AFD" w:rsidRDefault="00AD0AFD" w:rsidP="00AD0AFD">
            <w:pPr>
              <w:rPr>
                <w:rFonts w:eastAsia="Times New Roman" w:cs="Arial"/>
                <w:sz w:val="20"/>
                <w:lang w:bidi="ar-SA"/>
              </w:rPr>
            </w:pPr>
            <w:r w:rsidRPr="00BF5CDB">
              <w:rPr>
                <w:rFonts w:eastAsia="Times New Roman" w:cs="Arial"/>
                <w:sz w:val="20"/>
                <w:lang w:bidi="ar-SA"/>
              </w:rPr>
              <w:t>PDF-Web2-A</w:t>
            </w:r>
          </w:p>
          <w:p w14:paraId="61AE0127" w14:textId="25003302" w:rsidR="00B52C90" w:rsidRPr="00BF5CDB" w:rsidRDefault="00B52C90" w:rsidP="00AD0AFD">
            <w:pPr>
              <w:rPr>
                <w:rFonts w:eastAsia="Times New Roman" w:cs="Arial"/>
                <w:sz w:val="20"/>
                <w:lang w:bidi="ar-SA"/>
              </w:rPr>
            </w:pPr>
            <w:r w:rsidRPr="00B52C90">
              <w:rPr>
                <w:rFonts w:eastAsia="Times New Roman" w:cs="Arial"/>
                <w:sz w:val="16"/>
                <w:szCs w:val="16"/>
                <w:lang w:bidi="ar-SA"/>
              </w:rPr>
              <w:t>uwvm3vaaweb000</w:t>
            </w:r>
            <w:r>
              <w:rPr>
                <w:rFonts w:eastAsia="Times New Roman" w:cs="Arial"/>
                <w:sz w:val="16"/>
                <w:szCs w:val="16"/>
                <w:lang w:bidi="ar-SA"/>
              </w:rPr>
              <w:t>7</w:t>
            </w:r>
          </w:p>
        </w:tc>
        <w:tc>
          <w:tcPr>
            <w:tcW w:w="450" w:type="dxa"/>
            <w:noWrap/>
            <w:hideMark/>
          </w:tcPr>
          <w:p w14:paraId="6B6F1E2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20E4374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4</w:t>
            </w:r>
          </w:p>
        </w:tc>
        <w:tc>
          <w:tcPr>
            <w:tcW w:w="1170" w:type="dxa"/>
            <w:noWrap/>
            <w:hideMark/>
          </w:tcPr>
          <w:p w14:paraId="6E295D5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43EF5F99"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51334E0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3844DCB3"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19771C92" w14:textId="77777777" w:rsidTr="00456C9B">
        <w:trPr>
          <w:trHeight w:val="300"/>
        </w:trPr>
        <w:tc>
          <w:tcPr>
            <w:tcW w:w="1440" w:type="dxa"/>
            <w:noWrap/>
            <w:hideMark/>
          </w:tcPr>
          <w:p w14:paraId="03A51972" w14:textId="77777777" w:rsidR="00AD0AFD" w:rsidRPr="00BF5CDB" w:rsidRDefault="00AD0AFD" w:rsidP="00AD0AFD">
            <w:pPr>
              <w:rPr>
                <w:rFonts w:eastAsia="Times New Roman" w:cs="Arial"/>
                <w:sz w:val="20"/>
                <w:lang w:bidi="ar-SA"/>
              </w:rPr>
            </w:pPr>
            <w:r w:rsidRPr="00BF5CDB">
              <w:rPr>
                <w:rFonts w:eastAsia="Times New Roman" w:cs="Arial"/>
                <w:sz w:val="20"/>
                <w:lang w:bidi="ar-SA"/>
              </w:rPr>
              <w:t>Private Cloud</w:t>
            </w:r>
          </w:p>
        </w:tc>
        <w:tc>
          <w:tcPr>
            <w:tcW w:w="1260" w:type="dxa"/>
            <w:noWrap/>
            <w:hideMark/>
          </w:tcPr>
          <w:p w14:paraId="6FCDE694"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4913B67F"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144D145C"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1AE2A3F4" w14:textId="77777777" w:rsidR="00AD0AFD" w:rsidRDefault="00AD0AFD" w:rsidP="00AD0AFD">
            <w:pPr>
              <w:rPr>
                <w:rFonts w:eastAsia="Times New Roman" w:cs="Arial"/>
                <w:sz w:val="20"/>
                <w:lang w:bidi="ar-SA"/>
              </w:rPr>
            </w:pPr>
            <w:r w:rsidRPr="00BF5CDB">
              <w:rPr>
                <w:rFonts w:eastAsia="Times New Roman" w:cs="Arial"/>
                <w:sz w:val="20"/>
                <w:lang w:bidi="ar-SA"/>
              </w:rPr>
              <w:t>DOC-COR1-A</w:t>
            </w:r>
          </w:p>
          <w:p w14:paraId="6C12C850" w14:textId="3CA02DDC" w:rsidR="008A054D" w:rsidRPr="008A054D" w:rsidRDefault="008A054D" w:rsidP="00AD0AFD">
            <w:pPr>
              <w:rPr>
                <w:rFonts w:eastAsia="Times New Roman" w:cs="Arial"/>
                <w:sz w:val="16"/>
                <w:szCs w:val="16"/>
                <w:lang w:bidi="ar-SA"/>
              </w:rPr>
            </w:pPr>
            <w:r w:rsidRPr="008A054D">
              <w:rPr>
                <w:rFonts w:eastAsia="Times New Roman" w:cs="Arial"/>
                <w:sz w:val="16"/>
                <w:szCs w:val="16"/>
                <w:lang w:bidi="ar-SA"/>
              </w:rPr>
              <w:t>UWVA3VWAAPP0052</w:t>
            </w:r>
          </w:p>
        </w:tc>
        <w:tc>
          <w:tcPr>
            <w:tcW w:w="450" w:type="dxa"/>
            <w:noWrap/>
            <w:hideMark/>
          </w:tcPr>
          <w:p w14:paraId="279B9C6D"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2</w:t>
            </w:r>
          </w:p>
        </w:tc>
        <w:tc>
          <w:tcPr>
            <w:tcW w:w="630" w:type="dxa"/>
            <w:noWrap/>
            <w:hideMark/>
          </w:tcPr>
          <w:p w14:paraId="17CCC2B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6</w:t>
            </w:r>
          </w:p>
        </w:tc>
        <w:tc>
          <w:tcPr>
            <w:tcW w:w="1170" w:type="dxa"/>
            <w:noWrap/>
            <w:hideMark/>
          </w:tcPr>
          <w:p w14:paraId="2556940A"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Windows 2016 SE</w:t>
            </w:r>
          </w:p>
        </w:tc>
        <w:tc>
          <w:tcPr>
            <w:tcW w:w="990" w:type="dxa"/>
            <w:noWrap/>
            <w:hideMark/>
          </w:tcPr>
          <w:p w14:paraId="057A07E5" w14:textId="77777777" w:rsidR="00AD0AFD" w:rsidRPr="00BF5CDB" w:rsidRDefault="00AD0AFD" w:rsidP="00AD0AFD">
            <w:pPr>
              <w:jc w:val="center"/>
              <w:rPr>
                <w:rFonts w:eastAsia="Times New Roman" w:cs="Arial"/>
                <w:sz w:val="20"/>
                <w:lang w:bidi="ar-SA"/>
              </w:rPr>
            </w:pPr>
            <w:proofErr w:type="spellStart"/>
            <w:r w:rsidRPr="00BF5CDB">
              <w:rPr>
                <w:rFonts w:eastAsia="Times New Roman" w:cs="Arial"/>
                <w:sz w:val="20"/>
                <w:lang w:bidi="ar-SA"/>
              </w:rPr>
              <w:t>Iaas</w:t>
            </w:r>
            <w:proofErr w:type="spellEnd"/>
            <w:r w:rsidRPr="00BF5CDB">
              <w:rPr>
                <w:rFonts w:eastAsia="Times New Roman" w:cs="Arial"/>
                <w:sz w:val="20"/>
                <w:lang w:bidi="ar-SA"/>
              </w:rPr>
              <w:t>+</w:t>
            </w:r>
          </w:p>
        </w:tc>
        <w:tc>
          <w:tcPr>
            <w:tcW w:w="990" w:type="dxa"/>
            <w:noWrap/>
            <w:hideMark/>
          </w:tcPr>
          <w:p w14:paraId="358DA1E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1587E55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1D6341BF" w14:textId="77777777" w:rsidTr="00456C9B">
        <w:trPr>
          <w:trHeight w:val="300"/>
        </w:trPr>
        <w:tc>
          <w:tcPr>
            <w:tcW w:w="1440" w:type="dxa"/>
            <w:noWrap/>
            <w:hideMark/>
          </w:tcPr>
          <w:p w14:paraId="098FC337" w14:textId="77777777" w:rsidR="00AD0AFD" w:rsidRPr="00BF5CDB" w:rsidRDefault="00AD0AFD" w:rsidP="00AD0AFD">
            <w:pPr>
              <w:rPr>
                <w:rFonts w:eastAsia="Times New Roman" w:cs="Arial"/>
                <w:sz w:val="20"/>
                <w:lang w:bidi="ar-SA"/>
              </w:rPr>
            </w:pPr>
            <w:r w:rsidRPr="00BF5CDB">
              <w:rPr>
                <w:rFonts w:eastAsia="Times New Roman" w:cs="Arial"/>
                <w:sz w:val="20"/>
                <w:lang w:bidi="ar-SA"/>
              </w:rPr>
              <w:t>Private Cloud</w:t>
            </w:r>
          </w:p>
        </w:tc>
        <w:tc>
          <w:tcPr>
            <w:tcW w:w="1260" w:type="dxa"/>
            <w:noWrap/>
            <w:hideMark/>
          </w:tcPr>
          <w:p w14:paraId="6B40D4F8"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31370C94"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27EA658E"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5E3F0CED" w14:textId="77777777" w:rsidR="00AD0AFD" w:rsidRDefault="00AD0AFD" w:rsidP="00AD0AFD">
            <w:pPr>
              <w:rPr>
                <w:rFonts w:eastAsia="Times New Roman" w:cs="Arial"/>
                <w:sz w:val="20"/>
                <w:lang w:bidi="ar-SA"/>
              </w:rPr>
            </w:pPr>
            <w:r w:rsidRPr="00BF5CDB">
              <w:rPr>
                <w:rFonts w:eastAsia="Times New Roman" w:cs="Arial"/>
                <w:sz w:val="20"/>
                <w:lang w:bidi="ar-SA"/>
              </w:rPr>
              <w:t>DOC-COR2-A</w:t>
            </w:r>
          </w:p>
          <w:p w14:paraId="6646BF9E" w14:textId="12F505ED" w:rsidR="008A054D" w:rsidRPr="00BF5CDB" w:rsidRDefault="008A054D" w:rsidP="00AD0AFD">
            <w:pPr>
              <w:rPr>
                <w:rFonts w:eastAsia="Times New Roman" w:cs="Arial"/>
                <w:sz w:val="20"/>
                <w:lang w:bidi="ar-SA"/>
              </w:rPr>
            </w:pPr>
            <w:r w:rsidRPr="008A054D">
              <w:rPr>
                <w:rFonts w:eastAsia="Times New Roman" w:cs="Arial"/>
                <w:sz w:val="16"/>
                <w:szCs w:val="16"/>
                <w:lang w:bidi="ar-SA"/>
              </w:rPr>
              <w:t>UWVA3VWAAPP005</w:t>
            </w:r>
            <w:r>
              <w:rPr>
                <w:rFonts w:eastAsia="Times New Roman" w:cs="Arial"/>
                <w:sz w:val="16"/>
                <w:szCs w:val="16"/>
                <w:lang w:bidi="ar-SA"/>
              </w:rPr>
              <w:t>3</w:t>
            </w:r>
          </w:p>
        </w:tc>
        <w:tc>
          <w:tcPr>
            <w:tcW w:w="450" w:type="dxa"/>
            <w:noWrap/>
            <w:hideMark/>
          </w:tcPr>
          <w:p w14:paraId="4331F1B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2</w:t>
            </w:r>
          </w:p>
        </w:tc>
        <w:tc>
          <w:tcPr>
            <w:tcW w:w="630" w:type="dxa"/>
            <w:noWrap/>
            <w:hideMark/>
          </w:tcPr>
          <w:p w14:paraId="6E136AE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6</w:t>
            </w:r>
          </w:p>
        </w:tc>
        <w:tc>
          <w:tcPr>
            <w:tcW w:w="1170" w:type="dxa"/>
            <w:noWrap/>
            <w:hideMark/>
          </w:tcPr>
          <w:p w14:paraId="79F8DCD5"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Windows 2016 SE</w:t>
            </w:r>
          </w:p>
        </w:tc>
        <w:tc>
          <w:tcPr>
            <w:tcW w:w="990" w:type="dxa"/>
            <w:noWrap/>
            <w:hideMark/>
          </w:tcPr>
          <w:p w14:paraId="5B3CCB24" w14:textId="77777777" w:rsidR="00AD0AFD" w:rsidRPr="00BF5CDB" w:rsidRDefault="00AD0AFD" w:rsidP="00AD0AFD">
            <w:pPr>
              <w:jc w:val="center"/>
              <w:rPr>
                <w:rFonts w:eastAsia="Times New Roman" w:cs="Arial"/>
                <w:sz w:val="20"/>
                <w:lang w:bidi="ar-SA"/>
              </w:rPr>
            </w:pPr>
            <w:proofErr w:type="spellStart"/>
            <w:r w:rsidRPr="00BF5CDB">
              <w:rPr>
                <w:rFonts w:eastAsia="Times New Roman" w:cs="Arial"/>
                <w:sz w:val="20"/>
                <w:lang w:bidi="ar-SA"/>
              </w:rPr>
              <w:t>Iaas</w:t>
            </w:r>
            <w:proofErr w:type="spellEnd"/>
            <w:r w:rsidRPr="00BF5CDB">
              <w:rPr>
                <w:rFonts w:eastAsia="Times New Roman" w:cs="Arial"/>
                <w:sz w:val="20"/>
                <w:lang w:bidi="ar-SA"/>
              </w:rPr>
              <w:t>+</w:t>
            </w:r>
          </w:p>
        </w:tc>
        <w:tc>
          <w:tcPr>
            <w:tcW w:w="990" w:type="dxa"/>
            <w:noWrap/>
            <w:hideMark/>
          </w:tcPr>
          <w:p w14:paraId="464A165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234807E3"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5D3F54CF" w14:textId="77777777" w:rsidTr="00456C9B">
        <w:trPr>
          <w:trHeight w:val="300"/>
        </w:trPr>
        <w:tc>
          <w:tcPr>
            <w:tcW w:w="1440" w:type="dxa"/>
            <w:noWrap/>
            <w:hideMark/>
          </w:tcPr>
          <w:p w14:paraId="03DDEB4C" w14:textId="77777777" w:rsidR="00AD0AFD" w:rsidRPr="00BF5CDB" w:rsidRDefault="00AD0AFD" w:rsidP="00AD0AFD">
            <w:pPr>
              <w:rPr>
                <w:rFonts w:eastAsia="Times New Roman" w:cs="Arial"/>
                <w:sz w:val="20"/>
                <w:lang w:bidi="ar-SA"/>
              </w:rPr>
            </w:pPr>
            <w:r w:rsidRPr="00BF5CDB">
              <w:rPr>
                <w:rFonts w:eastAsia="Times New Roman" w:cs="Arial"/>
                <w:sz w:val="20"/>
                <w:lang w:bidi="ar-SA"/>
              </w:rPr>
              <w:t>Private Cloud</w:t>
            </w:r>
          </w:p>
        </w:tc>
        <w:tc>
          <w:tcPr>
            <w:tcW w:w="1260" w:type="dxa"/>
            <w:noWrap/>
            <w:hideMark/>
          </w:tcPr>
          <w:p w14:paraId="73986AD8"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3947CF10"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12DF768D"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297A97B1" w14:textId="77777777" w:rsidR="00AD0AFD" w:rsidRDefault="00AD0AFD" w:rsidP="00AD0AFD">
            <w:pPr>
              <w:rPr>
                <w:rFonts w:eastAsia="Times New Roman" w:cs="Arial"/>
                <w:sz w:val="20"/>
                <w:lang w:bidi="ar-SA"/>
              </w:rPr>
            </w:pPr>
            <w:r w:rsidRPr="00BF5CDB">
              <w:rPr>
                <w:rFonts w:eastAsia="Times New Roman" w:cs="Arial"/>
                <w:sz w:val="20"/>
                <w:lang w:bidi="ar-SA"/>
              </w:rPr>
              <w:t>DOC-COR3-A</w:t>
            </w:r>
          </w:p>
          <w:p w14:paraId="21D3BB9E" w14:textId="687CA9C9" w:rsidR="008A054D" w:rsidRPr="00BF5CDB" w:rsidRDefault="008A054D" w:rsidP="00AD0AFD">
            <w:pPr>
              <w:rPr>
                <w:rFonts w:eastAsia="Times New Roman" w:cs="Arial"/>
                <w:sz w:val="20"/>
                <w:lang w:bidi="ar-SA"/>
              </w:rPr>
            </w:pPr>
            <w:r w:rsidRPr="008A054D">
              <w:rPr>
                <w:rFonts w:eastAsia="Times New Roman" w:cs="Arial"/>
                <w:sz w:val="16"/>
                <w:szCs w:val="16"/>
                <w:lang w:bidi="ar-SA"/>
              </w:rPr>
              <w:t>UWVA3VWAAPP005</w:t>
            </w:r>
            <w:r>
              <w:rPr>
                <w:rFonts w:eastAsia="Times New Roman" w:cs="Arial"/>
                <w:sz w:val="16"/>
                <w:szCs w:val="16"/>
                <w:lang w:bidi="ar-SA"/>
              </w:rPr>
              <w:t>4</w:t>
            </w:r>
          </w:p>
        </w:tc>
        <w:tc>
          <w:tcPr>
            <w:tcW w:w="450" w:type="dxa"/>
            <w:noWrap/>
            <w:hideMark/>
          </w:tcPr>
          <w:p w14:paraId="52D15F4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2</w:t>
            </w:r>
          </w:p>
        </w:tc>
        <w:tc>
          <w:tcPr>
            <w:tcW w:w="630" w:type="dxa"/>
            <w:noWrap/>
            <w:hideMark/>
          </w:tcPr>
          <w:p w14:paraId="45423B6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6</w:t>
            </w:r>
          </w:p>
        </w:tc>
        <w:tc>
          <w:tcPr>
            <w:tcW w:w="1170" w:type="dxa"/>
            <w:noWrap/>
            <w:hideMark/>
          </w:tcPr>
          <w:p w14:paraId="18EDD93A"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Windows 2016 SE</w:t>
            </w:r>
          </w:p>
        </w:tc>
        <w:tc>
          <w:tcPr>
            <w:tcW w:w="990" w:type="dxa"/>
            <w:noWrap/>
            <w:hideMark/>
          </w:tcPr>
          <w:p w14:paraId="77B354BE" w14:textId="77777777" w:rsidR="00AD0AFD" w:rsidRPr="00BF5CDB" w:rsidRDefault="00AD0AFD" w:rsidP="00AD0AFD">
            <w:pPr>
              <w:jc w:val="center"/>
              <w:rPr>
                <w:rFonts w:eastAsia="Times New Roman" w:cs="Arial"/>
                <w:sz w:val="20"/>
                <w:lang w:bidi="ar-SA"/>
              </w:rPr>
            </w:pPr>
            <w:proofErr w:type="spellStart"/>
            <w:r w:rsidRPr="00BF5CDB">
              <w:rPr>
                <w:rFonts w:eastAsia="Times New Roman" w:cs="Arial"/>
                <w:sz w:val="20"/>
                <w:lang w:bidi="ar-SA"/>
              </w:rPr>
              <w:t>Iaas</w:t>
            </w:r>
            <w:proofErr w:type="spellEnd"/>
            <w:r w:rsidRPr="00BF5CDB">
              <w:rPr>
                <w:rFonts w:eastAsia="Times New Roman" w:cs="Arial"/>
                <w:sz w:val="20"/>
                <w:lang w:bidi="ar-SA"/>
              </w:rPr>
              <w:t>+</w:t>
            </w:r>
          </w:p>
        </w:tc>
        <w:tc>
          <w:tcPr>
            <w:tcW w:w="990" w:type="dxa"/>
            <w:noWrap/>
            <w:hideMark/>
          </w:tcPr>
          <w:p w14:paraId="35C6F29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2C553E2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6796C338" w14:textId="77777777" w:rsidTr="00456C9B">
        <w:trPr>
          <w:trHeight w:val="300"/>
        </w:trPr>
        <w:tc>
          <w:tcPr>
            <w:tcW w:w="1440" w:type="dxa"/>
            <w:noWrap/>
            <w:hideMark/>
          </w:tcPr>
          <w:p w14:paraId="61A56AD4" w14:textId="77777777" w:rsidR="00AD0AFD" w:rsidRPr="00BF5CDB" w:rsidRDefault="00AD0AFD" w:rsidP="00AD0AFD">
            <w:pPr>
              <w:rPr>
                <w:rFonts w:eastAsia="Times New Roman" w:cs="Arial"/>
                <w:sz w:val="20"/>
                <w:lang w:bidi="ar-SA"/>
              </w:rPr>
            </w:pPr>
            <w:r w:rsidRPr="00BF5CDB">
              <w:rPr>
                <w:rFonts w:eastAsia="Times New Roman" w:cs="Arial"/>
                <w:sz w:val="20"/>
                <w:lang w:bidi="ar-SA"/>
              </w:rPr>
              <w:t>Private Cloud Oracle DB</w:t>
            </w:r>
          </w:p>
        </w:tc>
        <w:tc>
          <w:tcPr>
            <w:tcW w:w="1260" w:type="dxa"/>
            <w:noWrap/>
            <w:hideMark/>
          </w:tcPr>
          <w:p w14:paraId="22003ADB"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7DDEB65A"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64068FE2"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1556D3FF" w14:textId="77777777" w:rsidR="00AD0AFD" w:rsidRDefault="00AD0AFD" w:rsidP="00AD0AFD">
            <w:pPr>
              <w:rPr>
                <w:rFonts w:eastAsia="Times New Roman" w:cs="Arial"/>
                <w:sz w:val="20"/>
                <w:lang w:bidi="ar-SA"/>
              </w:rPr>
            </w:pPr>
            <w:r w:rsidRPr="00BF5CDB">
              <w:rPr>
                <w:rFonts w:eastAsia="Times New Roman" w:cs="Arial"/>
                <w:sz w:val="20"/>
                <w:lang w:bidi="ar-SA"/>
              </w:rPr>
              <w:t>OID-DB1-A</w:t>
            </w:r>
          </w:p>
          <w:p w14:paraId="75B92B46" w14:textId="5BBE107E" w:rsidR="00D222C3" w:rsidRDefault="00D222C3" w:rsidP="00AD0AFD">
            <w:pPr>
              <w:rPr>
                <w:rFonts w:eastAsia="Times New Roman" w:cs="Arial"/>
                <w:sz w:val="20"/>
                <w:lang w:bidi="ar-SA"/>
              </w:rPr>
            </w:pPr>
            <w:r w:rsidRPr="00D222C3">
              <w:rPr>
                <w:rFonts w:cs="Arial"/>
                <w:sz w:val="16"/>
                <w:szCs w:val="16"/>
              </w:rPr>
              <w:t>UWVA3VLAORA0027</w:t>
            </w:r>
          </w:p>
          <w:p w14:paraId="6ACAAE3C" w14:textId="49DF68B6" w:rsidR="006B2351" w:rsidRPr="006B2351" w:rsidRDefault="006B2351" w:rsidP="00AD0AFD">
            <w:pPr>
              <w:rPr>
                <w:rFonts w:eastAsia="Times New Roman" w:cs="Arial"/>
                <w:sz w:val="16"/>
                <w:szCs w:val="16"/>
                <w:lang w:bidi="ar-SA"/>
              </w:rPr>
            </w:pPr>
          </w:p>
        </w:tc>
        <w:tc>
          <w:tcPr>
            <w:tcW w:w="450" w:type="dxa"/>
            <w:noWrap/>
            <w:hideMark/>
          </w:tcPr>
          <w:p w14:paraId="7C8B2B87" w14:textId="2899A410" w:rsidR="00AD0AFD" w:rsidRPr="00C71A3D" w:rsidRDefault="00C71A3D" w:rsidP="00AD0AFD">
            <w:pPr>
              <w:jc w:val="center"/>
              <w:rPr>
                <w:rFonts w:eastAsia="Times New Roman" w:cs="Arial"/>
                <w:sz w:val="20"/>
                <w:lang w:val="en-US" w:bidi="ar-SA"/>
              </w:rPr>
            </w:pPr>
            <w:r>
              <w:rPr>
                <w:rFonts w:eastAsia="Times New Roman" w:cs="Arial"/>
                <w:sz w:val="20"/>
                <w:lang w:val="en-US" w:bidi="ar-SA"/>
              </w:rPr>
              <w:t>2</w:t>
            </w:r>
          </w:p>
        </w:tc>
        <w:tc>
          <w:tcPr>
            <w:tcW w:w="630" w:type="dxa"/>
            <w:hideMark/>
          </w:tcPr>
          <w:p w14:paraId="0211E471"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32</w:t>
            </w:r>
          </w:p>
        </w:tc>
        <w:tc>
          <w:tcPr>
            <w:tcW w:w="1170" w:type="dxa"/>
            <w:noWrap/>
            <w:hideMark/>
          </w:tcPr>
          <w:p w14:paraId="0375630D"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RHEL7.9</w:t>
            </w:r>
          </w:p>
        </w:tc>
        <w:tc>
          <w:tcPr>
            <w:tcW w:w="990" w:type="dxa"/>
            <w:noWrap/>
            <w:hideMark/>
          </w:tcPr>
          <w:p w14:paraId="49658C5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PaaS</w:t>
            </w:r>
          </w:p>
        </w:tc>
        <w:tc>
          <w:tcPr>
            <w:tcW w:w="990" w:type="dxa"/>
            <w:noWrap/>
            <w:hideMark/>
          </w:tcPr>
          <w:p w14:paraId="57C5D34A"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5B47ABCD"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1FCB4588" w14:textId="77777777" w:rsidTr="00456C9B">
        <w:trPr>
          <w:trHeight w:val="300"/>
        </w:trPr>
        <w:tc>
          <w:tcPr>
            <w:tcW w:w="1440" w:type="dxa"/>
            <w:noWrap/>
            <w:hideMark/>
          </w:tcPr>
          <w:p w14:paraId="1DCC1CD4" w14:textId="77777777" w:rsidR="00AD0AFD" w:rsidRPr="00BF5CDB" w:rsidRDefault="00AD0AFD" w:rsidP="00AD0AFD">
            <w:pPr>
              <w:rPr>
                <w:rFonts w:eastAsia="Times New Roman" w:cs="Arial"/>
                <w:sz w:val="20"/>
                <w:lang w:bidi="ar-SA"/>
              </w:rPr>
            </w:pPr>
            <w:r w:rsidRPr="00BF5CDB">
              <w:rPr>
                <w:rFonts w:eastAsia="Times New Roman" w:cs="Arial"/>
                <w:sz w:val="20"/>
                <w:lang w:bidi="ar-SA"/>
              </w:rPr>
              <w:t>Private Cloud Oracle MW</w:t>
            </w:r>
          </w:p>
        </w:tc>
        <w:tc>
          <w:tcPr>
            <w:tcW w:w="1260" w:type="dxa"/>
            <w:noWrap/>
            <w:hideMark/>
          </w:tcPr>
          <w:p w14:paraId="3A7AB08E"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0FD412A1"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55DB5233"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12B0B588" w14:textId="77777777" w:rsidR="00AD0AFD" w:rsidRDefault="00AD0AFD" w:rsidP="00AD0AFD">
            <w:pPr>
              <w:rPr>
                <w:rFonts w:eastAsia="Times New Roman" w:cs="Arial"/>
                <w:sz w:val="20"/>
                <w:lang w:bidi="ar-SA"/>
              </w:rPr>
            </w:pPr>
            <w:r w:rsidRPr="00BF5CDB">
              <w:rPr>
                <w:rFonts w:eastAsia="Times New Roman" w:cs="Arial"/>
                <w:sz w:val="20"/>
                <w:lang w:bidi="ar-SA"/>
              </w:rPr>
              <w:t>OID-APP1-A</w:t>
            </w:r>
          </w:p>
          <w:p w14:paraId="59ED52B5" w14:textId="0B567E9D" w:rsidR="00273E29" w:rsidRPr="00273E29" w:rsidRDefault="00273E29" w:rsidP="00AD0AFD">
            <w:pPr>
              <w:rPr>
                <w:rFonts w:eastAsia="Times New Roman" w:cs="Arial"/>
                <w:sz w:val="16"/>
                <w:szCs w:val="16"/>
                <w:lang w:bidi="ar-SA"/>
              </w:rPr>
            </w:pPr>
            <w:r w:rsidRPr="00273E29">
              <w:rPr>
                <w:rFonts w:eastAsia="Times New Roman" w:cs="Arial"/>
                <w:sz w:val="16"/>
                <w:szCs w:val="16"/>
                <w:lang w:bidi="ar-SA"/>
              </w:rPr>
              <w:t>UWVA3VLAAPP0053</w:t>
            </w:r>
          </w:p>
        </w:tc>
        <w:tc>
          <w:tcPr>
            <w:tcW w:w="450" w:type="dxa"/>
            <w:noWrap/>
            <w:hideMark/>
          </w:tcPr>
          <w:p w14:paraId="008ABDFA" w14:textId="2C848603" w:rsidR="00AD0AFD" w:rsidRPr="00967DC1" w:rsidRDefault="00C71A3D" w:rsidP="00AD0AFD">
            <w:pPr>
              <w:jc w:val="center"/>
              <w:rPr>
                <w:rFonts w:eastAsia="Times New Roman" w:cs="Arial"/>
                <w:sz w:val="20"/>
                <w:lang w:val="en-US" w:bidi="ar-SA"/>
              </w:rPr>
            </w:pPr>
            <w:r>
              <w:rPr>
                <w:rFonts w:eastAsia="Times New Roman" w:cs="Arial"/>
                <w:sz w:val="20"/>
                <w:lang w:val="en-US" w:bidi="ar-SA"/>
              </w:rPr>
              <w:t>1</w:t>
            </w:r>
          </w:p>
        </w:tc>
        <w:tc>
          <w:tcPr>
            <w:tcW w:w="630" w:type="dxa"/>
            <w:hideMark/>
          </w:tcPr>
          <w:p w14:paraId="65A6D99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6</w:t>
            </w:r>
          </w:p>
        </w:tc>
        <w:tc>
          <w:tcPr>
            <w:tcW w:w="1170" w:type="dxa"/>
            <w:noWrap/>
            <w:hideMark/>
          </w:tcPr>
          <w:p w14:paraId="4CF6516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RHEL7.9</w:t>
            </w:r>
          </w:p>
        </w:tc>
        <w:tc>
          <w:tcPr>
            <w:tcW w:w="990" w:type="dxa"/>
            <w:noWrap/>
            <w:hideMark/>
          </w:tcPr>
          <w:p w14:paraId="209E59D4" w14:textId="77777777" w:rsidR="00AD0AFD" w:rsidRPr="00BF5CDB" w:rsidRDefault="00AD0AFD" w:rsidP="00AD0AFD">
            <w:pPr>
              <w:jc w:val="center"/>
              <w:rPr>
                <w:rFonts w:eastAsia="Times New Roman" w:cs="Arial"/>
                <w:sz w:val="20"/>
                <w:lang w:bidi="ar-SA"/>
              </w:rPr>
            </w:pPr>
            <w:proofErr w:type="spellStart"/>
            <w:r w:rsidRPr="00BF5CDB">
              <w:rPr>
                <w:rFonts w:eastAsia="Times New Roman" w:cs="Arial"/>
                <w:sz w:val="20"/>
                <w:lang w:bidi="ar-SA"/>
              </w:rPr>
              <w:t>Iaas</w:t>
            </w:r>
            <w:proofErr w:type="spellEnd"/>
            <w:r w:rsidRPr="00BF5CDB">
              <w:rPr>
                <w:rFonts w:eastAsia="Times New Roman" w:cs="Arial"/>
                <w:sz w:val="20"/>
                <w:lang w:bidi="ar-SA"/>
              </w:rPr>
              <w:t>+</w:t>
            </w:r>
          </w:p>
        </w:tc>
        <w:tc>
          <w:tcPr>
            <w:tcW w:w="990" w:type="dxa"/>
            <w:noWrap/>
            <w:hideMark/>
          </w:tcPr>
          <w:p w14:paraId="75E8D95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00E6580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yes</w:t>
            </w:r>
          </w:p>
        </w:tc>
      </w:tr>
      <w:tr w:rsidR="00AD0AFD" w:rsidRPr="00BF5CDB" w14:paraId="02425D81" w14:textId="77777777" w:rsidTr="00456C9B">
        <w:trPr>
          <w:trHeight w:val="300"/>
        </w:trPr>
        <w:tc>
          <w:tcPr>
            <w:tcW w:w="1440" w:type="dxa"/>
            <w:noWrap/>
            <w:hideMark/>
          </w:tcPr>
          <w:p w14:paraId="54372F19"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6416BC5E" w14:textId="77777777" w:rsidR="00AD0AFD" w:rsidRPr="00BF5CDB" w:rsidRDefault="00AD0AFD" w:rsidP="00AD0AFD">
            <w:pPr>
              <w:rPr>
                <w:rFonts w:eastAsia="Times New Roman" w:cs="Arial"/>
                <w:sz w:val="20"/>
                <w:lang w:bidi="ar-SA"/>
              </w:rPr>
            </w:pPr>
            <w:r w:rsidRPr="00BF5CDB">
              <w:rPr>
                <w:rFonts w:eastAsia="Times New Roman" w:cs="Arial"/>
                <w:sz w:val="20"/>
                <w:lang w:bidi="ar-SA"/>
              </w:rPr>
              <w:t>Kluis</w:t>
            </w:r>
          </w:p>
        </w:tc>
        <w:tc>
          <w:tcPr>
            <w:tcW w:w="720" w:type="dxa"/>
            <w:noWrap/>
            <w:hideMark/>
          </w:tcPr>
          <w:p w14:paraId="5745420E"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1704001C"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12A40F69" w14:textId="77777777" w:rsidR="00AD0AFD" w:rsidRDefault="00AD0AFD" w:rsidP="00AD0AFD">
            <w:pPr>
              <w:rPr>
                <w:rFonts w:eastAsia="Times New Roman" w:cs="Arial"/>
                <w:sz w:val="20"/>
                <w:lang w:bidi="ar-SA"/>
              </w:rPr>
            </w:pPr>
            <w:r w:rsidRPr="00BF5CDB">
              <w:rPr>
                <w:rFonts w:eastAsia="Times New Roman" w:cs="Arial"/>
                <w:sz w:val="20"/>
                <w:lang w:bidi="ar-SA"/>
              </w:rPr>
              <w:t>DATA-K</w:t>
            </w:r>
          </w:p>
          <w:p w14:paraId="0F84F0AA" w14:textId="428B9563" w:rsidR="00D12A8E" w:rsidRPr="00D12A8E" w:rsidRDefault="00D12A8E" w:rsidP="00AD0AFD">
            <w:pPr>
              <w:rPr>
                <w:rFonts w:eastAsia="Times New Roman" w:cs="Arial"/>
                <w:sz w:val="16"/>
                <w:szCs w:val="16"/>
                <w:lang w:bidi="ar-SA"/>
              </w:rPr>
            </w:pPr>
            <w:r w:rsidRPr="00D12A8E">
              <w:rPr>
                <w:rFonts w:eastAsia="Times New Roman" w:cs="Arial"/>
                <w:sz w:val="16"/>
                <w:szCs w:val="16"/>
                <w:lang w:bidi="ar-SA"/>
              </w:rPr>
              <w:t>uwvm3vaaora0008</w:t>
            </w:r>
          </w:p>
        </w:tc>
        <w:tc>
          <w:tcPr>
            <w:tcW w:w="450" w:type="dxa"/>
            <w:noWrap/>
            <w:hideMark/>
          </w:tcPr>
          <w:p w14:paraId="7A116FF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0A01382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130</w:t>
            </w:r>
          </w:p>
        </w:tc>
        <w:tc>
          <w:tcPr>
            <w:tcW w:w="1170" w:type="dxa"/>
            <w:noWrap/>
            <w:hideMark/>
          </w:tcPr>
          <w:p w14:paraId="6BD375A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2A55407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2396E315"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6E926BE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no</w:t>
            </w:r>
          </w:p>
        </w:tc>
      </w:tr>
      <w:tr w:rsidR="00AD0AFD" w:rsidRPr="00BF5CDB" w14:paraId="0C489AB2" w14:textId="77777777" w:rsidTr="00456C9B">
        <w:trPr>
          <w:trHeight w:val="300"/>
        </w:trPr>
        <w:tc>
          <w:tcPr>
            <w:tcW w:w="1440" w:type="dxa"/>
            <w:noWrap/>
            <w:hideMark/>
          </w:tcPr>
          <w:p w14:paraId="4709D695" w14:textId="77777777" w:rsidR="00AD0AFD" w:rsidRPr="00BF5CDB" w:rsidRDefault="00AD0AFD" w:rsidP="00AD0AFD">
            <w:pPr>
              <w:rPr>
                <w:rFonts w:eastAsia="Times New Roman" w:cs="Arial"/>
                <w:sz w:val="20"/>
                <w:lang w:bidi="ar-SA"/>
              </w:rPr>
            </w:pPr>
            <w:r w:rsidRPr="00BF5CDB">
              <w:rPr>
                <w:rFonts w:eastAsia="Times New Roman" w:cs="Arial"/>
                <w:sz w:val="20"/>
                <w:lang w:bidi="ar-SA"/>
              </w:rPr>
              <w:t>Legacy Hosting AIX</w:t>
            </w:r>
          </w:p>
        </w:tc>
        <w:tc>
          <w:tcPr>
            <w:tcW w:w="1260" w:type="dxa"/>
            <w:noWrap/>
            <w:hideMark/>
          </w:tcPr>
          <w:p w14:paraId="5F79FF3A"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66413088"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6DEFB0CA"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34BA056E" w14:textId="77777777" w:rsidR="00AD0AFD" w:rsidRDefault="00AD0AFD" w:rsidP="00AD0AFD">
            <w:pPr>
              <w:rPr>
                <w:rFonts w:eastAsia="Times New Roman" w:cs="Arial"/>
                <w:sz w:val="20"/>
                <w:lang w:bidi="ar-SA"/>
              </w:rPr>
            </w:pPr>
            <w:r w:rsidRPr="00BF5CDB">
              <w:rPr>
                <w:rFonts w:eastAsia="Times New Roman" w:cs="Arial"/>
                <w:sz w:val="20"/>
                <w:lang w:bidi="ar-SA"/>
              </w:rPr>
              <w:t>Siebel-K</w:t>
            </w:r>
          </w:p>
          <w:p w14:paraId="1F5E17FE" w14:textId="5F6F2812" w:rsidR="001B712F" w:rsidRPr="00BF5CDB" w:rsidRDefault="001B712F" w:rsidP="00AD0AFD">
            <w:pPr>
              <w:rPr>
                <w:rFonts w:eastAsia="Times New Roman" w:cs="Arial"/>
                <w:sz w:val="20"/>
                <w:lang w:bidi="ar-SA"/>
              </w:rPr>
            </w:pPr>
            <w:r w:rsidRPr="001B712F">
              <w:rPr>
                <w:rFonts w:cs="Arial"/>
                <w:sz w:val="16"/>
                <w:szCs w:val="16"/>
              </w:rPr>
              <w:t>uwvm3vaaapp0040</w:t>
            </w:r>
          </w:p>
        </w:tc>
        <w:tc>
          <w:tcPr>
            <w:tcW w:w="450" w:type="dxa"/>
            <w:noWrap/>
            <w:hideMark/>
          </w:tcPr>
          <w:p w14:paraId="77CB203F"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46A0FAD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24</w:t>
            </w:r>
          </w:p>
        </w:tc>
        <w:tc>
          <w:tcPr>
            <w:tcW w:w="1170" w:type="dxa"/>
            <w:noWrap/>
            <w:hideMark/>
          </w:tcPr>
          <w:p w14:paraId="28C3B797"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AIX 7.2</w:t>
            </w:r>
          </w:p>
        </w:tc>
        <w:tc>
          <w:tcPr>
            <w:tcW w:w="990" w:type="dxa"/>
            <w:noWrap/>
            <w:hideMark/>
          </w:tcPr>
          <w:p w14:paraId="7766D925"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Legacy</w:t>
            </w:r>
          </w:p>
        </w:tc>
        <w:tc>
          <w:tcPr>
            <w:tcW w:w="990" w:type="dxa"/>
            <w:noWrap/>
            <w:hideMark/>
          </w:tcPr>
          <w:p w14:paraId="3FA5509C"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4412475D"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no</w:t>
            </w:r>
          </w:p>
        </w:tc>
      </w:tr>
      <w:tr w:rsidR="00AD0AFD" w:rsidRPr="00BF5CDB" w14:paraId="6B505483" w14:textId="77777777" w:rsidTr="00456C9B">
        <w:trPr>
          <w:trHeight w:val="300"/>
        </w:trPr>
        <w:tc>
          <w:tcPr>
            <w:tcW w:w="1440" w:type="dxa"/>
            <w:noWrap/>
            <w:hideMark/>
          </w:tcPr>
          <w:p w14:paraId="58636552" w14:textId="77777777" w:rsidR="00AD0AFD" w:rsidRPr="00BF5CDB" w:rsidRDefault="00AD0AFD" w:rsidP="00AD0AFD">
            <w:pPr>
              <w:rPr>
                <w:rFonts w:eastAsia="Times New Roman" w:cs="Arial"/>
                <w:sz w:val="20"/>
                <w:lang w:bidi="ar-SA"/>
              </w:rPr>
            </w:pPr>
            <w:r w:rsidRPr="00BF5CDB">
              <w:rPr>
                <w:rFonts w:eastAsia="Times New Roman" w:cs="Arial"/>
                <w:sz w:val="20"/>
                <w:lang w:bidi="ar-SA"/>
              </w:rPr>
              <w:t>Private Cloud</w:t>
            </w:r>
          </w:p>
        </w:tc>
        <w:tc>
          <w:tcPr>
            <w:tcW w:w="1260" w:type="dxa"/>
            <w:noWrap/>
            <w:hideMark/>
          </w:tcPr>
          <w:p w14:paraId="7832DFA4"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52BA8326"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58462A49"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60213B52" w14:textId="77777777" w:rsidR="00AD0AFD" w:rsidRDefault="00AD0AFD" w:rsidP="00AD0AFD">
            <w:pPr>
              <w:rPr>
                <w:rFonts w:eastAsia="Times New Roman" w:cs="Arial"/>
                <w:sz w:val="20"/>
                <w:lang w:bidi="ar-SA"/>
              </w:rPr>
            </w:pPr>
            <w:r w:rsidRPr="00BF5CDB">
              <w:rPr>
                <w:rFonts w:eastAsia="Times New Roman" w:cs="Arial"/>
                <w:sz w:val="20"/>
                <w:lang w:bidi="ar-SA"/>
              </w:rPr>
              <w:t>DOC-COR1-K</w:t>
            </w:r>
          </w:p>
          <w:p w14:paraId="16D1186D" w14:textId="3832C43C" w:rsidR="00D948DA" w:rsidRPr="00D948DA" w:rsidRDefault="00D948DA" w:rsidP="00AD0AFD">
            <w:pPr>
              <w:rPr>
                <w:rFonts w:eastAsia="Times New Roman" w:cs="Arial"/>
                <w:sz w:val="16"/>
                <w:szCs w:val="16"/>
                <w:lang w:bidi="ar-SA"/>
              </w:rPr>
            </w:pPr>
            <w:r w:rsidRPr="00D948DA">
              <w:rPr>
                <w:rFonts w:eastAsia="Times New Roman" w:cs="Arial"/>
                <w:sz w:val="16"/>
                <w:szCs w:val="16"/>
                <w:lang w:bidi="ar-SA"/>
              </w:rPr>
              <w:t>UWVA3VWAAPP0086</w:t>
            </w:r>
          </w:p>
        </w:tc>
        <w:tc>
          <w:tcPr>
            <w:tcW w:w="450" w:type="dxa"/>
            <w:noWrap/>
            <w:hideMark/>
          </w:tcPr>
          <w:p w14:paraId="6EA2C245"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2</w:t>
            </w:r>
          </w:p>
        </w:tc>
        <w:tc>
          <w:tcPr>
            <w:tcW w:w="630" w:type="dxa"/>
            <w:hideMark/>
          </w:tcPr>
          <w:p w14:paraId="7503C581"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8</w:t>
            </w:r>
          </w:p>
        </w:tc>
        <w:tc>
          <w:tcPr>
            <w:tcW w:w="1170" w:type="dxa"/>
            <w:noWrap/>
            <w:hideMark/>
          </w:tcPr>
          <w:p w14:paraId="2CBCCA32"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Windows 2016 SE</w:t>
            </w:r>
          </w:p>
        </w:tc>
        <w:tc>
          <w:tcPr>
            <w:tcW w:w="990" w:type="dxa"/>
            <w:noWrap/>
            <w:hideMark/>
          </w:tcPr>
          <w:p w14:paraId="61A59C08" w14:textId="77777777" w:rsidR="00AD0AFD" w:rsidRPr="00BF5CDB" w:rsidRDefault="00AD0AFD" w:rsidP="00AD0AFD">
            <w:pPr>
              <w:jc w:val="center"/>
              <w:rPr>
                <w:rFonts w:eastAsia="Times New Roman" w:cs="Arial"/>
                <w:sz w:val="20"/>
                <w:lang w:bidi="ar-SA"/>
              </w:rPr>
            </w:pPr>
            <w:proofErr w:type="spellStart"/>
            <w:r w:rsidRPr="00BF5CDB">
              <w:rPr>
                <w:rFonts w:eastAsia="Times New Roman" w:cs="Arial"/>
                <w:sz w:val="20"/>
                <w:lang w:bidi="ar-SA"/>
              </w:rPr>
              <w:t>Iaas</w:t>
            </w:r>
            <w:proofErr w:type="spellEnd"/>
            <w:r w:rsidRPr="00BF5CDB">
              <w:rPr>
                <w:rFonts w:eastAsia="Times New Roman" w:cs="Arial"/>
                <w:sz w:val="20"/>
                <w:lang w:bidi="ar-SA"/>
              </w:rPr>
              <w:t>+</w:t>
            </w:r>
          </w:p>
        </w:tc>
        <w:tc>
          <w:tcPr>
            <w:tcW w:w="990" w:type="dxa"/>
            <w:noWrap/>
            <w:hideMark/>
          </w:tcPr>
          <w:p w14:paraId="295FBDC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58FFE06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no</w:t>
            </w:r>
          </w:p>
        </w:tc>
      </w:tr>
      <w:tr w:rsidR="00AD0AFD" w:rsidRPr="00BF5CDB" w14:paraId="136612A9" w14:textId="77777777" w:rsidTr="00456C9B">
        <w:trPr>
          <w:trHeight w:val="300"/>
        </w:trPr>
        <w:tc>
          <w:tcPr>
            <w:tcW w:w="1440" w:type="dxa"/>
            <w:noWrap/>
            <w:hideMark/>
          </w:tcPr>
          <w:p w14:paraId="03C70CEC" w14:textId="77777777" w:rsidR="00AD0AFD" w:rsidRPr="00BF5CDB" w:rsidRDefault="00AD0AFD" w:rsidP="00AD0AFD">
            <w:pPr>
              <w:rPr>
                <w:rFonts w:eastAsia="Times New Roman" w:cs="Arial"/>
                <w:sz w:val="20"/>
                <w:lang w:bidi="ar-SA"/>
              </w:rPr>
            </w:pPr>
            <w:r w:rsidRPr="00BF5CDB">
              <w:rPr>
                <w:rFonts w:eastAsia="Times New Roman" w:cs="Arial"/>
                <w:sz w:val="20"/>
                <w:lang w:bidi="ar-SA"/>
              </w:rPr>
              <w:t>Private Cloud Oracle DB</w:t>
            </w:r>
          </w:p>
        </w:tc>
        <w:tc>
          <w:tcPr>
            <w:tcW w:w="1260" w:type="dxa"/>
            <w:noWrap/>
            <w:hideMark/>
          </w:tcPr>
          <w:p w14:paraId="0647596F"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7A3EA46E"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5036F723"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03D01912" w14:textId="77777777" w:rsidR="00AD0AFD" w:rsidRDefault="00AD0AFD" w:rsidP="00AD0AFD">
            <w:pPr>
              <w:rPr>
                <w:rFonts w:eastAsia="Times New Roman" w:cs="Arial"/>
                <w:sz w:val="20"/>
                <w:lang w:bidi="ar-SA"/>
              </w:rPr>
            </w:pPr>
            <w:r w:rsidRPr="00BF5CDB">
              <w:rPr>
                <w:rFonts w:eastAsia="Times New Roman" w:cs="Arial"/>
                <w:sz w:val="20"/>
                <w:lang w:bidi="ar-SA"/>
              </w:rPr>
              <w:t>OID-DB1-K</w:t>
            </w:r>
          </w:p>
          <w:p w14:paraId="67B3D833" w14:textId="01F841BC" w:rsidR="00D948DA" w:rsidRPr="00D948DA" w:rsidRDefault="00D948DA" w:rsidP="00AD0AFD">
            <w:pPr>
              <w:rPr>
                <w:rFonts w:eastAsia="Times New Roman" w:cs="Arial"/>
                <w:sz w:val="16"/>
                <w:szCs w:val="16"/>
                <w:lang w:bidi="ar-SA"/>
              </w:rPr>
            </w:pPr>
            <w:r w:rsidRPr="00D948DA">
              <w:rPr>
                <w:rFonts w:eastAsia="Times New Roman" w:cs="Arial"/>
                <w:sz w:val="16"/>
                <w:szCs w:val="16"/>
                <w:lang w:bidi="ar-SA"/>
              </w:rPr>
              <w:t>UWVA3VLAORA0041</w:t>
            </w:r>
          </w:p>
        </w:tc>
        <w:tc>
          <w:tcPr>
            <w:tcW w:w="450" w:type="dxa"/>
            <w:noWrap/>
            <w:hideMark/>
          </w:tcPr>
          <w:p w14:paraId="7979F83D" w14:textId="1703E256" w:rsidR="00AD0AFD" w:rsidRPr="00967DC1" w:rsidRDefault="00967DC1" w:rsidP="00AD0AFD">
            <w:pPr>
              <w:jc w:val="center"/>
              <w:rPr>
                <w:rFonts w:eastAsia="Times New Roman" w:cs="Arial"/>
                <w:sz w:val="20"/>
                <w:lang w:val="en-US" w:bidi="ar-SA"/>
              </w:rPr>
            </w:pPr>
            <w:r>
              <w:rPr>
                <w:rFonts w:eastAsia="Times New Roman" w:cs="Arial"/>
                <w:sz w:val="20"/>
                <w:lang w:val="en-US" w:bidi="ar-SA"/>
              </w:rPr>
              <w:t>2</w:t>
            </w:r>
          </w:p>
        </w:tc>
        <w:tc>
          <w:tcPr>
            <w:tcW w:w="630" w:type="dxa"/>
            <w:hideMark/>
          </w:tcPr>
          <w:p w14:paraId="5735229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16</w:t>
            </w:r>
          </w:p>
        </w:tc>
        <w:tc>
          <w:tcPr>
            <w:tcW w:w="1170" w:type="dxa"/>
            <w:noWrap/>
            <w:hideMark/>
          </w:tcPr>
          <w:p w14:paraId="2C7CBA0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RHEL7.9</w:t>
            </w:r>
          </w:p>
        </w:tc>
        <w:tc>
          <w:tcPr>
            <w:tcW w:w="990" w:type="dxa"/>
            <w:noWrap/>
            <w:hideMark/>
          </w:tcPr>
          <w:p w14:paraId="47F9306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PaaS</w:t>
            </w:r>
          </w:p>
        </w:tc>
        <w:tc>
          <w:tcPr>
            <w:tcW w:w="990" w:type="dxa"/>
            <w:noWrap/>
            <w:hideMark/>
          </w:tcPr>
          <w:p w14:paraId="3DC1B58E"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4B5EEAE4"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no</w:t>
            </w:r>
          </w:p>
        </w:tc>
      </w:tr>
      <w:tr w:rsidR="00AD0AFD" w:rsidRPr="00BF5CDB" w14:paraId="6CA4E82E" w14:textId="77777777" w:rsidTr="00456C9B">
        <w:trPr>
          <w:trHeight w:val="300"/>
        </w:trPr>
        <w:tc>
          <w:tcPr>
            <w:tcW w:w="1440" w:type="dxa"/>
            <w:noWrap/>
            <w:hideMark/>
          </w:tcPr>
          <w:p w14:paraId="4DE68B1A" w14:textId="77777777" w:rsidR="00AD0AFD" w:rsidRPr="00BF5CDB" w:rsidRDefault="00AD0AFD" w:rsidP="00AD0AFD">
            <w:pPr>
              <w:rPr>
                <w:rFonts w:eastAsia="Times New Roman" w:cs="Arial"/>
                <w:sz w:val="20"/>
                <w:lang w:bidi="ar-SA"/>
              </w:rPr>
            </w:pPr>
            <w:r w:rsidRPr="00BF5CDB">
              <w:rPr>
                <w:rFonts w:eastAsia="Times New Roman" w:cs="Arial"/>
                <w:sz w:val="20"/>
                <w:lang w:bidi="ar-SA"/>
              </w:rPr>
              <w:t>Private Cloud Oracle MW</w:t>
            </w:r>
          </w:p>
        </w:tc>
        <w:tc>
          <w:tcPr>
            <w:tcW w:w="1260" w:type="dxa"/>
            <w:noWrap/>
            <w:hideMark/>
          </w:tcPr>
          <w:p w14:paraId="207336A5" w14:textId="77777777" w:rsidR="00AD0AFD" w:rsidRPr="00BF5CDB" w:rsidRDefault="00AD0AFD" w:rsidP="00AD0AFD">
            <w:pPr>
              <w:rPr>
                <w:rFonts w:eastAsia="Times New Roman" w:cs="Arial"/>
                <w:sz w:val="20"/>
                <w:lang w:bidi="ar-SA"/>
              </w:rPr>
            </w:pPr>
            <w:r w:rsidRPr="00BF5CDB">
              <w:rPr>
                <w:rFonts w:eastAsia="Times New Roman" w:cs="Arial"/>
                <w:sz w:val="20"/>
                <w:lang w:bidi="ar-SA"/>
              </w:rPr>
              <w:t>BackOffice</w:t>
            </w:r>
          </w:p>
        </w:tc>
        <w:tc>
          <w:tcPr>
            <w:tcW w:w="720" w:type="dxa"/>
            <w:noWrap/>
            <w:hideMark/>
          </w:tcPr>
          <w:p w14:paraId="7F041561" w14:textId="77777777" w:rsidR="00AD0AFD" w:rsidRPr="00BF5CDB" w:rsidRDefault="00AD0AFD" w:rsidP="00AD0AFD">
            <w:pPr>
              <w:rPr>
                <w:rFonts w:eastAsia="Times New Roman" w:cs="Arial"/>
                <w:sz w:val="20"/>
                <w:lang w:bidi="ar-SA"/>
              </w:rPr>
            </w:pPr>
            <w:r w:rsidRPr="00BF5CDB">
              <w:rPr>
                <w:rFonts w:eastAsia="Times New Roman" w:cs="Arial"/>
                <w:sz w:val="20"/>
                <w:lang w:bidi="ar-SA"/>
              </w:rPr>
              <w:t>AM3</w:t>
            </w:r>
          </w:p>
        </w:tc>
        <w:tc>
          <w:tcPr>
            <w:tcW w:w="1350" w:type="dxa"/>
            <w:noWrap/>
            <w:hideMark/>
          </w:tcPr>
          <w:p w14:paraId="5AB52857" w14:textId="77777777" w:rsidR="00AD0AFD" w:rsidRPr="00BF5CDB" w:rsidRDefault="00AD0AFD" w:rsidP="00AD0AFD">
            <w:pPr>
              <w:rPr>
                <w:rFonts w:eastAsia="Times New Roman" w:cs="Arial"/>
                <w:sz w:val="20"/>
                <w:lang w:bidi="ar-SA"/>
              </w:rPr>
            </w:pPr>
            <w:r w:rsidRPr="00BF5CDB">
              <w:rPr>
                <w:rFonts w:eastAsia="Times New Roman" w:cs="Arial"/>
                <w:sz w:val="20"/>
                <w:lang w:bidi="ar-SA"/>
              </w:rPr>
              <w:t>Acceptance</w:t>
            </w:r>
          </w:p>
        </w:tc>
        <w:tc>
          <w:tcPr>
            <w:tcW w:w="1890" w:type="dxa"/>
            <w:noWrap/>
            <w:hideMark/>
          </w:tcPr>
          <w:p w14:paraId="4358B754" w14:textId="77777777" w:rsidR="00AD0AFD" w:rsidRDefault="00AD0AFD" w:rsidP="00AD0AFD">
            <w:pPr>
              <w:rPr>
                <w:rFonts w:eastAsia="Times New Roman" w:cs="Arial"/>
                <w:sz w:val="20"/>
                <w:lang w:bidi="ar-SA"/>
              </w:rPr>
            </w:pPr>
            <w:r w:rsidRPr="00BF5CDB">
              <w:rPr>
                <w:rFonts w:eastAsia="Times New Roman" w:cs="Arial"/>
                <w:sz w:val="20"/>
                <w:lang w:bidi="ar-SA"/>
              </w:rPr>
              <w:t>OID-APP1-K</w:t>
            </w:r>
          </w:p>
          <w:p w14:paraId="72D9866A" w14:textId="3D7DE3DD" w:rsidR="001D653D" w:rsidRPr="00BF5CDB" w:rsidRDefault="001D653D" w:rsidP="00AD0AFD">
            <w:pPr>
              <w:rPr>
                <w:rFonts w:eastAsia="Times New Roman" w:cs="Arial"/>
                <w:sz w:val="20"/>
                <w:lang w:bidi="ar-SA"/>
              </w:rPr>
            </w:pPr>
            <w:r w:rsidRPr="001D653D">
              <w:rPr>
                <w:rFonts w:cs="Arial"/>
                <w:sz w:val="16"/>
                <w:szCs w:val="16"/>
              </w:rPr>
              <w:t>UWVA3VLAAPP0084</w:t>
            </w:r>
          </w:p>
        </w:tc>
        <w:tc>
          <w:tcPr>
            <w:tcW w:w="450" w:type="dxa"/>
            <w:noWrap/>
            <w:hideMark/>
          </w:tcPr>
          <w:p w14:paraId="1E069788"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1</w:t>
            </w:r>
          </w:p>
        </w:tc>
        <w:tc>
          <w:tcPr>
            <w:tcW w:w="630" w:type="dxa"/>
            <w:hideMark/>
          </w:tcPr>
          <w:p w14:paraId="7DEFFC2B"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6</w:t>
            </w:r>
          </w:p>
        </w:tc>
        <w:tc>
          <w:tcPr>
            <w:tcW w:w="1170" w:type="dxa"/>
            <w:noWrap/>
            <w:hideMark/>
          </w:tcPr>
          <w:p w14:paraId="7AA9ED9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RHEL7.9</w:t>
            </w:r>
          </w:p>
        </w:tc>
        <w:tc>
          <w:tcPr>
            <w:tcW w:w="990" w:type="dxa"/>
            <w:noWrap/>
            <w:hideMark/>
          </w:tcPr>
          <w:p w14:paraId="640B9589" w14:textId="77777777" w:rsidR="00AD0AFD" w:rsidRPr="00BF5CDB" w:rsidRDefault="00AD0AFD" w:rsidP="00AD0AFD">
            <w:pPr>
              <w:jc w:val="center"/>
              <w:rPr>
                <w:rFonts w:eastAsia="Times New Roman" w:cs="Arial"/>
                <w:sz w:val="20"/>
                <w:lang w:bidi="ar-SA"/>
              </w:rPr>
            </w:pPr>
            <w:proofErr w:type="spellStart"/>
            <w:r w:rsidRPr="00BF5CDB">
              <w:rPr>
                <w:rFonts w:eastAsia="Times New Roman" w:cs="Arial"/>
                <w:sz w:val="20"/>
                <w:lang w:bidi="ar-SA"/>
              </w:rPr>
              <w:t>Iaas</w:t>
            </w:r>
            <w:proofErr w:type="spellEnd"/>
            <w:r w:rsidRPr="00BF5CDB">
              <w:rPr>
                <w:rFonts w:eastAsia="Times New Roman" w:cs="Arial"/>
                <w:sz w:val="20"/>
                <w:lang w:bidi="ar-SA"/>
              </w:rPr>
              <w:t>+</w:t>
            </w:r>
          </w:p>
        </w:tc>
        <w:tc>
          <w:tcPr>
            <w:tcW w:w="990" w:type="dxa"/>
            <w:noWrap/>
            <w:hideMark/>
          </w:tcPr>
          <w:p w14:paraId="2B749C16"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Bronze</w:t>
            </w:r>
          </w:p>
        </w:tc>
        <w:tc>
          <w:tcPr>
            <w:tcW w:w="720" w:type="dxa"/>
            <w:noWrap/>
            <w:hideMark/>
          </w:tcPr>
          <w:p w14:paraId="3394C060" w14:textId="77777777" w:rsidR="00AD0AFD" w:rsidRPr="00BF5CDB" w:rsidRDefault="00AD0AFD" w:rsidP="00AD0AFD">
            <w:pPr>
              <w:jc w:val="center"/>
              <w:rPr>
                <w:rFonts w:eastAsia="Times New Roman" w:cs="Arial"/>
                <w:sz w:val="20"/>
                <w:lang w:bidi="ar-SA"/>
              </w:rPr>
            </w:pPr>
            <w:r w:rsidRPr="00BF5CDB">
              <w:rPr>
                <w:rFonts w:eastAsia="Times New Roman" w:cs="Arial"/>
                <w:sz w:val="20"/>
                <w:lang w:bidi="ar-SA"/>
              </w:rPr>
              <w:t>no</w:t>
            </w:r>
          </w:p>
        </w:tc>
      </w:tr>
    </w:tbl>
    <w:p w14:paraId="26E41026" w14:textId="77777777" w:rsidR="009E4C62" w:rsidRPr="009E4C62" w:rsidRDefault="009E4C62" w:rsidP="009E4C62">
      <w:pPr>
        <w:pStyle w:val="BodyText"/>
        <w:ind w:left="-1170"/>
        <w:rPr>
          <w:lang w:val="en-US" w:eastAsia="nl-NL" w:bidi="ar-SA"/>
        </w:rPr>
      </w:pPr>
    </w:p>
    <w:p w14:paraId="0FE7E364" w14:textId="77777777" w:rsidR="009E4C62" w:rsidRPr="009E4C62" w:rsidRDefault="009E4C62" w:rsidP="009E4C62">
      <w:pPr>
        <w:pStyle w:val="BodyText"/>
        <w:rPr>
          <w:lang w:val="en-US" w:eastAsia="nl-NL" w:bidi="ar-SA"/>
        </w:rPr>
      </w:pPr>
    </w:p>
    <w:p w14:paraId="16685B0B" w14:textId="77777777" w:rsidR="008D7D3C" w:rsidRDefault="008D7D3C" w:rsidP="008D7D3C">
      <w:pPr>
        <w:pStyle w:val="BodyText"/>
        <w:rPr>
          <w:lang w:val="en-US" w:eastAsia="nl-NL" w:bidi="ar-SA"/>
        </w:rPr>
      </w:pPr>
      <w:bookmarkStart w:id="52" w:name="_Toc73622572"/>
      <w:bookmarkStart w:id="53" w:name="_Toc31039776"/>
    </w:p>
    <w:p w14:paraId="1BF337EE" w14:textId="77777777" w:rsidR="008D7D3C" w:rsidRDefault="008D7D3C" w:rsidP="008D7D3C">
      <w:pPr>
        <w:spacing w:after="160" w:line="259" w:lineRule="auto"/>
        <w:rPr>
          <w:b/>
          <w:bCs/>
          <w:lang w:val="en-US" w:eastAsia="nl-NL" w:bidi="ar-SA"/>
        </w:rPr>
      </w:pPr>
      <w:r>
        <w:rPr>
          <w:iCs/>
          <w:lang w:val="en-US" w:eastAsia="nl-NL" w:bidi="ar-SA"/>
        </w:rPr>
        <w:br w:type="page"/>
      </w:r>
    </w:p>
    <w:p w14:paraId="5CB574E2" w14:textId="77777777" w:rsidR="008D7D3C" w:rsidRPr="00C943F4" w:rsidRDefault="008D7D3C" w:rsidP="008D7D3C">
      <w:pPr>
        <w:pStyle w:val="Heading2"/>
        <w:numPr>
          <w:ilvl w:val="0"/>
          <w:numId w:val="0"/>
        </w:numPr>
        <w:ind w:left="-630" w:hanging="567"/>
        <w:rPr>
          <w:i/>
          <w:iCs w:val="0"/>
          <w:sz w:val="20"/>
          <w:szCs w:val="20"/>
          <w:lang w:val="en-US" w:eastAsia="nl-NL" w:bidi="ar-SA"/>
        </w:rPr>
      </w:pPr>
      <w:bookmarkStart w:id="54" w:name="_Toc127191415"/>
      <w:r w:rsidRPr="00C943F4">
        <w:rPr>
          <w:i/>
          <w:iCs w:val="0"/>
          <w:sz w:val="20"/>
          <w:szCs w:val="20"/>
          <w:lang w:val="en-US" w:eastAsia="nl-NL" w:bidi="ar-SA"/>
        </w:rPr>
        <w:lastRenderedPageBreak/>
        <w:t>Storage</w:t>
      </w:r>
      <w:bookmarkEnd w:id="52"/>
      <w:bookmarkEnd w:id="54"/>
    </w:p>
    <w:tbl>
      <w:tblPr>
        <w:tblStyle w:val="TableGrid"/>
        <w:tblpPr w:leftFromText="180" w:rightFromText="180" w:vertAnchor="text" w:horzAnchor="page" w:tblpX="311" w:tblpY="378"/>
        <w:tblW w:w="7645" w:type="dxa"/>
        <w:tblLayout w:type="fixed"/>
        <w:tblLook w:val="04A0" w:firstRow="1" w:lastRow="0" w:firstColumn="1" w:lastColumn="0" w:noHBand="0" w:noVBand="1"/>
      </w:tblPr>
      <w:tblGrid>
        <w:gridCol w:w="2605"/>
        <w:gridCol w:w="1890"/>
        <w:gridCol w:w="1350"/>
        <w:gridCol w:w="1800"/>
      </w:tblGrid>
      <w:tr w:rsidR="00902A31" w14:paraId="39ED05F4" w14:textId="77777777" w:rsidTr="00902A31">
        <w:trPr>
          <w:trHeight w:val="395"/>
        </w:trPr>
        <w:tc>
          <w:tcPr>
            <w:tcW w:w="2605" w:type="dxa"/>
            <w:shd w:val="clear" w:color="auto" w:fill="D9D9D9" w:themeFill="background1" w:themeFillShade="D9"/>
          </w:tcPr>
          <w:p w14:paraId="3851F09F" w14:textId="77777777" w:rsidR="00902A31" w:rsidRDefault="00902A31"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Node ID</w:t>
            </w:r>
          </w:p>
        </w:tc>
        <w:tc>
          <w:tcPr>
            <w:tcW w:w="1890" w:type="dxa"/>
            <w:shd w:val="clear" w:color="auto" w:fill="D9D9D9" w:themeFill="background1" w:themeFillShade="D9"/>
          </w:tcPr>
          <w:p w14:paraId="3A88DA88" w14:textId="77777777" w:rsidR="00902A31" w:rsidRDefault="00902A31"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Domain</w:t>
            </w:r>
          </w:p>
        </w:tc>
        <w:tc>
          <w:tcPr>
            <w:tcW w:w="1350" w:type="dxa"/>
            <w:shd w:val="clear" w:color="auto" w:fill="D9D9D9" w:themeFill="background1" w:themeFillShade="D9"/>
          </w:tcPr>
          <w:p w14:paraId="2F3453EC" w14:textId="77777777" w:rsidR="00902A31" w:rsidRDefault="00902A31"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C-drive OS (Fixed)</w:t>
            </w:r>
          </w:p>
        </w:tc>
        <w:tc>
          <w:tcPr>
            <w:tcW w:w="1800" w:type="dxa"/>
            <w:shd w:val="clear" w:color="auto" w:fill="D9D9D9" w:themeFill="background1" w:themeFillShade="D9"/>
          </w:tcPr>
          <w:p w14:paraId="05844746" w14:textId="77777777" w:rsidR="00902A31" w:rsidRDefault="00902A31"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D-drive App (mandatory)</w:t>
            </w:r>
          </w:p>
        </w:tc>
      </w:tr>
      <w:tr w:rsidR="00902A31" w14:paraId="67717599" w14:textId="77777777" w:rsidTr="00902A31">
        <w:tc>
          <w:tcPr>
            <w:tcW w:w="2605" w:type="dxa"/>
            <w:vAlign w:val="bottom"/>
          </w:tcPr>
          <w:p w14:paraId="44A9ECB3" w14:textId="498D1E3E"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DOC-COR1-P</w:t>
            </w:r>
            <w:r w:rsidR="00456C9B">
              <w:rPr>
                <w:rFonts w:cs="Arial"/>
                <w:sz w:val="16"/>
                <w:szCs w:val="16"/>
              </w:rPr>
              <w:t xml:space="preserve">       </w:t>
            </w:r>
            <w:r w:rsidR="00456C9B">
              <w:t xml:space="preserve"> </w:t>
            </w:r>
            <w:r w:rsidR="00456C9B" w:rsidRPr="00456C9B">
              <w:rPr>
                <w:rFonts w:cs="Arial"/>
                <w:sz w:val="16"/>
                <w:szCs w:val="16"/>
              </w:rPr>
              <w:t>UWVA2VWPAPP0048</w:t>
            </w:r>
          </w:p>
        </w:tc>
        <w:tc>
          <w:tcPr>
            <w:tcW w:w="1890" w:type="dxa"/>
            <w:vAlign w:val="bottom"/>
          </w:tcPr>
          <w:p w14:paraId="45EA706F" w14:textId="08CCF983" w:rsidR="00902A31" w:rsidRPr="00902A31" w:rsidRDefault="00902A31" w:rsidP="00902A31">
            <w:pPr>
              <w:spacing w:after="160" w:line="259" w:lineRule="auto"/>
              <w:rPr>
                <w:rFonts w:cs="Arial"/>
                <w:sz w:val="16"/>
                <w:szCs w:val="16"/>
              </w:rPr>
            </w:pPr>
            <w:r w:rsidRPr="00902A31">
              <w:rPr>
                <w:rFonts w:cs="Arial"/>
                <w:sz w:val="16"/>
                <w:szCs w:val="16"/>
              </w:rPr>
              <w:t>Production</w:t>
            </w:r>
          </w:p>
        </w:tc>
        <w:tc>
          <w:tcPr>
            <w:tcW w:w="1350" w:type="dxa"/>
            <w:vAlign w:val="center"/>
          </w:tcPr>
          <w:p w14:paraId="4DE83142" w14:textId="3A8CC75E"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100</w:t>
            </w:r>
          </w:p>
        </w:tc>
        <w:tc>
          <w:tcPr>
            <w:tcW w:w="1800" w:type="dxa"/>
            <w:vAlign w:val="bottom"/>
          </w:tcPr>
          <w:p w14:paraId="5FB69022" w14:textId="45C94481"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50</w:t>
            </w:r>
          </w:p>
        </w:tc>
      </w:tr>
      <w:tr w:rsidR="00902A31" w14:paraId="34A6270C" w14:textId="77777777" w:rsidTr="00902A31">
        <w:tc>
          <w:tcPr>
            <w:tcW w:w="2605" w:type="dxa"/>
            <w:vAlign w:val="bottom"/>
          </w:tcPr>
          <w:p w14:paraId="45EBC6C7" w14:textId="5B005CBB"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DOC-COR2-P</w:t>
            </w:r>
            <w:r w:rsidR="00456C9B">
              <w:rPr>
                <w:rFonts w:cs="Arial"/>
                <w:sz w:val="16"/>
                <w:szCs w:val="16"/>
              </w:rPr>
              <w:t xml:space="preserve">      </w:t>
            </w:r>
            <w:r w:rsidR="00456C9B">
              <w:t xml:space="preserve"> </w:t>
            </w:r>
            <w:r w:rsidR="00456C9B" w:rsidRPr="00456C9B">
              <w:rPr>
                <w:rFonts w:cs="Arial"/>
                <w:sz w:val="16"/>
                <w:szCs w:val="16"/>
              </w:rPr>
              <w:t>UWVA2VWPAPP004</w:t>
            </w:r>
            <w:r w:rsidR="00456C9B">
              <w:rPr>
                <w:rFonts w:cs="Arial"/>
                <w:sz w:val="16"/>
                <w:szCs w:val="16"/>
              </w:rPr>
              <w:t>9</w:t>
            </w:r>
          </w:p>
        </w:tc>
        <w:tc>
          <w:tcPr>
            <w:tcW w:w="1890" w:type="dxa"/>
            <w:vAlign w:val="bottom"/>
          </w:tcPr>
          <w:p w14:paraId="01359378" w14:textId="5A122EA2" w:rsidR="00902A31" w:rsidRPr="00902A31" w:rsidRDefault="00902A31" w:rsidP="00902A31">
            <w:pPr>
              <w:spacing w:after="160" w:line="259" w:lineRule="auto"/>
              <w:rPr>
                <w:rFonts w:cs="Arial"/>
                <w:sz w:val="16"/>
                <w:szCs w:val="16"/>
              </w:rPr>
            </w:pPr>
            <w:r w:rsidRPr="00902A31">
              <w:rPr>
                <w:rFonts w:cs="Arial"/>
                <w:sz w:val="16"/>
                <w:szCs w:val="16"/>
              </w:rPr>
              <w:t>Production</w:t>
            </w:r>
          </w:p>
        </w:tc>
        <w:tc>
          <w:tcPr>
            <w:tcW w:w="1350" w:type="dxa"/>
            <w:vAlign w:val="center"/>
          </w:tcPr>
          <w:p w14:paraId="7F670788" w14:textId="0693D44C"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100</w:t>
            </w:r>
          </w:p>
        </w:tc>
        <w:tc>
          <w:tcPr>
            <w:tcW w:w="1800" w:type="dxa"/>
            <w:vAlign w:val="bottom"/>
          </w:tcPr>
          <w:p w14:paraId="2E98DB4D" w14:textId="70441A1C"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50</w:t>
            </w:r>
          </w:p>
        </w:tc>
      </w:tr>
      <w:tr w:rsidR="00902A31" w14:paraId="3C482E2B" w14:textId="77777777" w:rsidTr="00902A31">
        <w:tc>
          <w:tcPr>
            <w:tcW w:w="2605" w:type="dxa"/>
            <w:vAlign w:val="bottom"/>
          </w:tcPr>
          <w:p w14:paraId="1D6D9274" w14:textId="1F42D9CC"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DOC-COR3-P</w:t>
            </w:r>
            <w:r w:rsidR="00456C9B">
              <w:rPr>
                <w:rFonts w:cs="Arial"/>
                <w:sz w:val="16"/>
                <w:szCs w:val="16"/>
              </w:rPr>
              <w:t xml:space="preserve">      </w:t>
            </w:r>
            <w:r w:rsidR="00456C9B">
              <w:t xml:space="preserve"> </w:t>
            </w:r>
            <w:r w:rsidR="00456C9B" w:rsidRPr="00456C9B">
              <w:rPr>
                <w:rFonts w:cs="Arial"/>
                <w:sz w:val="16"/>
                <w:szCs w:val="16"/>
              </w:rPr>
              <w:t>UWVA2VWPAPP00</w:t>
            </w:r>
            <w:r w:rsidR="00456C9B">
              <w:rPr>
                <w:rFonts w:cs="Arial"/>
                <w:sz w:val="16"/>
                <w:szCs w:val="16"/>
              </w:rPr>
              <w:t>50</w:t>
            </w:r>
          </w:p>
        </w:tc>
        <w:tc>
          <w:tcPr>
            <w:tcW w:w="1890" w:type="dxa"/>
            <w:vAlign w:val="bottom"/>
          </w:tcPr>
          <w:p w14:paraId="0F981B59" w14:textId="4D23AEA5" w:rsidR="00902A31" w:rsidRPr="00902A31" w:rsidRDefault="00902A31" w:rsidP="00902A31">
            <w:pPr>
              <w:spacing w:after="160" w:line="259" w:lineRule="auto"/>
              <w:rPr>
                <w:rFonts w:cs="Arial"/>
                <w:sz w:val="16"/>
                <w:szCs w:val="16"/>
              </w:rPr>
            </w:pPr>
            <w:r w:rsidRPr="00902A31">
              <w:rPr>
                <w:rFonts w:cs="Arial"/>
                <w:sz w:val="16"/>
                <w:szCs w:val="16"/>
              </w:rPr>
              <w:t>Production</w:t>
            </w:r>
          </w:p>
        </w:tc>
        <w:tc>
          <w:tcPr>
            <w:tcW w:w="1350" w:type="dxa"/>
            <w:vAlign w:val="center"/>
          </w:tcPr>
          <w:p w14:paraId="595DE971" w14:textId="6CEFC056"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100</w:t>
            </w:r>
          </w:p>
        </w:tc>
        <w:tc>
          <w:tcPr>
            <w:tcW w:w="1800" w:type="dxa"/>
            <w:vAlign w:val="bottom"/>
          </w:tcPr>
          <w:p w14:paraId="02D1722A" w14:textId="44B29FA0"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50</w:t>
            </w:r>
          </w:p>
        </w:tc>
      </w:tr>
      <w:tr w:rsidR="00902A31" w14:paraId="0892256A" w14:textId="77777777" w:rsidTr="00902A31">
        <w:tc>
          <w:tcPr>
            <w:tcW w:w="2605" w:type="dxa"/>
            <w:vAlign w:val="bottom"/>
          </w:tcPr>
          <w:p w14:paraId="57633DED" w14:textId="1422FB27"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FS1-P</w:t>
            </w:r>
            <w:r w:rsidR="00D22E44">
              <w:rPr>
                <w:rFonts w:cs="Arial"/>
                <w:sz w:val="16"/>
                <w:szCs w:val="16"/>
              </w:rPr>
              <w:t xml:space="preserve">           </w:t>
            </w:r>
            <w:r w:rsidR="00D22E44" w:rsidRPr="00D22E44">
              <w:rPr>
                <w:rFonts w:eastAsia="Times New Roman" w:cs="Arial"/>
                <w:sz w:val="16"/>
                <w:szCs w:val="16"/>
                <w:lang w:bidi="ar-SA"/>
              </w:rPr>
              <w:t xml:space="preserve"> UWVA2VWPAPP0070</w:t>
            </w:r>
          </w:p>
        </w:tc>
        <w:tc>
          <w:tcPr>
            <w:tcW w:w="1890" w:type="dxa"/>
            <w:vAlign w:val="bottom"/>
          </w:tcPr>
          <w:p w14:paraId="154B9E18" w14:textId="5CC8F2F5" w:rsidR="00902A31" w:rsidRPr="00902A31" w:rsidRDefault="00902A31" w:rsidP="00902A31">
            <w:pPr>
              <w:spacing w:after="160" w:line="259" w:lineRule="auto"/>
              <w:rPr>
                <w:rFonts w:cs="Arial"/>
                <w:sz w:val="16"/>
                <w:szCs w:val="16"/>
              </w:rPr>
            </w:pPr>
            <w:r w:rsidRPr="00902A31">
              <w:rPr>
                <w:rFonts w:cs="Arial"/>
                <w:sz w:val="16"/>
                <w:szCs w:val="16"/>
              </w:rPr>
              <w:t>Production</w:t>
            </w:r>
          </w:p>
        </w:tc>
        <w:tc>
          <w:tcPr>
            <w:tcW w:w="1350" w:type="dxa"/>
            <w:vAlign w:val="center"/>
          </w:tcPr>
          <w:p w14:paraId="10FCAEE7" w14:textId="241D827D"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100</w:t>
            </w:r>
          </w:p>
        </w:tc>
        <w:tc>
          <w:tcPr>
            <w:tcW w:w="1800" w:type="dxa"/>
            <w:vAlign w:val="bottom"/>
          </w:tcPr>
          <w:p w14:paraId="48CE7F87" w14:textId="09EE243F" w:rsidR="00902A31" w:rsidRPr="00902A31" w:rsidRDefault="001742F7" w:rsidP="00902A31">
            <w:pPr>
              <w:spacing w:after="160" w:line="259" w:lineRule="auto"/>
              <w:rPr>
                <w:rFonts w:eastAsia="Times New Roman" w:cs="Arial"/>
                <w:color w:val="000000" w:themeColor="text1"/>
                <w:sz w:val="16"/>
                <w:szCs w:val="16"/>
                <w:lang w:val="en-US" w:eastAsia="nl-NL" w:bidi="ar-SA"/>
              </w:rPr>
            </w:pPr>
            <w:r>
              <w:rPr>
                <w:rFonts w:cs="Arial"/>
                <w:sz w:val="16"/>
                <w:szCs w:val="16"/>
              </w:rPr>
              <w:t>10</w:t>
            </w:r>
            <w:r w:rsidR="00902A31" w:rsidRPr="00902A31">
              <w:rPr>
                <w:rFonts w:cs="Arial"/>
                <w:sz w:val="16"/>
                <w:szCs w:val="16"/>
              </w:rPr>
              <w:t>00</w:t>
            </w:r>
          </w:p>
        </w:tc>
      </w:tr>
      <w:tr w:rsidR="00902A31" w14:paraId="20C10353" w14:textId="77777777" w:rsidTr="00902A31">
        <w:tc>
          <w:tcPr>
            <w:tcW w:w="2605" w:type="dxa"/>
            <w:vAlign w:val="bottom"/>
          </w:tcPr>
          <w:p w14:paraId="38BEAFEA" w14:textId="373EC6E2"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DOC-COR1-A</w:t>
            </w:r>
            <w:r w:rsidR="008A054D">
              <w:rPr>
                <w:rFonts w:cs="Arial"/>
                <w:sz w:val="16"/>
                <w:szCs w:val="16"/>
              </w:rPr>
              <w:t xml:space="preserve">       </w:t>
            </w:r>
            <w:r w:rsidR="008A054D" w:rsidRPr="008A054D">
              <w:rPr>
                <w:rFonts w:eastAsia="Times New Roman" w:cs="Arial"/>
                <w:sz w:val="16"/>
                <w:szCs w:val="16"/>
                <w:lang w:bidi="ar-SA"/>
              </w:rPr>
              <w:t xml:space="preserve"> UWVA3VWAAPP0052</w:t>
            </w:r>
          </w:p>
        </w:tc>
        <w:tc>
          <w:tcPr>
            <w:tcW w:w="1890" w:type="dxa"/>
            <w:vAlign w:val="bottom"/>
          </w:tcPr>
          <w:p w14:paraId="066F85F1" w14:textId="43295680" w:rsidR="00902A31" w:rsidRPr="00902A31" w:rsidRDefault="00902A31" w:rsidP="00902A31">
            <w:pPr>
              <w:spacing w:after="160" w:line="259" w:lineRule="auto"/>
              <w:rPr>
                <w:rFonts w:cs="Arial"/>
                <w:sz w:val="16"/>
                <w:szCs w:val="16"/>
              </w:rPr>
            </w:pPr>
            <w:r w:rsidRPr="00902A31">
              <w:rPr>
                <w:rFonts w:cs="Arial"/>
                <w:sz w:val="16"/>
                <w:szCs w:val="16"/>
              </w:rPr>
              <w:t>Acceptance</w:t>
            </w:r>
          </w:p>
        </w:tc>
        <w:tc>
          <w:tcPr>
            <w:tcW w:w="1350" w:type="dxa"/>
            <w:vAlign w:val="center"/>
          </w:tcPr>
          <w:p w14:paraId="7F723188" w14:textId="23E850AE"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100</w:t>
            </w:r>
          </w:p>
        </w:tc>
        <w:tc>
          <w:tcPr>
            <w:tcW w:w="1800" w:type="dxa"/>
            <w:vAlign w:val="bottom"/>
          </w:tcPr>
          <w:p w14:paraId="5AE33D71" w14:textId="226BF76F"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50</w:t>
            </w:r>
          </w:p>
        </w:tc>
      </w:tr>
      <w:tr w:rsidR="00902A31" w14:paraId="2AA03815" w14:textId="77777777" w:rsidTr="00902A31">
        <w:tc>
          <w:tcPr>
            <w:tcW w:w="2605" w:type="dxa"/>
            <w:vAlign w:val="bottom"/>
          </w:tcPr>
          <w:p w14:paraId="60AE67B3" w14:textId="15556087"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DOC-COR2-A</w:t>
            </w:r>
            <w:r w:rsidR="008A054D">
              <w:rPr>
                <w:rFonts w:cs="Arial"/>
                <w:sz w:val="16"/>
                <w:szCs w:val="16"/>
              </w:rPr>
              <w:t xml:space="preserve">           </w:t>
            </w:r>
            <w:r w:rsidR="008A054D" w:rsidRPr="008A054D">
              <w:rPr>
                <w:rFonts w:eastAsia="Times New Roman" w:cs="Arial"/>
                <w:sz w:val="16"/>
                <w:szCs w:val="16"/>
                <w:lang w:bidi="ar-SA"/>
              </w:rPr>
              <w:t xml:space="preserve"> UWVA3VWAAPP005</w:t>
            </w:r>
            <w:r w:rsidR="008A054D">
              <w:rPr>
                <w:rFonts w:eastAsia="Times New Roman" w:cs="Arial"/>
                <w:sz w:val="16"/>
                <w:szCs w:val="16"/>
                <w:lang w:bidi="ar-SA"/>
              </w:rPr>
              <w:t>3</w:t>
            </w:r>
          </w:p>
        </w:tc>
        <w:tc>
          <w:tcPr>
            <w:tcW w:w="1890" w:type="dxa"/>
            <w:vAlign w:val="bottom"/>
          </w:tcPr>
          <w:p w14:paraId="1DCD3491" w14:textId="5582CF48" w:rsidR="00902A31" w:rsidRPr="00902A31" w:rsidRDefault="00902A31" w:rsidP="00902A31">
            <w:pPr>
              <w:spacing w:after="160" w:line="259" w:lineRule="auto"/>
              <w:rPr>
                <w:rFonts w:cs="Arial"/>
                <w:sz w:val="16"/>
                <w:szCs w:val="16"/>
              </w:rPr>
            </w:pPr>
            <w:r w:rsidRPr="00902A31">
              <w:rPr>
                <w:rFonts w:cs="Arial"/>
                <w:sz w:val="16"/>
                <w:szCs w:val="16"/>
              </w:rPr>
              <w:t>Acceptance</w:t>
            </w:r>
          </w:p>
        </w:tc>
        <w:tc>
          <w:tcPr>
            <w:tcW w:w="1350" w:type="dxa"/>
            <w:vAlign w:val="center"/>
          </w:tcPr>
          <w:p w14:paraId="64665FC9" w14:textId="1656D5A6"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100</w:t>
            </w:r>
          </w:p>
        </w:tc>
        <w:tc>
          <w:tcPr>
            <w:tcW w:w="1800" w:type="dxa"/>
            <w:vAlign w:val="bottom"/>
          </w:tcPr>
          <w:p w14:paraId="46759C4D" w14:textId="1C4F08A4"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50</w:t>
            </w:r>
          </w:p>
        </w:tc>
      </w:tr>
      <w:tr w:rsidR="00902A31" w14:paraId="42F1786A" w14:textId="77777777" w:rsidTr="00902A31">
        <w:tc>
          <w:tcPr>
            <w:tcW w:w="2605" w:type="dxa"/>
            <w:vAlign w:val="bottom"/>
          </w:tcPr>
          <w:p w14:paraId="52AA5FC9" w14:textId="7AC82F34"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DOC-COR3-A</w:t>
            </w:r>
            <w:r w:rsidR="008A054D">
              <w:rPr>
                <w:rFonts w:cs="Arial"/>
                <w:sz w:val="16"/>
                <w:szCs w:val="16"/>
              </w:rPr>
              <w:t xml:space="preserve">        </w:t>
            </w:r>
            <w:r w:rsidR="008A054D" w:rsidRPr="008A054D">
              <w:rPr>
                <w:rFonts w:eastAsia="Times New Roman" w:cs="Arial"/>
                <w:sz w:val="16"/>
                <w:szCs w:val="16"/>
                <w:lang w:bidi="ar-SA"/>
              </w:rPr>
              <w:t xml:space="preserve"> UWVA3VWAAPP005</w:t>
            </w:r>
            <w:r w:rsidR="008A054D">
              <w:rPr>
                <w:rFonts w:eastAsia="Times New Roman" w:cs="Arial"/>
                <w:sz w:val="16"/>
                <w:szCs w:val="16"/>
                <w:lang w:bidi="ar-SA"/>
              </w:rPr>
              <w:t>4</w:t>
            </w:r>
          </w:p>
        </w:tc>
        <w:tc>
          <w:tcPr>
            <w:tcW w:w="1890" w:type="dxa"/>
            <w:vAlign w:val="bottom"/>
          </w:tcPr>
          <w:p w14:paraId="6D299329" w14:textId="0AA602EF" w:rsidR="00902A31" w:rsidRPr="00902A31" w:rsidRDefault="00902A31" w:rsidP="00902A31">
            <w:pPr>
              <w:spacing w:after="160" w:line="259" w:lineRule="auto"/>
              <w:rPr>
                <w:rFonts w:cs="Arial"/>
                <w:sz w:val="16"/>
                <w:szCs w:val="16"/>
              </w:rPr>
            </w:pPr>
            <w:r w:rsidRPr="00902A31">
              <w:rPr>
                <w:rFonts w:cs="Arial"/>
                <w:sz w:val="16"/>
                <w:szCs w:val="16"/>
              </w:rPr>
              <w:t>Acceptance</w:t>
            </w:r>
          </w:p>
        </w:tc>
        <w:tc>
          <w:tcPr>
            <w:tcW w:w="1350" w:type="dxa"/>
            <w:vAlign w:val="center"/>
          </w:tcPr>
          <w:p w14:paraId="6EFF705F" w14:textId="1DCB493E"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100</w:t>
            </w:r>
          </w:p>
        </w:tc>
        <w:tc>
          <w:tcPr>
            <w:tcW w:w="1800" w:type="dxa"/>
            <w:vAlign w:val="bottom"/>
          </w:tcPr>
          <w:p w14:paraId="5886DCAE" w14:textId="1AC58EC4" w:rsidR="00902A31" w:rsidRPr="00902A31" w:rsidRDefault="00902A31" w:rsidP="00902A31">
            <w:pPr>
              <w:spacing w:after="160" w:line="259" w:lineRule="auto"/>
              <w:rPr>
                <w:rFonts w:eastAsia="Times New Roman" w:cs="Arial"/>
                <w:color w:val="000000" w:themeColor="text1"/>
                <w:sz w:val="16"/>
                <w:szCs w:val="16"/>
                <w:lang w:val="en-US" w:eastAsia="nl-NL" w:bidi="ar-SA"/>
              </w:rPr>
            </w:pPr>
            <w:r w:rsidRPr="00902A31">
              <w:rPr>
                <w:rFonts w:cs="Arial"/>
                <w:sz w:val="16"/>
                <w:szCs w:val="16"/>
              </w:rPr>
              <w:t>50</w:t>
            </w:r>
          </w:p>
        </w:tc>
      </w:tr>
      <w:tr w:rsidR="00EB11B9" w14:paraId="09A1235E" w14:textId="77777777" w:rsidTr="00902A31">
        <w:tc>
          <w:tcPr>
            <w:tcW w:w="2605" w:type="dxa"/>
            <w:vAlign w:val="bottom"/>
          </w:tcPr>
          <w:p w14:paraId="7F12228A" w14:textId="285F5656" w:rsidR="00EB11B9" w:rsidRPr="00EB11B9" w:rsidRDefault="00EB11B9" w:rsidP="00EB11B9">
            <w:pPr>
              <w:spacing w:after="160" w:line="259" w:lineRule="auto"/>
              <w:rPr>
                <w:rFonts w:cs="Arial"/>
                <w:sz w:val="16"/>
                <w:szCs w:val="16"/>
              </w:rPr>
            </w:pPr>
            <w:r w:rsidRPr="00EB11B9">
              <w:rPr>
                <w:rFonts w:cs="Arial"/>
                <w:sz w:val="16"/>
                <w:szCs w:val="16"/>
              </w:rPr>
              <w:t>DOC-COR1-K</w:t>
            </w:r>
            <w:r w:rsidR="00D948DA">
              <w:rPr>
                <w:rFonts w:cs="Arial"/>
                <w:sz w:val="16"/>
                <w:szCs w:val="16"/>
              </w:rPr>
              <w:t xml:space="preserve">     </w:t>
            </w:r>
            <w:r w:rsidR="00D948DA" w:rsidRPr="00D948DA">
              <w:rPr>
                <w:rFonts w:eastAsia="Times New Roman" w:cs="Arial"/>
                <w:sz w:val="16"/>
                <w:szCs w:val="16"/>
                <w:lang w:bidi="ar-SA"/>
              </w:rPr>
              <w:t xml:space="preserve"> UWVA3VWAAPP0086</w:t>
            </w:r>
          </w:p>
        </w:tc>
        <w:tc>
          <w:tcPr>
            <w:tcW w:w="1890" w:type="dxa"/>
            <w:vAlign w:val="bottom"/>
          </w:tcPr>
          <w:p w14:paraId="75C3FBD2" w14:textId="26B7AABA" w:rsidR="00EB11B9" w:rsidRPr="00EB11B9" w:rsidRDefault="00EB11B9" w:rsidP="00EB11B9">
            <w:pPr>
              <w:spacing w:after="160" w:line="259" w:lineRule="auto"/>
              <w:rPr>
                <w:rFonts w:cs="Arial"/>
                <w:sz w:val="16"/>
                <w:szCs w:val="16"/>
              </w:rPr>
            </w:pPr>
            <w:r w:rsidRPr="00EB11B9">
              <w:rPr>
                <w:rFonts w:cs="Arial"/>
                <w:sz w:val="16"/>
                <w:szCs w:val="16"/>
              </w:rPr>
              <w:t>Acceptance</w:t>
            </w:r>
          </w:p>
        </w:tc>
        <w:tc>
          <w:tcPr>
            <w:tcW w:w="1350" w:type="dxa"/>
            <w:vAlign w:val="center"/>
          </w:tcPr>
          <w:p w14:paraId="7AA09282" w14:textId="6F1D6D9F" w:rsidR="00EB11B9" w:rsidRPr="00EB11B9" w:rsidRDefault="00EB11B9" w:rsidP="00EB11B9">
            <w:pPr>
              <w:spacing w:after="160" w:line="259" w:lineRule="auto"/>
              <w:rPr>
                <w:rFonts w:cs="Arial"/>
                <w:sz w:val="16"/>
                <w:szCs w:val="16"/>
              </w:rPr>
            </w:pPr>
            <w:r w:rsidRPr="00EB11B9">
              <w:rPr>
                <w:rFonts w:cs="Arial"/>
                <w:sz w:val="16"/>
                <w:szCs w:val="16"/>
              </w:rPr>
              <w:t>100</w:t>
            </w:r>
          </w:p>
        </w:tc>
        <w:tc>
          <w:tcPr>
            <w:tcW w:w="1800" w:type="dxa"/>
            <w:vAlign w:val="bottom"/>
          </w:tcPr>
          <w:p w14:paraId="7D2182BA" w14:textId="5703549C" w:rsidR="00EB11B9" w:rsidRPr="00EB11B9" w:rsidRDefault="00EB11B9" w:rsidP="00EB11B9">
            <w:pPr>
              <w:spacing w:after="160" w:line="259" w:lineRule="auto"/>
              <w:rPr>
                <w:rFonts w:cs="Arial"/>
                <w:sz w:val="16"/>
                <w:szCs w:val="16"/>
              </w:rPr>
            </w:pPr>
            <w:r w:rsidRPr="00EB11B9">
              <w:rPr>
                <w:rFonts w:cs="Arial"/>
                <w:sz w:val="16"/>
                <w:szCs w:val="16"/>
              </w:rPr>
              <w:t>100</w:t>
            </w:r>
          </w:p>
        </w:tc>
      </w:tr>
    </w:tbl>
    <w:p w14:paraId="57397EBE" w14:textId="1AC484B5" w:rsidR="008D7D3C" w:rsidRDefault="008D7D3C" w:rsidP="008D7D3C">
      <w:pPr>
        <w:spacing w:after="160" w:line="259" w:lineRule="auto"/>
        <w:ind w:left="-1170"/>
        <w:rPr>
          <w:rFonts w:eastAsia="Times New Roman" w:cs="Arial"/>
          <w:i/>
          <w:iCs/>
          <w:color w:val="1F1E33"/>
          <w:sz w:val="20"/>
          <w:lang w:val="en-US" w:eastAsia="nl-NL" w:bidi="ar-SA"/>
        </w:rPr>
      </w:pPr>
      <w:r w:rsidRPr="00C943F4">
        <w:rPr>
          <w:rFonts w:eastAsia="Times New Roman" w:cs="Arial"/>
          <w:i/>
          <w:iCs/>
          <w:color w:val="1F1E33"/>
          <w:sz w:val="20"/>
          <w:lang w:val="en-US" w:eastAsia="nl-NL" w:bidi="ar-SA"/>
        </w:rPr>
        <w:t>Windows Application server(s)</w:t>
      </w:r>
    </w:p>
    <w:p w14:paraId="0023C343" w14:textId="77777777" w:rsidR="004909EB" w:rsidRPr="00C943F4" w:rsidRDefault="004909EB" w:rsidP="008D7D3C">
      <w:pPr>
        <w:spacing w:after="160" w:line="259" w:lineRule="auto"/>
        <w:ind w:left="-1170"/>
        <w:rPr>
          <w:rFonts w:eastAsia="Times New Roman" w:cs="Arial"/>
          <w:i/>
          <w:iCs/>
          <w:color w:val="1F1E33"/>
          <w:sz w:val="20"/>
          <w:lang w:val="en-US" w:eastAsia="nl-NL" w:bidi="ar-SA"/>
        </w:rPr>
      </w:pPr>
    </w:p>
    <w:p w14:paraId="53C0278C" w14:textId="77777777" w:rsidR="008D7D3C" w:rsidRPr="0016776E" w:rsidRDefault="008D7D3C" w:rsidP="008D7D3C">
      <w:pPr>
        <w:spacing w:after="160" w:line="259" w:lineRule="auto"/>
        <w:ind w:left="-1170"/>
        <w:rPr>
          <w:rFonts w:eastAsia="Times New Roman" w:cs="Helvetica"/>
          <w:i/>
          <w:iCs/>
          <w:color w:val="1F1E33"/>
          <w:sz w:val="20"/>
          <w:lang w:val="en-US" w:eastAsia="nl-NL" w:bidi="ar-SA"/>
        </w:rPr>
      </w:pPr>
    </w:p>
    <w:p w14:paraId="0DBA0E9D" w14:textId="77777777" w:rsidR="008D7D3C" w:rsidRPr="0016776E" w:rsidRDefault="008D7D3C" w:rsidP="008D7D3C">
      <w:pPr>
        <w:spacing w:after="160" w:line="259" w:lineRule="auto"/>
        <w:ind w:left="-1170"/>
        <w:rPr>
          <w:rFonts w:eastAsia="Times New Roman" w:cs="Helvetica"/>
          <w:i/>
          <w:iCs/>
          <w:color w:val="1F1E33"/>
          <w:sz w:val="20"/>
          <w:lang w:val="en-US" w:eastAsia="nl-NL" w:bidi="ar-SA"/>
        </w:rPr>
      </w:pPr>
    </w:p>
    <w:p w14:paraId="35CF4DF7" w14:textId="77777777" w:rsidR="008D7D3C" w:rsidRPr="0016776E" w:rsidRDefault="008D7D3C" w:rsidP="008D7D3C">
      <w:pPr>
        <w:spacing w:after="160" w:line="259" w:lineRule="auto"/>
        <w:ind w:left="-1170"/>
        <w:rPr>
          <w:rFonts w:eastAsia="Times New Roman" w:cs="Helvetica"/>
          <w:i/>
          <w:iCs/>
          <w:color w:val="1F1E33"/>
          <w:sz w:val="20"/>
          <w:lang w:val="en-US" w:eastAsia="nl-NL" w:bidi="ar-SA"/>
        </w:rPr>
      </w:pPr>
    </w:p>
    <w:p w14:paraId="6CEEC7A8" w14:textId="33CB1B2A" w:rsidR="008D7D3C" w:rsidRDefault="008D7D3C" w:rsidP="008D7D3C">
      <w:pPr>
        <w:spacing w:after="160" w:line="259" w:lineRule="auto"/>
        <w:rPr>
          <w:rFonts w:eastAsia="Times New Roman" w:cs="Helvetica"/>
          <w:i/>
          <w:iCs/>
          <w:color w:val="1F1E33"/>
          <w:sz w:val="20"/>
          <w:lang w:val="en-US" w:eastAsia="nl-NL" w:bidi="ar-SA"/>
        </w:rPr>
      </w:pPr>
    </w:p>
    <w:p w14:paraId="11DDFAFE" w14:textId="77777777" w:rsidR="00A35D0A" w:rsidRPr="0016776E" w:rsidRDefault="00A35D0A" w:rsidP="008D7D3C">
      <w:pPr>
        <w:spacing w:after="160" w:line="259" w:lineRule="auto"/>
        <w:rPr>
          <w:rFonts w:eastAsia="Times New Roman" w:cs="Helvetica"/>
          <w:i/>
          <w:iCs/>
          <w:color w:val="1F1E33"/>
          <w:sz w:val="20"/>
          <w:lang w:val="en-US" w:eastAsia="nl-NL" w:bidi="ar-SA"/>
        </w:rPr>
      </w:pPr>
    </w:p>
    <w:p w14:paraId="55EF658D" w14:textId="77777777" w:rsidR="00254C8A" w:rsidRDefault="00254C8A" w:rsidP="008D7D3C">
      <w:pPr>
        <w:spacing w:after="160" w:line="259" w:lineRule="auto"/>
        <w:ind w:left="-1170"/>
        <w:rPr>
          <w:rFonts w:eastAsia="Times New Roman" w:cs="Arial"/>
          <w:i/>
          <w:iCs/>
          <w:color w:val="1F1E33"/>
          <w:sz w:val="20"/>
          <w:lang w:val="en-US" w:eastAsia="nl-NL" w:bidi="ar-SA"/>
        </w:rPr>
      </w:pPr>
    </w:p>
    <w:p w14:paraId="12CC1804" w14:textId="77777777" w:rsidR="00254C8A" w:rsidRDefault="00254C8A" w:rsidP="008D7D3C">
      <w:pPr>
        <w:spacing w:after="160" w:line="259" w:lineRule="auto"/>
        <w:ind w:left="-1170"/>
        <w:rPr>
          <w:rFonts w:eastAsia="Times New Roman" w:cs="Arial"/>
          <w:i/>
          <w:iCs/>
          <w:color w:val="1F1E33"/>
          <w:sz w:val="20"/>
          <w:lang w:val="en-US" w:eastAsia="nl-NL" w:bidi="ar-SA"/>
        </w:rPr>
      </w:pPr>
    </w:p>
    <w:p w14:paraId="3ED120D1" w14:textId="77777777" w:rsidR="00254C8A" w:rsidRDefault="00254C8A" w:rsidP="008D7D3C">
      <w:pPr>
        <w:spacing w:after="160" w:line="259" w:lineRule="auto"/>
        <w:ind w:left="-1170"/>
        <w:rPr>
          <w:rFonts w:eastAsia="Times New Roman" w:cs="Arial"/>
          <w:i/>
          <w:iCs/>
          <w:color w:val="1F1E33"/>
          <w:sz w:val="20"/>
          <w:lang w:val="en-US" w:eastAsia="nl-NL" w:bidi="ar-SA"/>
        </w:rPr>
      </w:pPr>
    </w:p>
    <w:p w14:paraId="18D04DD7" w14:textId="77777777" w:rsidR="00D22E44" w:rsidRDefault="00D22E44" w:rsidP="001E4EE4">
      <w:pPr>
        <w:spacing w:after="160" w:line="259" w:lineRule="auto"/>
        <w:ind w:left="-1170"/>
        <w:rPr>
          <w:rFonts w:eastAsia="Times New Roman" w:cs="Arial"/>
          <w:i/>
          <w:iCs/>
          <w:color w:val="1F1E33"/>
          <w:sz w:val="20"/>
          <w:lang w:val="en-US" w:eastAsia="nl-NL" w:bidi="ar-SA"/>
        </w:rPr>
      </w:pPr>
    </w:p>
    <w:p w14:paraId="5DAD6EF0" w14:textId="77777777" w:rsidR="00D22E44" w:rsidRDefault="00D22E44" w:rsidP="001E4EE4">
      <w:pPr>
        <w:spacing w:after="160" w:line="259" w:lineRule="auto"/>
        <w:ind w:left="-1170"/>
        <w:rPr>
          <w:rFonts w:eastAsia="Times New Roman" w:cs="Arial"/>
          <w:i/>
          <w:iCs/>
          <w:color w:val="1F1E33"/>
          <w:sz w:val="20"/>
          <w:lang w:val="en-US" w:eastAsia="nl-NL" w:bidi="ar-SA"/>
        </w:rPr>
      </w:pPr>
    </w:p>
    <w:p w14:paraId="63FD6B8A" w14:textId="77777777" w:rsidR="00D22E44" w:rsidRDefault="00D22E44" w:rsidP="001E4EE4">
      <w:pPr>
        <w:spacing w:after="160" w:line="259" w:lineRule="auto"/>
        <w:ind w:left="-1170"/>
        <w:rPr>
          <w:rFonts w:eastAsia="Times New Roman" w:cs="Arial"/>
          <w:i/>
          <w:iCs/>
          <w:color w:val="1F1E33"/>
          <w:sz w:val="20"/>
          <w:lang w:val="en-US" w:eastAsia="nl-NL" w:bidi="ar-SA"/>
        </w:rPr>
      </w:pPr>
    </w:p>
    <w:p w14:paraId="64AEF316" w14:textId="77777777" w:rsidR="00D22E44" w:rsidRDefault="00D22E44" w:rsidP="001E4EE4">
      <w:pPr>
        <w:spacing w:after="160" w:line="259" w:lineRule="auto"/>
        <w:ind w:left="-1170"/>
        <w:rPr>
          <w:rFonts w:eastAsia="Times New Roman" w:cs="Arial"/>
          <w:i/>
          <w:iCs/>
          <w:color w:val="1F1E33"/>
          <w:sz w:val="20"/>
          <w:lang w:val="en-US" w:eastAsia="nl-NL" w:bidi="ar-SA"/>
        </w:rPr>
      </w:pPr>
    </w:p>
    <w:p w14:paraId="2C025FDA" w14:textId="0C138A57" w:rsidR="001E4EE4" w:rsidRDefault="001E4EE4" w:rsidP="001E4EE4">
      <w:pPr>
        <w:spacing w:after="160" w:line="259" w:lineRule="auto"/>
        <w:ind w:left="-1170"/>
        <w:rPr>
          <w:rFonts w:eastAsia="Times New Roman" w:cs="Arial"/>
          <w:i/>
          <w:iCs/>
          <w:color w:val="1F1E33"/>
          <w:sz w:val="20"/>
          <w:lang w:val="en-US" w:eastAsia="nl-NL" w:bidi="ar-SA"/>
        </w:rPr>
      </w:pPr>
      <w:r w:rsidRPr="00C943F4">
        <w:rPr>
          <w:rFonts w:eastAsia="Times New Roman" w:cs="Arial"/>
          <w:i/>
          <w:iCs/>
          <w:color w:val="1F1E33"/>
          <w:sz w:val="20"/>
          <w:lang w:val="en-US" w:eastAsia="nl-NL" w:bidi="ar-SA"/>
        </w:rPr>
        <w:t>Linux Application server(s)</w:t>
      </w:r>
    </w:p>
    <w:tbl>
      <w:tblPr>
        <w:tblStyle w:val="TableGrid"/>
        <w:tblpPr w:leftFromText="180" w:rightFromText="180" w:vertAnchor="text" w:horzAnchor="page" w:tblpX="314" w:tblpY="88"/>
        <w:tblW w:w="7735" w:type="dxa"/>
        <w:tblLayout w:type="fixed"/>
        <w:tblLook w:val="04A0" w:firstRow="1" w:lastRow="0" w:firstColumn="1" w:lastColumn="0" w:noHBand="0" w:noVBand="1"/>
      </w:tblPr>
      <w:tblGrid>
        <w:gridCol w:w="2605"/>
        <w:gridCol w:w="1890"/>
        <w:gridCol w:w="1440"/>
        <w:gridCol w:w="1800"/>
      </w:tblGrid>
      <w:tr w:rsidR="00D22E44" w14:paraId="0F454756" w14:textId="77777777" w:rsidTr="00D22E44">
        <w:trPr>
          <w:trHeight w:val="395"/>
        </w:trPr>
        <w:tc>
          <w:tcPr>
            <w:tcW w:w="2605" w:type="dxa"/>
            <w:shd w:val="clear" w:color="auto" w:fill="D9D9D9" w:themeFill="background1" w:themeFillShade="D9"/>
          </w:tcPr>
          <w:p w14:paraId="5954F262" w14:textId="77777777" w:rsidR="00D22E44" w:rsidRDefault="00D22E44" w:rsidP="00D22E44">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Node ID</w:t>
            </w:r>
          </w:p>
        </w:tc>
        <w:tc>
          <w:tcPr>
            <w:tcW w:w="1890" w:type="dxa"/>
            <w:shd w:val="clear" w:color="auto" w:fill="D9D9D9" w:themeFill="background1" w:themeFillShade="D9"/>
          </w:tcPr>
          <w:p w14:paraId="2AE391F0" w14:textId="77777777" w:rsidR="00D22E44" w:rsidRDefault="00D22E44" w:rsidP="00D22E44">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Domain</w:t>
            </w:r>
          </w:p>
        </w:tc>
        <w:tc>
          <w:tcPr>
            <w:tcW w:w="1440" w:type="dxa"/>
            <w:shd w:val="clear" w:color="auto" w:fill="D9D9D9" w:themeFill="background1" w:themeFillShade="D9"/>
          </w:tcPr>
          <w:p w14:paraId="77627315" w14:textId="77777777" w:rsidR="00D22E44" w:rsidRDefault="00D22E44" w:rsidP="00D22E44">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Disk 0 – Mountpoint 1     OS (Fixed)</w:t>
            </w:r>
          </w:p>
        </w:tc>
        <w:tc>
          <w:tcPr>
            <w:tcW w:w="1800" w:type="dxa"/>
            <w:shd w:val="clear" w:color="auto" w:fill="D9D9D9" w:themeFill="background1" w:themeFillShade="D9"/>
          </w:tcPr>
          <w:p w14:paraId="16E5F719" w14:textId="77777777" w:rsidR="00D22E44" w:rsidRDefault="00D22E44" w:rsidP="00D22E44">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Disk 1 – Mountpoint 1     </w:t>
            </w:r>
            <w:proofErr w:type="gramStart"/>
            <w:r>
              <w:rPr>
                <w:rFonts w:eastAsia="Times New Roman" w:cs="Arial"/>
                <w:b/>
                <w:bCs/>
                <w:color w:val="1F1E33"/>
                <w:sz w:val="16"/>
                <w:szCs w:val="16"/>
                <w:lang w:val="en-US" w:eastAsia="nl-NL" w:bidi="ar-SA"/>
              </w:rPr>
              <w:t>App  (</w:t>
            </w:r>
            <w:proofErr w:type="gramEnd"/>
            <w:r>
              <w:rPr>
                <w:rFonts w:eastAsia="Times New Roman" w:cs="Arial"/>
                <w:b/>
                <w:bCs/>
                <w:color w:val="1F1E33"/>
                <w:sz w:val="16"/>
                <w:szCs w:val="16"/>
                <w:lang w:val="en-US" w:eastAsia="nl-NL" w:bidi="ar-SA"/>
              </w:rPr>
              <w:t>mandatory)</w:t>
            </w:r>
          </w:p>
        </w:tc>
      </w:tr>
      <w:tr w:rsidR="00D22E44" w14:paraId="6512308B" w14:textId="77777777" w:rsidTr="00D22E44">
        <w:tc>
          <w:tcPr>
            <w:tcW w:w="2605" w:type="dxa"/>
            <w:vAlign w:val="bottom"/>
          </w:tcPr>
          <w:p w14:paraId="5D172F8A" w14:textId="1DEBDE75" w:rsidR="00D22E44" w:rsidRPr="00EB06ED" w:rsidRDefault="00D22E44" w:rsidP="00273E29">
            <w:pPr>
              <w:spacing w:after="160" w:line="259" w:lineRule="auto"/>
              <w:rPr>
                <w:rFonts w:eastAsia="Times New Roman" w:cs="Arial"/>
                <w:color w:val="000000" w:themeColor="text1"/>
                <w:sz w:val="16"/>
                <w:szCs w:val="16"/>
                <w:lang w:val="en-US" w:eastAsia="nl-NL" w:bidi="ar-SA"/>
              </w:rPr>
            </w:pPr>
            <w:r w:rsidRPr="00EB06ED">
              <w:rPr>
                <w:rFonts w:cs="Arial"/>
                <w:sz w:val="16"/>
                <w:szCs w:val="16"/>
              </w:rPr>
              <w:t>OID-APP1-P</w:t>
            </w:r>
            <w:r w:rsidR="00273E29">
              <w:rPr>
                <w:rFonts w:cs="Arial"/>
                <w:sz w:val="16"/>
                <w:szCs w:val="16"/>
              </w:rPr>
              <w:t xml:space="preserve">   </w:t>
            </w:r>
            <w:r w:rsidRPr="004B6BF0">
              <w:rPr>
                <w:rFonts w:eastAsia="Times New Roman" w:cs="Arial"/>
                <w:color w:val="000000" w:themeColor="text1"/>
                <w:sz w:val="16"/>
                <w:szCs w:val="16"/>
                <w:lang w:val="en-US" w:eastAsia="nl-NL" w:bidi="ar-SA"/>
              </w:rPr>
              <w:t>UWVA2VLPAPP0052</w:t>
            </w:r>
          </w:p>
        </w:tc>
        <w:tc>
          <w:tcPr>
            <w:tcW w:w="1890" w:type="dxa"/>
            <w:vAlign w:val="bottom"/>
          </w:tcPr>
          <w:p w14:paraId="5D879D38" w14:textId="77777777" w:rsidR="00D22E44" w:rsidRPr="00EB06ED" w:rsidRDefault="00D22E44" w:rsidP="00D22E44">
            <w:pPr>
              <w:spacing w:after="160" w:line="259" w:lineRule="auto"/>
              <w:rPr>
                <w:rFonts w:cs="Arial"/>
                <w:sz w:val="16"/>
                <w:szCs w:val="16"/>
              </w:rPr>
            </w:pPr>
            <w:r w:rsidRPr="00EB06ED">
              <w:rPr>
                <w:rFonts w:cs="Arial"/>
                <w:sz w:val="16"/>
                <w:szCs w:val="16"/>
              </w:rPr>
              <w:t>Production</w:t>
            </w:r>
          </w:p>
        </w:tc>
        <w:tc>
          <w:tcPr>
            <w:tcW w:w="1440" w:type="dxa"/>
            <w:vAlign w:val="center"/>
          </w:tcPr>
          <w:p w14:paraId="36A75040" w14:textId="77777777" w:rsidR="00D22E44" w:rsidRPr="00EB06ED" w:rsidRDefault="00D22E44" w:rsidP="00D22E44">
            <w:pPr>
              <w:spacing w:after="160" w:line="259" w:lineRule="auto"/>
              <w:rPr>
                <w:rFonts w:eastAsia="Times New Roman" w:cs="Arial"/>
                <w:color w:val="000000" w:themeColor="text1"/>
                <w:sz w:val="16"/>
                <w:szCs w:val="16"/>
                <w:lang w:val="en-US" w:eastAsia="nl-NL" w:bidi="ar-SA"/>
              </w:rPr>
            </w:pPr>
            <w:r w:rsidRPr="00EB06ED">
              <w:rPr>
                <w:rFonts w:cs="Arial"/>
                <w:sz w:val="16"/>
                <w:szCs w:val="16"/>
              </w:rPr>
              <w:t>100</w:t>
            </w:r>
          </w:p>
        </w:tc>
        <w:tc>
          <w:tcPr>
            <w:tcW w:w="1800" w:type="dxa"/>
            <w:vAlign w:val="bottom"/>
          </w:tcPr>
          <w:p w14:paraId="4BBE7819" w14:textId="77777777" w:rsidR="00D22E44" w:rsidRPr="00EB06ED" w:rsidRDefault="00D22E44" w:rsidP="00D22E44">
            <w:pPr>
              <w:spacing w:after="160" w:line="259" w:lineRule="auto"/>
              <w:rPr>
                <w:rFonts w:eastAsia="Times New Roman" w:cs="Arial"/>
                <w:color w:val="000000" w:themeColor="text1"/>
                <w:sz w:val="16"/>
                <w:szCs w:val="16"/>
                <w:lang w:val="en-US" w:eastAsia="nl-NL" w:bidi="ar-SA"/>
              </w:rPr>
            </w:pPr>
            <w:r w:rsidRPr="00EB06ED">
              <w:rPr>
                <w:rFonts w:cs="Arial"/>
                <w:sz w:val="16"/>
                <w:szCs w:val="16"/>
              </w:rPr>
              <w:t>100</w:t>
            </w:r>
          </w:p>
        </w:tc>
      </w:tr>
      <w:tr w:rsidR="00D22E44" w14:paraId="0D8940F6" w14:textId="77777777" w:rsidTr="00D22E44">
        <w:tc>
          <w:tcPr>
            <w:tcW w:w="2605" w:type="dxa"/>
            <w:vAlign w:val="bottom"/>
          </w:tcPr>
          <w:p w14:paraId="05DD400F" w14:textId="39598302" w:rsidR="00D22E44" w:rsidRPr="00EB06ED" w:rsidRDefault="00D22E44" w:rsidP="00D22E44">
            <w:pPr>
              <w:spacing w:after="160" w:line="259" w:lineRule="auto"/>
              <w:rPr>
                <w:rFonts w:eastAsia="Times New Roman" w:cs="Arial"/>
                <w:color w:val="000000" w:themeColor="text1"/>
                <w:sz w:val="16"/>
                <w:szCs w:val="16"/>
                <w:lang w:val="en-US" w:eastAsia="nl-NL" w:bidi="ar-SA"/>
              </w:rPr>
            </w:pPr>
            <w:r w:rsidRPr="00EB06ED">
              <w:rPr>
                <w:rFonts w:cs="Arial"/>
                <w:sz w:val="16"/>
                <w:szCs w:val="16"/>
              </w:rPr>
              <w:t>OID-APP1-A</w:t>
            </w:r>
            <w:r w:rsidR="00273E29">
              <w:rPr>
                <w:rFonts w:cs="Arial"/>
                <w:sz w:val="16"/>
                <w:szCs w:val="16"/>
              </w:rPr>
              <w:t xml:space="preserve">      </w:t>
            </w:r>
            <w:r w:rsidR="00273E29">
              <w:t xml:space="preserve"> </w:t>
            </w:r>
            <w:r w:rsidR="00273E29" w:rsidRPr="00273E29">
              <w:rPr>
                <w:rFonts w:cs="Arial"/>
                <w:sz w:val="16"/>
                <w:szCs w:val="16"/>
              </w:rPr>
              <w:t>UWVA3VLAAPP0053</w:t>
            </w:r>
          </w:p>
        </w:tc>
        <w:tc>
          <w:tcPr>
            <w:tcW w:w="1890" w:type="dxa"/>
            <w:vAlign w:val="bottom"/>
          </w:tcPr>
          <w:p w14:paraId="13EF20B8" w14:textId="77777777" w:rsidR="00D22E44" w:rsidRPr="00EB06ED" w:rsidRDefault="00D22E44" w:rsidP="00D22E44">
            <w:pPr>
              <w:spacing w:after="160" w:line="259" w:lineRule="auto"/>
              <w:rPr>
                <w:rFonts w:cs="Arial"/>
                <w:sz w:val="16"/>
                <w:szCs w:val="16"/>
              </w:rPr>
            </w:pPr>
            <w:r w:rsidRPr="00EB06ED">
              <w:rPr>
                <w:rFonts w:cs="Arial"/>
                <w:sz w:val="16"/>
                <w:szCs w:val="16"/>
              </w:rPr>
              <w:t>Acceptance</w:t>
            </w:r>
          </w:p>
        </w:tc>
        <w:tc>
          <w:tcPr>
            <w:tcW w:w="1440" w:type="dxa"/>
            <w:vAlign w:val="center"/>
          </w:tcPr>
          <w:p w14:paraId="57C6FF32" w14:textId="77777777" w:rsidR="00D22E44" w:rsidRPr="00EB06ED" w:rsidRDefault="00D22E44" w:rsidP="00D22E44">
            <w:pPr>
              <w:spacing w:after="160" w:line="259" w:lineRule="auto"/>
              <w:rPr>
                <w:rFonts w:eastAsia="Times New Roman" w:cs="Arial"/>
                <w:color w:val="000000" w:themeColor="text1"/>
                <w:sz w:val="16"/>
                <w:szCs w:val="16"/>
                <w:lang w:val="en-US" w:eastAsia="nl-NL" w:bidi="ar-SA"/>
              </w:rPr>
            </w:pPr>
            <w:r w:rsidRPr="00EB06ED">
              <w:rPr>
                <w:rFonts w:cs="Arial"/>
                <w:sz w:val="16"/>
                <w:szCs w:val="16"/>
              </w:rPr>
              <w:t>100</w:t>
            </w:r>
          </w:p>
        </w:tc>
        <w:tc>
          <w:tcPr>
            <w:tcW w:w="1800" w:type="dxa"/>
            <w:vAlign w:val="bottom"/>
          </w:tcPr>
          <w:p w14:paraId="0838FE87" w14:textId="77777777" w:rsidR="00D22E44" w:rsidRPr="00EB06ED" w:rsidRDefault="00D22E44" w:rsidP="00D22E44">
            <w:pPr>
              <w:spacing w:after="160" w:line="259" w:lineRule="auto"/>
              <w:rPr>
                <w:rFonts w:eastAsia="Times New Roman" w:cs="Arial"/>
                <w:color w:val="000000" w:themeColor="text1"/>
                <w:sz w:val="16"/>
                <w:szCs w:val="16"/>
                <w:lang w:val="en-US" w:eastAsia="nl-NL" w:bidi="ar-SA"/>
              </w:rPr>
            </w:pPr>
            <w:r w:rsidRPr="00EB06ED">
              <w:rPr>
                <w:rFonts w:cs="Arial"/>
                <w:sz w:val="16"/>
                <w:szCs w:val="16"/>
              </w:rPr>
              <w:t>100</w:t>
            </w:r>
          </w:p>
        </w:tc>
      </w:tr>
      <w:tr w:rsidR="00D22E44" w14:paraId="11A8A2AE" w14:textId="77777777" w:rsidTr="00D22E44">
        <w:tc>
          <w:tcPr>
            <w:tcW w:w="2605" w:type="dxa"/>
            <w:vAlign w:val="bottom"/>
          </w:tcPr>
          <w:p w14:paraId="658DCE85" w14:textId="75EF954A" w:rsidR="00D22E44" w:rsidRPr="00EB06ED" w:rsidRDefault="00D22E44" w:rsidP="00D22E44">
            <w:pPr>
              <w:spacing w:after="160" w:line="259" w:lineRule="auto"/>
              <w:rPr>
                <w:rFonts w:eastAsia="Times New Roman" w:cs="Arial"/>
                <w:color w:val="000000" w:themeColor="text1"/>
                <w:sz w:val="16"/>
                <w:szCs w:val="16"/>
                <w:lang w:val="en-US" w:eastAsia="nl-NL" w:bidi="ar-SA"/>
              </w:rPr>
            </w:pPr>
            <w:r w:rsidRPr="00EB06ED">
              <w:rPr>
                <w:rFonts w:cs="Arial"/>
                <w:sz w:val="16"/>
                <w:szCs w:val="16"/>
              </w:rPr>
              <w:t>OID-APP1-K</w:t>
            </w:r>
            <w:r w:rsidR="001D653D">
              <w:rPr>
                <w:rFonts w:cs="Arial"/>
                <w:sz w:val="16"/>
                <w:szCs w:val="16"/>
              </w:rPr>
              <w:t xml:space="preserve">     </w:t>
            </w:r>
            <w:r w:rsidR="001D653D">
              <w:t xml:space="preserve"> </w:t>
            </w:r>
            <w:r w:rsidR="001D653D" w:rsidRPr="001D653D">
              <w:rPr>
                <w:rFonts w:cs="Arial"/>
                <w:sz w:val="16"/>
                <w:szCs w:val="16"/>
              </w:rPr>
              <w:t>UWVA3VLAAPP0084</w:t>
            </w:r>
          </w:p>
        </w:tc>
        <w:tc>
          <w:tcPr>
            <w:tcW w:w="1890" w:type="dxa"/>
            <w:vAlign w:val="bottom"/>
          </w:tcPr>
          <w:p w14:paraId="0C38A427" w14:textId="77777777" w:rsidR="00D22E44" w:rsidRPr="00EB06ED" w:rsidRDefault="00D22E44" w:rsidP="00D22E44">
            <w:pPr>
              <w:spacing w:after="160" w:line="259" w:lineRule="auto"/>
              <w:rPr>
                <w:rFonts w:cs="Arial"/>
                <w:sz w:val="16"/>
                <w:szCs w:val="16"/>
              </w:rPr>
            </w:pPr>
            <w:r w:rsidRPr="00EB06ED">
              <w:rPr>
                <w:rFonts w:cs="Arial"/>
                <w:sz w:val="16"/>
                <w:szCs w:val="16"/>
              </w:rPr>
              <w:t>Acceptance</w:t>
            </w:r>
          </w:p>
        </w:tc>
        <w:tc>
          <w:tcPr>
            <w:tcW w:w="1440" w:type="dxa"/>
            <w:vAlign w:val="center"/>
          </w:tcPr>
          <w:p w14:paraId="73FE2BDB" w14:textId="77777777" w:rsidR="00D22E44" w:rsidRPr="00EB06ED" w:rsidRDefault="00D22E44" w:rsidP="00D22E44">
            <w:pPr>
              <w:spacing w:after="160" w:line="259" w:lineRule="auto"/>
              <w:rPr>
                <w:rFonts w:eastAsia="Times New Roman" w:cs="Arial"/>
                <w:color w:val="000000" w:themeColor="text1"/>
                <w:sz w:val="16"/>
                <w:szCs w:val="16"/>
                <w:lang w:val="en-US" w:eastAsia="nl-NL" w:bidi="ar-SA"/>
              </w:rPr>
            </w:pPr>
            <w:r w:rsidRPr="00EB06ED">
              <w:rPr>
                <w:rFonts w:cs="Arial"/>
                <w:sz w:val="16"/>
                <w:szCs w:val="16"/>
              </w:rPr>
              <w:t>100</w:t>
            </w:r>
          </w:p>
        </w:tc>
        <w:tc>
          <w:tcPr>
            <w:tcW w:w="1800" w:type="dxa"/>
            <w:vAlign w:val="bottom"/>
          </w:tcPr>
          <w:p w14:paraId="78E55988" w14:textId="77777777" w:rsidR="00D22E44" w:rsidRPr="00EB06ED" w:rsidRDefault="00D22E44" w:rsidP="00D22E44">
            <w:pPr>
              <w:spacing w:after="160" w:line="259" w:lineRule="auto"/>
              <w:rPr>
                <w:rFonts w:eastAsia="Times New Roman" w:cs="Arial"/>
                <w:color w:val="000000" w:themeColor="text1"/>
                <w:sz w:val="16"/>
                <w:szCs w:val="16"/>
                <w:lang w:val="en-US" w:eastAsia="nl-NL" w:bidi="ar-SA"/>
              </w:rPr>
            </w:pPr>
            <w:r w:rsidRPr="00EB06ED">
              <w:rPr>
                <w:rFonts w:cs="Arial"/>
                <w:sz w:val="16"/>
                <w:szCs w:val="16"/>
              </w:rPr>
              <w:t>100</w:t>
            </w:r>
          </w:p>
        </w:tc>
      </w:tr>
    </w:tbl>
    <w:p w14:paraId="0DCDAC22" w14:textId="3D89EF93" w:rsidR="00902A31" w:rsidRDefault="00902A31" w:rsidP="008D7D3C">
      <w:pPr>
        <w:spacing w:after="160" w:line="259" w:lineRule="auto"/>
        <w:ind w:left="-1170"/>
        <w:rPr>
          <w:rFonts w:eastAsia="Times New Roman" w:cs="Arial"/>
          <w:i/>
          <w:iCs/>
          <w:color w:val="1F1E33"/>
          <w:sz w:val="20"/>
          <w:lang w:val="en-US" w:eastAsia="nl-NL" w:bidi="ar-SA"/>
        </w:rPr>
      </w:pPr>
    </w:p>
    <w:p w14:paraId="5F554B26" w14:textId="77777777" w:rsidR="004B14D6" w:rsidRDefault="004B14D6" w:rsidP="004B14D6">
      <w:pPr>
        <w:spacing w:after="160" w:line="259" w:lineRule="auto"/>
        <w:ind w:left="-1170"/>
        <w:rPr>
          <w:rFonts w:eastAsia="Times New Roman" w:cs="Arial"/>
          <w:i/>
          <w:iCs/>
          <w:color w:val="1F1E33"/>
          <w:sz w:val="20"/>
          <w:lang w:val="en-US" w:eastAsia="nl-NL" w:bidi="ar-SA"/>
        </w:rPr>
      </w:pPr>
    </w:p>
    <w:p w14:paraId="6B5D2A27" w14:textId="7026FB46" w:rsidR="004B14D6" w:rsidRDefault="004B14D6" w:rsidP="008D7D3C">
      <w:pPr>
        <w:spacing w:after="160" w:line="259" w:lineRule="auto"/>
        <w:ind w:left="-1170"/>
        <w:rPr>
          <w:rFonts w:eastAsia="Times New Roman" w:cs="Arial"/>
          <w:i/>
          <w:iCs/>
          <w:color w:val="1F1E33"/>
          <w:sz w:val="20"/>
          <w:lang w:val="en-US" w:eastAsia="nl-NL" w:bidi="ar-SA"/>
        </w:rPr>
      </w:pPr>
    </w:p>
    <w:p w14:paraId="228295DB" w14:textId="06BBBBEB" w:rsidR="004B14D6" w:rsidRDefault="004B14D6" w:rsidP="008D7D3C">
      <w:pPr>
        <w:spacing w:after="160" w:line="259" w:lineRule="auto"/>
        <w:ind w:left="-1170"/>
        <w:rPr>
          <w:rFonts w:eastAsia="Times New Roman" w:cs="Arial"/>
          <w:i/>
          <w:iCs/>
          <w:color w:val="1F1E33"/>
          <w:sz w:val="20"/>
          <w:lang w:val="en-US" w:eastAsia="nl-NL" w:bidi="ar-SA"/>
        </w:rPr>
      </w:pPr>
    </w:p>
    <w:p w14:paraId="6B24D32D" w14:textId="7EC65703" w:rsidR="004B14D6" w:rsidRDefault="004B14D6" w:rsidP="008D7D3C">
      <w:pPr>
        <w:spacing w:after="160" w:line="259" w:lineRule="auto"/>
        <w:ind w:left="-1170"/>
        <w:rPr>
          <w:rFonts w:eastAsia="Times New Roman" w:cs="Arial"/>
          <w:i/>
          <w:iCs/>
          <w:color w:val="1F1E33"/>
          <w:sz w:val="20"/>
          <w:lang w:val="en-US" w:eastAsia="nl-NL" w:bidi="ar-SA"/>
        </w:rPr>
      </w:pPr>
    </w:p>
    <w:p w14:paraId="2B75E405" w14:textId="132049FB" w:rsidR="00CC0CD1" w:rsidRDefault="00CC0CD1">
      <w:pPr>
        <w:spacing w:after="160" w:line="259" w:lineRule="auto"/>
        <w:rPr>
          <w:rFonts w:eastAsia="Times New Roman" w:cs="Arial"/>
          <w:i/>
          <w:iCs/>
          <w:color w:val="1F1E33"/>
          <w:sz w:val="20"/>
          <w:lang w:val="en-US" w:eastAsia="nl-NL" w:bidi="ar-SA"/>
        </w:rPr>
      </w:pPr>
      <w:r>
        <w:rPr>
          <w:rFonts w:eastAsia="Times New Roman" w:cs="Arial"/>
          <w:i/>
          <w:iCs/>
          <w:color w:val="1F1E33"/>
          <w:sz w:val="20"/>
          <w:lang w:val="en-US" w:eastAsia="nl-NL" w:bidi="ar-SA"/>
        </w:rPr>
        <w:br w:type="page"/>
      </w:r>
    </w:p>
    <w:p w14:paraId="681003EE" w14:textId="233FF3B4" w:rsidR="00CC0CD1" w:rsidRPr="00C943F4" w:rsidRDefault="002B51D4" w:rsidP="00CC0CD1">
      <w:pPr>
        <w:spacing w:after="160" w:line="259" w:lineRule="auto"/>
        <w:ind w:left="-1170"/>
        <w:rPr>
          <w:rFonts w:eastAsia="Times New Roman" w:cs="Arial"/>
          <w:i/>
          <w:iCs/>
          <w:color w:val="1F1E33"/>
          <w:sz w:val="20"/>
          <w:lang w:val="en-US" w:eastAsia="nl-NL" w:bidi="ar-SA"/>
        </w:rPr>
      </w:pPr>
      <w:r>
        <w:rPr>
          <w:rFonts w:eastAsia="Times New Roman" w:cs="Arial"/>
          <w:i/>
          <w:iCs/>
          <w:color w:val="1F1E33"/>
          <w:sz w:val="20"/>
          <w:lang w:val="en-US" w:eastAsia="nl-NL" w:bidi="ar-SA"/>
        </w:rPr>
        <w:lastRenderedPageBreak/>
        <w:t>Linux</w:t>
      </w:r>
      <w:r w:rsidR="00CD741C">
        <w:rPr>
          <w:rFonts w:eastAsia="Times New Roman" w:cs="Arial"/>
          <w:i/>
          <w:iCs/>
          <w:color w:val="1F1E33"/>
          <w:sz w:val="20"/>
          <w:lang w:val="en-US" w:eastAsia="nl-NL" w:bidi="ar-SA"/>
        </w:rPr>
        <w:t xml:space="preserve"> / AIX</w:t>
      </w:r>
      <w:r>
        <w:rPr>
          <w:rFonts w:eastAsia="Times New Roman" w:cs="Arial"/>
          <w:i/>
          <w:iCs/>
          <w:color w:val="1F1E33"/>
          <w:sz w:val="20"/>
          <w:lang w:val="en-US" w:eastAsia="nl-NL" w:bidi="ar-SA"/>
        </w:rPr>
        <w:t xml:space="preserve"> </w:t>
      </w:r>
      <w:r w:rsidR="00CC0CD1" w:rsidRPr="00C943F4">
        <w:rPr>
          <w:rFonts w:eastAsia="Times New Roman" w:cs="Arial"/>
          <w:i/>
          <w:iCs/>
          <w:color w:val="1F1E33"/>
          <w:sz w:val="20"/>
          <w:lang w:val="en-US" w:eastAsia="nl-NL" w:bidi="ar-SA"/>
        </w:rPr>
        <w:t>Oracle Database server(s)</w:t>
      </w:r>
    </w:p>
    <w:tbl>
      <w:tblPr>
        <w:tblStyle w:val="TableGrid"/>
        <w:tblpPr w:leftFromText="180" w:rightFromText="180" w:vertAnchor="text" w:horzAnchor="page" w:tblpX="129" w:tblpY="-23"/>
        <w:tblW w:w="10980" w:type="dxa"/>
        <w:tblLayout w:type="fixed"/>
        <w:tblLook w:val="04A0" w:firstRow="1" w:lastRow="0" w:firstColumn="1" w:lastColumn="0" w:noHBand="0" w:noVBand="1"/>
      </w:tblPr>
      <w:tblGrid>
        <w:gridCol w:w="1800"/>
        <w:gridCol w:w="985"/>
        <w:gridCol w:w="725"/>
        <w:gridCol w:w="810"/>
        <w:gridCol w:w="810"/>
        <w:gridCol w:w="900"/>
        <w:gridCol w:w="900"/>
        <w:gridCol w:w="1170"/>
        <w:gridCol w:w="1170"/>
        <w:gridCol w:w="810"/>
        <w:gridCol w:w="900"/>
      </w:tblGrid>
      <w:tr w:rsidR="00CC0CD1" w14:paraId="5C0E288F" w14:textId="77777777" w:rsidTr="00846080">
        <w:trPr>
          <w:trHeight w:val="395"/>
        </w:trPr>
        <w:tc>
          <w:tcPr>
            <w:tcW w:w="1800" w:type="dxa"/>
            <w:shd w:val="clear" w:color="auto" w:fill="D9D9D9" w:themeFill="background1" w:themeFillShade="D9"/>
          </w:tcPr>
          <w:p w14:paraId="6B8E5885" w14:textId="77777777" w:rsidR="00CC0CD1" w:rsidRDefault="00CC0CD1" w:rsidP="006B2351">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Node ID</w:t>
            </w:r>
          </w:p>
        </w:tc>
        <w:tc>
          <w:tcPr>
            <w:tcW w:w="985" w:type="dxa"/>
            <w:shd w:val="clear" w:color="auto" w:fill="D9D9D9" w:themeFill="background1" w:themeFillShade="D9"/>
          </w:tcPr>
          <w:p w14:paraId="4EE6D223" w14:textId="77777777" w:rsidR="00CC0CD1" w:rsidRDefault="00CC0CD1" w:rsidP="006B2351">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Domain</w:t>
            </w:r>
          </w:p>
        </w:tc>
        <w:tc>
          <w:tcPr>
            <w:tcW w:w="725" w:type="dxa"/>
            <w:shd w:val="clear" w:color="auto" w:fill="D9D9D9" w:themeFill="background1" w:themeFillShade="D9"/>
          </w:tcPr>
          <w:p w14:paraId="0818713E" w14:textId="77777777" w:rsidR="00CC0CD1" w:rsidRDefault="00CC0CD1" w:rsidP="006B2351">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Disk</w:t>
            </w:r>
            <w:proofErr w:type="gramStart"/>
            <w:r>
              <w:rPr>
                <w:rFonts w:eastAsia="Times New Roman" w:cs="Arial"/>
                <w:b/>
                <w:bCs/>
                <w:color w:val="1F1E33"/>
                <w:sz w:val="16"/>
                <w:szCs w:val="16"/>
                <w:lang w:val="en-US" w:eastAsia="nl-NL" w:bidi="ar-SA"/>
              </w:rPr>
              <w:t>0  OS</w:t>
            </w:r>
            <w:proofErr w:type="gramEnd"/>
            <w:r>
              <w:rPr>
                <w:rFonts w:eastAsia="Times New Roman" w:cs="Arial"/>
                <w:b/>
                <w:bCs/>
                <w:color w:val="1F1E33"/>
                <w:sz w:val="16"/>
                <w:szCs w:val="16"/>
                <w:lang w:val="en-US" w:eastAsia="nl-NL" w:bidi="ar-SA"/>
              </w:rPr>
              <w:t xml:space="preserve"> (Fixed)</w:t>
            </w:r>
          </w:p>
        </w:tc>
        <w:tc>
          <w:tcPr>
            <w:tcW w:w="810" w:type="dxa"/>
            <w:shd w:val="clear" w:color="auto" w:fill="D9D9D9" w:themeFill="background1" w:themeFillShade="D9"/>
          </w:tcPr>
          <w:p w14:paraId="2CBD19E9" w14:textId="77777777" w:rsidR="00CC0CD1" w:rsidRDefault="00CC0CD1" w:rsidP="006B2351">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Disk1 Oracle Binaries (Fixed)</w:t>
            </w:r>
          </w:p>
        </w:tc>
        <w:tc>
          <w:tcPr>
            <w:tcW w:w="810" w:type="dxa"/>
            <w:shd w:val="clear" w:color="auto" w:fill="D9D9D9" w:themeFill="background1" w:themeFillShade="D9"/>
          </w:tcPr>
          <w:p w14:paraId="6D97D6EF" w14:textId="77777777" w:rsidR="00CC0CD1" w:rsidRPr="00C769C8" w:rsidRDefault="00CC0CD1" w:rsidP="006B2351">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Disk2 ASM Binaries (Fixed)</w:t>
            </w:r>
          </w:p>
        </w:tc>
        <w:tc>
          <w:tcPr>
            <w:tcW w:w="900" w:type="dxa"/>
            <w:shd w:val="clear" w:color="auto" w:fill="D9D9D9" w:themeFill="background1" w:themeFillShade="D9"/>
          </w:tcPr>
          <w:p w14:paraId="751D801D" w14:textId="77777777" w:rsidR="00CC0CD1" w:rsidRPr="00C769C8" w:rsidRDefault="00CC0CD1" w:rsidP="006B2351">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ASM </w:t>
            </w:r>
            <w:r w:rsidRPr="002A3EA7">
              <w:rPr>
                <w:rFonts w:eastAsia="Times New Roman" w:cs="Arial"/>
                <w:b/>
                <w:bCs/>
                <w:color w:val="1F1E33"/>
                <w:sz w:val="16"/>
                <w:szCs w:val="16"/>
                <w:lang w:val="en-US" w:eastAsia="nl-NL" w:bidi="ar-SA"/>
              </w:rPr>
              <w:t>DATA1 DiskGroup1 Data Files, Control Files</w:t>
            </w:r>
          </w:p>
        </w:tc>
        <w:tc>
          <w:tcPr>
            <w:tcW w:w="900" w:type="dxa"/>
            <w:shd w:val="clear" w:color="auto" w:fill="D9D9D9" w:themeFill="background1" w:themeFillShade="D9"/>
          </w:tcPr>
          <w:p w14:paraId="07C8CAF4" w14:textId="77777777" w:rsidR="00CC0CD1" w:rsidRPr="00C769C8" w:rsidRDefault="00CC0CD1" w:rsidP="006B2351">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ASM </w:t>
            </w:r>
            <w:r w:rsidRPr="002A3EA7">
              <w:rPr>
                <w:rFonts w:eastAsia="Times New Roman" w:cs="Arial"/>
                <w:b/>
                <w:bCs/>
                <w:color w:val="1F1E33"/>
                <w:sz w:val="16"/>
                <w:szCs w:val="16"/>
                <w:lang w:val="en-US" w:eastAsia="nl-NL" w:bidi="ar-SA"/>
              </w:rPr>
              <w:t>DATA</w:t>
            </w:r>
            <w:r>
              <w:rPr>
                <w:rFonts w:eastAsia="Times New Roman" w:cs="Arial"/>
                <w:b/>
                <w:bCs/>
                <w:color w:val="1F1E33"/>
                <w:sz w:val="16"/>
                <w:szCs w:val="16"/>
                <w:lang w:val="en-US" w:eastAsia="nl-NL" w:bidi="ar-SA"/>
              </w:rPr>
              <w:t>2</w:t>
            </w:r>
            <w:r w:rsidRPr="002A3EA7">
              <w:rPr>
                <w:rFonts w:eastAsia="Times New Roman" w:cs="Arial"/>
                <w:b/>
                <w:bCs/>
                <w:color w:val="1F1E33"/>
                <w:sz w:val="16"/>
                <w:szCs w:val="16"/>
                <w:lang w:val="en-US" w:eastAsia="nl-NL" w:bidi="ar-SA"/>
              </w:rPr>
              <w:t xml:space="preserve"> DiskGroup1 Data Files, Control Files</w:t>
            </w:r>
          </w:p>
        </w:tc>
        <w:tc>
          <w:tcPr>
            <w:tcW w:w="1170" w:type="dxa"/>
            <w:shd w:val="clear" w:color="auto" w:fill="D9D9D9" w:themeFill="background1" w:themeFillShade="D9"/>
          </w:tcPr>
          <w:p w14:paraId="3D1EB434" w14:textId="77777777" w:rsidR="00CC0CD1" w:rsidRDefault="00CC0CD1" w:rsidP="006B2351">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ASM </w:t>
            </w:r>
            <w:r w:rsidRPr="00964A6C">
              <w:rPr>
                <w:rFonts w:eastAsia="Times New Roman" w:cs="Arial"/>
                <w:b/>
                <w:bCs/>
                <w:color w:val="1F1E33"/>
                <w:sz w:val="16"/>
                <w:szCs w:val="16"/>
                <w:lang w:val="en-US" w:eastAsia="nl-NL" w:bidi="ar-SA"/>
              </w:rPr>
              <w:t xml:space="preserve">FRA1 DiskGroup2 </w:t>
            </w:r>
            <w:r>
              <w:rPr>
                <w:rFonts w:eastAsia="Times New Roman" w:cs="Arial"/>
                <w:b/>
                <w:bCs/>
                <w:color w:val="1F1E33"/>
                <w:sz w:val="16"/>
                <w:szCs w:val="16"/>
                <w:lang w:val="en-US" w:eastAsia="nl-NL" w:bidi="ar-SA"/>
              </w:rPr>
              <w:t>Archive and Flashback L</w:t>
            </w:r>
            <w:r w:rsidRPr="00964A6C">
              <w:rPr>
                <w:rFonts w:eastAsia="Times New Roman" w:cs="Arial"/>
                <w:b/>
                <w:bCs/>
                <w:color w:val="1F1E33"/>
                <w:sz w:val="16"/>
                <w:szCs w:val="16"/>
                <w:lang w:val="en-US" w:eastAsia="nl-NL" w:bidi="ar-SA"/>
              </w:rPr>
              <w:t>ogs</w:t>
            </w:r>
          </w:p>
        </w:tc>
        <w:tc>
          <w:tcPr>
            <w:tcW w:w="1170" w:type="dxa"/>
            <w:shd w:val="clear" w:color="auto" w:fill="D9D9D9" w:themeFill="background1" w:themeFillShade="D9"/>
          </w:tcPr>
          <w:p w14:paraId="5DF40641" w14:textId="77777777" w:rsidR="00CC0CD1" w:rsidRDefault="00CC0CD1" w:rsidP="006B2351">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ASM </w:t>
            </w:r>
            <w:r w:rsidRPr="00964A6C">
              <w:rPr>
                <w:rFonts w:eastAsia="Times New Roman" w:cs="Arial"/>
                <w:b/>
                <w:bCs/>
                <w:color w:val="1F1E33"/>
                <w:sz w:val="16"/>
                <w:szCs w:val="16"/>
                <w:lang w:val="en-US" w:eastAsia="nl-NL" w:bidi="ar-SA"/>
              </w:rPr>
              <w:t>FRA</w:t>
            </w:r>
            <w:r>
              <w:rPr>
                <w:rFonts w:eastAsia="Times New Roman" w:cs="Arial"/>
                <w:b/>
                <w:bCs/>
                <w:color w:val="1F1E33"/>
                <w:sz w:val="16"/>
                <w:szCs w:val="16"/>
                <w:lang w:val="en-US" w:eastAsia="nl-NL" w:bidi="ar-SA"/>
              </w:rPr>
              <w:t>2</w:t>
            </w:r>
            <w:r w:rsidRPr="00964A6C">
              <w:rPr>
                <w:rFonts w:eastAsia="Times New Roman" w:cs="Arial"/>
                <w:b/>
                <w:bCs/>
                <w:color w:val="1F1E33"/>
                <w:sz w:val="16"/>
                <w:szCs w:val="16"/>
                <w:lang w:val="en-US" w:eastAsia="nl-NL" w:bidi="ar-SA"/>
              </w:rPr>
              <w:t xml:space="preserve"> DiskGroup</w:t>
            </w:r>
            <w:r>
              <w:rPr>
                <w:rFonts w:eastAsia="Times New Roman" w:cs="Arial"/>
                <w:b/>
                <w:bCs/>
                <w:color w:val="1F1E33"/>
                <w:sz w:val="16"/>
                <w:szCs w:val="16"/>
                <w:lang w:val="en-US" w:eastAsia="nl-NL" w:bidi="ar-SA"/>
              </w:rPr>
              <w:t>2</w:t>
            </w:r>
            <w:r w:rsidRPr="00964A6C">
              <w:rPr>
                <w:rFonts w:eastAsia="Times New Roman" w:cs="Arial"/>
                <w:b/>
                <w:bCs/>
                <w:color w:val="1F1E33"/>
                <w:sz w:val="16"/>
                <w:szCs w:val="16"/>
                <w:lang w:val="en-US" w:eastAsia="nl-NL" w:bidi="ar-SA"/>
              </w:rPr>
              <w:t xml:space="preserve"> </w:t>
            </w:r>
            <w:r>
              <w:rPr>
                <w:rFonts w:eastAsia="Times New Roman" w:cs="Arial"/>
                <w:b/>
                <w:bCs/>
                <w:color w:val="1F1E33"/>
                <w:sz w:val="16"/>
                <w:szCs w:val="16"/>
                <w:lang w:val="en-US" w:eastAsia="nl-NL" w:bidi="ar-SA"/>
              </w:rPr>
              <w:t>Archive and Flashback L</w:t>
            </w:r>
            <w:r w:rsidRPr="00964A6C">
              <w:rPr>
                <w:rFonts w:eastAsia="Times New Roman" w:cs="Arial"/>
                <w:b/>
                <w:bCs/>
                <w:color w:val="1F1E33"/>
                <w:sz w:val="16"/>
                <w:szCs w:val="16"/>
                <w:lang w:val="en-US" w:eastAsia="nl-NL" w:bidi="ar-SA"/>
              </w:rPr>
              <w:t>ogs</w:t>
            </w:r>
          </w:p>
        </w:tc>
        <w:tc>
          <w:tcPr>
            <w:tcW w:w="810" w:type="dxa"/>
            <w:shd w:val="clear" w:color="auto" w:fill="D9D9D9" w:themeFill="background1" w:themeFillShade="D9"/>
          </w:tcPr>
          <w:p w14:paraId="75A0E3DF" w14:textId="77777777" w:rsidR="00CC0CD1" w:rsidRDefault="00CC0CD1" w:rsidP="006B2351">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ASM </w:t>
            </w:r>
            <w:r w:rsidRPr="002A3EA7">
              <w:rPr>
                <w:rFonts w:eastAsia="Times New Roman" w:cs="Arial"/>
                <w:b/>
                <w:bCs/>
                <w:color w:val="1F1E33"/>
                <w:sz w:val="16"/>
                <w:szCs w:val="16"/>
                <w:lang w:val="en-US" w:eastAsia="nl-NL" w:bidi="ar-SA"/>
              </w:rPr>
              <w:t>DATA</w:t>
            </w:r>
            <w:r>
              <w:rPr>
                <w:rFonts w:eastAsia="Times New Roman" w:cs="Arial"/>
                <w:b/>
                <w:bCs/>
                <w:color w:val="1F1E33"/>
                <w:sz w:val="16"/>
                <w:szCs w:val="16"/>
                <w:lang w:val="en-US" w:eastAsia="nl-NL" w:bidi="ar-SA"/>
              </w:rPr>
              <w:t>3</w:t>
            </w:r>
            <w:r w:rsidRPr="002A3EA7">
              <w:rPr>
                <w:rFonts w:eastAsia="Times New Roman" w:cs="Arial"/>
                <w:b/>
                <w:bCs/>
                <w:color w:val="1F1E33"/>
                <w:sz w:val="16"/>
                <w:szCs w:val="16"/>
                <w:lang w:val="en-US" w:eastAsia="nl-NL" w:bidi="ar-SA"/>
              </w:rPr>
              <w:t xml:space="preserve"> DiskGroup1 Data Files, Control Files</w:t>
            </w:r>
          </w:p>
        </w:tc>
        <w:tc>
          <w:tcPr>
            <w:tcW w:w="900" w:type="dxa"/>
            <w:shd w:val="clear" w:color="auto" w:fill="D9D9D9" w:themeFill="background1" w:themeFillShade="D9"/>
          </w:tcPr>
          <w:p w14:paraId="3852D04F" w14:textId="77777777" w:rsidR="00CC0CD1" w:rsidRDefault="00CC0CD1" w:rsidP="006B2351">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ASM </w:t>
            </w:r>
            <w:r w:rsidRPr="002A3EA7">
              <w:rPr>
                <w:rFonts w:eastAsia="Times New Roman" w:cs="Arial"/>
                <w:b/>
                <w:bCs/>
                <w:color w:val="1F1E33"/>
                <w:sz w:val="16"/>
                <w:szCs w:val="16"/>
                <w:lang w:val="en-US" w:eastAsia="nl-NL" w:bidi="ar-SA"/>
              </w:rPr>
              <w:t>DATA</w:t>
            </w:r>
            <w:r>
              <w:rPr>
                <w:rFonts w:eastAsia="Times New Roman" w:cs="Arial"/>
                <w:b/>
                <w:bCs/>
                <w:color w:val="1F1E33"/>
                <w:sz w:val="16"/>
                <w:szCs w:val="16"/>
                <w:lang w:val="en-US" w:eastAsia="nl-NL" w:bidi="ar-SA"/>
              </w:rPr>
              <w:t>4</w:t>
            </w:r>
            <w:r w:rsidRPr="002A3EA7">
              <w:rPr>
                <w:rFonts w:eastAsia="Times New Roman" w:cs="Arial"/>
                <w:b/>
                <w:bCs/>
                <w:color w:val="1F1E33"/>
                <w:sz w:val="16"/>
                <w:szCs w:val="16"/>
                <w:lang w:val="en-US" w:eastAsia="nl-NL" w:bidi="ar-SA"/>
              </w:rPr>
              <w:t xml:space="preserve"> DiskGroup1 Data Files, Control Files</w:t>
            </w:r>
          </w:p>
        </w:tc>
      </w:tr>
      <w:tr w:rsidR="00CC0CD1" w14:paraId="551B0F90" w14:textId="77777777" w:rsidTr="00846080">
        <w:tc>
          <w:tcPr>
            <w:tcW w:w="1800" w:type="dxa"/>
            <w:vAlign w:val="bottom"/>
          </w:tcPr>
          <w:p w14:paraId="3A34903D" w14:textId="5EC50CDF" w:rsidR="006B2351" w:rsidRPr="006B2351" w:rsidRDefault="00CC0CD1" w:rsidP="006B2351">
            <w:pPr>
              <w:spacing w:after="160" w:line="259" w:lineRule="auto"/>
              <w:rPr>
                <w:rFonts w:cs="Arial"/>
                <w:sz w:val="16"/>
                <w:szCs w:val="16"/>
              </w:rPr>
            </w:pPr>
            <w:r w:rsidRPr="00CC0329">
              <w:rPr>
                <w:rFonts w:cs="Arial"/>
                <w:sz w:val="16"/>
                <w:szCs w:val="16"/>
              </w:rPr>
              <w:t>OID-DB1-P</w:t>
            </w:r>
            <w:r w:rsidR="003D4528">
              <w:rPr>
                <w:rFonts w:cs="Arial"/>
                <w:sz w:val="16"/>
                <w:szCs w:val="16"/>
              </w:rPr>
              <w:t xml:space="preserve"> </w:t>
            </w:r>
            <w:r w:rsidR="006B2351" w:rsidRPr="006B2351">
              <w:rPr>
                <w:rFonts w:eastAsia="Times New Roman" w:cs="Arial"/>
                <w:sz w:val="16"/>
                <w:szCs w:val="16"/>
                <w:lang w:bidi="ar-SA"/>
              </w:rPr>
              <w:t>UWVA2VLPORA0034</w:t>
            </w:r>
          </w:p>
          <w:p w14:paraId="239CBE37"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p>
        </w:tc>
        <w:tc>
          <w:tcPr>
            <w:tcW w:w="985" w:type="dxa"/>
            <w:vAlign w:val="bottom"/>
          </w:tcPr>
          <w:p w14:paraId="4F3A0D69" w14:textId="77777777" w:rsidR="00CC0CD1" w:rsidRPr="00CC0329" w:rsidRDefault="00CC0CD1" w:rsidP="006B2351">
            <w:pPr>
              <w:spacing w:after="160" w:line="259" w:lineRule="auto"/>
              <w:rPr>
                <w:rFonts w:cs="Arial"/>
                <w:sz w:val="16"/>
                <w:szCs w:val="16"/>
              </w:rPr>
            </w:pPr>
            <w:r w:rsidRPr="00CC0329">
              <w:rPr>
                <w:rFonts w:cs="Arial"/>
                <w:sz w:val="16"/>
                <w:szCs w:val="16"/>
              </w:rPr>
              <w:t>Production</w:t>
            </w:r>
          </w:p>
        </w:tc>
        <w:tc>
          <w:tcPr>
            <w:tcW w:w="725" w:type="dxa"/>
            <w:vAlign w:val="center"/>
          </w:tcPr>
          <w:p w14:paraId="01214F4A"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100</w:t>
            </w:r>
          </w:p>
        </w:tc>
        <w:tc>
          <w:tcPr>
            <w:tcW w:w="810" w:type="dxa"/>
            <w:vAlign w:val="center"/>
          </w:tcPr>
          <w:p w14:paraId="75EB6AB3"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100</w:t>
            </w:r>
          </w:p>
        </w:tc>
        <w:tc>
          <w:tcPr>
            <w:tcW w:w="810" w:type="dxa"/>
            <w:vAlign w:val="center"/>
          </w:tcPr>
          <w:p w14:paraId="6369444C"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100</w:t>
            </w:r>
          </w:p>
        </w:tc>
        <w:tc>
          <w:tcPr>
            <w:tcW w:w="900" w:type="dxa"/>
            <w:vAlign w:val="bottom"/>
          </w:tcPr>
          <w:p w14:paraId="586DF2F2"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250</w:t>
            </w:r>
          </w:p>
        </w:tc>
        <w:tc>
          <w:tcPr>
            <w:tcW w:w="900" w:type="dxa"/>
            <w:vAlign w:val="center"/>
          </w:tcPr>
          <w:p w14:paraId="0D0E17DE"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250</w:t>
            </w:r>
          </w:p>
        </w:tc>
        <w:tc>
          <w:tcPr>
            <w:tcW w:w="1170" w:type="dxa"/>
            <w:vAlign w:val="center"/>
          </w:tcPr>
          <w:p w14:paraId="70B64CFA"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50</w:t>
            </w:r>
          </w:p>
        </w:tc>
        <w:tc>
          <w:tcPr>
            <w:tcW w:w="1170" w:type="dxa"/>
            <w:vAlign w:val="center"/>
          </w:tcPr>
          <w:p w14:paraId="1CB40EE7"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50</w:t>
            </w:r>
          </w:p>
        </w:tc>
        <w:tc>
          <w:tcPr>
            <w:tcW w:w="810" w:type="dxa"/>
            <w:vAlign w:val="center"/>
          </w:tcPr>
          <w:p w14:paraId="42AC85F7" w14:textId="77777777" w:rsidR="00CC0CD1" w:rsidRPr="00CC0329" w:rsidRDefault="00CC0CD1" w:rsidP="006B2351">
            <w:pPr>
              <w:spacing w:after="160" w:line="259" w:lineRule="auto"/>
              <w:rPr>
                <w:rFonts w:cs="Arial"/>
                <w:sz w:val="16"/>
                <w:szCs w:val="16"/>
              </w:rPr>
            </w:pPr>
          </w:p>
        </w:tc>
        <w:tc>
          <w:tcPr>
            <w:tcW w:w="900" w:type="dxa"/>
            <w:vAlign w:val="center"/>
          </w:tcPr>
          <w:p w14:paraId="6F9C2A99" w14:textId="77777777" w:rsidR="00CC0CD1" w:rsidRPr="00CC0329" w:rsidRDefault="00CC0CD1" w:rsidP="006B2351">
            <w:pPr>
              <w:spacing w:after="160" w:line="259" w:lineRule="auto"/>
              <w:rPr>
                <w:rFonts w:cs="Arial"/>
                <w:sz w:val="16"/>
                <w:szCs w:val="16"/>
              </w:rPr>
            </w:pPr>
          </w:p>
        </w:tc>
      </w:tr>
      <w:tr w:rsidR="00CC0CD1" w14:paraId="2F5E99B2" w14:textId="77777777" w:rsidTr="00846080">
        <w:tc>
          <w:tcPr>
            <w:tcW w:w="1800" w:type="dxa"/>
            <w:vAlign w:val="bottom"/>
          </w:tcPr>
          <w:p w14:paraId="0A30FB61" w14:textId="4F4DA8F6"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OID-DB1-A</w:t>
            </w:r>
            <w:r w:rsidR="00D222C3">
              <w:rPr>
                <w:rFonts w:cs="Arial"/>
                <w:sz w:val="16"/>
                <w:szCs w:val="16"/>
              </w:rPr>
              <w:t xml:space="preserve">     </w:t>
            </w:r>
            <w:r w:rsidR="00D222C3">
              <w:t xml:space="preserve"> </w:t>
            </w:r>
            <w:r w:rsidR="00D222C3" w:rsidRPr="00D222C3">
              <w:rPr>
                <w:rFonts w:cs="Arial"/>
                <w:sz w:val="16"/>
                <w:szCs w:val="16"/>
              </w:rPr>
              <w:t>UWVA3VLAORA0027</w:t>
            </w:r>
          </w:p>
        </w:tc>
        <w:tc>
          <w:tcPr>
            <w:tcW w:w="985" w:type="dxa"/>
            <w:vAlign w:val="bottom"/>
          </w:tcPr>
          <w:p w14:paraId="14287994" w14:textId="77777777" w:rsidR="00CC0CD1" w:rsidRPr="00CC0329" w:rsidRDefault="00CC0CD1" w:rsidP="006B2351">
            <w:pPr>
              <w:spacing w:after="160" w:line="259" w:lineRule="auto"/>
              <w:rPr>
                <w:rFonts w:cs="Arial"/>
                <w:sz w:val="16"/>
                <w:szCs w:val="16"/>
              </w:rPr>
            </w:pPr>
            <w:r w:rsidRPr="00CC0329">
              <w:rPr>
                <w:rFonts w:cs="Arial"/>
                <w:sz w:val="16"/>
                <w:szCs w:val="16"/>
              </w:rPr>
              <w:t>Acceptance</w:t>
            </w:r>
          </w:p>
        </w:tc>
        <w:tc>
          <w:tcPr>
            <w:tcW w:w="725" w:type="dxa"/>
            <w:vAlign w:val="center"/>
          </w:tcPr>
          <w:p w14:paraId="6FCCE539"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100</w:t>
            </w:r>
          </w:p>
        </w:tc>
        <w:tc>
          <w:tcPr>
            <w:tcW w:w="810" w:type="dxa"/>
            <w:vAlign w:val="center"/>
          </w:tcPr>
          <w:p w14:paraId="2282C055"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100</w:t>
            </w:r>
          </w:p>
        </w:tc>
        <w:tc>
          <w:tcPr>
            <w:tcW w:w="810" w:type="dxa"/>
            <w:vAlign w:val="center"/>
          </w:tcPr>
          <w:p w14:paraId="0D1943D7"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100</w:t>
            </w:r>
            <w:r>
              <w:rPr>
                <w:rFonts w:cs="Arial"/>
                <w:sz w:val="16"/>
                <w:szCs w:val="16"/>
              </w:rPr>
              <w:t xml:space="preserve"> </w:t>
            </w:r>
          </w:p>
        </w:tc>
        <w:tc>
          <w:tcPr>
            <w:tcW w:w="900" w:type="dxa"/>
            <w:vAlign w:val="bottom"/>
          </w:tcPr>
          <w:p w14:paraId="1D4C431C"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250</w:t>
            </w:r>
          </w:p>
        </w:tc>
        <w:tc>
          <w:tcPr>
            <w:tcW w:w="900" w:type="dxa"/>
            <w:vAlign w:val="center"/>
          </w:tcPr>
          <w:p w14:paraId="11B73EE6"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250</w:t>
            </w:r>
          </w:p>
        </w:tc>
        <w:tc>
          <w:tcPr>
            <w:tcW w:w="1170" w:type="dxa"/>
            <w:vAlign w:val="center"/>
          </w:tcPr>
          <w:p w14:paraId="3DF4BA19"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50</w:t>
            </w:r>
          </w:p>
        </w:tc>
        <w:tc>
          <w:tcPr>
            <w:tcW w:w="1170" w:type="dxa"/>
            <w:vAlign w:val="center"/>
          </w:tcPr>
          <w:p w14:paraId="709421ED" w14:textId="77777777" w:rsidR="00CC0CD1" w:rsidRPr="00CC0329" w:rsidRDefault="00CC0CD1" w:rsidP="006B2351">
            <w:pPr>
              <w:spacing w:after="160" w:line="259" w:lineRule="auto"/>
              <w:rPr>
                <w:rFonts w:eastAsia="Times New Roman" w:cs="Arial"/>
                <w:color w:val="000000" w:themeColor="text1"/>
                <w:sz w:val="16"/>
                <w:szCs w:val="16"/>
                <w:lang w:val="en-US" w:eastAsia="nl-NL" w:bidi="ar-SA"/>
              </w:rPr>
            </w:pPr>
            <w:r w:rsidRPr="00CC0329">
              <w:rPr>
                <w:rFonts w:cs="Arial"/>
                <w:sz w:val="16"/>
                <w:szCs w:val="16"/>
              </w:rPr>
              <w:t>50</w:t>
            </w:r>
          </w:p>
        </w:tc>
        <w:tc>
          <w:tcPr>
            <w:tcW w:w="810" w:type="dxa"/>
            <w:vAlign w:val="center"/>
          </w:tcPr>
          <w:p w14:paraId="7DE680EC" w14:textId="77777777" w:rsidR="00CC0CD1" w:rsidRPr="00CC0329" w:rsidRDefault="00CC0CD1" w:rsidP="006B2351">
            <w:pPr>
              <w:spacing w:after="160" w:line="259" w:lineRule="auto"/>
              <w:rPr>
                <w:rFonts w:cs="Arial"/>
                <w:sz w:val="16"/>
                <w:szCs w:val="16"/>
              </w:rPr>
            </w:pPr>
          </w:p>
        </w:tc>
        <w:tc>
          <w:tcPr>
            <w:tcW w:w="900" w:type="dxa"/>
            <w:vAlign w:val="center"/>
          </w:tcPr>
          <w:p w14:paraId="0EECD972" w14:textId="77777777" w:rsidR="00CC0CD1" w:rsidRPr="00CC0329" w:rsidRDefault="00CC0CD1" w:rsidP="006B2351">
            <w:pPr>
              <w:spacing w:after="160" w:line="259" w:lineRule="auto"/>
              <w:rPr>
                <w:rFonts w:cs="Arial"/>
                <w:sz w:val="16"/>
                <w:szCs w:val="16"/>
              </w:rPr>
            </w:pPr>
          </w:p>
        </w:tc>
      </w:tr>
      <w:tr w:rsidR="00CC0CD1" w14:paraId="7640FBBD" w14:textId="77777777" w:rsidTr="00846080">
        <w:tc>
          <w:tcPr>
            <w:tcW w:w="1800" w:type="dxa"/>
            <w:vAlign w:val="bottom"/>
          </w:tcPr>
          <w:p w14:paraId="5B3B0CBE" w14:textId="36E4DDE6" w:rsidR="00CC0CD1" w:rsidRPr="008319A1" w:rsidRDefault="00CC0CD1" w:rsidP="006B2351">
            <w:pPr>
              <w:spacing w:after="160" w:line="259" w:lineRule="auto"/>
              <w:rPr>
                <w:rFonts w:cs="Arial"/>
                <w:sz w:val="16"/>
                <w:szCs w:val="16"/>
              </w:rPr>
            </w:pPr>
            <w:r w:rsidRPr="00CC0329">
              <w:rPr>
                <w:rFonts w:cs="Arial"/>
                <w:sz w:val="16"/>
                <w:szCs w:val="16"/>
              </w:rPr>
              <w:t>OID-DB1-K</w:t>
            </w:r>
            <w:r w:rsidR="001D653D">
              <w:rPr>
                <w:rFonts w:cs="Arial"/>
                <w:sz w:val="16"/>
                <w:szCs w:val="16"/>
              </w:rPr>
              <w:t xml:space="preserve">     </w:t>
            </w:r>
            <w:r w:rsidR="001D653D" w:rsidRPr="00D948DA">
              <w:rPr>
                <w:rFonts w:eastAsia="Times New Roman" w:cs="Arial"/>
                <w:sz w:val="16"/>
                <w:szCs w:val="16"/>
                <w:lang w:bidi="ar-SA"/>
              </w:rPr>
              <w:t xml:space="preserve"> UWVA3VLAORA0041</w:t>
            </w:r>
          </w:p>
        </w:tc>
        <w:tc>
          <w:tcPr>
            <w:tcW w:w="985" w:type="dxa"/>
            <w:vAlign w:val="bottom"/>
          </w:tcPr>
          <w:p w14:paraId="0364AF04" w14:textId="77777777" w:rsidR="00CC0CD1" w:rsidRPr="00CC0329" w:rsidRDefault="00CC0CD1" w:rsidP="006B2351">
            <w:pPr>
              <w:spacing w:after="160" w:line="259" w:lineRule="auto"/>
              <w:rPr>
                <w:rFonts w:cs="Arial"/>
                <w:sz w:val="16"/>
                <w:szCs w:val="16"/>
              </w:rPr>
            </w:pPr>
            <w:r w:rsidRPr="00CC0329">
              <w:rPr>
                <w:rFonts w:cs="Arial"/>
                <w:sz w:val="16"/>
                <w:szCs w:val="16"/>
              </w:rPr>
              <w:t>Acceptance</w:t>
            </w:r>
          </w:p>
        </w:tc>
        <w:tc>
          <w:tcPr>
            <w:tcW w:w="725" w:type="dxa"/>
            <w:vAlign w:val="center"/>
          </w:tcPr>
          <w:p w14:paraId="489AE5B3" w14:textId="77777777" w:rsidR="00CC0CD1" w:rsidRPr="008319A1" w:rsidRDefault="00CC0CD1" w:rsidP="006B2351">
            <w:pPr>
              <w:spacing w:after="160" w:line="259" w:lineRule="auto"/>
              <w:rPr>
                <w:rFonts w:cs="Arial"/>
                <w:sz w:val="16"/>
                <w:szCs w:val="16"/>
              </w:rPr>
            </w:pPr>
            <w:r w:rsidRPr="00CC0329">
              <w:rPr>
                <w:rFonts w:cs="Arial"/>
                <w:sz w:val="16"/>
                <w:szCs w:val="16"/>
              </w:rPr>
              <w:t>100</w:t>
            </w:r>
          </w:p>
        </w:tc>
        <w:tc>
          <w:tcPr>
            <w:tcW w:w="810" w:type="dxa"/>
            <w:vAlign w:val="center"/>
          </w:tcPr>
          <w:p w14:paraId="796AD52C" w14:textId="77777777" w:rsidR="00CC0CD1" w:rsidRPr="008319A1" w:rsidRDefault="00CC0CD1" w:rsidP="006B2351">
            <w:pPr>
              <w:spacing w:after="160" w:line="259" w:lineRule="auto"/>
              <w:rPr>
                <w:rFonts w:cs="Arial"/>
                <w:sz w:val="16"/>
                <w:szCs w:val="16"/>
              </w:rPr>
            </w:pPr>
            <w:r w:rsidRPr="00CC0329">
              <w:rPr>
                <w:rFonts w:cs="Arial"/>
                <w:sz w:val="16"/>
                <w:szCs w:val="16"/>
              </w:rPr>
              <w:t>100</w:t>
            </w:r>
          </w:p>
        </w:tc>
        <w:tc>
          <w:tcPr>
            <w:tcW w:w="810" w:type="dxa"/>
            <w:vAlign w:val="center"/>
          </w:tcPr>
          <w:p w14:paraId="1280EE53" w14:textId="77777777" w:rsidR="00CC0CD1" w:rsidRPr="008319A1" w:rsidRDefault="00CC0CD1" w:rsidP="006B2351">
            <w:pPr>
              <w:spacing w:after="160" w:line="259" w:lineRule="auto"/>
              <w:rPr>
                <w:rFonts w:cs="Arial"/>
                <w:sz w:val="16"/>
                <w:szCs w:val="16"/>
              </w:rPr>
            </w:pPr>
            <w:r w:rsidRPr="00CC0329">
              <w:rPr>
                <w:rFonts w:cs="Arial"/>
                <w:sz w:val="16"/>
                <w:szCs w:val="16"/>
              </w:rPr>
              <w:t>100</w:t>
            </w:r>
          </w:p>
        </w:tc>
        <w:tc>
          <w:tcPr>
            <w:tcW w:w="900" w:type="dxa"/>
            <w:vAlign w:val="bottom"/>
          </w:tcPr>
          <w:p w14:paraId="7743AB02" w14:textId="77777777" w:rsidR="00CC0CD1" w:rsidRPr="008319A1" w:rsidRDefault="00CC0CD1" w:rsidP="006B2351">
            <w:pPr>
              <w:spacing w:after="160" w:line="259" w:lineRule="auto"/>
              <w:rPr>
                <w:rFonts w:cs="Arial"/>
                <w:sz w:val="16"/>
                <w:szCs w:val="16"/>
              </w:rPr>
            </w:pPr>
            <w:r>
              <w:rPr>
                <w:rFonts w:cs="Arial"/>
                <w:sz w:val="16"/>
                <w:szCs w:val="16"/>
              </w:rPr>
              <w:t>50</w:t>
            </w:r>
          </w:p>
        </w:tc>
        <w:tc>
          <w:tcPr>
            <w:tcW w:w="900" w:type="dxa"/>
            <w:vAlign w:val="center"/>
          </w:tcPr>
          <w:p w14:paraId="7A046927" w14:textId="77777777" w:rsidR="00CC0CD1" w:rsidRPr="008319A1" w:rsidRDefault="00CC0CD1" w:rsidP="006B2351">
            <w:pPr>
              <w:spacing w:after="160" w:line="259" w:lineRule="auto"/>
              <w:rPr>
                <w:rFonts w:cs="Arial"/>
                <w:sz w:val="16"/>
                <w:szCs w:val="16"/>
              </w:rPr>
            </w:pPr>
            <w:r>
              <w:rPr>
                <w:rFonts w:cs="Arial"/>
                <w:sz w:val="16"/>
                <w:szCs w:val="16"/>
              </w:rPr>
              <w:t>50</w:t>
            </w:r>
          </w:p>
        </w:tc>
        <w:tc>
          <w:tcPr>
            <w:tcW w:w="1170" w:type="dxa"/>
            <w:vAlign w:val="center"/>
          </w:tcPr>
          <w:p w14:paraId="16430012" w14:textId="77777777" w:rsidR="00CC0CD1" w:rsidRPr="008319A1" w:rsidRDefault="00CC0CD1" w:rsidP="006B2351">
            <w:pPr>
              <w:spacing w:after="160" w:line="259" w:lineRule="auto"/>
              <w:rPr>
                <w:rFonts w:cs="Arial"/>
                <w:sz w:val="16"/>
                <w:szCs w:val="16"/>
              </w:rPr>
            </w:pPr>
            <w:r w:rsidRPr="00CC0329">
              <w:rPr>
                <w:rFonts w:cs="Arial"/>
                <w:sz w:val="16"/>
                <w:szCs w:val="16"/>
              </w:rPr>
              <w:t>50</w:t>
            </w:r>
          </w:p>
        </w:tc>
        <w:tc>
          <w:tcPr>
            <w:tcW w:w="1170" w:type="dxa"/>
            <w:vAlign w:val="center"/>
          </w:tcPr>
          <w:p w14:paraId="2366729B" w14:textId="77777777" w:rsidR="00CC0CD1" w:rsidRPr="008319A1" w:rsidRDefault="00CC0CD1" w:rsidP="006B2351">
            <w:pPr>
              <w:spacing w:after="160" w:line="259" w:lineRule="auto"/>
              <w:rPr>
                <w:rFonts w:cs="Arial"/>
                <w:sz w:val="16"/>
                <w:szCs w:val="16"/>
              </w:rPr>
            </w:pPr>
            <w:r w:rsidRPr="00CC0329">
              <w:rPr>
                <w:rFonts w:cs="Arial"/>
                <w:sz w:val="16"/>
                <w:szCs w:val="16"/>
              </w:rPr>
              <w:t>50</w:t>
            </w:r>
          </w:p>
        </w:tc>
        <w:tc>
          <w:tcPr>
            <w:tcW w:w="810" w:type="dxa"/>
            <w:vAlign w:val="center"/>
          </w:tcPr>
          <w:p w14:paraId="2C476366" w14:textId="77777777" w:rsidR="00CC0CD1" w:rsidRPr="00CC0329" w:rsidRDefault="00CC0CD1" w:rsidP="006B2351">
            <w:pPr>
              <w:spacing w:after="160" w:line="259" w:lineRule="auto"/>
              <w:rPr>
                <w:rFonts w:cs="Arial"/>
                <w:sz w:val="16"/>
                <w:szCs w:val="16"/>
              </w:rPr>
            </w:pPr>
          </w:p>
        </w:tc>
        <w:tc>
          <w:tcPr>
            <w:tcW w:w="900" w:type="dxa"/>
            <w:vAlign w:val="center"/>
          </w:tcPr>
          <w:p w14:paraId="49BD17A5" w14:textId="77777777" w:rsidR="00CC0CD1" w:rsidRDefault="00CC0CD1" w:rsidP="006B2351">
            <w:pPr>
              <w:spacing w:after="160" w:line="259" w:lineRule="auto"/>
              <w:rPr>
                <w:rFonts w:cs="Arial"/>
                <w:sz w:val="16"/>
                <w:szCs w:val="16"/>
              </w:rPr>
            </w:pPr>
          </w:p>
        </w:tc>
      </w:tr>
      <w:tr w:rsidR="00CC0CD1" w14:paraId="0DB267DF" w14:textId="77777777" w:rsidTr="00846080">
        <w:tc>
          <w:tcPr>
            <w:tcW w:w="1800" w:type="dxa"/>
            <w:vAlign w:val="bottom"/>
          </w:tcPr>
          <w:p w14:paraId="651820FF" w14:textId="7E702C7C" w:rsidR="00CC0CD1" w:rsidRPr="00CC0329" w:rsidRDefault="00CC0CD1" w:rsidP="006B2351">
            <w:pPr>
              <w:spacing w:after="160" w:line="259" w:lineRule="auto"/>
              <w:rPr>
                <w:rFonts w:cs="Arial"/>
                <w:sz w:val="16"/>
                <w:szCs w:val="16"/>
              </w:rPr>
            </w:pPr>
            <w:r w:rsidRPr="008319A1">
              <w:rPr>
                <w:rFonts w:cs="Arial"/>
                <w:sz w:val="16"/>
                <w:szCs w:val="16"/>
              </w:rPr>
              <w:t>DATA-K</w:t>
            </w:r>
            <w:r w:rsidR="00D12A8E">
              <w:rPr>
                <w:rFonts w:cs="Arial"/>
                <w:sz w:val="16"/>
                <w:szCs w:val="16"/>
              </w:rPr>
              <w:t xml:space="preserve">      </w:t>
            </w:r>
            <w:r w:rsidR="00D12A8E" w:rsidRPr="00D12A8E">
              <w:rPr>
                <w:rFonts w:eastAsia="Times New Roman" w:cs="Arial"/>
                <w:sz w:val="16"/>
                <w:szCs w:val="16"/>
                <w:lang w:bidi="ar-SA"/>
              </w:rPr>
              <w:t xml:space="preserve"> uwvm3vaaora0008</w:t>
            </w:r>
          </w:p>
        </w:tc>
        <w:tc>
          <w:tcPr>
            <w:tcW w:w="985" w:type="dxa"/>
            <w:vAlign w:val="bottom"/>
          </w:tcPr>
          <w:p w14:paraId="69B6B6FE" w14:textId="77777777" w:rsidR="00CC0CD1" w:rsidRPr="00CC0329" w:rsidRDefault="00CC0CD1" w:rsidP="006B2351">
            <w:pPr>
              <w:spacing w:after="160" w:line="259" w:lineRule="auto"/>
              <w:rPr>
                <w:rFonts w:cs="Arial"/>
                <w:sz w:val="16"/>
                <w:szCs w:val="16"/>
              </w:rPr>
            </w:pPr>
            <w:r w:rsidRPr="008319A1">
              <w:rPr>
                <w:rFonts w:cs="Arial"/>
                <w:sz w:val="16"/>
                <w:szCs w:val="16"/>
              </w:rPr>
              <w:t>Acceptance</w:t>
            </w:r>
          </w:p>
        </w:tc>
        <w:tc>
          <w:tcPr>
            <w:tcW w:w="725" w:type="dxa"/>
            <w:vAlign w:val="bottom"/>
          </w:tcPr>
          <w:p w14:paraId="21971EBE" w14:textId="77777777" w:rsidR="00CC0CD1" w:rsidRPr="00CC0329" w:rsidRDefault="00CC0CD1" w:rsidP="006B2351">
            <w:pPr>
              <w:spacing w:after="160" w:line="259" w:lineRule="auto"/>
              <w:rPr>
                <w:rFonts w:cs="Arial"/>
                <w:sz w:val="16"/>
                <w:szCs w:val="16"/>
              </w:rPr>
            </w:pPr>
            <w:r w:rsidRPr="008319A1">
              <w:rPr>
                <w:rFonts w:cs="Arial"/>
                <w:sz w:val="16"/>
                <w:szCs w:val="16"/>
              </w:rPr>
              <w:t>100</w:t>
            </w:r>
          </w:p>
        </w:tc>
        <w:tc>
          <w:tcPr>
            <w:tcW w:w="810" w:type="dxa"/>
            <w:vAlign w:val="bottom"/>
          </w:tcPr>
          <w:p w14:paraId="3D832B27" w14:textId="77777777" w:rsidR="00CC0CD1" w:rsidRPr="00CC0329" w:rsidRDefault="00CC0CD1" w:rsidP="006B2351">
            <w:pPr>
              <w:spacing w:after="160" w:line="259" w:lineRule="auto"/>
              <w:rPr>
                <w:rFonts w:cs="Arial"/>
                <w:sz w:val="16"/>
                <w:szCs w:val="16"/>
              </w:rPr>
            </w:pPr>
            <w:r w:rsidRPr="008319A1">
              <w:rPr>
                <w:rFonts w:cs="Arial"/>
                <w:sz w:val="16"/>
                <w:szCs w:val="16"/>
              </w:rPr>
              <w:t>100</w:t>
            </w:r>
          </w:p>
        </w:tc>
        <w:tc>
          <w:tcPr>
            <w:tcW w:w="810" w:type="dxa"/>
            <w:vAlign w:val="bottom"/>
          </w:tcPr>
          <w:p w14:paraId="6C1B3F9F" w14:textId="77777777" w:rsidR="00CC0CD1" w:rsidRPr="00CC0329" w:rsidRDefault="00CC0CD1" w:rsidP="006B2351">
            <w:pPr>
              <w:spacing w:after="160" w:line="259" w:lineRule="auto"/>
              <w:rPr>
                <w:rFonts w:cs="Arial"/>
                <w:sz w:val="16"/>
                <w:szCs w:val="16"/>
              </w:rPr>
            </w:pPr>
            <w:r w:rsidRPr="008319A1">
              <w:rPr>
                <w:rFonts w:cs="Arial"/>
                <w:sz w:val="16"/>
                <w:szCs w:val="16"/>
              </w:rPr>
              <w:t>100</w:t>
            </w:r>
          </w:p>
        </w:tc>
        <w:tc>
          <w:tcPr>
            <w:tcW w:w="900" w:type="dxa"/>
            <w:vAlign w:val="bottom"/>
          </w:tcPr>
          <w:p w14:paraId="6C64A966" w14:textId="77777777" w:rsidR="00CC0CD1" w:rsidRDefault="00CC0CD1" w:rsidP="006B2351">
            <w:pPr>
              <w:spacing w:after="160" w:line="259" w:lineRule="auto"/>
              <w:rPr>
                <w:rFonts w:cs="Arial"/>
                <w:sz w:val="16"/>
                <w:szCs w:val="16"/>
              </w:rPr>
            </w:pPr>
            <w:r w:rsidRPr="008319A1">
              <w:rPr>
                <w:rFonts w:cs="Arial"/>
                <w:sz w:val="16"/>
                <w:szCs w:val="16"/>
              </w:rPr>
              <w:t>1000</w:t>
            </w:r>
          </w:p>
        </w:tc>
        <w:tc>
          <w:tcPr>
            <w:tcW w:w="900" w:type="dxa"/>
            <w:vAlign w:val="bottom"/>
          </w:tcPr>
          <w:p w14:paraId="6CC3AAF5" w14:textId="77777777" w:rsidR="00CC0CD1" w:rsidRDefault="00CC0CD1" w:rsidP="006B2351">
            <w:pPr>
              <w:spacing w:after="160" w:line="259" w:lineRule="auto"/>
              <w:rPr>
                <w:rFonts w:cs="Arial"/>
                <w:sz w:val="16"/>
                <w:szCs w:val="16"/>
              </w:rPr>
            </w:pPr>
            <w:r w:rsidRPr="008319A1">
              <w:rPr>
                <w:rFonts w:cs="Arial"/>
                <w:sz w:val="16"/>
                <w:szCs w:val="16"/>
              </w:rPr>
              <w:t>1000</w:t>
            </w:r>
          </w:p>
        </w:tc>
        <w:tc>
          <w:tcPr>
            <w:tcW w:w="1170" w:type="dxa"/>
            <w:vAlign w:val="bottom"/>
          </w:tcPr>
          <w:p w14:paraId="2982716A" w14:textId="77777777" w:rsidR="00CC0CD1" w:rsidRPr="00CC0329" w:rsidRDefault="00CC0CD1" w:rsidP="006B2351">
            <w:pPr>
              <w:spacing w:after="160" w:line="259" w:lineRule="auto"/>
              <w:rPr>
                <w:rFonts w:cs="Arial"/>
                <w:sz w:val="16"/>
                <w:szCs w:val="16"/>
              </w:rPr>
            </w:pPr>
            <w:r w:rsidRPr="008319A1">
              <w:rPr>
                <w:rFonts w:cs="Arial"/>
                <w:sz w:val="16"/>
                <w:szCs w:val="16"/>
              </w:rPr>
              <w:t>200</w:t>
            </w:r>
          </w:p>
        </w:tc>
        <w:tc>
          <w:tcPr>
            <w:tcW w:w="1170" w:type="dxa"/>
            <w:vAlign w:val="bottom"/>
          </w:tcPr>
          <w:p w14:paraId="0C45C574" w14:textId="77777777" w:rsidR="00CC0CD1" w:rsidRPr="00CC0329" w:rsidRDefault="00CC0CD1" w:rsidP="006B2351">
            <w:pPr>
              <w:spacing w:after="160" w:line="259" w:lineRule="auto"/>
              <w:rPr>
                <w:rFonts w:cs="Arial"/>
                <w:sz w:val="16"/>
                <w:szCs w:val="16"/>
              </w:rPr>
            </w:pPr>
            <w:r w:rsidRPr="008319A1">
              <w:rPr>
                <w:rFonts w:cs="Arial"/>
                <w:sz w:val="16"/>
                <w:szCs w:val="16"/>
              </w:rPr>
              <w:t>200</w:t>
            </w:r>
          </w:p>
        </w:tc>
        <w:tc>
          <w:tcPr>
            <w:tcW w:w="810" w:type="dxa"/>
            <w:vAlign w:val="bottom"/>
          </w:tcPr>
          <w:p w14:paraId="6BB4B3BA" w14:textId="77777777" w:rsidR="00CC0CD1" w:rsidRPr="00CC0329" w:rsidRDefault="00CC0CD1" w:rsidP="006B2351">
            <w:pPr>
              <w:spacing w:after="160" w:line="259" w:lineRule="auto"/>
              <w:rPr>
                <w:rFonts w:cs="Arial"/>
                <w:sz w:val="16"/>
                <w:szCs w:val="16"/>
              </w:rPr>
            </w:pPr>
            <w:r w:rsidRPr="008319A1">
              <w:rPr>
                <w:rFonts w:cs="Arial"/>
                <w:sz w:val="16"/>
                <w:szCs w:val="16"/>
              </w:rPr>
              <w:t>1000</w:t>
            </w:r>
          </w:p>
        </w:tc>
        <w:tc>
          <w:tcPr>
            <w:tcW w:w="900" w:type="dxa"/>
            <w:vAlign w:val="bottom"/>
          </w:tcPr>
          <w:p w14:paraId="0E5FD671" w14:textId="77777777" w:rsidR="00CC0CD1" w:rsidRDefault="00CC0CD1" w:rsidP="006B2351">
            <w:pPr>
              <w:spacing w:after="160" w:line="259" w:lineRule="auto"/>
              <w:rPr>
                <w:rFonts w:cs="Arial"/>
                <w:sz w:val="16"/>
                <w:szCs w:val="16"/>
              </w:rPr>
            </w:pPr>
            <w:r w:rsidRPr="008319A1">
              <w:rPr>
                <w:rFonts w:cs="Arial"/>
                <w:sz w:val="16"/>
                <w:szCs w:val="16"/>
              </w:rPr>
              <w:t>1000</w:t>
            </w:r>
          </w:p>
        </w:tc>
      </w:tr>
      <w:tr w:rsidR="00CC0CD1" w14:paraId="47DC05EA" w14:textId="77777777" w:rsidTr="00846080">
        <w:tc>
          <w:tcPr>
            <w:tcW w:w="1800" w:type="dxa"/>
            <w:vAlign w:val="bottom"/>
          </w:tcPr>
          <w:p w14:paraId="1047A00B" w14:textId="59963D19" w:rsidR="00CC0CD1" w:rsidRPr="00CC0329" w:rsidRDefault="00CC0CD1" w:rsidP="006B2351">
            <w:pPr>
              <w:spacing w:after="160" w:line="259" w:lineRule="auto"/>
              <w:rPr>
                <w:rFonts w:cs="Arial"/>
                <w:sz w:val="16"/>
                <w:szCs w:val="16"/>
              </w:rPr>
            </w:pPr>
            <w:r w:rsidRPr="008319A1">
              <w:rPr>
                <w:rFonts w:cs="Arial"/>
                <w:sz w:val="16"/>
                <w:szCs w:val="16"/>
              </w:rPr>
              <w:t>COPY-DB1-</w:t>
            </w:r>
            <w:proofErr w:type="gramStart"/>
            <w:r w:rsidRPr="008319A1">
              <w:rPr>
                <w:rFonts w:cs="Arial"/>
                <w:sz w:val="16"/>
                <w:szCs w:val="16"/>
              </w:rPr>
              <w:t>P</w:t>
            </w:r>
            <w:r w:rsidR="003D4528">
              <w:rPr>
                <w:rFonts w:cs="Arial"/>
                <w:sz w:val="16"/>
                <w:szCs w:val="16"/>
              </w:rPr>
              <w:t xml:space="preserve"> </w:t>
            </w:r>
            <w:r w:rsidR="003D4528" w:rsidRPr="003D4528">
              <w:rPr>
                <w:rFonts w:eastAsia="Times New Roman" w:cs="Arial"/>
                <w:sz w:val="16"/>
                <w:szCs w:val="16"/>
                <w:lang w:bidi="ar-SA"/>
              </w:rPr>
              <w:t xml:space="preserve"> uwvm</w:t>
            </w:r>
            <w:proofErr w:type="gramEnd"/>
            <w:r w:rsidR="003D4528" w:rsidRPr="003D4528">
              <w:rPr>
                <w:rFonts w:eastAsia="Times New Roman" w:cs="Arial"/>
                <w:sz w:val="16"/>
                <w:szCs w:val="16"/>
                <w:lang w:bidi="ar-SA"/>
              </w:rPr>
              <w:t>2vapora0006</w:t>
            </w:r>
          </w:p>
        </w:tc>
        <w:tc>
          <w:tcPr>
            <w:tcW w:w="985" w:type="dxa"/>
            <w:vAlign w:val="bottom"/>
          </w:tcPr>
          <w:p w14:paraId="26D38B28" w14:textId="77777777" w:rsidR="00CC0CD1" w:rsidRPr="00CC0329" w:rsidRDefault="00CC0CD1" w:rsidP="006B2351">
            <w:pPr>
              <w:spacing w:after="160" w:line="259" w:lineRule="auto"/>
              <w:rPr>
                <w:rFonts w:cs="Arial"/>
                <w:sz w:val="16"/>
                <w:szCs w:val="16"/>
              </w:rPr>
            </w:pPr>
            <w:r w:rsidRPr="008319A1">
              <w:rPr>
                <w:rFonts w:cs="Arial"/>
                <w:sz w:val="16"/>
                <w:szCs w:val="16"/>
              </w:rPr>
              <w:t>Production</w:t>
            </w:r>
          </w:p>
        </w:tc>
        <w:tc>
          <w:tcPr>
            <w:tcW w:w="725" w:type="dxa"/>
            <w:vAlign w:val="bottom"/>
          </w:tcPr>
          <w:p w14:paraId="1C8E4A1C" w14:textId="77777777" w:rsidR="00CC0CD1" w:rsidRPr="00CC0329" w:rsidRDefault="00CC0CD1" w:rsidP="006B2351">
            <w:pPr>
              <w:spacing w:after="160" w:line="259" w:lineRule="auto"/>
              <w:rPr>
                <w:rFonts w:cs="Arial"/>
                <w:sz w:val="16"/>
                <w:szCs w:val="16"/>
              </w:rPr>
            </w:pPr>
            <w:r w:rsidRPr="008319A1">
              <w:rPr>
                <w:rFonts w:cs="Arial"/>
                <w:sz w:val="16"/>
                <w:szCs w:val="16"/>
              </w:rPr>
              <w:t>100</w:t>
            </w:r>
          </w:p>
        </w:tc>
        <w:tc>
          <w:tcPr>
            <w:tcW w:w="810" w:type="dxa"/>
            <w:vAlign w:val="bottom"/>
          </w:tcPr>
          <w:p w14:paraId="19BDE014" w14:textId="77777777" w:rsidR="00CC0CD1" w:rsidRPr="00CC0329" w:rsidRDefault="00CC0CD1" w:rsidP="006B2351">
            <w:pPr>
              <w:spacing w:after="160" w:line="259" w:lineRule="auto"/>
              <w:rPr>
                <w:rFonts w:cs="Arial"/>
                <w:sz w:val="16"/>
                <w:szCs w:val="16"/>
              </w:rPr>
            </w:pPr>
            <w:r w:rsidRPr="008319A1">
              <w:rPr>
                <w:rFonts w:cs="Arial"/>
                <w:sz w:val="16"/>
                <w:szCs w:val="16"/>
              </w:rPr>
              <w:t>100</w:t>
            </w:r>
          </w:p>
        </w:tc>
        <w:tc>
          <w:tcPr>
            <w:tcW w:w="810" w:type="dxa"/>
            <w:vAlign w:val="bottom"/>
          </w:tcPr>
          <w:p w14:paraId="244A12D1" w14:textId="77777777" w:rsidR="00CC0CD1" w:rsidRPr="00CC0329" w:rsidRDefault="00CC0CD1" w:rsidP="006B2351">
            <w:pPr>
              <w:spacing w:after="160" w:line="259" w:lineRule="auto"/>
              <w:rPr>
                <w:rFonts w:cs="Arial"/>
                <w:sz w:val="16"/>
                <w:szCs w:val="16"/>
              </w:rPr>
            </w:pPr>
            <w:r w:rsidRPr="008319A1">
              <w:rPr>
                <w:rFonts w:cs="Arial"/>
                <w:sz w:val="16"/>
                <w:szCs w:val="16"/>
              </w:rPr>
              <w:t>100</w:t>
            </w:r>
          </w:p>
        </w:tc>
        <w:tc>
          <w:tcPr>
            <w:tcW w:w="900" w:type="dxa"/>
            <w:vAlign w:val="bottom"/>
          </w:tcPr>
          <w:p w14:paraId="48C0B491" w14:textId="77777777" w:rsidR="00CC0CD1" w:rsidRDefault="00CC0CD1" w:rsidP="006B2351">
            <w:pPr>
              <w:spacing w:after="160" w:line="259" w:lineRule="auto"/>
              <w:rPr>
                <w:rFonts w:cs="Arial"/>
                <w:sz w:val="16"/>
                <w:szCs w:val="16"/>
              </w:rPr>
            </w:pPr>
            <w:r w:rsidRPr="008319A1">
              <w:rPr>
                <w:rFonts w:cs="Arial"/>
                <w:sz w:val="16"/>
                <w:szCs w:val="16"/>
              </w:rPr>
              <w:t>1000</w:t>
            </w:r>
          </w:p>
        </w:tc>
        <w:tc>
          <w:tcPr>
            <w:tcW w:w="900" w:type="dxa"/>
            <w:vAlign w:val="bottom"/>
          </w:tcPr>
          <w:p w14:paraId="23DBF3F2" w14:textId="77777777" w:rsidR="00CC0CD1" w:rsidRDefault="00CC0CD1" w:rsidP="006B2351">
            <w:pPr>
              <w:spacing w:after="160" w:line="259" w:lineRule="auto"/>
              <w:rPr>
                <w:rFonts w:cs="Arial"/>
                <w:sz w:val="16"/>
                <w:szCs w:val="16"/>
              </w:rPr>
            </w:pPr>
            <w:r w:rsidRPr="008319A1">
              <w:rPr>
                <w:rFonts w:cs="Arial"/>
                <w:sz w:val="16"/>
                <w:szCs w:val="16"/>
              </w:rPr>
              <w:t>1000</w:t>
            </w:r>
          </w:p>
        </w:tc>
        <w:tc>
          <w:tcPr>
            <w:tcW w:w="1170" w:type="dxa"/>
            <w:vAlign w:val="bottom"/>
          </w:tcPr>
          <w:p w14:paraId="482A5983" w14:textId="77777777" w:rsidR="00CC0CD1" w:rsidRPr="00CC0329" w:rsidRDefault="00CC0CD1" w:rsidP="006B2351">
            <w:pPr>
              <w:spacing w:after="160" w:line="259" w:lineRule="auto"/>
              <w:rPr>
                <w:rFonts w:cs="Arial"/>
                <w:sz w:val="16"/>
                <w:szCs w:val="16"/>
              </w:rPr>
            </w:pPr>
            <w:r w:rsidRPr="008319A1">
              <w:rPr>
                <w:rFonts w:cs="Arial"/>
                <w:sz w:val="16"/>
                <w:szCs w:val="16"/>
              </w:rPr>
              <w:t>200</w:t>
            </w:r>
          </w:p>
        </w:tc>
        <w:tc>
          <w:tcPr>
            <w:tcW w:w="1170" w:type="dxa"/>
            <w:vAlign w:val="bottom"/>
          </w:tcPr>
          <w:p w14:paraId="1BB8E530" w14:textId="77777777" w:rsidR="00CC0CD1" w:rsidRPr="00CC0329" w:rsidRDefault="00CC0CD1" w:rsidP="006B2351">
            <w:pPr>
              <w:spacing w:after="160" w:line="259" w:lineRule="auto"/>
              <w:rPr>
                <w:rFonts w:cs="Arial"/>
                <w:sz w:val="16"/>
                <w:szCs w:val="16"/>
              </w:rPr>
            </w:pPr>
            <w:r w:rsidRPr="008319A1">
              <w:rPr>
                <w:rFonts w:cs="Arial"/>
                <w:sz w:val="16"/>
                <w:szCs w:val="16"/>
              </w:rPr>
              <w:t>200</w:t>
            </w:r>
          </w:p>
        </w:tc>
        <w:tc>
          <w:tcPr>
            <w:tcW w:w="810" w:type="dxa"/>
            <w:vAlign w:val="bottom"/>
          </w:tcPr>
          <w:p w14:paraId="1F3D19D0" w14:textId="77777777" w:rsidR="00CC0CD1" w:rsidRPr="00CC0329" w:rsidRDefault="00CC0CD1" w:rsidP="006B2351">
            <w:pPr>
              <w:spacing w:after="160" w:line="259" w:lineRule="auto"/>
              <w:rPr>
                <w:rFonts w:cs="Arial"/>
                <w:sz w:val="16"/>
                <w:szCs w:val="16"/>
              </w:rPr>
            </w:pPr>
            <w:r w:rsidRPr="008319A1">
              <w:rPr>
                <w:rFonts w:cs="Arial"/>
                <w:sz w:val="16"/>
                <w:szCs w:val="16"/>
              </w:rPr>
              <w:t>1000</w:t>
            </w:r>
          </w:p>
        </w:tc>
        <w:tc>
          <w:tcPr>
            <w:tcW w:w="900" w:type="dxa"/>
            <w:vAlign w:val="bottom"/>
          </w:tcPr>
          <w:p w14:paraId="0613FCF5" w14:textId="77777777" w:rsidR="00CC0CD1" w:rsidRDefault="00CC0CD1" w:rsidP="006B2351">
            <w:pPr>
              <w:spacing w:after="160" w:line="259" w:lineRule="auto"/>
              <w:rPr>
                <w:rFonts w:cs="Arial"/>
                <w:sz w:val="16"/>
                <w:szCs w:val="16"/>
              </w:rPr>
            </w:pPr>
            <w:r w:rsidRPr="008319A1">
              <w:rPr>
                <w:rFonts w:cs="Arial"/>
                <w:sz w:val="16"/>
                <w:szCs w:val="16"/>
              </w:rPr>
              <w:t>1000</w:t>
            </w:r>
          </w:p>
        </w:tc>
      </w:tr>
      <w:tr w:rsidR="00CC0CD1" w14:paraId="4137C228" w14:textId="77777777" w:rsidTr="00846080">
        <w:tc>
          <w:tcPr>
            <w:tcW w:w="1800" w:type="dxa"/>
            <w:vAlign w:val="bottom"/>
          </w:tcPr>
          <w:p w14:paraId="5EDBC3B6" w14:textId="59B389D4" w:rsidR="00CC0CD1" w:rsidRPr="00CC0329" w:rsidRDefault="00CC0CD1" w:rsidP="006B2351">
            <w:pPr>
              <w:spacing w:after="160" w:line="259" w:lineRule="auto"/>
              <w:rPr>
                <w:rFonts w:cs="Arial"/>
                <w:sz w:val="16"/>
                <w:szCs w:val="16"/>
              </w:rPr>
            </w:pPr>
            <w:r w:rsidRPr="008319A1">
              <w:rPr>
                <w:rFonts w:cs="Arial"/>
                <w:sz w:val="16"/>
                <w:szCs w:val="16"/>
              </w:rPr>
              <w:t>COPY-DB1-A</w:t>
            </w:r>
            <w:r w:rsidR="007428BD">
              <w:rPr>
                <w:rFonts w:cs="Arial"/>
                <w:sz w:val="16"/>
                <w:szCs w:val="16"/>
              </w:rPr>
              <w:t xml:space="preserve">     </w:t>
            </w:r>
            <w:r w:rsidR="007428BD" w:rsidRPr="007428BD">
              <w:rPr>
                <w:rFonts w:eastAsia="Times New Roman" w:cs="Arial"/>
                <w:sz w:val="16"/>
                <w:szCs w:val="16"/>
                <w:lang w:bidi="ar-SA"/>
              </w:rPr>
              <w:t xml:space="preserve"> uwvm3vaaora0006</w:t>
            </w:r>
          </w:p>
        </w:tc>
        <w:tc>
          <w:tcPr>
            <w:tcW w:w="985" w:type="dxa"/>
            <w:vAlign w:val="bottom"/>
          </w:tcPr>
          <w:p w14:paraId="2FF017ED" w14:textId="77777777" w:rsidR="00CC0CD1" w:rsidRPr="00CC0329" w:rsidRDefault="00CC0CD1" w:rsidP="006B2351">
            <w:pPr>
              <w:spacing w:after="160" w:line="259" w:lineRule="auto"/>
              <w:rPr>
                <w:rFonts w:cs="Arial"/>
                <w:sz w:val="16"/>
                <w:szCs w:val="16"/>
              </w:rPr>
            </w:pPr>
            <w:r w:rsidRPr="008319A1">
              <w:rPr>
                <w:rFonts w:cs="Arial"/>
                <w:sz w:val="16"/>
                <w:szCs w:val="16"/>
              </w:rPr>
              <w:t>Acceptance</w:t>
            </w:r>
          </w:p>
        </w:tc>
        <w:tc>
          <w:tcPr>
            <w:tcW w:w="725" w:type="dxa"/>
            <w:vAlign w:val="bottom"/>
          </w:tcPr>
          <w:p w14:paraId="28D2ADC6" w14:textId="77777777" w:rsidR="00CC0CD1" w:rsidRPr="00CC0329" w:rsidRDefault="00CC0CD1" w:rsidP="006B2351">
            <w:pPr>
              <w:spacing w:after="160" w:line="259" w:lineRule="auto"/>
              <w:rPr>
                <w:rFonts w:cs="Arial"/>
                <w:sz w:val="16"/>
                <w:szCs w:val="16"/>
              </w:rPr>
            </w:pPr>
            <w:r w:rsidRPr="008319A1">
              <w:rPr>
                <w:rFonts w:cs="Arial"/>
                <w:sz w:val="16"/>
                <w:szCs w:val="16"/>
              </w:rPr>
              <w:t>100</w:t>
            </w:r>
          </w:p>
        </w:tc>
        <w:tc>
          <w:tcPr>
            <w:tcW w:w="810" w:type="dxa"/>
            <w:vAlign w:val="bottom"/>
          </w:tcPr>
          <w:p w14:paraId="35615421" w14:textId="77777777" w:rsidR="00CC0CD1" w:rsidRPr="00CC0329" w:rsidRDefault="00CC0CD1" w:rsidP="006B2351">
            <w:pPr>
              <w:spacing w:after="160" w:line="259" w:lineRule="auto"/>
              <w:rPr>
                <w:rFonts w:cs="Arial"/>
                <w:sz w:val="16"/>
                <w:szCs w:val="16"/>
              </w:rPr>
            </w:pPr>
            <w:r w:rsidRPr="008319A1">
              <w:rPr>
                <w:rFonts w:cs="Arial"/>
                <w:sz w:val="16"/>
                <w:szCs w:val="16"/>
              </w:rPr>
              <w:t>100</w:t>
            </w:r>
          </w:p>
        </w:tc>
        <w:tc>
          <w:tcPr>
            <w:tcW w:w="810" w:type="dxa"/>
            <w:vAlign w:val="bottom"/>
          </w:tcPr>
          <w:p w14:paraId="71E54F9A" w14:textId="77777777" w:rsidR="00CC0CD1" w:rsidRPr="00CC0329" w:rsidRDefault="00CC0CD1" w:rsidP="006B2351">
            <w:pPr>
              <w:spacing w:after="160" w:line="259" w:lineRule="auto"/>
              <w:rPr>
                <w:rFonts w:cs="Arial"/>
                <w:sz w:val="16"/>
                <w:szCs w:val="16"/>
              </w:rPr>
            </w:pPr>
            <w:r w:rsidRPr="008319A1">
              <w:rPr>
                <w:rFonts w:cs="Arial"/>
                <w:sz w:val="16"/>
                <w:szCs w:val="16"/>
              </w:rPr>
              <w:t>100</w:t>
            </w:r>
          </w:p>
        </w:tc>
        <w:tc>
          <w:tcPr>
            <w:tcW w:w="900" w:type="dxa"/>
            <w:vAlign w:val="bottom"/>
          </w:tcPr>
          <w:p w14:paraId="052BAA14" w14:textId="77777777" w:rsidR="00CC0CD1" w:rsidRDefault="00CC0CD1" w:rsidP="006B2351">
            <w:pPr>
              <w:spacing w:after="160" w:line="259" w:lineRule="auto"/>
              <w:rPr>
                <w:rFonts w:cs="Arial"/>
                <w:sz w:val="16"/>
                <w:szCs w:val="16"/>
              </w:rPr>
            </w:pPr>
            <w:r w:rsidRPr="008319A1">
              <w:rPr>
                <w:rFonts w:cs="Arial"/>
                <w:sz w:val="16"/>
                <w:szCs w:val="16"/>
              </w:rPr>
              <w:t>1000</w:t>
            </w:r>
          </w:p>
        </w:tc>
        <w:tc>
          <w:tcPr>
            <w:tcW w:w="900" w:type="dxa"/>
            <w:vAlign w:val="bottom"/>
          </w:tcPr>
          <w:p w14:paraId="772880BA" w14:textId="77777777" w:rsidR="00CC0CD1" w:rsidRDefault="00CC0CD1" w:rsidP="006B2351">
            <w:pPr>
              <w:spacing w:after="160" w:line="259" w:lineRule="auto"/>
              <w:rPr>
                <w:rFonts w:cs="Arial"/>
                <w:sz w:val="16"/>
                <w:szCs w:val="16"/>
              </w:rPr>
            </w:pPr>
            <w:r w:rsidRPr="008319A1">
              <w:rPr>
                <w:rFonts w:cs="Arial"/>
                <w:sz w:val="16"/>
                <w:szCs w:val="16"/>
              </w:rPr>
              <w:t>1000</w:t>
            </w:r>
          </w:p>
        </w:tc>
        <w:tc>
          <w:tcPr>
            <w:tcW w:w="1170" w:type="dxa"/>
            <w:vAlign w:val="bottom"/>
          </w:tcPr>
          <w:p w14:paraId="67DF5A00" w14:textId="77777777" w:rsidR="00CC0CD1" w:rsidRPr="00CC0329" w:rsidRDefault="00CC0CD1" w:rsidP="006B2351">
            <w:pPr>
              <w:spacing w:after="160" w:line="259" w:lineRule="auto"/>
              <w:rPr>
                <w:rFonts w:cs="Arial"/>
                <w:sz w:val="16"/>
                <w:szCs w:val="16"/>
              </w:rPr>
            </w:pPr>
            <w:r w:rsidRPr="008319A1">
              <w:rPr>
                <w:rFonts w:cs="Arial"/>
                <w:sz w:val="16"/>
                <w:szCs w:val="16"/>
              </w:rPr>
              <w:t>200</w:t>
            </w:r>
          </w:p>
        </w:tc>
        <w:tc>
          <w:tcPr>
            <w:tcW w:w="1170" w:type="dxa"/>
            <w:vAlign w:val="bottom"/>
          </w:tcPr>
          <w:p w14:paraId="7E8CAAB5" w14:textId="77777777" w:rsidR="00CC0CD1" w:rsidRPr="00CC0329" w:rsidRDefault="00CC0CD1" w:rsidP="006B2351">
            <w:pPr>
              <w:spacing w:after="160" w:line="259" w:lineRule="auto"/>
              <w:rPr>
                <w:rFonts w:cs="Arial"/>
                <w:sz w:val="16"/>
                <w:szCs w:val="16"/>
              </w:rPr>
            </w:pPr>
            <w:r w:rsidRPr="008319A1">
              <w:rPr>
                <w:rFonts w:cs="Arial"/>
                <w:sz w:val="16"/>
                <w:szCs w:val="16"/>
              </w:rPr>
              <w:t>200</w:t>
            </w:r>
          </w:p>
        </w:tc>
        <w:tc>
          <w:tcPr>
            <w:tcW w:w="810" w:type="dxa"/>
            <w:vAlign w:val="bottom"/>
          </w:tcPr>
          <w:p w14:paraId="757DD37E" w14:textId="77777777" w:rsidR="00CC0CD1" w:rsidRPr="00CC0329" w:rsidRDefault="00CC0CD1" w:rsidP="006B2351">
            <w:pPr>
              <w:spacing w:after="160" w:line="259" w:lineRule="auto"/>
              <w:rPr>
                <w:rFonts w:cs="Arial"/>
                <w:sz w:val="16"/>
                <w:szCs w:val="16"/>
              </w:rPr>
            </w:pPr>
            <w:r w:rsidRPr="008319A1">
              <w:rPr>
                <w:rFonts w:cs="Arial"/>
                <w:sz w:val="16"/>
                <w:szCs w:val="16"/>
              </w:rPr>
              <w:t>1000</w:t>
            </w:r>
          </w:p>
        </w:tc>
        <w:tc>
          <w:tcPr>
            <w:tcW w:w="900" w:type="dxa"/>
            <w:vAlign w:val="bottom"/>
          </w:tcPr>
          <w:p w14:paraId="77277EC8" w14:textId="77777777" w:rsidR="00CC0CD1" w:rsidRDefault="00CC0CD1" w:rsidP="006B2351">
            <w:pPr>
              <w:spacing w:after="160" w:line="259" w:lineRule="auto"/>
              <w:rPr>
                <w:rFonts w:cs="Arial"/>
                <w:sz w:val="16"/>
                <w:szCs w:val="16"/>
              </w:rPr>
            </w:pPr>
            <w:r w:rsidRPr="008319A1">
              <w:rPr>
                <w:rFonts w:cs="Arial"/>
                <w:sz w:val="16"/>
                <w:szCs w:val="16"/>
              </w:rPr>
              <w:t>1000</w:t>
            </w:r>
          </w:p>
        </w:tc>
      </w:tr>
    </w:tbl>
    <w:p w14:paraId="36D36D2C" w14:textId="7C4FCE00" w:rsidR="005D6ACD" w:rsidRDefault="005D6ACD" w:rsidP="008D7D3C">
      <w:pPr>
        <w:spacing w:after="160" w:line="259" w:lineRule="auto"/>
        <w:ind w:left="-1170"/>
        <w:rPr>
          <w:rFonts w:eastAsia="Times New Roman" w:cs="Arial"/>
          <w:i/>
          <w:iCs/>
          <w:color w:val="1F1E33"/>
          <w:sz w:val="20"/>
          <w:lang w:val="en-US" w:eastAsia="nl-NL" w:bidi="ar-SA"/>
        </w:rPr>
      </w:pPr>
    </w:p>
    <w:p w14:paraId="1C9EDBC0" w14:textId="77777777" w:rsidR="005D6ACD" w:rsidRDefault="005D6ACD">
      <w:pPr>
        <w:spacing w:after="160" w:line="259" w:lineRule="auto"/>
        <w:rPr>
          <w:rFonts w:eastAsia="Times New Roman" w:cs="Arial"/>
          <w:i/>
          <w:iCs/>
          <w:color w:val="1F1E33"/>
          <w:sz w:val="20"/>
          <w:lang w:val="en-US" w:eastAsia="nl-NL" w:bidi="ar-SA"/>
        </w:rPr>
      </w:pPr>
      <w:r>
        <w:rPr>
          <w:rFonts w:eastAsia="Times New Roman" w:cs="Arial"/>
          <w:i/>
          <w:iCs/>
          <w:color w:val="1F1E33"/>
          <w:sz w:val="20"/>
          <w:lang w:val="en-US" w:eastAsia="nl-NL" w:bidi="ar-SA"/>
        </w:rPr>
        <w:br w:type="page"/>
      </w:r>
    </w:p>
    <w:p w14:paraId="2C74EAE8" w14:textId="1C649928" w:rsidR="00E77D3D" w:rsidRDefault="00E77D3D" w:rsidP="00846080">
      <w:pPr>
        <w:spacing w:after="160" w:line="259" w:lineRule="auto"/>
        <w:ind w:left="-1170"/>
        <w:rPr>
          <w:rFonts w:eastAsia="Times New Roman" w:cs="Helvetica"/>
          <w:i/>
          <w:iCs/>
          <w:color w:val="1F1E33"/>
          <w:sz w:val="20"/>
          <w:lang w:val="en-US" w:eastAsia="nl-NL" w:bidi="ar-SA"/>
        </w:rPr>
      </w:pPr>
      <w:r>
        <w:rPr>
          <w:rFonts w:eastAsia="Times New Roman" w:cs="Helvetica"/>
          <w:i/>
          <w:iCs/>
          <w:color w:val="1F1E33"/>
          <w:sz w:val="20"/>
          <w:lang w:val="en-US" w:eastAsia="nl-NL" w:bidi="ar-SA"/>
        </w:rPr>
        <w:lastRenderedPageBreak/>
        <w:t>AIX Oracle Database cluster (AIX GOLD – PowerHA Cluster)</w:t>
      </w:r>
    </w:p>
    <w:tbl>
      <w:tblPr>
        <w:tblStyle w:val="TableGrid"/>
        <w:tblpPr w:leftFromText="180" w:rightFromText="180" w:vertAnchor="text" w:horzAnchor="margin" w:tblpXSpec="center" w:tblpY="307"/>
        <w:tblW w:w="11425" w:type="dxa"/>
        <w:tblLayout w:type="fixed"/>
        <w:tblLook w:val="04A0" w:firstRow="1" w:lastRow="0" w:firstColumn="1" w:lastColumn="0" w:noHBand="0" w:noVBand="1"/>
      </w:tblPr>
      <w:tblGrid>
        <w:gridCol w:w="1705"/>
        <w:gridCol w:w="900"/>
        <w:gridCol w:w="1170"/>
        <w:gridCol w:w="810"/>
        <w:gridCol w:w="810"/>
        <w:gridCol w:w="810"/>
        <w:gridCol w:w="900"/>
        <w:gridCol w:w="810"/>
        <w:gridCol w:w="540"/>
        <w:gridCol w:w="630"/>
        <w:gridCol w:w="540"/>
        <w:gridCol w:w="810"/>
        <w:gridCol w:w="990"/>
      </w:tblGrid>
      <w:tr w:rsidR="00AE04A7" w:rsidRPr="00C769C8" w14:paraId="6BDEDE9F" w14:textId="6BB7658B" w:rsidTr="00AE04A7">
        <w:trPr>
          <w:trHeight w:val="395"/>
        </w:trPr>
        <w:tc>
          <w:tcPr>
            <w:tcW w:w="1705" w:type="dxa"/>
            <w:shd w:val="clear" w:color="auto" w:fill="D9D9D9" w:themeFill="background1" w:themeFillShade="D9"/>
          </w:tcPr>
          <w:p w14:paraId="10C90408" w14:textId="77777777" w:rsidR="00AE04A7" w:rsidRDefault="00AE04A7"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Node ID</w:t>
            </w:r>
          </w:p>
        </w:tc>
        <w:tc>
          <w:tcPr>
            <w:tcW w:w="900" w:type="dxa"/>
            <w:shd w:val="clear" w:color="auto" w:fill="D9D9D9" w:themeFill="background1" w:themeFillShade="D9"/>
          </w:tcPr>
          <w:p w14:paraId="0AAC5537" w14:textId="77777777" w:rsidR="00AE04A7" w:rsidRDefault="00AE04A7"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Cluster node Type</w:t>
            </w:r>
          </w:p>
          <w:p w14:paraId="104DDC33" w14:textId="77777777" w:rsidR="00AE04A7" w:rsidRDefault="00AE04A7"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(active / passive)</w:t>
            </w:r>
          </w:p>
        </w:tc>
        <w:tc>
          <w:tcPr>
            <w:tcW w:w="1170" w:type="dxa"/>
            <w:shd w:val="clear" w:color="auto" w:fill="D9D9D9" w:themeFill="background1" w:themeFillShade="D9"/>
          </w:tcPr>
          <w:p w14:paraId="1605535E" w14:textId="77777777" w:rsidR="00AE04A7" w:rsidRDefault="00AE04A7"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Domain</w:t>
            </w:r>
          </w:p>
        </w:tc>
        <w:tc>
          <w:tcPr>
            <w:tcW w:w="810" w:type="dxa"/>
            <w:shd w:val="clear" w:color="auto" w:fill="D9D9D9" w:themeFill="background1" w:themeFillShade="D9"/>
          </w:tcPr>
          <w:p w14:paraId="655BF185" w14:textId="77777777" w:rsidR="00AE04A7" w:rsidRDefault="00AE04A7"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Disk 0 – Mountpoint 1     OS (Fixed)</w:t>
            </w:r>
          </w:p>
        </w:tc>
        <w:tc>
          <w:tcPr>
            <w:tcW w:w="810" w:type="dxa"/>
            <w:shd w:val="clear" w:color="auto" w:fill="D9D9D9" w:themeFill="background1" w:themeFillShade="D9"/>
          </w:tcPr>
          <w:p w14:paraId="134D7A3F" w14:textId="77777777" w:rsidR="00AE04A7" w:rsidRDefault="00AE04A7"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Disk1 Oracle Binaries (Fixed)</w:t>
            </w:r>
          </w:p>
        </w:tc>
        <w:tc>
          <w:tcPr>
            <w:tcW w:w="810" w:type="dxa"/>
            <w:shd w:val="clear" w:color="auto" w:fill="D9D9D9" w:themeFill="background1" w:themeFillShade="D9"/>
          </w:tcPr>
          <w:p w14:paraId="1E579130" w14:textId="77777777" w:rsidR="00AE04A7" w:rsidRDefault="00AE04A7"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Disk2 ASM Binaries (Fixed)</w:t>
            </w:r>
          </w:p>
        </w:tc>
        <w:tc>
          <w:tcPr>
            <w:tcW w:w="900" w:type="dxa"/>
            <w:shd w:val="clear" w:color="auto" w:fill="BDD6EE" w:themeFill="accent1" w:themeFillTint="66"/>
          </w:tcPr>
          <w:p w14:paraId="2069B129" w14:textId="77777777" w:rsidR="00AE04A7" w:rsidRDefault="00AE04A7"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SHARED Disk 3 – Mountpoint 1     </w:t>
            </w:r>
            <w:proofErr w:type="gramStart"/>
            <w:r>
              <w:rPr>
                <w:rFonts w:eastAsia="Times New Roman" w:cs="Arial"/>
                <w:b/>
                <w:bCs/>
                <w:color w:val="1F1E33"/>
                <w:sz w:val="16"/>
                <w:szCs w:val="16"/>
                <w:lang w:val="en-US" w:eastAsia="nl-NL" w:bidi="ar-SA"/>
              </w:rPr>
              <w:t>Cluster  (</w:t>
            </w:r>
            <w:proofErr w:type="gramEnd"/>
            <w:r>
              <w:rPr>
                <w:rFonts w:eastAsia="Times New Roman" w:cs="Arial"/>
                <w:b/>
                <w:bCs/>
                <w:color w:val="1F1E33"/>
                <w:sz w:val="16"/>
                <w:szCs w:val="16"/>
                <w:lang w:val="en-US" w:eastAsia="nl-NL" w:bidi="ar-SA"/>
              </w:rPr>
              <w:t>fixed)</w:t>
            </w:r>
          </w:p>
        </w:tc>
        <w:tc>
          <w:tcPr>
            <w:tcW w:w="810" w:type="dxa"/>
            <w:shd w:val="clear" w:color="auto" w:fill="BDD6EE" w:themeFill="accent1" w:themeFillTint="66"/>
          </w:tcPr>
          <w:p w14:paraId="11BE39C1" w14:textId="77777777" w:rsidR="00AE04A7" w:rsidRPr="00C769C8" w:rsidRDefault="00AE04A7"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SHARED Disk 4 – Mountpoint 1     </w:t>
            </w:r>
            <w:proofErr w:type="spellStart"/>
            <w:proofErr w:type="gramStart"/>
            <w:r>
              <w:rPr>
                <w:rFonts w:eastAsia="Times New Roman" w:cs="Arial"/>
                <w:b/>
                <w:bCs/>
                <w:color w:val="1F1E33"/>
                <w:sz w:val="16"/>
                <w:szCs w:val="16"/>
                <w:lang w:val="en-US" w:eastAsia="nl-NL" w:bidi="ar-SA"/>
              </w:rPr>
              <w:t>Qourum</w:t>
            </w:r>
            <w:proofErr w:type="spellEnd"/>
            <w:r>
              <w:rPr>
                <w:rFonts w:eastAsia="Times New Roman" w:cs="Arial"/>
                <w:b/>
                <w:bCs/>
                <w:color w:val="1F1E33"/>
                <w:sz w:val="16"/>
                <w:szCs w:val="16"/>
                <w:lang w:val="en-US" w:eastAsia="nl-NL" w:bidi="ar-SA"/>
              </w:rPr>
              <w:t xml:space="preserve">  (</w:t>
            </w:r>
            <w:proofErr w:type="gramEnd"/>
            <w:r>
              <w:rPr>
                <w:rFonts w:eastAsia="Times New Roman" w:cs="Arial"/>
                <w:b/>
                <w:bCs/>
                <w:color w:val="1F1E33"/>
                <w:sz w:val="16"/>
                <w:szCs w:val="16"/>
                <w:lang w:val="en-US" w:eastAsia="nl-NL" w:bidi="ar-SA"/>
              </w:rPr>
              <w:t>fixed)</w:t>
            </w:r>
          </w:p>
        </w:tc>
        <w:tc>
          <w:tcPr>
            <w:tcW w:w="1170" w:type="dxa"/>
            <w:gridSpan w:val="2"/>
            <w:shd w:val="clear" w:color="auto" w:fill="BDD6EE" w:themeFill="accent1" w:themeFillTint="66"/>
          </w:tcPr>
          <w:p w14:paraId="49BA5C02" w14:textId="77777777" w:rsidR="00AE04A7" w:rsidRPr="00C769C8" w:rsidRDefault="00AE04A7" w:rsidP="00AE04A7">
            <w:pPr>
              <w:spacing w:after="160" w:line="259" w:lineRule="auto"/>
              <w:rPr>
                <w:rFonts w:eastAsia="Times New Roman" w:cs="Arial"/>
                <w:b/>
                <w:bCs/>
                <w:color w:val="1F1E33"/>
                <w:sz w:val="16"/>
                <w:szCs w:val="16"/>
                <w:lang w:val="en-US" w:eastAsia="nl-NL" w:bidi="ar-SA"/>
              </w:rPr>
            </w:pPr>
            <w:proofErr w:type="gramStart"/>
            <w:r>
              <w:rPr>
                <w:rFonts w:eastAsia="Times New Roman" w:cs="Arial"/>
                <w:b/>
                <w:bCs/>
                <w:color w:val="1F1E33"/>
                <w:sz w:val="16"/>
                <w:szCs w:val="16"/>
                <w:lang w:val="en-US" w:eastAsia="nl-NL" w:bidi="ar-SA"/>
              </w:rPr>
              <w:t>SHARED  -</w:t>
            </w:r>
            <w:proofErr w:type="gramEnd"/>
            <w:r>
              <w:rPr>
                <w:rFonts w:eastAsia="Times New Roman" w:cs="Arial"/>
                <w:b/>
                <w:bCs/>
                <w:color w:val="1F1E33"/>
                <w:sz w:val="16"/>
                <w:szCs w:val="16"/>
                <w:lang w:val="en-US" w:eastAsia="nl-NL" w:bidi="ar-SA"/>
              </w:rPr>
              <w:t xml:space="preserve"> ASM </w:t>
            </w:r>
            <w:r w:rsidRPr="002A3EA7">
              <w:rPr>
                <w:rFonts w:eastAsia="Times New Roman" w:cs="Arial"/>
                <w:b/>
                <w:bCs/>
                <w:color w:val="1F1E33"/>
                <w:sz w:val="16"/>
                <w:szCs w:val="16"/>
                <w:lang w:val="en-US" w:eastAsia="nl-NL" w:bidi="ar-SA"/>
              </w:rPr>
              <w:t>DATA DiskGroup1 Data Files, Control Files</w:t>
            </w:r>
            <w:r>
              <w:rPr>
                <w:rFonts w:eastAsia="Times New Roman" w:cs="Arial"/>
                <w:b/>
                <w:bCs/>
                <w:color w:val="1F1E33"/>
                <w:sz w:val="16"/>
                <w:szCs w:val="16"/>
                <w:lang w:val="en-US" w:eastAsia="nl-NL" w:bidi="ar-SA"/>
              </w:rPr>
              <w:t xml:space="preserve"> (mandatory</w:t>
            </w:r>
          </w:p>
        </w:tc>
        <w:tc>
          <w:tcPr>
            <w:tcW w:w="1350" w:type="dxa"/>
            <w:gridSpan w:val="2"/>
            <w:shd w:val="clear" w:color="auto" w:fill="BDD6EE" w:themeFill="accent1" w:themeFillTint="66"/>
          </w:tcPr>
          <w:p w14:paraId="0D6889BA" w14:textId="77777777" w:rsidR="00AE04A7" w:rsidRDefault="00AE04A7"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SHARED - ASM </w:t>
            </w:r>
            <w:r w:rsidRPr="00964A6C">
              <w:rPr>
                <w:rFonts w:eastAsia="Times New Roman" w:cs="Arial"/>
                <w:b/>
                <w:bCs/>
                <w:color w:val="1F1E33"/>
                <w:sz w:val="16"/>
                <w:szCs w:val="16"/>
                <w:lang w:val="en-US" w:eastAsia="nl-NL" w:bidi="ar-SA"/>
              </w:rPr>
              <w:t>FRA DiskGroup</w:t>
            </w:r>
            <w:r>
              <w:rPr>
                <w:rFonts w:eastAsia="Times New Roman" w:cs="Arial"/>
                <w:b/>
                <w:bCs/>
                <w:color w:val="1F1E33"/>
                <w:sz w:val="16"/>
                <w:szCs w:val="16"/>
                <w:lang w:val="en-US" w:eastAsia="nl-NL" w:bidi="ar-SA"/>
              </w:rPr>
              <w:t>2</w:t>
            </w:r>
            <w:r w:rsidRPr="00964A6C">
              <w:rPr>
                <w:rFonts w:eastAsia="Times New Roman" w:cs="Arial"/>
                <w:b/>
                <w:bCs/>
                <w:color w:val="1F1E33"/>
                <w:sz w:val="16"/>
                <w:szCs w:val="16"/>
                <w:lang w:val="en-US" w:eastAsia="nl-NL" w:bidi="ar-SA"/>
              </w:rPr>
              <w:t xml:space="preserve"> </w:t>
            </w:r>
            <w:r>
              <w:rPr>
                <w:rFonts w:eastAsia="Times New Roman" w:cs="Arial"/>
                <w:b/>
                <w:bCs/>
                <w:color w:val="1F1E33"/>
                <w:sz w:val="16"/>
                <w:szCs w:val="16"/>
                <w:lang w:val="en-US" w:eastAsia="nl-NL" w:bidi="ar-SA"/>
              </w:rPr>
              <w:t>Archive and Flashback L</w:t>
            </w:r>
            <w:r w:rsidRPr="00964A6C">
              <w:rPr>
                <w:rFonts w:eastAsia="Times New Roman" w:cs="Arial"/>
                <w:b/>
                <w:bCs/>
                <w:color w:val="1F1E33"/>
                <w:sz w:val="16"/>
                <w:szCs w:val="16"/>
                <w:lang w:val="en-US" w:eastAsia="nl-NL" w:bidi="ar-SA"/>
              </w:rPr>
              <w:t>ogs</w:t>
            </w:r>
            <w:r>
              <w:rPr>
                <w:rFonts w:eastAsia="Times New Roman" w:cs="Arial"/>
                <w:b/>
                <w:bCs/>
                <w:color w:val="1F1E33"/>
                <w:sz w:val="16"/>
                <w:szCs w:val="16"/>
                <w:lang w:val="en-US" w:eastAsia="nl-NL" w:bidi="ar-SA"/>
              </w:rPr>
              <w:t xml:space="preserve"> (mandatory)</w:t>
            </w:r>
          </w:p>
          <w:p w14:paraId="7E78659B" w14:textId="77777777" w:rsidR="00AE04A7" w:rsidRPr="00C769C8" w:rsidRDefault="00AE04A7" w:rsidP="00AE04A7">
            <w:pPr>
              <w:spacing w:after="160" w:line="259" w:lineRule="auto"/>
              <w:rPr>
                <w:rFonts w:eastAsia="Times New Roman" w:cs="Arial"/>
                <w:b/>
                <w:bCs/>
                <w:color w:val="1F1E33"/>
                <w:sz w:val="16"/>
                <w:szCs w:val="16"/>
                <w:lang w:val="en-US" w:eastAsia="nl-NL" w:bidi="ar-SA"/>
              </w:rPr>
            </w:pPr>
          </w:p>
        </w:tc>
        <w:tc>
          <w:tcPr>
            <w:tcW w:w="990" w:type="dxa"/>
            <w:shd w:val="clear" w:color="auto" w:fill="BDD6EE" w:themeFill="accent1" w:themeFillTint="66"/>
          </w:tcPr>
          <w:p w14:paraId="0811088B" w14:textId="77777777" w:rsidR="00AE04A7" w:rsidRDefault="00AE04A7"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SHARED</w:t>
            </w:r>
          </w:p>
          <w:p w14:paraId="75BF7B95" w14:textId="3FAD3C20" w:rsidR="00705476" w:rsidRDefault="00705476" w:rsidP="00AE04A7">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Script folder (Batches)</w:t>
            </w:r>
          </w:p>
        </w:tc>
      </w:tr>
      <w:tr w:rsidR="00705476" w:rsidRPr="0053055F" w14:paraId="0AFF3824" w14:textId="1CAC4499" w:rsidTr="00AE04A7">
        <w:tc>
          <w:tcPr>
            <w:tcW w:w="1705" w:type="dxa"/>
          </w:tcPr>
          <w:p w14:paraId="600F6894"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r w:rsidRPr="008319A1">
              <w:rPr>
                <w:rFonts w:cs="Arial"/>
                <w:sz w:val="16"/>
                <w:szCs w:val="16"/>
              </w:rPr>
              <w:t>SONAR-DB1-P</w:t>
            </w:r>
            <w:r>
              <w:rPr>
                <w:rFonts w:cs="Arial"/>
                <w:sz w:val="16"/>
                <w:szCs w:val="16"/>
              </w:rPr>
              <w:t xml:space="preserve"> </w:t>
            </w:r>
            <w:r w:rsidRPr="00943F1E">
              <w:rPr>
                <w:rFonts w:eastAsia="Times New Roman" w:cs="Arial"/>
                <w:sz w:val="16"/>
                <w:szCs w:val="16"/>
                <w:lang w:bidi="ar-SA"/>
              </w:rPr>
              <w:t>uwvm2vapora0008</w:t>
            </w:r>
          </w:p>
        </w:tc>
        <w:sdt>
          <w:sdtPr>
            <w:rPr>
              <w:sz w:val="16"/>
              <w:szCs w:val="16"/>
            </w:rPr>
            <w:alias w:val="Clusternode"/>
            <w:tag w:val="Clusternode"/>
            <w:id w:val="1361782183"/>
            <w:placeholder>
              <w:docPart w:val="3B0A6973919548B994D3D4EEB0B10B96"/>
            </w:placeholder>
            <w:dropDownList>
              <w:listItem w:displayText="Select" w:value="Select"/>
              <w:listItem w:displayText="Active" w:value="Active"/>
              <w:listItem w:displayText="Passive" w:value="Passive"/>
            </w:dropDownList>
          </w:sdtPr>
          <w:sdtEndPr/>
          <w:sdtContent>
            <w:tc>
              <w:tcPr>
                <w:tcW w:w="900" w:type="dxa"/>
                <w:vAlign w:val="center"/>
              </w:tcPr>
              <w:p w14:paraId="4A2BE87B" w14:textId="77777777" w:rsidR="00705476" w:rsidRPr="008C5395" w:rsidRDefault="00705476" w:rsidP="00705476">
                <w:pPr>
                  <w:spacing w:after="160" w:line="259" w:lineRule="auto"/>
                  <w:rPr>
                    <w:b/>
                    <w:bCs/>
                    <w:sz w:val="16"/>
                    <w:szCs w:val="16"/>
                  </w:rPr>
                </w:pPr>
                <w:r w:rsidRPr="008C5395">
                  <w:rPr>
                    <w:sz w:val="16"/>
                    <w:szCs w:val="16"/>
                  </w:rPr>
                  <w:t>Active</w:t>
                </w:r>
              </w:p>
            </w:tc>
          </w:sdtContent>
        </w:sdt>
        <w:sdt>
          <w:sdtPr>
            <w:rPr>
              <w:sz w:val="16"/>
              <w:szCs w:val="16"/>
            </w:rPr>
            <w:alias w:val="Domain"/>
            <w:tag w:val="Domain"/>
            <w:id w:val="-1090839568"/>
            <w:placeholder>
              <w:docPart w:val="F1AB36D738B94DB9BC29F747E8590079"/>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170" w:type="dxa"/>
                <w:vAlign w:val="center"/>
              </w:tcPr>
              <w:p w14:paraId="1182940C" w14:textId="77777777" w:rsidR="00705476" w:rsidRPr="008C5395" w:rsidRDefault="00705476" w:rsidP="00705476">
                <w:pPr>
                  <w:spacing w:after="160" w:line="259" w:lineRule="auto"/>
                  <w:rPr>
                    <w:rFonts w:eastAsia="Times New Roman" w:cs="Arial"/>
                    <w:color w:val="000000" w:themeColor="text1"/>
                    <w:sz w:val="16"/>
                    <w:szCs w:val="16"/>
                    <w:lang w:val="en-US" w:eastAsia="nl-NL" w:bidi="ar-SA"/>
                  </w:rPr>
                </w:pPr>
                <w:r w:rsidRPr="008C5395">
                  <w:rPr>
                    <w:sz w:val="16"/>
                    <w:szCs w:val="16"/>
                  </w:rPr>
                  <w:t>Production</w:t>
                </w:r>
              </w:p>
            </w:tc>
          </w:sdtContent>
        </w:sdt>
        <w:tc>
          <w:tcPr>
            <w:tcW w:w="810" w:type="dxa"/>
          </w:tcPr>
          <w:p w14:paraId="59765046" w14:textId="77777777" w:rsidR="00705476" w:rsidRPr="0053055F" w:rsidRDefault="00705476" w:rsidP="00705476">
            <w:pPr>
              <w:spacing w:after="160" w:line="259" w:lineRule="auto"/>
              <w:jc w:val="center"/>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810" w:type="dxa"/>
          </w:tcPr>
          <w:p w14:paraId="2AF264F3" w14:textId="77777777" w:rsidR="00705476" w:rsidRPr="000F109A" w:rsidRDefault="00705476" w:rsidP="00705476">
            <w:pPr>
              <w:spacing w:after="160" w:line="259" w:lineRule="auto"/>
              <w:jc w:val="center"/>
              <w:rPr>
                <w:rFonts w:eastAsia="Times New Roman" w:cs="Arial"/>
                <w:color w:val="000000" w:themeColor="text1"/>
                <w:sz w:val="16"/>
                <w:szCs w:val="16"/>
                <w:lang w:val="en-US" w:eastAsia="nl-NL" w:bidi="ar-SA"/>
              </w:rPr>
            </w:pPr>
            <w:r w:rsidRPr="000A57E9">
              <w:rPr>
                <w:rFonts w:eastAsia="Times New Roman" w:cs="Arial"/>
                <w:color w:val="000000" w:themeColor="text1"/>
                <w:sz w:val="16"/>
                <w:szCs w:val="16"/>
                <w:lang w:val="en-US" w:eastAsia="nl-NL" w:bidi="ar-SA"/>
              </w:rPr>
              <w:t>100 GB</w:t>
            </w:r>
          </w:p>
        </w:tc>
        <w:tc>
          <w:tcPr>
            <w:tcW w:w="810" w:type="dxa"/>
          </w:tcPr>
          <w:p w14:paraId="301777C0" w14:textId="77777777" w:rsidR="00705476" w:rsidRPr="000F109A" w:rsidRDefault="00705476" w:rsidP="00705476">
            <w:pPr>
              <w:spacing w:after="160" w:line="259" w:lineRule="auto"/>
              <w:jc w:val="center"/>
              <w:rPr>
                <w:rFonts w:eastAsia="Times New Roman" w:cs="Arial"/>
                <w:color w:val="000000" w:themeColor="text1"/>
                <w:sz w:val="16"/>
                <w:szCs w:val="16"/>
                <w:lang w:val="en-US" w:eastAsia="nl-NL" w:bidi="ar-SA"/>
              </w:rPr>
            </w:pPr>
            <w:r w:rsidRPr="000A57E9">
              <w:rPr>
                <w:rFonts w:eastAsia="Times New Roman" w:cs="Arial"/>
                <w:color w:val="000000" w:themeColor="text1"/>
                <w:sz w:val="16"/>
                <w:szCs w:val="16"/>
                <w:lang w:val="en-US" w:eastAsia="nl-NL" w:bidi="ar-SA"/>
              </w:rPr>
              <w:t>100 GB</w:t>
            </w:r>
          </w:p>
        </w:tc>
        <w:tc>
          <w:tcPr>
            <w:tcW w:w="900" w:type="dxa"/>
            <w:vMerge w:val="restart"/>
            <w:vAlign w:val="center"/>
          </w:tcPr>
          <w:p w14:paraId="0F59C071" w14:textId="77777777" w:rsidR="00705476" w:rsidRPr="000F109A" w:rsidRDefault="00705476" w:rsidP="00705476">
            <w:pPr>
              <w:spacing w:after="160" w:line="259" w:lineRule="auto"/>
              <w:jc w:val="center"/>
              <w:rPr>
                <w:rFonts w:eastAsia="Times New Roman" w:cs="Arial"/>
                <w:color w:val="000000" w:themeColor="text1"/>
                <w:sz w:val="16"/>
                <w:szCs w:val="16"/>
                <w:lang w:val="en-US" w:eastAsia="nl-NL" w:bidi="ar-SA"/>
              </w:rPr>
            </w:pPr>
            <w:r w:rsidRPr="000F109A">
              <w:rPr>
                <w:rFonts w:eastAsia="Times New Roman" w:cs="Arial"/>
                <w:color w:val="000000" w:themeColor="text1"/>
                <w:sz w:val="16"/>
                <w:szCs w:val="16"/>
                <w:lang w:val="en-US" w:eastAsia="nl-NL" w:bidi="ar-SA"/>
              </w:rPr>
              <w:t>10 GB</w:t>
            </w:r>
          </w:p>
        </w:tc>
        <w:tc>
          <w:tcPr>
            <w:tcW w:w="810" w:type="dxa"/>
            <w:vMerge w:val="restart"/>
            <w:vAlign w:val="center"/>
          </w:tcPr>
          <w:p w14:paraId="013871AB" w14:textId="77777777" w:rsidR="00705476" w:rsidRPr="000F109A" w:rsidRDefault="00705476" w:rsidP="00705476">
            <w:pPr>
              <w:spacing w:after="160" w:line="259" w:lineRule="auto"/>
              <w:jc w:val="center"/>
              <w:rPr>
                <w:rFonts w:eastAsia="Times New Roman" w:cs="Arial"/>
                <w:color w:val="000000" w:themeColor="text1"/>
                <w:sz w:val="16"/>
                <w:szCs w:val="16"/>
                <w:lang w:val="en-US" w:eastAsia="nl-NL" w:bidi="ar-SA"/>
              </w:rPr>
            </w:pPr>
            <w:r w:rsidRPr="000F109A">
              <w:rPr>
                <w:rFonts w:eastAsia="Times New Roman" w:cs="Arial"/>
                <w:color w:val="000000" w:themeColor="text1"/>
                <w:sz w:val="16"/>
                <w:szCs w:val="16"/>
                <w:lang w:val="en-US" w:eastAsia="nl-NL" w:bidi="ar-SA"/>
              </w:rPr>
              <w:t>1 GB</w:t>
            </w:r>
          </w:p>
        </w:tc>
        <w:sdt>
          <w:sdtPr>
            <w:rPr>
              <w:rFonts w:eastAsia="Times New Roman" w:cs="Arial"/>
              <w:color w:val="000000" w:themeColor="text1"/>
              <w:sz w:val="16"/>
              <w:szCs w:val="16"/>
              <w:lang w:val="en-US" w:eastAsia="nl-NL" w:bidi="ar-SA"/>
            </w:rPr>
            <w:alias w:val="disk number"/>
            <w:tag w:val="disk number"/>
            <w:id w:val="254106041"/>
            <w:placeholder>
              <w:docPart w:val="A1B8EDE29B95474EBA21DCF061402487"/>
            </w:placeholder>
            <w:dropDownList>
              <w:listItem w:displayText="Select" w:value="Select"/>
              <w:listItem w:displayText="2 x" w:value="2 x"/>
              <w:listItem w:displayText="4 x" w:value="4 x"/>
              <w:listItem w:displayText="6 x" w:value="6 x"/>
              <w:listItem w:displayText="8 x" w:value="8 x"/>
              <w:listItem w:displayText="10 x" w:value="10 x"/>
              <w:listItem w:displayText="12 x" w:value="12 x"/>
              <w:listItem w:displayText="14 x" w:value="14 x"/>
              <w:listItem w:displayText="16 x" w:value="16 x"/>
            </w:dropDownList>
          </w:sdtPr>
          <w:sdtEndPr/>
          <w:sdtContent>
            <w:tc>
              <w:tcPr>
                <w:tcW w:w="540" w:type="dxa"/>
                <w:vMerge w:val="restart"/>
                <w:shd w:val="clear" w:color="auto" w:fill="auto"/>
                <w:vAlign w:val="center"/>
              </w:tcPr>
              <w:p w14:paraId="6D6D4C97" w14:textId="77777777" w:rsidR="00705476" w:rsidRPr="008C5395" w:rsidRDefault="00705476" w:rsidP="00705476">
                <w:pPr>
                  <w:spacing w:after="160" w:line="259" w:lineRule="auto"/>
                  <w:jc w:val="center"/>
                  <w:rPr>
                    <w:rFonts w:eastAsia="Times New Roman" w:cs="Arial"/>
                    <w:color w:val="000000" w:themeColor="text1"/>
                    <w:sz w:val="16"/>
                    <w:szCs w:val="16"/>
                    <w:lang w:val="en-US" w:eastAsia="nl-NL" w:bidi="ar-SA"/>
                  </w:rPr>
                </w:pPr>
                <w:r w:rsidRPr="008C5395">
                  <w:rPr>
                    <w:rFonts w:eastAsia="Times New Roman" w:cs="Arial"/>
                    <w:color w:val="000000" w:themeColor="text1"/>
                    <w:sz w:val="16"/>
                    <w:szCs w:val="16"/>
                    <w:lang w:val="en-US" w:eastAsia="nl-NL" w:bidi="ar-SA"/>
                  </w:rPr>
                  <w:t>4 x</w:t>
                </w:r>
              </w:p>
            </w:tc>
          </w:sdtContent>
        </w:sdt>
        <w:sdt>
          <w:sdtPr>
            <w:rPr>
              <w:rFonts w:eastAsia="Times New Roman" w:cs="Arial"/>
              <w:color w:val="000000" w:themeColor="text1"/>
              <w:sz w:val="16"/>
              <w:szCs w:val="16"/>
              <w:lang w:val="en-US" w:eastAsia="nl-NL" w:bidi="ar-SA"/>
            </w:rPr>
            <w:alias w:val="Disk Size"/>
            <w:tag w:val="Disk Size"/>
            <w:id w:val="1579484632"/>
            <w:placeholder>
              <w:docPart w:val="F2C04E5FE828416C945BBF40DF5384DA"/>
            </w:placeholder>
            <w:dropDownList>
              <w:listItem w:displayText="Select" w:value="Select"/>
              <w:listItem w:displayText="50 GB" w:value="50 GB"/>
              <w:listItem w:displayText="100 GB" w:value="100 GB"/>
              <w:listItem w:displayText="150 GB" w:value="150 GB"/>
              <w:listItem w:displayText="200 GB" w:value="200 GB"/>
              <w:listItem w:displayText="250 GB" w:value="250 GB"/>
              <w:listItem w:displayText="500 GB" w:value="500 GB"/>
              <w:listItem w:displayText="1 TB" w:value="1 TB"/>
              <w:listItem w:displayText="n/a" w:value="n/a"/>
            </w:dropDownList>
          </w:sdtPr>
          <w:sdtEndPr/>
          <w:sdtContent>
            <w:tc>
              <w:tcPr>
                <w:tcW w:w="630" w:type="dxa"/>
                <w:vMerge w:val="restart"/>
                <w:shd w:val="clear" w:color="auto" w:fill="auto"/>
                <w:vAlign w:val="center"/>
              </w:tcPr>
              <w:p w14:paraId="152021CA" w14:textId="77777777" w:rsidR="00705476" w:rsidRPr="008C5395" w:rsidRDefault="00705476" w:rsidP="00705476">
                <w:pPr>
                  <w:spacing w:after="160" w:line="259" w:lineRule="auto"/>
                  <w:jc w:val="center"/>
                  <w:rPr>
                    <w:rFonts w:eastAsia="Times New Roman" w:cs="Arial"/>
                    <w:color w:val="000000" w:themeColor="text1"/>
                    <w:sz w:val="16"/>
                    <w:szCs w:val="16"/>
                    <w:lang w:val="en-US" w:eastAsia="nl-NL" w:bidi="ar-SA"/>
                  </w:rPr>
                </w:pPr>
                <w:r w:rsidRPr="008C5395">
                  <w:rPr>
                    <w:rFonts w:eastAsia="Times New Roman" w:cs="Arial"/>
                    <w:color w:val="000000" w:themeColor="text1"/>
                    <w:sz w:val="16"/>
                    <w:szCs w:val="16"/>
                    <w:lang w:val="en-US" w:eastAsia="nl-NL" w:bidi="ar-SA"/>
                  </w:rPr>
                  <w:t>1 TB</w:t>
                </w:r>
              </w:p>
            </w:tc>
          </w:sdtContent>
        </w:sdt>
        <w:sdt>
          <w:sdtPr>
            <w:rPr>
              <w:rFonts w:eastAsia="Times New Roman" w:cs="Arial"/>
              <w:color w:val="000000" w:themeColor="text1"/>
              <w:sz w:val="16"/>
              <w:szCs w:val="16"/>
              <w:lang w:val="en-US" w:eastAsia="nl-NL" w:bidi="ar-SA"/>
            </w:rPr>
            <w:alias w:val="disk number"/>
            <w:tag w:val="disk number"/>
            <w:id w:val="1787386618"/>
            <w:placeholder>
              <w:docPart w:val="6876BE7F319A4221AFA2FA44CEE6FC9F"/>
            </w:placeholder>
            <w:dropDownList>
              <w:listItem w:displayText="Select" w:value="Select"/>
              <w:listItem w:displayText="2 x" w:value="2 x"/>
              <w:listItem w:displayText="4 x" w:value="4 x"/>
              <w:listItem w:displayText="6 x" w:value="6 x"/>
              <w:listItem w:displayText="8 x" w:value="8 x"/>
              <w:listItem w:displayText="10 x" w:value="10 x"/>
              <w:listItem w:displayText="12 x" w:value="12 x"/>
              <w:listItem w:displayText="14 x" w:value="14 x"/>
              <w:listItem w:displayText="16 x" w:value="16 x"/>
            </w:dropDownList>
          </w:sdtPr>
          <w:sdtEndPr/>
          <w:sdtContent>
            <w:tc>
              <w:tcPr>
                <w:tcW w:w="540" w:type="dxa"/>
                <w:vMerge w:val="restart"/>
                <w:shd w:val="clear" w:color="auto" w:fill="auto"/>
                <w:vAlign w:val="center"/>
              </w:tcPr>
              <w:p w14:paraId="0CBCF4D0" w14:textId="77777777" w:rsidR="00705476" w:rsidRPr="008C5395" w:rsidRDefault="00705476" w:rsidP="00705476">
                <w:pPr>
                  <w:spacing w:after="160" w:line="259" w:lineRule="auto"/>
                  <w:jc w:val="center"/>
                  <w:rPr>
                    <w:rFonts w:eastAsia="Times New Roman" w:cs="Arial"/>
                    <w:color w:val="000000" w:themeColor="text1"/>
                    <w:sz w:val="16"/>
                    <w:szCs w:val="16"/>
                    <w:lang w:val="en-US" w:eastAsia="nl-NL" w:bidi="ar-SA"/>
                  </w:rPr>
                </w:pPr>
                <w:r w:rsidRPr="008C5395">
                  <w:rPr>
                    <w:rFonts w:eastAsia="Times New Roman" w:cs="Arial"/>
                    <w:color w:val="000000" w:themeColor="text1"/>
                    <w:sz w:val="16"/>
                    <w:szCs w:val="16"/>
                    <w:lang w:val="en-US" w:eastAsia="nl-NL" w:bidi="ar-SA"/>
                  </w:rPr>
                  <w:t>2 x</w:t>
                </w:r>
              </w:p>
            </w:tc>
          </w:sdtContent>
        </w:sdt>
        <w:sdt>
          <w:sdtPr>
            <w:rPr>
              <w:rFonts w:eastAsia="Times New Roman" w:cs="Arial"/>
              <w:color w:val="000000" w:themeColor="text1"/>
              <w:sz w:val="16"/>
              <w:szCs w:val="16"/>
              <w:lang w:val="en-US" w:eastAsia="nl-NL" w:bidi="ar-SA"/>
            </w:rPr>
            <w:alias w:val="Disk Size"/>
            <w:tag w:val="Disk Size"/>
            <w:id w:val="2085569787"/>
            <w:placeholder>
              <w:docPart w:val="F08EA5906C814A23B4E7493F98A59CED"/>
            </w:placeholder>
            <w:dropDownList>
              <w:listItem w:displayText="Select" w:value="Select"/>
              <w:listItem w:displayText="50 GB" w:value="50 GB"/>
              <w:listItem w:displayText="100 GB" w:value="100 GB"/>
              <w:listItem w:displayText="150 GB" w:value="150 GB"/>
              <w:listItem w:displayText="200 GB" w:value="200 GB"/>
              <w:listItem w:displayText="250 GB" w:value="250 GB"/>
              <w:listItem w:displayText="500 GB" w:value="500 GB"/>
              <w:listItem w:displayText="1 TB" w:value="1 TB"/>
              <w:listItem w:displayText="n/a" w:value="n/a"/>
            </w:dropDownList>
          </w:sdtPr>
          <w:sdtEndPr/>
          <w:sdtContent>
            <w:tc>
              <w:tcPr>
                <w:tcW w:w="810" w:type="dxa"/>
                <w:vMerge w:val="restart"/>
                <w:shd w:val="clear" w:color="auto" w:fill="auto"/>
                <w:vAlign w:val="center"/>
              </w:tcPr>
              <w:p w14:paraId="48088C67" w14:textId="77777777" w:rsidR="00705476" w:rsidRPr="008C5395" w:rsidRDefault="00705476" w:rsidP="00705476">
                <w:pPr>
                  <w:spacing w:after="160" w:line="259" w:lineRule="auto"/>
                  <w:jc w:val="center"/>
                  <w:rPr>
                    <w:rFonts w:eastAsia="Times New Roman" w:cs="Arial"/>
                    <w:color w:val="000000" w:themeColor="text1"/>
                    <w:sz w:val="16"/>
                    <w:szCs w:val="16"/>
                    <w:lang w:val="en-US" w:eastAsia="nl-NL" w:bidi="ar-SA"/>
                  </w:rPr>
                </w:pPr>
                <w:r w:rsidRPr="008C5395">
                  <w:rPr>
                    <w:rFonts w:eastAsia="Times New Roman" w:cs="Arial"/>
                    <w:color w:val="000000" w:themeColor="text1"/>
                    <w:sz w:val="16"/>
                    <w:szCs w:val="16"/>
                    <w:lang w:val="en-US" w:eastAsia="nl-NL" w:bidi="ar-SA"/>
                  </w:rPr>
                  <w:t>200 GB</w:t>
                </w:r>
              </w:p>
            </w:tc>
          </w:sdtContent>
        </w:sdt>
        <w:tc>
          <w:tcPr>
            <w:tcW w:w="990" w:type="dxa"/>
            <w:vMerge w:val="restart"/>
          </w:tcPr>
          <w:p w14:paraId="44446FE0" w14:textId="77777777" w:rsidR="00705476" w:rsidRDefault="00705476" w:rsidP="00705476">
            <w:pPr>
              <w:spacing w:after="160" w:line="259" w:lineRule="auto"/>
              <w:jc w:val="center"/>
              <w:rPr>
                <w:rFonts w:eastAsia="Times New Roman" w:cs="Arial"/>
                <w:color w:val="000000" w:themeColor="text1"/>
                <w:sz w:val="16"/>
                <w:szCs w:val="16"/>
                <w:lang w:val="en-US" w:eastAsia="nl-NL" w:bidi="ar-SA"/>
              </w:rPr>
            </w:pPr>
          </w:p>
          <w:p w14:paraId="17D051EA" w14:textId="6C466C21" w:rsidR="00705476" w:rsidRDefault="00E77986" w:rsidP="00705476">
            <w:pPr>
              <w:spacing w:after="160" w:line="259" w:lineRule="auto"/>
              <w:jc w:val="center"/>
              <w:rPr>
                <w:rFonts w:eastAsia="Times New Roman" w:cs="Arial"/>
                <w:color w:val="000000" w:themeColor="text1"/>
                <w:sz w:val="16"/>
                <w:szCs w:val="16"/>
                <w:lang w:val="en-US" w:eastAsia="nl-NL" w:bidi="ar-SA"/>
              </w:rPr>
            </w:pPr>
            <w:r>
              <w:rPr>
                <w:rFonts w:eastAsia="Times New Roman" w:cs="Arial"/>
                <w:color w:val="000000" w:themeColor="text1"/>
                <w:sz w:val="16"/>
                <w:szCs w:val="16"/>
                <w:lang w:val="en-US" w:eastAsia="nl-NL" w:bidi="ar-SA"/>
              </w:rPr>
              <w:t>50 GB</w:t>
            </w:r>
          </w:p>
        </w:tc>
      </w:tr>
      <w:tr w:rsidR="00705476" w:rsidRPr="0053055F" w14:paraId="088BCA02" w14:textId="548A7460" w:rsidTr="00AE04A7">
        <w:trPr>
          <w:trHeight w:val="436"/>
        </w:trPr>
        <w:tc>
          <w:tcPr>
            <w:tcW w:w="1705" w:type="dxa"/>
          </w:tcPr>
          <w:p w14:paraId="7C19860E"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r w:rsidRPr="008319A1">
              <w:rPr>
                <w:rFonts w:cs="Arial"/>
                <w:sz w:val="16"/>
                <w:szCs w:val="16"/>
              </w:rPr>
              <w:t>SONAR-DB2-P</w:t>
            </w:r>
            <w:r>
              <w:rPr>
                <w:rFonts w:cs="Arial"/>
                <w:sz w:val="16"/>
                <w:szCs w:val="16"/>
              </w:rPr>
              <w:t xml:space="preserve"> </w:t>
            </w:r>
            <w:r w:rsidRPr="00B62911">
              <w:rPr>
                <w:rFonts w:cs="Arial"/>
                <w:sz w:val="16"/>
                <w:szCs w:val="16"/>
              </w:rPr>
              <w:t>uwvm3vapora0008</w:t>
            </w:r>
          </w:p>
        </w:tc>
        <w:sdt>
          <w:sdtPr>
            <w:rPr>
              <w:sz w:val="16"/>
              <w:szCs w:val="16"/>
            </w:rPr>
            <w:alias w:val="Clusternode"/>
            <w:tag w:val="Clusternode"/>
            <w:id w:val="-1494176526"/>
            <w:placeholder>
              <w:docPart w:val="85722564DBC241178D94A498AD0EC754"/>
            </w:placeholder>
            <w:dropDownList>
              <w:listItem w:displayText="Select" w:value="Select"/>
              <w:listItem w:displayText="Active" w:value="Active"/>
              <w:listItem w:displayText="Passive" w:value="Passive"/>
            </w:dropDownList>
          </w:sdtPr>
          <w:sdtEndPr/>
          <w:sdtContent>
            <w:tc>
              <w:tcPr>
                <w:tcW w:w="900" w:type="dxa"/>
                <w:vAlign w:val="center"/>
              </w:tcPr>
              <w:p w14:paraId="7A38C423" w14:textId="77777777" w:rsidR="00705476" w:rsidRPr="008C5395" w:rsidRDefault="00705476" w:rsidP="00705476">
                <w:pPr>
                  <w:spacing w:after="160" w:line="259" w:lineRule="auto"/>
                  <w:rPr>
                    <w:b/>
                    <w:bCs/>
                    <w:sz w:val="16"/>
                    <w:szCs w:val="16"/>
                  </w:rPr>
                </w:pPr>
                <w:r w:rsidRPr="008C5395">
                  <w:rPr>
                    <w:sz w:val="16"/>
                    <w:szCs w:val="16"/>
                  </w:rPr>
                  <w:t>Passive</w:t>
                </w:r>
              </w:p>
            </w:tc>
          </w:sdtContent>
        </w:sdt>
        <w:sdt>
          <w:sdtPr>
            <w:rPr>
              <w:sz w:val="16"/>
              <w:szCs w:val="16"/>
            </w:rPr>
            <w:alias w:val="Domain"/>
            <w:tag w:val="Domain"/>
            <w:id w:val="477044009"/>
            <w:placeholder>
              <w:docPart w:val="D747F97EA2E44812B23BC4BF09E7CCEA"/>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170" w:type="dxa"/>
                <w:vAlign w:val="center"/>
              </w:tcPr>
              <w:p w14:paraId="6EC9790F" w14:textId="77777777" w:rsidR="00705476" w:rsidRPr="008C5395" w:rsidRDefault="00705476" w:rsidP="00705476">
                <w:pPr>
                  <w:spacing w:after="160" w:line="259" w:lineRule="auto"/>
                  <w:rPr>
                    <w:rFonts w:eastAsia="Times New Roman" w:cs="Arial"/>
                    <w:color w:val="000000" w:themeColor="text1"/>
                    <w:sz w:val="16"/>
                    <w:szCs w:val="16"/>
                    <w:lang w:val="en-US" w:eastAsia="nl-NL" w:bidi="ar-SA"/>
                  </w:rPr>
                </w:pPr>
                <w:r w:rsidRPr="008C5395">
                  <w:rPr>
                    <w:sz w:val="16"/>
                    <w:szCs w:val="16"/>
                  </w:rPr>
                  <w:t>Production</w:t>
                </w:r>
              </w:p>
            </w:tc>
          </w:sdtContent>
        </w:sdt>
        <w:tc>
          <w:tcPr>
            <w:tcW w:w="810" w:type="dxa"/>
          </w:tcPr>
          <w:p w14:paraId="42362883" w14:textId="77777777" w:rsidR="00705476" w:rsidRPr="0053055F" w:rsidRDefault="00705476" w:rsidP="00705476">
            <w:pPr>
              <w:spacing w:after="160" w:line="259" w:lineRule="auto"/>
              <w:jc w:val="center"/>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810" w:type="dxa"/>
          </w:tcPr>
          <w:p w14:paraId="32BD115E" w14:textId="77777777" w:rsidR="00705476" w:rsidRPr="0053055F" w:rsidRDefault="00705476" w:rsidP="00705476">
            <w:pPr>
              <w:spacing w:after="160" w:line="259" w:lineRule="auto"/>
              <w:jc w:val="center"/>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810" w:type="dxa"/>
          </w:tcPr>
          <w:p w14:paraId="1A500C95" w14:textId="77777777" w:rsidR="00705476" w:rsidRPr="0053055F" w:rsidRDefault="00705476" w:rsidP="00705476">
            <w:pPr>
              <w:spacing w:after="160" w:line="259" w:lineRule="auto"/>
              <w:jc w:val="center"/>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900" w:type="dxa"/>
            <w:vMerge/>
          </w:tcPr>
          <w:p w14:paraId="0BFF63E8"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p>
        </w:tc>
        <w:tc>
          <w:tcPr>
            <w:tcW w:w="810" w:type="dxa"/>
            <w:vMerge/>
          </w:tcPr>
          <w:p w14:paraId="5FA88276"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p>
        </w:tc>
        <w:tc>
          <w:tcPr>
            <w:tcW w:w="540" w:type="dxa"/>
            <w:vMerge/>
            <w:shd w:val="clear" w:color="auto" w:fill="auto"/>
          </w:tcPr>
          <w:p w14:paraId="5EA1D822" w14:textId="77777777" w:rsidR="00705476" w:rsidRPr="008C5395" w:rsidRDefault="00705476" w:rsidP="00705476">
            <w:pPr>
              <w:spacing w:after="160" w:line="259" w:lineRule="auto"/>
              <w:rPr>
                <w:rFonts w:eastAsia="Times New Roman" w:cs="Arial"/>
                <w:color w:val="000000" w:themeColor="text1"/>
                <w:sz w:val="16"/>
                <w:szCs w:val="16"/>
                <w:lang w:val="en-US" w:eastAsia="nl-NL" w:bidi="ar-SA"/>
              </w:rPr>
            </w:pPr>
          </w:p>
        </w:tc>
        <w:tc>
          <w:tcPr>
            <w:tcW w:w="630" w:type="dxa"/>
            <w:vMerge/>
            <w:shd w:val="clear" w:color="auto" w:fill="auto"/>
          </w:tcPr>
          <w:p w14:paraId="01ED8671" w14:textId="77777777" w:rsidR="00705476" w:rsidRPr="008C5395" w:rsidRDefault="00705476" w:rsidP="00705476">
            <w:pPr>
              <w:spacing w:after="160" w:line="259" w:lineRule="auto"/>
              <w:rPr>
                <w:rFonts w:eastAsia="Times New Roman" w:cs="Arial"/>
                <w:color w:val="000000" w:themeColor="text1"/>
                <w:sz w:val="16"/>
                <w:szCs w:val="16"/>
                <w:lang w:val="en-US" w:eastAsia="nl-NL" w:bidi="ar-SA"/>
              </w:rPr>
            </w:pPr>
          </w:p>
        </w:tc>
        <w:tc>
          <w:tcPr>
            <w:tcW w:w="540" w:type="dxa"/>
            <w:vMerge/>
            <w:shd w:val="clear" w:color="auto" w:fill="auto"/>
          </w:tcPr>
          <w:p w14:paraId="104B5AB8" w14:textId="77777777" w:rsidR="00705476" w:rsidRPr="008C5395" w:rsidRDefault="00705476" w:rsidP="00705476">
            <w:pPr>
              <w:spacing w:after="160" w:line="259" w:lineRule="auto"/>
              <w:rPr>
                <w:rFonts w:eastAsia="Times New Roman" w:cs="Arial"/>
                <w:color w:val="000000" w:themeColor="text1"/>
                <w:sz w:val="16"/>
                <w:szCs w:val="16"/>
                <w:lang w:val="en-US" w:eastAsia="nl-NL" w:bidi="ar-SA"/>
              </w:rPr>
            </w:pPr>
          </w:p>
        </w:tc>
        <w:tc>
          <w:tcPr>
            <w:tcW w:w="810" w:type="dxa"/>
            <w:vMerge/>
            <w:shd w:val="clear" w:color="auto" w:fill="auto"/>
          </w:tcPr>
          <w:p w14:paraId="35E40B21" w14:textId="77777777" w:rsidR="00705476" w:rsidRPr="008C5395" w:rsidRDefault="00705476" w:rsidP="00705476">
            <w:pPr>
              <w:spacing w:after="160" w:line="259" w:lineRule="auto"/>
              <w:rPr>
                <w:rFonts w:eastAsia="Times New Roman" w:cs="Arial"/>
                <w:color w:val="000000" w:themeColor="text1"/>
                <w:sz w:val="16"/>
                <w:szCs w:val="16"/>
                <w:lang w:val="en-US" w:eastAsia="nl-NL" w:bidi="ar-SA"/>
              </w:rPr>
            </w:pPr>
          </w:p>
        </w:tc>
        <w:tc>
          <w:tcPr>
            <w:tcW w:w="990" w:type="dxa"/>
            <w:vMerge/>
          </w:tcPr>
          <w:p w14:paraId="5E9F7372" w14:textId="77777777" w:rsidR="00705476" w:rsidRPr="008C5395" w:rsidRDefault="00705476" w:rsidP="00705476">
            <w:pPr>
              <w:spacing w:after="160" w:line="259" w:lineRule="auto"/>
              <w:jc w:val="center"/>
              <w:rPr>
                <w:rFonts w:eastAsia="Times New Roman" w:cs="Arial"/>
                <w:color w:val="000000" w:themeColor="text1"/>
                <w:sz w:val="16"/>
                <w:szCs w:val="16"/>
                <w:lang w:val="en-US" w:eastAsia="nl-NL" w:bidi="ar-SA"/>
              </w:rPr>
            </w:pPr>
          </w:p>
        </w:tc>
      </w:tr>
      <w:tr w:rsidR="00705476" w:rsidRPr="0053055F" w14:paraId="20B59406" w14:textId="1E49B324" w:rsidTr="00AE04A7">
        <w:tc>
          <w:tcPr>
            <w:tcW w:w="1705" w:type="dxa"/>
          </w:tcPr>
          <w:p w14:paraId="75D15A1B" w14:textId="77777777" w:rsidR="00705476" w:rsidRPr="008C5395" w:rsidRDefault="00705476" w:rsidP="00705476">
            <w:pPr>
              <w:rPr>
                <w:rFonts w:eastAsia="Times New Roman" w:cs="Arial"/>
                <w:sz w:val="16"/>
                <w:szCs w:val="16"/>
                <w:lang w:bidi="ar-SA"/>
              </w:rPr>
            </w:pPr>
            <w:r w:rsidRPr="008319A1">
              <w:rPr>
                <w:rFonts w:cs="Arial"/>
                <w:sz w:val="16"/>
                <w:szCs w:val="16"/>
              </w:rPr>
              <w:t>SONAR-DB1-A</w:t>
            </w:r>
            <w:r>
              <w:rPr>
                <w:rFonts w:cs="Arial"/>
                <w:sz w:val="16"/>
                <w:szCs w:val="16"/>
              </w:rPr>
              <w:t xml:space="preserve"> </w:t>
            </w:r>
            <w:r w:rsidRPr="004D22C3">
              <w:rPr>
                <w:rFonts w:eastAsia="Times New Roman" w:cs="Arial"/>
                <w:sz w:val="16"/>
                <w:szCs w:val="16"/>
                <w:lang w:bidi="ar-SA"/>
              </w:rPr>
              <w:t>uwvm3vaaora0005</w:t>
            </w:r>
          </w:p>
        </w:tc>
        <w:sdt>
          <w:sdtPr>
            <w:rPr>
              <w:sz w:val="16"/>
              <w:szCs w:val="16"/>
            </w:rPr>
            <w:alias w:val="Clusternode"/>
            <w:tag w:val="Clusternode"/>
            <w:id w:val="-341785559"/>
            <w:placeholder>
              <w:docPart w:val="951A05219C724292A5DB5C882D08084C"/>
            </w:placeholder>
            <w:dropDownList>
              <w:listItem w:displayText="Select" w:value="Select"/>
              <w:listItem w:displayText="Active" w:value="Active"/>
              <w:listItem w:displayText="Passive" w:value="Passive"/>
            </w:dropDownList>
          </w:sdtPr>
          <w:sdtEndPr/>
          <w:sdtContent>
            <w:tc>
              <w:tcPr>
                <w:tcW w:w="900" w:type="dxa"/>
                <w:vAlign w:val="center"/>
              </w:tcPr>
              <w:p w14:paraId="7B7AC487" w14:textId="77777777" w:rsidR="00705476" w:rsidRPr="008C5395" w:rsidRDefault="00705476" w:rsidP="00705476">
                <w:pPr>
                  <w:spacing w:after="160" w:line="259" w:lineRule="auto"/>
                  <w:rPr>
                    <w:b/>
                    <w:bCs/>
                    <w:sz w:val="16"/>
                    <w:szCs w:val="16"/>
                  </w:rPr>
                </w:pPr>
                <w:r w:rsidRPr="008C5395">
                  <w:rPr>
                    <w:sz w:val="16"/>
                    <w:szCs w:val="16"/>
                  </w:rPr>
                  <w:t>Active</w:t>
                </w:r>
              </w:p>
            </w:tc>
          </w:sdtContent>
        </w:sdt>
        <w:sdt>
          <w:sdtPr>
            <w:rPr>
              <w:sz w:val="16"/>
              <w:szCs w:val="16"/>
            </w:rPr>
            <w:alias w:val="Domain"/>
            <w:tag w:val="Domain"/>
            <w:id w:val="-785585043"/>
            <w:placeholder>
              <w:docPart w:val="87EBD7C882F448A7B182F498170FC187"/>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170" w:type="dxa"/>
                <w:vAlign w:val="center"/>
              </w:tcPr>
              <w:p w14:paraId="2FD25FA9" w14:textId="77777777" w:rsidR="00705476" w:rsidRPr="008C5395" w:rsidRDefault="00705476" w:rsidP="00705476">
                <w:pPr>
                  <w:spacing w:after="160" w:line="259" w:lineRule="auto"/>
                  <w:rPr>
                    <w:rFonts w:eastAsia="Times New Roman" w:cs="Arial"/>
                    <w:color w:val="000000" w:themeColor="text1"/>
                    <w:sz w:val="16"/>
                    <w:szCs w:val="16"/>
                    <w:lang w:val="en-US" w:eastAsia="nl-NL" w:bidi="ar-SA"/>
                  </w:rPr>
                </w:pPr>
                <w:r>
                  <w:rPr>
                    <w:sz w:val="16"/>
                    <w:szCs w:val="16"/>
                  </w:rPr>
                  <w:t>Acceptance</w:t>
                </w:r>
              </w:p>
            </w:tc>
          </w:sdtContent>
        </w:sdt>
        <w:tc>
          <w:tcPr>
            <w:tcW w:w="810" w:type="dxa"/>
          </w:tcPr>
          <w:p w14:paraId="34ACB089" w14:textId="77777777" w:rsidR="00705476" w:rsidRPr="0053055F" w:rsidRDefault="00705476" w:rsidP="00705476">
            <w:pPr>
              <w:spacing w:after="160" w:line="259" w:lineRule="auto"/>
              <w:jc w:val="center"/>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810" w:type="dxa"/>
          </w:tcPr>
          <w:p w14:paraId="5FFD3EF3" w14:textId="77777777" w:rsidR="00705476" w:rsidRPr="000F109A" w:rsidRDefault="00705476" w:rsidP="00705476">
            <w:pPr>
              <w:spacing w:after="160" w:line="259" w:lineRule="auto"/>
              <w:jc w:val="center"/>
              <w:rPr>
                <w:rFonts w:eastAsia="Times New Roman" w:cs="Arial"/>
                <w:color w:val="000000" w:themeColor="text1"/>
                <w:sz w:val="16"/>
                <w:szCs w:val="16"/>
                <w:lang w:val="en-US" w:eastAsia="nl-NL" w:bidi="ar-SA"/>
              </w:rPr>
            </w:pPr>
            <w:r w:rsidRPr="000A57E9">
              <w:rPr>
                <w:rFonts w:eastAsia="Times New Roman" w:cs="Arial"/>
                <w:color w:val="000000" w:themeColor="text1"/>
                <w:sz w:val="16"/>
                <w:szCs w:val="16"/>
                <w:lang w:val="en-US" w:eastAsia="nl-NL" w:bidi="ar-SA"/>
              </w:rPr>
              <w:t>100 GB</w:t>
            </w:r>
          </w:p>
        </w:tc>
        <w:tc>
          <w:tcPr>
            <w:tcW w:w="810" w:type="dxa"/>
          </w:tcPr>
          <w:p w14:paraId="1164DF8D" w14:textId="77777777" w:rsidR="00705476" w:rsidRPr="000F109A" w:rsidRDefault="00705476" w:rsidP="00705476">
            <w:pPr>
              <w:spacing w:after="160" w:line="259" w:lineRule="auto"/>
              <w:jc w:val="center"/>
              <w:rPr>
                <w:rFonts w:eastAsia="Times New Roman" w:cs="Arial"/>
                <w:color w:val="000000" w:themeColor="text1"/>
                <w:sz w:val="16"/>
                <w:szCs w:val="16"/>
                <w:lang w:val="en-US" w:eastAsia="nl-NL" w:bidi="ar-SA"/>
              </w:rPr>
            </w:pPr>
            <w:r w:rsidRPr="000A57E9">
              <w:rPr>
                <w:rFonts w:eastAsia="Times New Roman" w:cs="Arial"/>
                <w:color w:val="000000" w:themeColor="text1"/>
                <w:sz w:val="16"/>
                <w:szCs w:val="16"/>
                <w:lang w:val="en-US" w:eastAsia="nl-NL" w:bidi="ar-SA"/>
              </w:rPr>
              <w:t>100 GB</w:t>
            </w:r>
          </w:p>
        </w:tc>
        <w:tc>
          <w:tcPr>
            <w:tcW w:w="900" w:type="dxa"/>
            <w:vMerge w:val="restart"/>
            <w:vAlign w:val="center"/>
          </w:tcPr>
          <w:p w14:paraId="65E0CD95" w14:textId="77777777" w:rsidR="00705476" w:rsidRPr="000F109A" w:rsidRDefault="00705476" w:rsidP="00705476">
            <w:pPr>
              <w:spacing w:after="160" w:line="259" w:lineRule="auto"/>
              <w:jc w:val="center"/>
              <w:rPr>
                <w:rFonts w:eastAsia="Times New Roman" w:cs="Arial"/>
                <w:color w:val="000000" w:themeColor="text1"/>
                <w:sz w:val="16"/>
                <w:szCs w:val="16"/>
                <w:lang w:val="en-US" w:eastAsia="nl-NL" w:bidi="ar-SA"/>
              </w:rPr>
            </w:pPr>
            <w:r w:rsidRPr="000F109A">
              <w:rPr>
                <w:rFonts w:eastAsia="Times New Roman" w:cs="Arial"/>
                <w:color w:val="000000" w:themeColor="text1"/>
                <w:sz w:val="16"/>
                <w:szCs w:val="16"/>
                <w:lang w:val="en-US" w:eastAsia="nl-NL" w:bidi="ar-SA"/>
              </w:rPr>
              <w:t>10 GB</w:t>
            </w:r>
          </w:p>
        </w:tc>
        <w:tc>
          <w:tcPr>
            <w:tcW w:w="810" w:type="dxa"/>
            <w:vMerge w:val="restart"/>
            <w:vAlign w:val="center"/>
          </w:tcPr>
          <w:p w14:paraId="7C3BB128" w14:textId="77777777" w:rsidR="00705476" w:rsidRPr="000F109A" w:rsidRDefault="00705476" w:rsidP="00705476">
            <w:pPr>
              <w:spacing w:after="160" w:line="259" w:lineRule="auto"/>
              <w:jc w:val="center"/>
              <w:rPr>
                <w:rFonts w:eastAsia="Times New Roman" w:cs="Arial"/>
                <w:color w:val="000000" w:themeColor="text1"/>
                <w:sz w:val="16"/>
                <w:szCs w:val="16"/>
                <w:lang w:val="en-US" w:eastAsia="nl-NL" w:bidi="ar-SA"/>
              </w:rPr>
            </w:pPr>
            <w:r w:rsidRPr="000F109A">
              <w:rPr>
                <w:rFonts w:eastAsia="Times New Roman" w:cs="Arial"/>
                <w:color w:val="000000" w:themeColor="text1"/>
                <w:sz w:val="16"/>
                <w:szCs w:val="16"/>
                <w:lang w:val="en-US" w:eastAsia="nl-NL" w:bidi="ar-SA"/>
              </w:rPr>
              <w:t>1 GB</w:t>
            </w:r>
          </w:p>
        </w:tc>
        <w:sdt>
          <w:sdtPr>
            <w:rPr>
              <w:rFonts w:eastAsia="Times New Roman" w:cs="Arial"/>
              <w:color w:val="000000" w:themeColor="text1"/>
              <w:sz w:val="16"/>
              <w:szCs w:val="16"/>
              <w:lang w:val="en-US" w:eastAsia="nl-NL" w:bidi="ar-SA"/>
            </w:rPr>
            <w:alias w:val="disk number"/>
            <w:tag w:val="disk number"/>
            <w:id w:val="-1857025278"/>
            <w:placeholder>
              <w:docPart w:val="C57C50CD2A174174A309855CB3A7068C"/>
            </w:placeholder>
            <w:dropDownList>
              <w:listItem w:displayText="Select" w:value="Select"/>
              <w:listItem w:displayText="2 x" w:value="2 x"/>
              <w:listItem w:displayText="4 x" w:value="4 x"/>
              <w:listItem w:displayText="6 x" w:value="6 x"/>
              <w:listItem w:displayText="8 x" w:value="8 x"/>
              <w:listItem w:displayText="10 x" w:value="10 x"/>
              <w:listItem w:displayText="12 x" w:value="12 x"/>
              <w:listItem w:displayText="14 x" w:value="14 x"/>
              <w:listItem w:displayText="16 x" w:value="16 x"/>
            </w:dropDownList>
          </w:sdtPr>
          <w:sdtEndPr/>
          <w:sdtContent>
            <w:tc>
              <w:tcPr>
                <w:tcW w:w="540" w:type="dxa"/>
                <w:vMerge w:val="restart"/>
                <w:shd w:val="clear" w:color="auto" w:fill="auto"/>
                <w:vAlign w:val="center"/>
              </w:tcPr>
              <w:p w14:paraId="1908382E" w14:textId="77777777" w:rsidR="00705476" w:rsidRPr="008C5395" w:rsidRDefault="00705476" w:rsidP="00705476">
                <w:pPr>
                  <w:spacing w:after="160" w:line="259" w:lineRule="auto"/>
                  <w:jc w:val="center"/>
                  <w:rPr>
                    <w:rFonts w:eastAsia="Times New Roman" w:cs="Arial"/>
                    <w:color w:val="000000" w:themeColor="text1"/>
                    <w:sz w:val="16"/>
                    <w:szCs w:val="16"/>
                    <w:lang w:val="en-US" w:eastAsia="nl-NL" w:bidi="ar-SA"/>
                  </w:rPr>
                </w:pPr>
                <w:r w:rsidRPr="008C5395">
                  <w:rPr>
                    <w:rFonts w:eastAsia="Times New Roman" w:cs="Arial"/>
                    <w:color w:val="000000" w:themeColor="text1"/>
                    <w:sz w:val="16"/>
                    <w:szCs w:val="16"/>
                    <w:lang w:val="en-US" w:eastAsia="nl-NL" w:bidi="ar-SA"/>
                  </w:rPr>
                  <w:t>4 x</w:t>
                </w:r>
              </w:p>
            </w:tc>
          </w:sdtContent>
        </w:sdt>
        <w:sdt>
          <w:sdtPr>
            <w:rPr>
              <w:rFonts w:eastAsia="Times New Roman" w:cs="Arial"/>
              <w:color w:val="000000" w:themeColor="text1"/>
              <w:sz w:val="16"/>
              <w:szCs w:val="16"/>
              <w:lang w:val="en-US" w:eastAsia="nl-NL" w:bidi="ar-SA"/>
            </w:rPr>
            <w:alias w:val="Disk Size"/>
            <w:tag w:val="Disk Size"/>
            <w:id w:val="-1848472358"/>
            <w:placeholder>
              <w:docPart w:val="9D8393D237714C75BC582C56A17F8420"/>
            </w:placeholder>
            <w:dropDownList>
              <w:listItem w:displayText="Select" w:value="Select"/>
              <w:listItem w:displayText="50 GB" w:value="50 GB"/>
              <w:listItem w:displayText="100 GB" w:value="100 GB"/>
              <w:listItem w:displayText="150 GB" w:value="150 GB"/>
              <w:listItem w:displayText="200 GB" w:value="200 GB"/>
              <w:listItem w:displayText="250 GB" w:value="250 GB"/>
              <w:listItem w:displayText="500 GB" w:value="500 GB"/>
              <w:listItem w:displayText="1 TB" w:value="1 TB"/>
              <w:listItem w:displayText="n/a" w:value="n/a"/>
            </w:dropDownList>
          </w:sdtPr>
          <w:sdtEndPr/>
          <w:sdtContent>
            <w:tc>
              <w:tcPr>
                <w:tcW w:w="630" w:type="dxa"/>
                <w:vMerge w:val="restart"/>
                <w:shd w:val="clear" w:color="auto" w:fill="auto"/>
                <w:vAlign w:val="center"/>
              </w:tcPr>
              <w:p w14:paraId="6B5FFEDF" w14:textId="77777777" w:rsidR="00705476" w:rsidRPr="008C5395" w:rsidRDefault="00705476" w:rsidP="00705476">
                <w:pPr>
                  <w:spacing w:after="160" w:line="259" w:lineRule="auto"/>
                  <w:jc w:val="center"/>
                  <w:rPr>
                    <w:rFonts w:eastAsia="Times New Roman" w:cs="Arial"/>
                    <w:color w:val="000000" w:themeColor="text1"/>
                    <w:sz w:val="16"/>
                    <w:szCs w:val="16"/>
                    <w:lang w:val="en-US" w:eastAsia="nl-NL" w:bidi="ar-SA"/>
                  </w:rPr>
                </w:pPr>
                <w:r w:rsidRPr="008C5395">
                  <w:rPr>
                    <w:rFonts w:eastAsia="Times New Roman" w:cs="Arial"/>
                    <w:color w:val="000000" w:themeColor="text1"/>
                    <w:sz w:val="16"/>
                    <w:szCs w:val="16"/>
                    <w:lang w:val="en-US" w:eastAsia="nl-NL" w:bidi="ar-SA"/>
                  </w:rPr>
                  <w:t>1 TB</w:t>
                </w:r>
              </w:p>
            </w:tc>
          </w:sdtContent>
        </w:sdt>
        <w:sdt>
          <w:sdtPr>
            <w:rPr>
              <w:rFonts w:eastAsia="Times New Roman" w:cs="Arial"/>
              <w:color w:val="000000" w:themeColor="text1"/>
              <w:sz w:val="16"/>
              <w:szCs w:val="16"/>
              <w:lang w:val="en-US" w:eastAsia="nl-NL" w:bidi="ar-SA"/>
            </w:rPr>
            <w:alias w:val="disk number"/>
            <w:tag w:val="disk number"/>
            <w:id w:val="-137345902"/>
            <w:placeholder>
              <w:docPart w:val="6DCD6E037E6B4737BB8741A70BD952E0"/>
            </w:placeholder>
            <w:dropDownList>
              <w:listItem w:displayText="Select" w:value="Select"/>
              <w:listItem w:displayText="2 x" w:value="2 x"/>
              <w:listItem w:displayText="4 x" w:value="4 x"/>
              <w:listItem w:displayText="6 x" w:value="6 x"/>
              <w:listItem w:displayText="8 x" w:value="8 x"/>
              <w:listItem w:displayText="10 x" w:value="10 x"/>
              <w:listItem w:displayText="12 x" w:value="12 x"/>
              <w:listItem w:displayText="14 x" w:value="14 x"/>
              <w:listItem w:displayText="16 x" w:value="16 x"/>
            </w:dropDownList>
          </w:sdtPr>
          <w:sdtEndPr/>
          <w:sdtContent>
            <w:tc>
              <w:tcPr>
                <w:tcW w:w="540" w:type="dxa"/>
                <w:vMerge w:val="restart"/>
                <w:shd w:val="clear" w:color="auto" w:fill="auto"/>
                <w:vAlign w:val="center"/>
              </w:tcPr>
              <w:p w14:paraId="5CC199C3" w14:textId="77777777" w:rsidR="00705476" w:rsidRPr="008C5395" w:rsidRDefault="00705476" w:rsidP="00705476">
                <w:pPr>
                  <w:spacing w:after="160" w:line="259" w:lineRule="auto"/>
                  <w:jc w:val="center"/>
                  <w:rPr>
                    <w:rFonts w:eastAsia="Times New Roman" w:cs="Arial"/>
                    <w:color w:val="000000" w:themeColor="text1"/>
                    <w:sz w:val="16"/>
                    <w:szCs w:val="16"/>
                    <w:lang w:val="en-US" w:eastAsia="nl-NL" w:bidi="ar-SA"/>
                  </w:rPr>
                </w:pPr>
                <w:r w:rsidRPr="008C5395">
                  <w:rPr>
                    <w:rFonts w:eastAsia="Times New Roman" w:cs="Arial"/>
                    <w:color w:val="000000" w:themeColor="text1"/>
                    <w:sz w:val="16"/>
                    <w:szCs w:val="16"/>
                    <w:lang w:val="en-US" w:eastAsia="nl-NL" w:bidi="ar-SA"/>
                  </w:rPr>
                  <w:t>2 x</w:t>
                </w:r>
              </w:p>
            </w:tc>
          </w:sdtContent>
        </w:sdt>
        <w:sdt>
          <w:sdtPr>
            <w:rPr>
              <w:rFonts w:eastAsia="Times New Roman" w:cs="Arial"/>
              <w:color w:val="000000" w:themeColor="text1"/>
              <w:sz w:val="16"/>
              <w:szCs w:val="16"/>
              <w:lang w:val="en-US" w:eastAsia="nl-NL" w:bidi="ar-SA"/>
            </w:rPr>
            <w:alias w:val="Disk Size"/>
            <w:tag w:val="Disk Size"/>
            <w:id w:val="-712805913"/>
            <w:placeholder>
              <w:docPart w:val="07D9B21D5F114931A97AF668D0F0C561"/>
            </w:placeholder>
            <w:dropDownList>
              <w:listItem w:displayText="Select" w:value="Select"/>
              <w:listItem w:displayText="50 GB" w:value="50 GB"/>
              <w:listItem w:displayText="100 GB" w:value="100 GB"/>
              <w:listItem w:displayText="150 GB" w:value="150 GB"/>
              <w:listItem w:displayText="200 GB" w:value="200 GB"/>
              <w:listItem w:displayText="250 GB" w:value="250 GB"/>
              <w:listItem w:displayText="500 GB" w:value="500 GB"/>
              <w:listItem w:displayText="1 TB" w:value="1 TB"/>
              <w:listItem w:displayText="n/a" w:value="n/a"/>
            </w:dropDownList>
          </w:sdtPr>
          <w:sdtEndPr/>
          <w:sdtContent>
            <w:tc>
              <w:tcPr>
                <w:tcW w:w="810" w:type="dxa"/>
                <w:vMerge w:val="restart"/>
                <w:shd w:val="clear" w:color="auto" w:fill="auto"/>
                <w:vAlign w:val="center"/>
              </w:tcPr>
              <w:p w14:paraId="0A34A549" w14:textId="77777777" w:rsidR="00705476" w:rsidRPr="008C5395" w:rsidRDefault="00705476" w:rsidP="00705476">
                <w:pPr>
                  <w:spacing w:after="160" w:line="259" w:lineRule="auto"/>
                  <w:jc w:val="center"/>
                  <w:rPr>
                    <w:rFonts w:eastAsia="Times New Roman" w:cs="Arial"/>
                    <w:color w:val="000000" w:themeColor="text1"/>
                    <w:sz w:val="16"/>
                    <w:szCs w:val="16"/>
                    <w:lang w:val="en-US" w:eastAsia="nl-NL" w:bidi="ar-SA"/>
                  </w:rPr>
                </w:pPr>
                <w:r w:rsidRPr="008C5395">
                  <w:rPr>
                    <w:rFonts w:eastAsia="Times New Roman" w:cs="Arial"/>
                    <w:color w:val="000000" w:themeColor="text1"/>
                    <w:sz w:val="16"/>
                    <w:szCs w:val="16"/>
                    <w:lang w:val="en-US" w:eastAsia="nl-NL" w:bidi="ar-SA"/>
                  </w:rPr>
                  <w:t>200 GB</w:t>
                </w:r>
              </w:p>
            </w:tc>
          </w:sdtContent>
        </w:sdt>
        <w:tc>
          <w:tcPr>
            <w:tcW w:w="990" w:type="dxa"/>
            <w:vMerge w:val="restart"/>
          </w:tcPr>
          <w:p w14:paraId="2CA640EA" w14:textId="77777777" w:rsidR="00705476" w:rsidRDefault="00705476" w:rsidP="00705476">
            <w:pPr>
              <w:spacing w:after="160" w:line="259" w:lineRule="auto"/>
              <w:jc w:val="center"/>
              <w:rPr>
                <w:rFonts w:eastAsia="Times New Roman" w:cs="Arial"/>
                <w:color w:val="000000" w:themeColor="text1"/>
                <w:sz w:val="16"/>
                <w:szCs w:val="16"/>
                <w:lang w:val="en-US" w:eastAsia="nl-NL" w:bidi="ar-SA"/>
              </w:rPr>
            </w:pPr>
          </w:p>
          <w:p w14:paraId="0C6A2660" w14:textId="2121323D" w:rsidR="00E77986" w:rsidRDefault="00E77986" w:rsidP="00705476">
            <w:pPr>
              <w:spacing w:after="160" w:line="259" w:lineRule="auto"/>
              <w:jc w:val="center"/>
              <w:rPr>
                <w:rFonts w:eastAsia="Times New Roman" w:cs="Arial"/>
                <w:color w:val="000000" w:themeColor="text1"/>
                <w:sz w:val="16"/>
                <w:szCs w:val="16"/>
                <w:lang w:val="en-US" w:eastAsia="nl-NL" w:bidi="ar-SA"/>
              </w:rPr>
            </w:pPr>
            <w:r>
              <w:rPr>
                <w:rFonts w:eastAsia="Times New Roman" w:cs="Arial"/>
                <w:color w:val="000000" w:themeColor="text1"/>
                <w:sz w:val="16"/>
                <w:szCs w:val="16"/>
                <w:lang w:val="en-US" w:eastAsia="nl-NL" w:bidi="ar-SA"/>
              </w:rPr>
              <w:t>50 GB</w:t>
            </w:r>
          </w:p>
        </w:tc>
      </w:tr>
      <w:tr w:rsidR="00705476" w:rsidRPr="0053055F" w14:paraId="5F3FFA11" w14:textId="53114BD3" w:rsidTr="00AE04A7">
        <w:tc>
          <w:tcPr>
            <w:tcW w:w="1705" w:type="dxa"/>
          </w:tcPr>
          <w:p w14:paraId="70FC6DFD"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r w:rsidRPr="008319A1">
              <w:rPr>
                <w:rFonts w:cs="Arial"/>
                <w:sz w:val="16"/>
                <w:szCs w:val="16"/>
              </w:rPr>
              <w:t>SONAR-DB2-A</w:t>
            </w:r>
            <w:r>
              <w:rPr>
                <w:rFonts w:cs="Arial"/>
                <w:sz w:val="16"/>
                <w:szCs w:val="16"/>
              </w:rPr>
              <w:t xml:space="preserve"> </w:t>
            </w:r>
            <w:r w:rsidRPr="003C2114">
              <w:rPr>
                <w:rFonts w:cs="Arial"/>
                <w:sz w:val="16"/>
                <w:szCs w:val="16"/>
              </w:rPr>
              <w:t>uwvm2vaaora0002</w:t>
            </w:r>
          </w:p>
        </w:tc>
        <w:sdt>
          <w:sdtPr>
            <w:rPr>
              <w:sz w:val="16"/>
              <w:szCs w:val="16"/>
            </w:rPr>
            <w:alias w:val="Clusternode"/>
            <w:tag w:val="Clusternode"/>
            <w:id w:val="-111673432"/>
            <w:placeholder>
              <w:docPart w:val="ED687904321745368A0709D413E0F722"/>
            </w:placeholder>
            <w:dropDownList>
              <w:listItem w:displayText="Select" w:value="Select"/>
              <w:listItem w:displayText="Active" w:value="Active"/>
              <w:listItem w:displayText="Passive" w:value="Passive"/>
            </w:dropDownList>
          </w:sdtPr>
          <w:sdtEndPr/>
          <w:sdtContent>
            <w:tc>
              <w:tcPr>
                <w:tcW w:w="900" w:type="dxa"/>
                <w:vAlign w:val="center"/>
              </w:tcPr>
              <w:p w14:paraId="1F146B83" w14:textId="77777777" w:rsidR="00705476" w:rsidRPr="008C5395" w:rsidRDefault="00705476" w:rsidP="00705476">
                <w:pPr>
                  <w:spacing w:after="160" w:line="259" w:lineRule="auto"/>
                  <w:rPr>
                    <w:b/>
                    <w:bCs/>
                    <w:sz w:val="16"/>
                    <w:szCs w:val="16"/>
                  </w:rPr>
                </w:pPr>
                <w:r w:rsidRPr="008C5395">
                  <w:rPr>
                    <w:sz w:val="16"/>
                    <w:szCs w:val="16"/>
                  </w:rPr>
                  <w:t>Passive</w:t>
                </w:r>
              </w:p>
            </w:tc>
          </w:sdtContent>
        </w:sdt>
        <w:sdt>
          <w:sdtPr>
            <w:rPr>
              <w:sz w:val="16"/>
              <w:szCs w:val="16"/>
            </w:rPr>
            <w:alias w:val="Domain"/>
            <w:tag w:val="Domain"/>
            <w:id w:val="1265653793"/>
            <w:placeholder>
              <w:docPart w:val="A8A889BCE1F04A8EA785221348EBC5FE"/>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170" w:type="dxa"/>
                <w:vAlign w:val="center"/>
              </w:tcPr>
              <w:p w14:paraId="6D6D49F1" w14:textId="77777777" w:rsidR="00705476" w:rsidRPr="008C5395" w:rsidRDefault="00705476" w:rsidP="00705476">
                <w:pPr>
                  <w:spacing w:after="160" w:line="259" w:lineRule="auto"/>
                  <w:rPr>
                    <w:rFonts w:eastAsia="Times New Roman" w:cs="Arial"/>
                    <w:color w:val="000000" w:themeColor="text1"/>
                    <w:sz w:val="16"/>
                    <w:szCs w:val="16"/>
                    <w:lang w:val="en-US" w:eastAsia="nl-NL" w:bidi="ar-SA"/>
                  </w:rPr>
                </w:pPr>
                <w:r>
                  <w:rPr>
                    <w:sz w:val="16"/>
                    <w:szCs w:val="16"/>
                  </w:rPr>
                  <w:t>Acceptance</w:t>
                </w:r>
              </w:p>
            </w:tc>
          </w:sdtContent>
        </w:sdt>
        <w:tc>
          <w:tcPr>
            <w:tcW w:w="810" w:type="dxa"/>
          </w:tcPr>
          <w:p w14:paraId="14BA9C16" w14:textId="77777777" w:rsidR="00705476" w:rsidRPr="0053055F" w:rsidRDefault="00705476" w:rsidP="00705476">
            <w:pPr>
              <w:spacing w:after="160" w:line="259" w:lineRule="auto"/>
              <w:jc w:val="center"/>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810" w:type="dxa"/>
          </w:tcPr>
          <w:p w14:paraId="5602C372" w14:textId="77777777" w:rsidR="00705476" w:rsidRPr="0053055F" w:rsidRDefault="00705476" w:rsidP="00705476">
            <w:pPr>
              <w:spacing w:after="160" w:line="259" w:lineRule="auto"/>
              <w:jc w:val="center"/>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810" w:type="dxa"/>
          </w:tcPr>
          <w:p w14:paraId="4310C2E2" w14:textId="77777777" w:rsidR="00705476" w:rsidRPr="0053055F" w:rsidRDefault="00705476" w:rsidP="00705476">
            <w:pPr>
              <w:spacing w:after="160" w:line="259" w:lineRule="auto"/>
              <w:jc w:val="center"/>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900" w:type="dxa"/>
            <w:vMerge/>
          </w:tcPr>
          <w:p w14:paraId="7511231A"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p>
        </w:tc>
        <w:tc>
          <w:tcPr>
            <w:tcW w:w="810" w:type="dxa"/>
            <w:vMerge/>
          </w:tcPr>
          <w:p w14:paraId="2D7C95D5"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p>
        </w:tc>
        <w:tc>
          <w:tcPr>
            <w:tcW w:w="540" w:type="dxa"/>
            <w:vMerge/>
            <w:shd w:val="clear" w:color="auto" w:fill="auto"/>
          </w:tcPr>
          <w:p w14:paraId="1F8CC9BF"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p>
        </w:tc>
        <w:tc>
          <w:tcPr>
            <w:tcW w:w="630" w:type="dxa"/>
            <w:vMerge/>
            <w:shd w:val="clear" w:color="auto" w:fill="auto"/>
          </w:tcPr>
          <w:p w14:paraId="77247528"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p>
        </w:tc>
        <w:tc>
          <w:tcPr>
            <w:tcW w:w="540" w:type="dxa"/>
            <w:vMerge/>
            <w:shd w:val="clear" w:color="auto" w:fill="auto"/>
          </w:tcPr>
          <w:p w14:paraId="4CAF7864"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p>
        </w:tc>
        <w:tc>
          <w:tcPr>
            <w:tcW w:w="810" w:type="dxa"/>
            <w:vMerge/>
            <w:shd w:val="clear" w:color="auto" w:fill="auto"/>
          </w:tcPr>
          <w:p w14:paraId="02AA6DB9"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p>
        </w:tc>
        <w:tc>
          <w:tcPr>
            <w:tcW w:w="990" w:type="dxa"/>
            <w:vMerge/>
          </w:tcPr>
          <w:p w14:paraId="5996C248" w14:textId="77777777" w:rsidR="00705476" w:rsidRPr="0053055F" w:rsidRDefault="00705476" w:rsidP="00705476">
            <w:pPr>
              <w:spacing w:after="160" w:line="259" w:lineRule="auto"/>
              <w:rPr>
                <w:rFonts w:eastAsia="Times New Roman" w:cs="Arial"/>
                <w:color w:val="000000" w:themeColor="text1"/>
                <w:sz w:val="16"/>
                <w:szCs w:val="16"/>
                <w:highlight w:val="yellow"/>
                <w:lang w:val="en-US" w:eastAsia="nl-NL" w:bidi="ar-SA"/>
              </w:rPr>
            </w:pPr>
          </w:p>
        </w:tc>
      </w:tr>
    </w:tbl>
    <w:p w14:paraId="18568BEE" w14:textId="7568146A" w:rsidR="000A58AB" w:rsidRDefault="00AE04A7" w:rsidP="000A58AB">
      <w:pPr>
        <w:spacing w:after="160" w:line="259" w:lineRule="auto"/>
        <w:ind w:left="-1170"/>
        <w:rPr>
          <w:rFonts w:eastAsia="Times New Roman" w:cs="Helvetica"/>
          <w:i/>
          <w:iCs/>
          <w:color w:val="1F1E33"/>
          <w:sz w:val="20"/>
          <w:lang w:val="en-US" w:eastAsia="nl-NL" w:bidi="ar-SA"/>
        </w:rPr>
      </w:pPr>
      <w:r>
        <w:rPr>
          <w:rFonts w:eastAsia="Times New Roman" w:cs="Helvetica"/>
          <w:i/>
          <w:iCs/>
          <w:color w:val="1F1E33"/>
          <w:sz w:val="20"/>
          <w:lang w:val="en-US" w:eastAsia="nl-NL" w:bidi="ar-SA"/>
        </w:rPr>
        <w:t xml:space="preserve"> </w:t>
      </w:r>
    </w:p>
    <w:p w14:paraId="124949B3" w14:textId="77777777" w:rsidR="00E77D3D" w:rsidRDefault="00E77D3D" w:rsidP="000A58AB">
      <w:pPr>
        <w:spacing w:after="160" w:line="259" w:lineRule="auto"/>
        <w:ind w:left="-1170"/>
        <w:rPr>
          <w:rFonts w:eastAsia="Times New Roman" w:cs="Helvetica"/>
          <w:i/>
          <w:iCs/>
          <w:color w:val="1F1E33"/>
          <w:sz w:val="20"/>
          <w:lang w:val="en-US" w:eastAsia="nl-NL" w:bidi="ar-SA"/>
        </w:rPr>
      </w:pPr>
    </w:p>
    <w:p w14:paraId="45813202" w14:textId="77777777" w:rsidR="00E77D3D" w:rsidRDefault="00E77D3D" w:rsidP="000A58AB">
      <w:pPr>
        <w:spacing w:after="160" w:line="259" w:lineRule="auto"/>
        <w:ind w:left="-1170"/>
        <w:rPr>
          <w:rFonts w:eastAsia="Times New Roman" w:cs="Helvetica"/>
          <w:i/>
          <w:iCs/>
          <w:color w:val="1F1E33"/>
          <w:sz w:val="20"/>
          <w:lang w:val="en-US" w:eastAsia="nl-NL" w:bidi="ar-SA"/>
        </w:rPr>
      </w:pPr>
    </w:p>
    <w:p w14:paraId="667A69E6" w14:textId="07A49B60" w:rsidR="00D730DD" w:rsidRDefault="00D730DD" w:rsidP="00D730DD">
      <w:pPr>
        <w:spacing w:after="160" w:line="259" w:lineRule="auto"/>
        <w:ind w:left="-1170"/>
        <w:rPr>
          <w:rFonts w:eastAsia="Times New Roman" w:cs="Helvetica"/>
          <w:i/>
          <w:iCs/>
          <w:color w:val="1F1E33"/>
          <w:sz w:val="20"/>
          <w:lang w:val="en-US" w:eastAsia="nl-NL" w:bidi="ar-SA"/>
        </w:rPr>
      </w:pPr>
      <w:r>
        <w:rPr>
          <w:rFonts w:eastAsia="Times New Roman" w:cs="Helvetica"/>
          <w:i/>
          <w:iCs/>
          <w:color w:val="1F1E33"/>
          <w:sz w:val="20"/>
          <w:lang w:val="en-US" w:eastAsia="nl-NL" w:bidi="ar-SA"/>
        </w:rPr>
        <w:t>AIX Fileserver cluster (AIX GOLD – PowerHA Cluster)</w:t>
      </w:r>
    </w:p>
    <w:tbl>
      <w:tblPr>
        <w:tblStyle w:val="TableGrid"/>
        <w:tblpPr w:leftFromText="180" w:rightFromText="180" w:vertAnchor="text" w:horzAnchor="margin" w:tblpXSpec="center" w:tblpY="18"/>
        <w:tblW w:w="10525" w:type="dxa"/>
        <w:tblLayout w:type="fixed"/>
        <w:tblLook w:val="04A0" w:firstRow="1" w:lastRow="0" w:firstColumn="1" w:lastColumn="0" w:noHBand="0" w:noVBand="1"/>
      </w:tblPr>
      <w:tblGrid>
        <w:gridCol w:w="1615"/>
        <w:gridCol w:w="1710"/>
        <w:gridCol w:w="1170"/>
        <w:gridCol w:w="1260"/>
        <w:gridCol w:w="1530"/>
        <w:gridCol w:w="1440"/>
        <w:gridCol w:w="1800"/>
      </w:tblGrid>
      <w:tr w:rsidR="00D730DD" w:rsidRPr="00C769C8" w14:paraId="206D2EE0" w14:textId="77777777" w:rsidTr="00D730DD">
        <w:trPr>
          <w:trHeight w:val="395"/>
        </w:trPr>
        <w:tc>
          <w:tcPr>
            <w:tcW w:w="1615" w:type="dxa"/>
            <w:shd w:val="clear" w:color="auto" w:fill="D9D9D9" w:themeFill="background1" w:themeFillShade="D9"/>
          </w:tcPr>
          <w:p w14:paraId="30836AE7" w14:textId="77777777" w:rsidR="00D730DD" w:rsidRDefault="00D730DD" w:rsidP="00D730D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Node ID</w:t>
            </w:r>
          </w:p>
        </w:tc>
        <w:tc>
          <w:tcPr>
            <w:tcW w:w="1710" w:type="dxa"/>
            <w:shd w:val="clear" w:color="auto" w:fill="D9D9D9" w:themeFill="background1" w:themeFillShade="D9"/>
          </w:tcPr>
          <w:p w14:paraId="3CA8E620" w14:textId="77777777" w:rsidR="00D730DD" w:rsidRDefault="00D730DD" w:rsidP="00D730D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Cluster node Type</w:t>
            </w:r>
          </w:p>
          <w:p w14:paraId="36913B08" w14:textId="77777777" w:rsidR="00D730DD" w:rsidRDefault="00D730DD" w:rsidP="00D730D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(active / passive)</w:t>
            </w:r>
          </w:p>
        </w:tc>
        <w:tc>
          <w:tcPr>
            <w:tcW w:w="1170" w:type="dxa"/>
            <w:shd w:val="clear" w:color="auto" w:fill="D9D9D9" w:themeFill="background1" w:themeFillShade="D9"/>
          </w:tcPr>
          <w:p w14:paraId="7C9280D6" w14:textId="77777777" w:rsidR="00D730DD" w:rsidRDefault="00D730DD" w:rsidP="00D730D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Domain</w:t>
            </w:r>
          </w:p>
        </w:tc>
        <w:tc>
          <w:tcPr>
            <w:tcW w:w="1260" w:type="dxa"/>
            <w:shd w:val="clear" w:color="auto" w:fill="D9D9D9" w:themeFill="background1" w:themeFillShade="D9"/>
          </w:tcPr>
          <w:p w14:paraId="1B659744" w14:textId="77777777" w:rsidR="00D730DD" w:rsidRDefault="00D730DD" w:rsidP="00D730D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Disk 0 – Mountpoint 1     OS (Fixed)</w:t>
            </w:r>
          </w:p>
        </w:tc>
        <w:tc>
          <w:tcPr>
            <w:tcW w:w="1530" w:type="dxa"/>
            <w:shd w:val="clear" w:color="auto" w:fill="BDD6EE" w:themeFill="accent1" w:themeFillTint="66"/>
          </w:tcPr>
          <w:p w14:paraId="2368D98E" w14:textId="77777777" w:rsidR="00D730DD" w:rsidRDefault="00D730DD" w:rsidP="00D730D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SHARED Disk 1 – Mountpoint 1     </w:t>
            </w:r>
            <w:proofErr w:type="gramStart"/>
            <w:r>
              <w:rPr>
                <w:rFonts w:eastAsia="Times New Roman" w:cs="Arial"/>
                <w:b/>
                <w:bCs/>
                <w:color w:val="1F1E33"/>
                <w:sz w:val="16"/>
                <w:szCs w:val="16"/>
                <w:lang w:val="en-US" w:eastAsia="nl-NL" w:bidi="ar-SA"/>
              </w:rPr>
              <w:t>Cluster  (</w:t>
            </w:r>
            <w:proofErr w:type="gramEnd"/>
            <w:r>
              <w:rPr>
                <w:rFonts w:eastAsia="Times New Roman" w:cs="Arial"/>
                <w:b/>
                <w:bCs/>
                <w:color w:val="1F1E33"/>
                <w:sz w:val="16"/>
                <w:szCs w:val="16"/>
                <w:lang w:val="en-US" w:eastAsia="nl-NL" w:bidi="ar-SA"/>
              </w:rPr>
              <w:t>fixed)</w:t>
            </w:r>
          </w:p>
        </w:tc>
        <w:tc>
          <w:tcPr>
            <w:tcW w:w="1440" w:type="dxa"/>
            <w:shd w:val="clear" w:color="auto" w:fill="BDD6EE" w:themeFill="accent1" w:themeFillTint="66"/>
          </w:tcPr>
          <w:p w14:paraId="086EEBDD" w14:textId="77777777" w:rsidR="00D730DD" w:rsidRPr="00C769C8" w:rsidRDefault="00D730DD" w:rsidP="00D730D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SHARED Disk 2 – Mountpoint 1     </w:t>
            </w:r>
            <w:proofErr w:type="spellStart"/>
            <w:proofErr w:type="gramStart"/>
            <w:r>
              <w:rPr>
                <w:rFonts w:eastAsia="Times New Roman" w:cs="Arial"/>
                <w:b/>
                <w:bCs/>
                <w:color w:val="1F1E33"/>
                <w:sz w:val="16"/>
                <w:szCs w:val="16"/>
                <w:lang w:val="en-US" w:eastAsia="nl-NL" w:bidi="ar-SA"/>
              </w:rPr>
              <w:t>Qourum</w:t>
            </w:r>
            <w:proofErr w:type="spellEnd"/>
            <w:r>
              <w:rPr>
                <w:rFonts w:eastAsia="Times New Roman" w:cs="Arial"/>
                <w:b/>
                <w:bCs/>
                <w:color w:val="1F1E33"/>
                <w:sz w:val="16"/>
                <w:szCs w:val="16"/>
                <w:lang w:val="en-US" w:eastAsia="nl-NL" w:bidi="ar-SA"/>
              </w:rPr>
              <w:t xml:space="preserve">  (</w:t>
            </w:r>
            <w:proofErr w:type="gramEnd"/>
            <w:r>
              <w:rPr>
                <w:rFonts w:eastAsia="Times New Roman" w:cs="Arial"/>
                <w:b/>
                <w:bCs/>
                <w:color w:val="1F1E33"/>
                <w:sz w:val="16"/>
                <w:szCs w:val="16"/>
                <w:lang w:val="en-US" w:eastAsia="nl-NL" w:bidi="ar-SA"/>
              </w:rPr>
              <w:t>fixed)</w:t>
            </w:r>
          </w:p>
        </w:tc>
        <w:tc>
          <w:tcPr>
            <w:tcW w:w="1800" w:type="dxa"/>
            <w:shd w:val="clear" w:color="auto" w:fill="BDD6EE" w:themeFill="accent1" w:themeFillTint="66"/>
          </w:tcPr>
          <w:p w14:paraId="225B3782" w14:textId="77777777" w:rsidR="00D730DD" w:rsidRPr="00C769C8" w:rsidRDefault="00D730DD" w:rsidP="00D730DD">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SHARED Disk 3 – Mountpoint 1    </w:t>
            </w:r>
            <w:proofErr w:type="gramStart"/>
            <w:r>
              <w:rPr>
                <w:rFonts w:eastAsia="Times New Roman" w:cs="Arial"/>
                <w:b/>
                <w:bCs/>
                <w:color w:val="1F1E33"/>
                <w:sz w:val="16"/>
                <w:szCs w:val="16"/>
                <w:lang w:val="en-US" w:eastAsia="nl-NL" w:bidi="ar-SA"/>
              </w:rPr>
              <w:t xml:space="preserve">   (</w:t>
            </w:r>
            <w:proofErr w:type="gramEnd"/>
            <w:r>
              <w:rPr>
                <w:rFonts w:eastAsia="Times New Roman" w:cs="Arial"/>
                <w:b/>
                <w:bCs/>
                <w:color w:val="1F1E33"/>
                <w:sz w:val="16"/>
                <w:szCs w:val="16"/>
                <w:lang w:val="en-US" w:eastAsia="nl-NL" w:bidi="ar-SA"/>
              </w:rPr>
              <w:t>Mandatory)</w:t>
            </w:r>
          </w:p>
        </w:tc>
      </w:tr>
      <w:tr w:rsidR="00D730DD" w:rsidRPr="0053055F" w14:paraId="4A7FCEAD" w14:textId="77777777" w:rsidTr="00D730DD">
        <w:tc>
          <w:tcPr>
            <w:tcW w:w="1615" w:type="dxa"/>
            <w:vAlign w:val="bottom"/>
          </w:tcPr>
          <w:p w14:paraId="17AC0724"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r w:rsidRPr="00916BF3">
              <w:rPr>
                <w:rFonts w:cs="Arial"/>
                <w:sz w:val="16"/>
                <w:szCs w:val="16"/>
              </w:rPr>
              <w:t>SONAR-FS1-P</w:t>
            </w:r>
            <w:r>
              <w:rPr>
                <w:rFonts w:cs="Arial"/>
                <w:sz w:val="16"/>
                <w:szCs w:val="16"/>
              </w:rPr>
              <w:t xml:space="preserve"> </w:t>
            </w:r>
            <w:r w:rsidRPr="00B62911">
              <w:rPr>
                <w:rFonts w:eastAsia="Times New Roman" w:cs="Arial"/>
                <w:sz w:val="16"/>
                <w:szCs w:val="16"/>
                <w:lang w:bidi="ar-SA"/>
              </w:rPr>
              <w:t>uwvm2napfsc0001</w:t>
            </w:r>
          </w:p>
        </w:tc>
        <w:sdt>
          <w:sdtPr>
            <w:rPr>
              <w:sz w:val="16"/>
              <w:szCs w:val="16"/>
            </w:rPr>
            <w:alias w:val="Clusternode"/>
            <w:tag w:val="Clusternode"/>
            <w:id w:val="-688289167"/>
            <w:placeholder>
              <w:docPart w:val="8FF4E40E1D4C4F2AB66566FD018B9EDB"/>
            </w:placeholder>
            <w:dropDownList>
              <w:listItem w:displayText="Select" w:value="Select"/>
              <w:listItem w:displayText="Active" w:value="Active"/>
              <w:listItem w:displayText="Passive" w:value="Passive"/>
            </w:dropDownList>
          </w:sdtPr>
          <w:sdtEndPr/>
          <w:sdtContent>
            <w:tc>
              <w:tcPr>
                <w:tcW w:w="1710" w:type="dxa"/>
                <w:vAlign w:val="center"/>
              </w:tcPr>
              <w:p w14:paraId="3D9AB9A8" w14:textId="77777777" w:rsidR="00D730DD" w:rsidRPr="005F397E" w:rsidRDefault="00D730DD" w:rsidP="00D730DD">
                <w:pPr>
                  <w:spacing w:after="160" w:line="259" w:lineRule="auto"/>
                  <w:rPr>
                    <w:b/>
                    <w:bCs/>
                    <w:sz w:val="16"/>
                    <w:szCs w:val="16"/>
                  </w:rPr>
                </w:pPr>
                <w:r w:rsidRPr="005F397E">
                  <w:rPr>
                    <w:sz w:val="16"/>
                    <w:szCs w:val="16"/>
                  </w:rPr>
                  <w:t>Active</w:t>
                </w:r>
              </w:p>
            </w:tc>
          </w:sdtContent>
        </w:sdt>
        <w:sdt>
          <w:sdtPr>
            <w:rPr>
              <w:sz w:val="16"/>
              <w:szCs w:val="16"/>
            </w:rPr>
            <w:alias w:val="Domain"/>
            <w:tag w:val="Domain"/>
            <w:id w:val="-1372848788"/>
            <w:placeholder>
              <w:docPart w:val="30130DCD7F1945388B913FCEFBA9E982"/>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170" w:type="dxa"/>
                <w:vAlign w:val="center"/>
              </w:tcPr>
              <w:p w14:paraId="73D14A1B" w14:textId="77777777" w:rsidR="00D730DD" w:rsidRPr="005F397E" w:rsidRDefault="00D730DD" w:rsidP="00D730DD">
                <w:pPr>
                  <w:spacing w:after="160" w:line="259" w:lineRule="auto"/>
                  <w:rPr>
                    <w:rFonts w:eastAsia="Times New Roman" w:cs="Arial"/>
                    <w:color w:val="000000" w:themeColor="text1"/>
                    <w:sz w:val="16"/>
                    <w:szCs w:val="16"/>
                    <w:lang w:val="en-US" w:eastAsia="nl-NL" w:bidi="ar-SA"/>
                  </w:rPr>
                </w:pPr>
                <w:r w:rsidRPr="005F397E">
                  <w:rPr>
                    <w:sz w:val="16"/>
                    <w:szCs w:val="16"/>
                  </w:rPr>
                  <w:t>Production</w:t>
                </w:r>
              </w:p>
            </w:tc>
          </w:sdtContent>
        </w:sdt>
        <w:tc>
          <w:tcPr>
            <w:tcW w:w="1260" w:type="dxa"/>
          </w:tcPr>
          <w:p w14:paraId="3F14D31D"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1530" w:type="dxa"/>
            <w:vMerge w:val="restart"/>
            <w:vAlign w:val="center"/>
          </w:tcPr>
          <w:p w14:paraId="1CF3C931" w14:textId="77777777" w:rsidR="00D730DD" w:rsidRPr="000F109A" w:rsidRDefault="00D730DD" w:rsidP="00D730DD">
            <w:pPr>
              <w:spacing w:after="160" w:line="259" w:lineRule="auto"/>
              <w:jc w:val="center"/>
              <w:rPr>
                <w:rFonts w:eastAsia="Times New Roman" w:cs="Arial"/>
                <w:color w:val="000000" w:themeColor="text1"/>
                <w:sz w:val="16"/>
                <w:szCs w:val="16"/>
                <w:lang w:val="en-US" w:eastAsia="nl-NL" w:bidi="ar-SA"/>
              </w:rPr>
            </w:pPr>
            <w:r w:rsidRPr="000F109A">
              <w:rPr>
                <w:rFonts w:eastAsia="Times New Roman" w:cs="Arial"/>
                <w:color w:val="000000" w:themeColor="text1"/>
                <w:sz w:val="16"/>
                <w:szCs w:val="16"/>
                <w:lang w:val="en-US" w:eastAsia="nl-NL" w:bidi="ar-SA"/>
              </w:rPr>
              <w:t>10 GB</w:t>
            </w:r>
          </w:p>
        </w:tc>
        <w:tc>
          <w:tcPr>
            <w:tcW w:w="1440" w:type="dxa"/>
            <w:vMerge w:val="restart"/>
            <w:vAlign w:val="center"/>
          </w:tcPr>
          <w:p w14:paraId="4F7A257B" w14:textId="77777777" w:rsidR="00D730DD" w:rsidRPr="000F109A" w:rsidRDefault="00D730DD" w:rsidP="00D730DD">
            <w:pPr>
              <w:spacing w:after="160" w:line="259" w:lineRule="auto"/>
              <w:jc w:val="center"/>
              <w:rPr>
                <w:rFonts w:eastAsia="Times New Roman" w:cs="Arial"/>
                <w:color w:val="000000" w:themeColor="text1"/>
                <w:sz w:val="16"/>
                <w:szCs w:val="16"/>
                <w:lang w:val="en-US" w:eastAsia="nl-NL" w:bidi="ar-SA"/>
              </w:rPr>
            </w:pPr>
            <w:r w:rsidRPr="000F109A">
              <w:rPr>
                <w:rFonts w:eastAsia="Times New Roman" w:cs="Arial"/>
                <w:color w:val="000000" w:themeColor="text1"/>
                <w:sz w:val="16"/>
                <w:szCs w:val="16"/>
                <w:lang w:val="en-US" w:eastAsia="nl-NL" w:bidi="ar-SA"/>
              </w:rPr>
              <w:t>1 GB</w:t>
            </w:r>
          </w:p>
        </w:tc>
        <w:sdt>
          <w:sdtPr>
            <w:rPr>
              <w:rFonts w:eastAsia="Times New Roman" w:cs="Arial"/>
              <w:color w:val="000000" w:themeColor="text1"/>
              <w:sz w:val="16"/>
              <w:szCs w:val="16"/>
              <w:lang w:val="en-US" w:eastAsia="nl-NL" w:bidi="ar-SA"/>
            </w:rPr>
            <w:alias w:val="Disk Size"/>
            <w:tag w:val="Disk Size"/>
            <w:id w:val="1358239527"/>
            <w:placeholder>
              <w:docPart w:val="42495A1A838F432EA3402682B8CB53D6"/>
            </w:placeholder>
            <w:dropDownList>
              <w:listItem w:displayText="Select" w:value="Select"/>
              <w:listItem w:displayText="50 GB" w:value="50 GB"/>
              <w:listItem w:displayText="100 GB" w:value="100 GB"/>
              <w:listItem w:displayText="150 GB" w:value="150 GB"/>
              <w:listItem w:displayText="200 GB" w:value="200 GB"/>
              <w:listItem w:displayText="250 GB" w:value="250 GB"/>
              <w:listItem w:displayText="500 GB" w:value="500 GB"/>
              <w:listItem w:displayText="1 TB" w:value="1 TB"/>
              <w:listItem w:displayText="n/a" w:value="n/a"/>
              <w:listItem w:displayText="2500 GB" w:value="2500 GB"/>
            </w:dropDownList>
          </w:sdtPr>
          <w:sdtEndPr/>
          <w:sdtContent>
            <w:tc>
              <w:tcPr>
                <w:tcW w:w="1800" w:type="dxa"/>
                <w:vMerge w:val="restart"/>
                <w:vAlign w:val="center"/>
              </w:tcPr>
              <w:p w14:paraId="1BFCC0DE" w14:textId="77777777" w:rsidR="00D730DD" w:rsidRPr="005F397E" w:rsidRDefault="00D730DD" w:rsidP="00D730DD">
                <w:pPr>
                  <w:spacing w:after="160" w:line="259" w:lineRule="auto"/>
                  <w:jc w:val="center"/>
                  <w:rPr>
                    <w:rFonts w:eastAsia="Times New Roman" w:cs="Arial"/>
                    <w:color w:val="000000" w:themeColor="text1"/>
                    <w:sz w:val="16"/>
                    <w:szCs w:val="16"/>
                    <w:lang w:val="en-US" w:eastAsia="nl-NL" w:bidi="ar-SA"/>
                  </w:rPr>
                </w:pPr>
                <w:r>
                  <w:rPr>
                    <w:rFonts w:eastAsia="Times New Roman" w:cs="Arial"/>
                    <w:color w:val="000000" w:themeColor="text1"/>
                    <w:sz w:val="16"/>
                    <w:szCs w:val="16"/>
                    <w:lang w:val="en-US" w:eastAsia="nl-NL" w:bidi="ar-SA"/>
                  </w:rPr>
                  <w:t>2500 GB</w:t>
                </w:r>
              </w:p>
            </w:tc>
          </w:sdtContent>
        </w:sdt>
      </w:tr>
      <w:tr w:rsidR="00D730DD" w:rsidRPr="0053055F" w14:paraId="1412C1B3" w14:textId="77777777" w:rsidTr="00D730DD">
        <w:tc>
          <w:tcPr>
            <w:tcW w:w="1615" w:type="dxa"/>
          </w:tcPr>
          <w:p w14:paraId="2428AE5F"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r w:rsidRPr="00916BF3">
              <w:rPr>
                <w:rFonts w:cs="Arial"/>
                <w:sz w:val="16"/>
                <w:szCs w:val="16"/>
              </w:rPr>
              <w:t>SONAR-FS2-</w:t>
            </w:r>
            <w:proofErr w:type="gramStart"/>
            <w:r w:rsidRPr="00916BF3">
              <w:rPr>
                <w:rFonts w:cs="Arial"/>
                <w:sz w:val="16"/>
                <w:szCs w:val="16"/>
              </w:rPr>
              <w:t>P</w:t>
            </w:r>
            <w:r>
              <w:rPr>
                <w:rFonts w:cs="Arial"/>
                <w:sz w:val="16"/>
                <w:szCs w:val="16"/>
              </w:rPr>
              <w:t xml:space="preserve">  </w:t>
            </w:r>
            <w:r w:rsidRPr="00D54329">
              <w:rPr>
                <w:rFonts w:cs="Arial"/>
                <w:sz w:val="16"/>
                <w:szCs w:val="16"/>
              </w:rPr>
              <w:t>uwvm</w:t>
            </w:r>
            <w:proofErr w:type="gramEnd"/>
            <w:r w:rsidRPr="00D54329">
              <w:rPr>
                <w:rFonts w:cs="Arial"/>
                <w:sz w:val="16"/>
                <w:szCs w:val="16"/>
              </w:rPr>
              <w:t>3napfsc0001</w:t>
            </w:r>
          </w:p>
        </w:tc>
        <w:sdt>
          <w:sdtPr>
            <w:rPr>
              <w:sz w:val="16"/>
              <w:szCs w:val="16"/>
            </w:rPr>
            <w:alias w:val="Clusternode"/>
            <w:tag w:val="Clusternode"/>
            <w:id w:val="-1882862070"/>
            <w:placeholder>
              <w:docPart w:val="30209F7BE0144FC48A9404492A374A73"/>
            </w:placeholder>
            <w:dropDownList>
              <w:listItem w:displayText="Select" w:value="Select"/>
              <w:listItem w:displayText="Active" w:value="Active"/>
              <w:listItem w:displayText="Passive" w:value="Passive"/>
            </w:dropDownList>
          </w:sdtPr>
          <w:sdtEndPr/>
          <w:sdtContent>
            <w:tc>
              <w:tcPr>
                <w:tcW w:w="1710" w:type="dxa"/>
                <w:vAlign w:val="center"/>
              </w:tcPr>
              <w:p w14:paraId="47B63F17" w14:textId="77777777" w:rsidR="00D730DD" w:rsidRPr="005F397E" w:rsidRDefault="00D730DD" w:rsidP="00D730DD">
                <w:pPr>
                  <w:spacing w:after="160" w:line="259" w:lineRule="auto"/>
                  <w:rPr>
                    <w:b/>
                    <w:bCs/>
                    <w:sz w:val="16"/>
                    <w:szCs w:val="16"/>
                  </w:rPr>
                </w:pPr>
                <w:r w:rsidRPr="005F397E">
                  <w:rPr>
                    <w:sz w:val="16"/>
                    <w:szCs w:val="16"/>
                  </w:rPr>
                  <w:t>Passive</w:t>
                </w:r>
              </w:p>
            </w:tc>
          </w:sdtContent>
        </w:sdt>
        <w:sdt>
          <w:sdtPr>
            <w:rPr>
              <w:sz w:val="16"/>
              <w:szCs w:val="16"/>
            </w:rPr>
            <w:alias w:val="Domain"/>
            <w:tag w:val="Domain"/>
            <w:id w:val="-1316182408"/>
            <w:placeholder>
              <w:docPart w:val="2B1F010DF6EA41AC8869C9E215D3E9C7"/>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170" w:type="dxa"/>
                <w:vAlign w:val="center"/>
              </w:tcPr>
              <w:p w14:paraId="359F2142" w14:textId="77777777" w:rsidR="00D730DD" w:rsidRPr="005F397E" w:rsidRDefault="00D730DD" w:rsidP="00D730DD">
                <w:pPr>
                  <w:spacing w:after="160" w:line="259" w:lineRule="auto"/>
                  <w:rPr>
                    <w:rFonts w:eastAsia="Times New Roman" w:cs="Arial"/>
                    <w:color w:val="000000" w:themeColor="text1"/>
                    <w:sz w:val="16"/>
                    <w:szCs w:val="16"/>
                    <w:lang w:val="en-US" w:eastAsia="nl-NL" w:bidi="ar-SA"/>
                  </w:rPr>
                </w:pPr>
                <w:r w:rsidRPr="005F397E">
                  <w:rPr>
                    <w:sz w:val="16"/>
                    <w:szCs w:val="16"/>
                  </w:rPr>
                  <w:t>Production</w:t>
                </w:r>
              </w:p>
            </w:tc>
          </w:sdtContent>
        </w:sdt>
        <w:tc>
          <w:tcPr>
            <w:tcW w:w="1260" w:type="dxa"/>
          </w:tcPr>
          <w:p w14:paraId="34CBBAE4"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1530" w:type="dxa"/>
            <w:vMerge/>
          </w:tcPr>
          <w:p w14:paraId="06CD9579"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p>
        </w:tc>
        <w:tc>
          <w:tcPr>
            <w:tcW w:w="1440" w:type="dxa"/>
            <w:vMerge/>
          </w:tcPr>
          <w:p w14:paraId="17EBF1DD"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p>
        </w:tc>
        <w:tc>
          <w:tcPr>
            <w:tcW w:w="1800" w:type="dxa"/>
            <w:vMerge/>
          </w:tcPr>
          <w:p w14:paraId="51AA79E2" w14:textId="77777777" w:rsidR="00D730DD" w:rsidRPr="005F397E" w:rsidRDefault="00D730DD" w:rsidP="00D730DD">
            <w:pPr>
              <w:spacing w:after="160" w:line="259" w:lineRule="auto"/>
              <w:rPr>
                <w:rFonts w:eastAsia="Times New Roman" w:cs="Arial"/>
                <w:color w:val="000000" w:themeColor="text1"/>
                <w:sz w:val="16"/>
                <w:szCs w:val="16"/>
                <w:lang w:val="en-US" w:eastAsia="nl-NL" w:bidi="ar-SA"/>
              </w:rPr>
            </w:pPr>
          </w:p>
        </w:tc>
      </w:tr>
      <w:tr w:rsidR="00D730DD" w:rsidRPr="0053055F" w14:paraId="01A35D5D" w14:textId="77777777" w:rsidTr="00D730DD">
        <w:tc>
          <w:tcPr>
            <w:tcW w:w="1615" w:type="dxa"/>
          </w:tcPr>
          <w:p w14:paraId="2E9DA767"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r w:rsidRPr="005B5DCA">
              <w:rPr>
                <w:rFonts w:cs="Arial"/>
                <w:sz w:val="16"/>
                <w:szCs w:val="16"/>
              </w:rPr>
              <w:t>SONAR-FS1-A</w:t>
            </w:r>
            <w:r>
              <w:rPr>
                <w:rFonts w:cs="Arial"/>
                <w:sz w:val="16"/>
                <w:szCs w:val="16"/>
              </w:rPr>
              <w:t xml:space="preserve">       </w:t>
            </w:r>
            <w:r w:rsidRPr="007C28CA">
              <w:rPr>
                <w:rFonts w:eastAsia="Times New Roman" w:cs="Arial"/>
                <w:sz w:val="16"/>
                <w:szCs w:val="16"/>
                <w:lang w:bidi="ar-SA"/>
              </w:rPr>
              <w:t xml:space="preserve"> uwvm3vaaapp0023</w:t>
            </w:r>
          </w:p>
        </w:tc>
        <w:sdt>
          <w:sdtPr>
            <w:rPr>
              <w:sz w:val="16"/>
              <w:szCs w:val="16"/>
            </w:rPr>
            <w:alias w:val="Clusternode"/>
            <w:tag w:val="Clusternode"/>
            <w:id w:val="-966961240"/>
            <w:placeholder>
              <w:docPart w:val="303B587263FC47A0A00F6A55309602FD"/>
            </w:placeholder>
            <w:dropDownList>
              <w:listItem w:displayText="Select" w:value="Select"/>
              <w:listItem w:displayText="Active" w:value="Active"/>
              <w:listItem w:displayText="Passive" w:value="Passive"/>
            </w:dropDownList>
          </w:sdtPr>
          <w:sdtEndPr/>
          <w:sdtContent>
            <w:tc>
              <w:tcPr>
                <w:tcW w:w="1710" w:type="dxa"/>
                <w:vAlign w:val="center"/>
              </w:tcPr>
              <w:p w14:paraId="712BD6CF" w14:textId="77777777" w:rsidR="00D730DD" w:rsidRPr="005F397E" w:rsidRDefault="00D730DD" w:rsidP="00D730DD">
                <w:pPr>
                  <w:spacing w:after="160" w:line="259" w:lineRule="auto"/>
                  <w:rPr>
                    <w:b/>
                    <w:bCs/>
                    <w:sz w:val="16"/>
                    <w:szCs w:val="16"/>
                  </w:rPr>
                </w:pPr>
                <w:r w:rsidRPr="005F397E">
                  <w:rPr>
                    <w:sz w:val="16"/>
                    <w:szCs w:val="16"/>
                  </w:rPr>
                  <w:t>Active</w:t>
                </w:r>
              </w:p>
            </w:tc>
          </w:sdtContent>
        </w:sdt>
        <w:sdt>
          <w:sdtPr>
            <w:rPr>
              <w:sz w:val="16"/>
              <w:szCs w:val="16"/>
            </w:rPr>
            <w:alias w:val="Domain"/>
            <w:tag w:val="Domain"/>
            <w:id w:val="339363225"/>
            <w:placeholder>
              <w:docPart w:val="922210403C30440FAB44C60EF9D445E5"/>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170" w:type="dxa"/>
                <w:vAlign w:val="center"/>
              </w:tcPr>
              <w:p w14:paraId="39DCAC79" w14:textId="77777777" w:rsidR="00D730DD" w:rsidRPr="005F397E" w:rsidRDefault="00D730DD" w:rsidP="00D730DD">
                <w:pPr>
                  <w:spacing w:after="160" w:line="259" w:lineRule="auto"/>
                  <w:rPr>
                    <w:rFonts w:eastAsia="Times New Roman" w:cs="Arial"/>
                    <w:color w:val="000000" w:themeColor="text1"/>
                    <w:sz w:val="16"/>
                    <w:szCs w:val="16"/>
                    <w:lang w:val="en-US" w:eastAsia="nl-NL" w:bidi="ar-SA"/>
                  </w:rPr>
                </w:pPr>
                <w:r>
                  <w:rPr>
                    <w:sz w:val="16"/>
                    <w:szCs w:val="16"/>
                  </w:rPr>
                  <w:t>Acceptance</w:t>
                </w:r>
              </w:p>
            </w:tc>
          </w:sdtContent>
        </w:sdt>
        <w:tc>
          <w:tcPr>
            <w:tcW w:w="1260" w:type="dxa"/>
          </w:tcPr>
          <w:p w14:paraId="61D17FBD"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1530" w:type="dxa"/>
            <w:vMerge w:val="restart"/>
            <w:vAlign w:val="center"/>
          </w:tcPr>
          <w:p w14:paraId="3D1E5113" w14:textId="77777777" w:rsidR="00D730DD" w:rsidRPr="000F109A" w:rsidRDefault="00D730DD" w:rsidP="00D730DD">
            <w:pPr>
              <w:spacing w:after="160" w:line="259" w:lineRule="auto"/>
              <w:jc w:val="center"/>
              <w:rPr>
                <w:rFonts w:eastAsia="Times New Roman" w:cs="Arial"/>
                <w:color w:val="000000" w:themeColor="text1"/>
                <w:sz w:val="16"/>
                <w:szCs w:val="16"/>
                <w:lang w:val="en-US" w:eastAsia="nl-NL" w:bidi="ar-SA"/>
              </w:rPr>
            </w:pPr>
            <w:r w:rsidRPr="000F109A">
              <w:rPr>
                <w:rFonts w:eastAsia="Times New Roman" w:cs="Arial"/>
                <w:color w:val="000000" w:themeColor="text1"/>
                <w:sz w:val="16"/>
                <w:szCs w:val="16"/>
                <w:lang w:val="en-US" w:eastAsia="nl-NL" w:bidi="ar-SA"/>
              </w:rPr>
              <w:t>10 GB</w:t>
            </w:r>
          </w:p>
        </w:tc>
        <w:tc>
          <w:tcPr>
            <w:tcW w:w="1440" w:type="dxa"/>
            <w:vMerge w:val="restart"/>
            <w:vAlign w:val="center"/>
          </w:tcPr>
          <w:p w14:paraId="4F191075" w14:textId="77777777" w:rsidR="00D730DD" w:rsidRPr="000F109A" w:rsidRDefault="00D730DD" w:rsidP="00D730DD">
            <w:pPr>
              <w:spacing w:after="160" w:line="259" w:lineRule="auto"/>
              <w:jc w:val="center"/>
              <w:rPr>
                <w:rFonts w:eastAsia="Times New Roman" w:cs="Arial"/>
                <w:color w:val="000000" w:themeColor="text1"/>
                <w:sz w:val="16"/>
                <w:szCs w:val="16"/>
                <w:lang w:val="en-US" w:eastAsia="nl-NL" w:bidi="ar-SA"/>
              </w:rPr>
            </w:pPr>
            <w:r w:rsidRPr="000F109A">
              <w:rPr>
                <w:rFonts w:eastAsia="Times New Roman" w:cs="Arial"/>
                <w:color w:val="000000" w:themeColor="text1"/>
                <w:sz w:val="16"/>
                <w:szCs w:val="16"/>
                <w:lang w:val="en-US" w:eastAsia="nl-NL" w:bidi="ar-SA"/>
              </w:rPr>
              <w:t>1 GB</w:t>
            </w:r>
          </w:p>
        </w:tc>
        <w:sdt>
          <w:sdtPr>
            <w:rPr>
              <w:rFonts w:eastAsia="Times New Roman" w:cs="Arial"/>
              <w:color w:val="000000" w:themeColor="text1"/>
              <w:sz w:val="16"/>
              <w:szCs w:val="16"/>
              <w:lang w:val="en-US" w:eastAsia="nl-NL" w:bidi="ar-SA"/>
            </w:rPr>
            <w:alias w:val="Disk Size"/>
            <w:tag w:val="Disk Size"/>
            <w:id w:val="1403410736"/>
            <w:placeholder>
              <w:docPart w:val="B2F3282BA422445CBC1E58A3F772BB8E"/>
            </w:placeholder>
            <w:dropDownList>
              <w:listItem w:displayText="Select" w:value="Select"/>
              <w:listItem w:displayText="50 GB" w:value="50 GB"/>
              <w:listItem w:displayText="100 GB" w:value="100 GB"/>
              <w:listItem w:displayText="150 GB" w:value="150 GB"/>
              <w:listItem w:displayText="200 GB" w:value="200 GB"/>
              <w:listItem w:displayText="250 GB" w:value="250 GB"/>
              <w:listItem w:displayText="500 GB" w:value="500 GB"/>
              <w:listItem w:displayText="1 TB" w:value="1 TB"/>
              <w:listItem w:displayText="n/a" w:value="n/a"/>
              <w:listItem w:displayText="2500 GB" w:value="2500 GB"/>
            </w:dropDownList>
          </w:sdtPr>
          <w:sdtEndPr/>
          <w:sdtContent>
            <w:tc>
              <w:tcPr>
                <w:tcW w:w="1800" w:type="dxa"/>
                <w:vMerge w:val="restart"/>
                <w:vAlign w:val="center"/>
              </w:tcPr>
              <w:p w14:paraId="0F992815" w14:textId="77777777" w:rsidR="00D730DD" w:rsidRPr="005F397E" w:rsidRDefault="00D730DD" w:rsidP="00D730DD">
                <w:pPr>
                  <w:spacing w:after="160" w:line="259" w:lineRule="auto"/>
                  <w:jc w:val="center"/>
                  <w:rPr>
                    <w:rFonts w:eastAsia="Times New Roman" w:cs="Arial"/>
                    <w:color w:val="000000" w:themeColor="text1"/>
                    <w:sz w:val="16"/>
                    <w:szCs w:val="16"/>
                    <w:lang w:val="en-US" w:eastAsia="nl-NL" w:bidi="ar-SA"/>
                  </w:rPr>
                </w:pPr>
                <w:r>
                  <w:rPr>
                    <w:rFonts w:eastAsia="Times New Roman" w:cs="Arial"/>
                    <w:color w:val="000000" w:themeColor="text1"/>
                    <w:sz w:val="16"/>
                    <w:szCs w:val="16"/>
                    <w:lang w:val="en-US" w:eastAsia="nl-NL" w:bidi="ar-SA"/>
                  </w:rPr>
                  <w:t>2500 GB</w:t>
                </w:r>
              </w:p>
            </w:tc>
          </w:sdtContent>
        </w:sdt>
      </w:tr>
      <w:tr w:rsidR="00D730DD" w:rsidRPr="0053055F" w14:paraId="6AE23F16" w14:textId="77777777" w:rsidTr="00D730DD">
        <w:tc>
          <w:tcPr>
            <w:tcW w:w="1615" w:type="dxa"/>
          </w:tcPr>
          <w:p w14:paraId="734160F2"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r w:rsidRPr="005B5DCA">
              <w:rPr>
                <w:rFonts w:cs="Arial"/>
                <w:sz w:val="16"/>
                <w:szCs w:val="16"/>
              </w:rPr>
              <w:t>SONAR-FS2-A</w:t>
            </w:r>
            <w:r>
              <w:rPr>
                <w:rFonts w:cs="Arial"/>
                <w:sz w:val="16"/>
                <w:szCs w:val="16"/>
              </w:rPr>
              <w:t xml:space="preserve">     </w:t>
            </w:r>
            <w:r>
              <w:t xml:space="preserve"> </w:t>
            </w:r>
            <w:r w:rsidRPr="008D0924">
              <w:rPr>
                <w:rFonts w:cs="Arial"/>
                <w:sz w:val="16"/>
                <w:szCs w:val="16"/>
              </w:rPr>
              <w:t>uwvm2vaaapp0011</w:t>
            </w:r>
          </w:p>
        </w:tc>
        <w:sdt>
          <w:sdtPr>
            <w:rPr>
              <w:sz w:val="16"/>
              <w:szCs w:val="16"/>
            </w:rPr>
            <w:alias w:val="Clusternode"/>
            <w:tag w:val="Clusternode"/>
            <w:id w:val="-811323823"/>
            <w:placeholder>
              <w:docPart w:val="6F65815FF4CC41FD824C23AD8230D833"/>
            </w:placeholder>
            <w:dropDownList>
              <w:listItem w:displayText="Select" w:value="Select"/>
              <w:listItem w:displayText="Active" w:value="Active"/>
              <w:listItem w:displayText="Passive" w:value="Passive"/>
            </w:dropDownList>
          </w:sdtPr>
          <w:sdtEndPr/>
          <w:sdtContent>
            <w:tc>
              <w:tcPr>
                <w:tcW w:w="1710" w:type="dxa"/>
                <w:vAlign w:val="center"/>
              </w:tcPr>
              <w:p w14:paraId="2E310B8B" w14:textId="77777777" w:rsidR="00D730DD" w:rsidRPr="005F397E" w:rsidRDefault="00D730DD" w:rsidP="00D730DD">
                <w:pPr>
                  <w:spacing w:after="160" w:line="259" w:lineRule="auto"/>
                  <w:rPr>
                    <w:b/>
                    <w:bCs/>
                    <w:sz w:val="16"/>
                    <w:szCs w:val="16"/>
                  </w:rPr>
                </w:pPr>
                <w:r w:rsidRPr="005F397E">
                  <w:rPr>
                    <w:sz w:val="16"/>
                    <w:szCs w:val="16"/>
                  </w:rPr>
                  <w:t>Passive</w:t>
                </w:r>
              </w:p>
            </w:tc>
          </w:sdtContent>
        </w:sdt>
        <w:sdt>
          <w:sdtPr>
            <w:rPr>
              <w:sz w:val="16"/>
              <w:szCs w:val="16"/>
            </w:rPr>
            <w:alias w:val="Domain"/>
            <w:tag w:val="Domain"/>
            <w:id w:val="987370019"/>
            <w:placeholder>
              <w:docPart w:val="2CB801F9C137415BB28D7D2B5CD9EB95"/>
            </w:placeholder>
            <w:dropDownList>
              <w:listItem w:displayText="Select" w:value="Select"/>
              <w:listItem w:displayText="Production" w:value="Production"/>
              <w:listItem w:displayText="Acceptance" w:value="Acceptance"/>
              <w:listItem w:displayText="Test" w:value="Test"/>
              <w:listItem w:displayText="Development" w:value="Development"/>
            </w:dropDownList>
          </w:sdtPr>
          <w:sdtEndPr/>
          <w:sdtContent>
            <w:tc>
              <w:tcPr>
                <w:tcW w:w="1170" w:type="dxa"/>
                <w:vAlign w:val="center"/>
              </w:tcPr>
              <w:p w14:paraId="2A949A9B" w14:textId="77777777" w:rsidR="00D730DD" w:rsidRPr="005F397E" w:rsidRDefault="00D730DD" w:rsidP="00D730DD">
                <w:pPr>
                  <w:spacing w:after="160" w:line="259" w:lineRule="auto"/>
                  <w:rPr>
                    <w:rFonts w:eastAsia="Times New Roman" w:cs="Arial"/>
                    <w:color w:val="000000" w:themeColor="text1"/>
                    <w:sz w:val="16"/>
                    <w:szCs w:val="16"/>
                    <w:lang w:val="en-US" w:eastAsia="nl-NL" w:bidi="ar-SA"/>
                  </w:rPr>
                </w:pPr>
                <w:r>
                  <w:rPr>
                    <w:sz w:val="16"/>
                    <w:szCs w:val="16"/>
                  </w:rPr>
                  <w:t>Acceptance</w:t>
                </w:r>
              </w:p>
            </w:tc>
          </w:sdtContent>
        </w:sdt>
        <w:tc>
          <w:tcPr>
            <w:tcW w:w="1260" w:type="dxa"/>
          </w:tcPr>
          <w:p w14:paraId="21FBEE3F"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r w:rsidRPr="000A57E9">
              <w:rPr>
                <w:rFonts w:eastAsia="Times New Roman" w:cs="Arial"/>
                <w:color w:val="000000" w:themeColor="text1"/>
                <w:sz w:val="16"/>
                <w:szCs w:val="16"/>
                <w:lang w:val="en-US" w:eastAsia="nl-NL" w:bidi="ar-SA"/>
              </w:rPr>
              <w:t>100 GB</w:t>
            </w:r>
          </w:p>
        </w:tc>
        <w:tc>
          <w:tcPr>
            <w:tcW w:w="1530" w:type="dxa"/>
            <w:vMerge/>
          </w:tcPr>
          <w:p w14:paraId="58EFBABB"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p>
        </w:tc>
        <w:tc>
          <w:tcPr>
            <w:tcW w:w="1440" w:type="dxa"/>
            <w:vMerge/>
          </w:tcPr>
          <w:p w14:paraId="7FDB7B96"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p>
        </w:tc>
        <w:tc>
          <w:tcPr>
            <w:tcW w:w="1800" w:type="dxa"/>
            <w:vMerge/>
          </w:tcPr>
          <w:p w14:paraId="222119A9" w14:textId="77777777" w:rsidR="00D730DD" w:rsidRPr="0053055F" w:rsidRDefault="00D730DD" w:rsidP="00D730DD">
            <w:pPr>
              <w:spacing w:after="160" w:line="259" w:lineRule="auto"/>
              <w:rPr>
                <w:rFonts w:eastAsia="Times New Roman" w:cs="Arial"/>
                <w:color w:val="000000" w:themeColor="text1"/>
                <w:sz w:val="16"/>
                <w:szCs w:val="16"/>
                <w:highlight w:val="yellow"/>
                <w:lang w:val="en-US" w:eastAsia="nl-NL" w:bidi="ar-SA"/>
              </w:rPr>
            </w:pPr>
          </w:p>
        </w:tc>
      </w:tr>
    </w:tbl>
    <w:p w14:paraId="23918BBD" w14:textId="77777777" w:rsidR="00E77D3D" w:rsidRDefault="00E77D3D" w:rsidP="000A58AB">
      <w:pPr>
        <w:spacing w:after="160" w:line="259" w:lineRule="auto"/>
        <w:ind w:left="-1170"/>
        <w:rPr>
          <w:rFonts w:eastAsia="Times New Roman" w:cs="Helvetica"/>
          <w:i/>
          <w:iCs/>
          <w:color w:val="1F1E33"/>
          <w:sz w:val="20"/>
          <w:lang w:val="en-US" w:eastAsia="nl-NL" w:bidi="ar-SA"/>
        </w:rPr>
      </w:pPr>
    </w:p>
    <w:p w14:paraId="2A31CE4E" w14:textId="77777777" w:rsidR="00E77D3D" w:rsidRDefault="00E77D3D" w:rsidP="000A58AB">
      <w:pPr>
        <w:spacing w:after="160" w:line="259" w:lineRule="auto"/>
        <w:ind w:left="-1170"/>
        <w:rPr>
          <w:rFonts w:eastAsia="Times New Roman" w:cs="Helvetica"/>
          <w:i/>
          <w:iCs/>
          <w:color w:val="1F1E33"/>
          <w:sz w:val="20"/>
          <w:lang w:val="en-US" w:eastAsia="nl-NL" w:bidi="ar-SA"/>
        </w:rPr>
      </w:pPr>
    </w:p>
    <w:p w14:paraId="0D1B3D22" w14:textId="77777777" w:rsidR="000A58AB" w:rsidRDefault="000A58AB" w:rsidP="000A58AB">
      <w:pPr>
        <w:spacing w:after="160" w:line="259" w:lineRule="auto"/>
        <w:rPr>
          <w:rFonts w:eastAsia="Times New Roman" w:cs="Arial"/>
          <w:i/>
          <w:iCs/>
          <w:color w:val="1F1E33"/>
          <w:sz w:val="20"/>
          <w:lang w:val="en-US" w:eastAsia="nl-NL" w:bidi="ar-SA"/>
        </w:rPr>
      </w:pPr>
    </w:p>
    <w:p w14:paraId="18774833" w14:textId="77777777" w:rsidR="000A58AB" w:rsidRDefault="000A58AB" w:rsidP="00846080">
      <w:pPr>
        <w:spacing w:after="160" w:line="259" w:lineRule="auto"/>
        <w:ind w:left="-1170"/>
        <w:rPr>
          <w:rFonts w:eastAsia="Times New Roman" w:cs="Helvetica"/>
          <w:i/>
          <w:iCs/>
          <w:color w:val="1F1E33"/>
          <w:sz w:val="20"/>
          <w:lang w:val="en-US" w:eastAsia="nl-NL" w:bidi="ar-SA"/>
        </w:rPr>
      </w:pPr>
    </w:p>
    <w:p w14:paraId="7852A9DD" w14:textId="77777777" w:rsidR="000A58AB" w:rsidRDefault="000A58AB" w:rsidP="00846080">
      <w:pPr>
        <w:spacing w:after="160" w:line="259" w:lineRule="auto"/>
        <w:ind w:left="-1170"/>
        <w:rPr>
          <w:rFonts w:eastAsia="Times New Roman" w:cs="Helvetica"/>
          <w:i/>
          <w:iCs/>
          <w:color w:val="1F1E33"/>
          <w:sz w:val="20"/>
          <w:lang w:val="en-US" w:eastAsia="nl-NL" w:bidi="ar-SA"/>
        </w:rPr>
      </w:pPr>
    </w:p>
    <w:p w14:paraId="67EC5C28" w14:textId="77777777" w:rsidR="000A58AB" w:rsidRDefault="000A58AB" w:rsidP="00846080">
      <w:pPr>
        <w:spacing w:after="160" w:line="259" w:lineRule="auto"/>
        <w:ind w:left="-1170"/>
        <w:rPr>
          <w:rFonts w:eastAsia="Times New Roman" w:cs="Helvetica"/>
          <w:i/>
          <w:iCs/>
          <w:color w:val="1F1E33"/>
          <w:sz w:val="20"/>
          <w:lang w:val="en-US" w:eastAsia="nl-NL" w:bidi="ar-SA"/>
        </w:rPr>
      </w:pPr>
    </w:p>
    <w:p w14:paraId="7ACE534F" w14:textId="77777777" w:rsidR="000A58AB" w:rsidRDefault="000A58AB" w:rsidP="00846080">
      <w:pPr>
        <w:spacing w:after="160" w:line="259" w:lineRule="auto"/>
        <w:ind w:left="-1170"/>
        <w:rPr>
          <w:rFonts w:eastAsia="Times New Roman" w:cs="Helvetica"/>
          <w:i/>
          <w:iCs/>
          <w:color w:val="1F1E33"/>
          <w:sz w:val="20"/>
          <w:lang w:val="en-US" w:eastAsia="nl-NL" w:bidi="ar-SA"/>
        </w:rPr>
      </w:pPr>
    </w:p>
    <w:p w14:paraId="4D28B0B8" w14:textId="77777777" w:rsidR="000A58AB" w:rsidRDefault="000A58AB" w:rsidP="00846080">
      <w:pPr>
        <w:spacing w:after="160" w:line="259" w:lineRule="auto"/>
        <w:ind w:left="-1170"/>
        <w:rPr>
          <w:rFonts w:eastAsia="Times New Roman" w:cs="Helvetica"/>
          <w:i/>
          <w:iCs/>
          <w:color w:val="1F1E33"/>
          <w:sz w:val="20"/>
          <w:lang w:val="en-US" w:eastAsia="nl-NL" w:bidi="ar-SA"/>
        </w:rPr>
      </w:pPr>
    </w:p>
    <w:p w14:paraId="689DCD49" w14:textId="77777777" w:rsidR="000A58AB" w:rsidRDefault="000A58AB" w:rsidP="00846080">
      <w:pPr>
        <w:spacing w:after="160" w:line="259" w:lineRule="auto"/>
        <w:ind w:left="-1170"/>
        <w:rPr>
          <w:rFonts w:eastAsia="Times New Roman" w:cs="Helvetica"/>
          <w:i/>
          <w:iCs/>
          <w:color w:val="1F1E33"/>
          <w:sz w:val="20"/>
          <w:lang w:val="en-US" w:eastAsia="nl-NL" w:bidi="ar-SA"/>
        </w:rPr>
      </w:pPr>
    </w:p>
    <w:p w14:paraId="447E3E96" w14:textId="77777777" w:rsidR="00E86AE7" w:rsidRDefault="00E86AE7" w:rsidP="00846080">
      <w:pPr>
        <w:spacing w:after="160" w:line="259" w:lineRule="auto"/>
        <w:ind w:left="-1170"/>
        <w:rPr>
          <w:rFonts w:eastAsia="Times New Roman" w:cs="Helvetica"/>
          <w:i/>
          <w:iCs/>
          <w:color w:val="1F1E33"/>
          <w:sz w:val="20"/>
          <w:lang w:val="en-US" w:eastAsia="nl-NL" w:bidi="ar-SA"/>
        </w:rPr>
      </w:pPr>
    </w:p>
    <w:p w14:paraId="74EC6249" w14:textId="77777777" w:rsidR="00E86AE7" w:rsidRDefault="00E86AE7" w:rsidP="00846080">
      <w:pPr>
        <w:spacing w:after="160" w:line="259" w:lineRule="auto"/>
        <w:ind w:left="-1170"/>
        <w:rPr>
          <w:rFonts w:eastAsia="Times New Roman" w:cs="Helvetica"/>
          <w:i/>
          <w:iCs/>
          <w:color w:val="1F1E33"/>
          <w:sz w:val="20"/>
          <w:lang w:val="en-US" w:eastAsia="nl-NL" w:bidi="ar-SA"/>
        </w:rPr>
      </w:pPr>
    </w:p>
    <w:p w14:paraId="6F9336C8" w14:textId="77777777" w:rsidR="00E86AE7" w:rsidRDefault="00E86AE7" w:rsidP="00846080">
      <w:pPr>
        <w:spacing w:after="160" w:line="259" w:lineRule="auto"/>
        <w:ind w:left="-1170"/>
        <w:rPr>
          <w:rFonts w:eastAsia="Times New Roman" w:cs="Helvetica"/>
          <w:i/>
          <w:iCs/>
          <w:color w:val="1F1E33"/>
          <w:sz w:val="20"/>
          <w:lang w:val="en-US" w:eastAsia="nl-NL" w:bidi="ar-SA"/>
        </w:rPr>
      </w:pPr>
    </w:p>
    <w:p w14:paraId="6A3913D7" w14:textId="77777777" w:rsidR="00E86AE7" w:rsidRDefault="00E86AE7" w:rsidP="00846080">
      <w:pPr>
        <w:spacing w:after="160" w:line="259" w:lineRule="auto"/>
        <w:ind w:left="-1170"/>
        <w:rPr>
          <w:rFonts w:eastAsia="Times New Roman" w:cs="Helvetica"/>
          <w:i/>
          <w:iCs/>
          <w:color w:val="1F1E33"/>
          <w:sz w:val="20"/>
          <w:lang w:val="en-US" w:eastAsia="nl-NL" w:bidi="ar-SA"/>
        </w:rPr>
      </w:pPr>
    </w:p>
    <w:p w14:paraId="3967E32D" w14:textId="2D106274" w:rsidR="00A16EF5" w:rsidRDefault="00A16EF5" w:rsidP="00846080">
      <w:pPr>
        <w:spacing w:after="160" w:line="259" w:lineRule="auto"/>
        <w:ind w:left="-1170"/>
        <w:rPr>
          <w:rFonts w:eastAsia="Times New Roman" w:cs="Arial"/>
          <w:i/>
          <w:iCs/>
          <w:color w:val="1F1E33"/>
          <w:sz w:val="20"/>
          <w:lang w:val="en-US" w:eastAsia="nl-NL" w:bidi="ar-SA"/>
        </w:rPr>
      </w:pPr>
      <w:proofErr w:type="gramStart"/>
      <w:r>
        <w:rPr>
          <w:rFonts w:eastAsia="Times New Roman" w:cs="Arial"/>
          <w:i/>
          <w:iCs/>
          <w:color w:val="1F1E33"/>
          <w:sz w:val="20"/>
          <w:lang w:val="en-US" w:eastAsia="nl-NL" w:bidi="ar-SA"/>
        </w:rPr>
        <w:t xml:space="preserve">AIX </w:t>
      </w:r>
      <w:r w:rsidRPr="00C943F4">
        <w:rPr>
          <w:rFonts w:eastAsia="Times New Roman" w:cs="Arial"/>
          <w:i/>
          <w:iCs/>
          <w:color w:val="1F1E33"/>
          <w:sz w:val="20"/>
          <w:lang w:val="en-US" w:eastAsia="nl-NL" w:bidi="ar-SA"/>
        </w:rPr>
        <w:t xml:space="preserve"> </w:t>
      </w:r>
      <w:r w:rsidR="00916BF3">
        <w:rPr>
          <w:rFonts w:eastAsia="Times New Roman" w:cs="Arial"/>
          <w:i/>
          <w:iCs/>
          <w:color w:val="1F1E33"/>
          <w:sz w:val="20"/>
          <w:lang w:val="en-US" w:eastAsia="nl-NL" w:bidi="ar-SA"/>
        </w:rPr>
        <w:t>Production</w:t>
      </w:r>
      <w:proofErr w:type="gramEnd"/>
      <w:r w:rsidR="00916BF3">
        <w:rPr>
          <w:rFonts w:eastAsia="Times New Roman" w:cs="Arial"/>
          <w:i/>
          <w:iCs/>
          <w:color w:val="1F1E33"/>
          <w:sz w:val="20"/>
          <w:lang w:val="en-US" w:eastAsia="nl-NL" w:bidi="ar-SA"/>
        </w:rPr>
        <w:t xml:space="preserve"> </w:t>
      </w:r>
      <w:r w:rsidR="00846080">
        <w:rPr>
          <w:rFonts w:eastAsia="Times New Roman" w:cs="Arial"/>
          <w:i/>
          <w:iCs/>
          <w:color w:val="1F1E33"/>
          <w:sz w:val="20"/>
          <w:lang w:val="en-US" w:eastAsia="nl-NL" w:bidi="ar-SA"/>
        </w:rPr>
        <w:t xml:space="preserve">Application </w:t>
      </w:r>
      <w:r w:rsidRPr="00C943F4">
        <w:rPr>
          <w:rFonts w:eastAsia="Times New Roman" w:cs="Arial"/>
          <w:i/>
          <w:iCs/>
          <w:color w:val="1F1E33"/>
          <w:sz w:val="20"/>
          <w:lang w:val="en-US" w:eastAsia="nl-NL" w:bidi="ar-SA"/>
        </w:rPr>
        <w:t>server(s)</w:t>
      </w:r>
    </w:p>
    <w:tbl>
      <w:tblPr>
        <w:tblStyle w:val="TableGrid"/>
        <w:tblpPr w:leftFromText="180" w:rightFromText="180" w:vertAnchor="text" w:horzAnchor="margin" w:tblpY="145"/>
        <w:tblW w:w="7735" w:type="dxa"/>
        <w:tblLayout w:type="fixed"/>
        <w:tblLook w:val="04A0" w:firstRow="1" w:lastRow="0" w:firstColumn="1" w:lastColumn="0" w:noHBand="0" w:noVBand="1"/>
      </w:tblPr>
      <w:tblGrid>
        <w:gridCol w:w="2605"/>
        <w:gridCol w:w="1890"/>
        <w:gridCol w:w="1440"/>
        <w:gridCol w:w="1800"/>
      </w:tblGrid>
      <w:tr w:rsidR="00A16EF5" w14:paraId="2732717F" w14:textId="77777777" w:rsidTr="00916BF3">
        <w:trPr>
          <w:trHeight w:val="395"/>
        </w:trPr>
        <w:tc>
          <w:tcPr>
            <w:tcW w:w="2605" w:type="dxa"/>
            <w:shd w:val="clear" w:color="auto" w:fill="D9D9D9" w:themeFill="background1" w:themeFillShade="D9"/>
          </w:tcPr>
          <w:p w14:paraId="6E0AE602" w14:textId="77777777" w:rsidR="00A16EF5" w:rsidRDefault="00A16EF5" w:rsidP="00916BF3">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Node ID</w:t>
            </w:r>
          </w:p>
        </w:tc>
        <w:tc>
          <w:tcPr>
            <w:tcW w:w="1890" w:type="dxa"/>
            <w:shd w:val="clear" w:color="auto" w:fill="D9D9D9" w:themeFill="background1" w:themeFillShade="D9"/>
          </w:tcPr>
          <w:p w14:paraId="3326BD09" w14:textId="77777777" w:rsidR="00A16EF5" w:rsidRDefault="00A16EF5" w:rsidP="00916BF3">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Domain</w:t>
            </w:r>
          </w:p>
        </w:tc>
        <w:tc>
          <w:tcPr>
            <w:tcW w:w="1440" w:type="dxa"/>
            <w:shd w:val="clear" w:color="auto" w:fill="D9D9D9" w:themeFill="background1" w:themeFillShade="D9"/>
          </w:tcPr>
          <w:p w14:paraId="702EC1BB" w14:textId="77777777" w:rsidR="00A16EF5" w:rsidRDefault="00A16EF5" w:rsidP="00916BF3">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Disk 0 – Mountpoint 1     OS (Fixed)</w:t>
            </w:r>
          </w:p>
        </w:tc>
        <w:tc>
          <w:tcPr>
            <w:tcW w:w="1800" w:type="dxa"/>
            <w:shd w:val="clear" w:color="auto" w:fill="D9D9D9" w:themeFill="background1" w:themeFillShade="D9"/>
          </w:tcPr>
          <w:p w14:paraId="4CCB1D5E" w14:textId="77777777" w:rsidR="00A16EF5" w:rsidRDefault="00A16EF5" w:rsidP="00916BF3">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Disk 1 – Mountpoint 1     </w:t>
            </w:r>
            <w:proofErr w:type="gramStart"/>
            <w:r>
              <w:rPr>
                <w:rFonts w:eastAsia="Times New Roman" w:cs="Arial"/>
                <w:b/>
                <w:bCs/>
                <w:color w:val="1F1E33"/>
                <w:sz w:val="16"/>
                <w:szCs w:val="16"/>
                <w:lang w:val="en-US" w:eastAsia="nl-NL" w:bidi="ar-SA"/>
              </w:rPr>
              <w:t>App  (</w:t>
            </w:r>
            <w:proofErr w:type="gramEnd"/>
            <w:r>
              <w:rPr>
                <w:rFonts w:eastAsia="Times New Roman" w:cs="Arial"/>
                <w:b/>
                <w:bCs/>
                <w:color w:val="1F1E33"/>
                <w:sz w:val="16"/>
                <w:szCs w:val="16"/>
                <w:lang w:val="en-US" w:eastAsia="nl-NL" w:bidi="ar-SA"/>
              </w:rPr>
              <w:t>mandatory)</w:t>
            </w:r>
          </w:p>
        </w:tc>
      </w:tr>
      <w:tr w:rsidR="002445C8" w14:paraId="68F3B796" w14:textId="77777777" w:rsidTr="00916BF3">
        <w:tc>
          <w:tcPr>
            <w:tcW w:w="2605" w:type="dxa"/>
            <w:vAlign w:val="bottom"/>
          </w:tcPr>
          <w:p w14:paraId="5538E083" w14:textId="56E144CB" w:rsidR="002445C8" w:rsidRPr="00916BF3" w:rsidRDefault="002445C8" w:rsidP="002445C8">
            <w:pPr>
              <w:spacing w:after="160" w:line="259" w:lineRule="auto"/>
              <w:rPr>
                <w:rFonts w:eastAsia="Times New Roman" w:cs="Arial"/>
                <w:color w:val="000000" w:themeColor="text1"/>
                <w:sz w:val="16"/>
                <w:szCs w:val="16"/>
                <w:lang w:val="en-US" w:eastAsia="nl-NL" w:bidi="ar-SA"/>
              </w:rPr>
            </w:pPr>
            <w:r w:rsidRPr="00916BF3">
              <w:rPr>
                <w:rFonts w:cs="Arial"/>
                <w:sz w:val="16"/>
                <w:szCs w:val="16"/>
              </w:rPr>
              <w:t>Staging1-AM</w:t>
            </w:r>
            <w:r>
              <w:rPr>
                <w:rFonts w:cs="Arial"/>
                <w:sz w:val="16"/>
                <w:szCs w:val="16"/>
              </w:rPr>
              <w:t xml:space="preserve">    </w:t>
            </w:r>
            <w:r>
              <w:t xml:space="preserve"> </w:t>
            </w:r>
            <w:r w:rsidRPr="002445C8">
              <w:rPr>
                <w:rFonts w:cs="Arial"/>
                <w:sz w:val="16"/>
                <w:szCs w:val="16"/>
              </w:rPr>
              <w:t>uwvm2vapapp0014</w:t>
            </w:r>
          </w:p>
        </w:tc>
        <w:tc>
          <w:tcPr>
            <w:tcW w:w="1890" w:type="dxa"/>
            <w:vAlign w:val="bottom"/>
          </w:tcPr>
          <w:p w14:paraId="0209F775" w14:textId="62466CA9"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5366EC44" w14:textId="7346E582" w:rsidR="002445C8" w:rsidRPr="00916BF3" w:rsidRDefault="002445C8" w:rsidP="002445C8">
            <w:pPr>
              <w:spacing w:after="160" w:line="259" w:lineRule="auto"/>
              <w:rPr>
                <w:rFonts w:eastAsia="Times New Roman" w:cs="Arial"/>
                <w:color w:val="000000" w:themeColor="text1"/>
                <w:sz w:val="16"/>
                <w:szCs w:val="16"/>
                <w:lang w:val="en-US" w:eastAsia="nl-NL" w:bidi="ar-SA"/>
              </w:rPr>
            </w:pPr>
            <w:r w:rsidRPr="00916BF3">
              <w:rPr>
                <w:rFonts w:cs="Arial"/>
                <w:sz w:val="16"/>
                <w:szCs w:val="16"/>
              </w:rPr>
              <w:t>100</w:t>
            </w:r>
          </w:p>
        </w:tc>
        <w:tc>
          <w:tcPr>
            <w:tcW w:w="1800" w:type="dxa"/>
            <w:vAlign w:val="bottom"/>
          </w:tcPr>
          <w:p w14:paraId="2E82BF5A" w14:textId="7C6E0F23" w:rsidR="002445C8" w:rsidRPr="00916BF3" w:rsidRDefault="002445C8" w:rsidP="002445C8">
            <w:pPr>
              <w:spacing w:after="160" w:line="259" w:lineRule="auto"/>
              <w:rPr>
                <w:rFonts w:eastAsia="Times New Roman" w:cs="Arial"/>
                <w:color w:val="000000" w:themeColor="text1"/>
                <w:sz w:val="16"/>
                <w:szCs w:val="16"/>
                <w:lang w:val="en-US" w:eastAsia="nl-NL" w:bidi="ar-SA"/>
              </w:rPr>
            </w:pPr>
            <w:r w:rsidRPr="00916BF3">
              <w:rPr>
                <w:rFonts w:cs="Arial"/>
                <w:sz w:val="16"/>
                <w:szCs w:val="16"/>
              </w:rPr>
              <w:t>650</w:t>
            </w:r>
          </w:p>
        </w:tc>
      </w:tr>
      <w:tr w:rsidR="002445C8" w14:paraId="50496970" w14:textId="77777777" w:rsidTr="00916BF3">
        <w:tc>
          <w:tcPr>
            <w:tcW w:w="2605" w:type="dxa"/>
            <w:vAlign w:val="bottom"/>
          </w:tcPr>
          <w:p w14:paraId="1037FA9B" w14:textId="6C4E36AB" w:rsidR="002445C8" w:rsidRPr="00916BF3" w:rsidRDefault="002445C8" w:rsidP="002445C8">
            <w:pPr>
              <w:spacing w:after="160" w:line="259" w:lineRule="auto"/>
              <w:rPr>
                <w:rFonts w:cs="Arial"/>
                <w:sz w:val="16"/>
                <w:szCs w:val="16"/>
              </w:rPr>
            </w:pPr>
            <w:r w:rsidRPr="00916BF3">
              <w:rPr>
                <w:rFonts w:cs="Arial"/>
                <w:sz w:val="16"/>
                <w:szCs w:val="16"/>
              </w:rPr>
              <w:t>Gateway1-P</w:t>
            </w:r>
            <w:r>
              <w:rPr>
                <w:rFonts w:cs="Arial"/>
                <w:sz w:val="16"/>
                <w:szCs w:val="16"/>
              </w:rPr>
              <w:t xml:space="preserve">   </w:t>
            </w:r>
            <w:r w:rsidRPr="00244202">
              <w:rPr>
                <w:rFonts w:eastAsia="Times New Roman" w:cs="Arial"/>
                <w:sz w:val="16"/>
                <w:szCs w:val="16"/>
                <w:lang w:bidi="ar-SA"/>
              </w:rPr>
              <w:t>uwvm2vapapp0024</w:t>
            </w:r>
          </w:p>
        </w:tc>
        <w:tc>
          <w:tcPr>
            <w:tcW w:w="1890" w:type="dxa"/>
            <w:vAlign w:val="bottom"/>
          </w:tcPr>
          <w:p w14:paraId="4E95C840" w14:textId="31BAFB72"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63302513" w14:textId="6D4D1509"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490B4456" w14:textId="412CE531" w:rsidR="002445C8" w:rsidRPr="00916BF3" w:rsidRDefault="002445C8" w:rsidP="002445C8">
            <w:pPr>
              <w:spacing w:after="160" w:line="259" w:lineRule="auto"/>
              <w:rPr>
                <w:rFonts w:cs="Arial"/>
                <w:sz w:val="16"/>
                <w:szCs w:val="16"/>
              </w:rPr>
            </w:pPr>
            <w:r w:rsidRPr="00916BF3">
              <w:rPr>
                <w:rFonts w:cs="Arial"/>
                <w:sz w:val="16"/>
                <w:szCs w:val="16"/>
              </w:rPr>
              <w:t>50</w:t>
            </w:r>
          </w:p>
        </w:tc>
      </w:tr>
      <w:tr w:rsidR="002445C8" w14:paraId="78F228BA" w14:textId="77777777" w:rsidTr="00916BF3">
        <w:tc>
          <w:tcPr>
            <w:tcW w:w="2605" w:type="dxa"/>
            <w:vAlign w:val="bottom"/>
          </w:tcPr>
          <w:p w14:paraId="2B5ED17E" w14:textId="7BB0A591" w:rsidR="002445C8" w:rsidRPr="00916BF3" w:rsidRDefault="002445C8" w:rsidP="002445C8">
            <w:pPr>
              <w:spacing w:after="160" w:line="259" w:lineRule="auto"/>
              <w:rPr>
                <w:rFonts w:cs="Arial"/>
                <w:sz w:val="16"/>
                <w:szCs w:val="16"/>
              </w:rPr>
            </w:pPr>
            <w:r w:rsidRPr="00916BF3">
              <w:rPr>
                <w:rFonts w:cs="Arial"/>
                <w:sz w:val="16"/>
                <w:szCs w:val="16"/>
              </w:rPr>
              <w:t>Gateway2-P</w:t>
            </w:r>
            <w:r>
              <w:rPr>
                <w:rFonts w:cs="Arial"/>
                <w:sz w:val="16"/>
                <w:szCs w:val="16"/>
              </w:rPr>
              <w:t xml:space="preserve">   </w:t>
            </w:r>
            <w:r w:rsidRPr="00C11B6E">
              <w:rPr>
                <w:rFonts w:cs="Arial"/>
                <w:sz w:val="16"/>
                <w:szCs w:val="16"/>
              </w:rPr>
              <w:t>uwvm2vapapp0025</w:t>
            </w:r>
          </w:p>
        </w:tc>
        <w:tc>
          <w:tcPr>
            <w:tcW w:w="1890" w:type="dxa"/>
            <w:vAlign w:val="bottom"/>
          </w:tcPr>
          <w:p w14:paraId="6F97A683" w14:textId="1E3CF1CD"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27DBE454" w14:textId="2315186C"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39D3445B" w14:textId="7B569DA1" w:rsidR="002445C8" w:rsidRPr="00916BF3" w:rsidRDefault="002445C8" w:rsidP="002445C8">
            <w:pPr>
              <w:spacing w:after="160" w:line="259" w:lineRule="auto"/>
              <w:rPr>
                <w:rFonts w:cs="Arial"/>
                <w:sz w:val="16"/>
                <w:szCs w:val="16"/>
              </w:rPr>
            </w:pPr>
            <w:r w:rsidRPr="00916BF3">
              <w:rPr>
                <w:rFonts w:cs="Arial"/>
                <w:sz w:val="16"/>
                <w:szCs w:val="16"/>
              </w:rPr>
              <w:t>50</w:t>
            </w:r>
          </w:p>
        </w:tc>
      </w:tr>
      <w:tr w:rsidR="002445C8" w14:paraId="71D85F39" w14:textId="77777777" w:rsidTr="00916BF3">
        <w:tc>
          <w:tcPr>
            <w:tcW w:w="2605" w:type="dxa"/>
            <w:vAlign w:val="bottom"/>
          </w:tcPr>
          <w:p w14:paraId="7D116752" w14:textId="0B7A0934" w:rsidR="002445C8" w:rsidRPr="00916BF3" w:rsidRDefault="002445C8" w:rsidP="002445C8">
            <w:pPr>
              <w:spacing w:after="160" w:line="259" w:lineRule="auto"/>
              <w:rPr>
                <w:rFonts w:cs="Arial"/>
                <w:sz w:val="16"/>
                <w:szCs w:val="16"/>
              </w:rPr>
            </w:pPr>
            <w:r w:rsidRPr="00916BF3">
              <w:rPr>
                <w:rFonts w:cs="Arial"/>
                <w:sz w:val="16"/>
                <w:szCs w:val="16"/>
              </w:rPr>
              <w:t>Gateway3-P</w:t>
            </w:r>
            <w:r>
              <w:rPr>
                <w:rFonts w:cs="Arial"/>
                <w:sz w:val="16"/>
                <w:szCs w:val="16"/>
              </w:rPr>
              <w:t xml:space="preserve">   </w:t>
            </w:r>
            <w:r w:rsidRPr="00C11B6E">
              <w:rPr>
                <w:rFonts w:eastAsia="Times New Roman" w:cs="Arial"/>
                <w:sz w:val="16"/>
                <w:szCs w:val="16"/>
                <w:lang w:bidi="ar-SA"/>
              </w:rPr>
              <w:t>uwvm2vapapp0026</w:t>
            </w:r>
          </w:p>
        </w:tc>
        <w:tc>
          <w:tcPr>
            <w:tcW w:w="1890" w:type="dxa"/>
            <w:vAlign w:val="bottom"/>
          </w:tcPr>
          <w:p w14:paraId="1FB5A974" w14:textId="65908595"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173299F0" w14:textId="746188EE"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0B485B04" w14:textId="5CCF1090" w:rsidR="002445C8" w:rsidRPr="00916BF3" w:rsidRDefault="002445C8" w:rsidP="002445C8">
            <w:pPr>
              <w:spacing w:after="160" w:line="259" w:lineRule="auto"/>
              <w:rPr>
                <w:rFonts w:cs="Arial"/>
                <w:sz w:val="16"/>
                <w:szCs w:val="16"/>
              </w:rPr>
            </w:pPr>
            <w:r w:rsidRPr="00916BF3">
              <w:rPr>
                <w:rFonts w:cs="Arial"/>
                <w:sz w:val="16"/>
                <w:szCs w:val="16"/>
              </w:rPr>
              <w:t>50</w:t>
            </w:r>
          </w:p>
        </w:tc>
      </w:tr>
      <w:tr w:rsidR="002445C8" w14:paraId="12810CD2" w14:textId="77777777" w:rsidTr="00916BF3">
        <w:tc>
          <w:tcPr>
            <w:tcW w:w="2605" w:type="dxa"/>
            <w:vAlign w:val="bottom"/>
          </w:tcPr>
          <w:p w14:paraId="341E1806" w14:textId="59F95CB1" w:rsidR="002445C8" w:rsidRPr="00916BF3" w:rsidRDefault="002445C8" w:rsidP="002445C8">
            <w:pPr>
              <w:spacing w:after="160" w:line="259" w:lineRule="auto"/>
              <w:rPr>
                <w:rFonts w:cs="Arial"/>
                <w:sz w:val="16"/>
                <w:szCs w:val="16"/>
              </w:rPr>
            </w:pPr>
            <w:r w:rsidRPr="00916BF3">
              <w:rPr>
                <w:rFonts w:cs="Arial"/>
                <w:sz w:val="16"/>
                <w:szCs w:val="16"/>
              </w:rPr>
              <w:t>Public-Web1-</w:t>
            </w:r>
            <w:proofErr w:type="gramStart"/>
            <w:r w:rsidRPr="00916BF3">
              <w:rPr>
                <w:rFonts w:cs="Arial"/>
                <w:sz w:val="16"/>
                <w:szCs w:val="16"/>
              </w:rPr>
              <w:t>P</w:t>
            </w:r>
            <w:r>
              <w:rPr>
                <w:rFonts w:cs="Arial"/>
                <w:sz w:val="16"/>
                <w:szCs w:val="16"/>
              </w:rPr>
              <w:t xml:space="preserve"> </w:t>
            </w:r>
            <w:r>
              <w:t xml:space="preserve"> </w:t>
            </w:r>
            <w:r w:rsidRPr="000A5B1F">
              <w:rPr>
                <w:rFonts w:cs="Arial"/>
                <w:sz w:val="16"/>
                <w:szCs w:val="16"/>
              </w:rPr>
              <w:t>uwvm</w:t>
            </w:r>
            <w:proofErr w:type="gramEnd"/>
            <w:r w:rsidRPr="000A5B1F">
              <w:rPr>
                <w:rFonts w:cs="Arial"/>
                <w:sz w:val="16"/>
                <w:szCs w:val="16"/>
              </w:rPr>
              <w:t>2vapweb0004</w:t>
            </w:r>
          </w:p>
        </w:tc>
        <w:tc>
          <w:tcPr>
            <w:tcW w:w="1890" w:type="dxa"/>
            <w:vAlign w:val="bottom"/>
          </w:tcPr>
          <w:p w14:paraId="018C685D" w14:textId="77A9396D"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028C6485" w14:textId="320D01A9"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5EF906A7" w14:textId="38057BFF" w:rsidR="002445C8" w:rsidRPr="00916BF3" w:rsidRDefault="002445C8" w:rsidP="002445C8">
            <w:pPr>
              <w:spacing w:after="160" w:line="259" w:lineRule="auto"/>
              <w:rPr>
                <w:rFonts w:cs="Arial"/>
                <w:sz w:val="16"/>
                <w:szCs w:val="16"/>
              </w:rPr>
            </w:pPr>
            <w:r w:rsidRPr="00916BF3">
              <w:rPr>
                <w:rFonts w:cs="Arial"/>
                <w:sz w:val="16"/>
                <w:szCs w:val="16"/>
              </w:rPr>
              <w:t>150</w:t>
            </w:r>
          </w:p>
        </w:tc>
      </w:tr>
      <w:tr w:rsidR="002445C8" w14:paraId="33D7F326" w14:textId="77777777" w:rsidTr="00916BF3">
        <w:tc>
          <w:tcPr>
            <w:tcW w:w="2605" w:type="dxa"/>
            <w:vAlign w:val="bottom"/>
          </w:tcPr>
          <w:p w14:paraId="7BD59ED7" w14:textId="473F0C84" w:rsidR="002445C8" w:rsidRPr="00916BF3" w:rsidRDefault="002445C8" w:rsidP="002445C8">
            <w:pPr>
              <w:spacing w:after="160" w:line="259" w:lineRule="auto"/>
              <w:rPr>
                <w:rFonts w:cs="Arial"/>
                <w:sz w:val="16"/>
                <w:szCs w:val="16"/>
              </w:rPr>
            </w:pPr>
            <w:r w:rsidRPr="00916BF3">
              <w:rPr>
                <w:rFonts w:cs="Arial"/>
                <w:sz w:val="16"/>
                <w:szCs w:val="16"/>
              </w:rPr>
              <w:t>Public-Web2-P</w:t>
            </w:r>
            <w:r>
              <w:rPr>
                <w:rFonts w:cs="Arial"/>
                <w:sz w:val="16"/>
                <w:szCs w:val="16"/>
              </w:rPr>
              <w:t xml:space="preserve"> </w:t>
            </w:r>
            <w:r w:rsidRPr="000A5B1F">
              <w:rPr>
                <w:rFonts w:cs="Arial"/>
                <w:sz w:val="16"/>
                <w:szCs w:val="16"/>
              </w:rPr>
              <w:t>uwvm2vapweb0005</w:t>
            </w:r>
          </w:p>
        </w:tc>
        <w:tc>
          <w:tcPr>
            <w:tcW w:w="1890" w:type="dxa"/>
            <w:vAlign w:val="bottom"/>
          </w:tcPr>
          <w:p w14:paraId="4D3B940B" w14:textId="5FBDCAC1"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01AB403E" w14:textId="0F184840"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21CC40A0" w14:textId="31987593" w:rsidR="002445C8" w:rsidRPr="00916BF3" w:rsidRDefault="002445C8" w:rsidP="002445C8">
            <w:pPr>
              <w:spacing w:after="160" w:line="259" w:lineRule="auto"/>
              <w:rPr>
                <w:rFonts w:cs="Arial"/>
                <w:sz w:val="16"/>
                <w:szCs w:val="16"/>
              </w:rPr>
            </w:pPr>
            <w:r w:rsidRPr="00916BF3">
              <w:rPr>
                <w:rFonts w:cs="Arial"/>
                <w:sz w:val="16"/>
                <w:szCs w:val="16"/>
              </w:rPr>
              <w:t>150</w:t>
            </w:r>
          </w:p>
        </w:tc>
      </w:tr>
      <w:tr w:rsidR="002445C8" w14:paraId="446A75B7" w14:textId="77777777" w:rsidTr="00916BF3">
        <w:tc>
          <w:tcPr>
            <w:tcW w:w="2605" w:type="dxa"/>
            <w:vAlign w:val="bottom"/>
          </w:tcPr>
          <w:p w14:paraId="7E97CC0C" w14:textId="39CFD8C7" w:rsidR="002445C8" w:rsidRPr="00916BF3" w:rsidRDefault="002445C8" w:rsidP="002445C8">
            <w:pPr>
              <w:spacing w:after="160" w:line="259" w:lineRule="auto"/>
              <w:rPr>
                <w:rFonts w:cs="Arial"/>
                <w:sz w:val="16"/>
                <w:szCs w:val="16"/>
              </w:rPr>
            </w:pPr>
            <w:r w:rsidRPr="00916BF3">
              <w:rPr>
                <w:rFonts w:cs="Arial"/>
                <w:sz w:val="16"/>
                <w:szCs w:val="16"/>
              </w:rPr>
              <w:t>Public-Web3-</w:t>
            </w:r>
            <w:proofErr w:type="gramStart"/>
            <w:r w:rsidRPr="00916BF3">
              <w:rPr>
                <w:rFonts w:cs="Arial"/>
                <w:sz w:val="16"/>
                <w:szCs w:val="16"/>
              </w:rPr>
              <w:t>P</w:t>
            </w:r>
            <w:r>
              <w:rPr>
                <w:rFonts w:cs="Arial"/>
                <w:sz w:val="16"/>
                <w:szCs w:val="16"/>
              </w:rPr>
              <w:t xml:space="preserve"> </w:t>
            </w:r>
            <w:r>
              <w:t xml:space="preserve"> </w:t>
            </w:r>
            <w:r w:rsidRPr="00FB7453">
              <w:rPr>
                <w:rFonts w:cs="Arial"/>
                <w:sz w:val="16"/>
                <w:szCs w:val="16"/>
              </w:rPr>
              <w:t>uwvm</w:t>
            </w:r>
            <w:proofErr w:type="gramEnd"/>
            <w:r w:rsidRPr="00FB7453">
              <w:rPr>
                <w:rFonts w:cs="Arial"/>
                <w:sz w:val="16"/>
                <w:szCs w:val="16"/>
              </w:rPr>
              <w:t>2vapweb0006</w:t>
            </w:r>
          </w:p>
        </w:tc>
        <w:tc>
          <w:tcPr>
            <w:tcW w:w="1890" w:type="dxa"/>
            <w:vAlign w:val="bottom"/>
          </w:tcPr>
          <w:p w14:paraId="207BE0FF" w14:textId="6C73AAC1"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4B735B32" w14:textId="2C6AB0F1"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237E6EB9" w14:textId="1412C6B9" w:rsidR="002445C8" w:rsidRPr="00916BF3" w:rsidRDefault="002445C8" w:rsidP="002445C8">
            <w:pPr>
              <w:spacing w:after="160" w:line="259" w:lineRule="auto"/>
              <w:rPr>
                <w:rFonts w:cs="Arial"/>
                <w:sz w:val="16"/>
                <w:szCs w:val="16"/>
              </w:rPr>
            </w:pPr>
            <w:r w:rsidRPr="00916BF3">
              <w:rPr>
                <w:rFonts w:cs="Arial"/>
                <w:sz w:val="16"/>
                <w:szCs w:val="16"/>
              </w:rPr>
              <w:t>150</w:t>
            </w:r>
          </w:p>
        </w:tc>
      </w:tr>
      <w:tr w:rsidR="002445C8" w14:paraId="2BBA3741" w14:textId="77777777" w:rsidTr="00916BF3">
        <w:tc>
          <w:tcPr>
            <w:tcW w:w="2605" w:type="dxa"/>
            <w:vAlign w:val="bottom"/>
          </w:tcPr>
          <w:p w14:paraId="4332C466" w14:textId="4D78459D" w:rsidR="002445C8" w:rsidRPr="00916BF3" w:rsidRDefault="002445C8" w:rsidP="002445C8">
            <w:pPr>
              <w:spacing w:after="160" w:line="259" w:lineRule="auto"/>
              <w:rPr>
                <w:rFonts w:cs="Arial"/>
                <w:sz w:val="16"/>
                <w:szCs w:val="16"/>
              </w:rPr>
            </w:pPr>
            <w:r w:rsidRPr="00916BF3">
              <w:rPr>
                <w:rFonts w:cs="Arial"/>
                <w:sz w:val="16"/>
                <w:szCs w:val="16"/>
              </w:rPr>
              <w:t>EAI-Web1-</w:t>
            </w:r>
            <w:proofErr w:type="gramStart"/>
            <w:r w:rsidRPr="00916BF3">
              <w:rPr>
                <w:rFonts w:cs="Arial"/>
                <w:sz w:val="16"/>
                <w:szCs w:val="16"/>
              </w:rPr>
              <w:t>P</w:t>
            </w:r>
            <w:r>
              <w:rPr>
                <w:rFonts w:cs="Arial"/>
                <w:sz w:val="16"/>
                <w:szCs w:val="16"/>
              </w:rPr>
              <w:t xml:space="preserve"> </w:t>
            </w:r>
            <w:r>
              <w:t xml:space="preserve"> </w:t>
            </w:r>
            <w:r w:rsidRPr="00FB7453">
              <w:rPr>
                <w:rFonts w:cs="Arial"/>
                <w:sz w:val="16"/>
                <w:szCs w:val="16"/>
              </w:rPr>
              <w:t>uwvm</w:t>
            </w:r>
            <w:proofErr w:type="gramEnd"/>
            <w:r w:rsidRPr="00FB7453">
              <w:rPr>
                <w:rFonts w:cs="Arial"/>
                <w:sz w:val="16"/>
                <w:szCs w:val="16"/>
              </w:rPr>
              <w:t>2vapweb0002</w:t>
            </w:r>
          </w:p>
        </w:tc>
        <w:tc>
          <w:tcPr>
            <w:tcW w:w="1890" w:type="dxa"/>
            <w:vAlign w:val="bottom"/>
          </w:tcPr>
          <w:p w14:paraId="0DA54B82" w14:textId="5530B60F"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194E7486" w14:textId="48C54826"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71D8F84B" w14:textId="536DA675" w:rsidR="002445C8" w:rsidRPr="00916BF3" w:rsidRDefault="002445C8" w:rsidP="002445C8">
            <w:pPr>
              <w:spacing w:after="160" w:line="259" w:lineRule="auto"/>
              <w:rPr>
                <w:rFonts w:cs="Arial"/>
                <w:sz w:val="16"/>
                <w:szCs w:val="16"/>
              </w:rPr>
            </w:pPr>
            <w:r w:rsidRPr="00916BF3">
              <w:rPr>
                <w:rFonts w:cs="Arial"/>
                <w:sz w:val="16"/>
                <w:szCs w:val="16"/>
              </w:rPr>
              <w:t>100</w:t>
            </w:r>
          </w:p>
        </w:tc>
      </w:tr>
      <w:tr w:rsidR="002445C8" w14:paraId="7DCC312C" w14:textId="77777777" w:rsidTr="00916BF3">
        <w:tc>
          <w:tcPr>
            <w:tcW w:w="2605" w:type="dxa"/>
            <w:vAlign w:val="bottom"/>
          </w:tcPr>
          <w:p w14:paraId="21E68292" w14:textId="74C9422F" w:rsidR="002445C8" w:rsidRPr="00916BF3" w:rsidRDefault="002445C8" w:rsidP="002445C8">
            <w:pPr>
              <w:spacing w:after="160" w:line="259" w:lineRule="auto"/>
              <w:rPr>
                <w:rFonts w:cs="Arial"/>
                <w:sz w:val="16"/>
                <w:szCs w:val="16"/>
              </w:rPr>
            </w:pPr>
            <w:r w:rsidRPr="00916BF3">
              <w:rPr>
                <w:rFonts w:cs="Arial"/>
                <w:sz w:val="16"/>
                <w:szCs w:val="16"/>
              </w:rPr>
              <w:t>EAI-Web2-</w:t>
            </w:r>
            <w:proofErr w:type="gramStart"/>
            <w:r w:rsidRPr="00916BF3">
              <w:rPr>
                <w:rFonts w:cs="Arial"/>
                <w:sz w:val="16"/>
                <w:szCs w:val="16"/>
              </w:rPr>
              <w:t>P</w:t>
            </w:r>
            <w:r>
              <w:rPr>
                <w:rFonts w:cs="Arial"/>
                <w:sz w:val="16"/>
                <w:szCs w:val="16"/>
              </w:rPr>
              <w:t xml:space="preserve"> </w:t>
            </w:r>
            <w:r>
              <w:t xml:space="preserve"> </w:t>
            </w:r>
            <w:r w:rsidRPr="00167435">
              <w:rPr>
                <w:rFonts w:cs="Arial"/>
                <w:sz w:val="16"/>
                <w:szCs w:val="16"/>
              </w:rPr>
              <w:t>uwvm</w:t>
            </w:r>
            <w:proofErr w:type="gramEnd"/>
            <w:r w:rsidRPr="00167435">
              <w:rPr>
                <w:rFonts w:cs="Arial"/>
                <w:sz w:val="16"/>
                <w:szCs w:val="16"/>
              </w:rPr>
              <w:t>2vapweb0003</w:t>
            </w:r>
          </w:p>
        </w:tc>
        <w:tc>
          <w:tcPr>
            <w:tcW w:w="1890" w:type="dxa"/>
            <w:vAlign w:val="bottom"/>
          </w:tcPr>
          <w:p w14:paraId="232BD93B" w14:textId="45499DAB"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64397D21" w14:textId="34328223"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0C824CE2" w14:textId="10B74A77" w:rsidR="002445C8" w:rsidRPr="00916BF3" w:rsidRDefault="002445C8" w:rsidP="002445C8">
            <w:pPr>
              <w:spacing w:after="160" w:line="259" w:lineRule="auto"/>
              <w:rPr>
                <w:rFonts w:cs="Arial"/>
                <w:sz w:val="16"/>
                <w:szCs w:val="16"/>
              </w:rPr>
            </w:pPr>
            <w:r w:rsidRPr="00916BF3">
              <w:rPr>
                <w:rFonts w:cs="Arial"/>
                <w:sz w:val="16"/>
                <w:szCs w:val="16"/>
              </w:rPr>
              <w:t>100</w:t>
            </w:r>
          </w:p>
        </w:tc>
      </w:tr>
      <w:tr w:rsidR="002445C8" w14:paraId="6D3DC2C0" w14:textId="77777777" w:rsidTr="00916BF3">
        <w:tc>
          <w:tcPr>
            <w:tcW w:w="2605" w:type="dxa"/>
            <w:vAlign w:val="bottom"/>
          </w:tcPr>
          <w:p w14:paraId="1D87523B" w14:textId="6F2BD8C1" w:rsidR="002445C8" w:rsidRPr="00916BF3" w:rsidRDefault="002445C8" w:rsidP="002445C8">
            <w:pPr>
              <w:spacing w:after="160" w:line="259" w:lineRule="auto"/>
              <w:rPr>
                <w:rFonts w:cs="Arial"/>
                <w:sz w:val="16"/>
                <w:szCs w:val="16"/>
              </w:rPr>
            </w:pPr>
            <w:r w:rsidRPr="00916BF3">
              <w:rPr>
                <w:rFonts w:cs="Arial"/>
                <w:sz w:val="16"/>
                <w:szCs w:val="16"/>
              </w:rPr>
              <w:t>Public-APP1-</w:t>
            </w:r>
            <w:proofErr w:type="gramStart"/>
            <w:r w:rsidRPr="00916BF3">
              <w:rPr>
                <w:rFonts w:cs="Arial"/>
                <w:sz w:val="16"/>
                <w:szCs w:val="16"/>
              </w:rPr>
              <w:t>P</w:t>
            </w:r>
            <w:r>
              <w:rPr>
                <w:rFonts w:cs="Arial"/>
                <w:sz w:val="16"/>
                <w:szCs w:val="16"/>
              </w:rPr>
              <w:t xml:space="preserve"> </w:t>
            </w:r>
            <w:r>
              <w:t xml:space="preserve"> </w:t>
            </w:r>
            <w:r w:rsidRPr="0056194F">
              <w:rPr>
                <w:rFonts w:cs="Arial"/>
                <w:sz w:val="16"/>
                <w:szCs w:val="16"/>
              </w:rPr>
              <w:t>uwvm</w:t>
            </w:r>
            <w:proofErr w:type="gramEnd"/>
            <w:r w:rsidRPr="0056194F">
              <w:rPr>
                <w:rFonts w:cs="Arial"/>
                <w:sz w:val="16"/>
                <w:szCs w:val="16"/>
              </w:rPr>
              <w:t>2vapapp0015</w:t>
            </w:r>
          </w:p>
        </w:tc>
        <w:tc>
          <w:tcPr>
            <w:tcW w:w="1890" w:type="dxa"/>
            <w:vAlign w:val="bottom"/>
          </w:tcPr>
          <w:p w14:paraId="6B6A74FA" w14:textId="25F4882D"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6E1688F6" w14:textId="3118F27A"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7191462B" w14:textId="251AFAC7" w:rsidR="002445C8" w:rsidRPr="00916BF3" w:rsidRDefault="002445C8" w:rsidP="002445C8">
            <w:pPr>
              <w:spacing w:after="160" w:line="259" w:lineRule="auto"/>
              <w:rPr>
                <w:rFonts w:cs="Arial"/>
                <w:sz w:val="16"/>
                <w:szCs w:val="16"/>
              </w:rPr>
            </w:pPr>
            <w:r w:rsidRPr="00916BF3">
              <w:rPr>
                <w:rFonts w:cs="Arial"/>
                <w:sz w:val="16"/>
                <w:szCs w:val="16"/>
              </w:rPr>
              <w:t>200</w:t>
            </w:r>
          </w:p>
        </w:tc>
      </w:tr>
      <w:tr w:rsidR="002445C8" w14:paraId="61A3491B" w14:textId="77777777" w:rsidTr="00916BF3">
        <w:tc>
          <w:tcPr>
            <w:tcW w:w="2605" w:type="dxa"/>
            <w:vAlign w:val="bottom"/>
          </w:tcPr>
          <w:p w14:paraId="75652593" w14:textId="2654A45D" w:rsidR="002445C8" w:rsidRPr="00916BF3" w:rsidRDefault="002445C8" w:rsidP="002445C8">
            <w:pPr>
              <w:spacing w:after="160" w:line="259" w:lineRule="auto"/>
              <w:rPr>
                <w:rFonts w:cs="Arial"/>
                <w:sz w:val="16"/>
                <w:szCs w:val="16"/>
              </w:rPr>
            </w:pPr>
            <w:r w:rsidRPr="00916BF3">
              <w:rPr>
                <w:rFonts w:cs="Arial"/>
                <w:sz w:val="16"/>
                <w:szCs w:val="16"/>
              </w:rPr>
              <w:t>Public-APP2-P</w:t>
            </w:r>
            <w:r>
              <w:t xml:space="preserve"> </w:t>
            </w:r>
            <w:r w:rsidRPr="0056194F">
              <w:rPr>
                <w:rFonts w:cs="Arial"/>
                <w:sz w:val="16"/>
                <w:szCs w:val="16"/>
              </w:rPr>
              <w:t>uwvm2vapapp001</w:t>
            </w:r>
            <w:r>
              <w:rPr>
                <w:rFonts w:cs="Arial"/>
                <w:sz w:val="16"/>
                <w:szCs w:val="16"/>
              </w:rPr>
              <w:t>6</w:t>
            </w:r>
          </w:p>
        </w:tc>
        <w:tc>
          <w:tcPr>
            <w:tcW w:w="1890" w:type="dxa"/>
            <w:vAlign w:val="bottom"/>
          </w:tcPr>
          <w:p w14:paraId="445F72E9" w14:textId="5FD2676E"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1CC82DE3" w14:textId="25D6D15C"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46951DC1" w14:textId="3D2A8D90" w:rsidR="002445C8" w:rsidRPr="00916BF3" w:rsidRDefault="002445C8" w:rsidP="002445C8">
            <w:pPr>
              <w:spacing w:after="160" w:line="259" w:lineRule="auto"/>
              <w:rPr>
                <w:rFonts w:cs="Arial"/>
                <w:sz w:val="16"/>
                <w:szCs w:val="16"/>
              </w:rPr>
            </w:pPr>
            <w:r w:rsidRPr="00916BF3">
              <w:rPr>
                <w:rFonts w:cs="Arial"/>
                <w:sz w:val="16"/>
                <w:szCs w:val="16"/>
              </w:rPr>
              <w:t>200</w:t>
            </w:r>
          </w:p>
        </w:tc>
      </w:tr>
      <w:tr w:rsidR="002445C8" w14:paraId="3E36DA31" w14:textId="77777777" w:rsidTr="00916BF3">
        <w:tc>
          <w:tcPr>
            <w:tcW w:w="2605" w:type="dxa"/>
            <w:vAlign w:val="bottom"/>
          </w:tcPr>
          <w:p w14:paraId="50388266" w14:textId="75373DC2" w:rsidR="002445C8" w:rsidRPr="00916BF3" w:rsidRDefault="002445C8" w:rsidP="002445C8">
            <w:pPr>
              <w:spacing w:after="160" w:line="259" w:lineRule="auto"/>
              <w:rPr>
                <w:rFonts w:cs="Arial"/>
                <w:sz w:val="16"/>
                <w:szCs w:val="16"/>
              </w:rPr>
            </w:pPr>
            <w:r w:rsidRPr="00916BF3">
              <w:rPr>
                <w:rFonts w:cs="Arial"/>
                <w:sz w:val="16"/>
                <w:szCs w:val="16"/>
              </w:rPr>
              <w:t>Public-APP3-</w:t>
            </w:r>
            <w:proofErr w:type="gramStart"/>
            <w:r w:rsidRPr="00916BF3">
              <w:rPr>
                <w:rFonts w:cs="Arial"/>
                <w:sz w:val="16"/>
                <w:szCs w:val="16"/>
              </w:rPr>
              <w:t>P</w:t>
            </w:r>
            <w:r>
              <w:rPr>
                <w:rFonts w:cs="Arial"/>
                <w:sz w:val="16"/>
                <w:szCs w:val="16"/>
              </w:rPr>
              <w:t xml:space="preserve"> </w:t>
            </w:r>
            <w:r>
              <w:t xml:space="preserve"> </w:t>
            </w:r>
            <w:r w:rsidRPr="0056194F">
              <w:rPr>
                <w:rFonts w:cs="Arial"/>
                <w:sz w:val="16"/>
                <w:szCs w:val="16"/>
              </w:rPr>
              <w:t>uwvm</w:t>
            </w:r>
            <w:proofErr w:type="gramEnd"/>
            <w:r w:rsidRPr="0056194F">
              <w:rPr>
                <w:rFonts w:cs="Arial"/>
                <w:sz w:val="16"/>
                <w:szCs w:val="16"/>
              </w:rPr>
              <w:t>2vapapp001</w:t>
            </w:r>
            <w:r>
              <w:rPr>
                <w:rFonts w:cs="Arial"/>
                <w:sz w:val="16"/>
                <w:szCs w:val="16"/>
              </w:rPr>
              <w:t>7</w:t>
            </w:r>
          </w:p>
        </w:tc>
        <w:tc>
          <w:tcPr>
            <w:tcW w:w="1890" w:type="dxa"/>
            <w:vAlign w:val="bottom"/>
          </w:tcPr>
          <w:p w14:paraId="22EF6AFB" w14:textId="37D7646B"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55E7F68D" w14:textId="5D341D9C"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3EEA511F" w14:textId="3360C11D" w:rsidR="002445C8" w:rsidRPr="00916BF3" w:rsidRDefault="002445C8" w:rsidP="002445C8">
            <w:pPr>
              <w:spacing w:after="160" w:line="259" w:lineRule="auto"/>
              <w:rPr>
                <w:rFonts w:cs="Arial"/>
                <w:sz w:val="16"/>
                <w:szCs w:val="16"/>
              </w:rPr>
            </w:pPr>
            <w:r w:rsidRPr="00916BF3">
              <w:rPr>
                <w:rFonts w:cs="Arial"/>
                <w:sz w:val="16"/>
                <w:szCs w:val="16"/>
              </w:rPr>
              <w:t>200</w:t>
            </w:r>
          </w:p>
        </w:tc>
      </w:tr>
      <w:tr w:rsidR="002445C8" w14:paraId="47CE0A4E" w14:textId="77777777" w:rsidTr="00916BF3">
        <w:tc>
          <w:tcPr>
            <w:tcW w:w="2605" w:type="dxa"/>
            <w:vAlign w:val="bottom"/>
          </w:tcPr>
          <w:p w14:paraId="595D7206" w14:textId="461A7368" w:rsidR="002445C8" w:rsidRPr="00916BF3" w:rsidRDefault="002445C8" w:rsidP="002445C8">
            <w:pPr>
              <w:spacing w:after="160" w:line="259" w:lineRule="auto"/>
              <w:rPr>
                <w:rFonts w:cs="Arial"/>
                <w:sz w:val="16"/>
                <w:szCs w:val="16"/>
              </w:rPr>
            </w:pPr>
            <w:r w:rsidRPr="00916BF3">
              <w:rPr>
                <w:rFonts w:cs="Arial"/>
                <w:sz w:val="16"/>
                <w:szCs w:val="16"/>
              </w:rPr>
              <w:t>Public-APP4-</w:t>
            </w:r>
            <w:proofErr w:type="gramStart"/>
            <w:r w:rsidRPr="00916BF3">
              <w:rPr>
                <w:rFonts w:cs="Arial"/>
                <w:sz w:val="16"/>
                <w:szCs w:val="16"/>
              </w:rPr>
              <w:t>P</w:t>
            </w:r>
            <w:r>
              <w:rPr>
                <w:rFonts w:cs="Arial"/>
                <w:sz w:val="16"/>
                <w:szCs w:val="16"/>
              </w:rPr>
              <w:t xml:space="preserve"> </w:t>
            </w:r>
            <w:r>
              <w:t xml:space="preserve"> </w:t>
            </w:r>
            <w:r w:rsidRPr="0056194F">
              <w:rPr>
                <w:rFonts w:cs="Arial"/>
                <w:sz w:val="16"/>
                <w:szCs w:val="16"/>
              </w:rPr>
              <w:t>uwvm</w:t>
            </w:r>
            <w:proofErr w:type="gramEnd"/>
            <w:r w:rsidRPr="0056194F">
              <w:rPr>
                <w:rFonts w:cs="Arial"/>
                <w:sz w:val="16"/>
                <w:szCs w:val="16"/>
              </w:rPr>
              <w:t>2vapapp001</w:t>
            </w:r>
            <w:r>
              <w:rPr>
                <w:rFonts w:cs="Arial"/>
                <w:sz w:val="16"/>
                <w:szCs w:val="16"/>
              </w:rPr>
              <w:t>8</w:t>
            </w:r>
          </w:p>
        </w:tc>
        <w:tc>
          <w:tcPr>
            <w:tcW w:w="1890" w:type="dxa"/>
            <w:vAlign w:val="bottom"/>
          </w:tcPr>
          <w:p w14:paraId="70EC436B" w14:textId="4215893A"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32E347A6" w14:textId="4F3E5EAB"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544074CF" w14:textId="26C2B5D7" w:rsidR="002445C8" w:rsidRPr="00916BF3" w:rsidRDefault="002445C8" w:rsidP="002445C8">
            <w:pPr>
              <w:spacing w:after="160" w:line="259" w:lineRule="auto"/>
              <w:rPr>
                <w:rFonts w:cs="Arial"/>
                <w:sz w:val="16"/>
                <w:szCs w:val="16"/>
              </w:rPr>
            </w:pPr>
            <w:r w:rsidRPr="00916BF3">
              <w:rPr>
                <w:rFonts w:cs="Arial"/>
                <w:sz w:val="16"/>
                <w:szCs w:val="16"/>
              </w:rPr>
              <w:t>200</w:t>
            </w:r>
          </w:p>
        </w:tc>
      </w:tr>
      <w:tr w:rsidR="002445C8" w14:paraId="2ADB7730" w14:textId="77777777" w:rsidTr="00916BF3">
        <w:tc>
          <w:tcPr>
            <w:tcW w:w="2605" w:type="dxa"/>
            <w:vAlign w:val="bottom"/>
          </w:tcPr>
          <w:p w14:paraId="466E3BC3" w14:textId="10F9DD46" w:rsidR="002445C8" w:rsidRPr="00916BF3" w:rsidRDefault="002445C8" w:rsidP="002445C8">
            <w:pPr>
              <w:spacing w:after="160" w:line="259" w:lineRule="auto"/>
              <w:rPr>
                <w:rFonts w:cs="Arial"/>
                <w:sz w:val="16"/>
                <w:szCs w:val="16"/>
              </w:rPr>
            </w:pPr>
            <w:r w:rsidRPr="00916BF3">
              <w:rPr>
                <w:rFonts w:cs="Arial"/>
                <w:sz w:val="16"/>
                <w:szCs w:val="16"/>
              </w:rPr>
              <w:t>Public-APP5-</w:t>
            </w:r>
            <w:proofErr w:type="gramStart"/>
            <w:r w:rsidRPr="00916BF3">
              <w:rPr>
                <w:rFonts w:cs="Arial"/>
                <w:sz w:val="16"/>
                <w:szCs w:val="16"/>
              </w:rPr>
              <w:t>P</w:t>
            </w:r>
            <w:r>
              <w:rPr>
                <w:rFonts w:cs="Arial"/>
                <w:sz w:val="16"/>
                <w:szCs w:val="16"/>
              </w:rPr>
              <w:t xml:space="preserve"> </w:t>
            </w:r>
            <w:r>
              <w:t xml:space="preserve"> </w:t>
            </w:r>
            <w:r w:rsidRPr="0056194F">
              <w:rPr>
                <w:rFonts w:cs="Arial"/>
                <w:sz w:val="16"/>
                <w:szCs w:val="16"/>
              </w:rPr>
              <w:t>uwvm</w:t>
            </w:r>
            <w:proofErr w:type="gramEnd"/>
            <w:r w:rsidRPr="0056194F">
              <w:rPr>
                <w:rFonts w:cs="Arial"/>
                <w:sz w:val="16"/>
                <w:szCs w:val="16"/>
              </w:rPr>
              <w:t>2vapapp001</w:t>
            </w:r>
            <w:r>
              <w:rPr>
                <w:rFonts w:cs="Arial"/>
                <w:sz w:val="16"/>
                <w:szCs w:val="16"/>
              </w:rPr>
              <w:t>9</w:t>
            </w:r>
          </w:p>
        </w:tc>
        <w:tc>
          <w:tcPr>
            <w:tcW w:w="1890" w:type="dxa"/>
            <w:vAlign w:val="bottom"/>
          </w:tcPr>
          <w:p w14:paraId="0DF77120" w14:textId="63978B18"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68BB7E76" w14:textId="47C0069D"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7BEF6AA7" w14:textId="2CCA8848" w:rsidR="002445C8" w:rsidRPr="00916BF3" w:rsidRDefault="002445C8" w:rsidP="002445C8">
            <w:pPr>
              <w:spacing w:after="160" w:line="259" w:lineRule="auto"/>
              <w:rPr>
                <w:rFonts w:cs="Arial"/>
                <w:sz w:val="16"/>
                <w:szCs w:val="16"/>
              </w:rPr>
            </w:pPr>
            <w:r w:rsidRPr="00916BF3">
              <w:rPr>
                <w:rFonts w:cs="Arial"/>
                <w:sz w:val="16"/>
                <w:szCs w:val="16"/>
              </w:rPr>
              <w:t>200</w:t>
            </w:r>
          </w:p>
        </w:tc>
      </w:tr>
      <w:tr w:rsidR="002445C8" w14:paraId="320A98E7" w14:textId="77777777" w:rsidTr="00916BF3">
        <w:tc>
          <w:tcPr>
            <w:tcW w:w="2605" w:type="dxa"/>
            <w:vAlign w:val="bottom"/>
          </w:tcPr>
          <w:p w14:paraId="40784348" w14:textId="73BFDD60" w:rsidR="002445C8" w:rsidRPr="00916BF3" w:rsidRDefault="002445C8" w:rsidP="002445C8">
            <w:pPr>
              <w:spacing w:after="160" w:line="259" w:lineRule="auto"/>
              <w:rPr>
                <w:rFonts w:cs="Arial"/>
                <w:sz w:val="16"/>
                <w:szCs w:val="16"/>
              </w:rPr>
            </w:pPr>
            <w:r w:rsidRPr="00916BF3">
              <w:rPr>
                <w:rFonts w:cs="Arial"/>
                <w:sz w:val="16"/>
                <w:szCs w:val="16"/>
              </w:rPr>
              <w:t>EAI-APP1-P</w:t>
            </w:r>
            <w:r>
              <w:rPr>
                <w:rFonts w:cs="Arial"/>
                <w:sz w:val="16"/>
                <w:szCs w:val="16"/>
              </w:rPr>
              <w:t xml:space="preserve"> </w:t>
            </w:r>
            <w:r>
              <w:t xml:space="preserve">  </w:t>
            </w:r>
            <w:r w:rsidRPr="00B60986">
              <w:rPr>
                <w:rFonts w:cs="Arial"/>
                <w:sz w:val="16"/>
                <w:szCs w:val="16"/>
              </w:rPr>
              <w:t>uwvm2vapapp00</w:t>
            </w:r>
            <w:r>
              <w:rPr>
                <w:rFonts w:cs="Arial"/>
                <w:sz w:val="16"/>
                <w:szCs w:val="16"/>
              </w:rPr>
              <w:t>20</w:t>
            </w:r>
          </w:p>
        </w:tc>
        <w:tc>
          <w:tcPr>
            <w:tcW w:w="1890" w:type="dxa"/>
            <w:vAlign w:val="bottom"/>
          </w:tcPr>
          <w:p w14:paraId="60B9E8A3" w14:textId="1D45B45F"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571E99FE" w14:textId="16257436"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4C068AE0" w14:textId="35E7EAF9" w:rsidR="002445C8" w:rsidRPr="00916BF3" w:rsidRDefault="002445C8" w:rsidP="002445C8">
            <w:pPr>
              <w:spacing w:after="160" w:line="259" w:lineRule="auto"/>
              <w:rPr>
                <w:rFonts w:cs="Arial"/>
                <w:sz w:val="16"/>
                <w:szCs w:val="16"/>
              </w:rPr>
            </w:pPr>
            <w:r w:rsidRPr="00916BF3">
              <w:rPr>
                <w:rFonts w:cs="Arial"/>
                <w:sz w:val="16"/>
                <w:szCs w:val="16"/>
              </w:rPr>
              <w:t>150</w:t>
            </w:r>
          </w:p>
        </w:tc>
      </w:tr>
      <w:tr w:rsidR="002445C8" w14:paraId="0187DA55" w14:textId="77777777" w:rsidTr="00916BF3">
        <w:tc>
          <w:tcPr>
            <w:tcW w:w="2605" w:type="dxa"/>
            <w:vAlign w:val="bottom"/>
          </w:tcPr>
          <w:p w14:paraId="5B98B47A" w14:textId="311AAB73" w:rsidR="002445C8" w:rsidRPr="00916BF3" w:rsidRDefault="002445C8" w:rsidP="002445C8">
            <w:pPr>
              <w:spacing w:after="160" w:line="259" w:lineRule="auto"/>
              <w:rPr>
                <w:rFonts w:cs="Arial"/>
                <w:sz w:val="16"/>
                <w:szCs w:val="16"/>
              </w:rPr>
            </w:pPr>
            <w:r w:rsidRPr="00916BF3">
              <w:rPr>
                <w:rFonts w:cs="Arial"/>
                <w:sz w:val="16"/>
                <w:szCs w:val="16"/>
              </w:rPr>
              <w:t>EAI-APP2-P</w:t>
            </w:r>
            <w:r>
              <w:rPr>
                <w:rFonts w:cs="Arial"/>
                <w:sz w:val="16"/>
                <w:szCs w:val="16"/>
              </w:rPr>
              <w:t xml:space="preserve">   </w:t>
            </w:r>
            <w:r w:rsidRPr="00B60986">
              <w:rPr>
                <w:rFonts w:cs="Arial"/>
                <w:sz w:val="16"/>
                <w:szCs w:val="16"/>
              </w:rPr>
              <w:t>uwvm2vapapp00</w:t>
            </w:r>
            <w:r>
              <w:rPr>
                <w:rFonts w:cs="Arial"/>
                <w:sz w:val="16"/>
                <w:szCs w:val="16"/>
              </w:rPr>
              <w:t>21</w:t>
            </w:r>
          </w:p>
        </w:tc>
        <w:tc>
          <w:tcPr>
            <w:tcW w:w="1890" w:type="dxa"/>
            <w:vAlign w:val="bottom"/>
          </w:tcPr>
          <w:p w14:paraId="0C508F01" w14:textId="0E3B3EBC"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098AD54F" w14:textId="11E26BEB"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2E25F72A" w14:textId="3652E3FF" w:rsidR="002445C8" w:rsidRPr="00916BF3" w:rsidRDefault="002445C8" w:rsidP="002445C8">
            <w:pPr>
              <w:spacing w:after="160" w:line="259" w:lineRule="auto"/>
              <w:rPr>
                <w:rFonts w:cs="Arial"/>
                <w:sz w:val="16"/>
                <w:szCs w:val="16"/>
              </w:rPr>
            </w:pPr>
            <w:r w:rsidRPr="00916BF3">
              <w:rPr>
                <w:rFonts w:cs="Arial"/>
                <w:sz w:val="16"/>
                <w:szCs w:val="16"/>
              </w:rPr>
              <w:t>150</w:t>
            </w:r>
          </w:p>
        </w:tc>
      </w:tr>
      <w:tr w:rsidR="002445C8" w14:paraId="5C09F1A0" w14:textId="77777777" w:rsidTr="00916BF3">
        <w:tc>
          <w:tcPr>
            <w:tcW w:w="2605" w:type="dxa"/>
            <w:vAlign w:val="bottom"/>
          </w:tcPr>
          <w:p w14:paraId="53CF9AB6" w14:textId="3C4326E5" w:rsidR="002445C8" w:rsidRPr="00916BF3" w:rsidRDefault="002445C8" w:rsidP="002445C8">
            <w:pPr>
              <w:spacing w:after="160" w:line="259" w:lineRule="auto"/>
              <w:rPr>
                <w:rFonts w:cs="Arial"/>
                <w:sz w:val="16"/>
                <w:szCs w:val="16"/>
              </w:rPr>
            </w:pPr>
            <w:r w:rsidRPr="00916BF3">
              <w:rPr>
                <w:rFonts w:cs="Arial"/>
                <w:sz w:val="16"/>
                <w:szCs w:val="16"/>
              </w:rPr>
              <w:t>EAI-APP3-P</w:t>
            </w:r>
            <w:r>
              <w:rPr>
                <w:rFonts w:cs="Arial"/>
                <w:sz w:val="16"/>
                <w:szCs w:val="16"/>
              </w:rPr>
              <w:t xml:space="preserve"> </w:t>
            </w:r>
            <w:r w:rsidRPr="00B60986">
              <w:rPr>
                <w:rFonts w:cs="Arial"/>
                <w:sz w:val="16"/>
                <w:szCs w:val="16"/>
              </w:rPr>
              <w:t xml:space="preserve"> </w:t>
            </w:r>
            <w:r>
              <w:rPr>
                <w:rFonts w:cs="Arial"/>
                <w:sz w:val="16"/>
                <w:szCs w:val="16"/>
              </w:rPr>
              <w:t xml:space="preserve">  </w:t>
            </w:r>
            <w:r w:rsidRPr="00B60986">
              <w:rPr>
                <w:rFonts w:cs="Arial"/>
                <w:sz w:val="16"/>
                <w:szCs w:val="16"/>
              </w:rPr>
              <w:t>uwvm2vapapp00</w:t>
            </w:r>
            <w:r>
              <w:rPr>
                <w:rFonts w:cs="Arial"/>
                <w:sz w:val="16"/>
                <w:szCs w:val="16"/>
              </w:rPr>
              <w:t>22</w:t>
            </w:r>
          </w:p>
        </w:tc>
        <w:tc>
          <w:tcPr>
            <w:tcW w:w="1890" w:type="dxa"/>
            <w:vAlign w:val="bottom"/>
          </w:tcPr>
          <w:p w14:paraId="5E6F1BEC" w14:textId="47BF9918"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678F0FF0" w14:textId="1C610B9B"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766356E8" w14:textId="520703A3" w:rsidR="002445C8" w:rsidRPr="00916BF3" w:rsidRDefault="002445C8" w:rsidP="002445C8">
            <w:pPr>
              <w:spacing w:after="160" w:line="259" w:lineRule="auto"/>
              <w:rPr>
                <w:rFonts w:cs="Arial"/>
                <w:sz w:val="16"/>
                <w:szCs w:val="16"/>
              </w:rPr>
            </w:pPr>
            <w:r w:rsidRPr="00916BF3">
              <w:rPr>
                <w:rFonts w:cs="Arial"/>
                <w:sz w:val="16"/>
                <w:szCs w:val="16"/>
              </w:rPr>
              <w:t>150</w:t>
            </w:r>
          </w:p>
        </w:tc>
      </w:tr>
      <w:tr w:rsidR="002445C8" w14:paraId="041C3298" w14:textId="77777777" w:rsidTr="00916BF3">
        <w:tc>
          <w:tcPr>
            <w:tcW w:w="2605" w:type="dxa"/>
            <w:vAlign w:val="bottom"/>
          </w:tcPr>
          <w:p w14:paraId="04875DF9" w14:textId="37E0EA85" w:rsidR="002445C8" w:rsidRPr="00916BF3" w:rsidRDefault="002445C8" w:rsidP="002445C8">
            <w:pPr>
              <w:spacing w:after="160" w:line="259" w:lineRule="auto"/>
              <w:rPr>
                <w:rFonts w:cs="Arial"/>
                <w:sz w:val="16"/>
                <w:szCs w:val="16"/>
              </w:rPr>
            </w:pPr>
            <w:r w:rsidRPr="00916BF3">
              <w:rPr>
                <w:rFonts w:cs="Arial"/>
                <w:sz w:val="16"/>
                <w:szCs w:val="16"/>
              </w:rPr>
              <w:t>EAI-APP4-P</w:t>
            </w:r>
            <w:r>
              <w:rPr>
                <w:rFonts w:cs="Arial"/>
                <w:sz w:val="16"/>
                <w:szCs w:val="16"/>
              </w:rPr>
              <w:t xml:space="preserve">    </w:t>
            </w:r>
            <w:r w:rsidRPr="00B60986">
              <w:rPr>
                <w:rFonts w:cs="Arial"/>
                <w:sz w:val="16"/>
                <w:szCs w:val="16"/>
              </w:rPr>
              <w:t xml:space="preserve"> uwvm2vapapp00</w:t>
            </w:r>
            <w:r>
              <w:rPr>
                <w:rFonts w:cs="Arial"/>
                <w:sz w:val="16"/>
                <w:szCs w:val="16"/>
              </w:rPr>
              <w:t>23</w:t>
            </w:r>
          </w:p>
        </w:tc>
        <w:tc>
          <w:tcPr>
            <w:tcW w:w="1890" w:type="dxa"/>
            <w:vAlign w:val="bottom"/>
          </w:tcPr>
          <w:p w14:paraId="582CBA93" w14:textId="52F00457"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46FE7E2E" w14:textId="5CE37185"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2C3B9051" w14:textId="1C86D515" w:rsidR="002445C8" w:rsidRPr="00916BF3" w:rsidRDefault="002445C8" w:rsidP="002445C8">
            <w:pPr>
              <w:spacing w:after="160" w:line="259" w:lineRule="auto"/>
              <w:rPr>
                <w:rFonts w:cs="Arial"/>
                <w:sz w:val="16"/>
                <w:szCs w:val="16"/>
              </w:rPr>
            </w:pPr>
            <w:r w:rsidRPr="00916BF3">
              <w:rPr>
                <w:rFonts w:cs="Arial"/>
                <w:sz w:val="16"/>
                <w:szCs w:val="16"/>
              </w:rPr>
              <w:t>150</w:t>
            </w:r>
          </w:p>
        </w:tc>
      </w:tr>
      <w:tr w:rsidR="002445C8" w14:paraId="0E506245" w14:textId="77777777" w:rsidTr="00916BF3">
        <w:tc>
          <w:tcPr>
            <w:tcW w:w="2605" w:type="dxa"/>
            <w:vAlign w:val="bottom"/>
          </w:tcPr>
          <w:p w14:paraId="48CDA96A" w14:textId="7B8E3016" w:rsidR="002445C8" w:rsidRPr="00916BF3" w:rsidRDefault="002445C8" w:rsidP="002445C8">
            <w:pPr>
              <w:spacing w:after="160" w:line="259" w:lineRule="auto"/>
              <w:rPr>
                <w:rFonts w:cs="Arial"/>
                <w:sz w:val="16"/>
                <w:szCs w:val="16"/>
              </w:rPr>
            </w:pPr>
            <w:r w:rsidRPr="00916BF3">
              <w:rPr>
                <w:rFonts w:cs="Arial"/>
                <w:sz w:val="16"/>
                <w:szCs w:val="16"/>
              </w:rPr>
              <w:t>PDF-Web1-P</w:t>
            </w:r>
            <w:r>
              <w:rPr>
                <w:rFonts w:cs="Arial"/>
                <w:sz w:val="16"/>
                <w:szCs w:val="16"/>
              </w:rPr>
              <w:t xml:space="preserve">  </w:t>
            </w:r>
            <w:r w:rsidRPr="00F31A5D">
              <w:rPr>
                <w:rFonts w:eastAsia="Times New Roman" w:cs="Arial"/>
                <w:sz w:val="16"/>
                <w:szCs w:val="16"/>
                <w:lang w:bidi="ar-SA"/>
              </w:rPr>
              <w:t xml:space="preserve"> uwvm2vapweb0007</w:t>
            </w:r>
          </w:p>
        </w:tc>
        <w:tc>
          <w:tcPr>
            <w:tcW w:w="1890" w:type="dxa"/>
            <w:vAlign w:val="bottom"/>
          </w:tcPr>
          <w:p w14:paraId="14E92A31" w14:textId="29A20764"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500455BE" w14:textId="4802552E"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515A3FDA" w14:textId="1C8A94FD" w:rsidR="002445C8" w:rsidRPr="00916BF3" w:rsidRDefault="002445C8" w:rsidP="002445C8">
            <w:pPr>
              <w:spacing w:after="160" w:line="259" w:lineRule="auto"/>
              <w:rPr>
                <w:rFonts w:cs="Arial"/>
                <w:sz w:val="16"/>
                <w:szCs w:val="16"/>
              </w:rPr>
            </w:pPr>
            <w:r w:rsidRPr="00916BF3">
              <w:rPr>
                <w:rFonts w:cs="Arial"/>
                <w:sz w:val="16"/>
                <w:szCs w:val="16"/>
              </w:rPr>
              <w:t>50</w:t>
            </w:r>
          </w:p>
        </w:tc>
      </w:tr>
      <w:tr w:rsidR="002445C8" w14:paraId="5C66C0FA" w14:textId="77777777" w:rsidTr="00916BF3">
        <w:tc>
          <w:tcPr>
            <w:tcW w:w="2605" w:type="dxa"/>
            <w:vAlign w:val="bottom"/>
          </w:tcPr>
          <w:p w14:paraId="7B905650" w14:textId="670755B5" w:rsidR="002445C8" w:rsidRPr="00916BF3" w:rsidRDefault="002445C8" w:rsidP="002445C8">
            <w:pPr>
              <w:spacing w:after="160" w:line="259" w:lineRule="auto"/>
              <w:rPr>
                <w:rFonts w:cs="Arial"/>
                <w:sz w:val="16"/>
                <w:szCs w:val="16"/>
              </w:rPr>
            </w:pPr>
            <w:r w:rsidRPr="00916BF3">
              <w:rPr>
                <w:rFonts w:cs="Arial"/>
                <w:sz w:val="16"/>
                <w:szCs w:val="16"/>
              </w:rPr>
              <w:t>PDF-Web</w:t>
            </w:r>
            <w:r>
              <w:rPr>
                <w:rFonts w:cs="Arial"/>
                <w:sz w:val="16"/>
                <w:szCs w:val="16"/>
              </w:rPr>
              <w:t>2</w:t>
            </w:r>
            <w:r w:rsidRPr="00916BF3">
              <w:rPr>
                <w:rFonts w:cs="Arial"/>
                <w:sz w:val="16"/>
                <w:szCs w:val="16"/>
              </w:rPr>
              <w:t>-P</w:t>
            </w:r>
            <w:r>
              <w:rPr>
                <w:rFonts w:cs="Arial"/>
                <w:sz w:val="16"/>
                <w:szCs w:val="16"/>
              </w:rPr>
              <w:t xml:space="preserve">    </w:t>
            </w:r>
            <w:r w:rsidRPr="00F31A5D">
              <w:rPr>
                <w:rFonts w:eastAsia="Times New Roman" w:cs="Arial"/>
                <w:sz w:val="16"/>
                <w:szCs w:val="16"/>
                <w:lang w:bidi="ar-SA"/>
              </w:rPr>
              <w:t xml:space="preserve"> uwvm2vapweb000</w:t>
            </w:r>
            <w:r>
              <w:rPr>
                <w:rFonts w:eastAsia="Times New Roman" w:cs="Arial"/>
                <w:sz w:val="16"/>
                <w:szCs w:val="16"/>
                <w:lang w:bidi="ar-SA"/>
              </w:rPr>
              <w:t>8</w:t>
            </w:r>
          </w:p>
        </w:tc>
        <w:tc>
          <w:tcPr>
            <w:tcW w:w="1890" w:type="dxa"/>
            <w:vAlign w:val="bottom"/>
          </w:tcPr>
          <w:p w14:paraId="6B4C4022" w14:textId="6CDDF967" w:rsidR="002445C8" w:rsidRPr="00916BF3" w:rsidRDefault="002445C8" w:rsidP="002445C8">
            <w:pPr>
              <w:spacing w:after="160" w:line="259" w:lineRule="auto"/>
              <w:rPr>
                <w:rFonts w:cs="Arial"/>
                <w:sz w:val="16"/>
                <w:szCs w:val="16"/>
              </w:rPr>
            </w:pPr>
            <w:r w:rsidRPr="00916BF3">
              <w:rPr>
                <w:rFonts w:cs="Arial"/>
                <w:sz w:val="16"/>
                <w:szCs w:val="16"/>
              </w:rPr>
              <w:t>Production</w:t>
            </w:r>
          </w:p>
        </w:tc>
        <w:tc>
          <w:tcPr>
            <w:tcW w:w="1440" w:type="dxa"/>
            <w:vAlign w:val="center"/>
          </w:tcPr>
          <w:p w14:paraId="674548F7" w14:textId="1AB5E0F4" w:rsidR="002445C8" w:rsidRPr="00916BF3" w:rsidRDefault="002445C8" w:rsidP="002445C8">
            <w:pPr>
              <w:spacing w:after="160" w:line="259" w:lineRule="auto"/>
              <w:rPr>
                <w:rFonts w:cs="Arial"/>
                <w:sz w:val="16"/>
                <w:szCs w:val="16"/>
              </w:rPr>
            </w:pPr>
            <w:r w:rsidRPr="00916BF3">
              <w:rPr>
                <w:rFonts w:cs="Arial"/>
                <w:sz w:val="16"/>
                <w:szCs w:val="16"/>
              </w:rPr>
              <w:t>100</w:t>
            </w:r>
          </w:p>
        </w:tc>
        <w:tc>
          <w:tcPr>
            <w:tcW w:w="1800" w:type="dxa"/>
            <w:vAlign w:val="bottom"/>
          </w:tcPr>
          <w:p w14:paraId="680D2C3B" w14:textId="4E839FEB" w:rsidR="002445C8" w:rsidRPr="00916BF3" w:rsidRDefault="002445C8" w:rsidP="002445C8">
            <w:pPr>
              <w:spacing w:after="160" w:line="259" w:lineRule="auto"/>
              <w:rPr>
                <w:rFonts w:cs="Arial"/>
                <w:sz w:val="16"/>
                <w:szCs w:val="16"/>
              </w:rPr>
            </w:pPr>
            <w:r w:rsidRPr="00916BF3">
              <w:rPr>
                <w:rFonts w:cs="Arial"/>
                <w:sz w:val="16"/>
                <w:szCs w:val="16"/>
              </w:rPr>
              <w:t>50</w:t>
            </w:r>
          </w:p>
        </w:tc>
      </w:tr>
    </w:tbl>
    <w:p w14:paraId="2F264677" w14:textId="6A6A20D0" w:rsidR="00254C8A" w:rsidRDefault="00254C8A" w:rsidP="008D7D3C">
      <w:pPr>
        <w:spacing w:after="160" w:line="259" w:lineRule="auto"/>
        <w:ind w:left="-1170"/>
        <w:rPr>
          <w:rFonts w:eastAsia="Times New Roman" w:cs="Arial"/>
          <w:i/>
          <w:iCs/>
          <w:color w:val="1F1E33"/>
          <w:sz w:val="20"/>
          <w:lang w:val="en-US" w:eastAsia="nl-NL" w:bidi="ar-SA"/>
        </w:rPr>
      </w:pPr>
    </w:p>
    <w:p w14:paraId="0479C6C0" w14:textId="4ECA588A" w:rsidR="00254C8A" w:rsidRDefault="00254C8A" w:rsidP="008D7D3C">
      <w:pPr>
        <w:spacing w:after="160" w:line="259" w:lineRule="auto"/>
        <w:ind w:left="-1170"/>
        <w:rPr>
          <w:rFonts w:eastAsia="Times New Roman" w:cs="Arial"/>
          <w:i/>
          <w:iCs/>
          <w:color w:val="1F1E33"/>
          <w:sz w:val="20"/>
          <w:lang w:val="en-US" w:eastAsia="nl-NL" w:bidi="ar-SA"/>
        </w:rPr>
      </w:pPr>
    </w:p>
    <w:p w14:paraId="43B38717" w14:textId="595258D7" w:rsidR="00254C8A" w:rsidRDefault="00254C8A" w:rsidP="008D7D3C">
      <w:pPr>
        <w:spacing w:after="160" w:line="259" w:lineRule="auto"/>
        <w:ind w:left="-1170"/>
        <w:rPr>
          <w:rFonts w:eastAsia="Times New Roman" w:cs="Arial"/>
          <w:i/>
          <w:iCs/>
          <w:color w:val="1F1E33"/>
          <w:sz w:val="20"/>
          <w:lang w:val="en-US" w:eastAsia="nl-NL" w:bidi="ar-SA"/>
        </w:rPr>
      </w:pPr>
    </w:p>
    <w:p w14:paraId="472727FE" w14:textId="77777777" w:rsidR="00254C8A" w:rsidRPr="00C943F4" w:rsidRDefault="00254C8A" w:rsidP="008D7D3C">
      <w:pPr>
        <w:spacing w:after="160" w:line="259" w:lineRule="auto"/>
        <w:ind w:left="-1170"/>
        <w:rPr>
          <w:rFonts w:eastAsia="Times New Roman" w:cs="Arial"/>
          <w:i/>
          <w:iCs/>
          <w:color w:val="1F1E33"/>
          <w:sz w:val="20"/>
          <w:lang w:val="en-US" w:eastAsia="nl-NL" w:bidi="ar-SA"/>
        </w:rPr>
      </w:pPr>
    </w:p>
    <w:p w14:paraId="618F12C5" w14:textId="77777777" w:rsidR="008D7D3C" w:rsidRPr="0016776E" w:rsidRDefault="008D7D3C" w:rsidP="008D7D3C">
      <w:pPr>
        <w:spacing w:after="160" w:line="259" w:lineRule="auto"/>
        <w:ind w:left="-1170"/>
        <w:rPr>
          <w:rFonts w:eastAsia="Times New Roman" w:cs="Helvetica"/>
          <w:i/>
          <w:iCs/>
          <w:color w:val="1F1E33"/>
          <w:sz w:val="20"/>
          <w:lang w:val="en-US" w:eastAsia="nl-NL" w:bidi="ar-SA"/>
        </w:rPr>
      </w:pPr>
    </w:p>
    <w:p w14:paraId="1EC64620" w14:textId="77777777" w:rsidR="008D7D3C" w:rsidRDefault="008D7D3C" w:rsidP="008D7D3C">
      <w:pPr>
        <w:spacing w:after="160" w:line="259" w:lineRule="auto"/>
        <w:rPr>
          <w:rFonts w:eastAsia="Times New Roman" w:cs="Helvetica"/>
          <w:i/>
          <w:iCs/>
          <w:color w:val="1F1E33"/>
          <w:sz w:val="20"/>
          <w:lang w:val="en-US" w:eastAsia="nl-NL" w:bidi="ar-SA"/>
        </w:rPr>
      </w:pPr>
      <w:r>
        <w:rPr>
          <w:rFonts w:eastAsia="Times New Roman" w:cs="Helvetica"/>
          <w:i/>
          <w:iCs/>
          <w:color w:val="1F1E33"/>
          <w:sz w:val="20"/>
          <w:lang w:val="en-US" w:eastAsia="nl-NL" w:bidi="ar-SA"/>
        </w:rPr>
        <w:br w:type="page"/>
      </w:r>
    </w:p>
    <w:p w14:paraId="19D658D5" w14:textId="22441DFF" w:rsidR="00916BF3" w:rsidRDefault="00916BF3" w:rsidP="00916BF3">
      <w:pPr>
        <w:spacing w:after="160" w:line="259" w:lineRule="auto"/>
        <w:rPr>
          <w:rFonts w:eastAsia="Times New Roman" w:cs="Arial"/>
          <w:i/>
          <w:iCs/>
          <w:color w:val="1F1E33"/>
          <w:sz w:val="20"/>
          <w:lang w:val="en-US" w:eastAsia="nl-NL" w:bidi="ar-SA"/>
        </w:rPr>
      </w:pPr>
      <w:bookmarkStart w:id="55" w:name="_Toc73622573"/>
      <w:proofErr w:type="gramStart"/>
      <w:r>
        <w:rPr>
          <w:rFonts w:eastAsia="Times New Roman" w:cs="Arial"/>
          <w:i/>
          <w:iCs/>
          <w:color w:val="1F1E33"/>
          <w:sz w:val="20"/>
          <w:lang w:val="en-US" w:eastAsia="nl-NL" w:bidi="ar-SA"/>
        </w:rPr>
        <w:lastRenderedPageBreak/>
        <w:t xml:space="preserve">AIX </w:t>
      </w:r>
      <w:r w:rsidRPr="00C943F4">
        <w:rPr>
          <w:rFonts w:eastAsia="Times New Roman" w:cs="Arial"/>
          <w:i/>
          <w:iCs/>
          <w:color w:val="1F1E33"/>
          <w:sz w:val="20"/>
          <w:lang w:val="en-US" w:eastAsia="nl-NL" w:bidi="ar-SA"/>
        </w:rPr>
        <w:t xml:space="preserve"> </w:t>
      </w:r>
      <w:r>
        <w:rPr>
          <w:rFonts w:eastAsia="Times New Roman" w:cs="Arial"/>
          <w:i/>
          <w:iCs/>
          <w:color w:val="1F1E33"/>
          <w:sz w:val="20"/>
          <w:lang w:val="en-US" w:eastAsia="nl-NL" w:bidi="ar-SA"/>
        </w:rPr>
        <w:t>Acceptance</w:t>
      </w:r>
      <w:proofErr w:type="gramEnd"/>
      <w:r>
        <w:rPr>
          <w:rFonts w:eastAsia="Times New Roman" w:cs="Arial"/>
          <w:i/>
          <w:iCs/>
          <w:color w:val="1F1E33"/>
          <w:sz w:val="20"/>
          <w:lang w:val="en-US" w:eastAsia="nl-NL" w:bidi="ar-SA"/>
        </w:rPr>
        <w:t xml:space="preserve"> </w:t>
      </w:r>
      <w:r w:rsidR="00846080">
        <w:rPr>
          <w:rFonts w:eastAsia="Times New Roman" w:cs="Arial"/>
          <w:i/>
          <w:iCs/>
          <w:color w:val="1F1E33"/>
          <w:sz w:val="20"/>
          <w:lang w:val="en-US" w:eastAsia="nl-NL" w:bidi="ar-SA"/>
        </w:rPr>
        <w:t xml:space="preserve">application </w:t>
      </w:r>
      <w:r w:rsidRPr="00C943F4">
        <w:rPr>
          <w:rFonts w:eastAsia="Times New Roman" w:cs="Arial"/>
          <w:i/>
          <w:iCs/>
          <w:color w:val="1F1E33"/>
          <w:sz w:val="20"/>
          <w:lang w:val="en-US" w:eastAsia="nl-NL" w:bidi="ar-SA"/>
        </w:rPr>
        <w:t>server(s)</w:t>
      </w:r>
    </w:p>
    <w:tbl>
      <w:tblPr>
        <w:tblStyle w:val="TableGrid"/>
        <w:tblpPr w:leftFromText="180" w:rightFromText="180" w:vertAnchor="text" w:horzAnchor="margin" w:tblpY="145"/>
        <w:tblW w:w="7735" w:type="dxa"/>
        <w:tblLayout w:type="fixed"/>
        <w:tblLook w:val="04A0" w:firstRow="1" w:lastRow="0" w:firstColumn="1" w:lastColumn="0" w:noHBand="0" w:noVBand="1"/>
      </w:tblPr>
      <w:tblGrid>
        <w:gridCol w:w="2605"/>
        <w:gridCol w:w="1620"/>
        <w:gridCol w:w="1710"/>
        <w:gridCol w:w="1800"/>
      </w:tblGrid>
      <w:tr w:rsidR="00916BF3" w14:paraId="27CE9E33" w14:textId="77777777" w:rsidTr="00244202">
        <w:trPr>
          <w:trHeight w:val="395"/>
        </w:trPr>
        <w:tc>
          <w:tcPr>
            <w:tcW w:w="2605" w:type="dxa"/>
            <w:shd w:val="clear" w:color="auto" w:fill="D9D9D9" w:themeFill="background1" w:themeFillShade="D9"/>
          </w:tcPr>
          <w:p w14:paraId="4F1AB50D" w14:textId="77777777" w:rsidR="00916BF3" w:rsidRDefault="00916BF3"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Node ID</w:t>
            </w:r>
          </w:p>
        </w:tc>
        <w:tc>
          <w:tcPr>
            <w:tcW w:w="1620" w:type="dxa"/>
            <w:shd w:val="clear" w:color="auto" w:fill="D9D9D9" w:themeFill="background1" w:themeFillShade="D9"/>
          </w:tcPr>
          <w:p w14:paraId="4EA08D1D" w14:textId="77777777" w:rsidR="00916BF3" w:rsidRDefault="00916BF3"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Domain</w:t>
            </w:r>
          </w:p>
        </w:tc>
        <w:tc>
          <w:tcPr>
            <w:tcW w:w="1710" w:type="dxa"/>
            <w:shd w:val="clear" w:color="auto" w:fill="D9D9D9" w:themeFill="background1" w:themeFillShade="D9"/>
          </w:tcPr>
          <w:p w14:paraId="00525FC4" w14:textId="77777777" w:rsidR="00916BF3" w:rsidRDefault="00916BF3"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Disk 0 – Mountpoint 1     OS (Fixed)</w:t>
            </w:r>
          </w:p>
        </w:tc>
        <w:tc>
          <w:tcPr>
            <w:tcW w:w="1800" w:type="dxa"/>
            <w:shd w:val="clear" w:color="auto" w:fill="D9D9D9" w:themeFill="background1" w:themeFillShade="D9"/>
          </w:tcPr>
          <w:p w14:paraId="73308797" w14:textId="77777777" w:rsidR="00916BF3" w:rsidRDefault="00916BF3"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Disk 1 – Mountpoint 1     </w:t>
            </w:r>
            <w:proofErr w:type="gramStart"/>
            <w:r>
              <w:rPr>
                <w:rFonts w:eastAsia="Times New Roman" w:cs="Arial"/>
                <w:b/>
                <w:bCs/>
                <w:color w:val="1F1E33"/>
                <w:sz w:val="16"/>
                <w:szCs w:val="16"/>
                <w:lang w:val="en-US" w:eastAsia="nl-NL" w:bidi="ar-SA"/>
              </w:rPr>
              <w:t>App  (</w:t>
            </w:r>
            <w:proofErr w:type="gramEnd"/>
            <w:r>
              <w:rPr>
                <w:rFonts w:eastAsia="Times New Roman" w:cs="Arial"/>
                <w:b/>
                <w:bCs/>
                <w:color w:val="1F1E33"/>
                <w:sz w:val="16"/>
                <w:szCs w:val="16"/>
                <w:lang w:val="en-US" w:eastAsia="nl-NL" w:bidi="ar-SA"/>
              </w:rPr>
              <w:t>mandatory)</w:t>
            </w:r>
          </w:p>
        </w:tc>
      </w:tr>
      <w:tr w:rsidR="005B5DCA" w14:paraId="272D15C3" w14:textId="77777777" w:rsidTr="00244202">
        <w:tc>
          <w:tcPr>
            <w:tcW w:w="2605" w:type="dxa"/>
            <w:vAlign w:val="bottom"/>
          </w:tcPr>
          <w:p w14:paraId="13309C02" w14:textId="08B901D6" w:rsidR="005B5DCA" w:rsidRPr="005B5DCA" w:rsidRDefault="005B5DCA" w:rsidP="005B5DCA">
            <w:pPr>
              <w:spacing w:after="160" w:line="259" w:lineRule="auto"/>
              <w:rPr>
                <w:rFonts w:eastAsia="Times New Roman" w:cs="Arial"/>
                <w:color w:val="000000" w:themeColor="text1"/>
                <w:sz w:val="16"/>
                <w:szCs w:val="16"/>
                <w:lang w:val="en-US" w:eastAsia="nl-NL" w:bidi="ar-SA"/>
              </w:rPr>
            </w:pPr>
            <w:r w:rsidRPr="005B5DCA">
              <w:rPr>
                <w:rFonts w:cs="Arial"/>
                <w:sz w:val="16"/>
                <w:szCs w:val="16"/>
              </w:rPr>
              <w:t>Gateway1-A</w:t>
            </w:r>
            <w:r w:rsidR="003C2114">
              <w:rPr>
                <w:rFonts w:cs="Arial"/>
                <w:sz w:val="16"/>
                <w:szCs w:val="16"/>
              </w:rPr>
              <w:t xml:space="preserve">           </w:t>
            </w:r>
            <w:r w:rsidR="003C2114" w:rsidRPr="003C2114">
              <w:rPr>
                <w:rFonts w:eastAsia="Times New Roman" w:cs="Arial"/>
                <w:sz w:val="16"/>
                <w:szCs w:val="16"/>
                <w:lang w:bidi="ar-SA"/>
              </w:rPr>
              <w:t xml:space="preserve"> uwvm3vaaapp0033</w:t>
            </w:r>
          </w:p>
        </w:tc>
        <w:tc>
          <w:tcPr>
            <w:tcW w:w="1620" w:type="dxa"/>
            <w:vAlign w:val="bottom"/>
          </w:tcPr>
          <w:p w14:paraId="4ADDA53C" w14:textId="3854CA26"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3418C497" w14:textId="39167D30" w:rsidR="005B5DCA" w:rsidRPr="005B5DCA" w:rsidRDefault="005B5DCA" w:rsidP="005B5DCA">
            <w:pPr>
              <w:spacing w:after="160" w:line="259" w:lineRule="auto"/>
              <w:rPr>
                <w:rFonts w:eastAsia="Times New Roman" w:cs="Arial"/>
                <w:color w:val="000000" w:themeColor="text1"/>
                <w:sz w:val="16"/>
                <w:szCs w:val="16"/>
                <w:lang w:val="en-US" w:eastAsia="nl-NL" w:bidi="ar-SA"/>
              </w:rPr>
            </w:pPr>
            <w:r w:rsidRPr="005B5DCA">
              <w:rPr>
                <w:rFonts w:cs="Arial"/>
                <w:sz w:val="16"/>
                <w:szCs w:val="16"/>
              </w:rPr>
              <w:t>100</w:t>
            </w:r>
          </w:p>
        </w:tc>
        <w:tc>
          <w:tcPr>
            <w:tcW w:w="1800" w:type="dxa"/>
            <w:vAlign w:val="bottom"/>
          </w:tcPr>
          <w:p w14:paraId="353AADDF" w14:textId="177D414D" w:rsidR="005B5DCA" w:rsidRPr="005B5DCA" w:rsidRDefault="005B5DCA" w:rsidP="005B5DCA">
            <w:pPr>
              <w:spacing w:after="160" w:line="259" w:lineRule="auto"/>
              <w:rPr>
                <w:rFonts w:eastAsia="Times New Roman" w:cs="Arial"/>
                <w:color w:val="000000" w:themeColor="text1"/>
                <w:sz w:val="16"/>
                <w:szCs w:val="16"/>
                <w:lang w:val="en-US" w:eastAsia="nl-NL" w:bidi="ar-SA"/>
              </w:rPr>
            </w:pPr>
            <w:r w:rsidRPr="005B5DCA">
              <w:rPr>
                <w:rFonts w:cs="Arial"/>
                <w:sz w:val="16"/>
                <w:szCs w:val="16"/>
              </w:rPr>
              <w:t>50</w:t>
            </w:r>
          </w:p>
        </w:tc>
      </w:tr>
      <w:tr w:rsidR="005B5DCA" w14:paraId="5D1475EE" w14:textId="77777777" w:rsidTr="00244202">
        <w:tc>
          <w:tcPr>
            <w:tcW w:w="2605" w:type="dxa"/>
            <w:vAlign w:val="bottom"/>
          </w:tcPr>
          <w:p w14:paraId="07A893D7" w14:textId="3281D7E4" w:rsidR="005B5DCA" w:rsidRPr="005B5DCA" w:rsidRDefault="005B5DCA" w:rsidP="005B5DCA">
            <w:pPr>
              <w:spacing w:after="160" w:line="259" w:lineRule="auto"/>
              <w:rPr>
                <w:rFonts w:cs="Arial"/>
                <w:sz w:val="16"/>
                <w:szCs w:val="16"/>
              </w:rPr>
            </w:pPr>
            <w:r w:rsidRPr="005B5DCA">
              <w:rPr>
                <w:rFonts w:cs="Arial"/>
                <w:sz w:val="16"/>
                <w:szCs w:val="16"/>
              </w:rPr>
              <w:t>Gateway2-A</w:t>
            </w:r>
            <w:r w:rsidR="003C2114">
              <w:rPr>
                <w:rFonts w:cs="Arial"/>
                <w:sz w:val="16"/>
                <w:szCs w:val="16"/>
              </w:rPr>
              <w:t xml:space="preserve">                  </w:t>
            </w:r>
            <w:r w:rsidR="003C2114" w:rsidRPr="003C2114">
              <w:rPr>
                <w:rFonts w:eastAsia="Times New Roman" w:cs="Arial"/>
                <w:sz w:val="16"/>
                <w:szCs w:val="16"/>
                <w:lang w:bidi="ar-SA"/>
              </w:rPr>
              <w:t xml:space="preserve"> uwvm3vaaapp003</w:t>
            </w:r>
            <w:r w:rsidR="003C2114">
              <w:rPr>
                <w:rFonts w:eastAsia="Times New Roman" w:cs="Arial"/>
                <w:sz w:val="16"/>
                <w:szCs w:val="16"/>
                <w:lang w:bidi="ar-SA"/>
              </w:rPr>
              <w:t>4</w:t>
            </w:r>
          </w:p>
        </w:tc>
        <w:tc>
          <w:tcPr>
            <w:tcW w:w="1620" w:type="dxa"/>
            <w:vAlign w:val="bottom"/>
          </w:tcPr>
          <w:p w14:paraId="693C42D8" w14:textId="072E3FA1"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47DD4AF6" w14:textId="3996FDCE"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0F9187D3" w14:textId="6AF61849" w:rsidR="005B5DCA" w:rsidRPr="005B5DCA" w:rsidRDefault="005B5DCA" w:rsidP="005B5DCA">
            <w:pPr>
              <w:spacing w:after="160" w:line="259" w:lineRule="auto"/>
              <w:rPr>
                <w:rFonts w:cs="Arial"/>
                <w:sz w:val="16"/>
                <w:szCs w:val="16"/>
              </w:rPr>
            </w:pPr>
            <w:r w:rsidRPr="005B5DCA">
              <w:rPr>
                <w:rFonts w:cs="Arial"/>
                <w:sz w:val="16"/>
                <w:szCs w:val="16"/>
              </w:rPr>
              <w:t>50</w:t>
            </w:r>
          </w:p>
        </w:tc>
      </w:tr>
      <w:tr w:rsidR="005B5DCA" w14:paraId="4740EA96" w14:textId="77777777" w:rsidTr="00244202">
        <w:tc>
          <w:tcPr>
            <w:tcW w:w="2605" w:type="dxa"/>
            <w:vAlign w:val="bottom"/>
          </w:tcPr>
          <w:p w14:paraId="74FD01DA" w14:textId="55591159" w:rsidR="005B5DCA" w:rsidRPr="005B5DCA" w:rsidRDefault="005B5DCA" w:rsidP="005B5DCA">
            <w:pPr>
              <w:spacing w:after="160" w:line="259" w:lineRule="auto"/>
              <w:rPr>
                <w:rFonts w:cs="Arial"/>
                <w:sz w:val="16"/>
                <w:szCs w:val="16"/>
              </w:rPr>
            </w:pPr>
            <w:r w:rsidRPr="005B5DCA">
              <w:rPr>
                <w:rFonts w:cs="Arial"/>
                <w:sz w:val="16"/>
                <w:szCs w:val="16"/>
              </w:rPr>
              <w:t>Gateway3-A</w:t>
            </w:r>
            <w:r w:rsidR="003C2114">
              <w:rPr>
                <w:rFonts w:cs="Arial"/>
                <w:sz w:val="16"/>
                <w:szCs w:val="16"/>
              </w:rPr>
              <w:t xml:space="preserve">               </w:t>
            </w:r>
            <w:r w:rsidR="003C2114" w:rsidRPr="003C2114">
              <w:rPr>
                <w:rFonts w:eastAsia="Times New Roman" w:cs="Arial"/>
                <w:sz w:val="16"/>
                <w:szCs w:val="16"/>
                <w:lang w:bidi="ar-SA"/>
              </w:rPr>
              <w:t xml:space="preserve"> uwvm3vaaapp003</w:t>
            </w:r>
            <w:r w:rsidR="003C2114">
              <w:rPr>
                <w:rFonts w:eastAsia="Times New Roman" w:cs="Arial"/>
                <w:sz w:val="16"/>
                <w:szCs w:val="16"/>
                <w:lang w:bidi="ar-SA"/>
              </w:rPr>
              <w:t>5</w:t>
            </w:r>
          </w:p>
        </w:tc>
        <w:tc>
          <w:tcPr>
            <w:tcW w:w="1620" w:type="dxa"/>
            <w:vAlign w:val="bottom"/>
          </w:tcPr>
          <w:p w14:paraId="293CF298" w14:textId="54EBD0CA"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2233885D" w14:textId="574C2127"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2E0314C7" w14:textId="1663A605" w:rsidR="005B5DCA" w:rsidRPr="005B5DCA" w:rsidRDefault="005B5DCA" w:rsidP="005B5DCA">
            <w:pPr>
              <w:spacing w:after="160" w:line="259" w:lineRule="auto"/>
              <w:rPr>
                <w:rFonts w:cs="Arial"/>
                <w:sz w:val="16"/>
                <w:szCs w:val="16"/>
              </w:rPr>
            </w:pPr>
            <w:r w:rsidRPr="005B5DCA">
              <w:rPr>
                <w:rFonts w:cs="Arial"/>
                <w:sz w:val="16"/>
                <w:szCs w:val="16"/>
              </w:rPr>
              <w:t>50</w:t>
            </w:r>
          </w:p>
        </w:tc>
      </w:tr>
      <w:tr w:rsidR="005B5DCA" w14:paraId="07D6783C" w14:textId="77777777" w:rsidTr="00244202">
        <w:tc>
          <w:tcPr>
            <w:tcW w:w="2605" w:type="dxa"/>
            <w:vAlign w:val="bottom"/>
          </w:tcPr>
          <w:p w14:paraId="6235D211" w14:textId="3C8E64B5" w:rsidR="005B5DCA" w:rsidRPr="005B5DCA" w:rsidRDefault="005B5DCA" w:rsidP="005B5DCA">
            <w:pPr>
              <w:spacing w:after="160" w:line="259" w:lineRule="auto"/>
              <w:rPr>
                <w:rFonts w:cs="Arial"/>
                <w:sz w:val="16"/>
                <w:szCs w:val="16"/>
              </w:rPr>
            </w:pPr>
            <w:r w:rsidRPr="005B5DCA">
              <w:rPr>
                <w:rFonts w:cs="Arial"/>
                <w:sz w:val="16"/>
                <w:szCs w:val="16"/>
              </w:rPr>
              <w:t>Public-Web1-A</w:t>
            </w:r>
            <w:r w:rsidR="00866264">
              <w:rPr>
                <w:rFonts w:cs="Arial"/>
                <w:sz w:val="16"/>
                <w:szCs w:val="16"/>
              </w:rPr>
              <w:t xml:space="preserve">       </w:t>
            </w:r>
            <w:r w:rsidR="00866264" w:rsidRPr="00866264">
              <w:rPr>
                <w:rFonts w:eastAsia="Times New Roman" w:cs="Arial"/>
                <w:sz w:val="16"/>
                <w:szCs w:val="16"/>
                <w:lang w:bidi="ar-SA"/>
              </w:rPr>
              <w:t xml:space="preserve"> uwvm3vaaweb0003</w:t>
            </w:r>
          </w:p>
        </w:tc>
        <w:tc>
          <w:tcPr>
            <w:tcW w:w="1620" w:type="dxa"/>
            <w:vAlign w:val="bottom"/>
          </w:tcPr>
          <w:p w14:paraId="45C8AEBE" w14:textId="64532603"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3EE47D53" w14:textId="6F6F56E8"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5EA8ABDF" w14:textId="6E2978D4" w:rsidR="005B5DCA" w:rsidRPr="005B5DCA" w:rsidRDefault="005B5DCA" w:rsidP="005B5DCA">
            <w:pPr>
              <w:spacing w:after="160" w:line="259" w:lineRule="auto"/>
              <w:rPr>
                <w:rFonts w:cs="Arial"/>
                <w:sz w:val="16"/>
                <w:szCs w:val="16"/>
              </w:rPr>
            </w:pPr>
            <w:r w:rsidRPr="005B5DCA">
              <w:rPr>
                <w:rFonts w:cs="Arial"/>
                <w:sz w:val="16"/>
                <w:szCs w:val="16"/>
              </w:rPr>
              <w:t>150</w:t>
            </w:r>
          </w:p>
        </w:tc>
      </w:tr>
      <w:tr w:rsidR="005B5DCA" w14:paraId="34FD9461" w14:textId="77777777" w:rsidTr="00244202">
        <w:tc>
          <w:tcPr>
            <w:tcW w:w="2605" w:type="dxa"/>
            <w:vAlign w:val="bottom"/>
          </w:tcPr>
          <w:p w14:paraId="49CF50B1" w14:textId="49687481" w:rsidR="005B5DCA" w:rsidRPr="005B5DCA" w:rsidRDefault="005B5DCA" w:rsidP="005B5DCA">
            <w:pPr>
              <w:spacing w:after="160" w:line="259" w:lineRule="auto"/>
              <w:rPr>
                <w:rFonts w:cs="Arial"/>
                <w:sz w:val="16"/>
                <w:szCs w:val="16"/>
              </w:rPr>
            </w:pPr>
            <w:r w:rsidRPr="005B5DCA">
              <w:rPr>
                <w:rFonts w:cs="Arial"/>
                <w:sz w:val="16"/>
                <w:szCs w:val="16"/>
              </w:rPr>
              <w:t>Public-Web2-A</w:t>
            </w:r>
            <w:r w:rsidR="00866264">
              <w:rPr>
                <w:rFonts w:cs="Arial"/>
                <w:sz w:val="16"/>
                <w:szCs w:val="16"/>
              </w:rPr>
              <w:t xml:space="preserve">             </w:t>
            </w:r>
            <w:r w:rsidR="00866264" w:rsidRPr="00866264">
              <w:rPr>
                <w:rFonts w:eastAsia="Times New Roman" w:cs="Arial"/>
                <w:sz w:val="16"/>
                <w:szCs w:val="16"/>
                <w:lang w:bidi="ar-SA"/>
              </w:rPr>
              <w:t xml:space="preserve"> uwvm3vaaweb000</w:t>
            </w:r>
            <w:r w:rsidR="00866264">
              <w:rPr>
                <w:rFonts w:eastAsia="Times New Roman" w:cs="Arial"/>
                <w:sz w:val="16"/>
                <w:szCs w:val="16"/>
                <w:lang w:bidi="ar-SA"/>
              </w:rPr>
              <w:t>4</w:t>
            </w:r>
          </w:p>
        </w:tc>
        <w:tc>
          <w:tcPr>
            <w:tcW w:w="1620" w:type="dxa"/>
            <w:vAlign w:val="bottom"/>
          </w:tcPr>
          <w:p w14:paraId="3157674D" w14:textId="47D216E0"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0122B604" w14:textId="4813687F"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2BAD5E0B" w14:textId="3390B4BC" w:rsidR="005B5DCA" w:rsidRPr="005B5DCA" w:rsidRDefault="005B5DCA" w:rsidP="005B5DCA">
            <w:pPr>
              <w:spacing w:after="160" w:line="259" w:lineRule="auto"/>
              <w:rPr>
                <w:rFonts w:cs="Arial"/>
                <w:sz w:val="16"/>
                <w:szCs w:val="16"/>
              </w:rPr>
            </w:pPr>
            <w:r w:rsidRPr="005B5DCA">
              <w:rPr>
                <w:rFonts w:cs="Arial"/>
                <w:sz w:val="16"/>
                <w:szCs w:val="16"/>
              </w:rPr>
              <w:t>150</w:t>
            </w:r>
          </w:p>
        </w:tc>
      </w:tr>
      <w:tr w:rsidR="005B5DCA" w14:paraId="0AED1703" w14:textId="77777777" w:rsidTr="00244202">
        <w:tc>
          <w:tcPr>
            <w:tcW w:w="2605" w:type="dxa"/>
            <w:vAlign w:val="bottom"/>
          </w:tcPr>
          <w:p w14:paraId="7F321E0B" w14:textId="31651DA8" w:rsidR="005B5DCA" w:rsidRPr="005B5DCA" w:rsidRDefault="005B5DCA" w:rsidP="005B5DCA">
            <w:pPr>
              <w:spacing w:after="160" w:line="259" w:lineRule="auto"/>
              <w:rPr>
                <w:rFonts w:cs="Arial"/>
                <w:sz w:val="16"/>
                <w:szCs w:val="16"/>
              </w:rPr>
            </w:pPr>
            <w:r w:rsidRPr="005B5DCA">
              <w:rPr>
                <w:rFonts w:cs="Arial"/>
                <w:sz w:val="16"/>
                <w:szCs w:val="16"/>
              </w:rPr>
              <w:t>Public-Web3-A</w:t>
            </w:r>
            <w:r w:rsidR="00866264">
              <w:rPr>
                <w:rFonts w:cs="Arial"/>
                <w:sz w:val="16"/>
                <w:szCs w:val="16"/>
              </w:rPr>
              <w:t xml:space="preserve">        </w:t>
            </w:r>
            <w:r w:rsidR="00866264" w:rsidRPr="00866264">
              <w:rPr>
                <w:rFonts w:eastAsia="Times New Roman" w:cs="Arial"/>
                <w:sz w:val="16"/>
                <w:szCs w:val="16"/>
                <w:lang w:bidi="ar-SA"/>
              </w:rPr>
              <w:t xml:space="preserve"> uwvm3vaaweb000</w:t>
            </w:r>
            <w:r w:rsidR="00866264">
              <w:rPr>
                <w:rFonts w:eastAsia="Times New Roman" w:cs="Arial"/>
                <w:sz w:val="16"/>
                <w:szCs w:val="16"/>
                <w:lang w:bidi="ar-SA"/>
              </w:rPr>
              <w:t>5</w:t>
            </w:r>
          </w:p>
        </w:tc>
        <w:tc>
          <w:tcPr>
            <w:tcW w:w="1620" w:type="dxa"/>
            <w:vAlign w:val="bottom"/>
          </w:tcPr>
          <w:p w14:paraId="40B79B86" w14:textId="75C646B0"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5ED627CA" w14:textId="61D63109"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58C14E7E" w14:textId="0E92136C" w:rsidR="005B5DCA" w:rsidRPr="005B5DCA" w:rsidRDefault="005B5DCA" w:rsidP="005B5DCA">
            <w:pPr>
              <w:spacing w:after="160" w:line="259" w:lineRule="auto"/>
              <w:rPr>
                <w:rFonts w:cs="Arial"/>
                <w:sz w:val="16"/>
                <w:szCs w:val="16"/>
              </w:rPr>
            </w:pPr>
            <w:r w:rsidRPr="005B5DCA">
              <w:rPr>
                <w:rFonts w:cs="Arial"/>
                <w:sz w:val="16"/>
                <w:szCs w:val="16"/>
              </w:rPr>
              <w:t>150</w:t>
            </w:r>
          </w:p>
        </w:tc>
      </w:tr>
      <w:tr w:rsidR="005B5DCA" w14:paraId="463D609E" w14:textId="77777777" w:rsidTr="00244202">
        <w:tc>
          <w:tcPr>
            <w:tcW w:w="2605" w:type="dxa"/>
            <w:vAlign w:val="bottom"/>
          </w:tcPr>
          <w:p w14:paraId="44987C65" w14:textId="5D9CFC5E" w:rsidR="002A5230" w:rsidRPr="005B5DCA" w:rsidRDefault="005B5DCA" w:rsidP="002A5230">
            <w:pPr>
              <w:spacing w:after="160" w:line="259" w:lineRule="auto"/>
              <w:rPr>
                <w:rFonts w:cs="Arial"/>
                <w:sz w:val="16"/>
                <w:szCs w:val="16"/>
              </w:rPr>
            </w:pPr>
            <w:r w:rsidRPr="005B5DCA">
              <w:rPr>
                <w:rFonts w:cs="Arial"/>
                <w:sz w:val="16"/>
                <w:szCs w:val="16"/>
              </w:rPr>
              <w:t>EAI-Web1-</w:t>
            </w:r>
            <w:proofErr w:type="gramStart"/>
            <w:r w:rsidRPr="005B5DCA">
              <w:rPr>
                <w:rFonts w:cs="Arial"/>
                <w:sz w:val="16"/>
                <w:szCs w:val="16"/>
              </w:rPr>
              <w:t>A</w:t>
            </w:r>
            <w:r w:rsidR="002A5230">
              <w:rPr>
                <w:rFonts w:cs="Arial"/>
                <w:sz w:val="16"/>
                <w:szCs w:val="16"/>
              </w:rPr>
              <w:t xml:space="preserve">  </w:t>
            </w:r>
            <w:r w:rsidR="002A5230" w:rsidRPr="002A5230">
              <w:rPr>
                <w:rFonts w:eastAsia="Times New Roman" w:cs="Arial"/>
                <w:sz w:val="16"/>
                <w:szCs w:val="16"/>
                <w:lang w:bidi="ar-SA"/>
              </w:rPr>
              <w:t>uwvm</w:t>
            </w:r>
            <w:proofErr w:type="gramEnd"/>
            <w:r w:rsidR="002A5230" w:rsidRPr="002A5230">
              <w:rPr>
                <w:rFonts w:eastAsia="Times New Roman" w:cs="Arial"/>
                <w:sz w:val="16"/>
                <w:szCs w:val="16"/>
                <w:lang w:bidi="ar-SA"/>
              </w:rPr>
              <w:t>3vaaweb0008</w:t>
            </w:r>
          </w:p>
        </w:tc>
        <w:tc>
          <w:tcPr>
            <w:tcW w:w="1620" w:type="dxa"/>
            <w:vAlign w:val="bottom"/>
          </w:tcPr>
          <w:p w14:paraId="28E91246" w14:textId="28D42040"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106ECA45" w14:textId="4D19DFD8"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05526D72" w14:textId="34111FA6" w:rsidR="005B5DCA" w:rsidRPr="005B5DCA" w:rsidRDefault="005B5DCA" w:rsidP="005B5DCA">
            <w:pPr>
              <w:spacing w:after="160" w:line="259" w:lineRule="auto"/>
              <w:rPr>
                <w:rFonts w:cs="Arial"/>
                <w:sz w:val="16"/>
                <w:szCs w:val="16"/>
              </w:rPr>
            </w:pPr>
            <w:r w:rsidRPr="005B5DCA">
              <w:rPr>
                <w:rFonts w:cs="Arial"/>
                <w:sz w:val="16"/>
                <w:szCs w:val="16"/>
              </w:rPr>
              <w:t>100</w:t>
            </w:r>
          </w:p>
        </w:tc>
      </w:tr>
      <w:tr w:rsidR="005B5DCA" w14:paraId="1643738C" w14:textId="77777777" w:rsidTr="00244202">
        <w:tc>
          <w:tcPr>
            <w:tcW w:w="2605" w:type="dxa"/>
            <w:vAlign w:val="bottom"/>
          </w:tcPr>
          <w:p w14:paraId="3BB05BB3" w14:textId="759D587D" w:rsidR="005B5DCA" w:rsidRPr="005B5DCA" w:rsidRDefault="005B5DCA" w:rsidP="005B5DCA">
            <w:pPr>
              <w:spacing w:after="160" w:line="259" w:lineRule="auto"/>
              <w:rPr>
                <w:rFonts w:cs="Arial"/>
                <w:sz w:val="16"/>
                <w:szCs w:val="16"/>
              </w:rPr>
            </w:pPr>
            <w:r w:rsidRPr="005B5DCA">
              <w:rPr>
                <w:rFonts w:cs="Arial"/>
                <w:sz w:val="16"/>
                <w:szCs w:val="16"/>
              </w:rPr>
              <w:t>EAI-Web2-A</w:t>
            </w:r>
            <w:r w:rsidR="002A5230">
              <w:rPr>
                <w:rFonts w:cs="Arial"/>
                <w:sz w:val="16"/>
                <w:szCs w:val="16"/>
              </w:rPr>
              <w:t xml:space="preserve">     </w:t>
            </w:r>
            <w:r w:rsidR="002A5230" w:rsidRPr="002A5230">
              <w:rPr>
                <w:rFonts w:eastAsia="Times New Roman" w:cs="Arial"/>
                <w:sz w:val="16"/>
                <w:szCs w:val="16"/>
                <w:lang w:bidi="ar-SA"/>
              </w:rPr>
              <w:t xml:space="preserve"> uwvm3vaaweb000</w:t>
            </w:r>
            <w:r w:rsidR="002A5230">
              <w:rPr>
                <w:rFonts w:eastAsia="Times New Roman" w:cs="Arial"/>
                <w:sz w:val="16"/>
                <w:szCs w:val="16"/>
                <w:lang w:bidi="ar-SA"/>
              </w:rPr>
              <w:t>9</w:t>
            </w:r>
          </w:p>
        </w:tc>
        <w:tc>
          <w:tcPr>
            <w:tcW w:w="1620" w:type="dxa"/>
            <w:vAlign w:val="bottom"/>
          </w:tcPr>
          <w:p w14:paraId="77BAB4BF" w14:textId="6503C788"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50B4F19B" w14:textId="7CD4B69E"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48A5A8A4" w14:textId="3FBC6DBF" w:rsidR="005B5DCA" w:rsidRPr="005B5DCA" w:rsidRDefault="005B5DCA" w:rsidP="005B5DCA">
            <w:pPr>
              <w:spacing w:after="160" w:line="259" w:lineRule="auto"/>
              <w:rPr>
                <w:rFonts w:cs="Arial"/>
                <w:sz w:val="16"/>
                <w:szCs w:val="16"/>
              </w:rPr>
            </w:pPr>
            <w:r w:rsidRPr="005B5DCA">
              <w:rPr>
                <w:rFonts w:cs="Arial"/>
                <w:sz w:val="16"/>
                <w:szCs w:val="16"/>
              </w:rPr>
              <w:t>100</w:t>
            </w:r>
          </w:p>
        </w:tc>
      </w:tr>
      <w:tr w:rsidR="005B5DCA" w14:paraId="6BC7B48D" w14:textId="77777777" w:rsidTr="00244202">
        <w:tc>
          <w:tcPr>
            <w:tcW w:w="2605" w:type="dxa"/>
            <w:vAlign w:val="bottom"/>
          </w:tcPr>
          <w:p w14:paraId="34B47EC7" w14:textId="2EB5AB07" w:rsidR="005B5DCA" w:rsidRPr="005B5DCA" w:rsidRDefault="005B5DCA" w:rsidP="005B5DCA">
            <w:pPr>
              <w:spacing w:after="160" w:line="259" w:lineRule="auto"/>
              <w:rPr>
                <w:rFonts w:cs="Arial"/>
                <w:sz w:val="16"/>
                <w:szCs w:val="16"/>
              </w:rPr>
            </w:pPr>
            <w:r w:rsidRPr="005B5DCA">
              <w:rPr>
                <w:rFonts w:cs="Arial"/>
                <w:sz w:val="16"/>
                <w:szCs w:val="16"/>
              </w:rPr>
              <w:t>Public-APP1-A</w:t>
            </w:r>
            <w:r w:rsidR="00C758D7">
              <w:rPr>
                <w:rFonts w:cs="Arial"/>
                <w:sz w:val="16"/>
                <w:szCs w:val="16"/>
              </w:rPr>
              <w:t xml:space="preserve">    </w:t>
            </w:r>
            <w:r w:rsidR="00C758D7">
              <w:t xml:space="preserve"> </w:t>
            </w:r>
            <w:r w:rsidR="00C758D7" w:rsidRPr="00C758D7">
              <w:rPr>
                <w:rFonts w:cs="Arial"/>
                <w:sz w:val="16"/>
                <w:szCs w:val="16"/>
              </w:rPr>
              <w:t>uwvm3vaaapp0024</w:t>
            </w:r>
          </w:p>
        </w:tc>
        <w:tc>
          <w:tcPr>
            <w:tcW w:w="1620" w:type="dxa"/>
            <w:vAlign w:val="bottom"/>
          </w:tcPr>
          <w:p w14:paraId="0B70659F" w14:textId="53CA167E"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71F7499E" w14:textId="12A6DE94"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36D02FD4" w14:textId="1F7C2B64" w:rsidR="005B5DCA" w:rsidRPr="005B5DCA" w:rsidRDefault="005B5DCA" w:rsidP="005B5DCA">
            <w:pPr>
              <w:spacing w:after="160" w:line="259" w:lineRule="auto"/>
              <w:rPr>
                <w:rFonts w:cs="Arial"/>
                <w:sz w:val="16"/>
                <w:szCs w:val="16"/>
              </w:rPr>
            </w:pPr>
            <w:r w:rsidRPr="005B5DCA">
              <w:rPr>
                <w:rFonts w:cs="Arial"/>
                <w:sz w:val="16"/>
                <w:szCs w:val="16"/>
              </w:rPr>
              <w:t>200</w:t>
            </w:r>
          </w:p>
        </w:tc>
      </w:tr>
      <w:tr w:rsidR="005B5DCA" w14:paraId="7EAC79C9" w14:textId="77777777" w:rsidTr="00244202">
        <w:tc>
          <w:tcPr>
            <w:tcW w:w="2605" w:type="dxa"/>
            <w:vAlign w:val="bottom"/>
          </w:tcPr>
          <w:p w14:paraId="67666B93" w14:textId="6B219F8B" w:rsidR="005B5DCA" w:rsidRPr="005B5DCA" w:rsidRDefault="005B5DCA" w:rsidP="005B5DCA">
            <w:pPr>
              <w:spacing w:after="160" w:line="259" w:lineRule="auto"/>
              <w:rPr>
                <w:rFonts w:cs="Arial"/>
                <w:sz w:val="16"/>
                <w:szCs w:val="16"/>
              </w:rPr>
            </w:pPr>
            <w:r w:rsidRPr="005B5DCA">
              <w:rPr>
                <w:rFonts w:cs="Arial"/>
                <w:sz w:val="16"/>
                <w:szCs w:val="16"/>
              </w:rPr>
              <w:t>Public-APP2-A</w:t>
            </w:r>
            <w:r w:rsidR="00C758D7">
              <w:rPr>
                <w:rFonts w:cs="Arial"/>
                <w:sz w:val="16"/>
                <w:szCs w:val="16"/>
              </w:rPr>
              <w:t xml:space="preserve">        </w:t>
            </w:r>
            <w:r w:rsidR="00C758D7">
              <w:t xml:space="preserve"> </w:t>
            </w:r>
            <w:r w:rsidR="00C758D7" w:rsidRPr="00C758D7">
              <w:rPr>
                <w:rFonts w:cs="Arial"/>
                <w:sz w:val="16"/>
                <w:szCs w:val="16"/>
              </w:rPr>
              <w:t>uwvm3vaaapp002</w:t>
            </w:r>
            <w:r w:rsidR="00C758D7">
              <w:rPr>
                <w:rFonts w:cs="Arial"/>
                <w:sz w:val="16"/>
                <w:szCs w:val="16"/>
              </w:rPr>
              <w:t>5</w:t>
            </w:r>
          </w:p>
        </w:tc>
        <w:tc>
          <w:tcPr>
            <w:tcW w:w="1620" w:type="dxa"/>
            <w:vAlign w:val="bottom"/>
          </w:tcPr>
          <w:p w14:paraId="5F39C509" w14:textId="7AC4C228"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4648D3EB" w14:textId="2606F23D"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72F6BC8E" w14:textId="3D7D94F6" w:rsidR="005B5DCA" w:rsidRPr="005B5DCA" w:rsidRDefault="005B5DCA" w:rsidP="005B5DCA">
            <w:pPr>
              <w:spacing w:after="160" w:line="259" w:lineRule="auto"/>
              <w:rPr>
                <w:rFonts w:cs="Arial"/>
                <w:sz w:val="16"/>
                <w:szCs w:val="16"/>
              </w:rPr>
            </w:pPr>
            <w:r w:rsidRPr="005B5DCA">
              <w:rPr>
                <w:rFonts w:cs="Arial"/>
                <w:sz w:val="16"/>
                <w:szCs w:val="16"/>
              </w:rPr>
              <w:t>200</w:t>
            </w:r>
          </w:p>
        </w:tc>
      </w:tr>
      <w:tr w:rsidR="005B5DCA" w14:paraId="7DAA7E7E" w14:textId="77777777" w:rsidTr="00244202">
        <w:tc>
          <w:tcPr>
            <w:tcW w:w="2605" w:type="dxa"/>
            <w:vAlign w:val="bottom"/>
          </w:tcPr>
          <w:p w14:paraId="39C90AEE" w14:textId="7846F3E3" w:rsidR="005B5DCA" w:rsidRPr="005B5DCA" w:rsidRDefault="005B5DCA" w:rsidP="005B5DCA">
            <w:pPr>
              <w:spacing w:after="160" w:line="259" w:lineRule="auto"/>
              <w:rPr>
                <w:rFonts w:cs="Arial"/>
                <w:sz w:val="16"/>
                <w:szCs w:val="16"/>
              </w:rPr>
            </w:pPr>
            <w:r w:rsidRPr="005B5DCA">
              <w:rPr>
                <w:rFonts w:cs="Arial"/>
                <w:sz w:val="16"/>
                <w:szCs w:val="16"/>
              </w:rPr>
              <w:t>Public-APP3-A</w:t>
            </w:r>
            <w:r w:rsidR="00C758D7">
              <w:rPr>
                <w:rFonts w:cs="Arial"/>
                <w:sz w:val="16"/>
                <w:szCs w:val="16"/>
              </w:rPr>
              <w:t xml:space="preserve">          </w:t>
            </w:r>
            <w:r w:rsidR="00C758D7">
              <w:t xml:space="preserve"> </w:t>
            </w:r>
            <w:r w:rsidR="00C758D7" w:rsidRPr="00C758D7">
              <w:rPr>
                <w:rFonts w:cs="Arial"/>
                <w:sz w:val="16"/>
                <w:szCs w:val="16"/>
              </w:rPr>
              <w:t>uwvm3vaaapp002</w:t>
            </w:r>
            <w:r w:rsidR="00C758D7">
              <w:rPr>
                <w:rFonts w:cs="Arial"/>
                <w:sz w:val="16"/>
                <w:szCs w:val="16"/>
              </w:rPr>
              <w:t>6</w:t>
            </w:r>
          </w:p>
        </w:tc>
        <w:tc>
          <w:tcPr>
            <w:tcW w:w="1620" w:type="dxa"/>
            <w:vAlign w:val="bottom"/>
          </w:tcPr>
          <w:p w14:paraId="70B5307D" w14:textId="2790E7F3"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7212180E" w14:textId="2F28F18A"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3B31B99D" w14:textId="7E268106" w:rsidR="005B5DCA" w:rsidRPr="005B5DCA" w:rsidRDefault="005B5DCA" w:rsidP="005B5DCA">
            <w:pPr>
              <w:spacing w:after="160" w:line="259" w:lineRule="auto"/>
              <w:rPr>
                <w:rFonts w:cs="Arial"/>
                <w:sz w:val="16"/>
                <w:szCs w:val="16"/>
              </w:rPr>
            </w:pPr>
            <w:r w:rsidRPr="005B5DCA">
              <w:rPr>
                <w:rFonts w:cs="Arial"/>
                <w:sz w:val="16"/>
                <w:szCs w:val="16"/>
              </w:rPr>
              <w:t>200</w:t>
            </w:r>
          </w:p>
        </w:tc>
      </w:tr>
      <w:tr w:rsidR="005B5DCA" w14:paraId="02904AFB" w14:textId="77777777" w:rsidTr="00244202">
        <w:tc>
          <w:tcPr>
            <w:tcW w:w="2605" w:type="dxa"/>
            <w:vAlign w:val="bottom"/>
          </w:tcPr>
          <w:p w14:paraId="10C3AC66" w14:textId="61673FE2" w:rsidR="005B5DCA" w:rsidRPr="005B5DCA" w:rsidRDefault="005B5DCA" w:rsidP="005B5DCA">
            <w:pPr>
              <w:spacing w:after="160" w:line="259" w:lineRule="auto"/>
              <w:rPr>
                <w:rFonts w:cs="Arial"/>
                <w:sz w:val="16"/>
                <w:szCs w:val="16"/>
              </w:rPr>
            </w:pPr>
            <w:r w:rsidRPr="005B5DCA">
              <w:rPr>
                <w:rFonts w:cs="Arial"/>
                <w:sz w:val="16"/>
                <w:szCs w:val="16"/>
              </w:rPr>
              <w:t>Public-APP4-A</w:t>
            </w:r>
            <w:r w:rsidR="00C758D7">
              <w:rPr>
                <w:rFonts w:cs="Arial"/>
                <w:sz w:val="16"/>
                <w:szCs w:val="16"/>
              </w:rPr>
              <w:t xml:space="preserve">        </w:t>
            </w:r>
            <w:r w:rsidR="00C758D7">
              <w:t xml:space="preserve"> </w:t>
            </w:r>
            <w:r w:rsidR="00C758D7" w:rsidRPr="00C758D7">
              <w:rPr>
                <w:rFonts w:cs="Arial"/>
                <w:sz w:val="16"/>
                <w:szCs w:val="16"/>
              </w:rPr>
              <w:t>uwvm3vaaapp002</w:t>
            </w:r>
            <w:r w:rsidR="00C758D7">
              <w:rPr>
                <w:rFonts w:cs="Arial"/>
                <w:sz w:val="16"/>
                <w:szCs w:val="16"/>
              </w:rPr>
              <w:t>7</w:t>
            </w:r>
          </w:p>
        </w:tc>
        <w:tc>
          <w:tcPr>
            <w:tcW w:w="1620" w:type="dxa"/>
            <w:vAlign w:val="bottom"/>
          </w:tcPr>
          <w:p w14:paraId="3DB98C03" w14:textId="6E7F48DF"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123D2975" w14:textId="51221458"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4F6C233A" w14:textId="1B45DB50" w:rsidR="005B5DCA" w:rsidRPr="005B5DCA" w:rsidRDefault="005B5DCA" w:rsidP="005B5DCA">
            <w:pPr>
              <w:spacing w:after="160" w:line="259" w:lineRule="auto"/>
              <w:rPr>
                <w:rFonts w:cs="Arial"/>
                <w:sz w:val="16"/>
                <w:szCs w:val="16"/>
              </w:rPr>
            </w:pPr>
            <w:r w:rsidRPr="005B5DCA">
              <w:rPr>
                <w:rFonts w:cs="Arial"/>
                <w:sz w:val="16"/>
                <w:szCs w:val="16"/>
              </w:rPr>
              <w:t>200</w:t>
            </w:r>
          </w:p>
        </w:tc>
      </w:tr>
      <w:tr w:rsidR="005B5DCA" w14:paraId="07BB1BB8" w14:textId="77777777" w:rsidTr="00244202">
        <w:tc>
          <w:tcPr>
            <w:tcW w:w="2605" w:type="dxa"/>
            <w:vAlign w:val="bottom"/>
          </w:tcPr>
          <w:p w14:paraId="749929AA" w14:textId="6294ACD7" w:rsidR="005B5DCA" w:rsidRPr="005B5DCA" w:rsidRDefault="005B5DCA" w:rsidP="005B5DCA">
            <w:pPr>
              <w:spacing w:after="160" w:line="259" w:lineRule="auto"/>
              <w:rPr>
                <w:rFonts w:cs="Arial"/>
                <w:sz w:val="16"/>
                <w:szCs w:val="16"/>
              </w:rPr>
            </w:pPr>
            <w:r w:rsidRPr="005B5DCA">
              <w:rPr>
                <w:rFonts w:cs="Arial"/>
                <w:sz w:val="16"/>
                <w:szCs w:val="16"/>
              </w:rPr>
              <w:t>Public-APP5-A</w:t>
            </w:r>
            <w:r w:rsidR="00C758D7">
              <w:rPr>
                <w:rFonts w:cs="Arial"/>
                <w:sz w:val="16"/>
                <w:szCs w:val="16"/>
              </w:rPr>
              <w:t xml:space="preserve">         </w:t>
            </w:r>
            <w:r w:rsidR="00C758D7">
              <w:t xml:space="preserve"> </w:t>
            </w:r>
            <w:r w:rsidR="00C758D7" w:rsidRPr="00C758D7">
              <w:rPr>
                <w:rFonts w:cs="Arial"/>
                <w:sz w:val="16"/>
                <w:szCs w:val="16"/>
              </w:rPr>
              <w:t>uwvm3vaaapp002</w:t>
            </w:r>
            <w:r w:rsidR="00C758D7">
              <w:rPr>
                <w:rFonts w:cs="Arial"/>
                <w:sz w:val="16"/>
                <w:szCs w:val="16"/>
              </w:rPr>
              <w:t>8</w:t>
            </w:r>
          </w:p>
        </w:tc>
        <w:tc>
          <w:tcPr>
            <w:tcW w:w="1620" w:type="dxa"/>
            <w:vAlign w:val="bottom"/>
          </w:tcPr>
          <w:p w14:paraId="32E05E97" w14:textId="45748FEA"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64998CC3" w14:textId="6131AAF0"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71BA00BC" w14:textId="1088E915" w:rsidR="005B5DCA" w:rsidRPr="005B5DCA" w:rsidRDefault="005B5DCA" w:rsidP="005B5DCA">
            <w:pPr>
              <w:spacing w:after="160" w:line="259" w:lineRule="auto"/>
              <w:rPr>
                <w:rFonts w:cs="Arial"/>
                <w:sz w:val="16"/>
                <w:szCs w:val="16"/>
              </w:rPr>
            </w:pPr>
            <w:r w:rsidRPr="005B5DCA">
              <w:rPr>
                <w:rFonts w:cs="Arial"/>
                <w:sz w:val="16"/>
                <w:szCs w:val="16"/>
              </w:rPr>
              <w:t>200</w:t>
            </w:r>
          </w:p>
        </w:tc>
      </w:tr>
      <w:tr w:rsidR="005B5DCA" w14:paraId="667873D4" w14:textId="77777777" w:rsidTr="00244202">
        <w:tc>
          <w:tcPr>
            <w:tcW w:w="2605" w:type="dxa"/>
            <w:vAlign w:val="bottom"/>
          </w:tcPr>
          <w:p w14:paraId="30231938" w14:textId="25C2FC7D" w:rsidR="005B5DCA" w:rsidRPr="005B5DCA" w:rsidRDefault="005B5DCA" w:rsidP="005B5DCA">
            <w:pPr>
              <w:spacing w:after="160" w:line="259" w:lineRule="auto"/>
              <w:rPr>
                <w:rFonts w:cs="Arial"/>
                <w:sz w:val="16"/>
                <w:szCs w:val="16"/>
              </w:rPr>
            </w:pPr>
            <w:r w:rsidRPr="005B5DCA">
              <w:rPr>
                <w:rFonts w:cs="Arial"/>
                <w:sz w:val="16"/>
                <w:szCs w:val="16"/>
              </w:rPr>
              <w:t>EAI-APP1-A</w:t>
            </w:r>
            <w:r w:rsidR="00C758D7">
              <w:rPr>
                <w:rFonts w:cs="Arial"/>
                <w:sz w:val="16"/>
                <w:szCs w:val="16"/>
              </w:rPr>
              <w:t xml:space="preserve">          </w:t>
            </w:r>
            <w:r w:rsidR="00C758D7">
              <w:t xml:space="preserve"> </w:t>
            </w:r>
            <w:r w:rsidR="00C758D7" w:rsidRPr="00C758D7">
              <w:rPr>
                <w:rFonts w:cs="Arial"/>
                <w:sz w:val="16"/>
                <w:szCs w:val="16"/>
              </w:rPr>
              <w:t>uwvm3vaaapp002</w:t>
            </w:r>
            <w:r w:rsidR="00C758D7">
              <w:rPr>
                <w:rFonts w:cs="Arial"/>
                <w:sz w:val="16"/>
                <w:szCs w:val="16"/>
              </w:rPr>
              <w:t>9</w:t>
            </w:r>
          </w:p>
        </w:tc>
        <w:tc>
          <w:tcPr>
            <w:tcW w:w="1620" w:type="dxa"/>
            <w:vAlign w:val="bottom"/>
          </w:tcPr>
          <w:p w14:paraId="4D8B35BC" w14:textId="688C9DD9"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70995692" w14:textId="4463CF6D"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459B00BF" w14:textId="1D04B2CF" w:rsidR="005B5DCA" w:rsidRPr="005B5DCA" w:rsidRDefault="005B5DCA" w:rsidP="005B5DCA">
            <w:pPr>
              <w:spacing w:after="160" w:line="259" w:lineRule="auto"/>
              <w:rPr>
                <w:rFonts w:cs="Arial"/>
                <w:sz w:val="16"/>
                <w:szCs w:val="16"/>
              </w:rPr>
            </w:pPr>
            <w:r w:rsidRPr="005B5DCA">
              <w:rPr>
                <w:rFonts w:cs="Arial"/>
                <w:sz w:val="16"/>
                <w:szCs w:val="16"/>
              </w:rPr>
              <w:t>150</w:t>
            </w:r>
          </w:p>
        </w:tc>
      </w:tr>
      <w:tr w:rsidR="005B5DCA" w14:paraId="7693F66F" w14:textId="77777777" w:rsidTr="00244202">
        <w:tc>
          <w:tcPr>
            <w:tcW w:w="2605" w:type="dxa"/>
            <w:vAlign w:val="bottom"/>
          </w:tcPr>
          <w:p w14:paraId="3600810E" w14:textId="6F404E35" w:rsidR="005B5DCA" w:rsidRPr="005B5DCA" w:rsidRDefault="005B5DCA" w:rsidP="005B5DCA">
            <w:pPr>
              <w:spacing w:after="160" w:line="259" w:lineRule="auto"/>
              <w:rPr>
                <w:rFonts w:cs="Arial"/>
                <w:sz w:val="16"/>
                <w:szCs w:val="16"/>
              </w:rPr>
            </w:pPr>
            <w:r w:rsidRPr="005B5DCA">
              <w:rPr>
                <w:rFonts w:cs="Arial"/>
                <w:sz w:val="16"/>
                <w:szCs w:val="16"/>
              </w:rPr>
              <w:t>EAI-APP2-A</w:t>
            </w:r>
            <w:r w:rsidR="00C758D7">
              <w:rPr>
                <w:rFonts w:cs="Arial"/>
                <w:sz w:val="16"/>
                <w:szCs w:val="16"/>
              </w:rPr>
              <w:t xml:space="preserve">       </w:t>
            </w:r>
            <w:r w:rsidR="00C758D7">
              <w:t xml:space="preserve"> </w:t>
            </w:r>
            <w:r w:rsidR="00C758D7" w:rsidRPr="00C758D7">
              <w:rPr>
                <w:rFonts w:cs="Arial"/>
                <w:sz w:val="16"/>
                <w:szCs w:val="16"/>
              </w:rPr>
              <w:t>uwvm3vaaapp00</w:t>
            </w:r>
            <w:r w:rsidR="00C758D7">
              <w:rPr>
                <w:rFonts w:cs="Arial"/>
                <w:sz w:val="16"/>
                <w:szCs w:val="16"/>
              </w:rPr>
              <w:t>30</w:t>
            </w:r>
          </w:p>
        </w:tc>
        <w:tc>
          <w:tcPr>
            <w:tcW w:w="1620" w:type="dxa"/>
            <w:vAlign w:val="bottom"/>
          </w:tcPr>
          <w:p w14:paraId="4C63C549" w14:textId="4A117992"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2A945B23" w14:textId="7221EBAB"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18790A7C" w14:textId="2E137B25" w:rsidR="005B5DCA" w:rsidRPr="005B5DCA" w:rsidRDefault="005B5DCA" w:rsidP="005B5DCA">
            <w:pPr>
              <w:spacing w:after="160" w:line="259" w:lineRule="auto"/>
              <w:rPr>
                <w:rFonts w:cs="Arial"/>
                <w:sz w:val="16"/>
                <w:szCs w:val="16"/>
              </w:rPr>
            </w:pPr>
            <w:r w:rsidRPr="005B5DCA">
              <w:rPr>
                <w:rFonts w:cs="Arial"/>
                <w:sz w:val="16"/>
                <w:szCs w:val="16"/>
              </w:rPr>
              <w:t>150</w:t>
            </w:r>
          </w:p>
        </w:tc>
      </w:tr>
      <w:tr w:rsidR="005B5DCA" w14:paraId="2C6A5963" w14:textId="77777777" w:rsidTr="00244202">
        <w:tc>
          <w:tcPr>
            <w:tcW w:w="2605" w:type="dxa"/>
            <w:vAlign w:val="bottom"/>
          </w:tcPr>
          <w:p w14:paraId="2561F3CA" w14:textId="2286859C" w:rsidR="005B5DCA" w:rsidRPr="005B5DCA" w:rsidRDefault="005B5DCA" w:rsidP="005B5DCA">
            <w:pPr>
              <w:spacing w:after="160" w:line="259" w:lineRule="auto"/>
              <w:rPr>
                <w:rFonts w:cs="Arial"/>
                <w:sz w:val="16"/>
                <w:szCs w:val="16"/>
              </w:rPr>
            </w:pPr>
            <w:r w:rsidRPr="005B5DCA">
              <w:rPr>
                <w:rFonts w:cs="Arial"/>
                <w:sz w:val="16"/>
                <w:szCs w:val="16"/>
              </w:rPr>
              <w:t>EAI-APP3-A</w:t>
            </w:r>
            <w:r w:rsidR="00C758D7">
              <w:rPr>
                <w:rFonts w:cs="Arial"/>
                <w:sz w:val="16"/>
                <w:szCs w:val="16"/>
              </w:rPr>
              <w:t xml:space="preserve">          </w:t>
            </w:r>
            <w:r w:rsidR="00C758D7">
              <w:t xml:space="preserve"> </w:t>
            </w:r>
            <w:r w:rsidR="00C758D7" w:rsidRPr="00C758D7">
              <w:rPr>
                <w:rFonts w:cs="Arial"/>
                <w:sz w:val="16"/>
                <w:szCs w:val="16"/>
              </w:rPr>
              <w:t>uwvm3vaaapp00</w:t>
            </w:r>
            <w:r w:rsidR="00C758D7">
              <w:rPr>
                <w:rFonts w:cs="Arial"/>
                <w:sz w:val="16"/>
                <w:szCs w:val="16"/>
              </w:rPr>
              <w:t>31</w:t>
            </w:r>
          </w:p>
        </w:tc>
        <w:tc>
          <w:tcPr>
            <w:tcW w:w="1620" w:type="dxa"/>
            <w:vAlign w:val="bottom"/>
          </w:tcPr>
          <w:p w14:paraId="39D262C7" w14:textId="16712C4F"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57243054" w14:textId="193E4D99"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225EDDA9" w14:textId="06A6CC3C" w:rsidR="005B5DCA" w:rsidRPr="005B5DCA" w:rsidRDefault="005B5DCA" w:rsidP="005B5DCA">
            <w:pPr>
              <w:spacing w:after="160" w:line="259" w:lineRule="auto"/>
              <w:rPr>
                <w:rFonts w:cs="Arial"/>
                <w:sz w:val="16"/>
                <w:szCs w:val="16"/>
              </w:rPr>
            </w:pPr>
            <w:r w:rsidRPr="005B5DCA">
              <w:rPr>
                <w:rFonts w:cs="Arial"/>
                <w:sz w:val="16"/>
                <w:szCs w:val="16"/>
              </w:rPr>
              <w:t>150</w:t>
            </w:r>
          </w:p>
        </w:tc>
      </w:tr>
      <w:tr w:rsidR="005B5DCA" w14:paraId="61BCDB92" w14:textId="77777777" w:rsidTr="00244202">
        <w:tc>
          <w:tcPr>
            <w:tcW w:w="2605" w:type="dxa"/>
            <w:vAlign w:val="bottom"/>
          </w:tcPr>
          <w:p w14:paraId="06F3FF43" w14:textId="10950774" w:rsidR="005B5DCA" w:rsidRPr="005B5DCA" w:rsidRDefault="005B5DCA" w:rsidP="005B5DCA">
            <w:pPr>
              <w:spacing w:after="160" w:line="259" w:lineRule="auto"/>
              <w:rPr>
                <w:rFonts w:cs="Arial"/>
                <w:sz w:val="16"/>
                <w:szCs w:val="16"/>
              </w:rPr>
            </w:pPr>
            <w:r w:rsidRPr="005B5DCA">
              <w:rPr>
                <w:rFonts w:cs="Arial"/>
                <w:sz w:val="16"/>
                <w:szCs w:val="16"/>
              </w:rPr>
              <w:t>EAI-APP4-A</w:t>
            </w:r>
            <w:r w:rsidR="00C758D7">
              <w:rPr>
                <w:rFonts w:cs="Arial"/>
                <w:sz w:val="16"/>
                <w:szCs w:val="16"/>
              </w:rPr>
              <w:t xml:space="preserve">            </w:t>
            </w:r>
            <w:r w:rsidR="00C758D7">
              <w:t xml:space="preserve"> </w:t>
            </w:r>
            <w:r w:rsidR="00C758D7" w:rsidRPr="00C758D7">
              <w:rPr>
                <w:rFonts w:cs="Arial"/>
                <w:sz w:val="16"/>
                <w:szCs w:val="16"/>
              </w:rPr>
              <w:t>uwvm3vaaapp00</w:t>
            </w:r>
            <w:r w:rsidR="00C758D7">
              <w:rPr>
                <w:rFonts w:cs="Arial"/>
                <w:sz w:val="16"/>
                <w:szCs w:val="16"/>
              </w:rPr>
              <w:t>32</w:t>
            </w:r>
          </w:p>
        </w:tc>
        <w:tc>
          <w:tcPr>
            <w:tcW w:w="1620" w:type="dxa"/>
            <w:vAlign w:val="bottom"/>
          </w:tcPr>
          <w:p w14:paraId="59946E14" w14:textId="142ADB56"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2E4FCCB5" w14:textId="1D0D0107"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466D149E" w14:textId="24A6D626" w:rsidR="005B5DCA" w:rsidRPr="005B5DCA" w:rsidRDefault="005B5DCA" w:rsidP="005B5DCA">
            <w:pPr>
              <w:spacing w:after="160" w:line="259" w:lineRule="auto"/>
              <w:rPr>
                <w:rFonts w:cs="Arial"/>
                <w:sz w:val="16"/>
                <w:szCs w:val="16"/>
              </w:rPr>
            </w:pPr>
            <w:r w:rsidRPr="005B5DCA">
              <w:rPr>
                <w:rFonts w:cs="Arial"/>
                <w:sz w:val="16"/>
                <w:szCs w:val="16"/>
              </w:rPr>
              <w:t>150</w:t>
            </w:r>
          </w:p>
        </w:tc>
      </w:tr>
      <w:tr w:rsidR="005B5DCA" w14:paraId="45EFE228" w14:textId="77777777" w:rsidTr="00244202">
        <w:tc>
          <w:tcPr>
            <w:tcW w:w="2605" w:type="dxa"/>
            <w:vAlign w:val="bottom"/>
          </w:tcPr>
          <w:p w14:paraId="254058A4" w14:textId="5FF9437C" w:rsidR="005B5DCA" w:rsidRPr="005B5DCA" w:rsidRDefault="005B5DCA" w:rsidP="005B5DCA">
            <w:pPr>
              <w:spacing w:after="160" w:line="259" w:lineRule="auto"/>
              <w:rPr>
                <w:rFonts w:cs="Arial"/>
                <w:sz w:val="16"/>
                <w:szCs w:val="16"/>
              </w:rPr>
            </w:pPr>
            <w:r w:rsidRPr="005B5DCA">
              <w:rPr>
                <w:rFonts w:cs="Arial"/>
                <w:sz w:val="16"/>
                <w:szCs w:val="16"/>
              </w:rPr>
              <w:t>PDF-Web1-A</w:t>
            </w:r>
            <w:r w:rsidR="00B52C90">
              <w:rPr>
                <w:rFonts w:cs="Arial"/>
                <w:sz w:val="16"/>
                <w:szCs w:val="16"/>
              </w:rPr>
              <w:t xml:space="preserve">    </w:t>
            </w:r>
            <w:r w:rsidR="00B52C90" w:rsidRPr="00B52C90">
              <w:rPr>
                <w:rFonts w:eastAsia="Times New Roman" w:cs="Arial"/>
                <w:sz w:val="16"/>
                <w:szCs w:val="16"/>
                <w:lang w:bidi="ar-SA"/>
              </w:rPr>
              <w:t xml:space="preserve"> uwvm3vaaweb0006</w:t>
            </w:r>
          </w:p>
        </w:tc>
        <w:tc>
          <w:tcPr>
            <w:tcW w:w="1620" w:type="dxa"/>
            <w:vAlign w:val="bottom"/>
          </w:tcPr>
          <w:p w14:paraId="309554EF" w14:textId="2ED4EF58"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6BE827FE" w14:textId="1B0CE936"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44532CF1" w14:textId="255AE9B6" w:rsidR="005B5DCA" w:rsidRPr="005B5DCA" w:rsidRDefault="005B5DCA" w:rsidP="005B5DCA">
            <w:pPr>
              <w:spacing w:after="160" w:line="259" w:lineRule="auto"/>
              <w:rPr>
                <w:rFonts w:cs="Arial"/>
                <w:sz w:val="16"/>
                <w:szCs w:val="16"/>
              </w:rPr>
            </w:pPr>
            <w:r w:rsidRPr="005B5DCA">
              <w:rPr>
                <w:rFonts w:cs="Arial"/>
                <w:sz w:val="16"/>
                <w:szCs w:val="16"/>
              </w:rPr>
              <w:t>50</w:t>
            </w:r>
          </w:p>
        </w:tc>
      </w:tr>
      <w:tr w:rsidR="005B5DCA" w14:paraId="19559C2E" w14:textId="77777777" w:rsidTr="00244202">
        <w:tc>
          <w:tcPr>
            <w:tcW w:w="2605" w:type="dxa"/>
            <w:vAlign w:val="bottom"/>
          </w:tcPr>
          <w:p w14:paraId="1EC3F2BF" w14:textId="452B6818" w:rsidR="005B5DCA" w:rsidRPr="005B5DCA" w:rsidRDefault="005B5DCA" w:rsidP="005B5DCA">
            <w:pPr>
              <w:spacing w:after="160" w:line="259" w:lineRule="auto"/>
              <w:rPr>
                <w:rFonts w:cs="Arial"/>
                <w:sz w:val="16"/>
                <w:szCs w:val="16"/>
              </w:rPr>
            </w:pPr>
            <w:r w:rsidRPr="005B5DCA">
              <w:rPr>
                <w:rFonts w:cs="Arial"/>
                <w:sz w:val="16"/>
                <w:szCs w:val="16"/>
              </w:rPr>
              <w:t>PDF-Web2-A</w:t>
            </w:r>
            <w:r w:rsidR="00B52C90">
              <w:rPr>
                <w:rFonts w:cs="Arial"/>
                <w:sz w:val="16"/>
                <w:szCs w:val="16"/>
              </w:rPr>
              <w:t xml:space="preserve">       </w:t>
            </w:r>
            <w:r w:rsidR="00B52C90" w:rsidRPr="00B52C90">
              <w:rPr>
                <w:rFonts w:eastAsia="Times New Roman" w:cs="Arial"/>
                <w:sz w:val="16"/>
                <w:szCs w:val="16"/>
                <w:lang w:bidi="ar-SA"/>
              </w:rPr>
              <w:t xml:space="preserve"> uwvm3vaaweb000</w:t>
            </w:r>
            <w:r w:rsidR="00B52C90">
              <w:rPr>
                <w:rFonts w:eastAsia="Times New Roman" w:cs="Arial"/>
                <w:sz w:val="16"/>
                <w:szCs w:val="16"/>
                <w:lang w:bidi="ar-SA"/>
              </w:rPr>
              <w:t>7</w:t>
            </w:r>
          </w:p>
        </w:tc>
        <w:tc>
          <w:tcPr>
            <w:tcW w:w="1620" w:type="dxa"/>
            <w:vAlign w:val="bottom"/>
          </w:tcPr>
          <w:p w14:paraId="5E445789" w14:textId="012C1229"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7EDF0DEA" w14:textId="1CEDEA75"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4E25C078" w14:textId="68D595DE" w:rsidR="005B5DCA" w:rsidRPr="005B5DCA" w:rsidRDefault="005B5DCA" w:rsidP="005B5DCA">
            <w:pPr>
              <w:spacing w:after="160" w:line="259" w:lineRule="auto"/>
              <w:rPr>
                <w:rFonts w:cs="Arial"/>
                <w:sz w:val="16"/>
                <w:szCs w:val="16"/>
              </w:rPr>
            </w:pPr>
            <w:r w:rsidRPr="005B5DCA">
              <w:rPr>
                <w:rFonts w:cs="Arial"/>
                <w:sz w:val="16"/>
                <w:szCs w:val="16"/>
              </w:rPr>
              <w:t>50</w:t>
            </w:r>
          </w:p>
        </w:tc>
      </w:tr>
      <w:tr w:rsidR="005B5DCA" w14:paraId="0B522964" w14:textId="77777777" w:rsidTr="00244202">
        <w:tc>
          <w:tcPr>
            <w:tcW w:w="2605" w:type="dxa"/>
            <w:vAlign w:val="bottom"/>
          </w:tcPr>
          <w:p w14:paraId="20A62D12" w14:textId="12E073D4" w:rsidR="005B5DCA" w:rsidRPr="005B5DCA" w:rsidRDefault="005B5DCA" w:rsidP="005B5DCA">
            <w:pPr>
              <w:spacing w:after="160" w:line="259" w:lineRule="auto"/>
              <w:rPr>
                <w:rFonts w:cs="Arial"/>
                <w:sz w:val="16"/>
                <w:szCs w:val="16"/>
              </w:rPr>
            </w:pPr>
            <w:r w:rsidRPr="005B5DCA">
              <w:rPr>
                <w:rFonts w:cs="Arial"/>
                <w:sz w:val="16"/>
                <w:szCs w:val="16"/>
              </w:rPr>
              <w:t>Siebel-K</w:t>
            </w:r>
            <w:r w:rsidR="001B712F">
              <w:rPr>
                <w:rFonts w:cs="Arial"/>
                <w:sz w:val="16"/>
                <w:szCs w:val="16"/>
              </w:rPr>
              <w:t xml:space="preserve">        </w:t>
            </w:r>
            <w:r w:rsidR="001B712F">
              <w:t xml:space="preserve"> </w:t>
            </w:r>
            <w:r w:rsidR="001B712F" w:rsidRPr="001B712F">
              <w:rPr>
                <w:rFonts w:cs="Arial"/>
                <w:sz w:val="16"/>
                <w:szCs w:val="16"/>
              </w:rPr>
              <w:t>uwvm3vaaapp0040</w:t>
            </w:r>
          </w:p>
        </w:tc>
        <w:tc>
          <w:tcPr>
            <w:tcW w:w="1620" w:type="dxa"/>
            <w:vAlign w:val="bottom"/>
          </w:tcPr>
          <w:p w14:paraId="221BD7AB" w14:textId="201E6DB1" w:rsidR="005B5DCA" w:rsidRPr="005B5DCA" w:rsidRDefault="005B5DCA" w:rsidP="005B5DCA">
            <w:pPr>
              <w:spacing w:after="160" w:line="259" w:lineRule="auto"/>
              <w:rPr>
                <w:rFonts w:cs="Arial"/>
                <w:sz w:val="16"/>
                <w:szCs w:val="16"/>
              </w:rPr>
            </w:pPr>
            <w:r w:rsidRPr="005B5DCA">
              <w:rPr>
                <w:rFonts w:cs="Arial"/>
                <w:sz w:val="16"/>
                <w:szCs w:val="16"/>
              </w:rPr>
              <w:t>Acceptance</w:t>
            </w:r>
          </w:p>
        </w:tc>
        <w:tc>
          <w:tcPr>
            <w:tcW w:w="1710" w:type="dxa"/>
            <w:vAlign w:val="center"/>
          </w:tcPr>
          <w:p w14:paraId="212D8394" w14:textId="4A62DA58" w:rsidR="005B5DCA" w:rsidRPr="005B5DCA" w:rsidRDefault="005B5DCA" w:rsidP="005B5DCA">
            <w:pPr>
              <w:spacing w:after="160" w:line="259" w:lineRule="auto"/>
              <w:rPr>
                <w:rFonts w:cs="Arial"/>
                <w:sz w:val="16"/>
                <w:szCs w:val="16"/>
              </w:rPr>
            </w:pPr>
            <w:r w:rsidRPr="005B5DCA">
              <w:rPr>
                <w:rFonts w:cs="Arial"/>
                <w:sz w:val="16"/>
                <w:szCs w:val="16"/>
              </w:rPr>
              <w:t>100</w:t>
            </w:r>
          </w:p>
        </w:tc>
        <w:tc>
          <w:tcPr>
            <w:tcW w:w="1800" w:type="dxa"/>
            <w:vAlign w:val="bottom"/>
          </w:tcPr>
          <w:p w14:paraId="6A1D910A" w14:textId="4D5F40E7" w:rsidR="005B5DCA" w:rsidRPr="005B5DCA" w:rsidRDefault="005B5DCA" w:rsidP="005B5DCA">
            <w:pPr>
              <w:spacing w:after="160" w:line="259" w:lineRule="auto"/>
              <w:rPr>
                <w:rFonts w:cs="Arial"/>
                <w:sz w:val="16"/>
                <w:szCs w:val="16"/>
              </w:rPr>
            </w:pPr>
            <w:r w:rsidRPr="005B5DCA">
              <w:rPr>
                <w:rFonts w:cs="Arial"/>
                <w:sz w:val="16"/>
                <w:szCs w:val="16"/>
              </w:rPr>
              <w:t>100</w:t>
            </w:r>
          </w:p>
        </w:tc>
      </w:tr>
    </w:tbl>
    <w:p w14:paraId="0455495C" w14:textId="77777777" w:rsidR="00916BF3" w:rsidRDefault="00916BF3" w:rsidP="00916BF3">
      <w:pPr>
        <w:spacing w:after="160" w:line="259" w:lineRule="auto"/>
        <w:ind w:left="-1170"/>
        <w:rPr>
          <w:rFonts w:eastAsia="Times New Roman" w:cs="Arial"/>
          <w:i/>
          <w:iCs/>
          <w:color w:val="1F1E33"/>
          <w:sz w:val="20"/>
          <w:lang w:val="en-US" w:eastAsia="nl-NL" w:bidi="ar-SA"/>
        </w:rPr>
      </w:pPr>
    </w:p>
    <w:p w14:paraId="56EC0E2F" w14:textId="77777777" w:rsidR="00916BF3" w:rsidRDefault="00916BF3" w:rsidP="00916BF3">
      <w:pPr>
        <w:spacing w:after="160" w:line="259" w:lineRule="auto"/>
        <w:ind w:left="-1170"/>
        <w:rPr>
          <w:rFonts w:eastAsia="Times New Roman" w:cs="Arial"/>
          <w:i/>
          <w:iCs/>
          <w:color w:val="1F1E33"/>
          <w:sz w:val="20"/>
          <w:lang w:val="en-US" w:eastAsia="nl-NL" w:bidi="ar-SA"/>
        </w:rPr>
      </w:pPr>
    </w:p>
    <w:p w14:paraId="38E91105" w14:textId="77777777" w:rsidR="00916BF3" w:rsidRDefault="00916BF3" w:rsidP="00916BF3">
      <w:pPr>
        <w:spacing w:after="160" w:line="259" w:lineRule="auto"/>
        <w:ind w:left="-1170"/>
        <w:rPr>
          <w:rFonts w:eastAsia="Times New Roman" w:cs="Arial"/>
          <w:i/>
          <w:iCs/>
          <w:color w:val="1F1E33"/>
          <w:sz w:val="20"/>
          <w:lang w:val="en-US" w:eastAsia="nl-NL" w:bidi="ar-SA"/>
        </w:rPr>
      </w:pPr>
    </w:p>
    <w:p w14:paraId="603EAE87" w14:textId="77777777" w:rsidR="00916BF3" w:rsidRPr="00C943F4" w:rsidRDefault="00916BF3" w:rsidP="00916BF3">
      <w:pPr>
        <w:spacing w:after="160" w:line="259" w:lineRule="auto"/>
        <w:ind w:left="-1170"/>
        <w:rPr>
          <w:rFonts w:eastAsia="Times New Roman" w:cs="Arial"/>
          <w:i/>
          <w:iCs/>
          <w:color w:val="1F1E33"/>
          <w:sz w:val="20"/>
          <w:lang w:val="en-US" w:eastAsia="nl-NL" w:bidi="ar-SA"/>
        </w:rPr>
      </w:pPr>
    </w:p>
    <w:p w14:paraId="5FBA5658" w14:textId="77777777" w:rsidR="00916BF3" w:rsidRPr="0016776E" w:rsidRDefault="00916BF3" w:rsidP="00916BF3">
      <w:pPr>
        <w:spacing w:after="160" w:line="259" w:lineRule="auto"/>
        <w:ind w:left="-1170"/>
        <w:rPr>
          <w:rFonts w:eastAsia="Times New Roman" w:cs="Helvetica"/>
          <w:i/>
          <w:iCs/>
          <w:color w:val="1F1E33"/>
          <w:sz w:val="20"/>
          <w:lang w:val="en-US" w:eastAsia="nl-NL" w:bidi="ar-SA"/>
        </w:rPr>
      </w:pPr>
    </w:p>
    <w:p w14:paraId="0FEE357B" w14:textId="58A4AE0B" w:rsidR="00916BF3" w:rsidRPr="00B52C90" w:rsidRDefault="00916BF3">
      <w:pPr>
        <w:spacing w:after="160" w:line="259" w:lineRule="auto"/>
        <w:rPr>
          <w:rFonts w:cs="Arial"/>
          <w:b/>
          <w:bCs/>
          <w:i/>
          <w:color w:val="auto"/>
          <w:sz w:val="20"/>
          <w:lang w:val="en-US" w:eastAsia="nl-NL" w:bidi="ar-SA"/>
        </w:rPr>
      </w:pPr>
      <w:r w:rsidRPr="00B52C90">
        <w:rPr>
          <w:rFonts w:cs="Arial"/>
          <w:b/>
          <w:bCs/>
          <w:i/>
          <w:color w:val="auto"/>
          <w:sz w:val="20"/>
          <w:lang w:val="en-US" w:eastAsia="nl-NL" w:bidi="ar-SA"/>
        </w:rPr>
        <w:br w:type="page"/>
      </w:r>
    </w:p>
    <w:p w14:paraId="377CF618" w14:textId="2675B613" w:rsidR="008D7D3C" w:rsidRDefault="008D7D3C" w:rsidP="008D7D3C">
      <w:pPr>
        <w:pStyle w:val="Heading2"/>
        <w:numPr>
          <w:ilvl w:val="0"/>
          <w:numId w:val="0"/>
        </w:numPr>
        <w:ind w:left="567" w:hanging="567"/>
        <w:rPr>
          <w:i/>
          <w:iCs w:val="0"/>
          <w:sz w:val="20"/>
          <w:szCs w:val="20"/>
          <w:lang w:val="en-US" w:eastAsia="nl-NL" w:bidi="ar-SA"/>
        </w:rPr>
      </w:pPr>
      <w:bookmarkStart w:id="56" w:name="_Toc127191416"/>
      <w:r w:rsidRPr="00C943F4">
        <w:rPr>
          <w:i/>
          <w:iCs w:val="0"/>
          <w:sz w:val="20"/>
          <w:szCs w:val="20"/>
          <w:lang w:val="en-US" w:eastAsia="nl-NL" w:bidi="ar-SA"/>
        </w:rPr>
        <w:lastRenderedPageBreak/>
        <w:t>Software</w:t>
      </w:r>
      <w:bookmarkEnd w:id="55"/>
      <w:bookmarkEnd w:id="56"/>
    </w:p>
    <w:p w14:paraId="0CD6C7FA" w14:textId="4EB79DA3" w:rsidR="001C5CE6" w:rsidRPr="001C5CE6" w:rsidRDefault="001C5CE6" w:rsidP="001C5CE6">
      <w:pPr>
        <w:pStyle w:val="BodyText"/>
        <w:rPr>
          <w:lang w:val="en-US" w:eastAsia="nl-NL" w:bidi="ar-SA"/>
        </w:rPr>
      </w:pPr>
      <w:r>
        <w:rPr>
          <w:lang w:val="en-US" w:eastAsia="nl-NL" w:bidi="ar-SA"/>
        </w:rPr>
        <w:t>Production / Acceptance</w:t>
      </w:r>
    </w:p>
    <w:tbl>
      <w:tblPr>
        <w:tblStyle w:val="TableGrid"/>
        <w:tblW w:w="10255" w:type="dxa"/>
        <w:tblLook w:val="04A0" w:firstRow="1" w:lastRow="0" w:firstColumn="1" w:lastColumn="0" w:noHBand="0" w:noVBand="1"/>
      </w:tblPr>
      <w:tblGrid>
        <w:gridCol w:w="3464"/>
        <w:gridCol w:w="1211"/>
        <w:gridCol w:w="2328"/>
        <w:gridCol w:w="928"/>
        <w:gridCol w:w="1538"/>
        <w:gridCol w:w="786"/>
      </w:tblGrid>
      <w:tr w:rsidR="00B47F8A" w14:paraId="5AB9750D" w14:textId="77777777" w:rsidTr="00EA3F7F">
        <w:tc>
          <w:tcPr>
            <w:tcW w:w="3464" w:type="dxa"/>
            <w:shd w:val="clear" w:color="auto" w:fill="D9D9D9" w:themeFill="background1" w:themeFillShade="D9"/>
          </w:tcPr>
          <w:p w14:paraId="4FF9C099" w14:textId="1B005D2F" w:rsidR="008D7D3C" w:rsidRDefault="008D7D3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 xml:space="preserve">Node </w:t>
            </w:r>
            <w:r w:rsidR="00FA7104">
              <w:rPr>
                <w:rFonts w:eastAsia="Times New Roman" w:cs="Arial"/>
                <w:b/>
                <w:bCs/>
                <w:color w:val="1F1E33"/>
                <w:sz w:val="16"/>
                <w:szCs w:val="16"/>
                <w:lang w:val="en-US" w:eastAsia="nl-NL" w:bidi="ar-SA"/>
              </w:rPr>
              <w:t>description</w:t>
            </w:r>
          </w:p>
        </w:tc>
        <w:tc>
          <w:tcPr>
            <w:tcW w:w="1211" w:type="dxa"/>
            <w:shd w:val="clear" w:color="auto" w:fill="D9D9D9" w:themeFill="background1" w:themeFillShade="D9"/>
          </w:tcPr>
          <w:p w14:paraId="3B5E8B2B" w14:textId="77777777" w:rsidR="008D7D3C" w:rsidRDefault="008D7D3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Suite</w:t>
            </w:r>
          </w:p>
        </w:tc>
        <w:tc>
          <w:tcPr>
            <w:tcW w:w="2328" w:type="dxa"/>
            <w:shd w:val="clear" w:color="auto" w:fill="D9D9D9" w:themeFill="background1" w:themeFillShade="D9"/>
          </w:tcPr>
          <w:p w14:paraId="350DC571" w14:textId="77777777" w:rsidR="008D7D3C" w:rsidRPr="00C769C8" w:rsidRDefault="008D7D3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Software</w:t>
            </w:r>
          </w:p>
        </w:tc>
        <w:tc>
          <w:tcPr>
            <w:tcW w:w="928" w:type="dxa"/>
            <w:shd w:val="clear" w:color="auto" w:fill="D9D9D9" w:themeFill="background1" w:themeFillShade="D9"/>
          </w:tcPr>
          <w:p w14:paraId="6C5C4B34" w14:textId="77777777" w:rsidR="008D7D3C" w:rsidRPr="00C769C8" w:rsidRDefault="008D7D3C"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Version</w:t>
            </w:r>
          </w:p>
        </w:tc>
        <w:tc>
          <w:tcPr>
            <w:tcW w:w="1538" w:type="dxa"/>
            <w:shd w:val="clear" w:color="auto" w:fill="D9D9D9" w:themeFill="background1" w:themeFillShade="D9"/>
          </w:tcPr>
          <w:p w14:paraId="2BBDEAD9" w14:textId="77777777" w:rsidR="008D7D3C" w:rsidRDefault="008D7D3C" w:rsidP="00240C58">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Supported by vendor</w:t>
            </w:r>
          </w:p>
        </w:tc>
        <w:tc>
          <w:tcPr>
            <w:tcW w:w="786" w:type="dxa"/>
            <w:shd w:val="clear" w:color="auto" w:fill="D9D9D9" w:themeFill="background1" w:themeFillShade="D9"/>
          </w:tcPr>
          <w:p w14:paraId="2FE76278" w14:textId="77777777" w:rsidR="008D7D3C" w:rsidRPr="00C769C8" w:rsidRDefault="008D7D3C" w:rsidP="00240C58">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Latest version</w:t>
            </w:r>
            <w:r>
              <w:rPr>
                <w:rFonts w:eastAsia="Times New Roman" w:cs="Arial"/>
                <w:b/>
                <w:bCs/>
                <w:color w:val="1F1E33"/>
                <w:sz w:val="16"/>
                <w:szCs w:val="16"/>
                <w:lang w:val="en-US" w:eastAsia="nl-NL" w:bidi="ar-SA"/>
              </w:rPr>
              <w:br/>
              <w:t>(N, N-1)</w:t>
            </w:r>
          </w:p>
        </w:tc>
      </w:tr>
      <w:tr w:rsidR="00B47F8A" w14:paraId="56750B06" w14:textId="77777777" w:rsidTr="00EA3F7F">
        <w:tc>
          <w:tcPr>
            <w:tcW w:w="3464" w:type="dxa"/>
            <w:vAlign w:val="bottom"/>
          </w:tcPr>
          <w:p w14:paraId="3759E644" w14:textId="3BC0FA07" w:rsidR="001A25CB" w:rsidRPr="001A25CB" w:rsidRDefault="001A25CB" w:rsidP="001A25CB">
            <w:pPr>
              <w:spacing w:after="160" w:line="259" w:lineRule="auto"/>
              <w:rPr>
                <w:rFonts w:eastAsia="Times New Roman" w:cs="Arial"/>
                <w:color w:val="000000" w:themeColor="text1"/>
                <w:sz w:val="16"/>
                <w:szCs w:val="16"/>
                <w:highlight w:val="yellow"/>
                <w:lang w:val="en-US" w:eastAsia="nl-NL" w:bidi="ar-SA"/>
              </w:rPr>
            </w:pPr>
            <w:r w:rsidRPr="001A25CB">
              <w:rPr>
                <w:rFonts w:cs="Arial"/>
                <w:sz w:val="16"/>
                <w:szCs w:val="16"/>
              </w:rPr>
              <w:t>SONAR Public Sector AI servers</w:t>
            </w:r>
          </w:p>
        </w:tc>
        <w:tc>
          <w:tcPr>
            <w:tcW w:w="1211" w:type="dxa"/>
            <w:vAlign w:val="bottom"/>
          </w:tcPr>
          <w:p w14:paraId="0EE38B95" w14:textId="7544BB9A" w:rsidR="001A25CB" w:rsidRPr="001A25CB" w:rsidRDefault="001A25CB" w:rsidP="001A25CB">
            <w:pPr>
              <w:spacing w:after="160" w:line="259" w:lineRule="auto"/>
              <w:rPr>
                <w:rFonts w:eastAsia="Times New Roman" w:cs="Arial"/>
                <w:color w:val="1F1E33"/>
                <w:sz w:val="16"/>
                <w:szCs w:val="16"/>
                <w:highlight w:val="yellow"/>
                <w:lang w:val="en-US" w:eastAsia="nl-NL" w:bidi="ar-SA"/>
              </w:rPr>
            </w:pPr>
            <w:r w:rsidRPr="001A25CB">
              <w:rPr>
                <w:rFonts w:cs="Arial"/>
                <w:sz w:val="16"/>
                <w:szCs w:val="16"/>
              </w:rPr>
              <w:t>1-OS</w:t>
            </w:r>
          </w:p>
        </w:tc>
        <w:tc>
          <w:tcPr>
            <w:tcW w:w="2328" w:type="dxa"/>
            <w:vAlign w:val="bottom"/>
          </w:tcPr>
          <w:p w14:paraId="4A6E948A" w14:textId="68DDF3B6" w:rsidR="001A25CB" w:rsidRPr="001A25CB" w:rsidRDefault="001A25CB" w:rsidP="001A25CB">
            <w:pPr>
              <w:spacing w:after="160" w:line="259" w:lineRule="auto"/>
              <w:rPr>
                <w:rFonts w:eastAsia="Times New Roman" w:cs="Arial"/>
                <w:color w:val="1F1E33"/>
                <w:sz w:val="16"/>
                <w:szCs w:val="16"/>
                <w:highlight w:val="yellow"/>
                <w:lang w:val="en-US" w:eastAsia="nl-NL" w:bidi="ar-SA"/>
              </w:rPr>
            </w:pPr>
            <w:r w:rsidRPr="001A25CB">
              <w:rPr>
                <w:rFonts w:cs="Arial"/>
                <w:sz w:val="16"/>
                <w:szCs w:val="16"/>
              </w:rPr>
              <w:t>AIX</w:t>
            </w:r>
          </w:p>
        </w:tc>
        <w:tc>
          <w:tcPr>
            <w:tcW w:w="928" w:type="dxa"/>
            <w:vAlign w:val="bottom"/>
          </w:tcPr>
          <w:p w14:paraId="0F4561EE" w14:textId="25DB7532" w:rsidR="001A25CB" w:rsidRPr="001A25CB" w:rsidRDefault="001A25CB" w:rsidP="001A25CB">
            <w:pPr>
              <w:spacing w:after="160" w:line="259" w:lineRule="auto"/>
              <w:rPr>
                <w:rFonts w:eastAsia="Times New Roman" w:cs="Arial"/>
                <w:color w:val="1F1E33"/>
                <w:sz w:val="16"/>
                <w:szCs w:val="16"/>
                <w:highlight w:val="yellow"/>
                <w:lang w:val="en-US" w:eastAsia="nl-NL" w:bidi="ar-SA"/>
              </w:rPr>
            </w:pPr>
            <w:r w:rsidRPr="001A25CB">
              <w:rPr>
                <w:rFonts w:cs="Arial"/>
                <w:sz w:val="16"/>
                <w:szCs w:val="16"/>
              </w:rPr>
              <w:t>7.2</w:t>
            </w:r>
          </w:p>
        </w:tc>
        <w:tc>
          <w:tcPr>
            <w:tcW w:w="1538" w:type="dxa"/>
            <w:vAlign w:val="bottom"/>
          </w:tcPr>
          <w:p w14:paraId="73CA9B3C" w14:textId="6F2BBE1A" w:rsidR="001A25CB" w:rsidRPr="001A25CB" w:rsidRDefault="001A25CB" w:rsidP="001A25CB">
            <w:pPr>
              <w:spacing w:after="160" w:line="259" w:lineRule="auto"/>
              <w:jc w:val="center"/>
              <w:rPr>
                <w:rFonts w:eastAsia="Times New Roman" w:cs="Arial"/>
                <w:color w:val="000000" w:themeColor="text1"/>
                <w:sz w:val="16"/>
                <w:szCs w:val="16"/>
                <w:highlight w:val="yellow"/>
                <w:lang w:val="en-US" w:eastAsia="nl-NL" w:bidi="ar-SA"/>
              </w:rPr>
            </w:pPr>
            <w:r w:rsidRPr="001A25CB">
              <w:rPr>
                <w:rFonts w:cs="Arial"/>
                <w:sz w:val="16"/>
                <w:szCs w:val="16"/>
              </w:rPr>
              <w:t>IBM</w:t>
            </w:r>
          </w:p>
        </w:tc>
        <w:tc>
          <w:tcPr>
            <w:tcW w:w="786" w:type="dxa"/>
            <w:vAlign w:val="bottom"/>
          </w:tcPr>
          <w:p w14:paraId="3EB23A58" w14:textId="77777777" w:rsidR="001A25CB" w:rsidRPr="001A25CB" w:rsidRDefault="001A25CB" w:rsidP="001A25CB">
            <w:pPr>
              <w:spacing w:after="160" w:line="259" w:lineRule="auto"/>
              <w:jc w:val="center"/>
              <w:rPr>
                <w:rFonts w:eastAsia="Times New Roman" w:cs="Arial"/>
                <w:color w:val="000000" w:themeColor="text1"/>
                <w:sz w:val="16"/>
                <w:szCs w:val="16"/>
                <w:highlight w:val="yellow"/>
                <w:lang w:val="en-US" w:eastAsia="nl-NL" w:bidi="ar-SA"/>
              </w:rPr>
            </w:pPr>
          </w:p>
        </w:tc>
      </w:tr>
      <w:tr w:rsidR="005D027E" w14:paraId="6F3D834A" w14:textId="77777777" w:rsidTr="00EA3F7F">
        <w:tc>
          <w:tcPr>
            <w:tcW w:w="3464" w:type="dxa"/>
            <w:vAlign w:val="bottom"/>
          </w:tcPr>
          <w:p w14:paraId="34CC3E9E" w14:textId="7C28DB76" w:rsidR="001A25CB" w:rsidRPr="001A25CB" w:rsidRDefault="001A25CB" w:rsidP="001A25CB">
            <w:pPr>
              <w:spacing w:after="160" w:line="259" w:lineRule="auto"/>
              <w:rPr>
                <w:rFonts w:eastAsia="Times New Roman" w:cs="Arial"/>
                <w:color w:val="000000" w:themeColor="text1"/>
                <w:sz w:val="16"/>
                <w:szCs w:val="16"/>
                <w:highlight w:val="yellow"/>
                <w:lang w:val="en-US" w:eastAsia="nl-NL" w:bidi="ar-SA"/>
              </w:rPr>
            </w:pPr>
            <w:r w:rsidRPr="001A25CB">
              <w:rPr>
                <w:rFonts w:cs="Arial"/>
                <w:sz w:val="16"/>
                <w:szCs w:val="16"/>
              </w:rPr>
              <w:t>SONAR Public Sector AI servers</w:t>
            </w:r>
          </w:p>
        </w:tc>
        <w:tc>
          <w:tcPr>
            <w:tcW w:w="1211" w:type="dxa"/>
            <w:vAlign w:val="bottom"/>
          </w:tcPr>
          <w:p w14:paraId="1A8AF62A" w14:textId="46782CFC" w:rsidR="001A25CB" w:rsidRPr="001A25CB" w:rsidRDefault="001A25CB" w:rsidP="001A25CB">
            <w:pPr>
              <w:spacing w:after="160" w:line="259" w:lineRule="auto"/>
              <w:rPr>
                <w:rFonts w:eastAsia="Times New Roman" w:cs="Arial"/>
                <w:color w:val="1F1E33"/>
                <w:sz w:val="16"/>
                <w:szCs w:val="16"/>
                <w:highlight w:val="yellow"/>
                <w:lang w:val="en-US" w:eastAsia="nl-NL" w:bidi="ar-SA"/>
              </w:rPr>
            </w:pPr>
            <w:r w:rsidRPr="001A25CB">
              <w:rPr>
                <w:rFonts w:cs="Arial"/>
                <w:sz w:val="16"/>
                <w:szCs w:val="16"/>
              </w:rPr>
              <w:t>4-Middleware</w:t>
            </w:r>
          </w:p>
        </w:tc>
        <w:tc>
          <w:tcPr>
            <w:tcW w:w="2328" w:type="dxa"/>
            <w:vAlign w:val="bottom"/>
          </w:tcPr>
          <w:p w14:paraId="601256AA" w14:textId="0B62A7C7" w:rsidR="001A25CB" w:rsidRPr="001A25CB" w:rsidRDefault="001A25CB" w:rsidP="001A25CB">
            <w:pPr>
              <w:spacing w:after="160" w:line="259" w:lineRule="auto"/>
              <w:rPr>
                <w:rFonts w:eastAsia="Times New Roman" w:cs="Arial"/>
                <w:color w:val="1F1E33"/>
                <w:sz w:val="16"/>
                <w:szCs w:val="16"/>
                <w:highlight w:val="yellow"/>
                <w:lang w:val="en-US" w:eastAsia="nl-NL" w:bidi="ar-SA"/>
              </w:rPr>
            </w:pPr>
            <w:r w:rsidRPr="001A25CB">
              <w:rPr>
                <w:rFonts w:cs="Arial"/>
                <w:sz w:val="16"/>
                <w:szCs w:val="16"/>
              </w:rPr>
              <w:t>Oracle HTTP server</w:t>
            </w:r>
          </w:p>
        </w:tc>
        <w:tc>
          <w:tcPr>
            <w:tcW w:w="928" w:type="dxa"/>
          </w:tcPr>
          <w:p w14:paraId="3A939472" w14:textId="4488C9D6" w:rsidR="001A25CB" w:rsidRPr="001A25CB" w:rsidRDefault="00E45A2D" w:rsidP="001A25CB">
            <w:pPr>
              <w:spacing w:after="160" w:line="259" w:lineRule="auto"/>
              <w:rPr>
                <w:rFonts w:eastAsia="Times New Roman" w:cs="Arial"/>
                <w:color w:val="1F1E33"/>
                <w:sz w:val="16"/>
                <w:szCs w:val="16"/>
                <w:highlight w:val="yellow"/>
                <w:lang w:val="en-US" w:eastAsia="nl-NL" w:bidi="ar-SA"/>
              </w:rPr>
            </w:pPr>
            <w:r w:rsidRPr="00E45A2D">
              <w:rPr>
                <w:rFonts w:cs="Arial"/>
                <w:sz w:val="16"/>
                <w:szCs w:val="16"/>
              </w:rPr>
              <w:t>12.2.1.4.0</w:t>
            </w:r>
          </w:p>
        </w:tc>
        <w:tc>
          <w:tcPr>
            <w:tcW w:w="1538" w:type="dxa"/>
          </w:tcPr>
          <w:p w14:paraId="4AB2A757" w14:textId="26297D9D" w:rsidR="001A25CB" w:rsidRPr="001A25CB" w:rsidRDefault="001A25CB" w:rsidP="001A25CB">
            <w:pPr>
              <w:spacing w:after="160" w:line="259" w:lineRule="auto"/>
              <w:jc w:val="center"/>
              <w:rPr>
                <w:rFonts w:eastAsia="Times New Roman" w:cs="Arial"/>
                <w:color w:val="000000" w:themeColor="text1"/>
                <w:sz w:val="16"/>
                <w:szCs w:val="16"/>
                <w:highlight w:val="yellow"/>
                <w:lang w:val="en-US" w:eastAsia="nl-NL" w:bidi="ar-SA"/>
              </w:rPr>
            </w:pPr>
            <w:r w:rsidRPr="001A25CB">
              <w:rPr>
                <w:rFonts w:cs="Arial"/>
                <w:sz w:val="16"/>
                <w:szCs w:val="16"/>
              </w:rPr>
              <w:t>Oracle</w:t>
            </w:r>
          </w:p>
        </w:tc>
        <w:tc>
          <w:tcPr>
            <w:tcW w:w="786" w:type="dxa"/>
            <w:vAlign w:val="bottom"/>
          </w:tcPr>
          <w:p w14:paraId="42CA8AD9" w14:textId="77777777" w:rsidR="001A25CB" w:rsidRPr="001A25CB" w:rsidRDefault="001A25CB" w:rsidP="001A25CB">
            <w:pPr>
              <w:spacing w:after="160" w:line="259" w:lineRule="auto"/>
              <w:jc w:val="center"/>
              <w:rPr>
                <w:rFonts w:eastAsia="Times New Roman" w:cs="Arial"/>
                <w:color w:val="000000" w:themeColor="text1"/>
                <w:sz w:val="16"/>
                <w:szCs w:val="16"/>
                <w:highlight w:val="yellow"/>
                <w:lang w:val="en-US" w:eastAsia="nl-NL" w:bidi="ar-SA"/>
              </w:rPr>
            </w:pPr>
          </w:p>
        </w:tc>
      </w:tr>
      <w:tr w:rsidR="005D027E" w14:paraId="23A1FBEE" w14:textId="77777777" w:rsidTr="00EA3F7F">
        <w:tc>
          <w:tcPr>
            <w:tcW w:w="3464" w:type="dxa"/>
            <w:vAlign w:val="bottom"/>
          </w:tcPr>
          <w:p w14:paraId="623BB6BA" w14:textId="20C4B978" w:rsidR="001A25CB" w:rsidRPr="001A25CB" w:rsidRDefault="001A25CB" w:rsidP="001A25CB">
            <w:pPr>
              <w:spacing w:after="160" w:line="259" w:lineRule="auto"/>
              <w:rPr>
                <w:rFonts w:eastAsia="Times New Roman" w:cs="Arial"/>
                <w:color w:val="000000" w:themeColor="text1"/>
                <w:sz w:val="16"/>
                <w:szCs w:val="16"/>
                <w:highlight w:val="yellow"/>
                <w:lang w:val="en-US" w:eastAsia="nl-NL" w:bidi="ar-SA"/>
              </w:rPr>
            </w:pPr>
            <w:r w:rsidRPr="001A25CB">
              <w:rPr>
                <w:rFonts w:cs="Arial"/>
                <w:sz w:val="16"/>
                <w:szCs w:val="16"/>
              </w:rPr>
              <w:t>SONAR Public Sector AI servers</w:t>
            </w:r>
          </w:p>
        </w:tc>
        <w:tc>
          <w:tcPr>
            <w:tcW w:w="1211" w:type="dxa"/>
            <w:vAlign w:val="bottom"/>
          </w:tcPr>
          <w:p w14:paraId="27DDFBAD" w14:textId="360BE45F" w:rsidR="001A25CB" w:rsidRPr="001A25CB" w:rsidRDefault="001A25CB" w:rsidP="001A25CB">
            <w:pPr>
              <w:spacing w:after="160" w:line="259" w:lineRule="auto"/>
              <w:rPr>
                <w:rFonts w:eastAsia="Times New Roman" w:cs="Arial"/>
                <w:color w:val="1F1E33"/>
                <w:sz w:val="16"/>
                <w:szCs w:val="16"/>
                <w:highlight w:val="yellow"/>
                <w:lang w:val="en-US" w:eastAsia="nl-NL" w:bidi="ar-SA"/>
              </w:rPr>
            </w:pPr>
            <w:r w:rsidRPr="001A25CB">
              <w:rPr>
                <w:rFonts w:cs="Arial"/>
                <w:sz w:val="16"/>
                <w:szCs w:val="16"/>
              </w:rPr>
              <w:t>4-Middleware</w:t>
            </w:r>
          </w:p>
        </w:tc>
        <w:tc>
          <w:tcPr>
            <w:tcW w:w="2328" w:type="dxa"/>
            <w:vAlign w:val="bottom"/>
          </w:tcPr>
          <w:p w14:paraId="0A0CEA3A" w14:textId="4EB3FD05" w:rsidR="001A25CB" w:rsidRPr="001A25CB" w:rsidRDefault="001A25CB" w:rsidP="001A25CB">
            <w:pPr>
              <w:spacing w:after="160" w:line="259" w:lineRule="auto"/>
              <w:rPr>
                <w:rFonts w:eastAsia="Times New Roman" w:cs="Arial"/>
                <w:color w:val="1F1E33"/>
                <w:sz w:val="16"/>
                <w:szCs w:val="16"/>
                <w:highlight w:val="yellow"/>
                <w:lang w:val="en-US" w:eastAsia="nl-NL" w:bidi="ar-SA"/>
              </w:rPr>
            </w:pPr>
            <w:r w:rsidRPr="001A25CB">
              <w:rPr>
                <w:rFonts w:cs="Arial"/>
                <w:sz w:val="16"/>
                <w:szCs w:val="16"/>
              </w:rPr>
              <w:t xml:space="preserve">OAM </w:t>
            </w:r>
            <w:proofErr w:type="spellStart"/>
            <w:r w:rsidRPr="001A25CB">
              <w:rPr>
                <w:rFonts w:cs="Arial"/>
                <w:sz w:val="16"/>
                <w:szCs w:val="16"/>
              </w:rPr>
              <w:t>Webgate</w:t>
            </w:r>
            <w:proofErr w:type="spellEnd"/>
          </w:p>
        </w:tc>
        <w:tc>
          <w:tcPr>
            <w:tcW w:w="928" w:type="dxa"/>
            <w:vAlign w:val="bottom"/>
          </w:tcPr>
          <w:p w14:paraId="2C826666" w14:textId="751BE933" w:rsidR="001A25CB" w:rsidRPr="001A25CB" w:rsidRDefault="00E45A2D" w:rsidP="001A25CB">
            <w:pPr>
              <w:spacing w:after="160" w:line="259" w:lineRule="auto"/>
              <w:rPr>
                <w:rFonts w:eastAsia="Times New Roman" w:cs="Arial"/>
                <w:color w:val="1F1E33"/>
                <w:sz w:val="16"/>
                <w:szCs w:val="16"/>
                <w:highlight w:val="yellow"/>
                <w:lang w:val="en-US" w:eastAsia="nl-NL" w:bidi="ar-SA"/>
              </w:rPr>
            </w:pPr>
            <w:r w:rsidRPr="00E45A2D">
              <w:rPr>
                <w:rFonts w:cs="Arial"/>
                <w:sz w:val="16"/>
                <w:szCs w:val="16"/>
              </w:rPr>
              <w:t>12.2.1.4.0</w:t>
            </w:r>
          </w:p>
        </w:tc>
        <w:tc>
          <w:tcPr>
            <w:tcW w:w="1538" w:type="dxa"/>
          </w:tcPr>
          <w:p w14:paraId="219F1ACB" w14:textId="0E9E00C4" w:rsidR="001A25CB" w:rsidRPr="001A25CB" w:rsidRDefault="001A25CB" w:rsidP="001A25CB">
            <w:pPr>
              <w:spacing w:after="160" w:line="259" w:lineRule="auto"/>
              <w:jc w:val="center"/>
              <w:rPr>
                <w:rFonts w:eastAsia="Times New Roman" w:cs="Arial"/>
                <w:color w:val="000000" w:themeColor="text1"/>
                <w:sz w:val="16"/>
                <w:szCs w:val="16"/>
                <w:highlight w:val="yellow"/>
                <w:lang w:val="en-US" w:eastAsia="nl-NL" w:bidi="ar-SA"/>
              </w:rPr>
            </w:pPr>
            <w:r w:rsidRPr="001A25CB">
              <w:rPr>
                <w:rFonts w:cs="Arial"/>
                <w:sz w:val="16"/>
                <w:szCs w:val="16"/>
              </w:rPr>
              <w:t>Oracle</w:t>
            </w:r>
          </w:p>
        </w:tc>
        <w:tc>
          <w:tcPr>
            <w:tcW w:w="786" w:type="dxa"/>
            <w:vAlign w:val="bottom"/>
          </w:tcPr>
          <w:p w14:paraId="6FD39903" w14:textId="77777777" w:rsidR="001A25CB" w:rsidRPr="001A25CB" w:rsidRDefault="001A25CB" w:rsidP="001A25CB">
            <w:pPr>
              <w:spacing w:after="160" w:line="259" w:lineRule="auto"/>
              <w:jc w:val="center"/>
              <w:rPr>
                <w:rFonts w:eastAsia="Times New Roman" w:cs="Arial"/>
                <w:color w:val="000000" w:themeColor="text1"/>
                <w:sz w:val="16"/>
                <w:szCs w:val="16"/>
                <w:highlight w:val="yellow"/>
                <w:lang w:val="en-US" w:eastAsia="nl-NL" w:bidi="ar-SA"/>
              </w:rPr>
            </w:pPr>
          </w:p>
        </w:tc>
      </w:tr>
      <w:tr w:rsidR="005D027E" w14:paraId="2E02E1B5" w14:textId="77777777" w:rsidTr="00EA3F7F">
        <w:tc>
          <w:tcPr>
            <w:tcW w:w="3464" w:type="dxa"/>
            <w:tcBorders>
              <w:bottom w:val="single" w:sz="4" w:space="0" w:color="auto"/>
            </w:tcBorders>
            <w:vAlign w:val="bottom"/>
          </w:tcPr>
          <w:p w14:paraId="04590C8F" w14:textId="5E902855" w:rsidR="001A25CB" w:rsidRPr="001A25CB" w:rsidRDefault="001A25CB" w:rsidP="001A25CB">
            <w:pPr>
              <w:spacing w:after="160" w:line="259" w:lineRule="auto"/>
              <w:rPr>
                <w:rFonts w:eastAsia="Times New Roman" w:cs="Arial"/>
                <w:color w:val="000000" w:themeColor="text1"/>
                <w:sz w:val="16"/>
                <w:szCs w:val="16"/>
                <w:highlight w:val="yellow"/>
                <w:lang w:val="en-US" w:eastAsia="nl-NL" w:bidi="ar-SA"/>
              </w:rPr>
            </w:pPr>
            <w:r w:rsidRPr="001A25CB">
              <w:rPr>
                <w:rFonts w:cs="Arial"/>
                <w:sz w:val="16"/>
                <w:szCs w:val="16"/>
              </w:rPr>
              <w:t>SONAR Public Sector AI servers</w:t>
            </w:r>
          </w:p>
        </w:tc>
        <w:tc>
          <w:tcPr>
            <w:tcW w:w="1211" w:type="dxa"/>
            <w:tcBorders>
              <w:bottom w:val="single" w:sz="4" w:space="0" w:color="auto"/>
            </w:tcBorders>
            <w:vAlign w:val="bottom"/>
          </w:tcPr>
          <w:p w14:paraId="674380CB" w14:textId="5B682982" w:rsidR="001A25CB" w:rsidRPr="001A25CB" w:rsidRDefault="001A25CB" w:rsidP="001A25CB">
            <w:pPr>
              <w:spacing w:after="160" w:line="259" w:lineRule="auto"/>
              <w:rPr>
                <w:rFonts w:eastAsia="Times New Roman" w:cs="Arial"/>
                <w:color w:val="1F1E33"/>
                <w:sz w:val="16"/>
                <w:szCs w:val="16"/>
                <w:highlight w:val="yellow"/>
                <w:lang w:val="en-US" w:eastAsia="nl-NL" w:bidi="ar-SA"/>
              </w:rPr>
            </w:pPr>
            <w:r w:rsidRPr="001A25CB">
              <w:rPr>
                <w:rFonts w:cs="Arial"/>
                <w:sz w:val="16"/>
                <w:szCs w:val="16"/>
              </w:rPr>
              <w:t>5-Application</w:t>
            </w:r>
          </w:p>
        </w:tc>
        <w:tc>
          <w:tcPr>
            <w:tcW w:w="2328" w:type="dxa"/>
            <w:tcBorders>
              <w:bottom w:val="single" w:sz="4" w:space="0" w:color="auto"/>
            </w:tcBorders>
            <w:vAlign w:val="bottom"/>
          </w:tcPr>
          <w:p w14:paraId="23B0EA74" w14:textId="460D37E5" w:rsidR="001A25CB" w:rsidRPr="001A25CB" w:rsidRDefault="001A25CB" w:rsidP="001A25CB">
            <w:pPr>
              <w:spacing w:after="160" w:line="259" w:lineRule="auto"/>
              <w:rPr>
                <w:rFonts w:eastAsia="Times New Roman" w:cs="Arial"/>
                <w:color w:val="1F1E33"/>
                <w:sz w:val="16"/>
                <w:szCs w:val="16"/>
                <w:highlight w:val="yellow"/>
                <w:lang w:val="en-US" w:eastAsia="nl-NL" w:bidi="ar-SA"/>
              </w:rPr>
            </w:pPr>
            <w:r w:rsidRPr="001A25CB">
              <w:rPr>
                <w:rFonts w:cs="Arial"/>
                <w:sz w:val="16"/>
                <w:szCs w:val="16"/>
              </w:rPr>
              <w:t>Sonar</w:t>
            </w:r>
          </w:p>
        </w:tc>
        <w:tc>
          <w:tcPr>
            <w:tcW w:w="928" w:type="dxa"/>
            <w:tcBorders>
              <w:bottom w:val="single" w:sz="4" w:space="0" w:color="auto"/>
            </w:tcBorders>
            <w:vAlign w:val="bottom"/>
          </w:tcPr>
          <w:p w14:paraId="551F1D89" w14:textId="70381B5A" w:rsidR="001A25CB" w:rsidRPr="001A25CB" w:rsidRDefault="0051537B" w:rsidP="001A25CB">
            <w:pPr>
              <w:spacing w:after="160" w:line="259" w:lineRule="auto"/>
              <w:rPr>
                <w:rFonts w:eastAsia="Times New Roman" w:cs="Arial"/>
                <w:color w:val="1F1E33"/>
                <w:sz w:val="16"/>
                <w:szCs w:val="16"/>
                <w:highlight w:val="yellow"/>
                <w:lang w:val="en-US" w:eastAsia="nl-NL" w:bidi="ar-SA"/>
              </w:rPr>
            </w:pPr>
            <w:r>
              <w:rPr>
                <w:rFonts w:cs="Arial"/>
                <w:sz w:val="16"/>
                <w:szCs w:val="16"/>
              </w:rPr>
              <w:t>7.3.3</w:t>
            </w:r>
          </w:p>
        </w:tc>
        <w:tc>
          <w:tcPr>
            <w:tcW w:w="1538" w:type="dxa"/>
            <w:tcBorders>
              <w:bottom w:val="single" w:sz="4" w:space="0" w:color="auto"/>
            </w:tcBorders>
            <w:vAlign w:val="bottom"/>
          </w:tcPr>
          <w:p w14:paraId="25BCEFDB" w14:textId="77777777" w:rsidR="001A25CB" w:rsidRPr="001A25CB" w:rsidRDefault="001A25CB" w:rsidP="001A25CB">
            <w:pPr>
              <w:spacing w:after="160" w:line="259" w:lineRule="auto"/>
              <w:jc w:val="center"/>
              <w:rPr>
                <w:rFonts w:eastAsia="Times New Roman" w:cs="Arial"/>
                <w:color w:val="000000" w:themeColor="text1"/>
                <w:sz w:val="16"/>
                <w:szCs w:val="16"/>
                <w:highlight w:val="yellow"/>
                <w:lang w:val="en-US" w:eastAsia="nl-NL" w:bidi="ar-SA"/>
              </w:rPr>
            </w:pPr>
          </w:p>
        </w:tc>
        <w:tc>
          <w:tcPr>
            <w:tcW w:w="786" w:type="dxa"/>
            <w:tcBorders>
              <w:bottom w:val="single" w:sz="4" w:space="0" w:color="auto"/>
            </w:tcBorders>
            <w:vAlign w:val="bottom"/>
          </w:tcPr>
          <w:p w14:paraId="5C4A6B4A" w14:textId="77777777" w:rsidR="001A25CB" w:rsidRPr="001A25CB" w:rsidRDefault="001A25CB" w:rsidP="001A25CB">
            <w:pPr>
              <w:spacing w:after="160" w:line="259" w:lineRule="auto"/>
              <w:jc w:val="center"/>
              <w:rPr>
                <w:rFonts w:eastAsia="Times New Roman" w:cs="Arial"/>
                <w:color w:val="000000" w:themeColor="text1"/>
                <w:sz w:val="16"/>
                <w:szCs w:val="16"/>
                <w:highlight w:val="yellow"/>
                <w:lang w:val="en-US" w:eastAsia="nl-NL" w:bidi="ar-SA"/>
              </w:rPr>
            </w:pPr>
          </w:p>
        </w:tc>
      </w:tr>
      <w:tr w:rsidR="00B47F8A" w14:paraId="408464B6" w14:textId="77777777" w:rsidTr="00EA3F7F">
        <w:trPr>
          <w:trHeight w:val="152"/>
        </w:trPr>
        <w:tc>
          <w:tcPr>
            <w:tcW w:w="3464" w:type="dxa"/>
            <w:shd w:val="clear" w:color="auto" w:fill="F2F2F2" w:themeFill="background1" w:themeFillShade="F2"/>
            <w:vAlign w:val="bottom"/>
          </w:tcPr>
          <w:p w14:paraId="71A94EBF" w14:textId="77777777" w:rsidR="001A25CB" w:rsidRPr="001A25CB" w:rsidRDefault="001A25CB" w:rsidP="001A25CB">
            <w:pPr>
              <w:spacing w:after="160" w:line="259" w:lineRule="auto"/>
              <w:rPr>
                <w:rFonts w:cs="Arial"/>
                <w:sz w:val="16"/>
                <w:szCs w:val="16"/>
              </w:rPr>
            </w:pPr>
          </w:p>
        </w:tc>
        <w:tc>
          <w:tcPr>
            <w:tcW w:w="1211" w:type="dxa"/>
            <w:shd w:val="clear" w:color="auto" w:fill="F2F2F2" w:themeFill="background1" w:themeFillShade="F2"/>
            <w:vAlign w:val="bottom"/>
          </w:tcPr>
          <w:p w14:paraId="073EEDF3" w14:textId="77777777" w:rsidR="001A25CB" w:rsidRPr="001A25CB" w:rsidRDefault="001A25CB" w:rsidP="001A25CB">
            <w:pPr>
              <w:spacing w:after="160" w:line="259" w:lineRule="auto"/>
              <w:rPr>
                <w:rFonts w:cs="Arial"/>
                <w:sz w:val="16"/>
                <w:szCs w:val="16"/>
              </w:rPr>
            </w:pPr>
          </w:p>
        </w:tc>
        <w:tc>
          <w:tcPr>
            <w:tcW w:w="2328" w:type="dxa"/>
            <w:shd w:val="clear" w:color="auto" w:fill="F2F2F2" w:themeFill="background1" w:themeFillShade="F2"/>
            <w:vAlign w:val="bottom"/>
          </w:tcPr>
          <w:p w14:paraId="143B40CC" w14:textId="77777777" w:rsidR="001A25CB" w:rsidRPr="001A25CB" w:rsidRDefault="001A25CB" w:rsidP="001A25CB">
            <w:pPr>
              <w:spacing w:after="160" w:line="259" w:lineRule="auto"/>
              <w:rPr>
                <w:rFonts w:cs="Arial"/>
                <w:sz w:val="16"/>
                <w:szCs w:val="16"/>
              </w:rPr>
            </w:pPr>
          </w:p>
        </w:tc>
        <w:tc>
          <w:tcPr>
            <w:tcW w:w="928" w:type="dxa"/>
            <w:shd w:val="clear" w:color="auto" w:fill="F2F2F2" w:themeFill="background1" w:themeFillShade="F2"/>
            <w:vAlign w:val="bottom"/>
          </w:tcPr>
          <w:p w14:paraId="40318A75" w14:textId="77777777" w:rsidR="001A25CB" w:rsidRPr="001A25CB" w:rsidRDefault="001A25CB" w:rsidP="001A25CB">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479974C2" w14:textId="77777777" w:rsidR="001A25CB" w:rsidRPr="001A25CB" w:rsidRDefault="001A25CB" w:rsidP="001A25CB">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6521108A" w14:textId="77777777" w:rsidR="001A25CB" w:rsidRPr="001A25CB" w:rsidRDefault="001A25CB" w:rsidP="001A25CB">
            <w:pPr>
              <w:spacing w:after="160" w:line="259" w:lineRule="auto"/>
              <w:jc w:val="center"/>
              <w:rPr>
                <w:rFonts w:eastAsia="Times New Roman" w:cs="Arial"/>
                <w:color w:val="000000" w:themeColor="text1"/>
                <w:sz w:val="16"/>
                <w:szCs w:val="16"/>
                <w:highlight w:val="yellow"/>
                <w:lang w:val="en-US" w:eastAsia="nl-NL" w:bidi="ar-SA"/>
              </w:rPr>
            </w:pPr>
          </w:p>
        </w:tc>
      </w:tr>
      <w:tr w:rsidR="00B47F8A" w14:paraId="76E2E64A" w14:textId="77777777" w:rsidTr="00EA3F7F">
        <w:tc>
          <w:tcPr>
            <w:tcW w:w="3464" w:type="dxa"/>
            <w:vAlign w:val="bottom"/>
          </w:tcPr>
          <w:p w14:paraId="3872B12A" w14:textId="68038436" w:rsidR="00590263" w:rsidRPr="00590263" w:rsidRDefault="00590263" w:rsidP="00590263">
            <w:pPr>
              <w:spacing w:after="160" w:line="259" w:lineRule="auto"/>
              <w:rPr>
                <w:rFonts w:cs="Arial"/>
                <w:sz w:val="16"/>
                <w:szCs w:val="16"/>
              </w:rPr>
            </w:pPr>
            <w:r w:rsidRPr="00590263">
              <w:rPr>
                <w:rFonts w:cs="Arial"/>
                <w:sz w:val="16"/>
                <w:szCs w:val="16"/>
              </w:rPr>
              <w:t>SONAR PDF converter servers</w:t>
            </w:r>
          </w:p>
        </w:tc>
        <w:tc>
          <w:tcPr>
            <w:tcW w:w="1211" w:type="dxa"/>
            <w:vAlign w:val="bottom"/>
          </w:tcPr>
          <w:p w14:paraId="23037865" w14:textId="69F40B98" w:rsidR="00590263" w:rsidRPr="00590263" w:rsidRDefault="00590263" w:rsidP="00590263">
            <w:pPr>
              <w:spacing w:after="160" w:line="259" w:lineRule="auto"/>
              <w:rPr>
                <w:rFonts w:cs="Arial"/>
                <w:sz w:val="16"/>
                <w:szCs w:val="16"/>
              </w:rPr>
            </w:pPr>
            <w:r w:rsidRPr="00590263">
              <w:rPr>
                <w:rFonts w:cs="Arial"/>
                <w:sz w:val="16"/>
                <w:szCs w:val="16"/>
              </w:rPr>
              <w:t>1-OS</w:t>
            </w:r>
          </w:p>
        </w:tc>
        <w:tc>
          <w:tcPr>
            <w:tcW w:w="2328" w:type="dxa"/>
            <w:vAlign w:val="bottom"/>
          </w:tcPr>
          <w:p w14:paraId="572E6FE4" w14:textId="526DA959" w:rsidR="00590263" w:rsidRPr="00590263" w:rsidRDefault="00590263" w:rsidP="00590263">
            <w:pPr>
              <w:spacing w:after="160" w:line="259" w:lineRule="auto"/>
              <w:rPr>
                <w:rFonts w:cs="Arial"/>
                <w:sz w:val="16"/>
                <w:szCs w:val="16"/>
              </w:rPr>
            </w:pPr>
            <w:r w:rsidRPr="00590263">
              <w:rPr>
                <w:rFonts w:cs="Arial"/>
                <w:sz w:val="16"/>
                <w:szCs w:val="16"/>
              </w:rPr>
              <w:t>AIX</w:t>
            </w:r>
          </w:p>
        </w:tc>
        <w:tc>
          <w:tcPr>
            <w:tcW w:w="928" w:type="dxa"/>
            <w:vAlign w:val="bottom"/>
          </w:tcPr>
          <w:p w14:paraId="2B875652" w14:textId="5406A115" w:rsidR="00590263" w:rsidRPr="00590263" w:rsidRDefault="00590263" w:rsidP="00590263">
            <w:pPr>
              <w:spacing w:after="160" w:line="259" w:lineRule="auto"/>
              <w:rPr>
                <w:rFonts w:eastAsia="Times New Roman" w:cs="Arial"/>
                <w:color w:val="1F1E33"/>
                <w:sz w:val="16"/>
                <w:szCs w:val="16"/>
                <w:highlight w:val="yellow"/>
                <w:lang w:val="en-US" w:eastAsia="nl-NL" w:bidi="ar-SA"/>
              </w:rPr>
            </w:pPr>
            <w:r w:rsidRPr="00590263">
              <w:rPr>
                <w:rFonts w:cs="Arial"/>
                <w:sz w:val="16"/>
                <w:szCs w:val="16"/>
              </w:rPr>
              <w:t>7.2</w:t>
            </w:r>
          </w:p>
        </w:tc>
        <w:tc>
          <w:tcPr>
            <w:tcW w:w="1538" w:type="dxa"/>
            <w:vAlign w:val="bottom"/>
          </w:tcPr>
          <w:p w14:paraId="02074F20" w14:textId="1D5E9619" w:rsidR="00590263" w:rsidRPr="00590263" w:rsidRDefault="00590263" w:rsidP="00590263">
            <w:pPr>
              <w:spacing w:after="160" w:line="259" w:lineRule="auto"/>
              <w:jc w:val="center"/>
              <w:rPr>
                <w:rFonts w:eastAsia="Times New Roman" w:cs="Arial"/>
                <w:color w:val="000000" w:themeColor="text1"/>
                <w:sz w:val="16"/>
                <w:szCs w:val="16"/>
                <w:highlight w:val="yellow"/>
                <w:lang w:val="en-US" w:eastAsia="nl-NL" w:bidi="ar-SA"/>
              </w:rPr>
            </w:pPr>
            <w:r w:rsidRPr="00590263">
              <w:rPr>
                <w:rFonts w:cs="Arial"/>
                <w:sz w:val="16"/>
                <w:szCs w:val="16"/>
              </w:rPr>
              <w:t>IBM</w:t>
            </w:r>
          </w:p>
        </w:tc>
        <w:tc>
          <w:tcPr>
            <w:tcW w:w="786" w:type="dxa"/>
            <w:vAlign w:val="bottom"/>
          </w:tcPr>
          <w:p w14:paraId="6D732F1A" w14:textId="77777777" w:rsidR="00590263" w:rsidRPr="00590263" w:rsidRDefault="00590263" w:rsidP="00590263">
            <w:pPr>
              <w:spacing w:after="160" w:line="259" w:lineRule="auto"/>
              <w:jc w:val="center"/>
              <w:rPr>
                <w:rFonts w:eastAsia="Times New Roman" w:cs="Arial"/>
                <w:color w:val="000000" w:themeColor="text1"/>
                <w:sz w:val="16"/>
                <w:szCs w:val="16"/>
                <w:highlight w:val="yellow"/>
                <w:lang w:val="en-US" w:eastAsia="nl-NL" w:bidi="ar-SA"/>
              </w:rPr>
            </w:pPr>
          </w:p>
        </w:tc>
      </w:tr>
      <w:tr w:rsidR="00B47F8A" w14:paraId="4930A161" w14:textId="77777777" w:rsidTr="00EA3F7F">
        <w:tc>
          <w:tcPr>
            <w:tcW w:w="3464" w:type="dxa"/>
            <w:vAlign w:val="bottom"/>
          </w:tcPr>
          <w:p w14:paraId="55769382" w14:textId="50B0ED09" w:rsidR="00590263" w:rsidRPr="00590263" w:rsidRDefault="00590263" w:rsidP="00590263">
            <w:pPr>
              <w:spacing w:after="160" w:line="259" w:lineRule="auto"/>
              <w:rPr>
                <w:rFonts w:cs="Arial"/>
                <w:sz w:val="16"/>
                <w:szCs w:val="16"/>
              </w:rPr>
            </w:pPr>
            <w:r w:rsidRPr="00590263">
              <w:rPr>
                <w:rFonts w:cs="Arial"/>
                <w:sz w:val="16"/>
                <w:szCs w:val="16"/>
              </w:rPr>
              <w:t>SONAR PDF converter servers</w:t>
            </w:r>
          </w:p>
        </w:tc>
        <w:tc>
          <w:tcPr>
            <w:tcW w:w="1211" w:type="dxa"/>
            <w:vAlign w:val="bottom"/>
          </w:tcPr>
          <w:p w14:paraId="4105B459" w14:textId="2E8255B3" w:rsidR="00590263" w:rsidRPr="00590263" w:rsidRDefault="00590263" w:rsidP="00590263">
            <w:pPr>
              <w:spacing w:after="160" w:line="259" w:lineRule="auto"/>
              <w:rPr>
                <w:rFonts w:cs="Arial"/>
                <w:sz w:val="16"/>
                <w:szCs w:val="16"/>
              </w:rPr>
            </w:pPr>
            <w:r w:rsidRPr="00590263">
              <w:rPr>
                <w:rFonts w:cs="Arial"/>
                <w:sz w:val="16"/>
                <w:szCs w:val="16"/>
              </w:rPr>
              <w:t>4-Middleware</w:t>
            </w:r>
          </w:p>
        </w:tc>
        <w:tc>
          <w:tcPr>
            <w:tcW w:w="2328" w:type="dxa"/>
            <w:vAlign w:val="bottom"/>
          </w:tcPr>
          <w:p w14:paraId="12E4972C" w14:textId="591E8F4A" w:rsidR="00590263" w:rsidRPr="00590263" w:rsidRDefault="00590263" w:rsidP="00590263">
            <w:pPr>
              <w:spacing w:after="160" w:line="259" w:lineRule="auto"/>
              <w:rPr>
                <w:rFonts w:cs="Arial"/>
                <w:sz w:val="16"/>
                <w:szCs w:val="16"/>
              </w:rPr>
            </w:pPr>
            <w:r w:rsidRPr="00590263">
              <w:rPr>
                <w:rFonts w:cs="Arial"/>
                <w:sz w:val="16"/>
                <w:szCs w:val="16"/>
              </w:rPr>
              <w:t>Oracle HTTP server</w:t>
            </w:r>
          </w:p>
        </w:tc>
        <w:tc>
          <w:tcPr>
            <w:tcW w:w="928" w:type="dxa"/>
          </w:tcPr>
          <w:p w14:paraId="6688287B" w14:textId="6C1444E5" w:rsidR="00590263" w:rsidRPr="00590263" w:rsidRDefault="00E45A2D" w:rsidP="00590263">
            <w:pPr>
              <w:spacing w:after="160" w:line="259" w:lineRule="auto"/>
              <w:rPr>
                <w:rFonts w:eastAsia="Times New Roman" w:cs="Arial"/>
                <w:color w:val="1F1E33"/>
                <w:sz w:val="16"/>
                <w:szCs w:val="16"/>
                <w:highlight w:val="yellow"/>
                <w:lang w:val="en-US" w:eastAsia="nl-NL" w:bidi="ar-SA"/>
              </w:rPr>
            </w:pPr>
            <w:r w:rsidRPr="00E45A2D">
              <w:rPr>
                <w:rFonts w:cs="Arial"/>
                <w:sz w:val="16"/>
                <w:szCs w:val="16"/>
              </w:rPr>
              <w:t>12.2.1.4.0</w:t>
            </w:r>
          </w:p>
        </w:tc>
        <w:tc>
          <w:tcPr>
            <w:tcW w:w="1538" w:type="dxa"/>
          </w:tcPr>
          <w:p w14:paraId="1085EB0D" w14:textId="3B6AB21A" w:rsidR="00590263" w:rsidRPr="00590263" w:rsidRDefault="00590263" w:rsidP="00590263">
            <w:pPr>
              <w:spacing w:after="160" w:line="259" w:lineRule="auto"/>
              <w:jc w:val="center"/>
              <w:rPr>
                <w:rFonts w:eastAsia="Times New Roman" w:cs="Arial"/>
                <w:color w:val="000000" w:themeColor="text1"/>
                <w:sz w:val="16"/>
                <w:szCs w:val="16"/>
                <w:highlight w:val="yellow"/>
                <w:lang w:val="en-US" w:eastAsia="nl-NL" w:bidi="ar-SA"/>
              </w:rPr>
            </w:pPr>
            <w:r w:rsidRPr="00590263">
              <w:rPr>
                <w:rFonts w:cs="Arial"/>
                <w:sz w:val="16"/>
                <w:szCs w:val="16"/>
              </w:rPr>
              <w:t>Oracle</w:t>
            </w:r>
          </w:p>
        </w:tc>
        <w:tc>
          <w:tcPr>
            <w:tcW w:w="786" w:type="dxa"/>
            <w:vAlign w:val="bottom"/>
          </w:tcPr>
          <w:p w14:paraId="7C970891" w14:textId="77777777" w:rsidR="00590263" w:rsidRPr="00590263" w:rsidRDefault="00590263" w:rsidP="00590263">
            <w:pPr>
              <w:spacing w:after="160" w:line="259" w:lineRule="auto"/>
              <w:jc w:val="center"/>
              <w:rPr>
                <w:rFonts w:eastAsia="Times New Roman" w:cs="Arial"/>
                <w:color w:val="000000" w:themeColor="text1"/>
                <w:sz w:val="16"/>
                <w:szCs w:val="16"/>
                <w:highlight w:val="yellow"/>
                <w:lang w:val="en-US" w:eastAsia="nl-NL" w:bidi="ar-SA"/>
              </w:rPr>
            </w:pPr>
          </w:p>
        </w:tc>
      </w:tr>
      <w:tr w:rsidR="003A49C3" w14:paraId="043BB3B4" w14:textId="77777777" w:rsidTr="00EA3F7F">
        <w:trPr>
          <w:trHeight w:val="152"/>
        </w:trPr>
        <w:tc>
          <w:tcPr>
            <w:tcW w:w="3464" w:type="dxa"/>
            <w:shd w:val="clear" w:color="auto" w:fill="F2F2F2" w:themeFill="background1" w:themeFillShade="F2"/>
            <w:vAlign w:val="bottom"/>
          </w:tcPr>
          <w:p w14:paraId="77147DDC" w14:textId="77777777" w:rsidR="003A49C3" w:rsidRPr="001A25CB" w:rsidRDefault="003A49C3" w:rsidP="00240C58">
            <w:pPr>
              <w:spacing w:after="160" w:line="259" w:lineRule="auto"/>
              <w:rPr>
                <w:rFonts w:cs="Arial"/>
                <w:sz w:val="16"/>
                <w:szCs w:val="16"/>
              </w:rPr>
            </w:pPr>
          </w:p>
        </w:tc>
        <w:tc>
          <w:tcPr>
            <w:tcW w:w="1211" w:type="dxa"/>
            <w:shd w:val="clear" w:color="auto" w:fill="F2F2F2" w:themeFill="background1" w:themeFillShade="F2"/>
            <w:vAlign w:val="bottom"/>
          </w:tcPr>
          <w:p w14:paraId="682D6877" w14:textId="77777777" w:rsidR="003A49C3" w:rsidRPr="001A25CB" w:rsidRDefault="003A49C3" w:rsidP="00240C58">
            <w:pPr>
              <w:spacing w:after="160" w:line="259" w:lineRule="auto"/>
              <w:rPr>
                <w:rFonts w:cs="Arial"/>
                <w:sz w:val="16"/>
                <w:szCs w:val="16"/>
              </w:rPr>
            </w:pPr>
          </w:p>
        </w:tc>
        <w:tc>
          <w:tcPr>
            <w:tcW w:w="2328" w:type="dxa"/>
            <w:shd w:val="clear" w:color="auto" w:fill="F2F2F2" w:themeFill="background1" w:themeFillShade="F2"/>
            <w:vAlign w:val="bottom"/>
          </w:tcPr>
          <w:p w14:paraId="310D8DB3" w14:textId="77777777" w:rsidR="003A49C3" w:rsidRPr="001A25CB" w:rsidRDefault="003A49C3" w:rsidP="00240C58">
            <w:pPr>
              <w:spacing w:after="160" w:line="259" w:lineRule="auto"/>
              <w:rPr>
                <w:rFonts w:cs="Arial"/>
                <w:sz w:val="16"/>
                <w:szCs w:val="16"/>
              </w:rPr>
            </w:pPr>
          </w:p>
        </w:tc>
        <w:tc>
          <w:tcPr>
            <w:tcW w:w="928" w:type="dxa"/>
            <w:shd w:val="clear" w:color="auto" w:fill="F2F2F2" w:themeFill="background1" w:themeFillShade="F2"/>
            <w:vAlign w:val="bottom"/>
          </w:tcPr>
          <w:p w14:paraId="7001D827" w14:textId="77777777" w:rsidR="003A49C3" w:rsidRPr="001A25CB" w:rsidRDefault="003A49C3"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11CE3EFD"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30533C43"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r>
      <w:tr w:rsidR="00B47F8A" w14:paraId="49CF75CE" w14:textId="77777777" w:rsidTr="00EA3F7F">
        <w:tc>
          <w:tcPr>
            <w:tcW w:w="3464" w:type="dxa"/>
            <w:vAlign w:val="bottom"/>
          </w:tcPr>
          <w:p w14:paraId="0BB5AB3C" w14:textId="7060C967" w:rsidR="008C6D6B" w:rsidRPr="008C6D6B" w:rsidRDefault="008C6D6B" w:rsidP="008C6D6B">
            <w:pPr>
              <w:spacing w:after="160" w:line="259" w:lineRule="auto"/>
              <w:rPr>
                <w:rFonts w:cs="Arial"/>
                <w:sz w:val="16"/>
                <w:szCs w:val="16"/>
              </w:rPr>
            </w:pPr>
            <w:r w:rsidRPr="008C6D6B">
              <w:rPr>
                <w:rFonts w:cs="Arial"/>
                <w:sz w:val="16"/>
                <w:szCs w:val="16"/>
              </w:rPr>
              <w:t>SONAR EAI AI servers</w:t>
            </w:r>
          </w:p>
        </w:tc>
        <w:tc>
          <w:tcPr>
            <w:tcW w:w="1211" w:type="dxa"/>
            <w:vAlign w:val="bottom"/>
          </w:tcPr>
          <w:p w14:paraId="5376C14A" w14:textId="4C1B56E0" w:rsidR="008C6D6B" w:rsidRPr="008C6D6B" w:rsidRDefault="008C6D6B" w:rsidP="008C6D6B">
            <w:pPr>
              <w:spacing w:after="160" w:line="259" w:lineRule="auto"/>
              <w:rPr>
                <w:rFonts w:cs="Arial"/>
                <w:sz w:val="16"/>
                <w:szCs w:val="16"/>
              </w:rPr>
            </w:pPr>
            <w:r w:rsidRPr="008C6D6B">
              <w:rPr>
                <w:rFonts w:cs="Arial"/>
                <w:sz w:val="16"/>
                <w:szCs w:val="16"/>
              </w:rPr>
              <w:t>1-OS</w:t>
            </w:r>
          </w:p>
        </w:tc>
        <w:tc>
          <w:tcPr>
            <w:tcW w:w="2328" w:type="dxa"/>
            <w:vAlign w:val="bottom"/>
          </w:tcPr>
          <w:p w14:paraId="0DE20FF7" w14:textId="4FE09CED" w:rsidR="008C6D6B" w:rsidRPr="008C6D6B" w:rsidRDefault="008C6D6B" w:rsidP="008C6D6B">
            <w:pPr>
              <w:spacing w:after="160" w:line="259" w:lineRule="auto"/>
              <w:rPr>
                <w:rFonts w:cs="Arial"/>
                <w:sz w:val="16"/>
                <w:szCs w:val="16"/>
              </w:rPr>
            </w:pPr>
            <w:r w:rsidRPr="008C6D6B">
              <w:rPr>
                <w:rFonts w:cs="Arial"/>
                <w:sz w:val="16"/>
                <w:szCs w:val="16"/>
              </w:rPr>
              <w:t>AIX</w:t>
            </w:r>
          </w:p>
        </w:tc>
        <w:tc>
          <w:tcPr>
            <w:tcW w:w="928" w:type="dxa"/>
            <w:vAlign w:val="bottom"/>
          </w:tcPr>
          <w:p w14:paraId="348B23FD" w14:textId="76F109DC" w:rsidR="008C6D6B" w:rsidRPr="008C6D6B" w:rsidRDefault="008C6D6B" w:rsidP="008C6D6B">
            <w:pPr>
              <w:spacing w:after="160" w:line="259" w:lineRule="auto"/>
              <w:rPr>
                <w:rFonts w:eastAsia="Times New Roman" w:cs="Arial"/>
                <w:color w:val="1F1E33"/>
                <w:sz w:val="16"/>
                <w:szCs w:val="16"/>
                <w:highlight w:val="yellow"/>
                <w:lang w:val="en-US" w:eastAsia="nl-NL" w:bidi="ar-SA"/>
              </w:rPr>
            </w:pPr>
            <w:r w:rsidRPr="008C6D6B">
              <w:rPr>
                <w:rFonts w:cs="Arial"/>
                <w:sz w:val="16"/>
                <w:szCs w:val="16"/>
              </w:rPr>
              <w:t>7.2</w:t>
            </w:r>
          </w:p>
        </w:tc>
        <w:tc>
          <w:tcPr>
            <w:tcW w:w="1538" w:type="dxa"/>
            <w:vAlign w:val="bottom"/>
          </w:tcPr>
          <w:p w14:paraId="58F06FA9" w14:textId="18142DFE" w:rsidR="008C6D6B" w:rsidRPr="008C6D6B" w:rsidRDefault="008C6D6B" w:rsidP="008C6D6B">
            <w:pPr>
              <w:spacing w:after="160" w:line="259" w:lineRule="auto"/>
              <w:jc w:val="center"/>
              <w:rPr>
                <w:rFonts w:eastAsia="Times New Roman" w:cs="Arial"/>
                <w:color w:val="000000" w:themeColor="text1"/>
                <w:sz w:val="16"/>
                <w:szCs w:val="16"/>
                <w:highlight w:val="yellow"/>
                <w:lang w:val="en-US" w:eastAsia="nl-NL" w:bidi="ar-SA"/>
              </w:rPr>
            </w:pPr>
            <w:r w:rsidRPr="008C6D6B">
              <w:rPr>
                <w:rFonts w:cs="Arial"/>
                <w:sz w:val="16"/>
                <w:szCs w:val="16"/>
              </w:rPr>
              <w:t>IBM</w:t>
            </w:r>
          </w:p>
        </w:tc>
        <w:tc>
          <w:tcPr>
            <w:tcW w:w="786" w:type="dxa"/>
            <w:vAlign w:val="bottom"/>
          </w:tcPr>
          <w:p w14:paraId="1AF87C91" w14:textId="77777777" w:rsidR="008C6D6B" w:rsidRPr="008C6D6B" w:rsidRDefault="008C6D6B" w:rsidP="008C6D6B">
            <w:pPr>
              <w:spacing w:after="160" w:line="259" w:lineRule="auto"/>
              <w:jc w:val="center"/>
              <w:rPr>
                <w:rFonts w:eastAsia="Times New Roman" w:cs="Arial"/>
                <w:color w:val="000000" w:themeColor="text1"/>
                <w:sz w:val="16"/>
                <w:szCs w:val="16"/>
                <w:highlight w:val="yellow"/>
                <w:lang w:val="en-US" w:eastAsia="nl-NL" w:bidi="ar-SA"/>
              </w:rPr>
            </w:pPr>
          </w:p>
        </w:tc>
      </w:tr>
      <w:tr w:rsidR="00B47F8A" w14:paraId="24B6CE59" w14:textId="77777777" w:rsidTr="00EA3F7F">
        <w:tc>
          <w:tcPr>
            <w:tcW w:w="3464" w:type="dxa"/>
            <w:vAlign w:val="bottom"/>
          </w:tcPr>
          <w:p w14:paraId="63D9679E" w14:textId="5935207F" w:rsidR="008C6D6B" w:rsidRPr="008C6D6B" w:rsidRDefault="008C6D6B" w:rsidP="008C6D6B">
            <w:pPr>
              <w:spacing w:after="160" w:line="259" w:lineRule="auto"/>
              <w:rPr>
                <w:rFonts w:cs="Arial"/>
                <w:sz w:val="16"/>
                <w:szCs w:val="16"/>
              </w:rPr>
            </w:pPr>
            <w:r w:rsidRPr="008C6D6B">
              <w:rPr>
                <w:rFonts w:cs="Arial"/>
                <w:sz w:val="16"/>
                <w:szCs w:val="16"/>
              </w:rPr>
              <w:t>SONAR EAI AI servers</w:t>
            </w:r>
          </w:p>
        </w:tc>
        <w:tc>
          <w:tcPr>
            <w:tcW w:w="1211" w:type="dxa"/>
            <w:vAlign w:val="bottom"/>
          </w:tcPr>
          <w:p w14:paraId="266907F8" w14:textId="662C7CF4" w:rsidR="008C6D6B" w:rsidRPr="008C6D6B" w:rsidRDefault="008C6D6B" w:rsidP="008C6D6B">
            <w:pPr>
              <w:spacing w:after="160" w:line="259" w:lineRule="auto"/>
              <w:rPr>
                <w:rFonts w:cs="Arial"/>
                <w:sz w:val="16"/>
                <w:szCs w:val="16"/>
              </w:rPr>
            </w:pPr>
            <w:r w:rsidRPr="008C6D6B">
              <w:rPr>
                <w:rFonts w:cs="Arial"/>
                <w:sz w:val="16"/>
                <w:szCs w:val="16"/>
              </w:rPr>
              <w:t>4-Middleware</w:t>
            </w:r>
          </w:p>
        </w:tc>
        <w:tc>
          <w:tcPr>
            <w:tcW w:w="2328" w:type="dxa"/>
            <w:vAlign w:val="bottom"/>
          </w:tcPr>
          <w:p w14:paraId="26637A54" w14:textId="53C28E28" w:rsidR="008C6D6B" w:rsidRPr="008C6D6B" w:rsidRDefault="008C6D6B" w:rsidP="008C6D6B">
            <w:pPr>
              <w:spacing w:after="160" w:line="259" w:lineRule="auto"/>
              <w:rPr>
                <w:rFonts w:cs="Arial"/>
                <w:sz w:val="16"/>
                <w:szCs w:val="16"/>
              </w:rPr>
            </w:pPr>
            <w:r w:rsidRPr="008C6D6B">
              <w:rPr>
                <w:rFonts w:cs="Arial"/>
                <w:sz w:val="16"/>
                <w:szCs w:val="16"/>
              </w:rPr>
              <w:t>Oracle HTTP server</w:t>
            </w:r>
          </w:p>
        </w:tc>
        <w:tc>
          <w:tcPr>
            <w:tcW w:w="928" w:type="dxa"/>
          </w:tcPr>
          <w:p w14:paraId="5158BC0F" w14:textId="661962A8" w:rsidR="008C6D6B" w:rsidRPr="008C6D6B" w:rsidRDefault="00E45A2D" w:rsidP="008C6D6B">
            <w:pPr>
              <w:spacing w:after="160" w:line="259" w:lineRule="auto"/>
              <w:rPr>
                <w:rFonts w:eastAsia="Times New Roman" w:cs="Arial"/>
                <w:color w:val="1F1E33"/>
                <w:sz w:val="16"/>
                <w:szCs w:val="16"/>
                <w:highlight w:val="yellow"/>
                <w:lang w:val="en-US" w:eastAsia="nl-NL" w:bidi="ar-SA"/>
              </w:rPr>
            </w:pPr>
            <w:r w:rsidRPr="00E45A2D">
              <w:rPr>
                <w:rFonts w:cs="Arial"/>
                <w:sz w:val="16"/>
                <w:szCs w:val="16"/>
              </w:rPr>
              <w:t>12.2.1.4.0</w:t>
            </w:r>
          </w:p>
        </w:tc>
        <w:tc>
          <w:tcPr>
            <w:tcW w:w="1538" w:type="dxa"/>
          </w:tcPr>
          <w:p w14:paraId="54337998" w14:textId="16AC17E7" w:rsidR="008C6D6B" w:rsidRPr="008C6D6B" w:rsidRDefault="008C6D6B" w:rsidP="008C6D6B">
            <w:pPr>
              <w:spacing w:after="160" w:line="259" w:lineRule="auto"/>
              <w:jc w:val="center"/>
              <w:rPr>
                <w:rFonts w:eastAsia="Times New Roman" w:cs="Arial"/>
                <w:color w:val="000000" w:themeColor="text1"/>
                <w:sz w:val="16"/>
                <w:szCs w:val="16"/>
                <w:highlight w:val="yellow"/>
                <w:lang w:val="en-US" w:eastAsia="nl-NL" w:bidi="ar-SA"/>
              </w:rPr>
            </w:pPr>
            <w:r w:rsidRPr="008C6D6B">
              <w:rPr>
                <w:rFonts w:cs="Arial"/>
                <w:sz w:val="16"/>
                <w:szCs w:val="16"/>
              </w:rPr>
              <w:t>Oracle</w:t>
            </w:r>
          </w:p>
        </w:tc>
        <w:tc>
          <w:tcPr>
            <w:tcW w:w="786" w:type="dxa"/>
            <w:vAlign w:val="bottom"/>
          </w:tcPr>
          <w:p w14:paraId="55CC9682" w14:textId="77777777" w:rsidR="008C6D6B" w:rsidRPr="008C6D6B" w:rsidRDefault="008C6D6B" w:rsidP="008C6D6B">
            <w:pPr>
              <w:spacing w:after="160" w:line="259" w:lineRule="auto"/>
              <w:jc w:val="center"/>
              <w:rPr>
                <w:rFonts w:eastAsia="Times New Roman" w:cs="Arial"/>
                <w:color w:val="000000" w:themeColor="text1"/>
                <w:sz w:val="16"/>
                <w:szCs w:val="16"/>
                <w:highlight w:val="yellow"/>
                <w:lang w:val="en-US" w:eastAsia="nl-NL" w:bidi="ar-SA"/>
              </w:rPr>
            </w:pPr>
          </w:p>
        </w:tc>
      </w:tr>
      <w:tr w:rsidR="00B47F8A" w14:paraId="20DE156F" w14:textId="77777777" w:rsidTr="00EA3F7F">
        <w:tc>
          <w:tcPr>
            <w:tcW w:w="3464" w:type="dxa"/>
            <w:vAlign w:val="bottom"/>
          </w:tcPr>
          <w:p w14:paraId="13E34A8F" w14:textId="631DA413" w:rsidR="008C6D6B" w:rsidRPr="008C6D6B" w:rsidRDefault="008C6D6B" w:rsidP="008C6D6B">
            <w:pPr>
              <w:spacing w:after="160" w:line="259" w:lineRule="auto"/>
              <w:rPr>
                <w:rFonts w:cs="Arial"/>
                <w:sz w:val="16"/>
                <w:szCs w:val="16"/>
              </w:rPr>
            </w:pPr>
            <w:r w:rsidRPr="008C6D6B">
              <w:rPr>
                <w:rFonts w:cs="Arial"/>
                <w:sz w:val="16"/>
                <w:szCs w:val="16"/>
              </w:rPr>
              <w:t>SONAR EAI AI servers</w:t>
            </w:r>
          </w:p>
        </w:tc>
        <w:tc>
          <w:tcPr>
            <w:tcW w:w="1211" w:type="dxa"/>
            <w:vAlign w:val="bottom"/>
          </w:tcPr>
          <w:p w14:paraId="11B0096C" w14:textId="032C5EB9" w:rsidR="008C6D6B" w:rsidRPr="008C6D6B" w:rsidRDefault="008C6D6B" w:rsidP="008C6D6B">
            <w:pPr>
              <w:spacing w:after="160" w:line="259" w:lineRule="auto"/>
              <w:rPr>
                <w:rFonts w:cs="Arial"/>
                <w:sz w:val="16"/>
                <w:szCs w:val="16"/>
              </w:rPr>
            </w:pPr>
            <w:r w:rsidRPr="008C6D6B">
              <w:rPr>
                <w:rFonts w:cs="Arial"/>
                <w:sz w:val="16"/>
                <w:szCs w:val="16"/>
              </w:rPr>
              <w:t>5-Application</w:t>
            </w:r>
          </w:p>
        </w:tc>
        <w:tc>
          <w:tcPr>
            <w:tcW w:w="2328" w:type="dxa"/>
            <w:vAlign w:val="bottom"/>
          </w:tcPr>
          <w:p w14:paraId="296633ED" w14:textId="583A8F4F" w:rsidR="008C6D6B" w:rsidRPr="008C6D6B" w:rsidRDefault="008C6D6B" w:rsidP="008C6D6B">
            <w:pPr>
              <w:spacing w:after="160" w:line="259" w:lineRule="auto"/>
              <w:rPr>
                <w:rFonts w:cs="Arial"/>
                <w:sz w:val="16"/>
                <w:szCs w:val="16"/>
              </w:rPr>
            </w:pPr>
            <w:r w:rsidRPr="008C6D6B">
              <w:rPr>
                <w:rFonts w:cs="Arial"/>
                <w:sz w:val="16"/>
                <w:szCs w:val="16"/>
              </w:rPr>
              <w:t>Oracle Client</w:t>
            </w:r>
          </w:p>
        </w:tc>
        <w:tc>
          <w:tcPr>
            <w:tcW w:w="928" w:type="dxa"/>
          </w:tcPr>
          <w:p w14:paraId="50E2CDB5" w14:textId="5998BB11" w:rsidR="008C6D6B" w:rsidRPr="008C6D6B" w:rsidRDefault="008C6D6B" w:rsidP="008C6D6B">
            <w:pPr>
              <w:spacing w:after="160" w:line="259" w:lineRule="auto"/>
              <w:rPr>
                <w:rFonts w:eastAsia="Times New Roman" w:cs="Arial"/>
                <w:color w:val="1F1E33"/>
                <w:sz w:val="16"/>
                <w:szCs w:val="16"/>
                <w:highlight w:val="yellow"/>
                <w:lang w:val="en-US" w:eastAsia="nl-NL" w:bidi="ar-SA"/>
              </w:rPr>
            </w:pPr>
            <w:r w:rsidRPr="008C6D6B">
              <w:rPr>
                <w:rFonts w:cs="Arial"/>
                <w:sz w:val="16"/>
                <w:szCs w:val="16"/>
              </w:rPr>
              <w:t>12.2.0.1.0</w:t>
            </w:r>
          </w:p>
        </w:tc>
        <w:tc>
          <w:tcPr>
            <w:tcW w:w="1538" w:type="dxa"/>
          </w:tcPr>
          <w:p w14:paraId="27FA84F4" w14:textId="77777777" w:rsidR="008C6D6B" w:rsidRPr="008C6D6B" w:rsidRDefault="008C6D6B" w:rsidP="008C6D6B">
            <w:pPr>
              <w:spacing w:after="160" w:line="259" w:lineRule="auto"/>
              <w:jc w:val="center"/>
              <w:rPr>
                <w:rFonts w:eastAsia="Times New Roman" w:cs="Arial"/>
                <w:color w:val="000000" w:themeColor="text1"/>
                <w:sz w:val="16"/>
                <w:szCs w:val="16"/>
                <w:highlight w:val="yellow"/>
                <w:lang w:val="en-US" w:eastAsia="nl-NL" w:bidi="ar-SA"/>
              </w:rPr>
            </w:pPr>
          </w:p>
        </w:tc>
        <w:tc>
          <w:tcPr>
            <w:tcW w:w="786" w:type="dxa"/>
            <w:vAlign w:val="bottom"/>
          </w:tcPr>
          <w:p w14:paraId="50CB4334" w14:textId="77777777" w:rsidR="008C6D6B" w:rsidRPr="008C6D6B" w:rsidRDefault="008C6D6B" w:rsidP="008C6D6B">
            <w:pPr>
              <w:spacing w:after="160" w:line="259" w:lineRule="auto"/>
              <w:jc w:val="center"/>
              <w:rPr>
                <w:rFonts w:eastAsia="Times New Roman" w:cs="Arial"/>
                <w:color w:val="000000" w:themeColor="text1"/>
                <w:sz w:val="16"/>
                <w:szCs w:val="16"/>
                <w:highlight w:val="yellow"/>
                <w:lang w:val="en-US" w:eastAsia="nl-NL" w:bidi="ar-SA"/>
              </w:rPr>
            </w:pPr>
          </w:p>
        </w:tc>
      </w:tr>
      <w:tr w:rsidR="00B47F8A" w14:paraId="5E49AB51" w14:textId="77777777" w:rsidTr="00EA3F7F">
        <w:tc>
          <w:tcPr>
            <w:tcW w:w="3464" w:type="dxa"/>
            <w:vAlign w:val="bottom"/>
          </w:tcPr>
          <w:p w14:paraId="31B597EB" w14:textId="534D6533" w:rsidR="008C6D6B" w:rsidRPr="008C6D6B" w:rsidRDefault="008C6D6B" w:rsidP="008C6D6B">
            <w:pPr>
              <w:spacing w:after="160" w:line="259" w:lineRule="auto"/>
              <w:rPr>
                <w:rFonts w:cs="Arial"/>
                <w:sz w:val="16"/>
                <w:szCs w:val="16"/>
              </w:rPr>
            </w:pPr>
            <w:r w:rsidRPr="008C6D6B">
              <w:rPr>
                <w:rFonts w:cs="Arial"/>
                <w:sz w:val="16"/>
                <w:szCs w:val="16"/>
              </w:rPr>
              <w:t>SONAR EAI AI servers</w:t>
            </w:r>
          </w:p>
        </w:tc>
        <w:tc>
          <w:tcPr>
            <w:tcW w:w="1211" w:type="dxa"/>
            <w:vAlign w:val="bottom"/>
          </w:tcPr>
          <w:p w14:paraId="1E91E325" w14:textId="5B303030" w:rsidR="008C6D6B" w:rsidRPr="008C6D6B" w:rsidRDefault="008C6D6B" w:rsidP="008C6D6B">
            <w:pPr>
              <w:spacing w:after="160" w:line="259" w:lineRule="auto"/>
              <w:rPr>
                <w:rFonts w:cs="Arial"/>
                <w:sz w:val="16"/>
                <w:szCs w:val="16"/>
              </w:rPr>
            </w:pPr>
            <w:r w:rsidRPr="008C6D6B">
              <w:rPr>
                <w:rFonts w:cs="Arial"/>
                <w:sz w:val="16"/>
                <w:szCs w:val="16"/>
              </w:rPr>
              <w:t>5-Application</w:t>
            </w:r>
          </w:p>
        </w:tc>
        <w:tc>
          <w:tcPr>
            <w:tcW w:w="2328" w:type="dxa"/>
            <w:vAlign w:val="bottom"/>
          </w:tcPr>
          <w:p w14:paraId="5DC3D4F0" w14:textId="62B59965" w:rsidR="008C6D6B" w:rsidRPr="008C6D6B" w:rsidRDefault="008C6D6B" w:rsidP="008C6D6B">
            <w:pPr>
              <w:spacing w:after="160" w:line="259" w:lineRule="auto"/>
              <w:rPr>
                <w:rFonts w:cs="Arial"/>
                <w:sz w:val="16"/>
                <w:szCs w:val="16"/>
              </w:rPr>
            </w:pPr>
            <w:r w:rsidRPr="008C6D6B">
              <w:rPr>
                <w:rFonts w:cs="Arial"/>
                <w:sz w:val="16"/>
                <w:szCs w:val="16"/>
              </w:rPr>
              <w:t>Sonar</w:t>
            </w:r>
          </w:p>
        </w:tc>
        <w:tc>
          <w:tcPr>
            <w:tcW w:w="928" w:type="dxa"/>
            <w:vAlign w:val="bottom"/>
          </w:tcPr>
          <w:p w14:paraId="3CCCD481" w14:textId="689E6102" w:rsidR="008C6D6B" w:rsidRPr="008C6D6B" w:rsidRDefault="0051537B" w:rsidP="008C6D6B">
            <w:pPr>
              <w:spacing w:after="160" w:line="259" w:lineRule="auto"/>
              <w:rPr>
                <w:rFonts w:eastAsia="Times New Roman" w:cs="Arial"/>
                <w:color w:val="1F1E33"/>
                <w:sz w:val="16"/>
                <w:szCs w:val="16"/>
                <w:highlight w:val="yellow"/>
                <w:lang w:val="en-US" w:eastAsia="nl-NL" w:bidi="ar-SA"/>
              </w:rPr>
            </w:pPr>
            <w:r>
              <w:rPr>
                <w:rFonts w:cs="Arial"/>
                <w:sz w:val="16"/>
                <w:szCs w:val="16"/>
              </w:rPr>
              <w:t>7.3.3</w:t>
            </w:r>
          </w:p>
        </w:tc>
        <w:tc>
          <w:tcPr>
            <w:tcW w:w="1538" w:type="dxa"/>
            <w:vAlign w:val="bottom"/>
          </w:tcPr>
          <w:p w14:paraId="1901201F" w14:textId="77777777" w:rsidR="008C6D6B" w:rsidRPr="008C6D6B" w:rsidRDefault="008C6D6B" w:rsidP="008C6D6B">
            <w:pPr>
              <w:spacing w:after="160" w:line="259" w:lineRule="auto"/>
              <w:jc w:val="center"/>
              <w:rPr>
                <w:rFonts w:eastAsia="Times New Roman" w:cs="Arial"/>
                <w:color w:val="000000" w:themeColor="text1"/>
                <w:sz w:val="16"/>
                <w:szCs w:val="16"/>
                <w:highlight w:val="yellow"/>
                <w:lang w:val="en-US" w:eastAsia="nl-NL" w:bidi="ar-SA"/>
              </w:rPr>
            </w:pPr>
          </w:p>
        </w:tc>
        <w:tc>
          <w:tcPr>
            <w:tcW w:w="786" w:type="dxa"/>
            <w:vAlign w:val="bottom"/>
          </w:tcPr>
          <w:p w14:paraId="5B3A1522" w14:textId="77777777" w:rsidR="008C6D6B" w:rsidRPr="008C6D6B" w:rsidRDefault="008C6D6B" w:rsidP="008C6D6B">
            <w:pPr>
              <w:spacing w:after="160" w:line="259" w:lineRule="auto"/>
              <w:jc w:val="center"/>
              <w:rPr>
                <w:rFonts w:eastAsia="Times New Roman" w:cs="Arial"/>
                <w:color w:val="000000" w:themeColor="text1"/>
                <w:sz w:val="16"/>
                <w:szCs w:val="16"/>
                <w:highlight w:val="yellow"/>
                <w:lang w:val="en-US" w:eastAsia="nl-NL" w:bidi="ar-SA"/>
              </w:rPr>
            </w:pPr>
          </w:p>
        </w:tc>
      </w:tr>
      <w:tr w:rsidR="003A49C3" w14:paraId="1241A3E5" w14:textId="77777777" w:rsidTr="00EA3F7F">
        <w:trPr>
          <w:trHeight w:val="152"/>
        </w:trPr>
        <w:tc>
          <w:tcPr>
            <w:tcW w:w="3464" w:type="dxa"/>
            <w:shd w:val="clear" w:color="auto" w:fill="F2F2F2" w:themeFill="background1" w:themeFillShade="F2"/>
            <w:vAlign w:val="bottom"/>
          </w:tcPr>
          <w:p w14:paraId="23A8614B" w14:textId="77777777" w:rsidR="003A49C3" w:rsidRPr="001A25CB" w:rsidRDefault="003A49C3" w:rsidP="00240C58">
            <w:pPr>
              <w:spacing w:after="160" w:line="259" w:lineRule="auto"/>
              <w:rPr>
                <w:rFonts w:cs="Arial"/>
                <w:sz w:val="16"/>
                <w:szCs w:val="16"/>
              </w:rPr>
            </w:pPr>
          </w:p>
        </w:tc>
        <w:tc>
          <w:tcPr>
            <w:tcW w:w="1211" w:type="dxa"/>
            <w:shd w:val="clear" w:color="auto" w:fill="F2F2F2" w:themeFill="background1" w:themeFillShade="F2"/>
            <w:vAlign w:val="bottom"/>
          </w:tcPr>
          <w:p w14:paraId="0DA9512B" w14:textId="77777777" w:rsidR="003A49C3" w:rsidRPr="001A25CB" w:rsidRDefault="003A49C3" w:rsidP="00240C58">
            <w:pPr>
              <w:spacing w:after="160" w:line="259" w:lineRule="auto"/>
              <w:rPr>
                <w:rFonts w:cs="Arial"/>
                <w:sz w:val="16"/>
                <w:szCs w:val="16"/>
              </w:rPr>
            </w:pPr>
          </w:p>
        </w:tc>
        <w:tc>
          <w:tcPr>
            <w:tcW w:w="2328" w:type="dxa"/>
            <w:shd w:val="clear" w:color="auto" w:fill="F2F2F2" w:themeFill="background1" w:themeFillShade="F2"/>
            <w:vAlign w:val="bottom"/>
          </w:tcPr>
          <w:p w14:paraId="339B86B5" w14:textId="77777777" w:rsidR="003A49C3" w:rsidRPr="001A25CB" w:rsidRDefault="003A49C3" w:rsidP="00240C58">
            <w:pPr>
              <w:spacing w:after="160" w:line="259" w:lineRule="auto"/>
              <w:rPr>
                <w:rFonts w:cs="Arial"/>
                <w:sz w:val="16"/>
                <w:szCs w:val="16"/>
              </w:rPr>
            </w:pPr>
          </w:p>
        </w:tc>
        <w:tc>
          <w:tcPr>
            <w:tcW w:w="928" w:type="dxa"/>
            <w:shd w:val="clear" w:color="auto" w:fill="F2F2F2" w:themeFill="background1" w:themeFillShade="F2"/>
            <w:vAlign w:val="bottom"/>
          </w:tcPr>
          <w:p w14:paraId="708BAE69" w14:textId="77777777" w:rsidR="003A49C3" w:rsidRPr="001A25CB" w:rsidRDefault="003A49C3"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39AED81F"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03A5FF59"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r>
      <w:tr w:rsidR="00236F4F" w14:paraId="0FF56C4F" w14:textId="77777777" w:rsidTr="00EA3F7F">
        <w:tc>
          <w:tcPr>
            <w:tcW w:w="3464" w:type="dxa"/>
            <w:vAlign w:val="bottom"/>
          </w:tcPr>
          <w:p w14:paraId="77C02F20" w14:textId="36EF1722" w:rsidR="008A766F" w:rsidRPr="008A766F" w:rsidRDefault="008A766F" w:rsidP="008A766F">
            <w:pPr>
              <w:spacing w:after="160" w:line="259" w:lineRule="auto"/>
              <w:rPr>
                <w:rFonts w:cs="Arial"/>
                <w:sz w:val="16"/>
                <w:szCs w:val="16"/>
              </w:rPr>
            </w:pPr>
            <w:r w:rsidRPr="008A766F">
              <w:rPr>
                <w:rFonts w:cs="Arial"/>
                <w:sz w:val="16"/>
                <w:szCs w:val="16"/>
              </w:rPr>
              <w:t>SONAR Public Sector Application servers</w:t>
            </w:r>
          </w:p>
        </w:tc>
        <w:tc>
          <w:tcPr>
            <w:tcW w:w="1211" w:type="dxa"/>
            <w:vAlign w:val="bottom"/>
          </w:tcPr>
          <w:p w14:paraId="22DCE067" w14:textId="0D5737C4" w:rsidR="008A766F" w:rsidRPr="008A766F" w:rsidRDefault="008A766F" w:rsidP="008A766F">
            <w:pPr>
              <w:spacing w:after="160" w:line="259" w:lineRule="auto"/>
              <w:rPr>
                <w:rFonts w:cs="Arial"/>
                <w:sz w:val="16"/>
                <w:szCs w:val="16"/>
              </w:rPr>
            </w:pPr>
            <w:r w:rsidRPr="008A766F">
              <w:rPr>
                <w:rFonts w:cs="Arial"/>
                <w:sz w:val="16"/>
                <w:szCs w:val="16"/>
              </w:rPr>
              <w:t>1-OS</w:t>
            </w:r>
          </w:p>
        </w:tc>
        <w:tc>
          <w:tcPr>
            <w:tcW w:w="2328" w:type="dxa"/>
            <w:vAlign w:val="bottom"/>
          </w:tcPr>
          <w:p w14:paraId="0E9999FA" w14:textId="66030775" w:rsidR="008A766F" w:rsidRPr="008A766F" w:rsidRDefault="008A766F" w:rsidP="008A766F">
            <w:pPr>
              <w:spacing w:after="160" w:line="259" w:lineRule="auto"/>
              <w:rPr>
                <w:rFonts w:cs="Arial"/>
                <w:sz w:val="16"/>
                <w:szCs w:val="16"/>
              </w:rPr>
            </w:pPr>
            <w:r w:rsidRPr="008A766F">
              <w:rPr>
                <w:rFonts w:cs="Arial"/>
                <w:sz w:val="16"/>
                <w:szCs w:val="16"/>
              </w:rPr>
              <w:t>AIX</w:t>
            </w:r>
          </w:p>
        </w:tc>
        <w:tc>
          <w:tcPr>
            <w:tcW w:w="928" w:type="dxa"/>
            <w:vAlign w:val="bottom"/>
          </w:tcPr>
          <w:p w14:paraId="35B4B508" w14:textId="1D42089F" w:rsidR="008A766F" w:rsidRPr="008A766F" w:rsidRDefault="008A766F" w:rsidP="008A766F">
            <w:pPr>
              <w:spacing w:after="160" w:line="259" w:lineRule="auto"/>
              <w:rPr>
                <w:rFonts w:eastAsia="Times New Roman" w:cs="Arial"/>
                <w:color w:val="1F1E33"/>
                <w:sz w:val="16"/>
                <w:szCs w:val="16"/>
                <w:highlight w:val="yellow"/>
                <w:lang w:val="en-US" w:eastAsia="nl-NL" w:bidi="ar-SA"/>
              </w:rPr>
            </w:pPr>
            <w:r w:rsidRPr="008A766F">
              <w:rPr>
                <w:rFonts w:cs="Arial"/>
                <w:sz w:val="16"/>
                <w:szCs w:val="16"/>
              </w:rPr>
              <w:t>7.2</w:t>
            </w:r>
          </w:p>
        </w:tc>
        <w:tc>
          <w:tcPr>
            <w:tcW w:w="1538" w:type="dxa"/>
            <w:vAlign w:val="bottom"/>
          </w:tcPr>
          <w:p w14:paraId="7091C9FF" w14:textId="09516B92" w:rsidR="008A766F" w:rsidRPr="008A766F" w:rsidRDefault="008A766F" w:rsidP="008A766F">
            <w:pPr>
              <w:spacing w:after="160" w:line="259" w:lineRule="auto"/>
              <w:jc w:val="center"/>
              <w:rPr>
                <w:rFonts w:eastAsia="Times New Roman" w:cs="Arial"/>
                <w:color w:val="000000" w:themeColor="text1"/>
                <w:sz w:val="16"/>
                <w:szCs w:val="16"/>
                <w:highlight w:val="yellow"/>
                <w:lang w:val="en-US" w:eastAsia="nl-NL" w:bidi="ar-SA"/>
              </w:rPr>
            </w:pPr>
            <w:r w:rsidRPr="008A766F">
              <w:rPr>
                <w:rFonts w:cs="Arial"/>
                <w:sz w:val="16"/>
                <w:szCs w:val="16"/>
              </w:rPr>
              <w:t>IBM</w:t>
            </w:r>
          </w:p>
        </w:tc>
        <w:tc>
          <w:tcPr>
            <w:tcW w:w="786" w:type="dxa"/>
            <w:vAlign w:val="bottom"/>
          </w:tcPr>
          <w:p w14:paraId="23FF3087" w14:textId="77777777" w:rsidR="008A766F" w:rsidRPr="008A766F" w:rsidRDefault="008A766F" w:rsidP="008A766F">
            <w:pPr>
              <w:spacing w:after="160" w:line="259" w:lineRule="auto"/>
              <w:jc w:val="center"/>
              <w:rPr>
                <w:rFonts w:eastAsia="Times New Roman" w:cs="Arial"/>
                <w:color w:val="000000" w:themeColor="text1"/>
                <w:sz w:val="16"/>
                <w:szCs w:val="16"/>
                <w:highlight w:val="yellow"/>
                <w:lang w:val="en-US" w:eastAsia="nl-NL" w:bidi="ar-SA"/>
              </w:rPr>
            </w:pPr>
          </w:p>
        </w:tc>
      </w:tr>
      <w:tr w:rsidR="00236F4F" w14:paraId="43923292" w14:textId="77777777" w:rsidTr="00EA3F7F">
        <w:tc>
          <w:tcPr>
            <w:tcW w:w="3464" w:type="dxa"/>
            <w:vAlign w:val="bottom"/>
          </w:tcPr>
          <w:p w14:paraId="10289455" w14:textId="13986F2C" w:rsidR="008A766F" w:rsidRPr="008A766F" w:rsidRDefault="008A766F" w:rsidP="008A766F">
            <w:pPr>
              <w:spacing w:after="160" w:line="259" w:lineRule="auto"/>
              <w:rPr>
                <w:rFonts w:cs="Arial"/>
                <w:sz w:val="16"/>
                <w:szCs w:val="16"/>
              </w:rPr>
            </w:pPr>
            <w:r w:rsidRPr="008A766F">
              <w:rPr>
                <w:rFonts w:cs="Arial"/>
                <w:sz w:val="16"/>
                <w:szCs w:val="16"/>
              </w:rPr>
              <w:t>SONAR Public Sector Application servers</w:t>
            </w:r>
          </w:p>
        </w:tc>
        <w:tc>
          <w:tcPr>
            <w:tcW w:w="1211" w:type="dxa"/>
            <w:vAlign w:val="bottom"/>
          </w:tcPr>
          <w:p w14:paraId="7FCF43A3" w14:textId="59EDA820" w:rsidR="008A766F" w:rsidRPr="008A766F" w:rsidRDefault="008A766F" w:rsidP="008A766F">
            <w:pPr>
              <w:spacing w:after="160" w:line="259" w:lineRule="auto"/>
              <w:rPr>
                <w:rFonts w:cs="Arial"/>
                <w:sz w:val="16"/>
                <w:szCs w:val="16"/>
              </w:rPr>
            </w:pPr>
            <w:r w:rsidRPr="008A766F">
              <w:rPr>
                <w:rFonts w:cs="Arial"/>
                <w:sz w:val="16"/>
                <w:szCs w:val="16"/>
              </w:rPr>
              <w:t>5-Application</w:t>
            </w:r>
          </w:p>
        </w:tc>
        <w:tc>
          <w:tcPr>
            <w:tcW w:w="2328" w:type="dxa"/>
            <w:vAlign w:val="bottom"/>
          </w:tcPr>
          <w:p w14:paraId="4D62BE59" w14:textId="0D57B5DC" w:rsidR="008A766F" w:rsidRPr="008A766F" w:rsidRDefault="008A766F" w:rsidP="008A766F">
            <w:pPr>
              <w:spacing w:after="160" w:line="259" w:lineRule="auto"/>
              <w:rPr>
                <w:rFonts w:cs="Arial"/>
                <w:sz w:val="16"/>
                <w:szCs w:val="16"/>
              </w:rPr>
            </w:pPr>
            <w:r w:rsidRPr="008A766F">
              <w:rPr>
                <w:rFonts w:cs="Arial"/>
                <w:sz w:val="16"/>
                <w:szCs w:val="16"/>
              </w:rPr>
              <w:t>Siebel application server</w:t>
            </w:r>
          </w:p>
        </w:tc>
        <w:tc>
          <w:tcPr>
            <w:tcW w:w="928" w:type="dxa"/>
            <w:vAlign w:val="bottom"/>
          </w:tcPr>
          <w:p w14:paraId="602D392B" w14:textId="1CD52B0D" w:rsidR="008A766F" w:rsidRPr="008A766F" w:rsidRDefault="0051537B" w:rsidP="008A766F">
            <w:pPr>
              <w:spacing w:after="160" w:line="259" w:lineRule="auto"/>
              <w:rPr>
                <w:rFonts w:eastAsia="Times New Roman" w:cs="Arial"/>
                <w:color w:val="1F1E33"/>
                <w:sz w:val="16"/>
                <w:szCs w:val="16"/>
                <w:highlight w:val="yellow"/>
                <w:lang w:val="en-US" w:eastAsia="nl-NL" w:bidi="ar-SA"/>
              </w:rPr>
            </w:pPr>
            <w:r>
              <w:rPr>
                <w:rFonts w:cs="Arial"/>
                <w:sz w:val="16"/>
                <w:szCs w:val="16"/>
              </w:rPr>
              <w:t>21.4</w:t>
            </w:r>
          </w:p>
        </w:tc>
        <w:tc>
          <w:tcPr>
            <w:tcW w:w="1538" w:type="dxa"/>
          </w:tcPr>
          <w:p w14:paraId="41F7027C" w14:textId="0853EE11" w:rsidR="008A766F" w:rsidRPr="008A766F" w:rsidRDefault="008A766F" w:rsidP="008A766F">
            <w:pPr>
              <w:spacing w:after="160" w:line="259" w:lineRule="auto"/>
              <w:jc w:val="center"/>
              <w:rPr>
                <w:rFonts w:eastAsia="Times New Roman" w:cs="Arial"/>
                <w:color w:val="000000" w:themeColor="text1"/>
                <w:sz w:val="16"/>
                <w:szCs w:val="16"/>
                <w:highlight w:val="yellow"/>
                <w:lang w:val="en-US" w:eastAsia="nl-NL" w:bidi="ar-SA"/>
              </w:rPr>
            </w:pPr>
            <w:r w:rsidRPr="008A766F">
              <w:rPr>
                <w:rFonts w:cs="Arial"/>
                <w:sz w:val="16"/>
                <w:szCs w:val="16"/>
              </w:rPr>
              <w:t>Oracle</w:t>
            </w:r>
          </w:p>
        </w:tc>
        <w:tc>
          <w:tcPr>
            <w:tcW w:w="786" w:type="dxa"/>
            <w:vAlign w:val="bottom"/>
          </w:tcPr>
          <w:p w14:paraId="3C271D0C" w14:textId="77777777" w:rsidR="008A766F" w:rsidRPr="008A766F" w:rsidRDefault="008A766F" w:rsidP="008A766F">
            <w:pPr>
              <w:spacing w:after="160" w:line="259" w:lineRule="auto"/>
              <w:jc w:val="center"/>
              <w:rPr>
                <w:rFonts w:eastAsia="Times New Roman" w:cs="Arial"/>
                <w:color w:val="000000" w:themeColor="text1"/>
                <w:sz w:val="16"/>
                <w:szCs w:val="16"/>
                <w:highlight w:val="yellow"/>
                <w:lang w:val="en-US" w:eastAsia="nl-NL" w:bidi="ar-SA"/>
              </w:rPr>
            </w:pPr>
          </w:p>
        </w:tc>
      </w:tr>
      <w:tr w:rsidR="00236F4F" w14:paraId="196C69FF" w14:textId="77777777" w:rsidTr="00EA3F7F">
        <w:tc>
          <w:tcPr>
            <w:tcW w:w="3464" w:type="dxa"/>
            <w:vAlign w:val="bottom"/>
          </w:tcPr>
          <w:p w14:paraId="70B35577" w14:textId="16E0ADB6" w:rsidR="008A766F" w:rsidRPr="008A766F" w:rsidRDefault="008A766F" w:rsidP="008A766F">
            <w:pPr>
              <w:spacing w:after="160" w:line="259" w:lineRule="auto"/>
              <w:rPr>
                <w:rFonts w:cs="Arial"/>
                <w:sz w:val="16"/>
                <w:szCs w:val="16"/>
              </w:rPr>
            </w:pPr>
            <w:r w:rsidRPr="008A766F">
              <w:rPr>
                <w:rFonts w:cs="Arial"/>
                <w:sz w:val="16"/>
                <w:szCs w:val="16"/>
              </w:rPr>
              <w:t>SONAR Public Sector Application servers</w:t>
            </w:r>
          </w:p>
        </w:tc>
        <w:tc>
          <w:tcPr>
            <w:tcW w:w="1211" w:type="dxa"/>
            <w:vAlign w:val="bottom"/>
          </w:tcPr>
          <w:p w14:paraId="2AE2A221" w14:textId="4474E70C" w:rsidR="008A766F" w:rsidRPr="008A766F" w:rsidRDefault="008A766F" w:rsidP="008A766F">
            <w:pPr>
              <w:spacing w:after="160" w:line="259" w:lineRule="auto"/>
              <w:rPr>
                <w:rFonts w:cs="Arial"/>
                <w:sz w:val="16"/>
                <w:szCs w:val="16"/>
              </w:rPr>
            </w:pPr>
            <w:r w:rsidRPr="008A766F">
              <w:rPr>
                <w:rFonts w:cs="Arial"/>
                <w:sz w:val="16"/>
                <w:szCs w:val="16"/>
              </w:rPr>
              <w:t>5-Application</w:t>
            </w:r>
          </w:p>
        </w:tc>
        <w:tc>
          <w:tcPr>
            <w:tcW w:w="2328" w:type="dxa"/>
            <w:vAlign w:val="bottom"/>
          </w:tcPr>
          <w:p w14:paraId="5372950B" w14:textId="53D09F95" w:rsidR="008A766F" w:rsidRPr="008A766F" w:rsidRDefault="008A766F" w:rsidP="008A766F">
            <w:pPr>
              <w:spacing w:after="160" w:line="259" w:lineRule="auto"/>
              <w:rPr>
                <w:rFonts w:cs="Arial"/>
                <w:sz w:val="16"/>
                <w:szCs w:val="16"/>
              </w:rPr>
            </w:pPr>
            <w:r w:rsidRPr="008A766F">
              <w:rPr>
                <w:rFonts w:cs="Arial"/>
                <w:sz w:val="16"/>
                <w:szCs w:val="16"/>
              </w:rPr>
              <w:t>Oracle Client</w:t>
            </w:r>
          </w:p>
        </w:tc>
        <w:tc>
          <w:tcPr>
            <w:tcW w:w="928" w:type="dxa"/>
          </w:tcPr>
          <w:p w14:paraId="6DCCA4A7" w14:textId="05870A5F" w:rsidR="008A766F" w:rsidRPr="008A766F" w:rsidRDefault="008A766F" w:rsidP="008A766F">
            <w:pPr>
              <w:spacing w:after="160" w:line="259" w:lineRule="auto"/>
              <w:rPr>
                <w:rFonts w:eastAsia="Times New Roman" w:cs="Arial"/>
                <w:color w:val="1F1E33"/>
                <w:sz w:val="16"/>
                <w:szCs w:val="16"/>
                <w:highlight w:val="yellow"/>
                <w:lang w:val="en-US" w:eastAsia="nl-NL" w:bidi="ar-SA"/>
              </w:rPr>
            </w:pPr>
            <w:r w:rsidRPr="008A766F">
              <w:rPr>
                <w:rFonts w:cs="Arial"/>
                <w:sz w:val="16"/>
                <w:szCs w:val="16"/>
              </w:rPr>
              <w:t>12.2.0.1.0</w:t>
            </w:r>
          </w:p>
        </w:tc>
        <w:tc>
          <w:tcPr>
            <w:tcW w:w="1538" w:type="dxa"/>
          </w:tcPr>
          <w:p w14:paraId="5ED59CD1" w14:textId="28A59FED" w:rsidR="008A766F" w:rsidRPr="008A766F" w:rsidRDefault="008A766F" w:rsidP="008A766F">
            <w:pPr>
              <w:spacing w:after="160" w:line="259" w:lineRule="auto"/>
              <w:jc w:val="center"/>
              <w:rPr>
                <w:rFonts w:eastAsia="Times New Roman" w:cs="Arial"/>
                <w:color w:val="000000" w:themeColor="text1"/>
                <w:sz w:val="16"/>
                <w:szCs w:val="16"/>
                <w:highlight w:val="yellow"/>
                <w:lang w:val="en-US" w:eastAsia="nl-NL" w:bidi="ar-SA"/>
              </w:rPr>
            </w:pPr>
            <w:r w:rsidRPr="008A766F">
              <w:rPr>
                <w:rFonts w:cs="Arial"/>
                <w:sz w:val="16"/>
                <w:szCs w:val="16"/>
              </w:rPr>
              <w:t>Oracle</w:t>
            </w:r>
          </w:p>
        </w:tc>
        <w:tc>
          <w:tcPr>
            <w:tcW w:w="786" w:type="dxa"/>
            <w:vAlign w:val="bottom"/>
          </w:tcPr>
          <w:p w14:paraId="43EDEB65" w14:textId="77777777" w:rsidR="008A766F" w:rsidRPr="008A766F" w:rsidRDefault="008A766F" w:rsidP="008A766F">
            <w:pPr>
              <w:spacing w:after="160" w:line="259" w:lineRule="auto"/>
              <w:jc w:val="center"/>
              <w:rPr>
                <w:rFonts w:eastAsia="Times New Roman" w:cs="Arial"/>
                <w:color w:val="000000" w:themeColor="text1"/>
                <w:sz w:val="16"/>
                <w:szCs w:val="16"/>
                <w:highlight w:val="yellow"/>
                <w:lang w:val="en-US" w:eastAsia="nl-NL" w:bidi="ar-SA"/>
              </w:rPr>
            </w:pPr>
          </w:p>
        </w:tc>
      </w:tr>
      <w:tr w:rsidR="00236F4F" w14:paraId="4686A78F" w14:textId="77777777" w:rsidTr="00EA3F7F">
        <w:tc>
          <w:tcPr>
            <w:tcW w:w="3464" w:type="dxa"/>
            <w:vAlign w:val="bottom"/>
          </w:tcPr>
          <w:p w14:paraId="5B453644" w14:textId="74F51086" w:rsidR="008A766F" w:rsidRPr="008A766F" w:rsidRDefault="008A766F" w:rsidP="008A766F">
            <w:pPr>
              <w:spacing w:after="160" w:line="259" w:lineRule="auto"/>
              <w:rPr>
                <w:rFonts w:cs="Arial"/>
                <w:sz w:val="16"/>
                <w:szCs w:val="16"/>
              </w:rPr>
            </w:pPr>
            <w:r w:rsidRPr="008A766F">
              <w:rPr>
                <w:rFonts w:cs="Arial"/>
                <w:sz w:val="16"/>
                <w:szCs w:val="16"/>
              </w:rPr>
              <w:t>SONAR Public Sector Application servers</w:t>
            </w:r>
          </w:p>
        </w:tc>
        <w:tc>
          <w:tcPr>
            <w:tcW w:w="1211" w:type="dxa"/>
            <w:vAlign w:val="bottom"/>
          </w:tcPr>
          <w:p w14:paraId="093FBFB3" w14:textId="7887E52E" w:rsidR="008A766F" w:rsidRPr="008A766F" w:rsidRDefault="008A766F" w:rsidP="008A766F">
            <w:pPr>
              <w:spacing w:after="160" w:line="259" w:lineRule="auto"/>
              <w:rPr>
                <w:rFonts w:cs="Arial"/>
                <w:sz w:val="16"/>
                <w:szCs w:val="16"/>
              </w:rPr>
            </w:pPr>
            <w:r w:rsidRPr="008A766F">
              <w:rPr>
                <w:rFonts w:cs="Arial"/>
                <w:sz w:val="16"/>
                <w:szCs w:val="16"/>
              </w:rPr>
              <w:t>5-Application</w:t>
            </w:r>
          </w:p>
        </w:tc>
        <w:tc>
          <w:tcPr>
            <w:tcW w:w="2328" w:type="dxa"/>
            <w:vAlign w:val="bottom"/>
          </w:tcPr>
          <w:p w14:paraId="6DA9E634" w14:textId="10700356" w:rsidR="008A766F" w:rsidRPr="008A766F" w:rsidRDefault="008A766F" w:rsidP="008A766F">
            <w:pPr>
              <w:spacing w:after="160" w:line="259" w:lineRule="auto"/>
              <w:rPr>
                <w:rFonts w:cs="Arial"/>
                <w:sz w:val="16"/>
                <w:szCs w:val="16"/>
              </w:rPr>
            </w:pPr>
            <w:r w:rsidRPr="008A766F">
              <w:rPr>
                <w:rFonts w:cs="Arial"/>
                <w:sz w:val="16"/>
                <w:szCs w:val="16"/>
              </w:rPr>
              <w:t>Sonar</w:t>
            </w:r>
          </w:p>
        </w:tc>
        <w:tc>
          <w:tcPr>
            <w:tcW w:w="928" w:type="dxa"/>
            <w:vAlign w:val="bottom"/>
          </w:tcPr>
          <w:p w14:paraId="29F1513A" w14:textId="68FD54C9" w:rsidR="008A766F" w:rsidRPr="008A766F" w:rsidRDefault="00480A5A" w:rsidP="008A766F">
            <w:pPr>
              <w:spacing w:after="160" w:line="259" w:lineRule="auto"/>
              <w:rPr>
                <w:rFonts w:eastAsia="Times New Roman" w:cs="Arial"/>
                <w:color w:val="1F1E33"/>
                <w:sz w:val="16"/>
                <w:szCs w:val="16"/>
                <w:highlight w:val="yellow"/>
                <w:lang w:val="en-US" w:eastAsia="nl-NL" w:bidi="ar-SA"/>
              </w:rPr>
            </w:pPr>
            <w:r>
              <w:rPr>
                <w:rFonts w:cs="Arial"/>
                <w:sz w:val="16"/>
                <w:szCs w:val="16"/>
              </w:rPr>
              <w:t>7.3.3</w:t>
            </w:r>
          </w:p>
        </w:tc>
        <w:tc>
          <w:tcPr>
            <w:tcW w:w="1538" w:type="dxa"/>
            <w:vAlign w:val="bottom"/>
          </w:tcPr>
          <w:p w14:paraId="29C5ED1F" w14:textId="77777777" w:rsidR="008A766F" w:rsidRPr="008A766F" w:rsidRDefault="008A766F" w:rsidP="008A766F">
            <w:pPr>
              <w:spacing w:after="160" w:line="259" w:lineRule="auto"/>
              <w:jc w:val="center"/>
              <w:rPr>
                <w:rFonts w:eastAsia="Times New Roman" w:cs="Arial"/>
                <w:color w:val="000000" w:themeColor="text1"/>
                <w:sz w:val="16"/>
                <w:szCs w:val="16"/>
                <w:highlight w:val="yellow"/>
                <w:lang w:val="en-US" w:eastAsia="nl-NL" w:bidi="ar-SA"/>
              </w:rPr>
            </w:pPr>
          </w:p>
        </w:tc>
        <w:tc>
          <w:tcPr>
            <w:tcW w:w="786" w:type="dxa"/>
            <w:vAlign w:val="bottom"/>
          </w:tcPr>
          <w:p w14:paraId="292689F1" w14:textId="77777777" w:rsidR="008A766F" w:rsidRPr="008A766F" w:rsidRDefault="008A766F" w:rsidP="008A766F">
            <w:pPr>
              <w:spacing w:after="160" w:line="259" w:lineRule="auto"/>
              <w:jc w:val="center"/>
              <w:rPr>
                <w:rFonts w:eastAsia="Times New Roman" w:cs="Arial"/>
                <w:color w:val="000000" w:themeColor="text1"/>
                <w:sz w:val="16"/>
                <w:szCs w:val="16"/>
                <w:highlight w:val="yellow"/>
                <w:lang w:val="en-US" w:eastAsia="nl-NL" w:bidi="ar-SA"/>
              </w:rPr>
            </w:pPr>
          </w:p>
        </w:tc>
      </w:tr>
      <w:tr w:rsidR="00236F4F" w14:paraId="631EF680" w14:textId="77777777" w:rsidTr="00EA3F7F">
        <w:tc>
          <w:tcPr>
            <w:tcW w:w="3464" w:type="dxa"/>
            <w:vAlign w:val="bottom"/>
          </w:tcPr>
          <w:p w14:paraId="7D5C2DEF" w14:textId="1565CE97" w:rsidR="008A766F" w:rsidRPr="008A766F" w:rsidRDefault="008A766F" w:rsidP="008A766F">
            <w:pPr>
              <w:spacing w:after="160" w:line="259" w:lineRule="auto"/>
              <w:rPr>
                <w:rFonts w:cs="Arial"/>
                <w:sz w:val="16"/>
                <w:szCs w:val="16"/>
              </w:rPr>
            </w:pPr>
            <w:r w:rsidRPr="008A766F">
              <w:rPr>
                <w:rFonts w:cs="Arial"/>
                <w:sz w:val="16"/>
                <w:szCs w:val="16"/>
              </w:rPr>
              <w:t>SONAR Public Sector Application servers</w:t>
            </w:r>
          </w:p>
        </w:tc>
        <w:tc>
          <w:tcPr>
            <w:tcW w:w="1211" w:type="dxa"/>
            <w:vAlign w:val="bottom"/>
          </w:tcPr>
          <w:p w14:paraId="545B1A4A" w14:textId="7DB330C6" w:rsidR="008A766F" w:rsidRPr="008A766F" w:rsidRDefault="008A766F" w:rsidP="008A766F">
            <w:pPr>
              <w:spacing w:after="160" w:line="259" w:lineRule="auto"/>
              <w:rPr>
                <w:rFonts w:cs="Arial"/>
                <w:sz w:val="16"/>
                <w:szCs w:val="16"/>
              </w:rPr>
            </w:pPr>
            <w:r w:rsidRPr="008A766F">
              <w:rPr>
                <w:rFonts w:cs="Arial"/>
                <w:sz w:val="16"/>
                <w:szCs w:val="16"/>
              </w:rPr>
              <w:t>5-Application</w:t>
            </w:r>
          </w:p>
        </w:tc>
        <w:tc>
          <w:tcPr>
            <w:tcW w:w="2328" w:type="dxa"/>
            <w:vAlign w:val="bottom"/>
          </w:tcPr>
          <w:p w14:paraId="460C7B73" w14:textId="5E63056D" w:rsidR="008A766F" w:rsidRPr="008A766F" w:rsidRDefault="008A766F" w:rsidP="008A766F">
            <w:pPr>
              <w:spacing w:after="160" w:line="259" w:lineRule="auto"/>
              <w:rPr>
                <w:rFonts w:cs="Arial"/>
                <w:sz w:val="16"/>
                <w:szCs w:val="16"/>
              </w:rPr>
            </w:pPr>
            <w:r w:rsidRPr="008A766F">
              <w:rPr>
                <w:rFonts w:cs="Arial"/>
                <w:sz w:val="16"/>
                <w:szCs w:val="16"/>
              </w:rPr>
              <w:t>JMS software pack</w:t>
            </w:r>
          </w:p>
        </w:tc>
        <w:tc>
          <w:tcPr>
            <w:tcW w:w="928" w:type="dxa"/>
            <w:vAlign w:val="bottom"/>
          </w:tcPr>
          <w:p w14:paraId="67E8BA33" w14:textId="77777777" w:rsidR="008A766F" w:rsidRPr="008A766F" w:rsidRDefault="008A766F" w:rsidP="008A766F">
            <w:pPr>
              <w:spacing w:after="160" w:line="259" w:lineRule="auto"/>
              <w:rPr>
                <w:rFonts w:eastAsia="Times New Roman" w:cs="Arial"/>
                <w:color w:val="1F1E33"/>
                <w:sz w:val="16"/>
                <w:szCs w:val="16"/>
                <w:highlight w:val="yellow"/>
                <w:lang w:val="en-US" w:eastAsia="nl-NL" w:bidi="ar-SA"/>
              </w:rPr>
            </w:pPr>
          </w:p>
        </w:tc>
        <w:tc>
          <w:tcPr>
            <w:tcW w:w="1538" w:type="dxa"/>
            <w:vAlign w:val="bottom"/>
          </w:tcPr>
          <w:p w14:paraId="663C250B" w14:textId="77777777" w:rsidR="008A766F" w:rsidRPr="008A766F" w:rsidRDefault="008A766F" w:rsidP="008A766F">
            <w:pPr>
              <w:spacing w:after="160" w:line="259" w:lineRule="auto"/>
              <w:jc w:val="center"/>
              <w:rPr>
                <w:rFonts w:eastAsia="Times New Roman" w:cs="Arial"/>
                <w:color w:val="000000" w:themeColor="text1"/>
                <w:sz w:val="16"/>
                <w:szCs w:val="16"/>
                <w:highlight w:val="yellow"/>
                <w:lang w:val="en-US" w:eastAsia="nl-NL" w:bidi="ar-SA"/>
              </w:rPr>
            </w:pPr>
          </w:p>
        </w:tc>
        <w:tc>
          <w:tcPr>
            <w:tcW w:w="786" w:type="dxa"/>
            <w:vAlign w:val="bottom"/>
          </w:tcPr>
          <w:p w14:paraId="2C661421" w14:textId="77777777" w:rsidR="008A766F" w:rsidRPr="008A766F" w:rsidRDefault="008A766F" w:rsidP="008A766F">
            <w:pPr>
              <w:spacing w:after="160" w:line="259" w:lineRule="auto"/>
              <w:jc w:val="center"/>
              <w:rPr>
                <w:rFonts w:eastAsia="Times New Roman" w:cs="Arial"/>
                <w:color w:val="000000" w:themeColor="text1"/>
                <w:sz w:val="16"/>
                <w:szCs w:val="16"/>
                <w:highlight w:val="yellow"/>
                <w:lang w:val="en-US" w:eastAsia="nl-NL" w:bidi="ar-SA"/>
              </w:rPr>
            </w:pPr>
          </w:p>
        </w:tc>
      </w:tr>
      <w:tr w:rsidR="003A49C3" w14:paraId="6055909D" w14:textId="77777777" w:rsidTr="00EA3F7F">
        <w:trPr>
          <w:trHeight w:val="152"/>
        </w:trPr>
        <w:tc>
          <w:tcPr>
            <w:tcW w:w="3464" w:type="dxa"/>
            <w:shd w:val="clear" w:color="auto" w:fill="F2F2F2" w:themeFill="background1" w:themeFillShade="F2"/>
            <w:vAlign w:val="bottom"/>
          </w:tcPr>
          <w:p w14:paraId="218ECFAB" w14:textId="77777777" w:rsidR="003A49C3" w:rsidRPr="001A25CB" w:rsidRDefault="003A49C3" w:rsidP="00240C58">
            <w:pPr>
              <w:spacing w:after="160" w:line="259" w:lineRule="auto"/>
              <w:rPr>
                <w:rFonts w:cs="Arial"/>
                <w:sz w:val="16"/>
                <w:szCs w:val="16"/>
              </w:rPr>
            </w:pPr>
          </w:p>
        </w:tc>
        <w:tc>
          <w:tcPr>
            <w:tcW w:w="1211" w:type="dxa"/>
            <w:shd w:val="clear" w:color="auto" w:fill="F2F2F2" w:themeFill="background1" w:themeFillShade="F2"/>
            <w:vAlign w:val="bottom"/>
          </w:tcPr>
          <w:p w14:paraId="7EC1979A" w14:textId="77777777" w:rsidR="003A49C3" w:rsidRPr="001A25CB" w:rsidRDefault="003A49C3" w:rsidP="00240C58">
            <w:pPr>
              <w:spacing w:after="160" w:line="259" w:lineRule="auto"/>
              <w:rPr>
                <w:rFonts w:cs="Arial"/>
                <w:sz w:val="16"/>
                <w:szCs w:val="16"/>
              </w:rPr>
            </w:pPr>
          </w:p>
        </w:tc>
        <w:tc>
          <w:tcPr>
            <w:tcW w:w="2328" w:type="dxa"/>
            <w:shd w:val="clear" w:color="auto" w:fill="F2F2F2" w:themeFill="background1" w:themeFillShade="F2"/>
            <w:vAlign w:val="bottom"/>
          </w:tcPr>
          <w:p w14:paraId="63E1EFE5" w14:textId="77777777" w:rsidR="003A49C3" w:rsidRPr="001A25CB" w:rsidRDefault="003A49C3" w:rsidP="00240C58">
            <w:pPr>
              <w:spacing w:after="160" w:line="259" w:lineRule="auto"/>
              <w:rPr>
                <w:rFonts w:cs="Arial"/>
                <w:sz w:val="16"/>
                <w:szCs w:val="16"/>
              </w:rPr>
            </w:pPr>
          </w:p>
        </w:tc>
        <w:tc>
          <w:tcPr>
            <w:tcW w:w="928" w:type="dxa"/>
            <w:shd w:val="clear" w:color="auto" w:fill="F2F2F2" w:themeFill="background1" w:themeFillShade="F2"/>
            <w:vAlign w:val="bottom"/>
          </w:tcPr>
          <w:p w14:paraId="6DBD1541" w14:textId="77777777" w:rsidR="003A49C3" w:rsidRPr="001A25CB" w:rsidRDefault="003A49C3"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09E5627E"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40002343"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r>
      <w:tr w:rsidR="008555C6" w14:paraId="057FE7C6" w14:textId="77777777" w:rsidTr="00EA3F7F">
        <w:tc>
          <w:tcPr>
            <w:tcW w:w="3464" w:type="dxa"/>
            <w:vAlign w:val="bottom"/>
          </w:tcPr>
          <w:p w14:paraId="38E12DE1" w14:textId="1FD33F6E" w:rsidR="001C63D0" w:rsidRPr="001C63D0" w:rsidRDefault="001C63D0" w:rsidP="001C63D0">
            <w:pPr>
              <w:spacing w:after="160" w:line="259" w:lineRule="auto"/>
              <w:rPr>
                <w:rFonts w:cs="Arial"/>
                <w:sz w:val="16"/>
                <w:szCs w:val="16"/>
              </w:rPr>
            </w:pPr>
            <w:r w:rsidRPr="001C63D0">
              <w:rPr>
                <w:rFonts w:cs="Arial"/>
                <w:sz w:val="16"/>
                <w:szCs w:val="16"/>
              </w:rPr>
              <w:t>SONAR EAI application servers</w:t>
            </w:r>
          </w:p>
        </w:tc>
        <w:tc>
          <w:tcPr>
            <w:tcW w:w="1211" w:type="dxa"/>
            <w:vAlign w:val="bottom"/>
          </w:tcPr>
          <w:p w14:paraId="31A9D5C0" w14:textId="063527B8" w:rsidR="001C63D0" w:rsidRPr="001C63D0" w:rsidRDefault="001C63D0" w:rsidP="001C63D0">
            <w:pPr>
              <w:spacing w:after="160" w:line="259" w:lineRule="auto"/>
              <w:rPr>
                <w:rFonts w:cs="Arial"/>
                <w:sz w:val="16"/>
                <w:szCs w:val="16"/>
              </w:rPr>
            </w:pPr>
            <w:r w:rsidRPr="001C63D0">
              <w:rPr>
                <w:rFonts w:cs="Arial"/>
                <w:sz w:val="16"/>
                <w:szCs w:val="16"/>
              </w:rPr>
              <w:t>1-OS</w:t>
            </w:r>
          </w:p>
        </w:tc>
        <w:tc>
          <w:tcPr>
            <w:tcW w:w="2328" w:type="dxa"/>
            <w:vAlign w:val="bottom"/>
          </w:tcPr>
          <w:p w14:paraId="5B79E564" w14:textId="40417FA2" w:rsidR="001C63D0" w:rsidRPr="001C63D0" w:rsidRDefault="001C63D0" w:rsidP="001C63D0">
            <w:pPr>
              <w:spacing w:after="160" w:line="259" w:lineRule="auto"/>
              <w:rPr>
                <w:rFonts w:cs="Arial"/>
                <w:sz w:val="16"/>
                <w:szCs w:val="16"/>
              </w:rPr>
            </w:pPr>
            <w:r w:rsidRPr="001C63D0">
              <w:rPr>
                <w:rFonts w:cs="Arial"/>
                <w:sz w:val="16"/>
                <w:szCs w:val="16"/>
              </w:rPr>
              <w:t>AIX</w:t>
            </w:r>
          </w:p>
        </w:tc>
        <w:tc>
          <w:tcPr>
            <w:tcW w:w="928" w:type="dxa"/>
            <w:vAlign w:val="bottom"/>
          </w:tcPr>
          <w:p w14:paraId="6E620178" w14:textId="2BCA2FC3" w:rsidR="001C63D0" w:rsidRPr="001C63D0" w:rsidRDefault="001C63D0" w:rsidP="001C63D0">
            <w:pPr>
              <w:spacing w:after="160" w:line="259" w:lineRule="auto"/>
              <w:rPr>
                <w:rFonts w:eastAsia="Times New Roman" w:cs="Arial"/>
                <w:color w:val="1F1E33"/>
                <w:sz w:val="16"/>
                <w:szCs w:val="16"/>
                <w:highlight w:val="yellow"/>
                <w:lang w:val="en-US" w:eastAsia="nl-NL" w:bidi="ar-SA"/>
              </w:rPr>
            </w:pPr>
            <w:r w:rsidRPr="001C63D0">
              <w:rPr>
                <w:rFonts w:cs="Arial"/>
                <w:sz w:val="16"/>
                <w:szCs w:val="16"/>
              </w:rPr>
              <w:t>7.2</w:t>
            </w:r>
          </w:p>
        </w:tc>
        <w:tc>
          <w:tcPr>
            <w:tcW w:w="1538" w:type="dxa"/>
            <w:vAlign w:val="bottom"/>
          </w:tcPr>
          <w:p w14:paraId="40DF581F" w14:textId="06971161" w:rsidR="001C63D0" w:rsidRPr="001C63D0" w:rsidRDefault="001C63D0" w:rsidP="001C63D0">
            <w:pPr>
              <w:spacing w:after="160" w:line="259" w:lineRule="auto"/>
              <w:jc w:val="center"/>
              <w:rPr>
                <w:rFonts w:eastAsia="Times New Roman" w:cs="Arial"/>
                <w:color w:val="000000" w:themeColor="text1"/>
                <w:sz w:val="16"/>
                <w:szCs w:val="16"/>
                <w:highlight w:val="yellow"/>
                <w:lang w:val="en-US" w:eastAsia="nl-NL" w:bidi="ar-SA"/>
              </w:rPr>
            </w:pPr>
            <w:r w:rsidRPr="001C63D0">
              <w:rPr>
                <w:rFonts w:cs="Arial"/>
                <w:sz w:val="16"/>
                <w:szCs w:val="16"/>
              </w:rPr>
              <w:t>IBM</w:t>
            </w:r>
          </w:p>
        </w:tc>
        <w:tc>
          <w:tcPr>
            <w:tcW w:w="786" w:type="dxa"/>
            <w:vAlign w:val="bottom"/>
          </w:tcPr>
          <w:p w14:paraId="53447D18" w14:textId="77777777" w:rsidR="001C63D0" w:rsidRPr="001C63D0" w:rsidRDefault="001C63D0" w:rsidP="001C63D0">
            <w:pPr>
              <w:spacing w:after="160" w:line="259" w:lineRule="auto"/>
              <w:jc w:val="center"/>
              <w:rPr>
                <w:rFonts w:eastAsia="Times New Roman" w:cs="Arial"/>
                <w:color w:val="000000" w:themeColor="text1"/>
                <w:sz w:val="16"/>
                <w:szCs w:val="16"/>
                <w:highlight w:val="yellow"/>
                <w:lang w:val="en-US" w:eastAsia="nl-NL" w:bidi="ar-SA"/>
              </w:rPr>
            </w:pPr>
          </w:p>
        </w:tc>
      </w:tr>
      <w:tr w:rsidR="008555C6" w14:paraId="40976AE0" w14:textId="77777777" w:rsidTr="00EA3F7F">
        <w:tc>
          <w:tcPr>
            <w:tcW w:w="3464" w:type="dxa"/>
            <w:vAlign w:val="bottom"/>
          </w:tcPr>
          <w:p w14:paraId="0A04E58A" w14:textId="6C8258ED" w:rsidR="001C63D0" w:rsidRPr="001C63D0" w:rsidRDefault="001C63D0" w:rsidP="001C63D0">
            <w:pPr>
              <w:spacing w:after="160" w:line="259" w:lineRule="auto"/>
              <w:rPr>
                <w:rFonts w:cs="Arial"/>
                <w:sz w:val="16"/>
                <w:szCs w:val="16"/>
              </w:rPr>
            </w:pPr>
            <w:r w:rsidRPr="001C63D0">
              <w:rPr>
                <w:rFonts w:cs="Arial"/>
                <w:sz w:val="16"/>
                <w:szCs w:val="16"/>
              </w:rPr>
              <w:t>SONAR EAI application servers</w:t>
            </w:r>
          </w:p>
        </w:tc>
        <w:tc>
          <w:tcPr>
            <w:tcW w:w="1211" w:type="dxa"/>
            <w:vAlign w:val="bottom"/>
          </w:tcPr>
          <w:p w14:paraId="78E6A364" w14:textId="5F9A801F" w:rsidR="001C63D0" w:rsidRPr="001C63D0" w:rsidRDefault="001C63D0" w:rsidP="001C63D0">
            <w:pPr>
              <w:spacing w:after="160" w:line="259" w:lineRule="auto"/>
              <w:rPr>
                <w:rFonts w:cs="Arial"/>
                <w:sz w:val="16"/>
                <w:szCs w:val="16"/>
              </w:rPr>
            </w:pPr>
            <w:r w:rsidRPr="001C63D0">
              <w:rPr>
                <w:rFonts w:cs="Arial"/>
                <w:sz w:val="16"/>
                <w:szCs w:val="16"/>
              </w:rPr>
              <w:t>5-Application</w:t>
            </w:r>
          </w:p>
        </w:tc>
        <w:tc>
          <w:tcPr>
            <w:tcW w:w="2328" w:type="dxa"/>
            <w:vAlign w:val="bottom"/>
          </w:tcPr>
          <w:p w14:paraId="43171F60" w14:textId="45320133" w:rsidR="001C63D0" w:rsidRPr="001C63D0" w:rsidRDefault="001C63D0" w:rsidP="001C63D0">
            <w:pPr>
              <w:spacing w:after="160" w:line="259" w:lineRule="auto"/>
              <w:rPr>
                <w:rFonts w:cs="Arial"/>
                <w:sz w:val="16"/>
                <w:szCs w:val="16"/>
              </w:rPr>
            </w:pPr>
            <w:r w:rsidRPr="001C63D0">
              <w:rPr>
                <w:rFonts w:cs="Arial"/>
                <w:sz w:val="16"/>
                <w:szCs w:val="16"/>
              </w:rPr>
              <w:t>Siebel application server</w:t>
            </w:r>
          </w:p>
        </w:tc>
        <w:tc>
          <w:tcPr>
            <w:tcW w:w="928" w:type="dxa"/>
            <w:vAlign w:val="bottom"/>
          </w:tcPr>
          <w:p w14:paraId="691B7D04" w14:textId="320511D8" w:rsidR="001C63D0" w:rsidRPr="001C63D0" w:rsidRDefault="001C63D0" w:rsidP="001C63D0">
            <w:pPr>
              <w:spacing w:after="160" w:line="259" w:lineRule="auto"/>
              <w:rPr>
                <w:rFonts w:eastAsia="Times New Roman" w:cs="Arial"/>
                <w:color w:val="1F1E33"/>
                <w:sz w:val="16"/>
                <w:szCs w:val="16"/>
                <w:highlight w:val="yellow"/>
                <w:lang w:val="en-US" w:eastAsia="nl-NL" w:bidi="ar-SA"/>
              </w:rPr>
            </w:pPr>
            <w:r w:rsidRPr="001C63D0">
              <w:rPr>
                <w:rFonts w:cs="Arial"/>
                <w:sz w:val="16"/>
                <w:szCs w:val="16"/>
              </w:rPr>
              <w:t>2</w:t>
            </w:r>
            <w:r w:rsidR="00480A5A">
              <w:rPr>
                <w:rFonts w:cs="Arial"/>
                <w:sz w:val="16"/>
                <w:szCs w:val="16"/>
              </w:rPr>
              <w:t>1.4</w:t>
            </w:r>
          </w:p>
        </w:tc>
        <w:tc>
          <w:tcPr>
            <w:tcW w:w="1538" w:type="dxa"/>
          </w:tcPr>
          <w:p w14:paraId="5E97E5CE" w14:textId="79859F39" w:rsidR="001C63D0" w:rsidRPr="001C63D0" w:rsidRDefault="001C63D0" w:rsidP="001C63D0">
            <w:pPr>
              <w:spacing w:after="160" w:line="259" w:lineRule="auto"/>
              <w:jc w:val="center"/>
              <w:rPr>
                <w:rFonts w:eastAsia="Times New Roman" w:cs="Arial"/>
                <w:color w:val="000000" w:themeColor="text1"/>
                <w:sz w:val="16"/>
                <w:szCs w:val="16"/>
                <w:highlight w:val="yellow"/>
                <w:lang w:val="en-US" w:eastAsia="nl-NL" w:bidi="ar-SA"/>
              </w:rPr>
            </w:pPr>
            <w:r w:rsidRPr="001C63D0">
              <w:rPr>
                <w:rFonts w:cs="Arial"/>
                <w:sz w:val="16"/>
                <w:szCs w:val="16"/>
              </w:rPr>
              <w:t>Oracle</w:t>
            </w:r>
          </w:p>
        </w:tc>
        <w:tc>
          <w:tcPr>
            <w:tcW w:w="786" w:type="dxa"/>
            <w:vAlign w:val="bottom"/>
          </w:tcPr>
          <w:p w14:paraId="04580A7F" w14:textId="77777777" w:rsidR="001C63D0" w:rsidRPr="001C63D0" w:rsidRDefault="001C63D0" w:rsidP="001C63D0">
            <w:pPr>
              <w:spacing w:after="160" w:line="259" w:lineRule="auto"/>
              <w:jc w:val="center"/>
              <w:rPr>
                <w:rFonts w:eastAsia="Times New Roman" w:cs="Arial"/>
                <w:color w:val="000000" w:themeColor="text1"/>
                <w:sz w:val="16"/>
                <w:szCs w:val="16"/>
                <w:highlight w:val="yellow"/>
                <w:lang w:val="en-US" w:eastAsia="nl-NL" w:bidi="ar-SA"/>
              </w:rPr>
            </w:pPr>
          </w:p>
        </w:tc>
      </w:tr>
      <w:tr w:rsidR="008555C6" w14:paraId="4E42291A" w14:textId="77777777" w:rsidTr="00EA3F7F">
        <w:tc>
          <w:tcPr>
            <w:tcW w:w="3464" w:type="dxa"/>
            <w:vAlign w:val="bottom"/>
          </w:tcPr>
          <w:p w14:paraId="4082AAE1" w14:textId="163A4CCA" w:rsidR="001C63D0" w:rsidRPr="001C63D0" w:rsidRDefault="001C63D0" w:rsidP="001C63D0">
            <w:pPr>
              <w:spacing w:after="160" w:line="259" w:lineRule="auto"/>
              <w:rPr>
                <w:rFonts w:cs="Arial"/>
                <w:sz w:val="16"/>
                <w:szCs w:val="16"/>
              </w:rPr>
            </w:pPr>
            <w:r w:rsidRPr="001C63D0">
              <w:rPr>
                <w:rFonts w:cs="Arial"/>
                <w:sz w:val="16"/>
                <w:szCs w:val="16"/>
              </w:rPr>
              <w:t>SONAR EAI application servers</w:t>
            </w:r>
          </w:p>
        </w:tc>
        <w:tc>
          <w:tcPr>
            <w:tcW w:w="1211" w:type="dxa"/>
            <w:vAlign w:val="bottom"/>
          </w:tcPr>
          <w:p w14:paraId="6FE26149" w14:textId="55A09741" w:rsidR="001C63D0" w:rsidRPr="001C63D0" w:rsidRDefault="001C63D0" w:rsidP="001C63D0">
            <w:pPr>
              <w:spacing w:after="160" w:line="259" w:lineRule="auto"/>
              <w:rPr>
                <w:rFonts w:cs="Arial"/>
                <w:sz w:val="16"/>
                <w:szCs w:val="16"/>
              </w:rPr>
            </w:pPr>
            <w:r w:rsidRPr="001C63D0">
              <w:rPr>
                <w:rFonts w:cs="Arial"/>
                <w:sz w:val="16"/>
                <w:szCs w:val="16"/>
              </w:rPr>
              <w:t>5-Application</w:t>
            </w:r>
          </w:p>
        </w:tc>
        <w:tc>
          <w:tcPr>
            <w:tcW w:w="2328" w:type="dxa"/>
            <w:vAlign w:val="bottom"/>
          </w:tcPr>
          <w:p w14:paraId="5ABB2EC5" w14:textId="0CD78975" w:rsidR="001C63D0" w:rsidRPr="001C63D0" w:rsidRDefault="001C63D0" w:rsidP="001C63D0">
            <w:pPr>
              <w:spacing w:after="160" w:line="259" w:lineRule="auto"/>
              <w:rPr>
                <w:rFonts w:cs="Arial"/>
                <w:sz w:val="16"/>
                <w:szCs w:val="16"/>
              </w:rPr>
            </w:pPr>
            <w:r w:rsidRPr="001C63D0">
              <w:rPr>
                <w:rFonts w:cs="Arial"/>
                <w:sz w:val="16"/>
                <w:szCs w:val="16"/>
              </w:rPr>
              <w:t>Oracle Client</w:t>
            </w:r>
          </w:p>
        </w:tc>
        <w:tc>
          <w:tcPr>
            <w:tcW w:w="928" w:type="dxa"/>
          </w:tcPr>
          <w:p w14:paraId="59FE2224" w14:textId="43C1161C" w:rsidR="001C63D0" w:rsidRPr="001C63D0" w:rsidRDefault="001C63D0" w:rsidP="001C63D0">
            <w:pPr>
              <w:spacing w:after="160" w:line="259" w:lineRule="auto"/>
              <w:rPr>
                <w:rFonts w:eastAsia="Times New Roman" w:cs="Arial"/>
                <w:color w:val="1F1E33"/>
                <w:sz w:val="16"/>
                <w:szCs w:val="16"/>
                <w:highlight w:val="yellow"/>
                <w:lang w:val="en-US" w:eastAsia="nl-NL" w:bidi="ar-SA"/>
              </w:rPr>
            </w:pPr>
            <w:r w:rsidRPr="001C63D0">
              <w:rPr>
                <w:rFonts w:cs="Arial"/>
                <w:sz w:val="16"/>
                <w:szCs w:val="16"/>
              </w:rPr>
              <w:t>12.2.0.1.0</w:t>
            </w:r>
          </w:p>
        </w:tc>
        <w:tc>
          <w:tcPr>
            <w:tcW w:w="1538" w:type="dxa"/>
          </w:tcPr>
          <w:p w14:paraId="0570B279" w14:textId="617A0A62" w:rsidR="001C63D0" w:rsidRPr="001C63D0" w:rsidRDefault="001C63D0" w:rsidP="001C63D0">
            <w:pPr>
              <w:spacing w:after="160" w:line="259" w:lineRule="auto"/>
              <w:jc w:val="center"/>
              <w:rPr>
                <w:rFonts w:eastAsia="Times New Roman" w:cs="Arial"/>
                <w:color w:val="000000" w:themeColor="text1"/>
                <w:sz w:val="16"/>
                <w:szCs w:val="16"/>
                <w:highlight w:val="yellow"/>
                <w:lang w:val="en-US" w:eastAsia="nl-NL" w:bidi="ar-SA"/>
              </w:rPr>
            </w:pPr>
            <w:r w:rsidRPr="001C63D0">
              <w:rPr>
                <w:rFonts w:cs="Arial"/>
                <w:sz w:val="16"/>
                <w:szCs w:val="16"/>
              </w:rPr>
              <w:t>Oracle</w:t>
            </w:r>
          </w:p>
        </w:tc>
        <w:tc>
          <w:tcPr>
            <w:tcW w:w="786" w:type="dxa"/>
            <w:vAlign w:val="bottom"/>
          </w:tcPr>
          <w:p w14:paraId="4F7B74F1" w14:textId="77777777" w:rsidR="001C63D0" w:rsidRPr="001C63D0" w:rsidRDefault="001C63D0" w:rsidP="001C63D0">
            <w:pPr>
              <w:spacing w:after="160" w:line="259" w:lineRule="auto"/>
              <w:jc w:val="center"/>
              <w:rPr>
                <w:rFonts w:eastAsia="Times New Roman" w:cs="Arial"/>
                <w:color w:val="000000" w:themeColor="text1"/>
                <w:sz w:val="16"/>
                <w:szCs w:val="16"/>
                <w:highlight w:val="yellow"/>
                <w:lang w:val="en-US" w:eastAsia="nl-NL" w:bidi="ar-SA"/>
              </w:rPr>
            </w:pPr>
          </w:p>
        </w:tc>
      </w:tr>
      <w:tr w:rsidR="008555C6" w14:paraId="5E3FBC6D" w14:textId="77777777" w:rsidTr="00EA3F7F">
        <w:tc>
          <w:tcPr>
            <w:tcW w:w="3464" w:type="dxa"/>
            <w:vAlign w:val="bottom"/>
          </w:tcPr>
          <w:p w14:paraId="56DBC57C" w14:textId="21ED461E" w:rsidR="001C63D0" w:rsidRPr="001C63D0" w:rsidRDefault="001C63D0" w:rsidP="001C63D0">
            <w:pPr>
              <w:spacing w:after="160" w:line="259" w:lineRule="auto"/>
              <w:rPr>
                <w:rFonts w:cs="Arial"/>
                <w:sz w:val="16"/>
                <w:szCs w:val="16"/>
              </w:rPr>
            </w:pPr>
            <w:r w:rsidRPr="001C63D0">
              <w:rPr>
                <w:rFonts w:cs="Arial"/>
                <w:sz w:val="16"/>
                <w:szCs w:val="16"/>
              </w:rPr>
              <w:t>SONAR EAI application servers</w:t>
            </w:r>
          </w:p>
        </w:tc>
        <w:tc>
          <w:tcPr>
            <w:tcW w:w="1211" w:type="dxa"/>
            <w:vAlign w:val="bottom"/>
          </w:tcPr>
          <w:p w14:paraId="483407AE" w14:textId="26A7B1AF" w:rsidR="001C63D0" w:rsidRPr="001C63D0" w:rsidRDefault="001C63D0" w:rsidP="001C63D0">
            <w:pPr>
              <w:spacing w:after="160" w:line="259" w:lineRule="auto"/>
              <w:rPr>
                <w:rFonts w:cs="Arial"/>
                <w:sz w:val="16"/>
                <w:szCs w:val="16"/>
              </w:rPr>
            </w:pPr>
            <w:r w:rsidRPr="001C63D0">
              <w:rPr>
                <w:rFonts w:cs="Arial"/>
                <w:sz w:val="16"/>
                <w:szCs w:val="16"/>
              </w:rPr>
              <w:t>5-Application</w:t>
            </w:r>
          </w:p>
        </w:tc>
        <w:tc>
          <w:tcPr>
            <w:tcW w:w="2328" w:type="dxa"/>
            <w:vAlign w:val="bottom"/>
          </w:tcPr>
          <w:p w14:paraId="0F176BB1" w14:textId="0A5856AD" w:rsidR="001C63D0" w:rsidRPr="001C63D0" w:rsidRDefault="001C63D0" w:rsidP="001C63D0">
            <w:pPr>
              <w:spacing w:after="160" w:line="259" w:lineRule="auto"/>
              <w:rPr>
                <w:rFonts w:cs="Arial"/>
                <w:sz w:val="16"/>
                <w:szCs w:val="16"/>
              </w:rPr>
            </w:pPr>
            <w:r w:rsidRPr="001C63D0">
              <w:rPr>
                <w:rFonts w:cs="Arial"/>
                <w:sz w:val="16"/>
                <w:szCs w:val="16"/>
              </w:rPr>
              <w:t>Sonar</w:t>
            </w:r>
          </w:p>
        </w:tc>
        <w:tc>
          <w:tcPr>
            <w:tcW w:w="928" w:type="dxa"/>
            <w:vAlign w:val="bottom"/>
          </w:tcPr>
          <w:p w14:paraId="108B11BD" w14:textId="5BA26BF7" w:rsidR="001C63D0" w:rsidRPr="001C63D0" w:rsidRDefault="00480A5A" w:rsidP="001C63D0">
            <w:pPr>
              <w:spacing w:after="160" w:line="259" w:lineRule="auto"/>
              <w:rPr>
                <w:rFonts w:eastAsia="Times New Roman" w:cs="Arial"/>
                <w:color w:val="1F1E33"/>
                <w:sz w:val="16"/>
                <w:szCs w:val="16"/>
                <w:highlight w:val="yellow"/>
                <w:lang w:val="en-US" w:eastAsia="nl-NL" w:bidi="ar-SA"/>
              </w:rPr>
            </w:pPr>
            <w:r>
              <w:rPr>
                <w:rFonts w:cs="Arial"/>
                <w:sz w:val="16"/>
                <w:szCs w:val="16"/>
              </w:rPr>
              <w:t>7.3.3</w:t>
            </w:r>
          </w:p>
        </w:tc>
        <w:tc>
          <w:tcPr>
            <w:tcW w:w="1538" w:type="dxa"/>
            <w:vAlign w:val="bottom"/>
          </w:tcPr>
          <w:p w14:paraId="4234281F" w14:textId="77777777" w:rsidR="001C63D0" w:rsidRPr="001C63D0" w:rsidRDefault="001C63D0" w:rsidP="001C63D0">
            <w:pPr>
              <w:spacing w:after="160" w:line="259" w:lineRule="auto"/>
              <w:jc w:val="center"/>
              <w:rPr>
                <w:rFonts w:eastAsia="Times New Roman" w:cs="Arial"/>
                <w:color w:val="000000" w:themeColor="text1"/>
                <w:sz w:val="16"/>
                <w:szCs w:val="16"/>
                <w:highlight w:val="yellow"/>
                <w:lang w:val="en-US" w:eastAsia="nl-NL" w:bidi="ar-SA"/>
              </w:rPr>
            </w:pPr>
          </w:p>
        </w:tc>
        <w:tc>
          <w:tcPr>
            <w:tcW w:w="786" w:type="dxa"/>
            <w:vAlign w:val="bottom"/>
          </w:tcPr>
          <w:p w14:paraId="65F40A65" w14:textId="77777777" w:rsidR="001C63D0" w:rsidRPr="001C63D0" w:rsidRDefault="001C63D0" w:rsidP="001C63D0">
            <w:pPr>
              <w:spacing w:after="160" w:line="259" w:lineRule="auto"/>
              <w:jc w:val="center"/>
              <w:rPr>
                <w:rFonts w:eastAsia="Times New Roman" w:cs="Arial"/>
                <w:color w:val="000000" w:themeColor="text1"/>
                <w:sz w:val="16"/>
                <w:szCs w:val="16"/>
                <w:highlight w:val="yellow"/>
                <w:lang w:val="en-US" w:eastAsia="nl-NL" w:bidi="ar-SA"/>
              </w:rPr>
            </w:pPr>
          </w:p>
        </w:tc>
      </w:tr>
      <w:tr w:rsidR="008555C6" w14:paraId="7C87D46A" w14:textId="77777777" w:rsidTr="00EA3F7F">
        <w:tc>
          <w:tcPr>
            <w:tcW w:w="3464" w:type="dxa"/>
            <w:vAlign w:val="bottom"/>
          </w:tcPr>
          <w:p w14:paraId="4BC9F745" w14:textId="35BABC51" w:rsidR="001C63D0" w:rsidRPr="001C63D0" w:rsidRDefault="001C63D0" w:rsidP="001C63D0">
            <w:pPr>
              <w:spacing w:after="160" w:line="259" w:lineRule="auto"/>
              <w:rPr>
                <w:rFonts w:cs="Arial"/>
                <w:sz w:val="16"/>
                <w:szCs w:val="16"/>
              </w:rPr>
            </w:pPr>
            <w:r w:rsidRPr="001C63D0">
              <w:rPr>
                <w:rFonts w:cs="Arial"/>
                <w:sz w:val="16"/>
                <w:szCs w:val="16"/>
              </w:rPr>
              <w:t>SONAR EAI application servers</w:t>
            </w:r>
          </w:p>
        </w:tc>
        <w:tc>
          <w:tcPr>
            <w:tcW w:w="1211" w:type="dxa"/>
            <w:vAlign w:val="bottom"/>
          </w:tcPr>
          <w:p w14:paraId="1E1FFB6B" w14:textId="57D73362" w:rsidR="001C63D0" w:rsidRPr="001C63D0" w:rsidRDefault="001C63D0" w:rsidP="001C63D0">
            <w:pPr>
              <w:spacing w:after="160" w:line="259" w:lineRule="auto"/>
              <w:rPr>
                <w:rFonts w:cs="Arial"/>
                <w:sz w:val="16"/>
                <w:szCs w:val="16"/>
              </w:rPr>
            </w:pPr>
            <w:r w:rsidRPr="001C63D0">
              <w:rPr>
                <w:rFonts w:cs="Arial"/>
                <w:sz w:val="16"/>
                <w:szCs w:val="16"/>
              </w:rPr>
              <w:t>5-Application</w:t>
            </w:r>
          </w:p>
        </w:tc>
        <w:tc>
          <w:tcPr>
            <w:tcW w:w="2328" w:type="dxa"/>
            <w:vAlign w:val="bottom"/>
          </w:tcPr>
          <w:p w14:paraId="4BFCFA2F" w14:textId="75DB2D23" w:rsidR="001C63D0" w:rsidRPr="001C63D0" w:rsidRDefault="001C63D0" w:rsidP="001C63D0">
            <w:pPr>
              <w:spacing w:after="160" w:line="259" w:lineRule="auto"/>
              <w:rPr>
                <w:rFonts w:cs="Arial"/>
                <w:sz w:val="16"/>
                <w:szCs w:val="16"/>
              </w:rPr>
            </w:pPr>
            <w:r w:rsidRPr="001C63D0">
              <w:rPr>
                <w:rFonts w:cs="Arial"/>
                <w:sz w:val="16"/>
                <w:szCs w:val="16"/>
              </w:rPr>
              <w:t>JMS software pack</w:t>
            </w:r>
          </w:p>
        </w:tc>
        <w:tc>
          <w:tcPr>
            <w:tcW w:w="928" w:type="dxa"/>
            <w:vAlign w:val="bottom"/>
          </w:tcPr>
          <w:p w14:paraId="4316AD66" w14:textId="77777777" w:rsidR="001C63D0" w:rsidRPr="001C63D0" w:rsidRDefault="001C63D0" w:rsidP="001C63D0">
            <w:pPr>
              <w:spacing w:after="160" w:line="259" w:lineRule="auto"/>
              <w:rPr>
                <w:rFonts w:eastAsia="Times New Roman" w:cs="Arial"/>
                <w:color w:val="1F1E33"/>
                <w:sz w:val="16"/>
                <w:szCs w:val="16"/>
                <w:highlight w:val="yellow"/>
                <w:lang w:val="en-US" w:eastAsia="nl-NL" w:bidi="ar-SA"/>
              </w:rPr>
            </w:pPr>
          </w:p>
        </w:tc>
        <w:tc>
          <w:tcPr>
            <w:tcW w:w="1538" w:type="dxa"/>
            <w:vAlign w:val="bottom"/>
          </w:tcPr>
          <w:p w14:paraId="5806F11A" w14:textId="77777777" w:rsidR="001C63D0" w:rsidRPr="001C63D0" w:rsidRDefault="001C63D0" w:rsidP="001C63D0">
            <w:pPr>
              <w:spacing w:after="160" w:line="259" w:lineRule="auto"/>
              <w:jc w:val="center"/>
              <w:rPr>
                <w:rFonts w:eastAsia="Times New Roman" w:cs="Arial"/>
                <w:color w:val="000000" w:themeColor="text1"/>
                <w:sz w:val="16"/>
                <w:szCs w:val="16"/>
                <w:highlight w:val="yellow"/>
                <w:lang w:val="en-US" w:eastAsia="nl-NL" w:bidi="ar-SA"/>
              </w:rPr>
            </w:pPr>
          </w:p>
        </w:tc>
        <w:tc>
          <w:tcPr>
            <w:tcW w:w="786" w:type="dxa"/>
            <w:vAlign w:val="bottom"/>
          </w:tcPr>
          <w:p w14:paraId="1D5C647D" w14:textId="77777777" w:rsidR="001C63D0" w:rsidRPr="001C63D0" w:rsidRDefault="001C63D0" w:rsidP="001C63D0">
            <w:pPr>
              <w:spacing w:after="160" w:line="259" w:lineRule="auto"/>
              <w:jc w:val="center"/>
              <w:rPr>
                <w:rFonts w:eastAsia="Times New Roman" w:cs="Arial"/>
                <w:color w:val="000000" w:themeColor="text1"/>
                <w:sz w:val="16"/>
                <w:szCs w:val="16"/>
                <w:highlight w:val="yellow"/>
                <w:lang w:val="en-US" w:eastAsia="nl-NL" w:bidi="ar-SA"/>
              </w:rPr>
            </w:pPr>
          </w:p>
        </w:tc>
      </w:tr>
      <w:tr w:rsidR="003A49C3" w14:paraId="019024A3" w14:textId="77777777" w:rsidTr="00EA3F7F">
        <w:trPr>
          <w:trHeight w:val="152"/>
        </w:trPr>
        <w:tc>
          <w:tcPr>
            <w:tcW w:w="3464" w:type="dxa"/>
            <w:shd w:val="clear" w:color="auto" w:fill="F2F2F2" w:themeFill="background1" w:themeFillShade="F2"/>
            <w:vAlign w:val="bottom"/>
          </w:tcPr>
          <w:p w14:paraId="4DA4F1A3" w14:textId="77777777" w:rsidR="003A49C3" w:rsidRPr="001A25CB" w:rsidRDefault="003A49C3" w:rsidP="00240C58">
            <w:pPr>
              <w:spacing w:after="160" w:line="259" w:lineRule="auto"/>
              <w:rPr>
                <w:rFonts w:cs="Arial"/>
                <w:sz w:val="16"/>
                <w:szCs w:val="16"/>
              </w:rPr>
            </w:pPr>
          </w:p>
        </w:tc>
        <w:tc>
          <w:tcPr>
            <w:tcW w:w="1211" w:type="dxa"/>
            <w:shd w:val="clear" w:color="auto" w:fill="F2F2F2" w:themeFill="background1" w:themeFillShade="F2"/>
            <w:vAlign w:val="bottom"/>
          </w:tcPr>
          <w:p w14:paraId="4BD6E523" w14:textId="77777777" w:rsidR="003A49C3" w:rsidRPr="001A25CB" w:rsidRDefault="003A49C3" w:rsidP="00240C58">
            <w:pPr>
              <w:spacing w:after="160" w:line="259" w:lineRule="auto"/>
              <w:rPr>
                <w:rFonts w:cs="Arial"/>
                <w:sz w:val="16"/>
                <w:szCs w:val="16"/>
              </w:rPr>
            </w:pPr>
          </w:p>
        </w:tc>
        <w:tc>
          <w:tcPr>
            <w:tcW w:w="2328" w:type="dxa"/>
            <w:shd w:val="clear" w:color="auto" w:fill="F2F2F2" w:themeFill="background1" w:themeFillShade="F2"/>
            <w:vAlign w:val="bottom"/>
          </w:tcPr>
          <w:p w14:paraId="0E215146" w14:textId="77777777" w:rsidR="003A49C3" w:rsidRPr="001A25CB" w:rsidRDefault="003A49C3" w:rsidP="00240C58">
            <w:pPr>
              <w:spacing w:after="160" w:line="259" w:lineRule="auto"/>
              <w:rPr>
                <w:rFonts w:cs="Arial"/>
                <w:sz w:val="16"/>
                <w:szCs w:val="16"/>
              </w:rPr>
            </w:pPr>
          </w:p>
        </w:tc>
        <w:tc>
          <w:tcPr>
            <w:tcW w:w="928" w:type="dxa"/>
            <w:shd w:val="clear" w:color="auto" w:fill="F2F2F2" w:themeFill="background1" w:themeFillShade="F2"/>
            <w:vAlign w:val="bottom"/>
          </w:tcPr>
          <w:p w14:paraId="2F37B0F0" w14:textId="77777777" w:rsidR="003A49C3" w:rsidRPr="001A25CB" w:rsidRDefault="003A49C3"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068BBE1C"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3A08E042"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r>
      <w:tr w:rsidR="00236F4F" w14:paraId="4016713D" w14:textId="77777777" w:rsidTr="00EA3F7F">
        <w:tc>
          <w:tcPr>
            <w:tcW w:w="3464" w:type="dxa"/>
            <w:vAlign w:val="bottom"/>
          </w:tcPr>
          <w:p w14:paraId="61484CAF" w14:textId="63C5A26D" w:rsidR="005717AD" w:rsidRPr="005717AD" w:rsidRDefault="005717AD" w:rsidP="005717AD">
            <w:pPr>
              <w:spacing w:after="160" w:line="259" w:lineRule="auto"/>
              <w:rPr>
                <w:rFonts w:cs="Arial"/>
                <w:sz w:val="16"/>
                <w:szCs w:val="16"/>
              </w:rPr>
            </w:pPr>
            <w:r w:rsidRPr="005717AD">
              <w:rPr>
                <w:rFonts w:cs="Arial"/>
                <w:sz w:val="16"/>
                <w:szCs w:val="16"/>
              </w:rPr>
              <w:t>SONAR database servers</w:t>
            </w:r>
          </w:p>
        </w:tc>
        <w:tc>
          <w:tcPr>
            <w:tcW w:w="1211" w:type="dxa"/>
            <w:vAlign w:val="bottom"/>
          </w:tcPr>
          <w:p w14:paraId="2DB2C751" w14:textId="2FF5284F" w:rsidR="005717AD" w:rsidRPr="005717AD" w:rsidRDefault="005717AD" w:rsidP="005717AD">
            <w:pPr>
              <w:spacing w:after="160" w:line="259" w:lineRule="auto"/>
              <w:rPr>
                <w:rFonts w:cs="Arial"/>
                <w:sz w:val="16"/>
                <w:szCs w:val="16"/>
              </w:rPr>
            </w:pPr>
            <w:r w:rsidRPr="005717AD">
              <w:rPr>
                <w:rFonts w:cs="Arial"/>
                <w:sz w:val="16"/>
                <w:szCs w:val="16"/>
              </w:rPr>
              <w:t>1-OS</w:t>
            </w:r>
          </w:p>
        </w:tc>
        <w:tc>
          <w:tcPr>
            <w:tcW w:w="2328" w:type="dxa"/>
            <w:vAlign w:val="bottom"/>
          </w:tcPr>
          <w:p w14:paraId="3E953DED" w14:textId="6B182A13" w:rsidR="005717AD" w:rsidRPr="005717AD" w:rsidRDefault="005717AD" w:rsidP="005717AD">
            <w:pPr>
              <w:spacing w:after="160" w:line="259" w:lineRule="auto"/>
              <w:rPr>
                <w:rFonts w:cs="Arial"/>
                <w:sz w:val="16"/>
                <w:szCs w:val="16"/>
              </w:rPr>
            </w:pPr>
            <w:r w:rsidRPr="005717AD">
              <w:rPr>
                <w:rFonts w:cs="Arial"/>
                <w:sz w:val="16"/>
                <w:szCs w:val="16"/>
              </w:rPr>
              <w:t>AIX</w:t>
            </w:r>
          </w:p>
        </w:tc>
        <w:tc>
          <w:tcPr>
            <w:tcW w:w="928" w:type="dxa"/>
            <w:vAlign w:val="bottom"/>
          </w:tcPr>
          <w:p w14:paraId="7E757C38" w14:textId="191310C4" w:rsidR="005717AD" w:rsidRPr="005717AD" w:rsidRDefault="005717AD" w:rsidP="005717AD">
            <w:pPr>
              <w:spacing w:after="160" w:line="259" w:lineRule="auto"/>
              <w:rPr>
                <w:rFonts w:eastAsia="Times New Roman" w:cs="Arial"/>
                <w:color w:val="1F1E33"/>
                <w:sz w:val="16"/>
                <w:szCs w:val="16"/>
                <w:highlight w:val="yellow"/>
                <w:lang w:val="en-US" w:eastAsia="nl-NL" w:bidi="ar-SA"/>
              </w:rPr>
            </w:pPr>
            <w:r w:rsidRPr="005717AD">
              <w:rPr>
                <w:rFonts w:cs="Arial"/>
                <w:sz w:val="16"/>
                <w:szCs w:val="16"/>
              </w:rPr>
              <w:t>7.2</w:t>
            </w:r>
          </w:p>
        </w:tc>
        <w:tc>
          <w:tcPr>
            <w:tcW w:w="1538" w:type="dxa"/>
            <w:vAlign w:val="bottom"/>
          </w:tcPr>
          <w:p w14:paraId="7C2B6959" w14:textId="0B76FE68" w:rsidR="005717AD" w:rsidRPr="005717AD" w:rsidRDefault="005717AD" w:rsidP="005717AD">
            <w:pPr>
              <w:spacing w:after="160" w:line="259" w:lineRule="auto"/>
              <w:jc w:val="center"/>
              <w:rPr>
                <w:rFonts w:eastAsia="Times New Roman" w:cs="Arial"/>
                <w:color w:val="000000" w:themeColor="text1"/>
                <w:sz w:val="16"/>
                <w:szCs w:val="16"/>
                <w:highlight w:val="yellow"/>
                <w:lang w:val="en-US" w:eastAsia="nl-NL" w:bidi="ar-SA"/>
              </w:rPr>
            </w:pPr>
            <w:r w:rsidRPr="005717AD">
              <w:rPr>
                <w:rFonts w:cs="Arial"/>
                <w:sz w:val="16"/>
                <w:szCs w:val="16"/>
              </w:rPr>
              <w:t>IBM</w:t>
            </w:r>
          </w:p>
        </w:tc>
        <w:tc>
          <w:tcPr>
            <w:tcW w:w="786" w:type="dxa"/>
            <w:vAlign w:val="bottom"/>
          </w:tcPr>
          <w:p w14:paraId="28758906" w14:textId="77777777" w:rsidR="005717AD" w:rsidRPr="005717AD" w:rsidRDefault="005717AD" w:rsidP="005717AD">
            <w:pPr>
              <w:spacing w:after="160" w:line="259" w:lineRule="auto"/>
              <w:jc w:val="center"/>
              <w:rPr>
                <w:rFonts w:eastAsia="Times New Roman" w:cs="Arial"/>
                <w:color w:val="000000" w:themeColor="text1"/>
                <w:sz w:val="16"/>
                <w:szCs w:val="16"/>
                <w:highlight w:val="yellow"/>
                <w:lang w:val="en-US" w:eastAsia="nl-NL" w:bidi="ar-SA"/>
              </w:rPr>
            </w:pPr>
          </w:p>
        </w:tc>
      </w:tr>
      <w:tr w:rsidR="00B47F8A" w14:paraId="29B8E105" w14:textId="77777777" w:rsidTr="00EA3F7F">
        <w:tc>
          <w:tcPr>
            <w:tcW w:w="3464" w:type="dxa"/>
            <w:vAlign w:val="bottom"/>
          </w:tcPr>
          <w:p w14:paraId="32FD32FD" w14:textId="6F0A8F08" w:rsidR="005717AD" w:rsidRPr="005717AD" w:rsidRDefault="005717AD" w:rsidP="005717AD">
            <w:pPr>
              <w:spacing w:after="160" w:line="259" w:lineRule="auto"/>
              <w:rPr>
                <w:rFonts w:cs="Arial"/>
                <w:sz w:val="16"/>
                <w:szCs w:val="16"/>
              </w:rPr>
            </w:pPr>
            <w:r w:rsidRPr="005717AD">
              <w:rPr>
                <w:rFonts w:cs="Arial"/>
                <w:sz w:val="16"/>
                <w:szCs w:val="16"/>
              </w:rPr>
              <w:t>SONAR database servers</w:t>
            </w:r>
          </w:p>
        </w:tc>
        <w:tc>
          <w:tcPr>
            <w:tcW w:w="1211" w:type="dxa"/>
            <w:vAlign w:val="bottom"/>
          </w:tcPr>
          <w:p w14:paraId="3699F325" w14:textId="031E090A" w:rsidR="005717AD" w:rsidRPr="005717AD" w:rsidRDefault="005717AD" w:rsidP="005717AD">
            <w:pPr>
              <w:spacing w:after="160" w:line="259" w:lineRule="auto"/>
              <w:rPr>
                <w:rFonts w:cs="Arial"/>
                <w:sz w:val="16"/>
                <w:szCs w:val="16"/>
              </w:rPr>
            </w:pPr>
            <w:r w:rsidRPr="005717AD">
              <w:rPr>
                <w:rFonts w:cs="Arial"/>
                <w:sz w:val="16"/>
                <w:szCs w:val="16"/>
              </w:rPr>
              <w:t>1-OS</w:t>
            </w:r>
          </w:p>
        </w:tc>
        <w:tc>
          <w:tcPr>
            <w:tcW w:w="2328" w:type="dxa"/>
            <w:vAlign w:val="bottom"/>
          </w:tcPr>
          <w:p w14:paraId="4B11A71C" w14:textId="324D8419" w:rsidR="005717AD" w:rsidRPr="005717AD" w:rsidRDefault="005717AD" w:rsidP="005717AD">
            <w:pPr>
              <w:spacing w:after="160" w:line="259" w:lineRule="auto"/>
              <w:rPr>
                <w:rFonts w:cs="Arial"/>
                <w:sz w:val="16"/>
                <w:szCs w:val="16"/>
              </w:rPr>
            </w:pPr>
            <w:r w:rsidRPr="005717AD">
              <w:rPr>
                <w:rFonts w:cs="Arial"/>
                <w:sz w:val="16"/>
                <w:szCs w:val="16"/>
              </w:rPr>
              <w:t>PowerHA Cluster manager</w:t>
            </w:r>
          </w:p>
        </w:tc>
        <w:tc>
          <w:tcPr>
            <w:tcW w:w="928" w:type="dxa"/>
            <w:vAlign w:val="bottom"/>
          </w:tcPr>
          <w:p w14:paraId="7F44C0BF" w14:textId="62D18727" w:rsidR="005717AD" w:rsidRPr="005717AD" w:rsidRDefault="005717AD" w:rsidP="005717AD">
            <w:pPr>
              <w:spacing w:after="160" w:line="259" w:lineRule="auto"/>
              <w:rPr>
                <w:rFonts w:eastAsia="Times New Roman" w:cs="Arial"/>
                <w:color w:val="1F1E33"/>
                <w:sz w:val="16"/>
                <w:szCs w:val="16"/>
                <w:highlight w:val="yellow"/>
                <w:lang w:val="en-US" w:eastAsia="nl-NL" w:bidi="ar-SA"/>
              </w:rPr>
            </w:pPr>
            <w:r w:rsidRPr="005717AD">
              <w:rPr>
                <w:rFonts w:cs="Arial"/>
                <w:sz w:val="16"/>
                <w:szCs w:val="16"/>
              </w:rPr>
              <w:t>7.2</w:t>
            </w:r>
          </w:p>
        </w:tc>
        <w:tc>
          <w:tcPr>
            <w:tcW w:w="1538" w:type="dxa"/>
            <w:vAlign w:val="bottom"/>
          </w:tcPr>
          <w:p w14:paraId="0BA36EF4" w14:textId="1B3ACC5F" w:rsidR="005717AD" w:rsidRPr="005717AD" w:rsidRDefault="005717AD" w:rsidP="005717AD">
            <w:pPr>
              <w:spacing w:after="160" w:line="259" w:lineRule="auto"/>
              <w:jc w:val="center"/>
              <w:rPr>
                <w:rFonts w:eastAsia="Times New Roman" w:cs="Arial"/>
                <w:color w:val="000000" w:themeColor="text1"/>
                <w:sz w:val="16"/>
                <w:szCs w:val="16"/>
                <w:highlight w:val="yellow"/>
                <w:lang w:val="en-US" w:eastAsia="nl-NL" w:bidi="ar-SA"/>
              </w:rPr>
            </w:pPr>
            <w:r w:rsidRPr="005717AD">
              <w:rPr>
                <w:rFonts w:cs="Arial"/>
                <w:sz w:val="16"/>
                <w:szCs w:val="16"/>
              </w:rPr>
              <w:t>IBM</w:t>
            </w:r>
          </w:p>
        </w:tc>
        <w:tc>
          <w:tcPr>
            <w:tcW w:w="786" w:type="dxa"/>
            <w:vAlign w:val="bottom"/>
          </w:tcPr>
          <w:p w14:paraId="17E43B05" w14:textId="77777777" w:rsidR="005717AD" w:rsidRPr="005717AD" w:rsidRDefault="005717AD" w:rsidP="005717AD">
            <w:pPr>
              <w:spacing w:after="160" w:line="259" w:lineRule="auto"/>
              <w:jc w:val="center"/>
              <w:rPr>
                <w:rFonts w:eastAsia="Times New Roman" w:cs="Arial"/>
                <w:color w:val="000000" w:themeColor="text1"/>
                <w:sz w:val="16"/>
                <w:szCs w:val="16"/>
                <w:highlight w:val="yellow"/>
                <w:lang w:val="en-US" w:eastAsia="nl-NL" w:bidi="ar-SA"/>
              </w:rPr>
            </w:pPr>
          </w:p>
        </w:tc>
      </w:tr>
      <w:tr w:rsidR="00B47F8A" w14:paraId="50B1B0F5" w14:textId="77777777" w:rsidTr="00EA3F7F">
        <w:tc>
          <w:tcPr>
            <w:tcW w:w="3464" w:type="dxa"/>
            <w:vAlign w:val="bottom"/>
          </w:tcPr>
          <w:p w14:paraId="4919F925" w14:textId="39BF0CE3" w:rsidR="005717AD" w:rsidRPr="005717AD" w:rsidRDefault="005717AD" w:rsidP="005717AD">
            <w:pPr>
              <w:spacing w:after="160" w:line="259" w:lineRule="auto"/>
              <w:rPr>
                <w:rFonts w:cs="Arial"/>
                <w:sz w:val="16"/>
                <w:szCs w:val="16"/>
              </w:rPr>
            </w:pPr>
            <w:r w:rsidRPr="005717AD">
              <w:rPr>
                <w:rFonts w:cs="Arial"/>
                <w:sz w:val="16"/>
                <w:szCs w:val="16"/>
              </w:rPr>
              <w:t>SONAR database servers</w:t>
            </w:r>
          </w:p>
        </w:tc>
        <w:tc>
          <w:tcPr>
            <w:tcW w:w="1211" w:type="dxa"/>
            <w:vAlign w:val="bottom"/>
          </w:tcPr>
          <w:p w14:paraId="0477CD79" w14:textId="715E3907" w:rsidR="005717AD" w:rsidRPr="005717AD" w:rsidRDefault="005717AD" w:rsidP="005717AD">
            <w:pPr>
              <w:spacing w:after="160" w:line="259" w:lineRule="auto"/>
              <w:rPr>
                <w:rFonts w:cs="Arial"/>
                <w:sz w:val="16"/>
                <w:szCs w:val="16"/>
              </w:rPr>
            </w:pPr>
            <w:r w:rsidRPr="005717AD">
              <w:rPr>
                <w:rFonts w:cs="Arial"/>
                <w:sz w:val="16"/>
                <w:szCs w:val="16"/>
              </w:rPr>
              <w:t>3-Database</w:t>
            </w:r>
          </w:p>
        </w:tc>
        <w:tc>
          <w:tcPr>
            <w:tcW w:w="2328" w:type="dxa"/>
            <w:vAlign w:val="bottom"/>
          </w:tcPr>
          <w:p w14:paraId="031243F2" w14:textId="46BEB635" w:rsidR="005717AD" w:rsidRPr="005717AD" w:rsidRDefault="005717AD" w:rsidP="005717AD">
            <w:pPr>
              <w:spacing w:after="160" w:line="259" w:lineRule="auto"/>
              <w:rPr>
                <w:rFonts w:cs="Arial"/>
                <w:sz w:val="16"/>
                <w:szCs w:val="16"/>
              </w:rPr>
            </w:pPr>
            <w:r w:rsidRPr="005717AD">
              <w:rPr>
                <w:rFonts w:cs="Arial"/>
                <w:sz w:val="16"/>
                <w:szCs w:val="16"/>
              </w:rPr>
              <w:t>Oracle database server</w:t>
            </w:r>
          </w:p>
        </w:tc>
        <w:tc>
          <w:tcPr>
            <w:tcW w:w="928" w:type="dxa"/>
            <w:vAlign w:val="bottom"/>
          </w:tcPr>
          <w:p w14:paraId="6EC55C19" w14:textId="1D60E20D" w:rsidR="005717AD" w:rsidRPr="005717AD" w:rsidRDefault="005717AD" w:rsidP="005717AD">
            <w:pPr>
              <w:spacing w:after="160" w:line="259" w:lineRule="auto"/>
              <w:rPr>
                <w:rFonts w:eastAsia="Times New Roman" w:cs="Arial"/>
                <w:color w:val="1F1E33"/>
                <w:sz w:val="16"/>
                <w:szCs w:val="16"/>
                <w:highlight w:val="yellow"/>
                <w:lang w:val="en-US" w:eastAsia="nl-NL" w:bidi="ar-SA"/>
              </w:rPr>
            </w:pPr>
            <w:r w:rsidRPr="005717AD">
              <w:rPr>
                <w:rFonts w:cs="Arial"/>
                <w:sz w:val="16"/>
                <w:szCs w:val="16"/>
              </w:rPr>
              <w:t>12.2</w:t>
            </w:r>
          </w:p>
        </w:tc>
        <w:tc>
          <w:tcPr>
            <w:tcW w:w="1538" w:type="dxa"/>
          </w:tcPr>
          <w:p w14:paraId="246B2C56" w14:textId="28CCDB8D" w:rsidR="005717AD" w:rsidRPr="005717AD" w:rsidRDefault="005717AD" w:rsidP="005717AD">
            <w:pPr>
              <w:spacing w:after="160" w:line="259" w:lineRule="auto"/>
              <w:jc w:val="center"/>
              <w:rPr>
                <w:rFonts w:eastAsia="Times New Roman" w:cs="Arial"/>
                <w:color w:val="000000" w:themeColor="text1"/>
                <w:sz w:val="16"/>
                <w:szCs w:val="16"/>
                <w:highlight w:val="yellow"/>
                <w:lang w:val="en-US" w:eastAsia="nl-NL" w:bidi="ar-SA"/>
              </w:rPr>
            </w:pPr>
            <w:r w:rsidRPr="005717AD">
              <w:rPr>
                <w:rFonts w:cs="Arial"/>
                <w:sz w:val="16"/>
                <w:szCs w:val="16"/>
              </w:rPr>
              <w:t>Oracle</w:t>
            </w:r>
          </w:p>
        </w:tc>
        <w:tc>
          <w:tcPr>
            <w:tcW w:w="786" w:type="dxa"/>
            <w:vAlign w:val="bottom"/>
          </w:tcPr>
          <w:p w14:paraId="3E90B662" w14:textId="77777777" w:rsidR="005717AD" w:rsidRPr="005717AD" w:rsidRDefault="005717AD" w:rsidP="005717AD">
            <w:pPr>
              <w:spacing w:after="160" w:line="259" w:lineRule="auto"/>
              <w:jc w:val="center"/>
              <w:rPr>
                <w:rFonts w:eastAsia="Times New Roman" w:cs="Arial"/>
                <w:color w:val="000000" w:themeColor="text1"/>
                <w:sz w:val="16"/>
                <w:szCs w:val="16"/>
                <w:highlight w:val="yellow"/>
                <w:lang w:val="en-US" w:eastAsia="nl-NL" w:bidi="ar-SA"/>
              </w:rPr>
            </w:pPr>
          </w:p>
        </w:tc>
      </w:tr>
      <w:tr w:rsidR="00B47F8A" w14:paraId="594C1509" w14:textId="77777777" w:rsidTr="00EA3F7F">
        <w:tc>
          <w:tcPr>
            <w:tcW w:w="3464" w:type="dxa"/>
            <w:vAlign w:val="bottom"/>
          </w:tcPr>
          <w:p w14:paraId="597591E9" w14:textId="560F66FF" w:rsidR="005717AD" w:rsidRPr="005717AD" w:rsidRDefault="005717AD" w:rsidP="005717AD">
            <w:pPr>
              <w:spacing w:after="160" w:line="259" w:lineRule="auto"/>
              <w:rPr>
                <w:rFonts w:cs="Arial"/>
                <w:sz w:val="16"/>
                <w:szCs w:val="16"/>
              </w:rPr>
            </w:pPr>
            <w:r w:rsidRPr="005717AD">
              <w:rPr>
                <w:rFonts w:cs="Arial"/>
                <w:sz w:val="16"/>
                <w:szCs w:val="16"/>
              </w:rPr>
              <w:t>SONAR database servers</w:t>
            </w:r>
          </w:p>
        </w:tc>
        <w:tc>
          <w:tcPr>
            <w:tcW w:w="1211" w:type="dxa"/>
            <w:vAlign w:val="bottom"/>
          </w:tcPr>
          <w:p w14:paraId="0E6B6AE5" w14:textId="27EF1603" w:rsidR="005717AD" w:rsidRPr="005717AD" w:rsidRDefault="005717AD" w:rsidP="005717AD">
            <w:pPr>
              <w:spacing w:after="160" w:line="259" w:lineRule="auto"/>
              <w:rPr>
                <w:rFonts w:cs="Arial"/>
                <w:sz w:val="16"/>
                <w:szCs w:val="16"/>
              </w:rPr>
            </w:pPr>
            <w:r w:rsidRPr="005717AD">
              <w:rPr>
                <w:rFonts w:cs="Arial"/>
                <w:sz w:val="16"/>
                <w:szCs w:val="16"/>
              </w:rPr>
              <w:t>3-Database</w:t>
            </w:r>
          </w:p>
        </w:tc>
        <w:tc>
          <w:tcPr>
            <w:tcW w:w="2328" w:type="dxa"/>
            <w:vAlign w:val="bottom"/>
          </w:tcPr>
          <w:p w14:paraId="49F07F19" w14:textId="1A2C2E9C" w:rsidR="005717AD" w:rsidRPr="005717AD" w:rsidRDefault="005717AD" w:rsidP="005717AD">
            <w:pPr>
              <w:spacing w:after="160" w:line="259" w:lineRule="auto"/>
              <w:rPr>
                <w:rFonts w:cs="Arial"/>
                <w:sz w:val="16"/>
                <w:szCs w:val="16"/>
              </w:rPr>
            </w:pPr>
            <w:r w:rsidRPr="005717AD">
              <w:rPr>
                <w:rFonts w:cs="Arial"/>
                <w:sz w:val="16"/>
                <w:szCs w:val="16"/>
              </w:rPr>
              <w:t>Oracle dataguard</w:t>
            </w:r>
          </w:p>
        </w:tc>
        <w:tc>
          <w:tcPr>
            <w:tcW w:w="928" w:type="dxa"/>
            <w:vAlign w:val="bottom"/>
          </w:tcPr>
          <w:p w14:paraId="2A48CCDB" w14:textId="2C04CF05" w:rsidR="005717AD" w:rsidRPr="005717AD" w:rsidRDefault="005717AD" w:rsidP="005717AD">
            <w:pPr>
              <w:spacing w:after="160" w:line="259" w:lineRule="auto"/>
              <w:rPr>
                <w:rFonts w:eastAsia="Times New Roman" w:cs="Arial"/>
                <w:color w:val="1F1E33"/>
                <w:sz w:val="16"/>
                <w:szCs w:val="16"/>
                <w:highlight w:val="yellow"/>
                <w:lang w:val="en-US" w:eastAsia="nl-NL" w:bidi="ar-SA"/>
              </w:rPr>
            </w:pPr>
            <w:r w:rsidRPr="005717AD">
              <w:rPr>
                <w:rFonts w:cs="Arial"/>
                <w:sz w:val="16"/>
                <w:szCs w:val="16"/>
              </w:rPr>
              <w:t>12.2</w:t>
            </w:r>
          </w:p>
        </w:tc>
        <w:tc>
          <w:tcPr>
            <w:tcW w:w="1538" w:type="dxa"/>
          </w:tcPr>
          <w:p w14:paraId="45E7C12E" w14:textId="4F86BD12" w:rsidR="005717AD" w:rsidRPr="005717AD" w:rsidRDefault="005717AD" w:rsidP="005717AD">
            <w:pPr>
              <w:spacing w:after="160" w:line="259" w:lineRule="auto"/>
              <w:jc w:val="center"/>
              <w:rPr>
                <w:rFonts w:eastAsia="Times New Roman" w:cs="Arial"/>
                <w:color w:val="000000" w:themeColor="text1"/>
                <w:sz w:val="16"/>
                <w:szCs w:val="16"/>
                <w:highlight w:val="yellow"/>
                <w:lang w:val="en-US" w:eastAsia="nl-NL" w:bidi="ar-SA"/>
              </w:rPr>
            </w:pPr>
            <w:r w:rsidRPr="005717AD">
              <w:rPr>
                <w:rFonts w:cs="Arial"/>
                <w:sz w:val="16"/>
                <w:szCs w:val="16"/>
              </w:rPr>
              <w:t>Oracle</w:t>
            </w:r>
          </w:p>
        </w:tc>
        <w:tc>
          <w:tcPr>
            <w:tcW w:w="786" w:type="dxa"/>
            <w:vAlign w:val="bottom"/>
          </w:tcPr>
          <w:p w14:paraId="66EAD075" w14:textId="77777777" w:rsidR="005717AD" w:rsidRPr="005717AD" w:rsidRDefault="005717AD" w:rsidP="005717AD">
            <w:pPr>
              <w:spacing w:after="160" w:line="259" w:lineRule="auto"/>
              <w:jc w:val="center"/>
              <w:rPr>
                <w:rFonts w:eastAsia="Times New Roman" w:cs="Arial"/>
                <w:color w:val="000000" w:themeColor="text1"/>
                <w:sz w:val="16"/>
                <w:szCs w:val="16"/>
                <w:highlight w:val="yellow"/>
                <w:lang w:val="en-US" w:eastAsia="nl-NL" w:bidi="ar-SA"/>
              </w:rPr>
            </w:pPr>
          </w:p>
        </w:tc>
      </w:tr>
      <w:tr w:rsidR="00B47F8A" w14:paraId="7EF8AC85" w14:textId="77777777" w:rsidTr="00EA3F7F">
        <w:tc>
          <w:tcPr>
            <w:tcW w:w="3464" w:type="dxa"/>
            <w:vAlign w:val="bottom"/>
          </w:tcPr>
          <w:p w14:paraId="4AFE0593" w14:textId="7F103599" w:rsidR="005717AD" w:rsidRPr="005717AD" w:rsidRDefault="005717AD" w:rsidP="005717AD">
            <w:pPr>
              <w:spacing w:after="160" w:line="259" w:lineRule="auto"/>
              <w:rPr>
                <w:rFonts w:cs="Arial"/>
                <w:sz w:val="16"/>
                <w:szCs w:val="16"/>
              </w:rPr>
            </w:pPr>
            <w:r w:rsidRPr="005717AD">
              <w:rPr>
                <w:rFonts w:cs="Arial"/>
                <w:sz w:val="16"/>
                <w:szCs w:val="16"/>
              </w:rPr>
              <w:t>SONAR database servers</w:t>
            </w:r>
          </w:p>
        </w:tc>
        <w:tc>
          <w:tcPr>
            <w:tcW w:w="1211" w:type="dxa"/>
            <w:vAlign w:val="bottom"/>
          </w:tcPr>
          <w:p w14:paraId="0E28A488" w14:textId="2BE53B86" w:rsidR="005717AD" w:rsidRPr="005717AD" w:rsidRDefault="005717AD" w:rsidP="005717AD">
            <w:pPr>
              <w:spacing w:after="160" w:line="259" w:lineRule="auto"/>
              <w:rPr>
                <w:rFonts w:cs="Arial"/>
                <w:sz w:val="16"/>
                <w:szCs w:val="16"/>
              </w:rPr>
            </w:pPr>
            <w:r w:rsidRPr="005717AD">
              <w:rPr>
                <w:rFonts w:cs="Arial"/>
                <w:sz w:val="16"/>
                <w:szCs w:val="16"/>
              </w:rPr>
              <w:t>3-Database</w:t>
            </w:r>
          </w:p>
        </w:tc>
        <w:tc>
          <w:tcPr>
            <w:tcW w:w="2328" w:type="dxa"/>
            <w:vAlign w:val="bottom"/>
          </w:tcPr>
          <w:p w14:paraId="483CBDDD" w14:textId="142950C9" w:rsidR="005717AD" w:rsidRPr="005717AD" w:rsidRDefault="005717AD" w:rsidP="005717AD">
            <w:pPr>
              <w:spacing w:after="160" w:line="259" w:lineRule="auto"/>
              <w:rPr>
                <w:rFonts w:cs="Arial"/>
                <w:sz w:val="16"/>
                <w:szCs w:val="16"/>
              </w:rPr>
            </w:pPr>
            <w:r w:rsidRPr="005717AD">
              <w:rPr>
                <w:rFonts w:cs="Arial"/>
                <w:sz w:val="16"/>
                <w:szCs w:val="16"/>
              </w:rPr>
              <w:t>Oracle Automatic Storage Manager ASM</w:t>
            </w:r>
          </w:p>
        </w:tc>
        <w:tc>
          <w:tcPr>
            <w:tcW w:w="928" w:type="dxa"/>
            <w:vAlign w:val="bottom"/>
          </w:tcPr>
          <w:p w14:paraId="5D4C9390" w14:textId="100CDEFA" w:rsidR="005717AD" w:rsidRPr="005717AD" w:rsidRDefault="005717AD" w:rsidP="005717AD">
            <w:pPr>
              <w:spacing w:after="160" w:line="259" w:lineRule="auto"/>
              <w:rPr>
                <w:rFonts w:eastAsia="Times New Roman" w:cs="Arial"/>
                <w:color w:val="1F1E33"/>
                <w:sz w:val="16"/>
                <w:szCs w:val="16"/>
                <w:highlight w:val="yellow"/>
                <w:lang w:val="en-US" w:eastAsia="nl-NL" w:bidi="ar-SA"/>
              </w:rPr>
            </w:pPr>
            <w:r w:rsidRPr="005717AD">
              <w:rPr>
                <w:rFonts w:cs="Arial"/>
                <w:sz w:val="16"/>
                <w:szCs w:val="16"/>
              </w:rPr>
              <w:t>12.2</w:t>
            </w:r>
          </w:p>
        </w:tc>
        <w:tc>
          <w:tcPr>
            <w:tcW w:w="1538" w:type="dxa"/>
          </w:tcPr>
          <w:p w14:paraId="5DC5D1B4" w14:textId="58D2D9E3" w:rsidR="005717AD" w:rsidRPr="005717AD" w:rsidRDefault="005717AD" w:rsidP="005717AD">
            <w:pPr>
              <w:spacing w:after="160" w:line="259" w:lineRule="auto"/>
              <w:jc w:val="center"/>
              <w:rPr>
                <w:rFonts w:eastAsia="Times New Roman" w:cs="Arial"/>
                <w:color w:val="000000" w:themeColor="text1"/>
                <w:sz w:val="16"/>
                <w:szCs w:val="16"/>
                <w:highlight w:val="yellow"/>
                <w:lang w:val="en-US" w:eastAsia="nl-NL" w:bidi="ar-SA"/>
              </w:rPr>
            </w:pPr>
            <w:r w:rsidRPr="005717AD">
              <w:rPr>
                <w:rFonts w:cs="Arial"/>
                <w:sz w:val="16"/>
                <w:szCs w:val="16"/>
              </w:rPr>
              <w:t>Oracle</w:t>
            </w:r>
          </w:p>
        </w:tc>
        <w:tc>
          <w:tcPr>
            <w:tcW w:w="786" w:type="dxa"/>
            <w:vAlign w:val="bottom"/>
          </w:tcPr>
          <w:p w14:paraId="090AD0CB" w14:textId="77777777" w:rsidR="005717AD" w:rsidRPr="005717AD" w:rsidRDefault="005717AD" w:rsidP="005717AD">
            <w:pPr>
              <w:spacing w:after="160" w:line="259" w:lineRule="auto"/>
              <w:jc w:val="center"/>
              <w:rPr>
                <w:rFonts w:eastAsia="Times New Roman" w:cs="Arial"/>
                <w:color w:val="000000" w:themeColor="text1"/>
                <w:sz w:val="16"/>
                <w:szCs w:val="16"/>
                <w:highlight w:val="yellow"/>
                <w:lang w:val="en-US" w:eastAsia="nl-NL" w:bidi="ar-SA"/>
              </w:rPr>
            </w:pPr>
          </w:p>
        </w:tc>
      </w:tr>
      <w:tr w:rsidR="003A49C3" w14:paraId="00CBA55B" w14:textId="77777777" w:rsidTr="00EA3F7F">
        <w:trPr>
          <w:trHeight w:val="152"/>
        </w:trPr>
        <w:tc>
          <w:tcPr>
            <w:tcW w:w="3464" w:type="dxa"/>
            <w:shd w:val="clear" w:color="auto" w:fill="F2F2F2" w:themeFill="background1" w:themeFillShade="F2"/>
            <w:vAlign w:val="bottom"/>
          </w:tcPr>
          <w:p w14:paraId="1E0BE705" w14:textId="77777777" w:rsidR="003A49C3" w:rsidRPr="001A25CB" w:rsidRDefault="003A49C3" w:rsidP="00240C58">
            <w:pPr>
              <w:spacing w:after="160" w:line="259" w:lineRule="auto"/>
              <w:rPr>
                <w:rFonts w:cs="Arial"/>
                <w:sz w:val="16"/>
                <w:szCs w:val="16"/>
              </w:rPr>
            </w:pPr>
          </w:p>
        </w:tc>
        <w:tc>
          <w:tcPr>
            <w:tcW w:w="1211" w:type="dxa"/>
            <w:shd w:val="clear" w:color="auto" w:fill="F2F2F2" w:themeFill="background1" w:themeFillShade="F2"/>
            <w:vAlign w:val="bottom"/>
          </w:tcPr>
          <w:p w14:paraId="49AA6D94" w14:textId="77777777" w:rsidR="003A49C3" w:rsidRPr="001A25CB" w:rsidRDefault="003A49C3" w:rsidP="00240C58">
            <w:pPr>
              <w:spacing w:after="160" w:line="259" w:lineRule="auto"/>
              <w:rPr>
                <w:rFonts w:cs="Arial"/>
                <w:sz w:val="16"/>
                <w:szCs w:val="16"/>
              </w:rPr>
            </w:pPr>
          </w:p>
        </w:tc>
        <w:tc>
          <w:tcPr>
            <w:tcW w:w="2328" w:type="dxa"/>
            <w:shd w:val="clear" w:color="auto" w:fill="F2F2F2" w:themeFill="background1" w:themeFillShade="F2"/>
            <w:vAlign w:val="bottom"/>
          </w:tcPr>
          <w:p w14:paraId="2A3A9A8A" w14:textId="77777777" w:rsidR="003A49C3" w:rsidRPr="001A25CB" w:rsidRDefault="003A49C3" w:rsidP="00240C58">
            <w:pPr>
              <w:spacing w:after="160" w:line="259" w:lineRule="auto"/>
              <w:rPr>
                <w:rFonts w:cs="Arial"/>
                <w:sz w:val="16"/>
                <w:szCs w:val="16"/>
              </w:rPr>
            </w:pPr>
          </w:p>
        </w:tc>
        <w:tc>
          <w:tcPr>
            <w:tcW w:w="928" w:type="dxa"/>
            <w:shd w:val="clear" w:color="auto" w:fill="F2F2F2" w:themeFill="background1" w:themeFillShade="F2"/>
            <w:vAlign w:val="bottom"/>
          </w:tcPr>
          <w:p w14:paraId="25475675" w14:textId="77777777" w:rsidR="003A49C3" w:rsidRPr="001A25CB" w:rsidRDefault="003A49C3"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3CCC946E"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0F671635"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r>
      <w:tr w:rsidR="00B47F8A" w14:paraId="64AADCEE" w14:textId="77777777" w:rsidTr="00EA3F7F">
        <w:tc>
          <w:tcPr>
            <w:tcW w:w="3464" w:type="dxa"/>
            <w:vAlign w:val="bottom"/>
          </w:tcPr>
          <w:p w14:paraId="6704DD69" w14:textId="3AFB8FBF" w:rsidR="003E7F0A" w:rsidRPr="003E7F0A" w:rsidRDefault="003E7F0A" w:rsidP="003E7F0A">
            <w:pPr>
              <w:spacing w:after="160" w:line="259" w:lineRule="auto"/>
              <w:rPr>
                <w:rFonts w:cs="Arial"/>
                <w:sz w:val="16"/>
                <w:szCs w:val="16"/>
              </w:rPr>
            </w:pPr>
            <w:r w:rsidRPr="003E7F0A">
              <w:rPr>
                <w:rFonts w:cs="Arial"/>
                <w:sz w:val="16"/>
                <w:szCs w:val="16"/>
              </w:rPr>
              <w:t>Stand-alone file server</w:t>
            </w:r>
          </w:p>
        </w:tc>
        <w:tc>
          <w:tcPr>
            <w:tcW w:w="1211" w:type="dxa"/>
            <w:vAlign w:val="bottom"/>
          </w:tcPr>
          <w:p w14:paraId="40AEE1AE" w14:textId="5FC663FB" w:rsidR="003E7F0A" w:rsidRPr="003E7F0A" w:rsidRDefault="003E7F0A" w:rsidP="003E7F0A">
            <w:pPr>
              <w:spacing w:after="160" w:line="259" w:lineRule="auto"/>
              <w:rPr>
                <w:rFonts w:cs="Arial"/>
                <w:sz w:val="16"/>
                <w:szCs w:val="16"/>
              </w:rPr>
            </w:pPr>
            <w:r w:rsidRPr="003E7F0A">
              <w:rPr>
                <w:rFonts w:cs="Arial"/>
                <w:sz w:val="16"/>
                <w:szCs w:val="16"/>
              </w:rPr>
              <w:t>1-OS</w:t>
            </w:r>
          </w:p>
        </w:tc>
        <w:tc>
          <w:tcPr>
            <w:tcW w:w="2328" w:type="dxa"/>
            <w:vAlign w:val="bottom"/>
          </w:tcPr>
          <w:p w14:paraId="1014B691" w14:textId="58F68CF8" w:rsidR="003E7F0A" w:rsidRPr="003E7F0A" w:rsidRDefault="003E7F0A" w:rsidP="003E7F0A">
            <w:pPr>
              <w:spacing w:after="160" w:line="259" w:lineRule="auto"/>
              <w:rPr>
                <w:rFonts w:cs="Arial"/>
                <w:sz w:val="16"/>
                <w:szCs w:val="16"/>
              </w:rPr>
            </w:pPr>
            <w:r w:rsidRPr="003E7F0A">
              <w:rPr>
                <w:rFonts w:cs="Arial"/>
                <w:sz w:val="16"/>
                <w:szCs w:val="16"/>
              </w:rPr>
              <w:t>Windows</w:t>
            </w:r>
          </w:p>
        </w:tc>
        <w:tc>
          <w:tcPr>
            <w:tcW w:w="928" w:type="dxa"/>
            <w:vAlign w:val="bottom"/>
          </w:tcPr>
          <w:p w14:paraId="05AC90CD" w14:textId="058AD872" w:rsidR="003E7F0A" w:rsidRPr="003E7F0A" w:rsidRDefault="003E7F0A" w:rsidP="003E7F0A">
            <w:pPr>
              <w:spacing w:after="160" w:line="259" w:lineRule="auto"/>
              <w:rPr>
                <w:rFonts w:cs="Arial"/>
                <w:sz w:val="16"/>
                <w:szCs w:val="16"/>
              </w:rPr>
            </w:pPr>
            <w:r w:rsidRPr="003E7F0A">
              <w:rPr>
                <w:rFonts w:cs="Arial"/>
                <w:sz w:val="16"/>
                <w:szCs w:val="16"/>
              </w:rPr>
              <w:t>2016 SE</w:t>
            </w:r>
          </w:p>
        </w:tc>
        <w:tc>
          <w:tcPr>
            <w:tcW w:w="1538" w:type="dxa"/>
            <w:vAlign w:val="bottom"/>
          </w:tcPr>
          <w:p w14:paraId="483BBDD2" w14:textId="3A9E326E" w:rsidR="003E7F0A" w:rsidRPr="003E7F0A" w:rsidRDefault="003E7F0A" w:rsidP="003E7F0A">
            <w:pPr>
              <w:spacing w:after="160" w:line="259" w:lineRule="auto"/>
              <w:jc w:val="center"/>
              <w:rPr>
                <w:rFonts w:cs="Arial"/>
                <w:sz w:val="16"/>
                <w:szCs w:val="16"/>
              </w:rPr>
            </w:pPr>
            <w:r w:rsidRPr="003E7F0A">
              <w:rPr>
                <w:rFonts w:cs="Arial"/>
                <w:sz w:val="16"/>
                <w:szCs w:val="16"/>
              </w:rPr>
              <w:t>Microsoft</w:t>
            </w:r>
          </w:p>
        </w:tc>
        <w:tc>
          <w:tcPr>
            <w:tcW w:w="786" w:type="dxa"/>
            <w:vAlign w:val="bottom"/>
          </w:tcPr>
          <w:p w14:paraId="36EE07B8" w14:textId="77777777" w:rsidR="003E7F0A" w:rsidRPr="003E7F0A" w:rsidRDefault="003E7F0A" w:rsidP="003E7F0A">
            <w:pPr>
              <w:spacing w:after="160" w:line="259" w:lineRule="auto"/>
              <w:jc w:val="center"/>
              <w:rPr>
                <w:rFonts w:eastAsia="Times New Roman" w:cs="Arial"/>
                <w:color w:val="000000" w:themeColor="text1"/>
                <w:sz w:val="16"/>
                <w:szCs w:val="16"/>
                <w:highlight w:val="yellow"/>
                <w:lang w:val="en-US" w:eastAsia="nl-NL" w:bidi="ar-SA"/>
              </w:rPr>
            </w:pPr>
          </w:p>
        </w:tc>
      </w:tr>
      <w:tr w:rsidR="00B47F8A" w14:paraId="4678505C" w14:textId="77777777" w:rsidTr="00EA3F7F">
        <w:tc>
          <w:tcPr>
            <w:tcW w:w="3464" w:type="dxa"/>
            <w:vAlign w:val="bottom"/>
          </w:tcPr>
          <w:p w14:paraId="2D105B16" w14:textId="62017575" w:rsidR="003E7F0A" w:rsidRPr="003E7F0A" w:rsidRDefault="003E7F0A" w:rsidP="003E7F0A">
            <w:pPr>
              <w:spacing w:after="160" w:line="259" w:lineRule="auto"/>
              <w:rPr>
                <w:rFonts w:cs="Arial"/>
                <w:sz w:val="16"/>
                <w:szCs w:val="16"/>
              </w:rPr>
            </w:pPr>
            <w:r w:rsidRPr="003E7F0A">
              <w:rPr>
                <w:rFonts w:cs="Arial"/>
                <w:sz w:val="16"/>
                <w:szCs w:val="16"/>
              </w:rPr>
              <w:t>Stand-alone file server</w:t>
            </w:r>
          </w:p>
        </w:tc>
        <w:tc>
          <w:tcPr>
            <w:tcW w:w="1211" w:type="dxa"/>
            <w:vAlign w:val="bottom"/>
          </w:tcPr>
          <w:p w14:paraId="67832B17" w14:textId="6D03FEFD" w:rsidR="003E7F0A" w:rsidRPr="003E7F0A" w:rsidRDefault="003E7F0A" w:rsidP="003E7F0A">
            <w:pPr>
              <w:spacing w:after="160" w:line="259" w:lineRule="auto"/>
              <w:rPr>
                <w:rFonts w:cs="Arial"/>
                <w:sz w:val="16"/>
                <w:szCs w:val="16"/>
              </w:rPr>
            </w:pPr>
            <w:r w:rsidRPr="003E7F0A">
              <w:rPr>
                <w:rFonts w:cs="Arial"/>
                <w:sz w:val="16"/>
                <w:szCs w:val="16"/>
              </w:rPr>
              <w:t>1-OS</w:t>
            </w:r>
          </w:p>
        </w:tc>
        <w:tc>
          <w:tcPr>
            <w:tcW w:w="2328" w:type="dxa"/>
            <w:vAlign w:val="bottom"/>
          </w:tcPr>
          <w:p w14:paraId="2E18F1DD" w14:textId="4D5A28EB" w:rsidR="003E7F0A" w:rsidRPr="003E7F0A" w:rsidRDefault="003E7F0A" w:rsidP="003E7F0A">
            <w:pPr>
              <w:spacing w:after="160" w:line="259" w:lineRule="auto"/>
              <w:rPr>
                <w:rFonts w:cs="Arial"/>
                <w:sz w:val="16"/>
                <w:szCs w:val="16"/>
              </w:rPr>
            </w:pPr>
            <w:r w:rsidRPr="003E7F0A">
              <w:rPr>
                <w:rFonts w:cs="Arial"/>
                <w:sz w:val="16"/>
                <w:szCs w:val="16"/>
              </w:rPr>
              <w:t>Windows File Service role</w:t>
            </w:r>
          </w:p>
        </w:tc>
        <w:tc>
          <w:tcPr>
            <w:tcW w:w="928" w:type="dxa"/>
            <w:vAlign w:val="bottom"/>
          </w:tcPr>
          <w:p w14:paraId="0E038354" w14:textId="77777777" w:rsidR="003E7F0A" w:rsidRPr="003E7F0A" w:rsidRDefault="003E7F0A" w:rsidP="003E7F0A">
            <w:pPr>
              <w:spacing w:after="160" w:line="259" w:lineRule="auto"/>
              <w:rPr>
                <w:rFonts w:cs="Arial"/>
                <w:sz w:val="16"/>
                <w:szCs w:val="16"/>
              </w:rPr>
            </w:pPr>
          </w:p>
        </w:tc>
        <w:tc>
          <w:tcPr>
            <w:tcW w:w="1538" w:type="dxa"/>
            <w:vAlign w:val="bottom"/>
          </w:tcPr>
          <w:p w14:paraId="37D1F167" w14:textId="16E0A6B3" w:rsidR="003E7F0A" w:rsidRPr="003E7F0A" w:rsidRDefault="003E7F0A" w:rsidP="003E7F0A">
            <w:pPr>
              <w:spacing w:after="160" w:line="259" w:lineRule="auto"/>
              <w:jc w:val="center"/>
              <w:rPr>
                <w:rFonts w:cs="Arial"/>
                <w:sz w:val="16"/>
                <w:szCs w:val="16"/>
              </w:rPr>
            </w:pPr>
            <w:r w:rsidRPr="003E7F0A">
              <w:rPr>
                <w:rFonts w:cs="Arial"/>
                <w:sz w:val="16"/>
                <w:szCs w:val="16"/>
              </w:rPr>
              <w:t>Microsoft</w:t>
            </w:r>
          </w:p>
        </w:tc>
        <w:tc>
          <w:tcPr>
            <w:tcW w:w="786" w:type="dxa"/>
            <w:vAlign w:val="bottom"/>
          </w:tcPr>
          <w:p w14:paraId="0C26C5A0" w14:textId="77777777" w:rsidR="003E7F0A" w:rsidRPr="003E7F0A" w:rsidRDefault="003E7F0A" w:rsidP="003E7F0A">
            <w:pPr>
              <w:spacing w:after="160" w:line="259" w:lineRule="auto"/>
              <w:jc w:val="center"/>
              <w:rPr>
                <w:rFonts w:eastAsia="Times New Roman" w:cs="Arial"/>
                <w:color w:val="000000" w:themeColor="text1"/>
                <w:sz w:val="16"/>
                <w:szCs w:val="16"/>
                <w:highlight w:val="yellow"/>
                <w:lang w:val="en-US" w:eastAsia="nl-NL" w:bidi="ar-SA"/>
              </w:rPr>
            </w:pPr>
          </w:p>
        </w:tc>
      </w:tr>
      <w:tr w:rsidR="008555C6" w14:paraId="673AA358" w14:textId="77777777" w:rsidTr="00EA3F7F">
        <w:tc>
          <w:tcPr>
            <w:tcW w:w="3464" w:type="dxa"/>
            <w:shd w:val="clear" w:color="auto" w:fill="D9D9D9" w:themeFill="background1" w:themeFillShade="D9"/>
          </w:tcPr>
          <w:p w14:paraId="09FEFEA7" w14:textId="77777777" w:rsidR="003E7F0A" w:rsidRDefault="003E7F0A"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lastRenderedPageBreak/>
              <w:t>Node description</w:t>
            </w:r>
          </w:p>
        </w:tc>
        <w:tc>
          <w:tcPr>
            <w:tcW w:w="1211" w:type="dxa"/>
            <w:shd w:val="clear" w:color="auto" w:fill="D9D9D9" w:themeFill="background1" w:themeFillShade="D9"/>
          </w:tcPr>
          <w:p w14:paraId="167BFDAD" w14:textId="77777777" w:rsidR="003E7F0A" w:rsidRDefault="003E7F0A"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Suite</w:t>
            </w:r>
          </w:p>
        </w:tc>
        <w:tc>
          <w:tcPr>
            <w:tcW w:w="2328" w:type="dxa"/>
            <w:shd w:val="clear" w:color="auto" w:fill="D9D9D9" w:themeFill="background1" w:themeFillShade="D9"/>
          </w:tcPr>
          <w:p w14:paraId="2DBF8162" w14:textId="77777777" w:rsidR="003E7F0A" w:rsidRPr="00C769C8" w:rsidRDefault="003E7F0A"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Software</w:t>
            </w:r>
          </w:p>
        </w:tc>
        <w:tc>
          <w:tcPr>
            <w:tcW w:w="928" w:type="dxa"/>
            <w:shd w:val="clear" w:color="auto" w:fill="D9D9D9" w:themeFill="background1" w:themeFillShade="D9"/>
          </w:tcPr>
          <w:p w14:paraId="26D35489" w14:textId="77777777" w:rsidR="003E7F0A" w:rsidRPr="00C769C8" w:rsidRDefault="003E7F0A"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Version</w:t>
            </w:r>
          </w:p>
        </w:tc>
        <w:tc>
          <w:tcPr>
            <w:tcW w:w="1538" w:type="dxa"/>
            <w:shd w:val="clear" w:color="auto" w:fill="D9D9D9" w:themeFill="background1" w:themeFillShade="D9"/>
          </w:tcPr>
          <w:p w14:paraId="145ECDA2" w14:textId="77777777" w:rsidR="003E7F0A" w:rsidRDefault="003E7F0A" w:rsidP="00240C58">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Supported by vendor</w:t>
            </w:r>
          </w:p>
        </w:tc>
        <w:tc>
          <w:tcPr>
            <w:tcW w:w="786" w:type="dxa"/>
            <w:shd w:val="clear" w:color="auto" w:fill="D9D9D9" w:themeFill="background1" w:themeFillShade="D9"/>
          </w:tcPr>
          <w:p w14:paraId="14038CBB" w14:textId="77777777" w:rsidR="003E7F0A" w:rsidRPr="00C769C8" w:rsidRDefault="003E7F0A" w:rsidP="00240C58">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Latest version</w:t>
            </w:r>
            <w:r>
              <w:rPr>
                <w:rFonts w:eastAsia="Times New Roman" w:cs="Arial"/>
                <w:b/>
                <w:bCs/>
                <w:color w:val="1F1E33"/>
                <w:sz w:val="16"/>
                <w:szCs w:val="16"/>
                <w:lang w:val="en-US" w:eastAsia="nl-NL" w:bidi="ar-SA"/>
              </w:rPr>
              <w:br/>
              <w:t>(N, N-1)</w:t>
            </w:r>
          </w:p>
        </w:tc>
      </w:tr>
      <w:tr w:rsidR="00B47F8A" w14:paraId="53788A44" w14:textId="77777777" w:rsidTr="00EA3F7F">
        <w:tc>
          <w:tcPr>
            <w:tcW w:w="3464" w:type="dxa"/>
            <w:vAlign w:val="bottom"/>
          </w:tcPr>
          <w:p w14:paraId="0296FCD0" w14:textId="1937C2ED" w:rsidR="007D0548" w:rsidRPr="007D0548" w:rsidRDefault="007D0548" w:rsidP="007D0548">
            <w:pPr>
              <w:spacing w:after="160" w:line="259" w:lineRule="auto"/>
              <w:rPr>
                <w:rFonts w:cs="Arial"/>
                <w:sz w:val="16"/>
                <w:szCs w:val="16"/>
              </w:rPr>
            </w:pPr>
            <w:r w:rsidRPr="007D0548">
              <w:rPr>
                <w:rFonts w:cs="Arial"/>
                <w:sz w:val="16"/>
                <w:szCs w:val="16"/>
              </w:rPr>
              <w:t>SONAR Document / Correspondence servers</w:t>
            </w:r>
          </w:p>
        </w:tc>
        <w:tc>
          <w:tcPr>
            <w:tcW w:w="1211" w:type="dxa"/>
            <w:vAlign w:val="bottom"/>
          </w:tcPr>
          <w:p w14:paraId="756D79A5" w14:textId="0B3DBEEA" w:rsidR="007D0548" w:rsidRPr="007D0548" w:rsidRDefault="007D0548" w:rsidP="007D0548">
            <w:pPr>
              <w:spacing w:after="160" w:line="259" w:lineRule="auto"/>
              <w:rPr>
                <w:rFonts w:cs="Arial"/>
                <w:sz w:val="16"/>
                <w:szCs w:val="16"/>
              </w:rPr>
            </w:pPr>
            <w:r w:rsidRPr="007D0548">
              <w:rPr>
                <w:rFonts w:cs="Arial"/>
                <w:sz w:val="16"/>
                <w:szCs w:val="16"/>
              </w:rPr>
              <w:t>1-OS</w:t>
            </w:r>
          </w:p>
        </w:tc>
        <w:tc>
          <w:tcPr>
            <w:tcW w:w="2328" w:type="dxa"/>
            <w:vAlign w:val="bottom"/>
          </w:tcPr>
          <w:p w14:paraId="03E0B718" w14:textId="5AD1CF0E" w:rsidR="007D0548" w:rsidRPr="007D0548" w:rsidRDefault="007D0548" w:rsidP="007D0548">
            <w:pPr>
              <w:spacing w:after="160" w:line="259" w:lineRule="auto"/>
              <w:rPr>
                <w:rFonts w:cs="Arial"/>
                <w:sz w:val="16"/>
                <w:szCs w:val="16"/>
              </w:rPr>
            </w:pPr>
            <w:r w:rsidRPr="007D0548">
              <w:rPr>
                <w:rFonts w:cs="Arial"/>
                <w:sz w:val="16"/>
                <w:szCs w:val="16"/>
              </w:rPr>
              <w:t>Windows</w:t>
            </w:r>
          </w:p>
        </w:tc>
        <w:tc>
          <w:tcPr>
            <w:tcW w:w="928" w:type="dxa"/>
            <w:vAlign w:val="bottom"/>
          </w:tcPr>
          <w:p w14:paraId="5EDCB968" w14:textId="3E0120D5" w:rsidR="007D0548" w:rsidRPr="007D0548" w:rsidRDefault="007D0548" w:rsidP="007D0548">
            <w:pPr>
              <w:spacing w:after="160" w:line="259" w:lineRule="auto"/>
              <w:rPr>
                <w:rFonts w:cs="Arial"/>
                <w:sz w:val="16"/>
                <w:szCs w:val="16"/>
              </w:rPr>
            </w:pPr>
            <w:r w:rsidRPr="007D0548">
              <w:rPr>
                <w:rFonts w:cs="Arial"/>
                <w:sz w:val="16"/>
                <w:szCs w:val="16"/>
              </w:rPr>
              <w:t>2016 SE</w:t>
            </w:r>
          </w:p>
        </w:tc>
        <w:tc>
          <w:tcPr>
            <w:tcW w:w="1538" w:type="dxa"/>
            <w:vAlign w:val="bottom"/>
          </w:tcPr>
          <w:p w14:paraId="54C1B2A2" w14:textId="4C554F90" w:rsidR="007D0548" w:rsidRPr="007D0548" w:rsidRDefault="007D0548" w:rsidP="007D0548">
            <w:pPr>
              <w:spacing w:after="160" w:line="259" w:lineRule="auto"/>
              <w:jc w:val="center"/>
              <w:rPr>
                <w:rFonts w:cs="Arial"/>
                <w:sz w:val="16"/>
                <w:szCs w:val="16"/>
              </w:rPr>
            </w:pPr>
            <w:r w:rsidRPr="007D0548">
              <w:rPr>
                <w:rFonts w:cs="Arial"/>
                <w:sz w:val="16"/>
                <w:szCs w:val="16"/>
              </w:rPr>
              <w:t>Microsoft</w:t>
            </w:r>
          </w:p>
        </w:tc>
        <w:tc>
          <w:tcPr>
            <w:tcW w:w="786" w:type="dxa"/>
            <w:vAlign w:val="bottom"/>
          </w:tcPr>
          <w:p w14:paraId="25EEC140" w14:textId="77777777" w:rsidR="007D0548" w:rsidRPr="007D0548" w:rsidRDefault="007D0548" w:rsidP="007D0548">
            <w:pPr>
              <w:spacing w:after="160" w:line="259" w:lineRule="auto"/>
              <w:jc w:val="center"/>
              <w:rPr>
                <w:rFonts w:eastAsia="Times New Roman" w:cs="Arial"/>
                <w:color w:val="000000" w:themeColor="text1"/>
                <w:sz w:val="16"/>
                <w:szCs w:val="16"/>
                <w:highlight w:val="yellow"/>
                <w:lang w:val="en-US" w:eastAsia="nl-NL" w:bidi="ar-SA"/>
              </w:rPr>
            </w:pPr>
          </w:p>
        </w:tc>
      </w:tr>
      <w:tr w:rsidR="00B47F8A" w14:paraId="05FE9ECB" w14:textId="77777777" w:rsidTr="00EA3F7F">
        <w:tc>
          <w:tcPr>
            <w:tcW w:w="3464" w:type="dxa"/>
            <w:vAlign w:val="bottom"/>
          </w:tcPr>
          <w:p w14:paraId="3604EEFE" w14:textId="7FDA2C63" w:rsidR="007D0548" w:rsidRPr="007D0548" w:rsidRDefault="007D0548" w:rsidP="007D0548">
            <w:pPr>
              <w:spacing w:after="160" w:line="259" w:lineRule="auto"/>
              <w:rPr>
                <w:rFonts w:cs="Arial"/>
                <w:sz w:val="16"/>
                <w:szCs w:val="16"/>
              </w:rPr>
            </w:pPr>
            <w:r w:rsidRPr="007D0548">
              <w:rPr>
                <w:rFonts w:cs="Arial"/>
                <w:sz w:val="16"/>
                <w:szCs w:val="16"/>
              </w:rPr>
              <w:t>SONAR Document / Correspondence servers</w:t>
            </w:r>
          </w:p>
        </w:tc>
        <w:tc>
          <w:tcPr>
            <w:tcW w:w="1211" w:type="dxa"/>
            <w:vAlign w:val="bottom"/>
          </w:tcPr>
          <w:p w14:paraId="76515F5C" w14:textId="6FE5D370" w:rsidR="007D0548" w:rsidRPr="007D0548" w:rsidRDefault="007D0548" w:rsidP="007D0548">
            <w:pPr>
              <w:spacing w:after="160" w:line="259" w:lineRule="auto"/>
              <w:rPr>
                <w:rFonts w:cs="Arial"/>
                <w:sz w:val="16"/>
                <w:szCs w:val="16"/>
              </w:rPr>
            </w:pPr>
            <w:r w:rsidRPr="007D0548">
              <w:rPr>
                <w:rFonts w:cs="Arial"/>
                <w:sz w:val="16"/>
                <w:szCs w:val="16"/>
              </w:rPr>
              <w:t>5-Application</w:t>
            </w:r>
          </w:p>
        </w:tc>
        <w:tc>
          <w:tcPr>
            <w:tcW w:w="2328" w:type="dxa"/>
            <w:vAlign w:val="bottom"/>
          </w:tcPr>
          <w:p w14:paraId="2AC44B80" w14:textId="5EED6B18" w:rsidR="007D0548" w:rsidRPr="007D0548" w:rsidRDefault="007D0548" w:rsidP="007D0548">
            <w:pPr>
              <w:spacing w:after="160" w:line="259" w:lineRule="auto"/>
              <w:rPr>
                <w:rFonts w:cs="Arial"/>
                <w:sz w:val="16"/>
                <w:szCs w:val="16"/>
              </w:rPr>
            </w:pPr>
            <w:r w:rsidRPr="007D0548">
              <w:rPr>
                <w:rFonts w:cs="Arial"/>
                <w:sz w:val="16"/>
                <w:szCs w:val="16"/>
              </w:rPr>
              <w:t>Siebel application server</w:t>
            </w:r>
          </w:p>
        </w:tc>
        <w:tc>
          <w:tcPr>
            <w:tcW w:w="928" w:type="dxa"/>
            <w:vAlign w:val="bottom"/>
          </w:tcPr>
          <w:p w14:paraId="479149BD" w14:textId="787BF2C1" w:rsidR="007D0548" w:rsidRPr="007D0548" w:rsidRDefault="00480A5A" w:rsidP="007D0548">
            <w:pPr>
              <w:spacing w:after="160" w:line="259" w:lineRule="auto"/>
              <w:rPr>
                <w:rFonts w:cs="Arial"/>
                <w:sz w:val="16"/>
                <w:szCs w:val="16"/>
              </w:rPr>
            </w:pPr>
            <w:r>
              <w:rPr>
                <w:rFonts w:cs="Arial"/>
                <w:sz w:val="16"/>
                <w:szCs w:val="16"/>
              </w:rPr>
              <w:t>21.4</w:t>
            </w:r>
          </w:p>
        </w:tc>
        <w:tc>
          <w:tcPr>
            <w:tcW w:w="1538" w:type="dxa"/>
          </w:tcPr>
          <w:p w14:paraId="2BC6A224" w14:textId="076121C3" w:rsidR="007D0548" w:rsidRPr="007D0548" w:rsidRDefault="007D0548" w:rsidP="007D0548">
            <w:pPr>
              <w:spacing w:after="160" w:line="259" w:lineRule="auto"/>
              <w:jc w:val="center"/>
              <w:rPr>
                <w:rFonts w:cs="Arial"/>
                <w:sz w:val="16"/>
                <w:szCs w:val="16"/>
              </w:rPr>
            </w:pPr>
            <w:r w:rsidRPr="007D0548">
              <w:rPr>
                <w:rFonts w:cs="Arial"/>
                <w:sz w:val="16"/>
                <w:szCs w:val="16"/>
              </w:rPr>
              <w:t>Oracle</w:t>
            </w:r>
          </w:p>
        </w:tc>
        <w:tc>
          <w:tcPr>
            <w:tcW w:w="786" w:type="dxa"/>
            <w:vAlign w:val="bottom"/>
          </w:tcPr>
          <w:p w14:paraId="7E4707AE" w14:textId="77777777" w:rsidR="007D0548" w:rsidRPr="007D0548" w:rsidRDefault="007D0548" w:rsidP="007D0548">
            <w:pPr>
              <w:spacing w:after="160" w:line="259" w:lineRule="auto"/>
              <w:jc w:val="center"/>
              <w:rPr>
                <w:rFonts w:eastAsia="Times New Roman" w:cs="Arial"/>
                <w:color w:val="000000" w:themeColor="text1"/>
                <w:sz w:val="16"/>
                <w:szCs w:val="16"/>
                <w:highlight w:val="yellow"/>
                <w:lang w:val="en-US" w:eastAsia="nl-NL" w:bidi="ar-SA"/>
              </w:rPr>
            </w:pPr>
          </w:p>
        </w:tc>
      </w:tr>
      <w:tr w:rsidR="00B47F8A" w14:paraId="68890D2D" w14:textId="77777777" w:rsidTr="00EA3F7F">
        <w:tc>
          <w:tcPr>
            <w:tcW w:w="3464" w:type="dxa"/>
            <w:vAlign w:val="bottom"/>
          </w:tcPr>
          <w:p w14:paraId="4F3D5248" w14:textId="3458E7F8" w:rsidR="007D0548" w:rsidRPr="007D0548" w:rsidRDefault="007D0548" w:rsidP="007D0548">
            <w:pPr>
              <w:spacing w:after="160" w:line="259" w:lineRule="auto"/>
              <w:rPr>
                <w:rFonts w:cs="Arial"/>
                <w:sz w:val="16"/>
                <w:szCs w:val="16"/>
              </w:rPr>
            </w:pPr>
            <w:r w:rsidRPr="007D0548">
              <w:rPr>
                <w:rFonts w:cs="Arial"/>
                <w:sz w:val="16"/>
                <w:szCs w:val="16"/>
              </w:rPr>
              <w:t>SONAR Document / Correspondence servers</w:t>
            </w:r>
          </w:p>
        </w:tc>
        <w:tc>
          <w:tcPr>
            <w:tcW w:w="1211" w:type="dxa"/>
            <w:vAlign w:val="bottom"/>
          </w:tcPr>
          <w:p w14:paraId="7E8A687C" w14:textId="51C7DC6D" w:rsidR="007D0548" w:rsidRPr="007D0548" w:rsidRDefault="007D0548" w:rsidP="007D0548">
            <w:pPr>
              <w:spacing w:after="160" w:line="259" w:lineRule="auto"/>
              <w:rPr>
                <w:rFonts w:cs="Arial"/>
                <w:sz w:val="16"/>
                <w:szCs w:val="16"/>
              </w:rPr>
            </w:pPr>
            <w:r w:rsidRPr="007D0548">
              <w:rPr>
                <w:rFonts w:cs="Arial"/>
                <w:sz w:val="16"/>
                <w:szCs w:val="16"/>
              </w:rPr>
              <w:t>5-Application</w:t>
            </w:r>
          </w:p>
        </w:tc>
        <w:tc>
          <w:tcPr>
            <w:tcW w:w="2328" w:type="dxa"/>
            <w:vAlign w:val="bottom"/>
          </w:tcPr>
          <w:p w14:paraId="1ED75AC7" w14:textId="7B601870" w:rsidR="007D0548" w:rsidRPr="007D0548" w:rsidRDefault="007D0548" w:rsidP="007D0548">
            <w:pPr>
              <w:spacing w:after="160" w:line="259" w:lineRule="auto"/>
              <w:rPr>
                <w:rFonts w:cs="Arial"/>
                <w:sz w:val="16"/>
                <w:szCs w:val="16"/>
              </w:rPr>
            </w:pPr>
            <w:r w:rsidRPr="007D0548">
              <w:rPr>
                <w:rFonts w:cs="Arial"/>
                <w:sz w:val="16"/>
                <w:szCs w:val="16"/>
              </w:rPr>
              <w:t>Oracle Client</w:t>
            </w:r>
          </w:p>
        </w:tc>
        <w:tc>
          <w:tcPr>
            <w:tcW w:w="928" w:type="dxa"/>
          </w:tcPr>
          <w:p w14:paraId="46C25657" w14:textId="30966E89" w:rsidR="007D0548" w:rsidRPr="007D0548" w:rsidRDefault="007D0548" w:rsidP="007D0548">
            <w:pPr>
              <w:spacing w:after="160" w:line="259" w:lineRule="auto"/>
              <w:rPr>
                <w:rFonts w:cs="Arial"/>
                <w:sz w:val="16"/>
                <w:szCs w:val="16"/>
              </w:rPr>
            </w:pPr>
            <w:r w:rsidRPr="007D0548">
              <w:rPr>
                <w:rFonts w:cs="Arial"/>
                <w:sz w:val="16"/>
                <w:szCs w:val="16"/>
              </w:rPr>
              <w:t>12.2.0.1.0</w:t>
            </w:r>
          </w:p>
        </w:tc>
        <w:tc>
          <w:tcPr>
            <w:tcW w:w="1538" w:type="dxa"/>
          </w:tcPr>
          <w:p w14:paraId="28771D7A" w14:textId="161B3C56" w:rsidR="007D0548" w:rsidRPr="007D0548" w:rsidRDefault="007D0548" w:rsidP="007D0548">
            <w:pPr>
              <w:spacing w:after="160" w:line="259" w:lineRule="auto"/>
              <w:jc w:val="center"/>
              <w:rPr>
                <w:rFonts w:cs="Arial"/>
                <w:sz w:val="16"/>
                <w:szCs w:val="16"/>
              </w:rPr>
            </w:pPr>
            <w:r w:rsidRPr="007D0548">
              <w:rPr>
                <w:rFonts w:cs="Arial"/>
                <w:sz w:val="16"/>
                <w:szCs w:val="16"/>
              </w:rPr>
              <w:t>Oracle</w:t>
            </w:r>
          </w:p>
        </w:tc>
        <w:tc>
          <w:tcPr>
            <w:tcW w:w="786" w:type="dxa"/>
            <w:vAlign w:val="bottom"/>
          </w:tcPr>
          <w:p w14:paraId="7CB28AF0" w14:textId="77777777" w:rsidR="007D0548" w:rsidRPr="007D0548" w:rsidRDefault="007D0548" w:rsidP="007D0548">
            <w:pPr>
              <w:spacing w:after="160" w:line="259" w:lineRule="auto"/>
              <w:jc w:val="center"/>
              <w:rPr>
                <w:rFonts w:eastAsia="Times New Roman" w:cs="Arial"/>
                <w:color w:val="000000" w:themeColor="text1"/>
                <w:sz w:val="16"/>
                <w:szCs w:val="16"/>
                <w:highlight w:val="yellow"/>
                <w:lang w:val="en-US" w:eastAsia="nl-NL" w:bidi="ar-SA"/>
              </w:rPr>
            </w:pPr>
          </w:p>
        </w:tc>
      </w:tr>
      <w:tr w:rsidR="00B47F8A" w14:paraId="454927DB" w14:textId="77777777" w:rsidTr="00EA3F7F">
        <w:tc>
          <w:tcPr>
            <w:tcW w:w="3464" w:type="dxa"/>
            <w:vAlign w:val="bottom"/>
          </w:tcPr>
          <w:p w14:paraId="2299C909" w14:textId="2DE67C6B" w:rsidR="007D0548" w:rsidRPr="007D0548" w:rsidRDefault="007D0548" w:rsidP="007D0548">
            <w:pPr>
              <w:spacing w:after="160" w:line="259" w:lineRule="auto"/>
              <w:rPr>
                <w:rFonts w:cs="Arial"/>
                <w:sz w:val="16"/>
                <w:szCs w:val="16"/>
              </w:rPr>
            </w:pPr>
            <w:r w:rsidRPr="007D0548">
              <w:rPr>
                <w:rFonts w:cs="Arial"/>
                <w:sz w:val="16"/>
                <w:szCs w:val="16"/>
              </w:rPr>
              <w:t>SONAR Document / Correspondence servers</w:t>
            </w:r>
          </w:p>
        </w:tc>
        <w:tc>
          <w:tcPr>
            <w:tcW w:w="1211" w:type="dxa"/>
            <w:vAlign w:val="bottom"/>
          </w:tcPr>
          <w:p w14:paraId="00C21379" w14:textId="7E3FF227" w:rsidR="007D0548" w:rsidRPr="007D0548" w:rsidRDefault="007D0548" w:rsidP="007D0548">
            <w:pPr>
              <w:spacing w:after="160" w:line="259" w:lineRule="auto"/>
              <w:rPr>
                <w:rFonts w:cs="Arial"/>
                <w:sz w:val="16"/>
                <w:szCs w:val="16"/>
              </w:rPr>
            </w:pPr>
            <w:r w:rsidRPr="007D0548">
              <w:rPr>
                <w:rFonts w:cs="Arial"/>
                <w:sz w:val="16"/>
                <w:szCs w:val="16"/>
              </w:rPr>
              <w:t>5-Application</w:t>
            </w:r>
          </w:p>
        </w:tc>
        <w:tc>
          <w:tcPr>
            <w:tcW w:w="2328" w:type="dxa"/>
            <w:vAlign w:val="bottom"/>
          </w:tcPr>
          <w:p w14:paraId="3071BB16" w14:textId="7639C7D6" w:rsidR="007D0548" w:rsidRPr="007D0548" w:rsidRDefault="007D0548" w:rsidP="007D0548">
            <w:pPr>
              <w:spacing w:after="160" w:line="259" w:lineRule="auto"/>
              <w:rPr>
                <w:rFonts w:cs="Arial"/>
                <w:sz w:val="16"/>
                <w:szCs w:val="16"/>
              </w:rPr>
            </w:pPr>
            <w:r w:rsidRPr="007D0548">
              <w:rPr>
                <w:rFonts w:cs="Arial"/>
                <w:sz w:val="16"/>
                <w:szCs w:val="16"/>
              </w:rPr>
              <w:t>Internet Explorer</w:t>
            </w:r>
          </w:p>
        </w:tc>
        <w:tc>
          <w:tcPr>
            <w:tcW w:w="928" w:type="dxa"/>
            <w:vAlign w:val="bottom"/>
          </w:tcPr>
          <w:p w14:paraId="16230254" w14:textId="21B45EBF" w:rsidR="007D0548" w:rsidRPr="007D0548" w:rsidRDefault="007D0548" w:rsidP="007D0548">
            <w:pPr>
              <w:spacing w:after="160" w:line="259" w:lineRule="auto"/>
              <w:rPr>
                <w:rFonts w:cs="Arial"/>
                <w:sz w:val="16"/>
                <w:szCs w:val="16"/>
              </w:rPr>
            </w:pPr>
            <w:r w:rsidRPr="007D0548">
              <w:rPr>
                <w:rFonts w:cs="Arial"/>
                <w:sz w:val="16"/>
                <w:szCs w:val="16"/>
              </w:rPr>
              <w:t>11</w:t>
            </w:r>
          </w:p>
        </w:tc>
        <w:tc>
          <w:tcPr>
            <w:tcW w:w="1538" w:type="dxa"/>
            <w:vAlign w:val="bottom"/>
          </w:tcPr>
          <w:p w14:paraId="581D0C7F" w14:textId="1FA37E8F" w:rsidR="007D0548" w:rsidRPr="007D0548" w:rsidRDefault="007D0548" w:rsidP="007D0548">
            <w:pPr>
              <w:spacing w:after="160" w:line="259" w:lineRule="auto"/>
              <w:jc w:val="center"/>
              <w:rPr>
                <w:rFonts w:cs="Arial"/>
                <w:sz w:val="16"/>
                <w:szCs w:val="16"/>
              </w:rPr>
            </w:pPr>
            <w:r w:rsidRPr="007D0548">
              <w:rPr>
                <w:rFonts w:cs="Arial"/>
                <w:sz w:val="16"/>
                <w:szCs w:val="16"/>
              </w:rPr>
              <w:t>Microsoft</w:t>
            </w:r>
          </w:p>
        </w:tc>
        <w:tc>
          <w:tcPr>
            <w:tcW w:w="786" w:type="dxa"/>
            <w:vAlign w:val="bottom"/>
          </w:tcPr>
          <w:p w14:paraId="6D753A44" w14:textId="77777777" w:rsidR="007D0548" w:rsidRPr="007D0548" w:rsidRDefault="007D0548" w:rsidP="007D0548">
            <w:pPr>
              <w:spacing w:after="160" w:line="259" w:lineRule="auto"/>
              <w:jc w:val="center"/>
              <w:rPr>
                <w:rFonts w:eastAsia="Times New Roman" w:cs="Arial"/>
                <w:color w:val="000000" w:themeColor="text1"/>
                <w:sz w:val="16"/>
                <w:szCs w:val="16"/>
                <w:highlight w:val="yellow"/>
                <w:lang w:val="en-US" w:eastAsia="nl-NL" w:bidi="ar-SA"/>
              </w:rPr>
            </w:pPr>
          </w:p>
        </w:tc>
      </w:tr>
      <w:tr w:rsidR="00B47F8A" w14:paraId="6A08BE38" w14:textId="77777777" w:rsidTr="00EA3F7F">
        <w:tc>
          <w:tcPr>
            <w:tcW w:w="3464" w:type="dxa"/>
            <w:vAlign w:val="bottom"/>
          </w:tcPr>
          <w:p w14:paraId="43C842B0" w14:textId="5E3AFE20" w:rsidR="007D0548" w:rsidRPr="007D0548" w:rsidRDefault="007D0548" w:rsidP="007D0548">
            <w:pPr>
              <w:spacing w:after="160" w:line="259" w:lineRule="auto"/>
              <w:rPr>
                <w:rFonts w:cs="Arial"/>
                <w:sz w:val="16"/>
                <w:szCs w:val="16"/>
              </w:rPr>
            </w:pPr>
            <w:r w:rsidRPr="007D0548">
              <w:rPr>
                <w:rFonts w:cs="Arial"/>
                <w:sz w:val="16"/>
                <w:szCs w:val="16"/>
              </w:rPr>
              <w:t>SONAR Document / Correspondence servers</w:t>
            </w:r>
          </w:p>
        </w:tc>
        <w:tc>
          <w:tcPr>
            <w:tcW w:w="1211" w:type="dxa"/>
            <w:vAlign w:val="bottom"/>
          </w:tcPr>
          <w:p w14:paraId="74B334BF" w14:textId="18340B16" w:rsidR="007D0548" w:rsidRPr="007D0548" w:rsidRDefault="007D0548" w:rsidP="007D0548">
            <w:pPr>
              <w:spacing w:after="160" w:line="259" w:lineRule="auto"/>
              <w:rPr>
                <w:rFonts w:cs="Arial"/>
                <w:sz w:val="16"/>
                <w:szCs w:val="16"/>
              </w:rPr>
            </w:pPr>
            <w:r w:rsidRPr="007D0548">
              <w:rPr>
                <w:rFonts w:cs="Arial"/>
                <w:sz w:val="16"/>
                <w:szCs w:val="16"/>
              </w:rPr>
              <w:t>5-Application</w:t>
            </w:r>
          </w:p>
        </w:tc>
        <w:tc>
          <w:tcPr>
            <w:tcW w:w="2328" w:type="dxa"/>
            <w:vAlign w:val="bottom"/>
          </w:tcPr>
          <w:p w14:paraId="19FB8949" w14:textId="1F9A0F54" w:rsidR="007D0548" w:rsidRPr="007D0548" w:rsidRDefault="007D0548" w:rsidP="007D0548">
            <w:pPr>
              <w:spacing w:after="160" w:line="259" w:lineRule="auto"/>
              <w:rPr>
                <w:rFonts w:cs="Arial"/>
                <w:sz w:val="16"/>
                <w:szCs w:val="16"/>
              </w:rPr>
            </w:pPr>
            <w:r w:rsidRPr="007D0548">
              <w:rPr>
                <w:rFonts w:cs="Arial"/>
                <w:sz w:val="16"/>
                <w:szCs w:val="16"/>
              </w:rPr>
              <w:t>Word</w:t>
            </w:r>
          </w:p>
        </w:tc>
        <w:tc>
          <w:tcPr>
            <w:tcW w:w="928" w:type="dxa"/>
            <w:vAlign w:val="bottom"/>
          </w:tcPr>
          <w:p w14:paraId="61CE7FC6" w14:textId="4422DA8B" w:rsidR="007D0548" w:rsidRPr="007D0548" w:rsidRDefault="007D0548" w:rsidP="007D0548">
            <w:pPr>
              <w:spacing w:after="160" w:line="259" w:lineRule="auto"/>
              <w:rPr>
                <w:rFonts w:cs="Arial"/>
                <w:sz w:val="16"/>
                <w:szCs w:val="16"/>
              </w:rPr>
            </w:pPr>
            <w:r w:rsidRPr="007D0548">
              <w:rPr>
                <w:rFonts w:cs="Arial"/>
                <w:sz w:val="16"/>
                <w:szCs w:val="16"/>
              </w:rPr>
              <w:t>201</w:t>
            </w:r>
            <w:r w:rsidR="0051537B">
              <w:rPr>
                <w:rFonts w:cs="Arial"/>
                <w:sz w:val="16"/>
                <w:szCs w:val="16"/>
              </w:rPr>
              <w:t>6</w:t>
            </w:r>
          </w:p>
        </w:tc>
        <w:tc>
          <w:tcPr>
            <w:tcW w:w="1538" w:type="dxa"/>
            <w:vAlign w:val="bottom"/>
          </w:tcPr>
          <w:p w14:paraId="4A08A8FE" w14:textId="7607027D" w:rsidR="007D0548" w:rsidRPr="007D0548" w:rsidRDefault="007D0548" w:rsidP="007D0548">
            <w:pPr>
              <w:spacing w:after="160" w:line="259" w:lineRule="auto"/>
              <w:jc w:val="center"/>
              <w:rPr>
                <w:rFonts w:cs="Arial"/>
                <w:sz w:val="16"/>
                <w:szCs w:val="16"/>
              </w:rPr>
            </w:pPr>
            <w:r w:rsidRPr="007D0548">
              <w:rPr>
                <w:rFonts w:cs="Arial"/>
                <w:sz w:val="16"/>
                <w:szCs w:val="16"/>
              </w:rPr>
              <w:t>Microsoft</w:t>
            </w:r>
          </w:p>
        </w:tc>
        <w:tc>
          <w:tcPr>
            <w:tcW w:w="786" w:type="dxa"/>
            <w:vAlign w:val="bottom"/>
          </w:tcPr>
          <w:p w14:paraId="4947FEDA" w14:textId="77777777" w:rsidR="007D0548" w:rsidRPr="007D0548" w:rsidRDefault="007D0548" w:rsidP="007D0548">
            <w:pPr>
              <w:spacing w:after="160" w:line="259" w:lineRule="auto"/>
              <w:jc w:val="center"/>
              <w:rPr>
                <w:rFonts w:eastAsia="Times New Roman" w:cs="Arial"/>
                <w:color w:val="000000" w:themeColor="text1"/>
                <w:sz w:val="16"/>
                <w:szCs w:val="16"/>
                <w:highlight w:val="yellow"/>
                <w:lang w:val="en-US" w:eastAsia="nl-NL" w:bidi="ar-SA"/>
              </w:rPr>
            </w:pPr>
          </w:p>
        </w:tc>
      </w:tr>
      <w:tr w:rsidR="00B47F8A" w14:paraId="0E0F38BD" w14:textId="77777777" w:rsidTr="00EA3F7F">
        <w:tc>
          <w:tcPr>
            <w:tcW w:w="3464" w:type="dxa"/>
            <w:vAlign w:val="bottom"/>
          </w:tcPr>
          <w:p w14:paraId="428C64C2" w14:textId="05F771B8" w:rsidR="007D0548" w:rsidRPr="007D0548" w:rsidRDefault="007D0548" w:rsidP="007D0548">
            <w:pPr>
              <w:spacing w:after="160" w:line="259" w:lineRule="auto"/>
              <w:rPr>
                <w:rFonts w:cs="Arial"/>
                <w:sz w:val="16"/>
                <w:szCs w:val="16"/>
              </w:rPr>
            </w:pPr>
            <w:r w:rsidRPr="007D0548">
              <w:rPr>
                <w:rFonts w:cs="Arial"/>
                <w:sz w:val="16"/>
                <w:szCs w:val="16"/>
              </w:rPr>
              <w:t>SONAR Document / Correspondence servers</w:t>
            </w:r>
          </w:p>
        </w:tc>
        <w:tc>
          <w:tcPr>
            <w:tcW w:w="1211" w:type="dxa"/>
            <w:vAlign w:val="bottom"/>
          </w:tcPr>
          <w:p w14:paraId="1F024A22" w14:textId="00D26083" w:rsidR="007D0548" w:rsidRPr="007D0548" w:rsidRDefault="007D0548" w:rsidP="007D0548">
            <w:pPr>
              <w:spacing w:after="160" w:line="259" w:lineRule="auto"/>
              <w:rPr>
                <w:rFonts w:cs="Arial"/>
                <w:sz w:val="16"/>
                <w:szCs w:val="16"/>
              </w:rPr>
            </w:pPr>
            <w:r w:rsidRPr="007D0548">
              <w:rPr>
                <w:rFonts w:cs="Arial"/>
                <w:sz w:val="16"/>
                <w:szCs w:val="16"/>
              </w:rPr>
              <w:t>5-Application</w:t>
            </w:r>
          </w:p>
        </w:tc>
        <w:tc>
          <w:tcPr>
            <w:tcW w:w="2328" w:type="dxa"/>
            <w:vAlign w:val="bottom"/>
          </w:tcPr>
          <w:p w14:paraId="35E2C428" w14:textId="21CD2BB4" w:rsidR="007D0548" w:rsidRPr="007D0548" w:rsidRDefault="007D0548" w:rsidP="007D0548">
            <w:pPr>
              <w:spacing w:after="160" w:line="259" w:lineRule="auto"/>
              <w:rPr>
                <w:rFonts w:cs="Arial"/>
                <w:sz w:val="16"/>
                <w:szCs w:val="16"/>
              </w:rPr>
            </w:pPr>
            <w:r w:rsidRPr="007D0548">
              <w:rPr>
                <w:rFonts w:cs="Arial"/>
                <w:sz w:val="16"/>
                <w:szCs w:val="16"/>
              </w:rPr>
              <w:t>Excel</w:t>
            </w:r>
          </w:p>
        </w:tc>
        <w:tc>
          <w:tcPr>
            <w:tcW w:w="928" w:type="dxa"/>
            <w:vAlign w:val="bottom"/>
          </w:tcPr>
          <w:p w14:paraId="578C0926" w14:textId="58DD595E" w:rsidR="007D0548" w:rsidRPr="007D0548" w:rsidRDefault="007D0548" w:rsidP="007D0548">
            <w:pPr>
              <w:spacing w:after="160" w:line="259" w:lineRule="auto"/>
              <w:rPr>
                <w:rFonts w:cs="Arial"/>
                <w:sz w:val="16"/>
                <w:szCs w:val="16"/>
              </w:rPr>
            </w:pPr>
            <w:r w:rsidRPr="007D0548">
              <w:rPr>
                <w:rFonts w:cs="Arial"/>
                <w:sz w:val="16"/>
                <w:szCs w:val="16"/>
              </w:rPr>
              <w:t>201</w:t>
            </w:r>
            <w:r w:rsidR="0051537B">
              <w:rPr>
                <w:rFonts w:cs="Arial"/>
                <w:sz w:val="16"/>
                <w:szCs w:val="16"/>
              </w:rPr>
              <w:t>6</w:t>
            </w:r>
          </w:p>
        </w:tc>
        <w:tc>
          <w:tcPr>
            <w:tcW w:w="1538" w:type="dxa"/>
            <w:vAlign w:val="bottom"/>
          </w:tcPr>
          <w:p w14:paraId="3247CFBF" w14:textId="746E1B63" w:rsidR="007D0548" w:rsidRPr="007D0548" w:rsidRDefault="007D0548" w:rsidP="007D0548">
            <w:pPr>
              <w:spacing w:after="160" w:line="259" w:lineRule="auto"/>
              <w:jc w:val="center"/>
              <w:rPr>
                <w:rFonts w:cs="Arial"/>
                <w:sz w:val="16"/>
                <w:szCs w:val="16"/>
              </w:rPr>
            </w:pPr>
            <w:r w:rsidRPr="007D0548">
              <w:rPr>
                <w:rFonts w:cs="Arial"/>
                <w:sz w:val="16"/>
                <w:szCs w:val="16"/>
              </w:rPr>
              <w:t>Microsoft</w:t>
            </w:r>
          </w:p>
        </w:tc>
        <w:tc>
          <w:tcPr>
            <w:tcW w:w="786" w:type="dxa"/>
            <w:vAlign w:val="bottom"/>
          </w:tcPr>
          <w:p w14:paraId="07F99D2B" w14:textId="77777777" w:rsidR="007D0548" w:rsidRPr="007D0548" w:rsidRDefault="007D0548" w:rsidP="007D0548">
            <w:pPr>
              <w:spacing w:after="160" w:line="259" w:lineRule="auto"/>
              <w:jc w:val="center"/>
              <w:rPr>
                <w:rFonts w:eastAsia="Times New Roman" w:cs="Arial"/>
                <w:color w:val="000000" w:themeColor="text1"/>
                <w:sz w:val="16"/>
                <w:szCs w:val="16"/>
                <w:highlight w:val="yellow"/>
                <w:lang w:val="en-US" w:eastAsia="nl-NL" w:bidi="ar-SA"/>
              </w:rPr>
            </w:pPr>
          </w:p>
        </w:tc>
      </w:tr>
      <w:tr w:rsidR="00B47F8A" w14:paraId="405DCD34" w14:textId="77777777" w:rsidTr="00EA3F7F">
        <w:tc>
          <w:tcPr>
            <w:tcW w:w="3464" w:type="dxa"/>
            <w:vAlign w:val="bottom"/>
          </w:tcPr>
          <w:p w14:paraId="728F1533" w14:textId="3F1D9FB3" w:rsidR="007D0548" w:rsidRPr="007D0548" w:rsidRDefault="007D0548" w:rsidP="007D0548">
            <w:pPr>
              <w:spacing w:after="160" w:line="259" w:lineRule="auto"/>
              <w:rPr>
                <w:rFonts w:cs="Arial"/>
                <w:sz w:val="16"/>
                <w:szCs w:val="16"/>
              </w:rPr>
            </w:pPr>
            <w:r w:rsidRPr="007D0548">
              <w:rPr>
                <w:rFonts w:cs="Arial"/>
                <w:sz w:val="16"/>
                <w:szCs w:val="16"/>
              </w:rPr>
              <w:t>SONAR Document / Correspondence servers</w:t>
            </w:r>
          </w:p>
        </w:tc>
        <w:tc>
          <w:tcPr>
            <w:tcW w:w="1211" w:type="dxa"/>
            <w:vAlign w:val="bottom"/>
          </w:tcPr>
          <w:p w14:paraId="762D3CCF" w14:textId="6E845DE2" w:rsidR="007D0548" w:rsidRPr="007D0548" w:rsidRDefault="007D0548" w:rsidP="007D0548">
            <w:pPr>
              <w:spacing w:after="160" w:line="259" w:lineRule="auto"/>
              <w:rPr>
                <w:rFonts w:cs="Arial"/>
                <w:sz w:val="16"/>
                <w:szCs w:val="16"/>
              </w:rPr>
            </w:pPr>
            <w:r w:rsidRPr="007D0548">
              <w:rPr>
                <w:rFonts w:cs="Arial"/>
                <w:sz w:val="16"/>
                <w:szCs w:val="16"/>
              </w:rPr>
              <w:t>5-Application</w:t>
            </w:r>
          </w:p>
        </w:tc>
        <w:tc>
          <w:tcPr>
            <w:tcW w:w="2328" w:type="dxa"/>
            <w:vAlign w:val="bottom"/>
          </w:tcPr>
          <w:p w14:paraId="4082D7FF" w14:textId="6712885B" w:rsidR="007D0548" w:rsidRPr="007D0548" w:rsidRDefault="007D0548" w:rsidP="007D0548">
            <w:pPr>
              <w:spacing w:after="160" w:line="259" w:lineRule="auto"/>
              <w:rPr>
                <w:rFonts w:cs="Arial"/>
                <w:sz w:val="16"/>
                <w:szCs w:val="16"/>
              </w:rPr>
            </w:pPr>
            <w:proofErr w:type="spellStart"/>
            <w:r w:rsidRPr="007D0548">
              <w:rPr>
                <w:rFonts w:cs="Arial"/>
                <w:sz w:val="16"/>
                <w:szCs w:val="16"/>
              </w:rPr>
              <w:t>Powerpoint</w:t>
            </w:r>
            <w:proofErr w:type="spellEnd"/>
          </w:p>
        </w:tc>
        <w:tc>
          <w:tcPr>
            <w:tcW w:w="928" w:type="dxa"/>
            <w:vAlign w:val="bottom"/>
          </w:tcPr>
          <w:p w14:paraId="76A522C8" w14:textId="0B938879" w:rsidR="007D0548" w:rsidRPr="007D0548" w:rsidRDefault="007D0548" w:rsidP="007D0548">
            <w:pPr>
              <w:spacing w:after="160" w:line="259" w:lineRule="auto"/>
              <w:rPr>
                <w:rFonts w:cs="Arial"/>
                <w:sz w:val="16"/>
                <w:szCs w:val="16"/>
              </w:rPr>
            </w:pPr>
            <w:r w:rsidRPr="007D0548">
              <w:rPr>
                <w:rFonts w:cs="Arial"/>
                <w:sz w:val="16"/>
                <w:szCs w:val="16"/>
              </w:rPr>
              <w:t>201</w:t>
            </w:r>
            <w:r w:rsidR="0051537B">
              <w:rPr>
                <w:rFonts w:cs="Arial"/>
                <w:sz w:val="16"/>
                <w:szCs w:val="16"/>
              </w:rPr>
              <w:t>6</w:t>
            </w:r>
          </w:p>
        </w:tc>
        <w:tc>
          <w:tcPr>
            <w:tcW w:w="1538" w:type="dxa"/>
            <w:vAlign w:val="bottom"/>
          </w:tcPr>
          <w:p w14:paraId="383447FF" w14:textId="7A9D6A03" w:rsidR="007D0548" w:rsidRPr="007D0548" w:rsidRDefault="007D0548" w:rsidP="007D0548">
            <w:pPr>
              <w:spacing w:after="160" w:line="259" w:lineRule="auto"/>
              <w:jc w:val="center"/>
              <w:rPr>
                <w:rFonts w:cs="Arial"/>
                <w:sz w:val="16"/>
                <w:szCs w:val="16"/>
              </w:rPr>
            </w:pPr>
            <w:r w:rsidRPr="007D0548">
              <w:rPr>
                <w:rFonts w:cs="Arial"/>
                <w:sz w:val="16"/>
                <w:szCs w:val="16"/>
              </w:rPr>
              <w:t>Microsoft</w:t>
            </w:r>
          </w:p>
        </w:tc>
        <w:tc>
          <w:tcPr>
            <w:tcW w:w="786" w:type="dxa"/>
            <w:vAlign w:val="bottom"/>
          </w:tcPr>
          <w:p w14:paraId="48BAC67F" w14:textId="77777777" w:rsidR="007D0548" w:rsidRPr="007D0548" w:rsidRDefault="007D0548" w:rsidP="007D0548">
            <w:pPr>
              <w:spacing w:after="160" w:line="259" w:lineRule="auto"/>
              <w:jc w:val="center"/>
              <w:rPr>
                <w:rFonts w:eastAsia="Times New Roman" w:cs="Arial"/>
                <w:color w:val="000000" w:themeColor="text1"/>
                <w:sz w:val="16"/>
                <w:szCs w:val="16"/>
                <w:highlight w:val="yellow"/>
                <w:lang w:val="en-US" w:eastAsia="nl-NL" w:bidi="ar-SA"/>
              </w:rPr>
            </w:pPr>
          </w:p>
        </w:tc>
      </w:tr>
      <w:tr w:rsidR="003A49C3" w14:paraId="1EB9A8C9" w14:textId="77777777" w:rsidTr="00EA3F7F">
        <w:trPr>
          <w:trHeight w:val="152"/>
        </w:trPr>
        <w:tc>
          <w:tcPr>
            <w:tcW w:w="3464" w:type="dxa"/>
            <w:shd w:val="clear" w:color="auto" w:fill="F2F2F2" w:themeFill="background1" w:themeFillShade="F2"/>
            <w:vAlign w:val="bottom"/>
          </w:tcPr>
          <w:p w14:paraId="783C37EC" w14:textId="77777777" w:rsidR="003A49C3" w:rsidRPr="001A25CB" w:rsidRDefault="003A49C3" w:rsidP="00240C58">
            <w:pPr>
              <w:spacing w:after="160" w:line="259" w:lineRule="auto"/>
              <w:rPr>
                <w:rFonts w:cs="Arial"/>
                <w:sz w:val="16"/>
                <w:szCs w:val="16"/>
              </w:rPr>
            </w:pPr>
          </w:p>
        </w:tc>
        <w:tc>
          <w:tcPr>
            <w:tcW w:w="1211" w:type="dxa"/>
            <w:shd w:val="clear" w:color="auto" w:fill="F2F2F2" w:themeFill="background1" w:themeFillShade="F2"/>
            <w:vAlign w:val="bottom"/>
          </w:tcPr>
          <w:p w14:paraId="393A4D8C" w14:textId="77777777" w:rsidR="003A49C3" w:rsidRPr="001A25CB" w:rsidRDefault="003A49C3" w:rsidP="00240C58">
            <w:pPr>
              <w:spacing w:after="160" w:line="259" w:lineRule="auto"/>
              <w:rPr>
                <w:rFonts w:cs="Arial"/>
                <w:sz w:val="16"/>
                <w:szCs w:val="16"/>
              </w:rPr>
            </w:pPr>
          </w:p>
        </w:tc>
        <w:tc>
          <w:tcPr>
            <w:tcW w:w="2328" w:type="dxa"/>
            <w:shd w:val="clear" w:color="auto" w:fill="F2F2F2" w:themeFill="background1" w:themeFillShade="F2"/>
            <w:vAlign w:val="bottom"/>
          </w:tcPr>
          <w:p w14:paraId="0CBDD498" w14:textId="77777777" w:rsidR="003A49C3" w:rsidRPr="001A25CB" w:rsidRDefault="003A49C3" w:rsidP="00240C58">
            <w:pPr>
              <w:spacing w:after="160" w:line="259" w:lineRule="auto"/>
              <w:rPr>
                <w:rFonts w:cs="Arial"/>
                <w:sz w:val="16"/>
                <w:szCs w:val="16"/>
              </w:rPr>
            </w:pPr>
          </w:p>
        </w:tc>
        <w:tc>
          <w:tcPr>
            <w:tcW w:w="928" w:type="dxa"/>
            <w:shd w:val="clear" w:color="auto" w:fill="F2F2F2" w:themeFill="background1" w:themeFillShade="F2"/>
            <w:vAlign w:val="bottom"/>
          </w:tcPr>
          <w:p w14:paraId="699191CD" w14:textId="77777777" w:rsidR="003A49C3" w:rsidRPr="001A25CB" w:rsidRDefault="003A49C3"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1093435C"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7C8BEABF"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r>
      <w:tr w:rsidR="00B47F8A" w14:paraId="004B4C72" w14:textId="77777777" w:rsidTr="00EA3F7F">
        <w:tc>
          <w:tcPr>
            <w:tcW w:w="3464" w:type="dxa"/>
            <w:vAlign w:val="bottom"/>
          </w:tcPr>
          <w:p w14:paraId="55524A50" w14:textId="2471AE29" w:rsidR="00236F4F" w:rsidRPr="00236F4F" w:rsidRDefault="00236F4F" w:rsidP="00236F4F">
            <w:pPr>
              <w:spacing w:after="160" w:line="259" w:lineRule="auto"/>
              <w:rPr>
                <w:rFonts w:cs="Arial"/>
                <w:sz w:val="16"/>
                <w:szCs w:val="16"/>
              </w:rPr>
            </w:pPr>
            <w:r w:rsidRPr="00236F4F">
              <w:rPr>
                <w:rFonts w:cs="Arial"/>
                <w:sz w:val="16"/>
                <w:szCs w:val="16"/>
              </w:rPr>
              <w:t>SONAR Gateway servers</w:t>
            </w:r>
          </w:p>
        </w:tc>
        <w:tc>
          <w:tcPr>
            <w:tcW w:w="1211" w:type="dxa"/>
            <w:vAlign w:val="bottom"/>
          </w:tcPr>
          <w:p w14:paraId="50F9BFA5" w14:textId="38331BDC" w:rsidR="00236F4F" w:rsidRPr="00236F4F" w:rsidRDefault="00236F4F" w:rsidP="00236F4F">
            <w:pPr>
              <w:spacing w:after="160" w:line="259" w:lineRule="auto"/>
              <w:rPr>
                <w:rFonts w:cs="Arial"/>
                <w:sz w:val="16"/>
                <w:szCs w:val="16"/>
              </w:rPr>
            </w:pPr>
            <w:r w:rsidRPr="00236F4F">
              <w:rPr>
                <w:rFonts w:cs="Arial"/>
                <w:sz w:val="16"/>
                <w:szCs w:val="16"/>
              </w:rPr>
              <w:t>1-OS</w:t>
            </w:r>
          </w:p>
        </w:tc>
        <w:tc>
          <w:tcPr>
            <w:tcW w:w="2328" w:type="dxa"/>
            <w:vAlign w:val="bottom"/>
          </w:tcPr>
          <w:p w14:paraId="1839FBF4" w14:textId="1BC08CE8" w:rsidR="00236F4F" w:rsidRPr="00236F4F" w:rsidRDefault="00236F4F" w:rsidP="00236F4F">
            <w:pPr>
              <w:spacing w:after="160" w:line="259" w:lineRule="auto"/>
              <w:rPr>
                <w:rFonts w:cs="Arial"/>
                <w:sz w:val="16"/>
                <w:szCs w:val="16"/>
              </w:rPr>
            </w:pPr>
            <w:r w:rsidRPr="00236F4F">
              <w:rPr>
                <w:rFonts w:cs="Arial"/>
                <w:sz w:val="16"/>
                <w:szCs w:val="16"/>
              </w:rPr>
              <w:t>AIX</w:t>
            </w:r>
          </w:p>
        </w:tc>
        <w:tc>
          <w:tcPr>
            <w:tcW w:w="928" w:type="dxa"/>
            <w:vAlign w:val="bottom"/>
          </w:tcPr>
          <w:p w14:paraId="03837F69" w14:textId="44EA6CC8" w:rsidR="00236F4F" w:rsidRPr="00236F4F" w:rsidRDefault="00236F4F" w:rsidP="00236F4F">
            <w:pPr>
              <w:spacing w:after="160" w:line="259" w:lineRule="auto"/>
              <w:rPr>
                <w:rFonts w:cs="Arial"/>
                <w:sz w:val="16"/>
                <w:szCs w:val="16"/>
              </w:rPr>
            </w:pPr>
            <w:r w:rsidRPr="00236F4F">
              <w:rPr>
                <w:rFonts w:cs="Arial"/>
                <w:sz w:val="16"/>
                <w:szCs w:val="16"/>
              </w:rPr>
              <w:t>7.2</w:t>
            </w:r>
          </w:p>
        </w:tc>
        <w:tc>
          <w:tcPr>
            <w:tcW w:w="1538" w:type="dxa"/>
          </w:tcPr>
          <w:p w14:paraId="66BB825C" w14:textId="705C1FF3" w:rsidR="00236F4F" w:rsidRPr="00236F4F" w:rsidRDefault="00236F4F" w:rsidP="00236F4F">
            <w:pPr>
              <w:spacing w:after="160" w:line="259" w:lineRule="auto"/>
              <w:jc w:val="center"/>
              <w:rPr>
                <w:rFonts w:cs="Arial"/>
                <w:sz w:val="16"/>
                <w:szCs w:val="16"/>
              </w:rPr>
            </w:pPr>
            <w:r w:rsidRPr="00236F4F">
              <w:rPr>
                <w:rFonts w:cs="Arial"/>
                <w:sz w:val="16"/>
                <w:szCs w:val="16"/>
              </w:rPr>
              <w:t>IBM</w:t>
            </w:r>
          </w:p>
        </w:tc>
        <w:tc>
          <w:tcPr>
            <w:tcW w:w="786" w:type="dxa"/>
            <w:vAlign w:val="bottom"/>
          </w:tcPr>
          <w:p w14:paraId="4284EB7F" w14:textId="77777777" w:rsidR="00236F4F" w:rsidRPr="00236F4F" w:rsidRDefault="00236F4F" w:rsidP="00236F4F">
            <w:pPr>
              <w:spacing w:after="160" w:line="259" w:lineRule="auto"/>
              <w:jc w:val="center"/>
              <w:rPr>
                <w:rFonts w:eastAsia="Times New Roman" w:cs="Arial"/>
                <w:color w:val="000000" w:themeColor="text1"/>
                <w:sz w:val="16"/>
                <w:szCs w:val="16"/>
                <w:highlight w:val="yellow"/>
                <w:lang w:val="en-US" w:eastAsia="nl-NL" w:bidi="ar-SA"/>
              </w:rPr>
            </w:pPr>
          </w:p>
        </w:tc>
      </w:tr>
      <w:tr w:rsidR="00B47F8A" w14:paraId="211CED67" w14:textId="77777777" w:rsidTr="00EA3F7F">
        <w:tc>
          <w:tcPr>
            <w:tcW w:w="3464" w:type="dxa"/>
            <w:vAlign w:val="bottom"/>
          </w:tcPr>
          <w:p w14:paraId="0042F1CE" w14:textId="1942B1AE" w:rsidR="00236F4F" w:rsidRPr="00236F4F" w:rsidRDefault="00236F4F" w:rsidP="00236F4F">
            <w:pPr>
              <w:spacing w:after="160" w:line="259" w:lineRule="auto"/>
              <w:rPr>
                <w:rFonts w:cs="Arial"/>
                <w:sz w:val="16"/>
                <w:szCs w:val="16"/>
              </w:rPr>
            </w:pPr>
            <w:r w:rsidRPr="00236F4F">
              <w:rPr>
                <w:rFonts w:cs="Arial"/>
                <w:sz w:val="16"/>
                <w:szCs w:val="16"/>
              </w:rPr>
              <w:t>SONAR Gateway servers</w:t>
            </w:r>
          </w:p>
        </w:tc>
        <w:tc>
          <w:tcPr>
            <w:tcW w:w="1211" w:type="dxa"/>
            <w:vAlign w:val="bottom"/>
          </w:tcPr>
          <w:p w14:paraId="23431E31" w14:textId="2EA71231" w:rsidR="00236F4F" w:rsidRPr="00236F4F" w:rsidRDefault="00236F4F" w:rsidP="00236F4F">
            <w:pPr>
              <w:spacing w:after="160" w:line="259" w:lineRule="auto"/>
              <w:rPr>
                <w:rFonts w:cs="Arial"/>
                <w:sz w:val="16"/>
                <w:szCs w:val="16"/>
              </w:rPr>
            </w:pPr>
            <w:r w:rsidRPr="00236F4F">
              <w:rPr>
                <w:rFonts w:cs="Arial"/>
                <w:sz w:val="16"/>
                <w:szCs w:val="16"/>
              </w:rPr>
              <w:t>5-Application</w:t>
            </w:r>
          </w:p>
        </w:tc>
        <w:tc>
          <w:tcPr>
            <w:tcW w:w="2328" w:type="dxa"/>
            <w:vAlign w:val="bottom"/>
          </w:tcPr>
          <w:p w14:paraId="60E9F3AD" w14:textId="5A719B32" w:rsidR="00236F4F" w:rsidRPr="00236F4F" w:rsidRDefault="00236F4F" w:rsidP="00236F4F">
            <w:pPr>
              <w:spacing w:after="160" w:line="259" w:lineRule="auto"/>
              <w:rPr>
                <w:rFonts w:cs="Arial"/>
                <w:sz w:val="16"/>
                <w:szCs w:val="16"/>
              </w:rPr>
            </w:pPr>
            <w:r w:rsidRPr="00236F4F">
              <w:rPr>
                <w:rFonts w:cs="Arial"/>
                <w:sz w:val="16"/>
                <w:szCs w:val="16"/>
              </w:rPr>
              <w:t>Oracle Client</w:t>
            </w:r>
          </w:p>
        </w:tc>
        <w:tc>
          <w:tcPr>
            <w:tcW w:w="928" w:type="dxa"/>
          </w:tcPr>
          <w:p w14:paraId="0A360CB7" w14:textId="535BAC3F" w:rsidR="00236F4F" w:rsidRPr="00236F4F" w:rsidRDefault="00236F4F" w:rsidP="00236F4F">
            <w:pPr>
              <w:spacing w:after="160" w:line="259" w:lineRule="auto"/>
              <w:rPr>
                <w:rFonts w:cs="Arial"/>
                <w:sz w:val="16"/>
                <w:szCs w:val="16"/>
              </w:rPr>
            </w:pPr>
            <w:r w:rsidRPr="00236F4F">
              <w:rPr>
                <w:rFonts w:cs="Arial"/>
                <w:sz w:val="16"/>
                <w:szCs w:val="16"/>
              </w:rPr>
              <w:t>12.2.0.1.0</w:t>
            </w:r>
          </w:p>
        </w:tc>
        <w:tc>
          <w:tcPr>
            <w:tcW w:w="1538" w:type="dxa"/>
          </w:tcPr>
          <w:p w14:paraId="56928C4A" w14:textId="7EEBD9FB" w:rsidR="00236F4F" w:rsidRPr="00236F4F" w:rsidRDefault="00236F4F" w:rsidP="00236F4F">
            <w:pPr>
              <w:spacing w:after="160" w:line="259" w:lineRule="auto"/>
              <w:jc w:val="center"/>
              <w:rPr>
                <w:rFonts w:cs="Arial"/>
                <w:sz w:val="16"/>
                <w:szCs w:val="16"/>
              </w:rPr>
            </w:pPr>
            <w:r w:rsidRPr="00236F4F">
              <w:rPr>
                <w:rFonts w:cs="Arial"/>
                <w:sz w:val="16"/>
                <w:szCs w:val="16"/>
              </w:rPr>
              <w:t>Oracle</w:t>
            </w:r>
          </w:p>
        </w:tc>
        <w:tc>
          <w:tcPr>
            <w:tcW w:w="786" w:type="dxa"/>
            <w:vAlign w:val="bottom"/>
          </w:tcPr>
          <w:p w14:paraId="4F1CDB7B" w14:textId="77777777" w:rsidR="00236F4F" w:rsidRPr="00236F4F" w:rsidRDefault="00236F4F" w:rsidP="00236F4F">
            <w:pPr>
              <w:spacing w:after="160" w:line="259" w:lineRule="auto"/>
              <w:jc w:val="center"/>
              <w:rPr>
                <w:rFonts w:eastAsia="Times New Roman" w:cs="Arial"/>
                <w:color w:val="000000" w:themeColor="text1"/>
                <w:sz w:val="16"/>
                <w:szCs w:val="16"/>
                <w:highlight w:val="yellow"/>
                <w:lang w:val="en-US" w:eastAsia="nl-NL" w:bidi="ar-SA"/>
              </w:rPr>
            </w:pPr>
          </w:p>
        </w:tc>
      </w:tr>
      <w:tr w:rsidR="00B47F8A" w14:paraId="3A558496" w14:textId="77777777" w:rsidTr="00EA3F7F">
        <w:tc>
          <w:tcPr>
            <w:tcW w:w="3464" w:type="dxa"/>
            <w:vAlign w:val="bottom"/>
          </w:tcPr>
          <w:p w14:paraId="50CF205C" w14:textId="39165E02" w:rsidR="00236F4F" w:rsidRPr="00236F4F" w:rsidRDefault="00236F4F" w:rsidP="00236F4F">
            <w:pPr>
              <w:spacing w:after="160" w:line="259" w:lineRule="auto"/>
              <w:rPr>
                <w:rFonts w:cs="Arial"/>
                <w:sz w:val="16"/>
                <w:szCs w:val="16"/>
              </w:rPr>
            </w:pPr>
            <w:r w:rsidRPr="00236F4F">
              <w:rPr>
                <w:rFonts w:cs="Arial"/>
                <w:sz w:val="16"/>
                <w:szCs w:val="16"/>
              </w:rPr>
              <w:t>SONAR Gateway servers</w:t>
            </w:r>
          </w:p>
        </w:tc>
        <w:tc>
          <w:tcPr>
            <w:tcW w:w="1211" w:type="dxa"/>
            <w:vAlign w:val="bottom"/>
          </w:tcPr>
          <w:p w14:paraId="351957A4" w14:textId="2A2134E4" w:rsidR="00236F4F" w:rsidRPr="00236F4F" w:rsidRDefault="00236F4F" w:rsidP="00236F4F">
            <w:pPr>
              <w:spacing w:after="160" w:line="259" w:lineRule="auto"/>
              <w:rPr>
                <w:rFonts w:cs="Arial"/>
                <w:sz w:val="16"/>
                <w:szCs w:val="16"/>
              </w:rPr>
            </w:pPr>
            <w:r w:rsidRPr="00236F4F">
              <w:rPr>
                <w:rFonts w:cs="Arial"/>
                <w:sz w:val="16"/>
                <w:szCs w:val="16"/>
              </w:rPr>
              <w:t>5-Application</w:t>
            </w:r>
          </w:p>
        </w:tc>
        <w:tc>
          <w:tcPr>
            <w:tcW w:w="2328" w:type="dxa"/>
            <w:vAlign w:val="bottom"/>
          </w:tcPr>
          <w:p w14:paraId="28440FD6" w14:textId="56F6D137" w:rsidR="00236F4F" w:rsidRPr="00236F4F" w:rsidRDefault="00236F4F" w:rsidP="00236F4F">
            <w:pPr>
              <w:spacing w:after="160" w:line="259" w:lineRule="auto"/>
              <w:rPr>
                <w:rFonts w:cs="Arial"/>
                <w:sz w:val="16"/>
                <w:szCs w:val="16"/>
              </w:rPr>
            </w:pPr>
            <w:r w:rsidRPr="00236F4F">
              <w:rPr>
                <w:rFonts w:cs="Arial"/>
                <w:sz w:val="16"/>
                <w:szCs w:val="16"/>
              </w:rPr>
              <w:t>Siebel Gateway Server</w:t>
            </w:r>
          </w:p>
        </w:tc>
        <w:tc>
          <w:tcPr>
            <w:tcW w:w="928" w:type="dxa"/>
            <w:vAlign w:val="bottom"/>
          </w:tcPr>
          <w:p w14:paraId="562055BD" w14:textId="1F938DAB" w:rsidR="00236F4F" w:rsidRPr="00236F4F" w:rsidRDefault="00A0625B" w:rsidP="00236F4F">
            <w:pPr>
              <w:spacing w:after="160" w:line="259" w:lineRule="auto"/>
              <w:rPr>
                <w:rFonts w:cs="Arial"/>
                <w:sz w:val="16"/>
                <w:szCs w:val="16"/>
              </w:rPr>
            </w:pPr>
            <w:r>
              <w:rPr>
                <w:rFonts w:cs="Arial"/>
                <w:sz w:val="16"/>
                <w:szCs w:val="16"/>
              </w:rPr>
              <w:t>21.4</w:t>
            </w:r>
          </w:p>
        </w:tc>
        <w:tc>
          <w:tcPr>
            <w:tcW w:w="1538" w:type="dxa"/>
          </w:tcPr>
          <w:p w14:paraId="31861B10" w14:textId="01F5025D" w:rsidR="00236F4F" w:rsidRPr="00236F4F" w:rsidRDefault="00236F4F" w:rsidP="00236F4F">
            <w:pPr>
              <w:spacing w:after="160" w:line="259" w:lineRule="auto"/>
              <w:jc w:val="center"/>
              <w:rPr>
                <w:rFonts w:cs="Arial"/>
                <w:sz w:val="16"/>
                <w:szCs w:val="16"/>
              </w:rPr>
            </w:pPr>
            <w:r w:rsidRPr="00236F4F">
              <w:rPr>
                <w:rFonts w:cs="Arial"/>
                <w:sz w:val="16"/>
                <w:szCs w:val="16"/>
              </w:rPr>
              <w:t>Oracle</w:t>
            </w:r>
          </w:p>
        </w:tc>
        <w:tc>
          <w:tcPr>
            <w:tcW w:w="786" w:type="dxa"/>
            <w:vAlign w:val="bottom"/>
          </w:tcPr>
          <w:p w14:paraId="00C901C5" w14:textId="77777777" w:rsidR="00236F4F" w:rsidRPr="00236F4F" w:rsidRDefault="00236F4F" w:rsidP="00236F4F">
            <w:pPr>
              <w:spacing w:after="160" w:line="259" w:lineRule="auto"/>
              <w:jc w:val="center"/>
              <w:rPr>
                <w:rFonts w:eastAsia="Times New Roman" w:cs="Arial"/>
                <w:color w:val="000000" w:themeColor="text1"/>
                <w:sz w:val="16"/>
                <w:szCs w:val="16"/>
                <w:highlight w:val="yellow"/>
                <w:lang w:val="en-US" w:eastAsia="nl-NL" w:bidi="ar-SA"/>
              </w:rPr>
            </w:pPr>
          </w:p>
        </w:tc>
      </w:tr>
      <w:tr w:rsidR="003A49C3" w14:paraId="5827D396" w14:textId="77777777" w:rsidTr="00EA3F7F">
        <w:trPr>
          <w:trHeight w:val="152"/>
        </w:trPr>
        <w:tc>
          <w:tcPr>
            <w:tcW w:w="3464" w:type="dxa"/>
            <w:shd w:val="clear" w:color="auto" w:fill="F2F2F2" w:themeFill="background1" w:themeFillShade="F2"/>
            <w:vAlign w:val="bottom"/>
          </w:tcPr>
          <w:p w14:paraId="3DB21C1A" w14:textId="77777777" w:rsidR="003A49C3" w:rsidRPr="001A25CB" w:rsidRDefault="003A49C3" w:rsidP="00240C58">
            <w:pPr>
              <w:spacing w:after="160" w:line="259" w:lineRule="auto"/>
              <w:rPr>
                <w:rFonts w:cs="Arial"/>
                <w:sz w:val="16"/>
                <w:szCs w:val="16"/>
              </w:rPr>
            </w:pPr>
          </w:p>
        </w:tc>
        <w:tc>
          <w:tcPr>
            <w:tcW w:w="1211" w:type="dxa"/>
            <w:shd w:val="clear" w:color="auto" w:fill="F2F2F2" w:themeFill="background1" w:themeFillShade="F2"/>
            <w:vAlign w:val="bottom"/>
          </w:tcPr>
          <w:p w14:paraId="74ECF10D" w14:textId="77777777" w:rsidR="003A49C3" w:rsidRPr="001A25CB" w:rsidRDefault="003A49C3" w:rsidP="00240C58">
            <w:pPr>
              <w:spacing w:after="160" w:line="259" w:lineRule="auto"/>
              <w:rPr>
                <w:rFonts w:cs="Arial"/>
                <w:sz w:val="16"/>
                <w:szCs w:val="16"/>
              </w:rPr>
            </w:pPr>
          </w:p>
        </w:tc>
        <w:tc>
          <w:tcPr>
            <w:tcW w:w="2328" w:type="dxa"/>
            <w:shd w:val="clear" w:color="auto" w:fill="F2F2F2" w:themeFill="background1" w:themeFillShade="F2"/>
            <w:vAlign w:val="bottom"/>
          </w:tcPr>
          <w:p w14:paraId="40E8773C" w14:textId="77777777" w:rsidR="003A49C3" w:rsidRPr="001A25CB" w:rsidRDefault="003A49C3" w:rsidP="00240C58">
            <w:pPr>
              <w:spacing w:after="160" w:line="259" w:lineRule="auto"/>
              <w:rPr>
                <w:rFonts w:cs="Arial"/>
                <w:sz w:val="16"/>
                <w:szCs w:val="16"/>
              </w:rPr>
            </w:pPr>
          </w:p>
        </w:tc>
        <w:tc>
          <w:tcPr>
            <w:tcW w:w="928" w:type="dxa"/>
            <w:shd w:val="clear" w:color="auto" w:fill="F2F2F2" w:themeFill="background1" w:themeFillShade="F2"/>
            <w:vAlign w:val="bottom"/>
          </w:tcPr>
          <w:p w14:paraId="313307D9" w14:textId="77777777" w:rsidR="003A49C3" w:rsidRPr="001A25CB" w:rsidRDefault="003A49C3"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0DC0DB83"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3AB1F599" w14:textId="77777777" w:rsidR="003A49C3" w:rsidRPr="001A25CB" w:rsidRDefault="003A49C3" w:rsidP="00240C58">
            <w:pPr>
              <w:spacing w:after="160" w:line="259" w:lineRule="auto"/>
              <w:jc w:val="center"/>
              <w:rPr>
                <w:rFonts w:eastAsia="Times New Roman" w:cs="Arial"/>
                <w:color w:val="000000" w:themeColor="text1"/>
                <w:sz w:val="16"/>
                <w:szCs w:val="16"/>
                <w:highlight w:val="yellow"/>
                <w:lang w:val="en-US" w:eastAsia="nl-NL" w:bidi="ar-SA"/>
              </w:rPr>
            </w:pPr>
          </w:p>
        </w:tc>
      </w:tr>
      <w:tr w:rsidR="005D027E" w14:paraId="01C41C06" w14:textId="77777777" w:rsidTr="00EA3F7F">
        <w:tc>
          <w:tcPr>
            <w:tcW w:w="3464" w:type="dxa"/>
            <w:vAlign w:val="bottom"/>
          </w:tcPr>
          <w:p w14:paraId="37B12B77" w14:textId="1A1D3A5C" w:rsidR="005D027E" w:rsidRPr="005D027E" w:rsidRDefault="005D027E" w:rsidP="005D027E">
            <w:pPr>
              <w:spacing w:after="160" w:line="259" w:lineRule="auto"/>
              <w:rPr>
                <w:rFonts w:cs="Arial"/>
                <w:sz w:val="16"/>
                <w:szCs w:val="16"/>
              </w:rPr>
            </w:pPr>
            <w:r w:rsidRPr="005D027E">
              <w:rPr>
                <w:rFonts w:cs="Arial"/>
                <w:sz w:val="16"/>
                <w:szCs w:val="16"/>
              </w:rPr>
              <w:t>SONAR OID application servers</w:t>
            </w:r>
          </w:p>
        </w:tc>
        <w:tc>
          <w:tcPr>
            <w:tcW w:w="1211" w:type="dxa"/>
            <w:vAlign w:val="bottom"/>
          </w:tcPr>
          <w:p w14:paraId="22DD53B1" w14:textId="6E54AD51" w:rsidR="005D027E" w:rsidRPr="005D027E" w:rsidRDefault="005D027E" w:rsidP="005D027E">
            <w:pPr>
              <w:spacing w:after="160" w:line="259" w:lineRule="auto"/>
              <w:rPr>
                <w:rFonts w:cs="Arial"/>
                <w:sz w:val="16"/>
                <w:szCs w:val="16"/>
              </w:rPr>
            </w:pPr>
            <w:r w:rsidRPr="005D027E">
              <w:rPr>
                <w:rFonts w:cs="Arial"/>
                <w:sz w:val="16"/>
                <w:szCs w:val="16"/>
              </w:rPr>
              <w:t>1-OS</w:t>
            </w:r>
          </w:p>
        </w:tc>
        <w:tc>
          <w:tcPr>
            <w:tcW w:w="2328" w:type="dxa"/>
            <w:vAlign w:val="bottom"/>
          </w:tcPr>
          <w:p w14:paraId="1FE07084" w14:textId="4189EAB8" w:rsidR="005D027E" w:rsidRPr="005D027E" w:rsidRDefault="005D027E" w:rsidP="005D027E">
            <w:pPr>
              <w:spacing w:after="160" w:line="259" w:lineRule="auto"/>
              <w:rPr>
                <w:rFonts w:cs="Arial"/>
                <w:sz w:val="16"/>
                <w:szCs w:val="16"/>
              </w:rPr>
            </w:pPr>
            <w:r w:rsidRPr="005D027E">
              <w:rPr>
                <w:rFonts w:cs="Arial"/>
                <w:sz w:val="16"/>
                <w:szCs w:val="16"/>
              </w:rPr>
              <w:t>RHEL</w:t>
            </w:r>
          </w:p>
        </w:tc>
        <w:tc>
          <w:tcPr>
            <w:tcW w:w="928" w:type="dxa"/>
            <w:vAlign w:val="bottom"/>
          </w:tcPr>
          <w:p w14:paraId="004928D0" w14:textId="62FE7D11" w:rsidR="005D027E" w:rsidRPr="005D027E" w:rsidRDefault="005D027E" w:rsidP="005D027E">
            <w:pPr>
              <w:spacing w:after="160" w:line="259" w:lineRule="auto"/>
              <w:rPr>
                <w:rFonts w:eastAsia="Times New Roman" w:cs="Arial"/>
                <w:color w:val="1F1E33"/>
                <w:sz w:val="16"/>
                <w:szCs w:val="16"/>
                <w:highlight w:val="yellow"/>
                <w:lang w:val="en-US" w:eastAsia="nl-NL" w:bidi="ar-SA"/>
              </w:rPr>
            </w:pPr>
            <w:r w:rsidRPr="005D027E">
              <w:rPr>
                <w:rFonts w:cs="Arial"/>
                <w:sz w:val="16"/>
                <w:szCs w:val="16"/>
              </w:rPr>
              <w:t>7.9</w:t>
            </w:r>
          </w:p>
        </w:tc>
        <w:tc>
          <w:tcPr>
            <w:tcW w:w="1538" w:type="dxa"/>
            <w:vAlign w:val="bottom"/>
          </w:tcPr>
          <w:p w14:paraId="11AF512A" w14:textId="5810E86A" w:rsidR="005D027E" w:rsidRPr="005D027E" w:rsidRDefault="005D027E" w:rsidP="005D027E">
            <w:pPr>
              <w:spacing w:after="160" w:line="259" w:lineRule="auto"/>
              <w:jc w:val="center"/>
              <w:rPr>
                <w:rFonts w:eastAsia="Times New Roman" w:cs="Arial"/>
                <w:color w:val="000000" w:themeColor="text1"/>
                <w:sz w:val="16"/>
                <w:szCs w:val="16"/>
                <w:highlight w:val="yellow"/>
                <w:lang w:val="en-US" w:eastAsia="nl-NL" w:bidi="ar-SA"/>
              </w:rPr>
            </w:pPr>
            <w:r w:rsidRPr="005D027E">
              <w:rPr>
                <w:rFonts w:cs="Arial"/>
                <w:sz w:val="16"/>
                <w:szCs w:val="16"/>
              </w:rPr>
              <w:t>RedHat</w:t>
            </w:r>
          </w:p>
        </w:tc>
        <w:tc>
          <w:tcPr>
            <w:tcW w:w="786" w:type="dxa"/>
            <w:vAlign w:val="bottom"/>
          </w:tcPr>
          <w:p w14:paraId="0DC96213" w14:textId="77777777" w:rsidR="005D027E" w:rsidRPr="005D027E" w:rsidRDefault="005D027E" w:rsidP="005D027E">
            <w:pPr>
              <w:spacing w:after="160" w:line="259" w:lineRule="auto"/>
              <w:jc w:val="center"/>
              <w:rPr>
                <w:rFonts w:eastAsia="Times New Roman" w:cs="Arial"/>
                <w:color w:val="000000" w:themeColor="text1"/>
                <w:sz w:val="16"/>
                <w:szCs w:val="16"/>
                <w:highlight w:val="yellow"/>
                <w:lang w:val="en-US" w:eastAsia="nl-NL" w:bidi="ar-SA"/>
              </w:rPr>
            </w:pPr>
          </w:p>
        </w:tc>
      </w:tr>
      <w:tr w:rsidR="005D027E" w14:paraId="0F40076F" w14:textId="77777777" w:rsidTr="00EA3F7F">
        <w:tc>
          <w:tcPr>
            <w:tcW w:w="3464" w:type="dxa"/>
            <w:vAlign w:val="bottom"/>
          </w:tcPr>
          <w:p w14:paraId="47FBAF43" w14:textId="1BB11249" w:rsidR="005D027E" w:rsidRPr="005D027E" w:rsidRDefault="005D027E" w:rsidP="005D027E">
            <w:pPr>
              <w:spacing w:after="160" w:line="259" w:lineRule="auto"/>
              <w:rPr>
                <w:rFonts w:cs="Arial"/>
                <w:sz w:val="16"/>
                <w:szCs w:val="16"/>
              </w:rPr>
            </w:pPr>
            <w:r w:rsidRPr="005D027E">
              <w:rPr>
                <w:rFonts w:cs="Arial"/>
                <w:sz w:val="16"/>
                <w:szCs w:val="16"/>
              </w:rPr>
              <w:t>SONAR OID application servers</w:t>
            </w:r>
          </w:p>
        </w:tc>
        <w:tc>
          <w:tcPr>
            <w:tcW w:w="1211" w:type="dxa"/>
            <w:vAlign w:val="bottom"/>
          </w:tcPr>
          <w:p w14:paraId="1D7F69B2" w14:textId="731743F2" w:rsidR="005D027E" w:rsidRPr="005D027E" w:rsidRDefault="005D027E" w:rsidP="005D027E">
            <w:pPr>
              <w:spacing w:after="160" w:line="259" w:lineRule="auto"/>
              <w:rPr>
                <w:rFonts w:cs="Arial"/>
                <w:sz w:val="16"/>
                <w:szCs w:val="16"/>
              </w:rPr>
            </w:pPr>
            <w:r w:rsidRPr="005D027E">
              <w:rPr>
                <w:rFonts w:cs="Arial"/>
                <w:sz w:val="16"/>
                <w:szCs w:val="16"/>
              </w:rPr>
              <w:t>4-Middleware</w:t>
            </w:r>
          </w:p>
        </w:tc>
        <w:tc>
          <w:tcPr>
            <w:tcW w:w="2328" w:type="dxa"/>
            <w:vAlign w:val="bottom"/>
          </w:tcPr>
          <w:p w14:paraId="3C0688A9" w14:textId="32D514C8" w:rsidR="005D027E" w:rsidRPr="005D027E" w:rsidRDefault="005D027E" w:rsidP="005D027E">
            <w:pPr>
              <w:spacing w:after="160" w:line="259" w:lineRule="auto"/>
              <w:rPr>
                <w:rFonts w:cs="Arial"/>
                <w:sz w:val="16"/>
                <w:szCs w:val="16"/>
              </w:rPr>
            </w:pPr>
            <w:r w:rsidRPr="005D027E">
              <w:rPr>
                <w:rFonts w:cs="Arial"/>
                <w:sz w:val="16"/>
                <w:szCs w:val="16"/>
              </w:rPr>
              <w:t>OID (Oracle Internet Dir</w:t>
            </w:r>
            <w:r w:rsidR="00EA3F7F">
              <w:rPr>
                <w:rFonts w:cs="Arial"/>
                <w:sz w:val="16"/>
                <w:szCs w:val="16"/>
              </w:rPr>
              <w:t>ectory</w:t>
            </w:r>
            <w:r w:rsidRPr="005D027E">
              <w:rPr>
                <w:rFonts w:cs="Arial"/>
                <w:sz w:val="16"/>
                <w:szCs w:val="16"/>
              </w:rPr>
              <w:t>)</w:t>
            </w:r>
          </w:p>
        </w:tc>
        <w:tc>
          <w:tcPr>
            <w:tcW w:w="928" w:type="dxa"/>
            <w:vAlign w:val="bottom"/>
          </w:tcPr>
          <w:p w14:paraId="61B5A1AB" w14:textId="42378076" w:rsidR="005D027E" w:rsidRPr="005D027E" w:rsidRDefault="00C55983" w:rsidP="005D027E">
            <w:pPr>
              <w:spacing w:after="160" w:line="259" w:lineRule="auto"/>
              <w:rPr>
                <w:rFonts w:eastAsia="Times New Roman" w:cs="Arial"/>
                <w:color w:val="1F1E33"/>
                <w:sz w:val="16"/>
                <w:szCs w:val="16"/>
                <w:highlight w:val="yellow"/>
                <w:lang w:val="en-US" w:eastAsia="nl-NL" w:bidi="ar-SA"/>
              </w:rPr>
            </w:pPr>
            <w:r w:rsidRPr="00C55983">
              <w:rPr>
                <w:rFonts w:cs="Arial"/>
                <w:sz w:val="16"/>
                <w:szCs w:val="16"/>
              </w:rPr>
              <w:t>12.2.1.4.0</w:t>
            </w:r>
          </w:p>
        </w:tc>
        <w:tc>
          <w:tcPr>
            <w:tcW w:w="1538" w:type="dxa"/>
          </w:tcPr>
          <w:p w14:paraId="10081B01" w14:textId="551804DC" w:rsidR="005D027E" w:rsidRPr="005D027E" w:rsidRDefault="005D027E" w:rsidP="005D027E">
            <w:pPr>
              <w:spacing w:after="160" w:line="259" w:lineRule="auto"/>
              <w:jc w:val="center"/>
              <w:rPr>
                <w:rFonts w:eastAsia="Times New Roman" w:cs="Arial"/>
                <w:color w:val="000000" w:themeColor="text1"/>
                <w:sz w:val="16"/>
                <w:szCs w:val="16"/>
                <w:highlight w:val="yellow"/>
                <w:lang w:val="en-US" w:eastAsia="nl-NL" w:bidi="ar-SA"/>
              </w:rPr>
            </w:pPr>
            <w:r w:rsidRPr="005D027E">
              <w:rPr>
                <w:rFonts w:cs="Arial"/>
                <w:sz w:val="16"/>
                <w:szCs w:val="16"/>
              </w:rPr>
              <w:t>Oracle</w:t>
            </w:r>
          </w:p>
        </w:tc>
        <w:tc>
          <w:tcPr>
            <w:tcW w:w="786" w:type="dxa"/>
            <w:vAlign w:val="bottom"/>
          </w:tcPr>
          <w:p w14:paraId="2200AED6" w14:textId="77777777" w:rsidR="005D027E" w:rsidRPr="005D027E" w:rsidRDefault="005D027E" w:rsidP="005D027E">
            <w:pPr>
              <w:spacing w:after="160" w:line="259" w:lineRule="auto"/>
              <w:jc w:val="center"/>
              <w:rPr>
                <w:rFonts w:eastAsia="Times New Roman" w:cs="Arial"/>
                <w:color w:val="000000" w:themeColor="text1"/>
                <w:sz w:val="16"/>
                <w:szCs w:val="16"/>
                <w:highlight w:val="yellow"/>
                <w:lang w:val="en-US" w:eastAsia="nl-NL" w:bidi="ar-SA"/>
              </w:rPr>
            </w:pPr>
          </w:p>
        </w:tc>
      </w:tr>
      <w:tr w:rsidR="005D027E" w14:paraId="38980B4E" w14:textId="77777777" w:rsidTr="00EA3F7F">
        <w:tc>
          <w:tcPr>
            <w:tcW w:w="3464" w:type="dxa"/>
            <w:vAlign w:val="bottom"/>
          </w:tcPr>
          <w:p w14:paraId="262C40A3" w14:textId="157F5DE4" w:rsidR="005D027E" w:rsidRPr="005D027E" w:rsidRDefault="005D027E" w:rsidP="005D027E">
            <w:pPr>
              <w:spacing w:after="160" w:line="259" w:lineRule="auto"/>
              <w:rPr>
                <w:rFonts w:cs="Arial"/>
                <w:sz w:val="16"/>
                <w:szCs w:val="16"/>
              </w:rPr>
            </w:pPr>
            <w:r w:rsidRPr="005D027E">
              <w:rPr>
                <w:rFonts w:cs="Arial"/>
                <w:sz w:val="16"/>
                <w:szCs w:val="16"/>
              </w:rPr>
              <w:t>SONAR OID application servers</w:t>
            </w:r>
          </w:p>
        </w:tc>
        <w:tc>
          <w:tcPr>
            <w:tcW w:w="1211" w:type="dxa"/>
            <w:vAlign w:val="bottom"/>
          </w:tcPr>
          <w:p w14:paraId="0AB8785F" w14:textId="5241B1DE" w:rsidR="005D027E" w:rsidRPr="005D027E" w:rsidRDefault="005D027E" w:rsidP="005D027E">
            <w:pPr>
              <w:spacing w:after="160" w:line="259" w:lineRule="auto"/>
              <w:rPr>
                <w:rFonts w:cs="Arial"/>
                <w:sz w:val="16"/>
                <w:szCs w:val="16"/>
              </w:rPr>
            </w:pPr>
            <w:r w:rsidRPr="005D027E">
              <w:rPr>
                <w:rFonts w:cs="Arial"/>
                <w:sz w:val="16"/>
                <w:szCs w:val="16"/>
              </w:rPr>
              <w:t>4-Middleware</w:t>
            </w:r>
          </w:p>
        </w:tc>
        <w:tc>
          <w:tcPr>
            <w:tcW w:w="2328" w:type="dxa"/>
            <w:vAlign w:val="bottom"/>
          </w:tcPr>
          <w:p w14:paraId="61EE8F1B" w14:textId="3D517AC6" w:rsidR="005D027E" w:rsidRPr="005D027E" w:rsidRDefault="005D027E" w:rsidP="005D027E">
            <w:pPr>
              <w:spacing w:after="160" w:line="259" w:lineRule="auto"/>
              <w:rPr>
                <w:rFonts w:cs="Arial"/>
                <w:sz w:val="16"/>
                <w:szCs w:val="16"/>
              </w:rPr>
            </w:pPr>
            <w:r w:rsidRPr="005D027E">
              <w:rPr>
                <w:rFonts w:cs="Arial"/>
                <w:sz w:val="16"/>
                <w:szCs w:val="16"/>
              </w:rPr>
              <w:t>Oracle Weblogic server</w:t>
            </w:r>
          </w:p>
        </w:tc>
        <w:tc>
          <w:tcPr>
            <w:tcW w:w="928" w:type="dxa"/>
            <w:vAlign w:val="bottom"/>
          </w:tcPr>
          <w:p w14:paraId="17F4DA4C" w14:textId="79DFD1B2" w:rsidR="005D027E" w:rsidRPr="005D027E" w:rsidRDefault="005D027E" w:rsidP="005D027E">
            <w:pPr>
              <w:spacing w:after="160" w:line="259" w:lineRule="auto"/>
              <w:rPr>
                <w:rFonts w:eastAsia="Times New Roman" w:cs="Arial"/>
                <w:color w:val="1F1E33"/>
                <w:sz w:val="16"/>
                <w:szCs w:val="16"/>
                <w:highlight w:val="yellow"/>
                <w:lang w:val="en-US" w:eastAsia="nl-NL" w:bidi="ar-SA"/>
              </w:rPr>
            </w:pPr>
            <w:r w:rsidRPr="005D027E">
              <w:rPr>
                <w:rFonts w:cs="Arial"/>
                <w:sz w:val="16"/>
                <w:szCs w:val="16"/>
              </w:rPr>
              <w:t>12c</w:t>
            </w:r>
          </w:p>
        </w:tc>
        <w:tc>
          <w:tcPr>
            <w:tcW w:w="1538" w:type="dxa"/>
          </w:tcPr>
          <w:p w14:paraId="27676722" w14:textId="1A7C9CB7" w:rsidR="005D027E" w:rsidRPr="005D027E" w:rsidRDefault="005D027E" w:rsidP="005D027E">
            <w:pPr>
              <w:spacing w:after="160" w:line="259" w:lineRule="auto"/>
              <w:jc w:val="center"/>
              <w:rPr>
                <w:rFonts w:eastAsia="Times New Roman" w:cs="Arial"/>
                <w:color w:val="000000" w:themeColor="text1"/>
                <w:sz w:val="16"/>
                <w:szCs w:val="16"/>
                <w:highlight w:val="yellow"/>
                <w:lang w:val="en-US" w:eastAsia="nl-NL" w:bidi="ar-SA"/>
              </w:rPr>
            </w:pPr>
            <w:r w:rsidRPr="005D027E">
              <w:rPr>
                <w:rFonts w:cs="Arial"/>
                <w:sz w:val="16"/>
                <w:szCs w:val="16"/>
              </w:rPr>
              <w:t>Oracle</w:t>
            </w:r>
          </w:p>
        </w:tc>
        <w:tc>
          <w:tcPr>
            <w:tcW w:w="786" w:type="dxa"/>
            <w:vAlign w:val="bottom"/>
          </w:tcPr>
          <w:p w14:paraId="44EC4ECE" w14:textId="77777777" w:rsidR="005D027E" w:rsidRPr="005D027E" w:rsidRDefault="005D027E" w:rsidP="005D027E">
            <w:pPr>
              <w:spacing w:after="160" w:line="259" w:lineRule="auto"/>
              <w:jc w:val="center"/>
              <w:rPr>
                <w:rFonts w:eastAsia="Times New Roman" w:cs="Arial"/>
                <w:color w:val="000000" w:themeColor="text1"/>
                <w:sz w:val="16"/>
                <w:szCs w:val="16"/>
                <w:highlight w:val="yellow"/>
                <w:lang w:val="en-US" w:eastAsia="nl-NL" w:bidi="ar-SA"/>
              </w:rPr>
            </w:pPr>
          </w:p>
        </w:tc>
      </w:tr>
      <w:tr w:rsidR="00EA3F7F" w14:paraId="45353599" w14:textId="77777777" w:rsidTr="00EA3F7F">
        <w:trPr>
          <w:trHeight w:val="152"/>
        </w:trPr>
        <w:tc>
          <w:tcPr>
            <w:tcW w:w="3464" w:type="dxa"/>
            <w:shd w:val="clear" w:color="auto" w:fill="F2F2F2" w:themeFill="background1" w:themeFillShade="F2"/>
            <w:vAlign w:val="bottom"/>
          </w:tcPr>
          <w:p w14:paraId="338B13F3" w14:textId="77777777" w:rsidR="00EA3F7F" w:rsidRPr="001A25CB" w:rsidRDefault="00EA3F7F" w:rsidP="00240C58">
            <w:pPr>
              <w:spacing w:after="160" w:line="259" w:lineRule="auto"/>
              <w:rPr>
                <w:rFonts w:cs="Arial"/>
                <w:sz w:val="16"/>
                <w:szCs w:val="16"/>
              </w:rPr>
            </w:pPr>
          </w:p>
        </w:tc>
        <w:tc>
          <w:tcPr>
            <w:tcW w:w="1211" w:type="dxa"/>
            <w:shd w:val="clear" w:color="auto" w:fill="F2F2F2" w:themeFill="background1" w:themeFillShade="F2"/>
            <w:vAlign w:val="bottom"/>
          </w:tcPr>
          <w:p w14:paraId="79891C34" w14:textId="77777777" w:rsidR="00EA3F7F" w:rsidRPr="001A25CB" w:rsidRDefault="00EA3F7F" w:rsidP="00240C58">
            <w:pPr>
              <w:spacing w:after="160" w:line="259" w:lineRule="auto"/>
              <w:rPr>
                <w:rFonts w:cs="Arial"/>
                <w:sz w:val="16"/>
                <w:szCs w:val="16"/>
              </w:rPr>
            </w:pPr>
          </w:p>
        </w:tc>
        <w:tc>
          <w:tcPr>
            <w:tcW w:w="2328" w:type="dxa"/>
            <w:shd w:val="clear" w:color="auto" w:fill="F2F2F2" w:themeFill="background1" w:themeFillShade="F2"/>
            <w:vAlign w:val="bottom"/>
          </w:tcPr>
          <w:p w14:paraId="1C0BE94F" w14:textId="77777777" w:rsidR="00EA3F7F" w:rsidRPr="001A25CB" w:rsidRDefault="00EA3F7F" w:rsidP="00240C58">
            <w:pPr>
              <w:spacing w:after="160" w:line="259" w:lineRule="auto"/>
              <w:rPr>
                <w:rFonts w:cs="Arial"/>
                <w:sz w:val="16"/>
                <w:szCs w:val="16"/>
              </w:rPr>
            </w:pPr>
          </w:p>
        </w:tc>
        <w:tc>
          <w:tcPr>
            <w:tcW w:w="928" w:type="dxa"/>
            <w:shd w:val="clear" w:color="auto" w:fill="F2F2F2" w:themeFill="background1" w:themeFillShade="F2"/>
            <w:vAlign w:val="bottom"/>
          </w:tcPr>
          <w:p w14:paraId="10023D44" w14:textId="77777777" w:rsidR="00EA3F7F" w:rsidRPr="001A25CB" w:rsidRDefault="00EA3F7F"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40F50AB5" w14:textId="77777777" w:rsidR="00EA3F7F" w:rsidRPr="001A25CB" w:rsidRDefault="00EA3F7F"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13A893A7" w14:textId="77777777" w:rsidR="00EA3F7F" w:rsidRPr="001A25CB" w:rsidRDefault="00EA3F7F" w:rsidP="00240C58">
            <w:pPr>
              <w:spacing w:after="160" w:line="259" w:lineRule="auto"/>
              <w:jc w:val="center"/>
              <w:rPr>
                <w:rFonts w:eastAsia="Times New Roman" w:cs="Arial"/>
                <w:color w:val="000000" w:themeColor="text1"/>
                <w:sz w:val="16"/>
                <w:szCs w:val="16"/>
                <w:highlight w:val="yellow"/>
                <w:lang w:val="en-US" w:eastAsia="nl-NL" w:bidi="ar-SA"/>
              </w:rPr>
            </w:pPr>
          </w:p>
        </w:tc>
      </w:tr>
      <w:tr w:rsidR="008555C6" w14:paraId="599B748D" w14:textId="77777777" w:rsidTr="00EA3F7F">
        <w:tc>
          <w:tcPr>
            <w:tcW w:w="3464" w:type="dxa"/>
            <w:vAlign w:val="bottom"/>
          </w:tcPr>
          <w:p w14:paraId="2F8A5CC4" w14:textId="58A43B50" w:rsidR="008555C6" w:rsidRPr="008555C6" w:rsidRDefault="008555C6" w:rsidP="008555C6">
            <w:pPr>
              <w:spacing w:after="160" w:line="259" w:lineRule="auto"/>
              <w:rPr>
                <w:rFonts w:cs="Arial"/>
                <w:sz w:val="16"/>
                <w:szCs w:val="16"/>
              </w:rPr>
            </w:pPr>
            <w:r w:rsidRPr="008555C6">
              <w:rPr>
                <w:rFonts w:cs="Arial"/>
                <w:sz w:val="16"/>
                <w:szCs w:val="16"/>
              </w:rPr>
              <w:t>SONAR OID database servers</w:t>
            </w:r>
          </w:p>
        </w:tc>
        <w:tc>
          <w:tcPr>
            <w:tcW w:w="1211" w:type="dxa"/>
            <w:vAlign w:val="bottom"/>
          </w:tcPr>
          <w:p w14:paraId="6A159322" w14:textId="2F84520B" w:rsidR="008555C6" w:rsidRPr="008555C6" w:rsidRDefault="008555C6" w:rsidP="008555C6">
            <w:pPr>
              <w:spacing w:after="160" w:line="259" w:lineRule="auto"/>
              <w:rPr>
                <w:rFonts w:cs="Arial"/>
                <w:sz w:val="16"/>
                <w:szCs w:val="16"/>
              </w:rPr>
            </w:pPr>
            <w:r w:rsidRPr="008555C6">
              <w:rPr>
                <w:rFonts w:cs="Arial"/>
                <w:sz w:val="16"/>
                <w:szCs w:val="16"/>
              </w:rPr>
              <w:t>1-OS</w:t>
            </w:r>
          </w:p>
        </w:tc>
        <w:tc>
          <w:tcPr>
            <w:tcW w:w="2328" w:type="dxa"/>
            <w:vAlign w:val="bottom"/>
          </w:tcPr>
          <w:p w14:paraId="58BA6793" w14:textId="024C2BA5" w:rsidR="008555C6" w:rsidRPr="008555C6" w:rsidRDefault="008555C6" w:rsidP="008555C6">
            <w:pPr>
              <w:spacing w:after="160" w:line="259" w:lineRule="auto"/>
              <w:rPr>
                <w:rFonts w:cs="Arial"/>
                <w:sz w:val="16"/>
                <w:szCs w:val="16"/>
              </w:rPr>
            </w:pPr>
            <w:r w:rsidRPr="008555C6">
              <w:rPr>
                <w:rFonts w:cs="Arial"/>
                <w:sz w:val="16"/>
                <w:szCs w:val="16"/>
              </w:rPr>
              <w:t>RHEL</w:t>
            </w:r>
          </w:p>
        </w:tc>
        <w:tc>
          <w:tcPr>
            <w:tcW w:w="928" w:type="dxa"/>
            <w:vAlign w:val="bottom"/>
          </w:tcPr>
          <w:p w14:paraId="022465A5" w14:textId="3F32FC88" w:rsidR="008555C6" w:rsidRPr="008555C6" w:rsidRDefault="008555C6" w:rsidP="008555C6">
            <w:pPr>
              <w:spacing w:after="160" w:line="259" w:lineRule="auto"/>
              <w:rPr>
                <w:rFonts w:eastAsia="Times New Roman" w:cs="Arial"/>
                <w:color w:val="1F1E33"/>
                <w:sz w:val="16"/>
                <w:szCs w:val="16"/>
                <w:highlight w:val="yellow"/>
                <w:lang w:val="en-US" w:eastAsia="nl-NL" w:bidi="ar-SA"/>
              </w:rPr>
            </w:pPr>
            <w:r w:rsidRPr="008555C6">
              <w:rPr>
                <w:rFonts w:cs="Arial"/>
                <w:sz w:val="16"/>
                <w:szCs w:val="16"/>
              </w:rPr>
              <w:t>7.9</w:t>
            </w:r>
          </w:p>
        </w:tc>
        <w:tc>
          <w:tcPr>
            <w:tcW w:w="1538" w:type="dxa"/>
            <w:vAlign w:val="bottom"/>
          </w:tcPr>
          <w:p w14:paraId="495C2C5B" w14:textId="220ED1F7"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r w:rsidRPr="008555C6">
              <w:rPr>
                <w:rFonts w:cs="Arial"/>
                <w:sz w:val="16"/>
                <w:szCs w:val="16"/>
              </w:rPr>
              <w:t>RedHat</w:t>
            </w:r>
          </w:p>
        </w:tc>
        <w:tc>
          <w:tcPr>
            <w:tcW w:w="786" w:type="dxa"/>
            <w:vAlign w:val="bottom"/>
          </w:tcPr>
          <w:p w14:paraId="701E687D" w14:textId="77777777"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p>
        </w:tc>
      </w:tr>
      <w:tr w:rsidR="008555C6" w14:paraId="01937E65" w14:textId="77777777" w:rsidTr="00EA3F7F">
        <w:tc>
          <w:tcPr>
            <w:tcW w:w="3464" w:type="dxa"/>
            <w:vAlign w:val="bottom"/>
          </w:tcPr>
          <w:p w14:paraId="7C95B8D9" w14:textId="2D99B212" w:rsidR="008555C6" w:rsidRPr="008555C6" w:rsidRDefault="008555C6" w:rsidP="008555C6">
            <w:pPr>
              <w:spacing w:after="160" w:line="259" w:lineRule="auto"/>
              <w:rPr>
                <w:rFonts w:cs="Arial"/>
                <w:sz w:val="16"/>
                <w:szCs w:val="16"/>
              </w:rPr>
            </w:pPr>
            <w:r w:rsidRPr="008555C6">
              <w:rPr>
                <w:rFonts w:cs="Arial"/>
                <w:sz w:val="16"/>
                <w:szCs w:val="16"/>
              </w:rPr>
              <w:t>SONAR OID database servers</w:t>
            </w:r>
          </w:p>
        </w:tc>
        <w:tc>
          <w:tcPr>
            <w:tcW w:w="1211" w:type="dxa"/>
            <w:vAlign w:val="bottom"/>
          </w:tcPr>
          <w:p w14:paraId="16E15312" w14:textId="7C511EFF" w:rsidR="008555C6" w:rsidRPr="008555C6" w:rsidRDefault="008555C6" w:rsidP="008555C6">
            <w:pPr>
              <w:spacing w:after="160" w:line="259" w:lineRule="auto"/>
              <w:rPr>
                <w:rFonts w:cs="Arial"/>
                <w:sz w:val="16"/>
                <w:szCs w:val="16"/>
              </w:rPr>
            </w:pPr>
            <w:r w:rsidRPr="008555C6">
              <w:rPr>
                <w:rFonts w:cs="Arial"/>
                <w:sz w:val="16"/>
                <w:szCs w:val="16"/>
              </w:rPr>
              <w:t>3-Database</w:t>
            </w:r>
          </w:p>
        </w:tc>
        <w:tc>
          <w:tcPr>
            <w:tcW w:w="2328" w:type="dxa"/>
            <w:vAlign w:val="bottom"/>
          </w:tcPr>
          <w:p w14:paraId="5D3CA54A" w14:textId="4F1F2142" w:rsidR="008555C6" w:rsidRPr="008555C6" w:rsidRDefault="008555C6" w:rsidP="008555C6">
            <w:pPr>
              <w:spacing w:after="160" w:line="259" w:lineRule="auto"/>
              <w:rPr>
                <w:rFonts w:cs="Arial"/>
                <w:sz w:val="16"/>
                <w:szCs w:val="16"/>
              </w:rPr>
            </w:pPr>
            <w:r w:rsidRPr="008555C6">
              <w:rPr>
                <w:rFonts w:cs="Arial"/>
                <w:sz w:val="16"/>
                <w:szCs w:val="16"/>
              </w:rPr>
              <w:t>Oracle database server</w:t>
            </w:r>
          </w:p>
        </w:tc>
        <w:tc>
          <w:tcPr>
            <w:tcW w:w="928" w:type="dxa"/>
            <w:vAlign w:val="bottom"/>
          </w:tcPr>
          <w:p w14:paraId="7A9DFA38" w14:textId="784BCE4B" w:rsidR="008555C6" w:rsidRPr="008555C6" w:rsidRDefault="008555C6" w:rsidP="008555C6">
            <w:pPr>
              <w:spacing w:after="160" w:line="259" w:lineRule="auto"/>
              <w:rPr>
                <w:rFonts w:eastAsia="Times New Roman" w:cs="Arial"/>
                <w:color w:val="1F1E33"/>
                <w:sz w:val="16"/>
                <w:szCs w:val="16"/>
                <w:highlight w:val="yellow"/>
                <w:lang w:val="en-US" w:eastAsia="nl-NL" w:bidi="ar-SA"/>
              </w:rPr>
            </w:pPr>
            <w:r w:rsidRPr="008555C6">
              <w:rPr>
                <w:rFonts w:cs="Arial"/>
                <w:sz w:val="16"/>
                <w:szCs w:val="16"/>
              </w:rPr>
              <w:t>19.1</w:t>
            </w:r>
          </w:p>
        </w:tc>
        <w:tc>
          <w:tcPr>
            <w:tcW w:w="1538" w:type="dxa"/>
          </w:tcPr>
          <w:p w14:paraId="19953D98" w14:textId="0F3613FA"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r w:rsidRPr="008555C6">
              <w:rPr>
                <w:rFonts w:cs="Arial"/>
                <w:sz w:val="16"/>
                <w:szCs w:val="16"/>
              </w:rPr>
              <w:t>Oracle</w:t>
            </w:r>
          </w:p>
        </w:tc>
        <w:tc>
          <w:tcPr>
            <w:tcW w:w="786" w:type="dxa"/>
            <w:vAlign w:val="bottom"/>
          </w:tcPr>
          <w:p w14:paraId="0D689E74" w14:textId="77777777"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p>
        </w:tc>
      </w:tr>
      <w:tr w:rsidR="00EA3F7F" w14:paraId="6FFB0E52" w14:textId="77777777" w:rsidTr="00EA3F7F">
        <w:trPr>
          <w:trHeight w:val="152"/>
        </w:trPr>
        <w:tc>
          <w:tcPr>
            <w:tcW w:w="3464" w:type="dxa"/>
            <w:shd w:val="clear" w:color="auto" w:fill="F2F2F2" w:themeFill="background1" w:themeFillShade="F2"/>
            <w:vAlign w:val="bottom"/>
          </w:tcPr>
          <w:p w14:paraId="2EBE3845" w14:textId="77777777" w:rsidR="00EA3F7F" w:rsidRPr="001A25CB" w:rsidRDefault="00EA3F7F" w:rsidP="00240C58">
            <w:pPr>
              <w:spacing w:after="160" w:line="259" w:lineRule="auto"/>
              <w:rPr>
                <w:rFonts w:cs="Arial"/>
                <w:sz w:val="16"/>
                <w:szCs w:val="16"/>
              </w:rPr>
            </w:pPr>
          </w:p>
        </w:tc>
        <w:tc>
          <w:tcPr>
            <w:tcW w:w="1211" w:type="dxa"/>
            <w:shd w:val="clear" w:color="auto" w:fill="F2F2F2" w:themeFill="background1" w:themeFillShade="F2"/>
            <w:vAlign w:val="bottom"/>
          </w:tcPr>
          <w:p w14:paraId="52817EDD" w14:textId="77777777" w:rsidR="00EA3F7F" w:rsidRPr="001A25CB" w:rsidRDefault="00EA3F7F" w:rsidP="00240C58">
            <w:pPr>
              <w:spacing w:after="160" w:line="259" w:lineRule="auto"/>
              <w:rPr>
                <w:rFonts w:cs="Arial"/>
                <w:sz w:val="16"/>
                <w:szCs w:val="16"/>
              </w:rPr>
            </w:pPr>
          </w:p>
        </w:tc>
        <w:tc>
          <w:tcPr>
            <w:tcW w:w="2328" w:type="dxa"/>
            <w:shd w:val="clear" w:color="auto" w:fill="F2F2F2" w:themeFill="background1" w:themeFillShade="F2"/>
            <w:vAlign w:val="bottom"/>
          </w:tcPr>
          <w:p w14:paraId="4CECCF48" w14:textId="77777777" w:rsidR="00EA3F7F" w:rsidRPr="001A25CB" w:rsidRDefault="00EA3F7F" w:rsidP="00240C58">
            <w:pPr>
              <w:spacing w:after="160" w:line="259" w:lineRule="auto"/>
              <w:rPr>
                <w:rFonts w:cs="Arial"/>
                <w:sz w:val="16"/>
                <w:szCs w:val="16"/>
              </w:rPr>
            </w:pPr>
          </w:p>
        </w:tc>
        <w:tc>
          <w:tcPr>
            <w:tcW w:w="928" w:type="dxa"/>
            <w:shd w:val="clear" w:color="auto" w:fill="F2F2F2" w:themeFill="background1" w:themeFillShade="F2"/>
            <w:vAlign w:val="bottom"/>
          </w:tcPr>
          <w:p w14:paraId="33D8E5AF" w14:textId="77777777" w:rsidR="00EA3F7F" w:rsidRPr="001A25CB" w:rsidRDefault="00EA3F7F"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22F02CF6" w14:textId="77777777" w:rsidR="00EA3F7F" w:rsidRPr="001A25CB" w:rsidRDefault="00EA3F7F"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72F9B0A8" w14:textId="77777777" w:rsidR="00EA3F7F" w:rsidRPr="001A25CB" w:rsidRDefault="00EA3F7F" w:rsidP="00240C58">
            <w:pPr>
              <w:spacing w:after="160" w:line="259" w:lineRule="auto"/>
              <w:jc w:val="center"/>
              <w:rPr>
                <w:rFonts w:eastAsia="Times New Roman" w:cs="Arial"/>
                <w:color w:val="000000" w:themeColor="text1"/>
                <w:sz w:val="16"/>
                <w:szCs w:val="16"/>
                <w:highlight w:val="yellow"/>
                <w:lang w:val="en-US" w:eastAsia="nl-NL" w:bidi="ar-SA"/>
              </w:rPr>
            </w:pPr>
          </w:p>
        </w:tc>
      </w:tr>
      <w:tr w:rsidR="008555C6" w14:paraId="30938300" w14:textId="77777777" w:rsidTr="00EA3F7F">
        <w:tc>
          <w:tcPr>
            <w:tcW w:w="3464" w:type="dxa"/>
            <w:vAlign w:val="bottom"/>
          </w:tcPr>
          <w:p w14:paraId="752F43F9" w14:textId="2D95445C" w:rsidR="008555C6" w:rsidRPr="008555C6" w:rsidRDefault="008555C6" w:rsidP="008555C6">
            <w:pPr>
              <w:spacing w:after="160" w:line="259" w:lineRule="auto"/>
              <w:rPr>
                <w:rFonts w:cs="Arial"/>
                <w:sz w:val="16"/>
                <w:szCs w:val="16"/>
              </w:rPr>
            </w:pPr>
            <w:r w:rsidRPr="008555C6">
              <w:rPr>
                <w:rFonts w:cs="Arial"/>
                <w:sz w:val="16"/>
                <w:szCs w:val="16"/>
              </w:rPr>
              <w:t>SONAR file system servers</w:t>
            </w:r>
          </w:p>
        </w:tc>
        <w:tc>
          <w:tcPr>
            <w:tcW w:w="1211" w:type="dxa"/>
            <w:vAlign w:val="bottom"/>
          </w:tcPr>
          <w:p w14:paraId="314FA051" w14:textId="526C3DDC" w:rsidR="008555C6" w:rsidRPr="008555C6" w:rsidRDefault="008555C6" w:rsidP="008555C6">
            <w:pPr>
              <w:spacing w:after="160" w:line="259" w:lineRule="auto"/>
              <w:rPr>
                <w:rFonts w:cs="Arial"/>
                <w:sz w:val="16"/>
                <w:szCs w:val="16"/>
              </w:rPr>
            </w:pPr>
            <w:r w:rsidRPr="008555C6">
              <w:rPr>
                <w:rFonts w:cs="Arial"/>
                <w:sz w:val="16"/>
                <w:szCs w:val="16"/>
              </w:rPr>
              <w:t>1-OS</w:t>
            </w:r>
          </w:p>
        </w:tc>
        <w:tc>
          <w:tcPr>
            <w:tcW w:w="2328" w:type="dxa"/>
            <w:vAlign w:val="bottom"/>
          </w:tcPr>
          <w:p w14:paraId="56C61CD0" w14:textId="1D8E02DB" w:rsidR="008555C6" w:rsidRPr="008555C6" w:rsidRDefault="008555C6" w:rsidP="008555C6">
            <w:pPr>
              <w:spacing w:after="160" w:line="259" w:lineRule="auto"/>
              <w:rPr>
                <w:rFonts w:cs="Arial"/>
                <w:sz w:val="16"/>
                <w:szCs w:val="16"/>
              </w:rPr>
            </w:pPr>
            <w:r w:rsidRPr="008555C6">
              <w:rPr>
                <w:rFonts w:cs="Arial"/>
                <w:sz w:val="16"/>
                <w:szCs w:val="16"/>
              </w:rPr>
              <w:t>AIX</w:t>
            </w:r>
          </w:p>
        </w:tc>
        <w:tc>
          <w:tcPr>
            <w:tcW w:w="928" w:type="dxa"/>
            <w:vAlign w:val="bottom"/>
          </w:tcPr>
          <w:p w14:paraId="094C4C28" w14:textId="6C104E8B" w:rsidR="008555C6" w:rsidRPr="008555C6" w:rsidRDefault="008555C6" w:rsidP="008555C6">
            <w:pPr>
              <w:spacing w:after="160" w:line="259" w:lineRule="auto"/>
              <w:rPr>
                <w:rFonts w:eastAsia="Times New Roman" w:cs="Arial"/>
                <w:color w:val="1F1E33"/>
                <w:sz w:val="16"/>
                <w:szCs w:val="16"/>
                <w:highlight w:val="yellow"/>
                <w:lang w:val="en-US" w:eastAsia="nl-NL" w:bidi="ar-SA"/>
              </w:rPr>
            </w:pPr>
            <w:r w:rsidRPr="008555C6">
              <w:rPr>
                <w:rFonts w:cs="Arial"/>
                <w:sz w:val="16"/>
                <w:szCs w:val="16"/>
              </w:rPr>
              <w:t>7.2</w:t>
            </w:r>
          </w:p>
        </w:tc>
        <w:tc>
          <w:tcPr>
            <w:tcW w:w="1538" w:type="dxa"/>
            <w:vAlign w:val="bottom"/>
          </w:tcPr>
          <w:p w14:paraId="4F123FEB" w14:textId="48A2132C"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r w:rsidRPr="008555C6">
              <w:rPr>
                <w:rFonts w:cs="Arial"/>
                <w:sz w:val="16"/>
                <w:szCs w:val="16"/>
              </w:rPr>
              <w:t>IBM</w:t>
            </w:r>
          </w:p>
        </w:tc>
        <w:tc>
          <w:tcPr>
            <w:tcW w:w="786" w:type="dxa"/>
            <w:vAlign w:val="bottom"/>
          </w:tcPr>
          <w:p w14:paraId="0A2B0CB7" w14:textId="77777777"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p>
        </w:tc>
      </w:tr>
      <w:tr w:rsidR="008555C6" w14:paraId="7F723723" w14:textId="77777777" w:rsidTr="00EA3F7F">
        <w:tc>
          <w:tcPr>
            <w:tcW w:w="3464" w:type="dxa"/>
            <w:vAlign w:val="bottom"/>
          </w:tcPr>
          <w:p w14:paraId="10EF84D1" w14:textId="0CC64F63" w:rsidR="008555C6" w:rsidRPr="008555C6" w:rsidRDefault="008555C6" w:rsidP="008555C6">
            <w:pPr>
              <w:spacing w:after="160" w:line="259" w:lineRule="auto"/>
              <w:rPr>
                <w:rFonts w:cs="Arial"/>
                <w:sz w:val="16"/>
                <w:szCs w:val="16"/>
              </w:rPr>
            </w:pPr>
            <w:r w:rsidRPr="008555C6">
              <w:rPr>
                <w:rFonts w:cs="Arial"/>
                <w:sz w:val="16"/>
                <w:szCs w:val="16"/>
              </w:rPr>
              <w:t>SONAR file system servers</w:t>
            </w:r>
          </w:p>
        </w:tc>
        <w:tc>
          <w:tcPr>
            <w:tcW w:w="1211" w:type="dxa"/>
            <w:vAlign w:val="bottom"/>
          </w:tcPr>
          <w:p w14:paraId="4FC704CA" w14:textId="2EE0389F" w:rsidR="008555C6" w:rsidRPr="008555C6" w:rsidRDefault="008555C6" w:rsidP="008555C6">
            <w:pPr>
              <w:spacing w:after="160" w:line="259" w:lineRule="auto"/>
              <w:rPr>
                <w:rFonts w:cs="Arial"/>
                <w:sz w:val="16"/>
                <w:szCs w:val="16"/>
              </w:rPr>
            </w:pPr>
            <w:r w:rsidRPr="008555C6">
              <w:rPr>
                <w:rFonts w:cs="Arial"/>
                <w:sz w:val="16"/>
                <w:szCs w:val="16"/>
              </w:rPr>
              <w:t>1-OS</w:t>
            </w:r>
          </w:p>
        </w:tc>
        <w:tc>
          <w:tcPr>
            <w:tcW w:w="2328" w:type="dxa"/>
            <w:vAlign w:val="bottom"/>
          </w:tcPr>
          <w:p w14:paraId="210FA26F" w14:textId="6AE8F351" w:rsidR="008555C6" w:rsidRPr="008555C6" w:rsidRDefault="008555C6" w:rsidP="008555C6">
            <w:pPr>
              <w:spacing w:after="160" w:line="259" w:lineRule="auto"/>
              <w:rPr>
                <w:rFonts w:cs="Arial"/>
                <w:sz w:val="16"/>
                <w:szCs w:val="16"/>
              </w:rPr>
            </w:pPr>
            <w:r w:rsidRPr="008555C6">
              <w:rPr>
                <w:rFonts w:cs="Arial"/>
                <w:sz w:val="16"/>
                <w:szCs w:val="16"/>
              </w:rPr>
              <w:t>PowerHA Cluster manager</w:t>
            </w:r>
          </w:p>
        </w:tc>
        <w:tc>
          <w:tcPr>
            <w:tcW w:w="928" w:type="dxa"/>
            <w:vAlign w:val="bottom"/>
          </w:tcPr>
          <w:p w14:paraId="6FD74920" w14:textId="05CB562D" w:rsidR="008555C6" w:rsidRPr="008555C6" w:rsidRDefault="008555C6" w:rsidP="008555C6">
            <w:pPr>
              <w:spacing w:after="160" w:line="259" w:lineRule="auto"/>
              <w:rPr>
                <w:rFonts w:eastAsia="Times New Roman" w:cs="Arial"/>
                <w:color w:val="1F1E33"/>
                <w:sz w:val="16"/>
                <w:szCs w:val="16"/>
                <w:highlight w:val="yellow"/>
                <w:lang w:val="en-US" w:eastAsia="nl-NL" w:bidi="ar-SA"/>
              </w:rPr>
            </w:pPr>
            <w:r w:rsidRPr="008555C6">
              <w:rPr>
                <w:rFonts w:cs="Arial"/>
                <w:sz w:val="16"/>
                <w:szCs w:val="16"/>
              </w:rPr>
              <w:t>7.2</w:t>
            </w:r>
          </w:p>
        </w:tc>
        <w:tc>
          <w:tcPr>
            <w:tcW w:w="1538" w:type="dxa"/>
            <w:vAlign w:val="bottom"/>
          </w:tcPr>
          <w:p w14:paraId="311D316F" w14:textId="64B5B79D"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r w:rsidRPr="008555C6">
              <w:rPr>
                <w:rFonts w:cs="Arial"/>
                <w:sz w:val="16"/>
                <w:szCs w:val="16"/>
              </w:rPr>
              <w:t>IBM</w:t>
            </w:r>
          </w:p>
        </w:tc>
        <w:tc>
          <w:tcPr>
            <w:tcW w:w="786" w:type="dxa"/>
            <w:vAlign w:val="bottom"/>
          </w:tcPr>
          <w:p w14:paraId="47FE3CE0" w14:textId="77777777"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p>
        </w:tc>
      </w:tr>
      <w:tr w:rsidR="008555C6" w14:paraId="007C6E95" w14:textId="77777777" w:rsidTr="00EA3F7F">
        <w:tc>
          <w:tcPr>
            <w:tcW w:w="3464" w:type="dxa"/>
            <w:vAlign w:val="bottom"/>
          </w:tcPr>
          <w:p w14:paraId="0A74CC6C" w14:textId="2A51F5E0" w:rsidR="008555C6" w:rsidRPr="008555C6" w:rsidRDefault="008555C6" w:rsidP="008555C6">
            <w:pPr>
              <w:spacing w:after="160" w:line="259" w:lineRule="auto"/>
              <w:rPr>
                <w:rFonts w:cs="Arial"/>
                <w:sz w:val="16"/>
                <w:szCs w:val="16"/>
              </w:rPr>
            </w:pPr>
            <w:r w:rsidRPr="008555C6">
              <w:rPr>
                <w:rFonts w:cs="Arial"/>
                <w:sz w:val="16"/>
                <w:szCs w:val="16"/>
              </w:rPr>
              <w:t>SONAR file system servers</w:t>
            </w:r>
          </w:p>
        </w:tc>
        <w:tc>
          <w:tcPr>
            <w:tcW w:w="1211" w:type="dxa"/>
            <w:vAlign w:val="bottom"/>
          </w:tcPr>
          <w:p w14:paraId="3DD2F9D7" w14:textId="2552652C" w:rsidR="008555C6" w:rsidRPr="008555C6" w:rsidRDefault="008555C6" w:rsidP="008555C6">
            <w:pPr>
              <w:spacing w:after="160" w:line="259" w:lineRule="auto"/>
              <w:rPr>
                <w:rFonts w:cs="Arial"/>
                <w:sz w:val="16"/>
                <w:szCs w:val="16"/>
              </w:rPr>
            </w:pPr>
            <w:r w:rsidRPr="008555C6">
              <w:rPr>
                <w:rFonts w:cs="Arial"/>
                <w:sz w:val="16"/>
                <w:szCs w:val="16"/>
              </w:rPr>
              <w:t>4-Middleware</w:t>
            </w:r>
          </w:p>
        </w:tc>
        <w:tc>
          <w:tcPr>
            <w:tcW w:w="2328" w:type="dxa"/>
            <w:vAlign w:val="bottom"/>
          </w:tcPr>
          <w:p w14:paraId="61C78632" w14:textId="650017CF" w:rsidR="008555C6" w:rsidRPr="008555C6" w:rsidRDefault="008555C6" w:rsidP="008555C6">
            <w:pPr>
              <w:spacing w:after="160" w:line="259" w:lineRule="auto"/>
              <w:rPr>
                <w:rFonts w:cs="Arial"/>
                <w:sz w:val="16"/>
                <w:szCs w:val="16"/>
              </w:rPr>
            </w:pPr>
            <w:r w:rsidRPr="008555C6">
              <w:rPr>
                <w:rFonts w:cs="Arial"/>
                <w:sz w:val="16"/>
                <w:szCs w:val="16"/>
              </w:rPr>
              <w:t>Samba for AIX</w:t>
            </w:r>
          </w:p>
        </w:tc>
        <w:tc>
          <w:tcPr>
            <w:tcW w:w="928" w:type="dxa"/>
            <w:vAlign w:val="bottom"/>
          </w:tcPr>
          <w:p w14:paraId="3E7404E1" w14:textId="77777777" w:rsidR="008555C6" w:rsidRPr="008555C6" w:rsidRDefault="008555C6" w:rsidP="008555C6">
            <w:pPr>
              <w:spacing w:after="160" w:line="259" w:lineRule="auto"/>
              <w:rPr>
                <w:rFonts w:eastAsia="Times New Roman" w:cs="Arial"/>
                <w:color w:val="1F1E33"/>
                <w:sz w:val="16"/>
                <w:szCs w:val="16"/>
                <w:highlight w:val="yellow"/>
                <w:lang w:val="en-US" w:eastAsia="nl-NL" w:bidi="ar-SA"/>
              </w:rPr>
            </w:pPr>
          </w:p>
        </w:tc>
        <w:tc>
          <w:tcPr>
            <w:tcW w:w="1538" w:type="dxa"/>
            <w:vAlign w:val="bottom"/>
          </w:tcPr>
          <w:p w14:paraId="03EC07FB" w14:textId="4F9E3D56"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proofErr w:type="spellStart"/>
            <w:r w:rsidRPr="008555C6">
              <w:rPr>
                <w:rFonts w:cs="Arial"/>
                <w:sz w:val="16"/>
                <w:szCs w:val="16"/>
              </w:rPr>
              <w:t>OpenSource</w:t>
            </w:r>
            <w:proofErr w:type="spellEnd"/>
          </w:p>
        </w:tc>
        <w:tc>
          <w:tcPr>
            <w:tcW w:w="786" w:type="dxa"/>
            <w:vAlign w:val="bottom"/>
          </w:tcPr>
          <w:p w14:paraId="10FACC4D" w14:textId="77777777"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p>
        </w:tc>
      </w:tr>
      <w:tr w:rsidR="008555C6" w14:paraId="4D02D052" w14:textId="77777777" w:rsidTr="00EA3F7F">
        <w:tc>
          <w:tcPr>
            <w:tcW w:w="3464" w:type="dxa"/>
            <w:vAlign w:val="bottom"/>
          </w:tcPr>
          <w:p w14:paraId="0C433132" w14:textId="04A3DD9E" w:rsidR="008555C6" w:rsidRPr="008555C6" w:rsidRDefault="008555C6" w:rsidP="008555C6">
            <w:pPr>
              <w:spacing w:after="160" w:line="259" w:lineRule="auto"/>
              <w:rPr>
                <w:rFonts w:cs="Arial"/>
                <w:sz w:val="16"/>
                <w:szCs w:val="16"/>
              </w:rPr>
            </w:pPr>
            <w:r w:rsidRPr="008555C6">
              <w:rPr>
                <w:rFonts w:cs="Arial"/>
                <w:sz w:val="16"/>
                <w:szCs w:val="16"/>
              </w:rPr>
              <w:t>SONAR file system servers</w:t>
            </w:r>
          </w:p>
        </w:tc>
        <w:tc>
          <w:tcPr>
            <w:tcW w:w="1211" w:type="dxa"/>
            <w:vAlign w:val="bottom"/>
          </w:tcPr>
          <w:p w14:paraId="08C31546" w14:textId="1D79B3EB" w:rsidR="008555C6" w:rsidRPr="008555C6" w:rsidRDefault="008555C6" w:rsidP="008555C6">
            <w:pPr>
              <w:spacing w:after="160" w:line="259" w:lineRule="auto"/>
              <w:rPr>
                <w:rFonts w:cs="Arial"/>
                <w:sz w:val="16"/>
                <w:szCs w:val="16"/>
              </w:rPr>
            </w:pPr>
            <w:r w:rsidRPr="008555C6">
              <w:rPr>
                <w:rFonts w:cs="Arial"/>
                <w:sz w:val="16"/>
                <w:szCs w:val="16"/>
              </w:rPr>
              <w:t>5-Application</w:t>
            </w:r>
          </w:p>
        </w:tc>
        <w:tc>
          <w:tcPr>
            <w:tcW w:w="2328" w:type="dxa"/>
            <w:vAlign w:val="bottom"/>
          </w:tcPr>
          <w:p w14:paraId="3F13C432" w14:textId="60F7F6B7" w:rsidR="008555C6" w:rsidRPr="008555C6" w:rsidRDefault="008555C6" w:rsidP="008555C6">
            <w:pPr>
              <w:spacing w:after="160" w:line="259" w:lineRule="auto"/>
              <w:rPr>
                <w:rFonts w:cs="Arial"/>
                <w:sz w:val="16"/>
                <w:szCs w:val="16"/>
              </w:rPr>
            </w:pPr>
            <w:r w:rsidRPr="008555C6">
              <w:rPr>
                <w:rFonts w:cs="Arial"/>
                <w:sz w:val="16"/>
                <w:szCs w:val="16"/>
              </w:rPr>
              <w:t>Sonar</w:t>
            </w:r>
          </w:p>
        </w:tc>
        <w:tc>
          <w:tcPr>
            <w:tcW w:w="928" w:type="dxa"/>
            <w:vAlign w:val="bottom"/>
          </w:tcPr>
          <w:p w14:paraId="745A7A9E" w14:textId="23C0BB1A" w:rsidR="008555C6" w:rsidRPr="008555C6" w:rsidRDefault="008555C6" w:rsidP="008555C6">
            <w:pPr>
              <w:spacing w:after="160" w:line="259" w:lineRule="auto"/>
              <w:rPr>
                <w:rFonts w:eastAsia="Times New Roman" w:cs="Arial"/>
                <w:color w:val="1F1E33"/>
                <w:sz w:val="16"/>
                <w:szCs w:val="16"/>
                <w:highlight w:val="yellow"/>
                <w:lang w:val="en-US" w:eastAsia="nl-NL" w:bidi="ar-SA"/>
              </w:rPr>
            </w:pPr>
            <w:r w:rsidRPr="008555C6">
              <w:rPr>
                <w:rFonts w:cs="Arial"/>
                <w:sz w:val="16"/>
                <w:szCs w:val="16"/>
              </w:rPr>
              <w:t>4.7</w:t>
            </w:r>
          </w:p>
        </w:tc>
        <w:tc>
          <w:tcPr>
            <w:tcW w:w="1538" w:type="dxa"/>
            <w:vAlign w:val="bottom"/>
          </w:tcPr>
          <w:p w14:paraId="4E1EF20A" w14:textId="77777777"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p>
        </w:tc>
        <w:tc>
          <w:tcPr>
            <w:tcW w:w="786" w:type="dxa"/>
            <w:vAlign w:val="bottom"/>
          </w:tcPr>
          <w:p w14:paraId="1438402E" w14:textId="77777777" w:rsidR="008555C6" w:rsidRPr="008555C6" w:rsidRDefault="008555C6" w:rsidP="008555C6">
            <w:pPr>
              <w:spacing w:after="160" w:line="259" w:lineRule="auto"/>
              <w:jc w:val="center"/>
              <w:rPr>
                <w:rFonts w:eastAsia="Times New Roman" w:cs="Arial"/>
                <w:color w:val="000000" w:themeColor="text1"/>
                <w:sz w:val="16"/>
                <w:szCs w:val="16"/>
                <w:highlight w:val="yellow"/>
                <w:lang w:val="en-US" w:eastAsia="nl-NL" w:bidi="ar-SA"/>
              </w:rPr>
            </w:pPr>
          </w:p>
        </w:tc>
      </w:tr>
      <w:tr w:rsidR="00EA3F7F" w14:paraId="0C462D12" w14:textId="77777777" w:rsidTr="00EA3F7F">
        <w:trPr>
          <w:trHeight w:val="152"/>
        </w:trPr>
        <w:tc>
          <w:tcPr>
            <w:tcW w:w="3464" w:type="dxa"/>
            <w:shd w:val="clear" w:color="auto" w:fill="F2F2F2" w:themeFill="background1" w:themeFillShade="F2"/>
            <w:vAlign w:val="bottom"/>
          </w:tcPr>
          <w:p w14:paraId="3C3DB5FD" w14:textId="77777777" w:rsidR="00EA3F7F" w:rsidRPr="001A25CB" w:rsidRDefault="00EA3F7F" w:rsidP="00240C58">
            <w:pPr>
              <w:spacing w:after="160" w:line="259" w:lineRule="auto"/>
              <w:rPr>
                <w:rFonts w:cs="Arial"/>
                <w:sz w:val="16"/>
                <w:szCs w:val="16"/>
              </w:rPr>
            </w:pPr>
          </w:p>
        </w:tc>
        <w:tc>
          <w:tcPr>
            <w:tcW w:w="1211" w:type="dxa"/>
            <w:shd w:val="clear" w:color="auto" w:fill="F2F2F2" w:themeFill="background1" w:themeFillShade="F2"/>
            <w:vAlign w:val="bottom"/>
          </w:tcPr>
          <w:p w14:paraId="267B6C79" w14:textId="77777777" w:rsidR="00EA3F7F" w:rsidRPr="001A25CB" w:rsidRDefault="00EA3F7F" w:rsidP="00240C58">
            <w:pPr>
              <w:spacing w:after="160" w:line="259" w:lineRule="auto"/>
              <w:rPr>
                <w:rFonts w:cs="Arial"/>
                <w:sz w:val="16"/>
                <w:szCs w:val="16"/>
              </w:rPr>
            </w:pPr>
          </w:p>
        </w:tc>
        <w:tc>
          <w:tcPr>
            <w:tcW w:w="2328" w:type="dxa"/>
            <w:shd w:val="clear" w:color="auto" w:fill="F2F2F2" w:themeFill="background1" w:themeFillShade="F2"/>
            <w:vAlign w:val="bottom"/>
          </w:tcPr>
          <w:p w14:paraId="67FD3552" w14:textId="77777777" w:rsidR="00EA3F7F" w:rsidRPr="001A25CB" w:rsidRDefault="00EA3F7F" w:rsidP="00240C58">
            <w:pPr>
              <w:spacing w:after="160" w:line="259" w:lineRule="auto"/>
              <w:rPr>
                <w:rFonts w:cs="Arial"/>
                <w:sz w:val="16"/>
                <w:szCs w:val="16"/>
              </w:rPr>
            </w:pPr>
          </w:p>
        </w:tc>
        <w:tc>
          <w:tcPr>
            <w:tcW w:w="928" w:type="dxa"/>
            <w:shd w:val="clear" w:color="auto" w:fill="F2F2F2" w:themeFill="background1" w:themeFillShade="F2"/>
            <w:vAlign w:val="bottom"/>
          </w:tcPr>
          <w:p w14:paraId="77F3830C" w14:textId="77777777" w:rsidR="00EA3F7F" w:rsidRPr="001A25CB" w:rsidRDefault="00EA3F7F"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53F751A7" w14:textId="77777777" w:rsidR="00EA3F7F" w:rsidRPr="001A25CB" w:rsidRDefault="00EA3F7F"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52045BE4" w14:textId="77777777" w:rsidR="00EA3F7F" w:rsidRPr="001A25CB" w:rsidRDefault="00EA3F7F" w:rsidP="00240C58">
            <w:pPr>
              <w:spacing w:after="160" w:line="259" w:lineRule="auto"/>
              <w:jc w:val="center"/>
              <w:rPr>
                <w:rFonts w:eastAsia="Times New Roman" w:cs="Arial"/>
                <w:color w:val="000000" w:themeColor="text1"/>
                <w:sz w:val="16"/>
                <w:szCs w:val="16"/>
                <w:highlight w:val="yellow"/>
                <w:lang w:val="en-US" w:eastAsia="nl-NL" w:bidi="ar-SA"/>
              </w:rPr>
            </w:pPr>
          </w:p>
        </w:tc>
      </w:tr>
      <w:tr w:rsidR="00B47F8A" w14:paraId="565ACD87" w14:textId="77777777" w:rsidTr="00EA3F7F">
        <w:tc>
          <w:tcPr>
            <w:tcW w:w="3464" w:type="dxa"/>
            <w:vAlign w:val="bottom"/>
          </w:tcPr>
          <w:p w14:paraId="4F043181" w14:textId="6067D576" w:rsidR="00B47F8A" w:rsidRPr="00B47F8A" w:rsidRDefault="00B47F8A" w:rsidP="00B47F8A">
            <w:pPr>
              <w:spacing w:after="160" w:line="259" w:lineRule="auto"/>
              <w:rPr>
                <w:rFonts w:cs="Arial"/>
                <w:sz w:val="16"/>
                <w:szCs w:val="16"/>
              </w:rPr>
            </w:pPr>
            <w:r w:rsidRPr="00B47F8A">
              <w:rPr>
                <w:rFonts w:cs="Arial"/>
                <w:sz w:val="16"/>
                <w:szCs w:val="16"/>
              </w:rPr>
              <w:t>SONAR staging server</w:t>
            </w:r>
          </w:p>
        </w:tc>
        <w:tc>
          <w:tcPr>
            <w:tcW w:w="1211" w:type="dxa"/>
            <w:vAlign w:val="bottom"/>
          </w:tcPr>
          <w:p w14:paraId="6EEBFE49" w14:textId="0A74FC97" w:rsidR="00B47F8A" w:rsidRPr="00B47F8A" w:rsidRDefault="00B47F8A" w:rsidP="00B47F8A">
            <w:pPr>
              <w:spacing w:after="160" w:line="259" w:lineRule="auto"/>
              <w:rPr>
                <w:rFonts w:cs="Arial"/>
                <w:sz w:val="16"/>
                <w:szCs w:val="16"/>
              </w:rPr>
            </w:pPr>
            <w:r w:rsidRPr="00B47F8A">
              <w:rPr>
                <w:rFonts w:cs="Arial"/>
                <w:sz w:val="16"/>
                <w:szCs w:val="16"/>
              </w:rPr>
              <w:t>1-OS</w:t>
            </w:r>
          </w:p>
        </w:tc>
        <w:tc>
          <w:tcPr>
            <w:tcW w:w="2328" w:type="dxa"/>
            <w:vAlign w:val="bottom"/>
          </w:tcPr>
          <w:p w14:paraId="6E872590" w14:textId="450AF5D6" w:rsidR="00B47F8A" w:rsidRPr="00B47F8A" w:rsidRDefault="00B47F8A" w:rsidP="00B47F8A">
            <w:pPr>
              <w:spacing w:after="160" w:line="259" w:lineRule="auto"/>
              <w:rPr>
                <w:rFonts w:cs="Arial"/>
                <w:sz w:val="16"/>
                <w:szCs w:val="16"/>
              </w:rPr>
            </w:pPr>
            <w:r w:rsidRPr="00B47F8A">
              <w:rPr>
                <w:rFonts w:cs="Arial"/>
                <w:sz w:val="16"/>
                <w:szCs w:val="16"/>
              </w:rPr>
              <w:t>AIX</w:t>
            </w:r>
          </w:p>
        </w:tc>
        <w:tc>
          <w:tcPr>
            <w:tcW w:w="928" w:type="dxa"/>
            <w:vAlign w:val="bottom"/>
          </w:tcPr>
          <w:p w14:paraId="51B8E6A5" w14:textId="5085E96F" w:rsidR="00B47F8A" w:rsidRPr="00B47F8A" w:rsidRDefault="00B47F8A" w:rsidP="00B47F8A">
            <w:pPr>
              <w:spacing w:after="160" w:line="259" w:lineRule="auto"/>
              <w:rPr>
                <w:rFonts w:eastAsia="Times New Roman" w:cs="Arial"/>
                <w:color w:val="1F1E33"/>
                <w:sz w:val="16"/>
                <w:szCs w:val="16"/>
                <w:highlight w:val="yellow"/>
                <w:lang w:val="en-US" w:eastAsia="nl-NL" w:bidi="ar-SA"/>
              </w:rPr>
            </w:pPr>
            <w:r w:rsidRPr="00B47F8A">
              <w:rPr>
                <w:rFonts w:cs="Arial"/>
                <w:sz w:val="16"/>
                <w:szCs w:val="16"/>
              </w:rPr>
              <w:t>7.1</w:t>
            </w:r>
          </w:p>
        </w:tc>
        <w:tc>
          <w:tcPr>
            <w:tcW w:w="1538" w:type="dxa"/>
            <w:vAlign w:val="bottom"/>
          </w:tcPr>
          <w:p w14:paraId="3D751FFC" w14:textId="3C59273C" w:rsidR="00B47F8A" w:rsidRPr="00B47F8A" w:rsidRDefault="00B47F8A" w:rsidP="00B47F8A">
            <w:pPr>
              <w:spacing w:after="160" w:line="259" w:lineRule="auto"/>
              <w:jc w:val="center"/>
              <w:rPr>
                <w:rFonts w:eastAsia="Times New Roman" w:cs="Arial"/>
                <w:color w:val="000000" w:themeColor="text1"/>
                <w:sz w:val="16"/>
                <w:szCs w:val="16"/>
                <w:highlight w:val="yellow"/>
                <w:lang w:val="en-US" w:eastAsia="nl-NL" w:bidi="ar-SA"/>
              </w:rPr>
            </w:pPr>
            <w:r w:rsidRPr="00B47F8A">
              <w:rPr>
                <w:rFonts w:cs="Arial"/>
                <w:sz w:val="16"/>
                <w:szCs w:val="16"/>
              </w:rPr>
              <w:t>IBM</w:t>
            </w:r>
          </w:p>
        </w:tc>
        <w:tc>
          <w:tcPr>
            <w:tcW w:w="786" w:type="dxa"/>
            <w:vAlign w:val="bottom"/>
          </w:tcPr>
          <w:p w14:paraId="5158CA6E" w14:textId="77777777" w:rsidR="00B47F8A" w:rsidRPr="00B47F8A" w:rsidRDefault="00B47F8A" w:rsidP="00B47F8A">
            <w:pPr>
              <w:spacing w:after="160" w:line="259" w:lineRule="auto"/>
              <w:jc w:val="center"/>
              <w:rPr>
                <w:rFonts w:eastAsia="Times New Roman" w:cs="Arial"/>
                <w:color w:val="000000" w:themeColor="text1"/>
                <w:sz w:val="16"/>
                <w:szCs w:val="16"/>
                <w:highlight w:val="yellow"/>
                <w:lang w:val="en-US" w:eastAsia="nl-NL" w:bidi="ar-SA"/>
              </w:rPr>
            </w:pPr>
          </w:p>
        </w:tc>
      </w:tr>
      <w:tr w:rsidR="00B47F8A" w14:paraId="69859231" w14:textId="77777777" w:rsidTr="00EA3F7F">
        <w:tc>
          <w:tcPr>
            <w:tcW w:w="3464" w:type="dxa"/>
            <w:vAlign w:val="bottom"/>
          </w:tcPr>
          <w:p w14:paraId="48FEC0C0" w14:textId="4342EF74" w:rsidR="00B47F8A" w:rsidRPr="00B47F8A" w:rsidRDefault="00B47F8A" w:rsidP="00B47F8A">
            <w:pPr>
              <w:spacing w:after="160" w:line="259" w:lineRule="auto"/>
              <w:rPr>
                <w:rFonts w:cs="Arial"/>
                <w:sz w:val="16"/>
                <w:szCs w:val="16"/>
              </w:rPr>
            </w:pPr>
            <w:r w:rsidRPr="00B47F8A">
              <w:rPr>
                <w:rFonts w:cs="Arial"/>
                <w:sz w:val="16"/>
                <w:szCs w:val="16"/>
              </w:rPr>
              <w:t>SONAR staging server</w:t>
            </w:r>
          </w:p>
        </w:tc>
        <w:tc>
          <w:tcPr>
            <w:tcW w:w="1211" w:type="dxa"/>
            <w:vAlign w:val="bottom"/>
          </w:tcPr>
          <w:p w14:paraId="70355240" w14:textId="79E919FE" w:rsidR="00B47F8A" w:rsidRPr="00B47F8A" w:rsidRDefault="00B47F8A" w:rsidP="00B47F8A">
            <w:pPr>
              <w:spacing w:after="160" w:line="259" w:lineRule="auto"/>
              <w:rPr>
                <w:rFonts w:cs="Arial"/>
                <w:sz w:val="16"/>
                <w:szCs w:val="16"/>
              </w:rPr>
            </w:pPr>
            <w:r w:rsidRPr="00B47F8A">
              <w:rPr>
                <w:rFonts w:cs="Arial"/>
                <w:sz w:val="16"/>
                <w:szCs w:val="16"/>
              </w:rPr>
              <w:t>2-Library</w:t>
            </w:r>
          </w:p>
        </w:tc>
        <w:tc>
          <w:tcPr>
            <w:tcW w:w="2328" w:type="dxa"/>
            <w:vAlign w:val="bottom"/>
          </w:tcPr>
          <w:p w14:paraId="48A14C8C" w14:textId="7E9711D7" w:rsidR="00B47F8A" w:rsidRPr="00B47F8A" w:rsidRDefault="00B47F8A" w:rsidP="00B47F8A">
            <w:pPr>
              <w:spacing w:after="160" w:line="259" w:lineRule="auto"/>
              <w:rPr>
                <w:rFonts w:cs="Arial"/>
                <w:sz w:val="16"/>
                <w:szCs w:val="16"/>
              </w:rPr>
            </w:pPr>
            <w:r w:rsidRPr="00B47F8A">
              <w:rPr>
                <w:rFonts w:cs="Arial"/>
                <w:sz w:val="16"/>
                <w:szCs w:val="16"/>
              </w:rPr>
              <w:t>AIX FTP server</w:t>
            </w:r>
          </w:p>
        </w:tc>
        <w:tc>
          <w:tcPr>
            <w:tcW w:w="928" w:type="dxa"/>
            <w:vAlign w:val="bottom"/>
          </w:tcPr>
          <w:p w14:paraId="6F0274E4" w14:textId="04946CF4" w:rsidR="00B47F8A" w:rsidRPr="00B47F8A" w:rsidRDefault="00B47F8A" w:rsidP="00B47F8A">
            <w:pPr>
              <w:spacing w:after="160" w:line="259" w:lineRule="auto"/>
              <w:rPr>
                <w:rFonts w:eastAsia="Times New Roman" w:cs="Arial"/>
                <w:color w:val="1F1E33"/>
                <w:sz w:val="16"/>
                <w:szCs w:val="16"/>
                <w:highlight w:val="yellow"/>
                <w:lang w:val="en-US" w:eastAsia="nl-NL" w:bidi="ar-SA"/>
              </w:rPr>
            </w:pPr>
            <w:r w:rsidRPr="00B47F8A">
              <w:rPr>
                <w:rFonts w:cs="Arial"/>
                <w:sz w:val="16"/>
                <w:szCs w:val="16"/>
              </w:rPr>
              <w:t>7.1</w:t>
            </w:r>
          </w:p>
        </w:tc>
        <w:tc>
          <w:tcPr>
            <w:tcW w:w="1538" w:type="dxa"/>
            <w:vAlign w:val="bottom"/>
          </w:tcPr>
          <w:p w14:paraId="4C4B4D75" w14:textId="4D248C41" w:rsidR="00B47F8A" w:rsidRPr="00B47F8A" w:rsidRDefault="00B47F8A" w:rsidP="00B47F8A">
            <w:pPr>
              <w:spacing w:after="160" w:line="259" w:lineRule="auto"/>
              <w:jc w:val="center"/>
              <w:rPr>
                <w:rFonts w:eastAsia="Times New Roman" w:cs="Arial"/>
                <w:color w:val="000000" w:themeColor="text1"/>
                <w:sz w:val="16"/>
                <w:szCs w:val="16"/>
                <w:highlight w:val="yellow"/>
                <w:lang w:val="en-US" w:eastAsia="nl-NL" w:bidi="ar-SA"/>
              </w:rPr>
            </w:pPr>
            <w:r w:rsidRPr="00B47F8A">
              <w:rPr>
                <w:rFonts w:cs="Arial"/>
                <w:sz w:val="16"/>
                <w:szCs w:val="16"/>
              </w:rPr>
              <w:t>IBM</w:t>
            </w:r>
          </w:p>
        </w:tc>
        <w:tc>
          <w:tcPr>
            <w:tcW w:w="786" w:type="dxa"/>
            <w:vAlign w:val="bottom"/>
          </w:tcPr>
          <w:p w14:paraId="7FE75A71" w14:textId="77777777" w:rsidR="00B47F8A" w:rsidRPr="00B47F8A" w:rsidRDefault="00B47F8A" w:rsidP="00B47F8A">
            <w:pPr>
              <w:spacing w:after="160" w:line="259" w:lineRule="auto"/>
              <w:jc w:val="center"/>
              <w:rPr>
                <w:rFonts w:eastAsia="Times New Roman" w:cs="Arial"/>
                <w:color w:val="000000" w:themeColor="text1"/>
                <w:sz w:val="16"/>
                <w:szCs w:val="16"/>
                <w:highlight w:val="yellow"/>
                <w:lang w:val="en-US" w:eastAsia="nl-NL" w:bidi="ar-SA"/>
              </w:rPr>
            </w:pPr>
          </w:p>
        </w:tc>
      </w:tr>
      <w:tr w:rsidR="00B47F8A" w14:paraId="62C4AC80" w14:textId="77777777" w:rsidTr="00EA3F7F">
        <w:tc>
          <w:tcPr>
            <w:tcW w:w="3464" w:type="dxa"/>
            <w:vAlign w:val="bottom"/>
          </w:tcPr>
          <w:p w14:paraId="06BDBBF2" w14:textId="0E257B9F" w:rsidR="00B47F8A" w:rsidRPr="00B47F8A" w:rsidRDefault="00B47F8A" w:rsidP="00B47F8A">
            <w:pPr>
              <w:spacing w:after="160" w:line="259" w:lineRule="auto"/>
              <w:rPr>
                <w:rFonts w:cs="Arial"/>
                <w:sz w:val="16"/>
                <w:szCs w:val="16"/>
              </w:rPr>
            </w:pPr>
            <w:r w:rsidRPr="00B47F8A">
              <w:rPr>
                <w:rFonts w:cs="Arial"/>
                <w:sz w:val="16"/>
                <w:szCs w:val="16"/>
              </w:rPr>
              <w:t>SONAR staging server</w:t>
            </w:r>
          </w:p>
        </w:tc>
        <w:tc>
          <w:tcPr>
            <w:tcW w:w="1211" w:type="dxa"/>
            <w:vAlign w:val="bottom"/>
          </w:tcPr>
          <w:p w14:paraId="37DFEB43" w14:textId="4F044CB7" w:rsidR="00B47F8A" w:rsidRPr="00B47F8A" w:rsidRDefault="00B47F8A" w:rsidP="00B47F8A">
            <w:pPr>
              <w:spacing w:after="160" w:line="259" w:lineRule="auto"/>
              <w:rPr>
                <w:rFonts w:cs="Arial"/>
                <w:sz w:val="16"/>
                <w:szCs w:val="16"/>
              </w:rPr>
            </w:pPr>
            <w:r w:rsidRPr="00B47F8A">
              <w:rPr>
                <w:rFonts w:cs="Arial"/>
                <w:sz w:val="16"/>
                <w:szCs w:val="16"/>
              </w:rPr>
              <w:t>5-Application</w:t>
            </w:r>
          </w:p>
        </w:tc>
        <w:tc>
          <w:tcPr>
            <w:tcW w:w="2328" w:type="dxa"/>
            <w:vAlign w:val="bottom"/>
          </w:tcPr>
          <w:p w14:paraId="24513399" w14:textId="72FFED08" w:rsidR="00B47F8A" w:rsidRPr="00B47F8A" w:rsidRDefault="00B47F8A" w:rsidP="00B47F8A">
            <w:pPr>
              <w:spacing w:after="160" w:line="259" w:lineRule="auto"/>
              <w:rPr>
                <w:rFonts w:cs="Arial"/>
                <w:sz w:val="16"/>
                <w:szCs w:val="16"/>
              </w:rPr>
            </w:pPr>
            <w:r w:rsidRPr="00B47F8A">
              <w:rPr>
                <w:rFonts w:cs="Arial"/>
                <w:sz w:val="16"/>
                <w:szCs w:val="16"/>
              </w:rPr>
              <w:t>OpenSSH</w:t>
            </w:r>
          </w:p>
        </w:tc>
        <w:tc>
          <w:tcPr>
            <w:tcW w:w="928" w:type="dxa"/>
            <w:vAlign w:val="bottom"/>
          </w:tcPr>
          <w:p w14:paraId="5A352848" w14:textId="5F3542F7" w:rsidR="00B47F8A" w:rsidRPr="00B47F8A" w:rsidRDefault="00B47F8A" w:rsidP="00B47F8A">
            <w:pPr>
              <w:spacing w:after="160" w:line="259" w:lineRule="auto"/>
              <w:rPr>
                <w:rFonts w:eastAsia="Times New Roman" w:cs="Arial"/>
                <w:color w:val="1F1E33"/>
                <w:sz w:val="16"/>
                <w:szCs w:val="16"/>
                <w:highlight w:val="yellow"/>
                <w:lang w:val="en-US" w:eastAsia="nl-NL" w:bidi="ar-SA"/>
              </w:rPr>
            </w:pPr>
            <w:r w:rsidRPr="00B47F8A">
              <w:rPr>
                <w:rFonts w:cs="Arial"/>
                <w:sz w:val="16"/>
                <w:szCs w:val="16"/>
              </w:rPr>
              <w:t>6.8</w:t>
            </w:r>
          </w:p>
        </w:tc>
        <w:tc>
          <w:tcPr>
            <w:tcW w:w="1538" w:type="dxa"/>
            <w:vAlign w:val="bottom"/>
          </w:tcPr>
          <w:p w14:paraId="445738BC" w14:textId="080FCE28" w:rsidR="00B47F8A" w:rsidRPr="00B47F8A" w:rsidRDefault="00B47F8A" w:rsidP="00B47F8A">
            <w:pPr>
              <w:spacing w:after="160" w:line="259" w:lineRule="auto"/>
              <w:jc w:val="center"/>
              <w:rPr>
                <w:rFonts w:eastAsia="Times New Roman" w:cs="Arial"/>
                <w:color w:val="000000" w:themeColor="text1"/>
                <w:sz w:val="16"/>
                <w:szCs w:val="16"/>
                <w:highlight w:val="yellow"/>
                <w:lang w:val="en-US" w:eastAsia="nl-NL" w:bidi="ar-SA"/>
              </w:rPr>
            </w:pPr>
            <w:r w:rsidRPr="00B47F8A">
              <w:rPr>
                <w:rFonts w:cs="Arial"/>
                <w:sz w:val="16"/>
                <w:szCs w:val="16"/>
              </w:rPr>
              <w:t>OpenBSD Project</w:t>
            </w:r>
          </w:p>
        </w:tc>
        <w:tc>
          <w:tcPr>
            <w:tcW w:w="786" w:type="dxa"/>
            <w:vAlign w:val="bottom"/>
          </w:tcPr>
          <w:p w14:paraId="61285152" w14:textId="77777777" w:rsidR="00B47F8A" w:rsidRPr="00B47F8A" w:rsidRDefault="00B47F8A" w:rsidP="00B47F8A">
            <w:pPr>
              <w:spacing w:after="160" w:line="259" w:lineRule="auto"/>
              <w:jc w:val="center"/>
              <w:rPr>
                <w:rFonts w:eastAsia="Times New Roman" w:cs="Arial"/>
                <w:color w:val="000000" w:themeColor="text1"/>
                <w:sz w:val="16"/>
                <w:szCs w:val="16"/>
                <w:highlight w:val="yellow"/>
                <w:lang w:val="en-US" w:eastAsia="nl-NL" w:bidi="ar-SA"/>
              </w:rPr>
            </w:pPr>
          </w:p>
        </w:tc>
      </w:tr>
      <w:tr w:rsidR="00EA3F7F" w14:paraId="0CC3AF2D" w14:textId="77777777" w:rsidTr="00EA3F7F">
        <w:trPr>
          <w:trHeight w:val="152"/>
        </w:trPr>
        <w:tc>
          <w:tcPr>
            <w:tcW w:w="3464" w:type="dxa"/>
            <w:shd w:val="clear" w:color="auto" w:fill="F2F2F2" w:themeFill="background1" w:themeFillShade="F2"/>
            <w:vAlign w:val="bottom"/>
          </w:tcPr>
          <w:p w14:paraId="4CAAF4C0" w14:textId="77777777" w:rsidR="00EA3F7F" w:rsidRPr="001A25CB" w:rsidRDefault="00EA3F7F" w:rsidP="00240C58">
            <w:pPr>
              <w:spacing w:after="160" w:line="259" w:lineRule="auto"/>
              <w:rPr>
                <w:rFonts w:cs="Arial"/>
                <w:sz w:val="16"/>
                <w:szCs w:val="16"/>
              </w:rPr>
            </w:pPr>
          </w:p>
        </w:tc>
        <w:tc>
          <w:tcPr>
            <w:tcW w:w="1211" w:type="dxa"/>
            <w:shd w:val="clear" w:color="auto" w:fill="F2F2F2" w:themeFill="background1" w:themeFillShade="F2"/>
            <w:vAlign w:val="bottom"/>
          </w:tcPr>
          <w:p w14:paraId="557C367A" w14:textId="77777777" w:rsidR="00EA3F7F" w:rsidRPr="001A25CB" w:rsidRDefault="00EA3F7F" w:rsidP="00240C58">
            <w:pPr>
              <w:spacing w:after="160" w:line="259" w:lineRule="auto"/>
              <w:rPr>
                <w:rFonts w:cs="Arial"/>
                <w:sz w:val="16"/>
                <w:szCs w:val="16"/>
              </w:rPr>
            </w:pPr>
          </w:p>
        </w:tc>
        <w:tc>
          <w:tcPr>
            <w:tcW w:w="2328" w:type="dxa"/>
            <w:shd w:val="clear" w:color="auto" w:fill="F2F2F2" w:themeFill="background1" w:themeFillShade="F2"/>
            <w:vAlign w:val="bottom"/>
          </w:tcPr>
          <w:p w14:paraId="1942C029" w14:textId="77777777" w:rsidR="00EA3F7F" w:rsidRPr="001A25CB" w:rsidRDefault="00EA3F7F" w:rsidP="00240C58">
            <w:pPr>
              <w:spacing w:after="160" w:line="259" w:lineRule="auto"/>
              <w:rPr>
                <w:rFonts w:cs="Arial"/>
                <w:sz w:val="16"/>
                <w:szCs w:val="16"/>
              </w:rPr>
            </w:pPr>
          </w:p>
        </w:tc>
        <w:tc>
          <w:tcPr>
            <w:tcW w:w="928" w:type="dxa"/>
            <w:shd w:val="clear" w:color="auto" w:fill="F2F2F2" w:themeFill="background1" w:themeFillShade="F2"/>
            <w:vAlign w:val="bottom"/>
          </w:tcPr>
          <w:p w14:paraId="30D2B691" w14:textId="77777777" w:rsidR="00EA3F7F" w:rsidRPr="001A25CB" w:rsidRDefault="00EA3F7F"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1EB2B211" w14:textId="77777777" w:rsidR="00EA3F7F" w:rsidRPr="001A25CB" w:rsidRDefault="00EA3F7F"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48660467" w14:textId="77777777" w:rsidR="00EA3F7F" w:rsidRPr="001A25CB" w:rsidRDefault="00EA3F7F" w:rsidP="00240C58">
            <w:pPr>
              <w:spacing w:after="160" w:line="259" w:lineRule="auto"/>
              <w:jc w:val="center"/>
              <w:rPr>
                <w:rFonts w:eastAsia="Times New Roman" w:cs="Arial"/>
                <w:color w:val="000000" w:themeColor="text1"/>
                <w:sz w:val="16"/>
                <w:szCs w:val="16"/>
                <w:highlight w:val="yellow"/>
                <w:lang w:val="en-US" w:eastAsia="nl-NL" w:bidi="ar-SA"/>
              </w:rPr>
            </w:pPr>
          </w:p>
        </w:tc>
      </w:tr>
      <w:tr w:rsidR="000A0835" w14:paraId="5612F7D7" w14:textId="77777777" w:rsidTr="00EA3F7F">
        <w:tc>
          <w:tcPr>
            <w:tcW w:w="3464" w:type="dxa"/>
            <w:vAlign w:val="bottom"/>
          </w:tcPr>
          <w:p w14:paraId="651BCFC9" w14:textId="7B0DD50E" w:rsidR="000A0835" w:rsidRPr="000A0835" w:rsidRDefault="000A0835" w:rsidP="000A0835">
            <w:pPr>
              <w:spacing w:after="160" w:line="259" w:lineRule="auto"/>
              <w:rPr>
                <w:rFonts w:cs="Arial"/>
                <w:sz w:val="16"/>
                <w:szCs w:val="16"/>
              </w:rPr>
            </w:pPr>
            <w:r w:rsidRPr="000A0835">
              <w:rPr>
                <w:rFonts w:cs="Arial"/>
                <w:sz w:val="16"/>
                <w:szCs w:val="16"/>
              </w:rPr>
              <w:t>SONAR Logical Standby database servers</w:t>
            </w:r>
          </w:p>
        </w:tc>
        <w:tc>
          <w:tcPr>
            <w:tcW w:w="1211" w:type="dxa"/>
            <w:vAlign w:val="bottom"/>
          </w:tcPr>
          <w:p w14:paraId="76FF4183" w14:textId="5CB3798A" w:rsidR="000A0835" w:rsidRPr="000A0835" w:rsidRDefault="000A0835" w:rsidP="000A0835">
            <w:pPr>
              <w:spacing w:after="160" w:line="259" w:lineRule="auto"/>
              <w:rPr>
                <w:rFonts w:cs="Arial"/>
                <w:sz w:val="16"/>
                <w:szCs w:val="16"/>
              </w:rPr>
            </w:pPr>
            <w:r w:rsidRPr="000A0835">
              <w:rPr>
                <w:rFonts w:cs="Arial"/>
                <w:sz w:val="16"/>
                <w:szCs w:val="16"/>
              </w:rPr>
              <w:t>1-OS</w:t>
            </w:r>
          </w:p>
        </w:tc>
        <w:tc>
          <w:tcPr>
            <w:tcW w:w="2328" w:type="dxa"/>
            <w:vAlign w:val="bottom"/>
          </w:tcPr>
          <w:p w14:paraId="39812338" w14:textId="6C4A7BEC" w:rsidR="000A0835" w:rsidRPr="000A0835" w:rsidRDefault="000A0835" w:rsidP="000A0835">
            <w:pPr>
              <w:spacing w:after="160" w:line="259" w:lineRule="auto"/>
              <w:rPr>
                <w:rFonts w:cs="Arial"/>
                <w:sz w:val="16"/>
                <w:szCs w:val="16"/>
              </w:rPr>
            </w:pPr>
            <w:r w:rsidRPr="000A0835">
              <w:rPr>
                <w:rFonts w:cs="Arial"/>
                <w:sz w:val="16"/>
                <w:szCs w:val="16"/>
              </w:rPr>
              <w:t>AIX</w:t>
            </w:r>
          </w:p>
        </w:tc>
        <w:tc>
          <w:tcPr>
            <w:tcW w:w="928" w:type="dxa"/>
            <w:vAlign w:val="bottom"/>
          </w:tcPr>
          <w:p w14:paraId="2A30F316" w14:textId="0080EFF2" w:rsidR="000A0835" w:rsidRPr="000A0835" w:rsidRDefault="000A0835" w:rsidP="000A0835">
            <w:pPr>
              <w:spacing w:after="160" w:line="259" w:lineRule="auto"/>
              <w:rPr>
                <w:rFonts w:eastAsia="Times New Roman" w:cs="Arial"/>
                <w:color w:val="1F1E33"/>
                <w:sz w:val="16"/>
                <w:szCs w:val="16"/>
                <w:highlight w:val="yellow"/>
                <w:lang w:val="en-US" w:eastAsia="nl-NL" w:bidi="ar-SA"/>
              </w:rPr>
            </w:pPr>
            <w:r w:rsidRPr="000A0835">
              <w:rPr>
                <w:rFonts w:cs="Arial"/>
                <w:sz w:val="16"/>
                <w:szCs w:val="16"/>
              </w:rPr>
              <w:t>7.2</w:t>
            </w:r>
          </w:p>
        </w:tc>
        <w:tc>
          <w:tcPr>
            <w:tcW w:w="1538" w:type="dxa"/>
          </w:tcPr>
          <w:p w14:paraId="32EA615E" w14:textId="6D81B6E8"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r w:rsidRPr="000A0835">
              <w:rPr>
                <w:rFonts w:cs="Arial"/>
                <w:sz w:val="16"/>
                <w:szCs w:val="16"/>
              </w:rPr>
              <w:t>IBM</w:t>
            </w:r>
          </w:p>
        </w:tc>
        <w:tc>
          <w:tcPr>
            <w:tcW w:w="786" w:type="dxa"/>
            <w:vAlign w:val="bottom"/>
          </w:tcPr>
          <w:p w14:paraId="64A62CD6" w14:textId="77777777"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p>
        </w:tc>
      </w:tr>
      <w:tr w:rsidR="000A0835" w14:paraId="2B258DEA" w14:textId="77777777" w:rsidTr="00EA3F7F">
        <w:tc>
          <w:tcPr>
            <w:tcW w:w="3464" w:type="dxa"/>
            <w:vAlign w:val="bottom"/>
          </w:tcPr>
          <w:p w14:paraId="3E285E7E" w14:textId="2452D1A1" w:rsidR="000A0835" w:rsidRPr="000A0835" w:rsidRDefault="000A0835" w:rsidP="000A0835">
            <w:pPr>
              <w:spacing w:after="160" w:line="259" w:lineRule="auto"/>
              <w:rPr>
                <w:rFonts w:cs="Arial"/>
                <w:sz w:val="16"/>
                <w:szCs w:val="16"/>
              </w:rPr>
            </w:pPr>
            <w:r w:rsidRPr="000A0835">
              <w:rPr>
                <w:rFonts w:cs="Arial"/>
                <w:sz w:val="16"/>
                <w:szCs w:val="16"/>
              </w:rPr>
              <w:t>SONAR Logical Standby database servers</w:t>
            </w:r>
          </w:p>
        </w:tc>
        <w:tc>
          <w:tcPr>
            <w:tcW w:w="1211" w:type="dxa"/>
            <w:vAlign w:val="bottom"/>
          </w:tcPr>
          <w:p w14:paraId="2DBDE12A" w14:textId="1840C95C" w:rsidR="000A0835" w:rsidRPr="000A0835" w:rsidRDefault="000A0835" w:rsidP="000A0835">
            <w:pPr>
              <w:spacing w:after="160" w:line="259" w:lineRule="auto"/>
              <w:rPr>
                <w:rFonts w:cs="Arial"/>
                <w:sz w:val="16"/>
                <w:szCs w:val="16"/>
              </w:rPr>
            </w:pPr>
            <w:r w:rsidRPr="000A0835">
              <w:rPr>
                <w:rFonts w:cs="Arial"/>
                <w:sz w:val="16"/>
                <w:szCs w:val="16"/>
              </w:rPr>
              <w:t>3-Database</w:t>
            </w:r>
          </w:p>
        </w:tc>
        <w:tc>
          <w:tcPr>
            <w:tcW w:w="2328" w:type="dxa"/>
            <w:vAlign w:val="bottom"/>
          </w:tcPr>
          <w:p w14:paraId="6873D67B" w14:textId="087986EC" w:rsidR="000A0835" w:rsidRPr="000A0835" w:rsidRDefault="000A0835" w:rsidP="000A0835">
            <w:pPr>
              <w:spacing w:after="160" w:line="259" w:lineRule="auto"/>
              <w:rPr>
                <w:rFonts w:cs="Arial"/>
                <w:sz w:val="16"/>
                <w:szCs w:val="16"/>
              </w:rPr>
            </w:pPr>
            <w:r w:rsidRPr="000A0835">
              <w:rPr>
                <w:rFonts w:cs="Arial"/>
                <w:sz w:val="16"/>
                <w:szCs w:val="16"/>
              </w:rPr>
              <w:t>Oracle Database Server</w:t>
            </w:r>
          </w:p>
        </w:tc>
        <w:tc>
          <w:tcPr>
            <w:tcW w:w="928" w:type="dxa"/>
            <w:vAlign w:val="bottom"/>
          </w:tcPr>
          <w:p w14:paraId="3EF81ECD" w14:textId="3939BD90" w:rsidR="000A0835" w:rsidRPr="000A0835" w:rsidRDefault="000A0835" w:rsidP="000A0835">
            <w:pPr>
              <w:spacing w:after="160" w:line="259" w:lineRule="auto"/>
              <w:rPr>
                <w:rFonts w:eastAsia="Times New Roman" w:cs="Arial"/>
                <w:color w:val="1F1E33"/>
                <w:sz w:val="16"/>
                <w:szCs w:val="16"/>
                <w:highlight w:val="yellow"/>
                <w:lang w:val="en-US" w:eastAsia="nl-NL" w:bidi="ar-SA"/>
              </w:rPr>
            </w:pPr>
            <w:r w:rsidRPr="000A0835">
              <w:rPr>
                <w:rFonts w:cs="Arial"/>
                <w:sz w:val="16"/>
                <w:szCs w:val="16"/>
              </w:rPr>
              <w:t>12.2</w:t>
            </w:r>
          </w:p>
        </w:tc>
        <w:tc>
          <w:tcPr>
            <w:tcW w:w="1538" w:type="dxa"/>
          </w:tcPr>
          <w:p w14:paraId="4FC26A73" w14:textId="772A0F22"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r w:rsidRPr="000A0835">
              <w:rPr>
                <w:rFonts w:cs="Arial"/>
                <w:sz w:val="16"/>
                <w:szCs w:val="16"/>
              </w:rPr>
              <w:t>Oracle</w:t>
            </w:r>
          </w:p>
        </w:tc>
        <w:tc>
          <w:tcPr>
            <w:tcW w:w="786" w:type="dxa"/>
            <w:vAlign w:val="bottom"/>
          </w:tcPr>
          <w:p w14:paraId="707A9EA8" w14:textId="77777777"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p>
        </w:tc>
      </w:tr>
      <w:tr w:rsidR="000A0835" w14:paraId="6DB0FFAD" w14:textId="77777777" w:rsidTr="00EA3F7F">
        <w:tc>
          <w:tcPr>
            <w:tcW w:w="3464" w:type="dxa"/>
            <w:vAlign w:val="bottom"/>
          </w:tcPr>
          <w:p w14:paraId="1EA4DE60" w14:textId="239372AE" w:rsidR="000A0835" w:rsidRPr="000A0835" w:rsidRDefault="000A0835" w:rsidP="000A0835">
            <w:pPr>
              <w:spacing w:after="160" w:line="259" w:lineRule="auto"/>
              <w:rPr>
                <w:rFonts w:cs="Arial"/>
                <w:sz w:val="16"/>
                <w:szCs w:val="16"/>
              </w:rPr>
            </w:pPr>
            <w:r w:rsidRPr="000A0835">
              <w:rPr>
                <w:rFonts w:cs="Arial"/>
                <w:sz w:val="16"/>
                <w:szCs w:val="16"/>
              </w:rPr>
              <w:t>SONAR Logical Standby database servers</w:t>
            </w:r>
          </w:p>
        </w:tc>
        <w:tc>
          <w:tcPr>
            <w:tcW w:w="1211" w:type="dxa"/>
            <w:vAlign w:val="bottom"/>
          </w:tcPr>
          <w:p w14:paraId="35F3D8E6" w14:textId="6AA34344" w:rsidR="000A0835" w:rsidRPr="000A0835" w:rsidRDefault="000A0835" w:rsidP="000A0835">
            <w:pPr>
              <w:spacing w:after="160" w:line="259" w:lineRule="auto"/>
              <w:rPr>
                <w:rFonts w:cs="Arial"/>
                <w:sz w:val="16"/>
                <w:szCs w:val="16"/>
              </w:rPr>
            </w:pPr>
            <w:r w:rsidRPr="000A0835">
              <w:rPr>
                <w:rFonts w:cs="Arial"/>
                <w:sz w:val="16"/>
                <w:szCs w:val="16"/>
              </w:rPr>
              <w:t>3-Database</w:t>
            </w:r>
          </w:p>
        </w:tc>
        <w:tc>
          <w:tcPr>
            <w:tcW w:w="2328" w:type="dxa"/>
            <w:vAlign w:val="bottom"/>
          </w:tcPr>
          <w:p w14:paraId="66D4C918" w14:textId="1458818A" w:rsidR="000A0835" w:rsidRPr="000A0835" w:rsidRDefault="000A0835" w:rsidP="000A0835">
            <w:pPr>
              <w:spacing w:after="160" w:line="259" w:lineRule="auto"/>
              <w:rPr>
                <w:rFonts w:cs="Arial"/>
                <w:sz w:val="16"/>
                <w:szCs w:val="16"/>
              </w:rPr>
            </w:pPr>
            <w:r w:rsidRPr="000A0835">
              <w:rPr>
                <w:rFonts w:cs="Arial"/>
                <w:sz w:val="16"/>
                <w:szCs w:val="16"/>
              </w:rPr>
              <w:t>Oracle Data Guard</w:t>
            </w:r>
          </w:p>
        </w:tc>
        <w:tc>
          <w:tcPr>
            <w:tcW w:w="928" w:type="dxa"/>
            <w:vAlign w:val="bottom"/>
          </w:tcPr>
          <w:p w14:paraId="0C3379E2" w14:textId="226E4BF3" w:rsidR="000A0835" w:rsidRPr="000A0835" w:rsidRDefault="000A0835" w:rsidP="000A0835">
            <w:pPr>
              <w:spacing w:after="160" w:line="259" w:lineRule="auto"/>
              <w:rPr>
                <w:rFonts w:eastAsia="Times New Roman" w:cs="Arial"/>
                <w:color w:val="1F1E33"/>
                <w:sz w:val="16"/>
                <w:szCs w:val="16"/>
                <w:highlight w:val="yellow"/>
                <w:lang w:val="en-US" w:eastAsia="nl-NL" w:bidi="ar-SA"/>
              </w:rPr>
            </w:pPr>
            <w:r w:rsidRPr="000A0835">
              <w:rPr>
                <w:rFonts w:cs="Arial"/>
                <w:sz w:val="16"/>
                <w:szCs w:val="16"/>
              </w:rPr>
              <w:t>12.2</w:t>
            </w:r>
          </w:p>
        </w:tc>
        <w:tc>
          <w:tcPr>
            <w:tcW w:w="1538" w:type="dxa"/>
          </w:tcPr>
          <w:p w14:paraId="2DD7969D" w14:textId="7C646152"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r w:rsidRPr="000A0835">
              <w:rPr>
                <w:rFonts w:cs="Arial"/>
                <w:sz w:val="16"/>
                <w:szCs w:val="16"/>
              </w:rPr>
              <w:t>Oracle</w:t>
            </w:r>
          </w:p>
        </w:tc>
        <w:tc>
          <w:tcPr>
            <w:tcW w:w="786" w:type="dxa"/>
            <w:vAlign w:val="bottom"/>
          </w:tcPr>
          <w:p w14:paraId="42B9D1C3" w14:textId="77777777"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p>
        </w:tc>
      </w:tr>
      <w:tr w:rsidR="000A0835" w14:paraId="1EAFAC23" w14:textId="77777777" w:rsidTr="00EA3F7F">
        <w:tc>
          <w:tcPr>
            <w:tcW w:w="3464" w:type="dxa"/>
            <w:vAlign w:val="bottom"/>
          </w:tcPr>
          <w:p w14:paraId="56587425" w14:textId="31F681E6" w:rsidR="000A0835" w:rsidRPr="000A0835" w:rsidRDefault="000A0835" w:rsidP="000A0835">
            <w:pPr>
              <w:spacing w:after="160" w:line="259" w:lineRule="auto"/>
              <w:rPr>
                <w:rFonts w:cs="Arial"/>
                <w:sz w:val="16"/>
                <w:szCs w:val="16"/>
              </w:rPr>
            </w:pPr>
            <w:r w:rsidRPr="000A0835">
              <w:rPr>
                <w:rFonts w:cs="Arial"/>
                <w:sz w:val="16"/>
                <w:szCs w:val="16"/>
              </w:rPr>
              <w:t>SONAR Logical Standby database servers</w:t>
            </w:r>
          </w:p>
        </w:tc>
        <w:tc>
          <w:tcPr>
            <w:tcW w:w="1211" w:type="dxa"/>
            <w:vAlign w:val="bottom"/>
          </w:tcPr>
          <w:p w14:paraId="1A6C981E" w14:textId="58E218D0" w:rsidR="000A0835" w:rsidRPr="000A0835" w:rsidRDefault="000A0835" w:rsidP="000A0835">
            <w:pPr>
              <w:spacing w:after="160" w:line="259" w:lineRule="auto"/>
              <w:rPr>
                <w:rFonts w:cs="Arial"/>
                <w:sz w:val="16"/>
                <w:szCs w:val="16"/>
              </w:rPr>
            </w:pPr>
            <w:r w:rsidRPr="000A0835">
              <w:rPr>
                <w:rFonts w:cs="Arial"/>
                <w:sz w:val="16"/>
                <w:szCs w:val="16"/>
              </w:rPr>
              <w:t>3-Database</w:t>
            </w:r>
          </w:p>
        </w:tc>
        <w:tc>
          <w:tcPr>
            <w:tcW w:w="2328" w:type="dxa"/>
            <w:vAlign w:val="bottom"/>
          </w:tcPr>
          <w:p w14:paraId="53148739" w14:textId="42DA5502" w:rsidR="000A0835" w:rsidRPr="000A0835" w:rsidRDefault="00EA3F7F" w:rsidP="000A0835">
            <w:pPr>
              <w:spacing w:after="160" w:line="259" w:lineRule="auto"/>
              <w:rPr>
                <w:rFonts w:cs="Arial"/>
                <w:sz w:val="16"/>
                <w:szCs w:val="16"/>
              </w:rPr>
            </w:pPr>
            <w:r>
              <w:rPr>
                <w:rFonts w:cs="Arial"/>
                <w:sz w:val="16"/>
                <w:szCs w:val="16"/>
              </w:rPr>
              <w:t>Oracle ASM</w:t>
            </w:r>
          </w:p>
        </w:tc>
        <w:tc>
          <w:tcPr>
            <w:tcW w:w="928" w:type="dxa"/>
            <w:vAlign w:val="bottom"/>
          </w:tcPr>
          <w:p w14:paraId="559464C1" w14:textId="22CF6AAA" w:rsidR="000A0835" w:rsidRPr="000A0835" w:rsidRDefault="000A0835" w:rsidP="000A0835">
            <w:pPr>
              <w:spacing w:after="160" w:line="259" w:lineRule="auto"/>
              <w:rPr>
                <w:rFonts w:eastAsia="Times New Roman" w:cs="Arial"/>
                <w:color w:val="1F1E33"/>
                <w:sz w:val="16"/>
                <w:szCs w:val="16"/>
                <w:highlight w:val="yellow"/>
                <w:lang w:val="en-US" w:eastAsia="nl-NL" w:bidi="ar-SA"/>
              </w:rPr>
            </w:pPr>
            <w:r w:rsidRPr="000A0835">
              <w:rPr>
                <w:rFonts w:cs="Arial"/>
                <w:sz w:val="16"/>
                <w:szCs w:val="16"/>
              </w:rPr>
              <w:t>12.2</w:t>
            </w:r>
          </w:p>
        </w:tc>
        <w:tc>
          <w:tcPr>
            <w:tcW w:w="1538" w:type="dxa"/>
          </w:tcPr>
          <w:p w14:paraId="38EA3228" w14:textId="0A3BD141"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r w:rsidRPr="000A0835">
              <w:rPr>
                <w:rFonts w:cs="Arial"/>
                <w:sz w:val="16"/>
                <w:szCs w:val="16"/>
              </w:rPr>
              <w:t>Oracle</w:t>
            </w:r>
          </w:p>
        </w:tc>
        <w:tc>
          <w:tcPr>
            <w:tcW w:w="786" w:type="dxa"/>
            <w:vAlign w:val="bottom"/>
          </w:tcPr>
          <w:p w14:paraId="0B92ED8B" w14:textId="77777777"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p>
        </w:tc>
      </w:tr>
      <w:tr w:rsidR="000A0835" w14:paraId="7798BF57" w14:textId="77777777" w:rsidTr="00EA3F7F">
        <w:tc>
          <w:tcPr>
            <w:tcW w:w="3464" w:type="dxa"/>
            <w:vAlign w:val="bottom"/>
          </w:tcPr>
          <w:p w14:paraId="533B599E" w14:textId="654D7434" w:rsidR="000A0835" w:rsidRPr="000A0835" w:rsidRDefault="000A0835" w:rsidP="000A0835">
            <w:pPr>
              <w:spacing w:after="160" w:line="259" w:lineRule="auto"/>
              <w:rPr>
                <w:rFonts w:cs="Arial"/>
                <w:sz w:val="16"/>
                <w:szCs w:val="16"/>
              </w:rPr>
            </w:pPr>
            <w:r w:rsidRPr="000A0835">
              <w:rPr>
                <w:rFonts w:cs="Arial"/>
                <w:sz w:val="16"/>
                <w:szCs w:val="16"/>
              </w:rPr>
              <w:t>SONAR Logical Standby database servers</w:t>
            </w:r>
          </w:p>
        </w:tc>
        <w:tc>
          <w:tcPr>
            <w:tcW w:w="1211" w:type="dxa"/>
            <w:vAlign w:val="bottom"/>
          </w:tcPr>
          <w:p w14:paraId="26E9E528" w14:textId="676FE713" w:rsidR="000A0835" w:rsidRPr="000A0835" w:rsidRDefault="000A0835" w:rsidP="000A0835">
            <w:pPr>
              <w:spacing w:after="160" w:line="259" w:lineRule="auto"/>
              <w:rPr>
                <w:rFonts w:cs="Arial"/>
                <w:sz w:val="16"/>
                <w:szCs w:val="16"/>
              </w:rPr>
            </w:pPr>
            <w:r w:rsidRPr="000A0835">
              <w:rPr>
                <w:rFonts w:cs="Arial"/>
                <w:sz w:val="16"/>
                <w:szCs w:val="16"/>
              </w:rPr>
              <w:t>5-Application</w:t>
            </w:r>
          </w:p>
        </w:tc>
        <w:tc>
          <w:tcPr>
            <w:tcW w:w="2328" w:type="dxa"/>
            <w:vAlign w:val="bottom"/>
          </w:tcPr>
          <w:p w14:paraId="7608F270" w14:textId="4B00AB3A" w:rsidR="000A0835" w:rsidRPr="000A0835" w:rsidRDefault="000A0835" w:rsidP="000A0835">
            <w:pPr>
              <w:spacing w:after="160" w:line="259" w:lineRule="auto"/>
              <w:rPr>
                <w:rFonts w:cs="Arial"/>
                <w:sz w:val="16"/>
                <w:szCs w:val="16"/>
              </w:rPr>
            </w:pPr>
            <w:r w:rsidRPr="000A0835">
              <w:rPr>
                <w:rFonts w:cs="Arial"/>
                <w:sz w:val="16"/>
                <w:szCs w:val="16"/>
              </w:rPr>
              <w:t>Export Sonar incremental for DWH</w:t>
            </w:r>
          </w:p>
        </w:tc>
        <w:tc>
          <w:tcPr>
            <w:tcW w:w="928" w:type="dxa"/>
            <w:vAlign w:val="bottom"/>
          </w:tcPr>
          <w:p w14:paraId="5049BAC2" w14:textId="77777777" w:rsidR="000A0835" w:rsidRPr="000A0835" w:rsidRDefault="000A0835" w:rsidP="000A0835">
            <w:pPr>
              <w:spacing w:after="160" w:line="259" w:lineRule="auto"/>
              <w:rPr>
                <w:rFonts w:eastAsia="Times New Roman" w:cs="Arial"/>
                <w:color w:val="1F1E33"/>
                <w:sz w:val="16"/>
                <w:szCs w:val="16"/>
                <w:highlight w:val="yellow"/>
                <w:lang w:val="en-US" w:eastAsia="nl-NL" w:bidi="ar-SA"/>
              </w:rPr>
            </w:pPr>
          </w:p>
        </w:tc>
        <w:tc>
          <w:tcPr>
            <w:tcW w:w="1538" w:type="dxa"/>
            <w:vAlign w:val="bottom"/>
          </w:tcPr>
          <w:p w14:paraId="378E78EC" w14:textId="77777777"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p>
        </w:tc>
        <w:tc>
          <w:tcPr>
            <w:tcW w:w="786" w:type="dxa"/>
            <w:vAlign w:val="bottom"/>
          </w:tcPr>
          <w:p w14:paraId="6FC1C468" w14:textId="77777777"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p>
        </w:tc>
      </w:tr>
      <w:tr w:rsidR="000A0835" w14:paraId="1A62D53F" w14:textId="77777777" w:rsidTr="00EA3F7F">
        <w:tc>
          <w:tcPr>
            <w:tcW w:w="3464" w:type="dxa"/>
            <w:vAlign w:val="bottom"/>
          </w:tcPr>
          <w:p w14:paraId="0A6AD4BE" w14:textId="73B5BC6A" w:rsidR="000A0835" w:rsidRPr="000A0835" w:rsidRDefault="000A0835" w:rsidP="000A0835">
            <w:pPr>
              <w:spacing w:after="160" w:line="259" w:lineRule="auto"/>
              <w:rPr>
                <w:rFonts w:cs="Arial"/>
                <w:sz w:val="16"/>
                <w:szCs w:val="16"/>
              </w:rPr>
            </w:pPr>
            <w:r w:rsidRPr="000A0835">
              <w:rPr>
                <w:rFonts w:cs="Arial"/>
                <w:sz w:val="16"/>
                <w:szCs w:val="16"/>
              </w:rPr>
              <w:t>SONAR Logical Standby database servers</w:t>
            </w:r>
          </w:p>
        </w:tc>
        <w:tc>
          <w:tcPr>
            <w:tcW w:w="1211" w:type="dxa"/>
            <w:vAlign w:val="bottom"/>
          </w:tcPr>
          <w:p w14:paraId="3F70396A" w14:textId="1E0A2160" w:rsidR="000A0835" w:rsidRPr="000A0835" w:rsidRDefault="000A0835" w:rsidP="000A0835">
            <w:pPr>
              <w:spacing w:after="160" w:line="259" w:lineRule="auto"/>
              <w:rPr>
                <w:rFonts w:cs="Arial"/>
                <w:sz w:val="16"/>
                <w:szCs w:val="16"/>
              </w:rPr>
            </w:pPr>
            <w:r w:rsidRPr="000A0835">
              <w:rPr>
                <w:rFonts w:cs="Arial"/>
                <w:sz w:val="16"/>
                <w:szCs w:val="16"/>
              </w:rPr>
              <w:t>5-Application</w:t>
            </w:r>
          </w:p>
        </w:tc>
        <w:tc>
          <w:tcPr>
            <w:tcW w:w="2328" w:type="dxa"/>
            <w:vAlign w:val="bottom"/>
          </w:tcPr>
          <w:p w14:paraId="4F5780C8" w14:textId="05AF24E3" w:rsidR="000A0835" w:rsidRPr="000A0835" w:rsidRDefault="000A0835" w:rsidP="000A0835">
            <w:pPr>
              <w:spacing w:after="160" w:line="259" w:lineRule="auto"/>
              <w:rPr>
                <w:rFonts w:cs="Arial"/>
                <w:sz w:val="16"/>
                <w:szCs w:val="16"/>
              </w:rPr>
            </w:pPr>
            <w:r w:rsidRPr="000A0835">
              <w:rPr>
                <w:rFonts w:cs="Arial"/>
                <w:sz w:val="16"/>
                <w:szCs w:val="16"/>
              </w:rPr>
              <w:t xml:space="preserve">Export Sonar for </w:t>
            </w:r>
            <w:proofErr w:type="spellStart"/>
            <w:r w:rsidRPr="000A0835">
              <w:rPr>
                <w:rFonts w:cs="Arial"/>
                <w:sz w:val="16"/>
                <w:szCs w:val="16"/>
              </w:rPr>
              <w:t>Jobcoach</w:t>
            </w:r>
            <w:proofErr w:type="spellEnd"/>
          </w:p>
        </w:tc>
        <w:tc>
          <w:tcPr>
            <w:tcW w:w="928" w:type="dxa"/>
            <w:vAlign w:val="bottom"/>
          </w:tcPr>
          <w:p w14:paraId="6AF45A5C" w14:textId="77777777" w:rsidR="000A0835" w:rsidRPr="000A0835" w:rsidRDefault="000A0835" w:rsidP="000A0835">
            <w:pPr>
              <w:spacing w:after="160" w:line="259" w:lineRule="auto"/>
              <w:rPr>
                <w:rFonts w:eastAsia="Times New Roman" w:cs="Arial"/>
                <w:color w:val="1F1E33"/>
                <w:sz w:val="16"/>
                <w:szCs w:val="16"/>
                <w:highlight w:val="yellow"/>
                <w:lang w:val="en-US" w:eastAsia="nl-NL" w:bidi="ar-SA"/>
              </w:rPr>
            </w:pPr>
          </w:p>
        </w:tc>
        <w:tc>
          <w:tcPr>
            <w:tcW w:w="1538" w:type="dxa"/>
            <w:vAlign w:val="bottom"/>
          </w:tcPr>
          <w:p w14:paraId="3B3B763B" w14:textId="77777777"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p>
        </w:tc>
        <w:tc>
          <w:tcPr>
            <w:tcW w:w="786" w:type="dxa"/>
            <w:vAlign w:val="bottom"/>
          </w:tcPr>
          <w:p w14:paraId="7333842E" w14:textId="77777777" w:rsidR="000A0835" w:rsidRPr="000A0835" w:rsidRDefault="000A0835" w:rsidP="000A0835">
            <w:pPr>
              <w:spacing w:after="160" w:line="259" w:lineRule="auto"/>
              <w:jc w:val="center"/>
              <w:rPr>
                <w:rFonts w:eastAsia="Times New Roman" w:cs="Arial"/>
                <w:color w:val="000000" w:themeColor="text1"/>
                <w:sz w:val="16"/>
                <w:szCs w:val="16"/>
                <w:highlight w:val="yellow"/>
                <w:lang w:val="en-US" w:eastAsia="nl-NL" w:bidi="ar-SA"/>
              </w:rPr>
            </w:pPr>
          </w:p>
        </w:tc>
      </w:tr>
    </w:tbl>
    <w:p w14:paraId="72DFF30D" w14:textId="77777777" w:rsidR="00EA3F7F" w:rsidRDefault="00EA3F7F" w:rsidP="003E7F0A">
      <w:pPr>
        <w:pStyle w:val="BodyText"/>
        <w:rPr>
          <w:b/>
          <w:bCs/>
          <w:lang w:val="en-US" w:eastAsia="nl-NL" w:bidi="ar-SA"/>
        </w:rPr>
      </w:pPr>
      <w:bookmarkStart w:id="57" w:name="_Toc73622574"/>
    </w:p>
    <w:p w14:paraId="44FBFFCF" w14:textId="1B4CF857" w:rsidR="003E7F0A" w:rsidRPr="008157B5" w:rsidRDefault="000A0835" w:rsidP="003E7F0A">
      <w:pPr>
        <w:pStyle w:val="BodyText"/>
        <w:rPr>
          <w:b/>
          <w:bCs/>
          <w:lang w:val="en-US" w:eastAsia="nl-NL" w:bidi="ar-SA"/>
        </w:rPr>
      </w:pPr>
      <w:r w:rsidRPr="008157B5">
        <w:rPr>
          <w:b/>
          <w:bCs/>
          <w:lang w:val="en-US" w:eastAsia="nl-NL" w:bidi="ar-SA"/>
        </w:rPr>
        <w:lastRenderedPageBreak/>
        <w:t>KATO</w:t>
      </w:r>
    </w:p>
    <w:tbl>
      <w:tblPr>
        <w:tblStyle w:val="TableGrid"/>
        <w:tblW w:w="10255" w:type="dxa"/>
        <w:tblLook w:val="04A0" w:firstRow="1" w:lastRow="0" w:firstColumn="1" w:lastColumn="0" w:noHBand="0" w:noVBand="1"/>
      </w:tblPr>
      <w:tblGrid>
        <w:gridCol w:w="3464"/>
        <w:gridCol w:w="1331"/>
        <w:gridCol w:w="2208"/>
        <w:gridCol w:w="928"/>
        <w:gridCol w:w="1538"/>
        <w:gridCol w:w="786"/>
      </w:tblGrid>
      <w:tr w:rsidR="008157B5" w14:paraId="41D9B330" w14:textId="77777777" w:rsidTr="00240C58">
        <w:tc>
          <w:tcPr>
            <w:tcW w:w="3464" w:type="dxa"/>
            <w:shd w:val="clear" w:color="auto" w:fill="D9D9D9" w:themeFill="background1" w:themeFillShade="D9"/>
          </w:tcPr>
          <w:p w14:paraId="3B5FA7F7" w14:textId="77777777" w:rsidR="008157B5" w:rsidRDefault="008157B5"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Node description</w:t>
            </w:r>
          </w:p>
        </w:tc>
        <w:tc>
          <w:tcPr>
            <w:tcW w:w="1331" w:type="dxa"/>
            <w:shd w:val="clear" w:color="auto" w:fill="D9D9D9" w:themeFill="background1" w:themeFillShade="D9"/>
          </w:tcPr>
          <w:p w14:paraId="5FBB8FC3" w14:textId="77777777" w:rsidR="008157B5" w:rsidRDefault="008157B5"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Suite</w:t>
            </w:r>
          </w:p>
        </w:tc>
        <w:tc>
          <w:tcPr>
            <w:tcW w:w="2208" w:type="dxa"/>
            <w:shd w:val="clear" w:color="auto" w:fill="D9D9D9" w:themeFill="background1" w:themeFillShade="D9"/>
          </w:tcPr>
          <w:p w14:paraId="39870E4C" w14:textId="77777777" w:rsidR="008157B5" w:rsidRPr="00C769C8" w:rsidRDefault="008157B5"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Software</w:t>
            </w:r>
          </w:p>
        </w:tc>
        <w:tc>
          <w:tcPr>
            <w:tcW w:w="928" w:type="dxa"/>
            <w:shd w:val="clear" w:color="auto" w:fill="D9D9D9" w:themeFill="background1" w:themeFillShade="D9"/>
          </w:tcPr>
          <w:p w14:paraId="0D3C4704" w14:textId="77777777" w:rsidR="008157B5" w:rsidRPr="00C769C8" w:rsidRDefault="008157B5" w:rsidP="00240C58">
            <w:pPr>
              <w:spacing w:after="160" w:line="259" w:lineRule="auto"/>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Version</w:t>
            </w:r>
          </w:p>
        </w:tc>
        <w:tc>
          <w:tcPr>
            <w:tcW w:w="1538" w:type="dxa"/>
            <w:shd w:val="clear" w:color="auto" w:fill="D9D9D9" w:themeFill="background1" w:themeFillShade="D9"/>
          </w:tcPr>
          <w:p w14:paraId="5C7D09EA" w14:textId="77777777" w:rsidR="008157B5" w:rsidRDefault="008157B5" w:rsidP="00240C58">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Supported by vendor</w:t>
            </w:r>
          </w:p>
        </w:tc>
        <w:tc>
          <w:tcPr>
            <w:tcW w:w="786" w:type="dxa"/>
            <w:shd w:val="clear" w:color="auto" w:fill="D9D9D9" w:themeFill="background1" w:themeFillShade="D9"/>
          </w:tcPr>
          <w:p w14:paraId="43F24F51" w14:textId="77777777" w:rsidR="008157B5" w:rsidRPr="00C769C8" w:rsidRDefault="008157B5" w:rsidP="00240C58">
            <w:pPr>
              <w:spacing w:after="160" w:line="259" w:lineRule="auto"/>
              <w:jc w:val="center"/>
              <w:rPr>
                <w:rFonts w:eastAsia="Times New Roman" w:cs="Arial"/>
                <w:b/>
                <w:bCs/>
                <w:color w:val="1F1E33"/>
                <w:sz w:val="16"/>
                <w:szCs w:val="16"/>
                <w:lang w:val="en-US" w:eastAsia="nl-NL" w:bidi="ar-SA"/>
              </w:rPr>
            </w:pPr>
            <w:r>
              <w:rPr>
                <w:rFonts w:eastAsia="Times New Roman" w:cs="Arial"/>
                <w:b/>
                <w:bCs/>
                <w:color w:val="1F1E33"/>
                <w:sz w:val="16"/>
                <w:szCs w:val="16"/>
                <w:lang w:val="en-US" w:eastAsia="nl-NL" w:bidi="ar-SA"/>
              </w:rPr>
              <w:t>Latest version</w:t>
            </w:r>
            <w:r>
              <w:rPr>
                <w:rFonts w:eastAsia="Times New Roman" w:cs="Arial"/>
                <w:b/>
                <w:bCs/>
                <w:color w:val="1F1E33"/>
                <w:sz w:val="16"/>
                <w:szCs w:val="16"/>
                <w:lang w:val="en-US" w:eastAsia="nl-NL" w:bidi="ar-SA"/>
              </w:rPr>
              <w:br/>
              <w:t>(N, N-1)</w:t>
            </w:r>
          </w:p>
        </w:tc>
      </w:tr>
      <w:tr w:rsidR="004D3A35" w14:paraId="6393F6FC" w14:textId="77777777" w:rsidTr="00240C58">
        <w:tc>
          <w:tcPr>
            <w:tcW w:w="3464" w:type="dxa"/>
            <w:vAlign w:val="bottom"/>
          </w:tcPr>
          <w:p w14:paraId="57BC0D55" w14:textId="6AC94AA6" w:rsidR="00E654A8" w:rsidRPr="00E654A8" w:rsidRDefault="00E654A8" w:rsidP="00E654A8">
            <w:pPr>
              <w:spacing w:after="160" w:line="259" w:lineRule="auto"/>
              <w:rPr>
                <w:rFonts w:cs="Arial"/>
                <w:sz w:val="16"/>
                <w:szCs w:val="16"/>
              </w:rPr>
            </w:pPr>
            <w:r w:rsidRPr="00E654A8">
              <w:rPr>
                <w:rFonts w:cs="Arial"/>
                <w:sz w:val="16"/>
                <w:szCs w:val="16"/>
              </w:rPr>
              <w:t>SONAR Data (DB+NFS</w:t>
            </w:r>
            <w:r>
              <w:rPr>
                <w:rFonts w:cs="Arial"/>
                <w:sz w:val="16"/>
                <w:szCs w:val="16"/>
              </w:rPr>
              <w:t>)</w:t>
            </w:r>
          </w:p>
        </w:tc>
        <w:tc>
          <w:tcPr>
            <w:tcW w:w="1331" w:type="dxa"/>
            <w:vAlign w:val="bottom"/>
          </w:tcPr>
          <w:p w14:paraId="64584800" w14:textId="6069BB78" w:rsidR="00E654A8" w:rsidRPr="00E654A8" w:rsidRDefault="00E654A8" w:rsidP="00E654A8">
            <w:pPr>
              <w:spacing w:after="160" w:line="259" w:lineRule="auto"/>
              <w:rPr>
                <w:rFonts w:cs="Arial"/>
                <w:sz w:val="16"/>
                <w:szCs w:val="16"/>
              </w:rPr>
            </w:pPr>
            <w:r w:rsidRPr="00E654A8">
              <w:rPr>
                <w:rFonts w:cs="Arial"/>
                <w:sz w:val="16"/>
                <w:szCs w:val="16"/>
              </w:rPr>
              <w:t>1-OS</w:t>
            </w:r>
          </w:p>
        </w:tc>
        <w:tc>
          <w:tcPr>
            <w:tcW w:w="2208" w:type="dxa"/>
            <w:vAlign w:val="bottom"/>
          </w:tcPr>
          <w:p w14:paraId="29CF04D6" w14:textId="4FE7C929" w:rsidR="00E654A8" w:rsidRPr="00E654A8" w:rsidRDefault="00E654A8" w:rsidP="00E654A8">
            <w:pPr>
              <w:spacing w:after="160" w:line="259" w:lineRule="auto"/>
              <w:rPr>
                <w:rFonts w:cs="Arial"/>
                <w:sz w:val="16"/>
                <w:szCs w:val="16"/>
              </w:rPr>
            </w:pPr>
            <w:r w:rsidRPr="00E654A8">
              <w:rPr>
                <w:rFonts w:cs="Arial"/>
                <w:sz w:val="16"/>
                <w:szCs w:val="16"/>
              </w:rPr>
              <w:t>AIX</w:t>
            </w:r>
          </w:p>
        </w:tc>
        <w:tc>
          <w:tcPr>
            <w:tcW w:w="928" w:type="dxa"/>
            <w:vAlign w:val="bottom"/>
          </w:tcPr>
          <w:p w14:paraId="05F9619C" w14:textId="15E2F7F2" w:rsidR="00E654A8" w:rsidRPr="00E654A8" w:rsidRDefault="00E654A8" w:rsidP="00E654A8">
            <w:pPr>
              <w:spacing w:after="160" w:line="259" w:lineRule="auto"/>
              <w:rPr>
                <w:rFonts w:cs="Arial"/>
                <w:sz w:val="16"/>
                <w:szCs w:val="16"/>
              </w:rPr>
            </w:pPr>
            <w:r w:rsidRPr="00E654A8">
              <w:rPr>
                <w:rFonts w:cs="Arial"/>
                <w:sz w:val="16"/>
                <w:szCs w:val="16"/>
              </w:rPr>
              <w:t>7.2</w:t>
            </w:r>
          </w:p>
        </w:tc>
        <w:tc>
          <w:tcPr>
            <w:tcW w:w="1538" w:type="dxa"/>
            <w:vAlign w:val="bottom"/>
          </w:tcPr>
          <w:p w14:paraId="4B22454F" w14:textId="4BC1F99C" w:rsidR="00E654A8" w:rsidRPr="00E654A8" w:rsidRDefault="00E654A8" w:rsidP="00E654A8">
            <w:pPr>
              <w:spacing w:after="160" w:line="259" w:lineRule="auto"/>
              <w:jc w:val="center"/>
              <w:rPr>
                <w:rFonts w:cs="Arial"/>
                <w:sz w:val="16"/>
                <w:szCs w:val="16"/>
              </w:rPr>
            </w:pPr>
            <w:r w:rsidRPr="00E654A8">
              <w:rPr>
                <w:rFonts w:cs="Arial"/>
                <w:sz w:val="16"/>
                <w:szCs w:val="16"/>
              </w:rPr>
              <w:t>IBM</w:t>
            </w:r>
          </w:p>
        </w:tc>
        <w:tc>
          <w:tcPr>
            <w:tcW w:w="786" w:type="dxa"/>
            <w:vAlign w:val="bottom"/>
          </w:tcPr>
          <w:p w14:paraId="7CC9C4E8" w14:textId="77777777" w:rsidR="00E654A8" w:rsidRPr="00E654A8" w:rsidRDefault="00E654A8" w:rsidP="00E654A8">
            <w:pPr>
              <w:spacing w:after="160" w:line="259" w:lineRule="auto"/>
              <w:jc w:val="center"/>
              <w:rPr>
                <w:rFonts w:eastAsia="Times New Roman" w:cs="Arial"/>
                <w:color w:val="000000" w:themeColor="text1"/>
                <w:sz w:val="16"/>
                <w:szCs w:val="16"/>
                <w:highlight w:val="yellow"/>
                <w:lang w:val="en-US" w:eastAsia="nl-NL" w:bidi="ar-SA"/>
              </w:rPr>
            </w:pPr>
          </w:p>
        </w:tc>
      </w:tr>
      <w:tr w:rsidR="004C7D2F" w14:paraId="607C3A11" w14:textId="77777777" w:rsidTr="00BF5817">
        <w:tc>
          <w:tcPr>
            <w:tcW w:w="3464" w:type="dxa"/>
            <w:vAlign w:val="bottom"/>
          </w:tcPr>
          <w:p w14:paraId="677AC0C2" w14:textId="3058879A" w:rsidR="004C7D2F" w:rsidRPr="00E654A8" w:rsidRDefault="004C7D2F" w:rsidP="00BF5817">
            <w:pPr>
              <w:spacing w:after="160" w:line="259" w:lineRule="auto"/>
              <w:rPr>
                <w:rFonts w:cs="Arial"/>
                <w:sz w:val="16"/>
                <w:szCs w:val="16"/>
              </w:rPr>
            </w:pPr>
            <w:r w:rsidRPr="00E654A8">
              <w:rPr>
                <w:rFonts w:cs="Arial"/>
                <w:sz w:val="16"/>
                <w:szCs w:val="16"/>
              </w:rPr>
              <w:t>SONAR Data (DB+NFS</w:t>
            </w:r>
            <w:r>
              <w:rPr>
                <w:rFonts w:cs="Arial"/>
                <w:sz w:val="16"/>
                <w:szCs w:val="16"/>
              </w:rPr>
              <w:t>)</w:t>
            </w:r>
          </w:p>
        </w:tc>
        <w:tc>
          <w:tcPr>
            <w:tcW w:w="1331" w:type="dxa"/>
            <w:vAlign w:val="bottom"/>
          </w:tcPr>
          <w:p w14:paraId="6B41D17A" w14:textId="77777777" w:rsidR="004C7D2F" w:rsidRPr="00E654A8" w:rsidRDefault="004C7D2F" w:rsidP="00BF5817">
            <w:pPr>
              <w:spacing w:after="160" w:line="259" w:lineRule="auto"/>
              <w:rPr>
                <w:rFonts w:cs="Arial"/>
                <w:sz w:val="16"/>
                <w:szCs w:val="16"/>
              </w:rPr>
            </w:pPr>
            <w:r w:rsidRPr="004D3A35">
              <w:rPr>
                <w:rFonts w:cs="Arial"/>
                <w:sz w:val="16"/>
                <w:szCs w:val="16"/>
              </w:rPr>
              <w:t>1-OS</w:t>
            </w:r>
          </w:p>
        </w:tc>
        <w:tc>
          <w:tcPr>
            <w:tcW w:w="2208" w:type="dxa"/>
            <w:vAlign w:val="bottom"/>
          </w:tcPr>
          <w:p w14:paraId="570E30F3" w14:textId="77777777" w:rsidR="004C7D2F" w:rsidRPr="00E654A8" w:rsidRDefault="004C7D2F" w:rsidP="00BF5817">
            <w:pPr>
              <w:spacing w:after="160" w:line="259" w:lineRule="auto"/>
              <w:rPr>
                <w:rFonts w:cs="Arial"/>
                <w:sz w:val="16"/>
                <w:szCs w:val="16"/>
              </w:rPr>
            </w:pPr>
            <w:r w:rsidRPr="00E654A8">
              <w:rPr>
                <w:rFonts w:cs="Arial"/>
                <w:sz w:val="16"/>
                <w:szCs w:val="16"/>
              </w:rPr>
              <w:t>SAMBA for AIX</w:t>
            </w:r>
          </w:p>
        </w:tc>
        <w:tc>
          <w:tcPr>
            <w:tcW w:w="928" w:type="dxa"/>
            <w:vAlign w:val="bottom"/>
          </w:tcPr>
          <w:p w14:paraId="5678CF64" w14:textId="77777777" w:rsidR="004C7D2F" w:rsidRPr="00E654A8" w:rsidRDefault="004C7D2F" w:rsidP="00BF5817">
            <w:pPr>
              <w:spacing w:after="160" w:line="259" w:lineRule="auto"/>
              <w:rPr>
                <w:rFonts w:cs="Arial"/>
                <w:sz w:val="16"/>
                <w:szCs w:val="16"/>
              </w:rPr>
            </w:pPr>
          </w:p>
        </w:tc>
        <w:tc>
          <w:tcPr>
            <w:tcW w:w="1538" w:type="dxa"/>
            <w:vAlign w:val="bottom"/>
          </w:tcPr>
          <w:p w14:paraId="73B9057E" w14:textId="77777777" w:rsidR="004C7D2F" w:rsidRPr="00E654A8" w:rsidRDefault="004C7D2F" w:rsidP="00BF5817">
            <w:pPr>
              <w:spacing w:after="160" w:line="259" w:lineRule="auto"/>
              <w:jc w:val="center"/>
              <w:rPr>
                <w:rFonts w:cs="Arial"/>
                <w:sz w:val="16"/>
                <w:szCs w:val="16"/>
              </w:rPr>
            </w:pPr>
            <w:r w:rsidRPr="00E654A8">
              <w:rPr>
                <w:rFonts w:cs="Arial"/>
                <w:sz w:val="16"/>
                <w:szCs w:val="16"/>
              </w:rPr>
              <w:t>Open Source</w:t>
            </w:r>
          </w:p>
        </w:tc>
        <w:tc>
          <w:tcPr>
            <w:tcW w:w="786" w:type="dxa"/>
            <w:vAlign w:val="bottom"/>
          </w:tcPr>
          <w:p w14:paraId="1C14AEA2" w14:textId="77777777" w:rsidR="004C7D2F" w:rsidRPr="00E654A8" w:rsidRDefault="004C7D2F" w:rsidP="00BF5817">
            <w:pPr>
              <w:spacing w:after="160" w:line="259" w:lineRule="auto"/>
              <w:jc w:val="center"/>
              <w:rPr>
                <w:rFonts w:eastAsia="Times New Roman" w:cs="Arial"/>
                <w:color w:val="000000" w:themeColor="text1"/>
                <w:sz w:val="16"/>
                <w:szCs w:val="16"/>
                <w:highlight w:val="yellow"/>
                <w:lang w:val="en-US" w:eastAsia="nl-NL" w:bidi="ar-SA"/>
              </w:rPr>
            </w:pPr>
          </w:p>
        </w:tc>
      </w:tr>
      <w:tr w:rsidR="004D3A35" w14:paraId="69E9618C" w14:textId="77777777" w:rsidTr="00240C58">
        <w:tc>
          <w:tcPr>
            <w:tcW w:w="3464" w:type="dxa"/>
            <w:vAlign w:val="bottom"/>
          </w:tcPr>
          <w:p w14:paraId="3E770161" w14:textId="64809E1B" w:rsidR="00E654A8" w:rsidRPr="00E654A8" w:rsidRDefault="00E654A8" w:rsidP="00E654A8">
            <w:pPr>
              <w:spacing w:after="160" w:line="259" w:lineRule="auto"/>
              <w:rPr>
                <w:rFonts w:cs="Arial"/>
                <w:sz w:val="16"/>
                <w:szCs w:val="16"/>
              </w:rPr>
            </w:pPr>
            <w:r w:rsidRPr="00E654A8">
              <w:rPr>
                <w:rFonts w:cs="Arial"/>
                <w:sz w:val="16"/>
                <w:szCs w:val="16"/>
              </w:rPr>
              <w:t>SONAR Data (DB+NFS</w:t>
            </w:r>
            <w:r>
              <w:rPr>
                <w:rFonts w:cs="Arial"/>
                <w:sz w:val="16"/>
                <w:szCs w:val="16"/>
              </w:rPr>
              <w:t>)</w:t>
            </w:r>
          </w:p>
        </w:tc>
        <w:tc>
          <w:tcPr>
            <w:tcW w:w="1331" w:type="dxa"/>
            <w:vAlign w:val="bottom"/>
          </w:tcPr>
          <w:p w14:paraId="767CCC4A" w14:textId="5E12D677" w:rsidR="00E654A8" w:rsidRPr="00E654A8" w:rsidRDefault="00E654A8" w:rsidP="00E654A8">
            <w:pPr>
              <w:spacing w:after="160" w:line="259" w:lineRule="auto"/>
              <w:rPr>
                <w:rFonts w:cs="Arial"/>
                <w:sz w:val="16"/>
                <w:szCs w:val="16"/>
              </w:rPr>
            </w:pPr>
            <w:r w:rsidRPr="00E654A8">
              <w:rPr>
                <w:rFonts w:cs="Arial"/>
                <w:sz w:val="16"/>
                <w:szCs w:val="16"/>
              </w:rPr>
              <w:t>3-Database</w:t>
            </w:r>
          </w:p>
        </w:tc>
        <w:tc>
          <w:tcPr>
            <w:tcW w:w="2208" w:type="dxa"/>
            <w:vAlign w:val="bottom"/>
          </w:tcPr>
          <w:p w14:paraId="2CB61BDC" w14:textId="7527787B" w:rsidR="00E654A8" w:rsidRPr="00E654A8" w:rsidRDefault="00E654A8" w:rsidP="00E654A8">
            <w:pPr>
              <w:spacing w:after="160" w:line="259" w:lineRule="auto"/>
              <w:rPr>
                <w:rFonts w:cs="Arial"/>
                <w:sz w:val="16"/>
                <w:szCs w:val="16"/>
              </w:rPr>
            </w:pPr>
            <w:r w:rsidRPr="00E654A8">
              <w:rPr>
                <w:rFonts w:cs="Arial"/>
                <w:sz w:val="16"/>
                <w:szCs w:val="16"/>
              </w:rPr>
              <w:t>Oracle Database Server</w:t>
            </w:r>
          </w:p>
        </w:tc>
        <w:tc>
          <w:tcPr>
            <w:tcW w:w="928" w:type="dxa"/>
            <w:vAlign w:val="bottom"/>
          </w:tcPr>
          <w:p w14:paraId="61578CD4" w14:textId="4486669D" w:rsidR="00E654A8" w:rsidRPr="00E654A8" w:rsidRDefault="00E654A8" w:rsidP="00E654A8">
            <w:pPr>
              <w:spacing w:after="160" w:line="259" w:lineRule="auto"/>
              <w:rPr>
                <w:rFonts w:cs="Arial"/>
                <w:sz w:val="16"/>
                <w:szCs w:val="16"/>
              </w:rPr>
            </w:pPr>
            <w:r w:rsidRPr="00E654A8">
              <w:rPr>
                <w:rFonts w:cs="Arial"/>
                <w:sz w:val="16"/>
                <w:szCs w:val="16"/>
              </w:rPr>
              <w:t>12.2</w:t>
            </w:r>
          </w:p>
        </w:tc>
        <w:tc>
          <w:tcPr>
            <w:tcW w:w="1538" w:type="dxa"/>
            <w:vAlign w:val="bottom"/>
          </w:tcPr>
          <w:p w14:paraId="76C28CE9" w14:textId="7D00C9FC" w:rsidR="00E654A8" w:rsidRPr="00E654A8" w:rsidRDefault="00E654A8" w:rsidP="00E654A8">
            <w:pPr>
              <w:spacing w:after="160" w:line="259" w:lineRule="auto"/>
              <w:jc w:val="center"/>
              <w:rPr>
                <w:rFonts w:cs="Arial"/>
                <w:sz w:val="16"/>
                <w:szCs w:val="16"/>
              </w:rPr>
            </w:pPr>
            <w:r w:rsidRPr="00E654A8">
              <w:rPr>
                <w:rFonts w:cs="Arial"/>
                <w:sz w:val="16"/>
                <w:szCs w:val="16"/>
              </w:rPr>
              <w:t>Oracle</w:t>
            </w:r>
          </w:p>
        </w:tc>
        <w:tc>
          <w:tcPr>
            <w:tcW w:w="786" w:type="dxa"/>
            <w:vAlign w:val="bottom"/>
          </w:tcPr>
          <w:p w14:paraId="20A4B611" w14:textId="77777777" w:rsidR="00E654A8" w:rsidRPr="00E654A8" w:rsidRDefault="00E654A8" w:rsidP="00E654A8">
            <w:pPr>
              <w:spacing w:after="160" w:line="259" w:lineRule="auto"/>
              <w:jc w:val="center"/>
              <w:rPr>
                <w:rFonts w:eastAsia="Times New Roman" w:cs="Arial"/>
                <w:color w:val="000000" w:themeColor="text1"/>
                <w:sz w:val="16"/>
                <w:szCs w:val="16"/>
                <w:highlight w:val="yellow"/>
                <w:lang w:val="en-US" w:eastAsia="nl-NL" w:bidi="ar-SA"/>
              </w:rPr>
            </w:pPr>
          </w:p>
        </w:tc>
      </w:tr>
      <w:tr w:rsidR="004D3A35" w14:paraId="5FAA851B" w14:textId="77777777" w:rsidTr="00240C58">
        <w:tc>
          <w:tcPr>
            <w:tcW w:w="3464" w:type="dxa"/>
            <w:vAlign w:val="bottom"/>
          </w:tcPr>
          <w:p w14:paraId="39501A9E" w14:textId="33F41971" w:rsidR="00E654A8" w:rsidRPr="00E654A8" w:rsidRDefault="00E654A8" w:rsidP="00E654A8">
            <w:pPr>
              <w:spacing w:after="160" w:line="259" w:lineRule="auto"/>
              <w:rPr>
                <w:rFonts w:cs="Arial"/>
                <w:sz w:val="16"/>
                <w:szCs w:val="16"/>
              </w:rPr>
            </w:pPr>
            <w:r w:rsidRPr="00E654A8">
              <w:rPr>
                <w:rFonts w:cs="Arial"/>
                <w:sz w:val="16"/>
                <w:szCs w:val="16"/>
              </w:rPr>
              <w:t>SONAR Data (DB+NFS</w:t>
            </w:r>
            <w:r>
              <w:rPr>
                <w:rFonts w:cs="Arial"/>
                <w:sz w:val="16"/>
                <w:szCs w:val="16"/>
              </w:rPr>
              <w:t>)</w:t>
            </w:r>
          </w:p>
        </w:tc>
        <w:tc>
          <w:tcPr>
            <w:tcW w:w="1331" w:type="dxa"/>
            <w:vAlign w:val="bottom"/>
          </w:tcPr>
          <w:p w14:paraId="5119E24F" w14:textId="34AC97BB" w:rsidR="00E654A8" w:rsidRPr="00E654A8" w:rsidRDefault="00E654A8" w:rsidP="00E654A8">
            <w:pPr>
              <w:spacing w:after="160" w:line="259" w:lineRule="auto"/>
              <w:rPr>
                <w:rFonts w:cs="Arial"/>
                <w:sz w:val="16"/>
                <w:szCs w:val="16"/>
              </w:rPr>
            </w:pPr>
            <w:r w:rsidRPr="00E654A8">
              <w:rPr>
                <w:rFonts w:cs="Arial"/>
                <w:sz w:val="16"/>
                <w:szCs w:val="16"/>
              </w:rPr>
              <w:t>3-Database</w:t>
            </w:r>
          </w:p>
        </w:tc>
        <w:tc>
          <w:tcPr>
            <w:tcW w:w="2208" w:type="dxa"/>
            <w:vAlign w:val="bottom"/>
          </w:tcPr>
          <w:p w14:paraId="690BD267" w14:textId="786BE2FF" w:rsidR="00E654A8" w:rsidRPr="00E654A8" w:rsidRDefault="00E654A8" w:rsidP="00E654A8">
            <w:pPr>
              <w:spacing w:after="160" w:line="259" w:lineRule="auto"/>
              <w:rPr>
                <w:rFonts w:cs="Arial"/>
                <w:sz w:val="16"/>
                <w:szCs w:val="16"/>
              </w:rPr>
            </w:pPr>
            <w:r w:rsidRPr="00E654A8">
              <w:rPr>
                <w:rFonts w:cs="Arial"/>
                <w:sz w:val="16"/>
                <w:szCs w:val="16"/>
              </w:rPr>
              <w:t>Oracle Automatic Storage Manager ASM</w:t>
            </w:r>
          </w:p>
        </w:tc>
        <w:tc>
          <w:tcPr>
            <w:tcW w:w="928" w:type="dxa"/>
            <w:vAlign w:val="bottom"/>
          </w:tcPr>
          <w:p w14:paraId="0593B43B" w14:textId="67EF9320" w:rsidR="00E654A8" w:rsidRPr="00E654A8" w:rsidRDefault="00E654A8" w:rsidP="00E654A8">
            <w:pPr>
              <w:spacing w:after="160" w:line="259" w:lineRule="auto"/>
              <w:rPr>
                <w:rFonts w:cs="Arial"/>
                <w:sz w:val="16"/>
                <w:szCs w:val="16"/>
              </w:rPr>
            </w:pPr>
            <w:r w:rsidRPr="00E654A8">
              <w:rPr>
                <w:rFonts w:cs="Arial"/>
                <w:sz w:val="16"/>
                <w:szCs w:val="16"/>
              </w:rPr>
              <w:t>12.2</w:t>
            </w:r>
          </w:p>
        </w:tc>
        <w:tc>
          <w:tcPr>
            <w:tcW w:w="1538" w:type="dxa"/>
            <w:vAlign w:val="bottom"/>
          </w:tcPr>
          <w:p w14:paraId="0E75E3C0" w14:textId="3A027C3C" w:rsidR="00E654A8" w:rsidRPr="00E654A8" w:rsidRDefault="00E654A8" w:rsidP="00E654A8">
            <w:pPr>
              <w:spacing w:after="160" w:line="259" w:lineRule="auto"/>
              <w:jc w:val="center"/>
              <w:rPr>
                <w:rFonts w:cs="Arial"/>
                <w:sz w:val="16"/>
                <w:szCs w:val="16"/>
              </w:rPr>
            </w:pPr>
            <w:r w:rsidRPr="00E654A8">
              <w:rPr>
                <w:rFonts w:cs="Arial"/>
                <w:sz w:val="16"/>
                <w:szCs w:val="16"/>
              </w:rPr>
              <w:t>Oracle</w:t>
            </w:r>
          </w:p>
        </w:tc>
        <w:tc>
          <w:tcPr>
            <w:tcW w:w="786" w:type="dxa"/>
            <w:vAlign w:val="bottom"/>
          </w:tcPr>
          <w:p w14:paraId="5BAEE596" w14:textId="77777777" w:rsidR="00E654A8" w:rsidRPr="00E654A8" w:rsidRDefault="00E654A8" w:rsidP="00E654A8">
            <w:pPr>
              <w:spacing w:after="160" w:line="259" w:lineRule="auto"/>
              <w:jc w:val="center"/>
              <w:rPr>
                <w:rFonts w:eastAsia="Times New Roman" w:cs="Arial"/>
                <w:color w:val="000000" w:themeColor="text1"/>
                <w:sz w:val="16"/>
                <w:szCs w:val="16"/>
                <w:highlight w:val="yellow"/>
                <w:lang w:val="en-US" w:eastAsia="nl-NL" w:bidi="ar-SA"/>
              </w:rPr>
            </w:pPr>
          </w:p>
        </w:tc>
      </w:tr>
      <w:tr w:rsidR="00A836ED" w14:paraId="6056F8AC" w14:textId="77777777" w:rsidTr="00240C58">
        <w:tc>
          <w:tcPr>
            <w:tcW w:w="3464" w:type="dxa"/>
            <w:vAlign w:val="bottom"/>
          </w:tcPr>
          <w:p w14:paraId="02EA6B6F" w14:textId="37898C1B" w:rsidR="00E654A8" w:rsidRPr="00E654A8" w:rsidRDefault="00E654A8" w:rsidP="00E654A8">
            <w:pPr>
              <w:spacing w:after="160" w:line="259" w:lineRule="auto"/>
              <w:rPr>
                <w:rFonts w:cs="Arial"/>
                <w:sz w:val="16"/>
                <w:szCs w:val="16"/>
              </w:rPr>
            </w:pPr>
            <w:r w:rsidRPr="00E654A8">
              <w:rPr>
                <w:rFonts w:cs="Arial"/>
                <w:sz w:val="16"/>
                <w:szCs w:val="16"/>
              </w:rPr>
              <w:t>SONAR Data (DB+NFS</w:t>
            </w:r>
            <w:r>
              <w:rPr>
                <w:rFonts w:cs="Arial"/>
                <w:sz w:val="16"/>
                <w:szCs w:val="16"/>
              </w:rPr>
              <w:t>)</w:t>
            </w:r>
          </w:p>
        </w:tc>
        <w:tc>
          <w:tcPr>
            <w:tcW w:w="1331" w:type="dxa"/>
            <w:vAlign w:val="bottom"/>
          </w:tcPr>
          <w:p w14:paraId="762840A3" w14:textId="7A9356D2" w:rsidR="00E654A8" w:rsidRPr="00E654A8" w:rsidRDefault="00E654A8" w:rsidP="00E654A8">
            <w:pPr>
              <w:spacing w:after="160" w:line="259" w:lineRule="auto"/>
              <w:rPr>
                <w:rFonts w:cs="Arial"/>
                <w:sz w:val="16"/>
                <w:szCs w:val="16"/>
              </w:rPr>
            </w:pPr>
            <w:r w:rsidRPr="00E654A8">
              <w:rPr>
                <w:rFonts w:cs="Arial"/>
                <w:sz w:val="16"/>
                <w:szCs w:val="16"/>
              </w:rPr>
              <w:t>5-Application</w:t>
            </w:r>
          </w:p>
        </w:tc>
        <w:tc>
          <w:tcPr>
            <w:tcW w:w="2208" w:type="dxa"/>
            <w:vAlign w:val="bottom"/>
          </w:tcPr>
          <w:p w14:paraId="014499B8" w14:textId="41A89881" w:rsidR="00E654A8" w:rsidRPr="00E654A8" w:rsidRDefault="00E654A8" w:rsidP="00E654A8">
            <w:pPr>
              <w:spacing w:after="160" w:line="259" w:lineRule="auto"/>
              <w:rPr>
                <w:rFonts w:cs="Arial"/>
                <w:sz w:val="16"/>
                <w:szCs w:val="16"/>
              </w:rPr>
            </w:pPr>
            <w:proofErr w:type="spellStart"/>
            <w:r w:rsidRPr="00E654A8">
              <w:rPr>
                <w:rFonts w:cs="Arial"/>
                <w:sz w:val="16"/>
                <w:szCs w:val="16"/>
              </w:rPr>
              <w:t>MergePDF</w:t>
            </w:r>
            <w:proofErr w:type="spellEnd"/>
            <w:r w:rsidRPr="00E654A8">
              <w:rPr>
                <w:rFonts w:cs="Arial"/>
                <w:sz w:val="16"/>
                <w:szCs w:val="16"/>
              </w:rPr>
              <w:t xml:space="preserve"> (</w:t>
            </w:r>
            <w:proofErr w:type="spellStart"/>
            <w:r w:rsidRPr="00E654A8">
              <w:rPr>
                <w:rFonts w:cs="Arial"/>
                <w:sz w:val="16"/>
                <w:szCs w:val="16"/>
              </w:rPr>
              <w:t>shellscripts</w:t>
            </w:r>
            <w:proofErr w:type="spellEnd"/>
            <w:r w:rsidRPr="00E654A8">
              <w:rPr>
                <w:rFonts w:cs="Arial"/>
                <w:sz w:val="16"/>
                <w:szCs w:val="16"/>
              </w:rPr>
              <w:t>)</w:t>
            </w:r>
          </w:p>
        </w:tc>
        <w:tc>
          <w:tcPr>
            <w:tcW w:w="928" w:type="dxa"/>
            <w:vAlign w:val="bottom"/>
          </w:tcPr>
          <w:p w14:paraId="3FC9CCA2" w14:textId="7BEF6594" w:rsidR="00E654A8" w:rsidRPr="00E654A8" w:rsidRDefault="00E654A8" w:rsidP="00E654A8">
            <w:pPr>
              <w:spacing w:after="160" w:line="259" w:lineRule="auto"/>
              <w:rPr>
                <w:rFonts w:cs="Arial"/>
                <w:sz w:val="16"/>
                <w:szCs w:val="16"/>
              </w:rPr>
            </w:pPr>
          </w:p>
        </w:tc>
        <w:tc>
          <w:tcPr>
            <w:tcW w:w="1538" w:type="dxa"/>
            <w:vAlign w:val="bottom"/>
          </w:tcPr>
          <w:p w14:paraId="3BBC43CF" w14:textId="2A18C678" w:rsidR="00E654A8" w:rsidRPr="00E654A8" w:rsidRDefault="00E654A8" w:rsidP="00E654A8">
            <w:pPr>
              <w:spacing w:after="160" w:line="259" w:lineRule="auto"/>
              <w:jc w:val="center"/>
              <w:rPr>
                <w:rFonts w:cs="Arial"/>
                <w:sz w:val="16"/>
                <w:szCs w:val="16"/>
              </w:rPr>
            </w:pPr>
          </w:p>
        </w:tc>
        <w:tc>
          <w:tcPr>
            <w:tcW w:w="786" w:type="dxa"/>
            <w:vAlign w:val="bottom"/>
          </w:tcPr>
          <w:p w14:paraId="40824327" w14:textId="77777777" w:rsidR="00E654A8" w:rsidRPr="00E654A8" w:rsidRDefault="00E654A8" w:rsidP="00E654A8">
            <w:pPr>
              <w:spacing w:after="160" w:line="259" w:lineRule="auto"/>
              <w:jc w:val="center"/>
              <w:rPr>
                <w:rFonts w:eastAsia="Times New Roman" w:cs="Arial"/>
                <w:color w:val="000000" w:themeColor="text1"/>
                <w:sz w:val="16"/>
                <w:szCs w:val="16"/>
                <w:highlight w:val="yellow"/>
                <w:lang w:val="en-US" w:eastAsia="nl-NL" w:bidi="ar-SA"/>
              </w:rPr>
            </w:pPr>
          </w:p>
        </w:tc>
      </w:tr>
      <w:tr w:rsidR="00F2724D" w14:paraId="3F658027" w14:textId="77777777" w:rsidTr="00F2724D">
        <w:trPr>
          <w:trHeight w:val="152"/>
        </w:trPr>
        <w:tc>
          <w:tcPr>
            <w:tcW w:w="3464" w:type="dxa"/>
            <w:shd w:val="clear" w:color="auto" w:fill="F2F2F2" w:themeFill="background1" w:themeFillShade="F2"/>
            <w:vAlign w:val="bottom"/>
          </w:tcPr>
          <w:p w14:paraId="4C2D0C30" w14:textId="77777777" w:rsidR="00F2724D" w:rsidRPr="001A25CB" w:rsidRDefault="00F2724D" w:rsidP="00240C58">
            <w:pPr>
              <w:spacing w:after="160" w:line="259" w:lineRule="auto"/>
              <w:rPr>
                <w:rFonts w:cs="Arial"/>
                <w:sz w:val="16"/>
                <w:szCs w:val="16"/>
              </w:rPr>
            </w:pPr>
          </w:p>
        </w:tc>
        <w:tc>
          <w:tcPr>
            <w:tcW w:w="1331" w:type="dxa"/>
            <w:shd w:val="clear" w:color="auto" w:fill="F2F2F2" w:themeFill="background1" w:themeFillShade="F2"/>
            <w:vAlign w:val="bottom"/>
          </w:tcPr>
          <w:p w14:paraId="773962B5" w14:textId="77777777" w:rsidR="00F2724D" w:rsidRPr="001A25CB" w:rsidRDefault="00F2724D" w:rsidP="00240C58">
            <w:pPr>
              <w:spacing w:after="160" w:line="259" w:lineRule="auto"/>
              <w:rPr>
                <w:rFonts w:cs="Arial"/>
                <w:sz w:val="16"/>
                <w:szCs w:val="16"/>
              </w:rPr>
            </w:pPr>
          </w:p>
        </w:tc>
        <w:tc>
          <w:tcPr>
            <w:tcW w:w="2208" w:type="dxa"/>
            <w:shd w:val="clear" w:color="auto" w:fill="F2F2F2" w:themeFill="background1" w:themeFillShade="F2"/>
            <w:vAlign w:val="bottom"/>
          </w:tcPr>
          <w:p w14:paraId="6F8C9F5B" w14:textId="77777777" w:rsidR="00F2724D" w:rsidRPr="001A25CB" w:rsidRDefault="00F2724D" w:rsidP="00240C58">
            <w:pPr>
              <w:spacing w:after="160" w:line="259" w:lineRule="auto"/>
              <w:rPr>
                <w:rFonts w:cs="Arial"/>
                <w:sz w:val="16"/>
                <w:szCs w:val="16"/>
              </w:rPr>
            </w:pPr>
          </w:p>
        </w:tc>
        <w:tc>
          <w:tcPr>
            <w:tcW w:w="928" w:type="dxa"/>
            <w:shd w:val="clear" w:color="auto" w:fill="F2F2F2" w:themeFill="background1" w:themeFillShade="F2"/>
            <w:vAlign w:val="bottom"/>
          </w:tcPr>
          <w:p w14:paraId="00CA4B97" w14:textId="77777777" w:rsidR="00F2724D" w:rsidRPr="001A25CB" w:rsidRDefault="00F2724D"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6BC29820" w14:textId="77777777" w:rsidR="00F2724D" w:rsidRPr="001A25CB" w:rsidRDefault="00F2724D"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2352ED47" w14:textId="77777777" w:rsidR="00F2724D" w:rsidRPr="001A25CB" w:rsidRDefault="00F2724D" w:rsidP="00240C58">
            <w:pPr>
              <w:spacing w:after="160" w:line="259" w:lineRule="auto"/>
              <w:jc w:val="center"/>
              <w:rPr>
                <w:rFonts w:eastAsia="Times New Roman" w:cs="Arial"/>
                <w:color w:val="000000" w:themeColor="text1"/>
                <w:sz w:val="16"/>
                <w:szCs w:val="16"/>
                <w:highlight w:val="yellow"/>
                <w:lang w:val="en-US" w:eastAsia="nl-NL" w:bidi="ar-SA"/>
              </w:rPr>
            </w:pPr>
          </w:p>
        </w:tc>
      </w:tr>
      <w:tr w:rsidR="004D3A35" w14:paraId="5F18922B" w14:textId="77777777" w:rsidTr="00240C58">
        <w:tc>
          <w:tcPr>
            <w:tcW w:w="3464" w:type="dxa"/>
            <w:vAlign w:val="bottom"/>
          </w:tcPr>
          <w:p w14:paraId="15382170" w14:textId="58653AAB" w:rsidR="004D3A35" w:rsidRPr="004D3A35" w:rsidRDefault="004D3A35" w:rsidP="004D3A35">
            <w:pPr>
              <w:spacing w:after="160" w:line="259" w:lineRule="auto"/>
              <w:rPr>
                <w:rFonts w:cs="Arial"/>
                <w:sz w:val="16"/>
                <w:szCs w:val="16"/>
              </w:rPr>
            </w:pPr>
            <w:r w:rsidRPr="004D3A35">
              <w:rPr>
                <w:rFonts w:cs="Arial"/>
                <w:sz w:val="16"/>
                <w:szCs w:val="16"/>
              </w:rPr>
              <w:t>SONAR Siebel (Siebel G</w:t>
            </w:r>
            <w:r>
              <w:rPr>
                <w:rFonts w:cs="Arial"/>
                <w:sz w:val="16"/>
                <w:szCs w:val="16"/>
              </w:rPr>
              <w:t>ateway + APP + AI</w:t>
            </w:r>
            <w:r w:rsidRPr="004D3A35">
              <w:rPr>
                <w:rFonts w:cs="Arial"/>
                <w:sz w:val="16"/>
                <w:szCs w:val="16"/>
              </w:rPr>
              <w:t>)</w:t>
            </w:r>
          </w:p>
        </w:tc>
        <w:tc>
          <w:tcPr>
            <w:tcW w:w="1331" w:type="dxa"/>
            <w:vAlign w:val="bottom"/>
          </w:tcPr>
          <w:p w14:paraId="25679291" w14:textId="102E544F" w:rsidR="004D3A35" w:rsidRPr="004D3A35" w:rsidRDefault="004D3A35" w:rsidP="004D3A35">
            <w:pPr>
              <w:spacing w:after="160" w:line="259" w:lineRule="auto"/>
              <w:rPr>
                <w:rFonts w:cs="Arial"/>
                <w:sz w:val="16"/>
                <w:szCs w:val="16"/>
              </w:rPr>
            </w:pPr>
            <w:r w:rsidRPr="004D3A35">
              <w:rPr>
                <w:rFonts w:cs="Arial"/>
                <w:sz w:val="16"/>
                <w:szCs w:val="16"/>
              </w:rPr>
              <w:t>1-OS</w:t>
            </w:r>
          </w:p>
        </w:tc>
        <w:tc>
          <w:tcPr>
            <w:tcW w:w="2208" w:type="dxa"/>
            <w:vAlign w:val="bottom"/>
          </w:tcPr>
          <w:p w14:paraId="116E8617" w14:textId="5C65124B" w:rsidR="004D3A35" w:rsidRPr="004D3A35" w:rsidRDefault="004D3A35" w:rsidP="004D3A35">
            <w:pPr>
              <w:spacing w:after="160" w:line="259" w:lineRule="auto"/>
              <w:rPr>
                <w:rFonts w:cs="Arial"/>
                <w:sz w:val="16"/>
                <w:szCs w:val="16"/>
              </w:rPr>
            </w:pPr>
            <w:r w:rsidRPr="004D3A35">
              <w:rPr>
                <w:rFonts w:cs="Arial"/>
                <w:sz w:val="16"/>
                <w:szCs w:val="16"/>
              </w:rPr>
              <w:t>AIX</w:t>
            </w:r>
          </w:p>
        </w:tc>
        <w:tc>
          <w:tcPr>
            <w:tcW w:w="928" w:type="dxa"/>
            <w:vAlign w:val="bottom"/>
          </w:tcPr>
          <w:p w14:paraId="581AE9C9" w14:textId="2C7BBEE8" w:rsidR="004D3A35" w:rsidRPr="004D3A35" w:rsidRDefault="004D3A35" w:rsidP="004D3A35">
            <w:pPr>
              <w:spacing w:after="160" w:line="259" w:lineRule="auto"/>
              <w:rPr>
                <w:rFonts w:cs="Arial"/>
                <w:sz w:val="16"/>
                <w:szCs w:val="16"/>
              </w:rPr>
            </w:pPr>
            <w:r w:rsidRPr="004D3A35">
              <w:rPr>
                <w:rFonts w:cs="Arial"/>
                <w:sz w:val="16"/>
                <w:szCs w:val="16"/>
              </w:rPr>
              <w:t>7.2</w:t>
            </w:r>
          </w:p>
        </w:tc>
        <w:tc>
          <w:tcPr>
            <w:tcW w:w="1538" w:type="dxa"/>
            <w:vAlign w:val="bottom"/>
          </w:tcPr>
          <w:p w14:paraId="1B879E29" w14:textId="2257A732" w:rsidR="004D3A35" w:rsidRPr="004D3A35" w:rsidRDefault="004D3A35" w:rsidP="004D3A35">
            <w:pPr>
              <w:spacing w:after="160" w:line="259" w:lineRule="auto"/>
              <w:jc w:val="center"/>
              <w:rPr>
                <w:rFonts w:cs="Arial"/>
                <w:sz w:val="16"/>
                <w:szCs w:val="16"/>
              </w:rPr>
            </w:pPr>
            <w:r w:rsidRPr="004D3A35">
              <w:rPr>
                <w:rFonts w:cs="Arial"/>
                <w:sz w:val="16"/>
                <w:szCs w:val="16"/>
              </w:rPr>
              <w:t>IBM</w:t>
            </w:r>
          </w:p>
        </w:tc>
        <w:tc>
          <w:tcPr>
            <w:tcW w:w="786" w:type="dxa"/>
            <w:vAlign w:val="bottom"/>
          </w:tcPr>
          <w:p w14:paraId="3CCB5214" w14:textId="77777777" w:rsidR="004D3A35" w:rsidRPr="004D3A35" w:rsidRDefault="004D3A35" w:rsidP="004D3A35">
            <w:pPr>
              <w:spacing w:after="160" w:line="259" w:lineRule="auto"/>
              <w:jc w:val="center"/>
              <w:rPr>
                <w:rFonts w:eastAsia="Times New Roman" w:cs="Arial"/>
                <w:color w:val="000000" w:themeColor="text1"/>
                <w:sz w:val="16"/>
                <w:szCs w:val="16"/>
                <w:highlight w:val="yellow"/>
                <w:lang w:val="en-US" w:eastAsia="nl-NL" w:bidi="ar-SA"/>
              </w:rPr>
            </w:pPr>
          </w:p>
        </w:tc>
      </w:tr>
      <w:tr w:rsidR="004D3A35" w14:paraId="3B520777" w14:textId="77777777" w:rsidTr="00240C58">
        <w:tc>
          <w:tcPr>
            <w:tcW w:w="3464" w:type="dxa"/>
            <w:vAlign w:val="bottom"/>
          </w:tcPr>
          <w:p w14:paraId="65858F42" w14:textId="4B19A2BC" w:rsidR="004D3A35" w:rsidRPr="004D3A35" w:rsidRDefault="004D3A35" w:rsidP="004D3A35">
            <w:pPr>
              <w:spacing w:after="160" w:line="259" w:lineRule="auto"/>
              <w:rPr>
                <w:rFonts w:cs="Arial"/>
                <w:sz w:val="16"/>
                <w:szCs w:val="16"/>
              </w:rPr>
            </w:pPr>
            <w:r w:rsidRPr="004D3A35">
              <w:rPr>
                <w:rFonts w:cs="Arial"/>
                <w:sz w:val="16"/>
                <w:szCs w:val="16"/>
              </w:rPr>
              <w:t>SONAR Siebel (Siebel G</w:t>
            </w:r>
            <w:r>
              <w:rPr>
                <w:rFonts w:cs="Arial"/>
                <w:sz w:val="16"/>
                <w:szCs w:val="16"/>
              </w:rPr>
              <w:t>ateway + APP + AI</w:t>
            </w:r>
            <w:r w:rsidRPr="004D3A35">
              <w:rPr>
                <w:rFonts w:cs="Arial"/>
                <w:sz w:val="16"/>
                <w:szCs w:val="16"/>
              </w:rPr>
              <w:t>)</w:t>
            </w:r>
          </w:p>
        </w:tc>
        <w:tc>
          <w:tcPr>
            <w:tcW w:w="1331" w:type="dxa"/>
            <w:vAlign w:val="bottom"/>
          </w:tcPr>
          <w:p w14:paraId="4FD5C8DE" w14:textId="383741BB" w:rsidR="004D3A35" w:rsidRPr="004D3A35" w:rsidRDefault="004D3A35" w:rsidP="004D3A35">
            <w:pPr>
              <w:spacing w:after="160" w:line="259" w:lineRule="auto"/>
              <w:rPr>
                <w:rFonts w:cs="Arial"/>
                <w:sz w:val="16"/>
                <w:szCs w:val="16"/>
              </w:rPr>
            </w:pPr>
            <w:r w:rsidRPr="004D3A35">
              <w:rPr>
                <w:rFonts w:cs="Arial"/>
                <w:sz w:val="16"/>
                <w:szCs w:val="16"/>
              </w:rPr>
              <w:t>4-Middleware</w:t>
            </w:r>
          </w:p>
        </w:tc>
        <w:tc>
          <w:tcPr>
            <w:tcW w:w="2208" w:type="dxa"/>
            <w:vAlign w:val="bottom"/>
          </w:tcPr>
          <w:p w14:paraId="5787CA15" w14:textId="3AE18085" w:rsidR="004D3A35" w:rsidRPr="004D3A35" w:rsidRDefault="004D3A35" w:rsidP="004D3A35">
            <w:pPr>
              <w:spacing w:after="160" w:line="259" w:lineRule="auto"/>
              <w:rPr>
                <w:rFonts w:cs="Arial"/>
                <w:sz w:val="16"/>
                <w:szCs w:val="16"/>
              </w:rPr>
            </w:pPr>
            <w:r w:rsidRPr="004D3A35">
              <w:rPr>
                <w:rFonts w:cs="Arial"/>
                <w:sz w:val="16"/>
                <w:szCs w:val="16"/>
              </w:rPr>
              <w:t>Oracle HTTP server</w:t>
            </w:r>
          </w:p>
        </w:tc>
        <w:tc>
          <w:tcPr>
            <w:tcW w:w="928" w:type="dxa"/>
          </w:tcPr>
          <w:p w14:paraId="0F6074E1" w14:textId="0D8211C8" w:rsidR="004D3A35" w:rsidRPr="004D3A35" w:rsidRDefault="006C4FF3" w:rsidP="004D3A35">
            <w:pPr>
              <w:spacing w:after="160" w:line="259" w:lineRule="auto"/>
              <w:rPr>
                <w:rFonts w:cs="Arial"/>
                <w:sz w:val="16"/>
                <w:szCs w:val="16"/>
              </w:rPr>
            </w:pPr>
            <w:r w:rsidRPr="006C4FF3">
              <w:rPr>
                <w:rFonts w:cs="Arial"/>
                <w:sz w:val="16"/>
                <w:szCs w:val="16"/>
              </w:rPr>
              <w:t>12.2.1.4.0</w:t>
            </w:r>
          </w:p>
        </w:tc>
        <w:tc>
          <w:tcPr>
            <w:tcW w:w="1538" w:type="dxa"/>
            <w:vAlign w:val="bottom"/>
          </w:tcPr>
          <w:p w14:paraId="027088C6" w14:textId="097860DF" w:rsidR="004D3A35" w:rsidRPr="004D3A35" w:rsidRDefault="004D3A35" w:rsidP="004D3A35">
            <w:pPr>
              <w:spacing w:after="160" w:line="259" w:lineRule="auto"/>
              <w:jc w:val="center"/>
              <w:rPr>
                <w:rFonts w:cs="Arial"/>
                <w:sz w:val="16"/>
                <w:szCs w:val="16"/>
              </w:rPr>
            </w:pPr>
            <w:r w:rsidRPr="004D3A35">
              <w:rPr>
                <w:rFonts w:cs="Arial"/>
                <w:sz w:val="16"/>
                <w:szCs w:val="16"/>
              </w:rPr>
              <w:t>Oracle</w:t>
            </w:r>
          </w:p>
        </w:tc>
        <w:tc>
          <w:tcPr>
            <w:tcW w:w="786" w:type="dxa"/>
            <w:vAlign w:val="bottom"/>
          </w:tcPr>
          <w:p w14:paraId="323BCDC7" w14:textId="77777777" w:rsidR="004D3A35" w:rsidRPr="004D3A35" w:rsidRDefault="004D3A35" w:rsidP="004D3A35">
            <w:pPr>
              <w:spacing w:after="160" w:line="259" w:lineRule="auto"/>
              <w:jc w:val="center"/>
              <w:rPr>
                <w:rFonts w:eastAsia="Times New Roman" w:cs="Arial"/>
                <w:color w:val="000000" w:themeColor="text1"/>
                <w:sz w:val="16"/>
                <w:szCs w:val="16"/>
                <w:highlight w:val="yellow"/>
                <w:lang w:val="en-US" w:eastAsia="nl-NL" w:bidi="ar-SA"/>
              </w:rPr>
            </w:pPr>
          </w:p>
        </w:tc>
      </w:tr>
      <w:tr w:rsidR="004D3A35" w14:paraId="2EF61C9A" w14:textId="77777777" w:rsidTr="00240C58">
        <w:tc>
          <w:tcPr>
            <w:tcW w:w="3464" w:type="dxa"/>
            <w:vAlign w:val="bottom"/>
          </w:tcPr>
          <w:p w14:paraId="3C45C511" w14:textId="53E795BF" w:rsidR="004D3A35" w:rsidRPr="004D3A35" w:rsidRDefault="004D3A35" w:rsidP="004D3A35">
            <w:pPr>
              <w:spacing w:after="160" w:line="259" w:lineRule="auto"/>
              <w:rPr>
                <w:rFonts w:cs="Arial"/>
                <w:sz w:val="16"/>
                <w:szCs w:val="16"/>
              </w:rPr>
            </w:pPr>
            <w:r w:rsidRPr="004D3A35">
              <w:rPr>
                <w:rFonts w:cs="Arial"/>
                <w:sz w:val="16"/>
                <w:szCs w:val="16"/>
              </w:rPr>
              <w:t>SONAR Siebel (Siebel G</w:t>
            </w:r>
            <w:r>
              <w:rPr>
                <w:rFonts w:cs="Arial"/>
                <w:sz w:val="16"/>
                <w:szCs w:val="16"/>
              </w:rPr>
              <w:t>ateway + APP + AI</w:t>
            </w:r>
            <w:r w:rsidRPr="004D3A35">
              <w:rPr>
                <w:rFonts w:cs="Arial"/>
                <w:sz w:val="16"/>
                <w:szCs w:val="16"/>
              </w:rPr>
              <w:t>)</w:t>
            </w:r>
          </w:p>
        </w:tc>
        <w:tc>
          <w:tcPr>
            <w:tcW w:w="1331" w:type="dxa"/>
            <w:vAlign w:val="bottom"/>
          </w:tcPr>
          <w:p w14:paraId="5BA5F24B" w14:textId="42CBC6AB" w:rsidR="004D3A35" w:rsidRPr="004D3A35" w:rsidRDefault="004D3A35" w:rsidP="004D3A35">
            <w:pPr>
              <w:spacing w:after="160" w:line="259" w:lineRule="auto"/>
              <w:rPr>
                <w:rFonts w:cs="Arial"/>
                <w:sz w:val="16"/>
                <w:szCs w:val="16"/>
              </w:rPr>
            </w:pPr>
            <w:r w:rsidRPr="004D3A35">
              <w:rPr>
                <w:rFonts w:cs="Arial"/>
                <w:sz w:val="16"/>
                <w:szCs w:val="16"/>
              </w:rPr>
              <w:t>4-Middleware</w:t>
            </w:r>
          </w:p>
        </w:tc>
        <w:tc>
          <w:tcPr>
            <w:tcW w:w="2208" w:type="dxa"/>
            <w:vAlign w:val="bottom"/>
          </w:tcPr>
          <w:p w14:paraId="084D0E47" w14:textId="309CFD50" w:rsidR="004D3A35" w:rsidRPr="004D3A35" w:rsidRDefault="004D3A35" w:rsidP="004D3A35">
            <w:pPr>
              <w:spacing w:after="160" w:line="259" w:lineRule="auto"/>
              <w:rPr>
                <w:rFonts w:cs="Arial"/>
                <w:sz w:val="16"/>
                <w:szCs w:val="16"/>
              </w:rPr>
            </w:pPr>
            <w:r w:rsidRPr="004D3A35">
              <w:rPr>
                <w:rFonts w:cs="Arial"/>
                <w:sz w:val="16"/>
                <w:szCs w:val="16"/>
              </w:rPr>
              <w:t xml:space="preserve">OAM </w:t>
            </w:r>
            <w:proofErr w:type="spellStart"/>
            <w:r w:rsidRPr="004D3A35">
              <w:rPr>
                <w:rFonts w:cs="Arial"/>
                <w:sz w:val="16"/>
                <w:szCs w:val="16"/>
              </w:rPr>
              <w:t>Webgate</w:t>
            </w:r>
            <w:proofErr w:type="spellEnd"/>
          </w:p>
        </w:tc>
        <w:tc>
          <w:tcPr>
            <w:tcW w:w="928" w:type="dxa"/>
            <w:vAlign w:val="bottom"/>
          </w:tcPr>
          <w:p w14:paraId="0F2963E8" w14:textId="63BC7440" w:rsidR="004D3A35" w:rsidRPr="004D3A35" w:rsidRDefault="006C4FF3" w:rsidP="004D3A35">
            <w:pPr>
              <w:spacing w:after="160" w:line="259" w:lineRule="auto"/>
              <w:rPr>
                <w:rFonts w:cs="Arial"/>
                <w:sz w:val="16"/>
                <w:szCs w:val="16"/>
              </w:rPr>
            </w:pPr>
            <w:r w:rsidRPr="006C4FF3">
              <w:rPr>
                <w:rFonts w:cs="Arial"/>
                <w:sz w:val="16"/>
                <w:szCs w:val="16"/>
              </w:rPr>
              <w:t>12.2.1.4.0</w:t>
            </w:r>
          </w:p>
        </w:tc>
        <w:tc>
          <w:tcPr>
            <w:tcW w:w="1538" w:type="dxa"/>
            <w:vAlign w:val="bottom"/>
          </w:tcPr>
          <w:p w14:paraId="41EA71E7" w14:textId="0CA1212D" w:rsidR="004D3A35" w:rsidRPr="004D3A35" w:rsidRDefault="004D3A35" w:rsidP="004D3A35">
            <w:pPr>
              <w:spacing w:after="160" w:line="259" w:lineRule="auto"/>
              <w:jc w:val="center"/>
              <w:rPr>
                <w:rFonts w:cs="Arial"/>
                <w:sz w:val="16"/>
                <w:szCs w:val="16"/>
              </w:rPr>
            </w:pPr>
            <w:r w:rsidRPr="004D3A35">
              <w:rPr>
                <w:rFonts w:cs="Arial"/>
                <w:sz w:val="16"/>
                <w:szCs w:val="16"/>
              </w:rPr>
              <w:t>Oracle</w:t>
            </w:r>
          </w:p>
        </w:tc>
        <w:tc>
          <w:tcPr>
            <w:tcW w:w="786" w:type="dxa"/>
            <w:vAlign w:val="bottom"/>
          </w:tcPr>
          <w:p w14:paraId="5A2094B7" w14:textId="77777777" w:rsidR="004D3A35" w:rsidRPr="004D3A35" w:rsidRDefault="004D3A35" w:rsidP="004D3A35">
            <w:pPr>
              <w:spacing w:after="160" w:line="259" w:lineRule="auto"/>
              <w:jc w:val="center"/>
              <w:rPr>
                <w:rFonts w:eastAsia="Times New Roman" w:cs="Arial"/>
                <w:color w:val="000000" w:themeColor="text1"/>
                <w:sz w:val="16"/>
                <w:szCs w:val="16"/>
                <w:highlight w:val="yellow"/>
                <w:lang w:val="en-US" w:eastAsia="nl-NL" w:bidi="ar-SA"/>
              </w:rPr>
            </w:pPr>
          </w:p>
        </w:tc>
      </w:tr>
      <w:tr w:rsidR="004D3A35" w14:paraId="51C58268" w14:textId="77777777" w:rsidTr="00240C58">
        <w:tc>
          <w:tcPr>
            <w:tcW w:w="3464" w:type="dxa"/>
            <w:vAlign w:val="bottom"/>
          </w:tcPr>
          <w:p w14:paraId="68A9B76E" w14:textId="25227E0E" w:rsidR="004D3A35" w:rsidRPr="004D3A35" w:rsidRDefault="004D3A35" w:rsidP="004D3A35">
            <w:pPr>
              <w:spacing w:after="160" w:line="259" w:lineRule="auto"/>
              <w:rPr>
                <w:rFonts w:cs="Arial"/>
                <w:sz w:val="16"/>
                <w:szCs w:val="16"/>
              </w:rPr>
            </w:pPr>
            <w:r w:rsidRPr="004D3A35">
              <w:rPr>
                <w:rFonts w:cs="Arial"/>
                <w:sz w:val="16"/>
                <w:szCs w:val="16"/>
              </w:rPr>
              <w:t>SONAR Siebel (Siebel G</w:t>
            </w:r>
            <w:r>
              <w:rPr>
                <w:rFonts w:cs="Arial"/>
                <w:sz w:val="16"/>
                <w:szCs w:val="16"/>
              </w:rPr>
              <w:t>ateway + APP + AI</w:t>
            </w:r>
            <w:r w:rsidRPr="004D3A35">
              <w:rPr>
                <w:rFonts w:cs="Arial"/>
                <w:sz w:val="16"/>
                <w:szCs w:val="16"/>
              </w:rPr>
              <w:t>)</w:t>
            </w:r>
          </w:p>
        </w:tc>
        <w:tc>
          <w:tcPr>
            <w:tcW w:w="1331" w:type="dxa"/>
            <w:vAlign w:val="bottom"/>
          </w:tcPr>
          <w:p w14:paraId="51EEE5EE" w14:textId="53528148" w:rsidR="004D3A35" w:rsidRPr="004D3A35" w:rsidRDefault="004D3A35" w:rsidP="004D3A35">
            <w:pPr>
              <w:spacing w:after="160" w:line="259" w:lineRule="auto"/>
              <w:rPr>
                <w:rFonts w:cs="Arial"/>
                <w:sz w:val="16"/>
                <w:szCs w:val="16"/>
              </w:rPr>
            </w:pPr>
            <w:r w:rsidRPr="004D3A35">
              <w:rPr>
                <w:rFonts w:cs="Arial"/>
                <w:sz w:val="16"/>
                <w:szCs w:val="16"/>
              </w:rPr>
              <w:t>5-Application</w:t>
            </w:r>
          </w:p>
        </w:tc>
        <w:tc>
          <w:tcPr>
            <w:tcW w:w="2208" w:type="dxa"/>
            <w:vAlign w:val="bottom"/>
          </w:tcPr>
          <w:p w14:paraId="54F7B5AC" w14:textId="1F367948" w:rsidR="004D3A35" w:rsidRPr="004D3A35" w:rsidRDefault="004D3A35" w:rsidP="004D3A35">
            <w:pPr>
              <w:spacing w:after="160" w:line="259" w:lineRule="auto"/>
              <w:rPr>
                <w:rFonts w:cs="Arial"/>
                <w:sz w:val="16"/>
                <w:szCs w:val="16"/>
              </w:rPr>
            </w:pPr>
            <w:r w:rsidRPr="004D3A35">
              <w:rPr>
                <w:rFonts w:cs="Arial"/>
                <w:sz w:val="16"/>
                <w:szCs w:val="16"/>
              </w:rPr>
              <w:t>Oracle Client</w:t>
            </w:r>
          </w:p>
        </w:tc>
        <w:tc>
          <w:tcPr>
            <w:tcW w:w="928" w:type="dxa"/>
          </w:tcPr>
          <w:p w14:paraId="3E017C00" w14:textId="07D775A2" w:rsidR="004D3A35" w:rsidRPr="004D3A35" w:rsidRDefault="004D3A35" w:rsidP="004D3A35">
            <w:pPr>
              <w:spacing w:after="160" w:line="259" w:lineRule="auto"/>
              <w:rPr>
                <w:rFonts w:cs="Arial"/>
                <w:sz w:val="16"/>
                <w:szCs w:val="16"/>
              </w:rPr>
            </w:pPr>
            <w:r w:rsidRPr="004D3A35">
              <w:rPr>
                <w:rFonts w:cs="Arial"/>
                <w:sz w:val="16"/>
                <w:szCs w:val="16"/>
              </w:rPr>
              <w:t>12.2.0.1.0</w:t>
            </w:r>
          </w:p>
        </w:tc>
        <w:tc>
          <w:tcPr>
            <w:tcW w:w="1538" w:type="dxa"/>
            <w:vAlign w:val="bottom"/>
          </w:tcPr>
          <w:p w14:paraId="59FED0C8" w14:textId="6FC87D59" w:rsidR="004D3A35" w:rsidRPr="004D3A35" w:rsidRDefault="004D3A35" w:rsidP="004D3A35">
            <w:pPr>
              <w:spacing w:after="160" w:line="259" w:lineRule="auto"/>
              <w:jc w:val="center"/>
              <w:rPr>
                <w:rFonts w:cs="Arial"/>
                <w:sz w:val="16"/>
                <w:szCs w:val="16"/>
              </w:rPr>
            </w:pPr>
            <w:r w:rsidRPr="004D3A35">
              <w:rPr>
                <w:rFonts w:cs="Arial"/>
                <w:sz w:val="16"/>
                <w:szCs w:val="16"/>
              </w:rPr>
              <w:t>Oracle</w:t>
            </w:r>
          </w:p>
        </w:tc>
        <w:tc>
          <w:tcPr>
            <w:tcW w:w="786" w:type="dxa"/>
            <w:vAlign w:val="bottom"/>
          </w:tcPr>
          <w:p w14:paraId="1F9C7F1F" w14:textId="77777777" w:rsidR="004D3A35" w:rsidRPr="004D3A35" w:rsidRDefault="004D3A35" w:rsidP="004D3A35">
            <w:pPr>
              <w:spacing w:after="160" w:line="259" w:lineRule="auto"/>
              <w:jc w:val="center"/>
              <w:rPr>
                <w:rFonts w:eastAsia="Times New Roman" w:cs="Arial"/>
                <w:color w:val="000000" w:themeColor="text1"/>
                <w:sz w:val="16"/>
                <w:szCs w:val="16"/>
                <w:highlight w:val="yellow"/>
                <w:lang w:val="en-US" w:eastAsia="nl-NL" w:bidi="ar-SA"/>
              </w:rPr>
            </w:pPr>
          </w:p>
        </w:tc>
      </w:tr>
      <w:tr w:rsidR="004D3A35" w14:paraId="7B8D88EF" w14:textId="77777777" w:rsidTr="00240C58">
        <w:tc>
          <w:tcPr>
            <w:tcW w:w="3464" w:type="dxa"/>
            <w:vAlign w:val="bottom"/>
          </w:tcPr>
          <w:p w14:paraId="73A6366C" w14:textId="4712BFE0" w:rsidR="004D3A35" w:rsidRPr="004D3A35" w:rsidRDefault="004D3A35" w:rsidP="004D3A35">
            <w:pPr>
              <w:spacing w:after="160" w:line="259" w:lineRule="auto"/>
              <w:rPr>
                <w:rFonts w:cs="Arial"/>
                <w:sz w:val="16"/>
                <w:szCs w:val="16"/>
              </w:rPr>
            </w:pPr>
            <w:r w:rsidRPr="004D3A35">
              <w:rPr>
                <w:rFonts w:cs="Arial"/>
                <w:sz w:val="16"/>
                <w:szCs w:val="16"/>
              </w:rPr>
              <w:t>SONAR Siebel (Siebel G</w:t>
            </w:r>
            <w:r>
              <w:rPr>
                <w:rFonts w:cs="Arial"/>
                <w:sz w:val="16"/>
                <w:szCs w:val="16"/>
              </w:rPr>
              <w:t>ateway + APP + AI</w:t>
            </w:r>
            <w:r w:rsidRPr="004D3A35">
              <w:rPr>
                <w:rFonts w:cs="Arial"/>
                <w:sz w:val="16"/>
                <w:szCs w:val="16"/>
              </w:rPr>
              <w:t>)</w:t>
            </w:r>
          </w:p>
        </w:tc>
        <w:tc>
          <w:tcPr>
            <w:tcW w:w="1331" w:type="dxa"/>
            <w:vAlign w:val="bottom"/>
          </w:tcPr>
          <w:p w14:paraId="4A82C053" w14:textId="666390F3" w:rsidR="004D3A35" w:rsidRPr="004D3A35" w:rsidRDefault="004D3A35" w:rsidP="004D3A35">
            <w:pPr>
              <w:spacing w:after="160" w:line="259" w:lineRule="auto"/>
              <w:rPr>
                <w:rFonts w:cs="Arial"/>
                <w:sz w:val="16"/>
                <w:szCs w:val="16"/>
              </w:rPr>
            </w:pPr>
            <w:r w:rsidRPr="004D3A35">
              <w:rPr>
                <w:rFonts w:cs="Arial"/>
                <w:sz w:val="16"/>
                <w:szCs w:val="16"/>
              </w:rPr>
              <w:t>5-Application</w:t>
            </w:r>
          </w:p>
        </w:tc>
        <w:tc>
          <w:tcPr>
            <w:tcW w:w="2208" w:type="dxa"/>
            <w:vAlign w:val="bottom"/>
          </w:tcPr>
          <w:p w14:paraId="151909FF" w14:textId="14BC99AA" w:rsidR="004D3A35" w:rsidRPr="004D3A35" w:rsidRDefault="004D3A35" w:rsidP="004D3A35">
            <w:pPr>
              <w:spacing w:after="160" w:line="259" w:lineRule="auto"/>
              <w:rPr>
                <w:rFonts w:cs="Arial"/>
                <w:sz w:val="16"/>
                <w:szCs w:val="16"/>
              </w:rPr>
            </w:pPr>
            <w:proofErr w:type="spellStart"/>
            <w:r w:rsidRPr="004D3A35">
              <w:rPr>
                <w:rFonts w:cs="Arial"/>
                <w:sz w:val="16"/>
                <w:szCs w:val="16"/>
              </w:rPr>
              <w:t>Jms</w:t>
            </w:r>
            <w:proofErr w:type="spellEnd"/>
            <w:r w:rsidRPr="004D3A35">
              <w:rPr>
                <w:rFonts w:cs="Arial"/>
                <w:sz w:val="16"/>
                <w:szCs w:val="16"/>
              </w:rPr>
              <w:t xml:space="preserve"> Software stack </w:t>
            </w:r>
          </w:p>
        </w:tc>
        <w:tc>
          <w:tcPr>
            <w:tcW w:w="928" w:type="dxa"/>
            <w:vAlign w:val="bottom"/>
          </w:tcPr>
          <w:p w14:paraId="7CA126F1" w14:textId="77777777" w:rsidR="004D3A35" w:rsidRPr="004D3A35" w:rsidRDefault="004D3A35" w:rsidP="004D3A35">
            <w:pPr>
              <w:spacing w:after="160" w:line="259" w:lineRule="auto"/>
              <w:rPr>
                <w:rFonts w:cs="Arial"/>
                <w:sz w:val="16"/>
                <w:szCs w:val="16"/>
              </w:rPr>
            </w:pPr>
          </w:p>
        </w:tc>
        <w:tc>
          <w:tcPr>
            <w:tcW w:w="1538" w:type="dxa"/>
            <w:vAlign w:val="bottom"/>
          </w:tcPr>
          <w:p w14:paraId="4D5FEB4E" w14:textId="225FCB01" w:rsidR="004D3A35" w:rsidRPr="004D3A35" w:rsidRDefault="004D3A35" w:rsidP="004D3A35">
            <w:pPr>
              <w:spacing w:after="160" w:line="259" w:lineRule="auto"/>
              <w:jc w:val="center"/>
              <w:rPr>
                <w:rFonts w:cs="Arial"/>
                <w:sz w:val="16"/>
                <w:szCs w:val="16"/>
              </w:rPr>
            </w:pPr>
            <w:r w:rsidRPr="004D3A35">
              <w:rPr>
                <w:rFonts w:cs="Arial"/>
                <w:sz w:val="16"/>
                <w:szCs w:val="16"/>
              </w:rPr>
              <w:t xml:space="preserve"> </w:t>
            </w:r>
          </w:p>
        </w:tc>
        <w:tc>
          <w:tcPr>
            <w:tcW w:w="786" w:type="dxa"/>
            <w:vAlign w:val="bottom"/>
          </w:tcPr>
          <w:p w14:paraId="73D2DDA2" w14:textId="77777777" w:rsidR="004D3A35" w:rsidRPr="004D3A35" w:rsidRDefault="004D3A35" w:rsidP="004D3A35">
            <w:pPr>
              <w:spacing w:after="160" w:line="259" w:lineRule="auto"/>
              <w:jc w:val="center"/>
              <w:rPr>
                <w:rFonts w:eastAsia="Times New Roman" w:cs="Arial"/>
                <w:color w:val="000000" w:themeColor="text1"/>
                <w:sz w:val="16"/>
                <w:szCs w:val="16"/>
                <w:highlight w:val="yellow"/>
                <w:lang w:val="en-US" w:eastAsia="nl-NL" w:bidi="ar-SA"/>
              </w:rPr>
            </w:pPr>
          </w:p>
        </w:tc>
      </w:tr>
      <w:tr w:rsidR="004D3A35" w14:paraId="317AD787" w14:textId="77777777" w:rsidTr="00240C58">
        <w:tc>
          <w:tcPr>
            <w:tcW w:w="3464" w:type="dxa"/>
            <w:vAlign w:val="bottom"/>
          </w:tcPr>
          <w:p w14:paraId="22CBA24C" w14:textId="04B723D8" w:rsidR="004D3A35" w:rsidRPr="004D3A35" w:rsidRDefault="004D3A35" w:rsidP="004D3A35">
            <w:pPr>
              <w:spacing w:after="160" w:line="259" w:lineRule="auto"/>
              <w:rPr>
                <w:rFonts w:cs="Arial"/>
                <w:sz w:val="16"/>
                <w:szCs w:val="16"/>
              </w:rPr>
            </w:pPr>
            <w:r w:rsidRPr="004D3A35">
              <w:rPr>
                <w:rFonts w:cs="Arial"/>
                <w:sz w:val="16"/>
                <w:szCs w:val="16"/>
              </w:rPr>
              <w:t>SONAR Siebel (Siebel G</w:t>
            </w:r>
            <w:r>
              <w:rPr>
                <w:rFonts w:cs="Arial"/>
                <w:sz w:val="16"/>
                <w:szCs w:val="16"/>
              </w:rPr>
              <w:t>ateway + APP + AI</w:t>
            </w:r>
            <w:r w:rsidRPr="004D3A35">
              <w:rPr>
                <w:rFonts w:cs="Arial"/>
                <w:sz w:val="16"/>
                <w:szCs w:val="16"/>
              </w:rPr>
              <w:t>)</w:t>
            </w:r>
          </w:p>
        </w:tc>
        <w:tc>
          <w:tcPr>
            <w:tcW w:w="1331" w:type="dxa"/>
            <w:vAlign w:val="bottom"/>
          </w:tcPr>
          <w:p w14:paraId="791DF07C" w14:textId="025CBF32" w:rsidR="004D3A35" w:rsidRPr="004D3A35" w:rsidRDefault="004D3A35" w:rsidP="004D3A35">
            <w:pPr>
              <w:spacing w:after="160" w:line="259" w:lineRule="auto"/>
              <w:rPr>
                <w:rFonts w:cs="Arial"/>
                <w:sz w:val="16"/>
                <w:szCs w:val="16"/>
              </w:rPr>
            </w:pPr>
            <w:r w:rsidRPr="004D3A35">
              <w:rPr>
                <w:rFonts w:cs="Arial"/>
                <w:sz w:val="16"/>
                <w:szCs w:val="16"/>
              </w:rPr>
              <w:t>5-Application</w:t>
            </w:r>
          </w:p>
        </w:tc>
        <w:tc>
          <w:tcPr>
            <w:tcW w:w="2208" w:type="dxa"/>
            <w:vAlign w:val="bottom"/>
          </w:tcPr>
          <w:p w14:paraId="0C9FABB4" w14:textId="3B1F8E7F" w:rsidR="004D3A35" w:rsidRPr="004D3A35" w:rsidRDefault="004D3A35" w:rsidP="004D3A35">
            <w:pPr>
              <w:spacing w:after="160" w:line="259" w:lineRule="auto"/>
              <w:rPr>
                <w:rFonts w:cs="Arial"/>
                <w:sz w:val="16"/>
                <w:szCs w:val="16"/>
              </w:rPr>
            </w:pPr>
            <w:r w:rsidRPr="004D3A35">
              <w:rPr>
                <w:rFonts w:cs="Arial"/>
                <w:sz w:val="16"/>
                <w:szCs w:val="16"/>
              </w:rPr>
              <w:t>Siebel Gateway Server</w:t>
            </w:r>
          </w:p>
        </w:tc>
        <w:tc>
          <w:tcPr>
            <w:tcW w:w="928" w:type="dxa"/>
            <w:vAlign w:val="bottom"/>
          </w:tcPr>
          <w:p w14:paraId="648AC62B" w14:textId="78FB1DF1" w:rsidR="004D3A35" w:rsidRPr="004D3A35" w:rsidRDefault="00A0625B" w:rsidP="004D3A35">
            <w:pPr>
              <w:spacing w:after="160" w:line="259" w:lineRule="auto"/>
              <w:rPr>
                <w:rFonts w:cs="Arial"/>
                <w:sz w:val="16"/>
                <w:szCs w:val="16"/>
              </w:rPr>
            </w:pPr>
            <w:r>
              <w:rPr>
                <w:rFonts w:cs="Arial"/>
                <w:sz w:val="16"/>
                <w:szCs w:val="16"/>
              </w:rPr>
              <w:t>21.4</w:t>
            </w:r>
          </w:p>
        </w:tc>
        <w:tc>
          <w:tcPr>
            <w:tcW w:w="1538" w:type="dxa"/>
            <w:vAlign w:val="bottom"/>
          </w:tcPr>
          <w:p w14:paraId="3AE15F26" w14:textId="5A2B819B" w:rsidR="004D3A35" w:rsidRPr="004D3A35" w:rsidRDefault="004D3A35" w:rsidP="004D3A35">
            <w:pPr>
              <w:spacing w:after="160" w:line="259" w:lineRule="auto"/>
              <w:jc w:val="center"/>
              <w:rPr>
                <w:rFonts w:cs="Arial"/>
                <w:sz w:val="16"/>
                <w:szCs w:val="16"/>
              </w:rPr>
            </w:pPr>
            <w:r w:rsidRPr="004D3A35">
              <w:rPr>
                <w:rFonts w:cs="Arial"/>
                <w:sz w:val="16"/>
                <w:szCs w:val="16"/>
              </w:rPr>
              <w:t>Oracle</w:t>
            </w:r>
          </w:p>
        </w:tc>
        <w:tc>
          <w:tcPr>
            <w:tcW w:w="786" w:type="dxa"/>
            <w:vAlign w:val="bottom"/>
          </w:tcPr>
          <w:p w14:paraId="730C147C" w14:textId="77777777" w:rsidR="004D3A35" w:rsidRPr="004D3A35" w:rsidRDefault="004D3A35" w:rsidP="004D3A35">
            <w:pPr>
              <w:spacing w:after="160" w:line="259" w:lineRule="auto"/>
              <w:jc w:val="center"/>
              <w:rPr>
                <w:rFonts w:eastAsia="Times New Roman" w:cs="Arial"/>
                <w:color w:val="000000" w:themeColor="text1"/>
                <w:sz w:val="16"/>
                <w:szCs w:val="16"/>
                <w:highlight w:val="yellow"/>
                <w:lang w:val="en-US" w:eastAsia="nl-NL" w:bidi="ar-SA"/>
              </w:rPr>
            </w:pPr>
          </w:p>
        </w:tc>
      </w:tr>
      <w:tr w:rsidR="004D3A35" w14:paraId="67B7AEDC" w14:textId="77777777" w:rsidTr="00240C58">
        <w:tc>
          <w:tcPr>
            <w:tcW w:w="3464" w:type="dxa"/>
            <w:vAlign w:val="bottom"/>
          </w:tcPr>
          <w:p w14:paraId="1A0C597C" w14:textId="33809D84" w:rsidR="004D3A35" w:rsidRPr="004D3A35" w:rsidRDefault="004D3A35" w:rsidP="004D3A35">
            <w:pPr>
              <w:spacing w:after="160" w:line="259" w:lineRule="auto"/>
              <w:rPr>
                <w:rFonts w:cs="Arial"/>
                <w:sz w:val="16"/>
                <w:szCs w:val="16"/>
              </w:rPr>
            </w:pPr>
            <w:r w:rsidRPr="004D3A35">
              <w:rPr>
                <w:rFonts w:cs="Arial"/>
                <w:sz w:val="16"/>
                <w:szCs w:val="16"/>
              </w:rPr>
              <w:t>SONAR Siebel (Siebel G</w:t>
            </w:r>
            <w:r>
              <w:rPr>
                <w:rFonts w:cs="Arial"/>
                <w:sz w:val="16"/>
                <w:szCs w:val="16"/>
              </w:rPr>
              <w:t>ateway + APP + AI</w:t>
            </w:r>
            <w:r w:rsidRPr="004D3A35">
              <w:rPr>
                <w:rFonts w:cs="Arial"/>
                <w:sz w:val="16"/>
                <w:szCs w:val="16"/>
              </w:rPr>
              <w:t>)</w:t>
            </w:r>
          </w:p>
        </w:tc>
        <w:tc>
          <w:tcPr>
            <w:tcW w:w="1331" w:type="dxa"/>
            <w:vAlign w:val="bottom"/>
          </w:tcPr>
          <w:p w14:paraId="66D1A5B0" w14:textId="7F56A4C3" w:rsidR="004D3A35" w:rsidRPr="004D3A35" w:rsidRDefault="004D3A35" w:rsidP="004D3A35">
            <w:pPr>
              <w:spacing w:after="160" w:line="259" w:lineRule="auto"/>
              <w:rPr>
                <w:rFonts w:cs="Arial"/>
                <w:sz w:val="16"/>
                <w:szCs w:val="16"/>
              </w:rPr>
            </w:pPr>
            <w:r w:rsidRPr="004D3A35">
              <w:rPr>
                <w:rFonts w:cs="Arial"/>
                <w:sz w:val="16"/>
                <w:szCs w:val="16"/>
              </w:rPr>
              <w:t>5-Application</w:t>
            </w:r>
          </w:p>
        </w:tc>
        <w:tc>
          <w:tcPr>
            <w:tcW w:w="2208" w:type="dxa"/>
            <w:vAlign w:val="bottom"/>
          </w:tcPr>
          <w:p w14:paraId="13CE4142" w14:textId="39FBC0C1" w:rsidR="004D3A35" w:rsidRPr="004D3A35" w:rsidRDefault="004D3A35" w:rsidP="004D3A35">
            <w:pPr>
              <w:spacing w:after="160" w:line="259" w:lineRule="auto"/>
              <w:rPr>
                <w:rFonts w:cs="Arial"/>
                <w:sz w:val="16"/>
                <w:szCs w:val="16"/>
              </w:rPr>
            </w:pPr>
            <w:r w:rsidRPr="004D3A35">
              <w:rPr>
                <w:rFonts w:cs="Arial"/>
                <w:sz w:val="16"/>
                <w:szCs w:val="16"/>
              </w:rPr>
              <w:t>Siebel Applicatie Server</w:t>
            </w:r>
          </w:p>
        </w:tc>
        <w:tc>
          <w:tcPr>
            <w:tcW w:w="928" w:type="dxa"/>
            <w:vAlign w:val="bottom"/>
          </w:tcPr>
          <w:p w14:paraId="6AAA3F2A" w14:textId="08D1E4FE" w:rsidR="004D3A35" w:rsidRPr="004D3A35" w:rsidRDefault="00A0625B" w:rsidP="004D3A35">
            <w:pPr>
              <w:spacing w:after="160" w:line="259" w:lineRule="auto"/>
              <w:rPr>
                <w:rFonts w:cs="Arial"/>
                <w:sz w:val="16"/>
                <w:szCs w:val="16"/>
              </w:rPr>
            </w:pPr>
            <w:r>
              <w:rPr>
                <w:rFonts w:cs="Arial"/>
                <w:sz w:val="16"/>
                <w:szCs w:val="16"/>
              </w:rPr>
              <w:t>21.4</w:t>
            </w:r>
          </w:p>
        </w:tc>
        <w:tc>
          <w:tcPr>
            <w:tcW w:w="1538" w:type="dxa"/>
            <w:vAlign w:val="bottom"/>
          </w:tcPr>
          <w:p w14:paraId="20462552" w14:textId="5005B350" w:rsidR="004D3A35" w:rsidRPr="004D3A35" w:rsidRDefault="004D3A35" w:rsidP="004D3A35">
            <w:pPr>
              <w:spacing w:after="160" w:line="259" w:lineRule="auto"/>
              <w:jc w:val="center"/>
              <w:rPr>
                <w:rFonts w:cs="Arial"/>
                <w:sz w:val="16"/>
                <w:szCs w:val="16"/>
              </w:rPr>
            </w:pPr>
            <w:r w:rsidRPr="004D3A35">
              <w:rPr>
                <w:rFonts w:cs="Arial"/>
                <w:sz w:val="16"/>
                <w:szCs w:val="16"/>
              </w:rPr>
              <w:t>Oracle</w:t>
            </w:r>
          </w:p>
        </w:tc>
        <w:tc>
          <w:tcPr>
            <w:tcW w:w="786" w:type="dxa"/>
            <w:vAlign w:val="bottom"/>
          </w:tcPr>
          <w:p w14:paraId="3E128651" w14:textId="77777777" w:rsidR="004D3A35" w:rsidRPr="004D3A35" w:rsidRDefault="004D3A35" w:rsidP="004D3A35">
            <w:pPr>
              <w:spacing w:after="160" w:line="259" w:lineRule="auto"/>
              <w:jc w:val="center"/>
              <w:rPr>
                <w:rFonts w:eastAsia="Times New Roman" w:cs="Arial"/>
                <w:color w:val="000000" w:themeColor="text1"/>
                <w:sz w:val="16"/>
                <w:szCs w:val="16"/>
                <w:highlight w:val="yellow"/>
                <w:lang w:val="en-US" w:eastAsia="nl-NL" w:bidi="ar-SA"/>
              </w:rPr>
            </w:pPr>
          </w:p>
        </w:tc>
      </w:tr>
      <w:tr w:rsidR="004D3A35" w14:paraId="6DC5A474" w14:textId="77777777" w:rsidTr="00240C58">
        <w:tc>
          <w:tcPr>
            <w:tcW w:w="3464" w:type="dxa"/>
            <w:vAlign w:val="bottom"/>
          </w:tcPr>
          <w:p w14:paraId="7EDADA63" w14:textId="510FF61D" w:rsidR="004D3A35" w:rsidRPr="004D3A35" w:rsidRDefault="004D3A35" w:rsidP="004D3A35">
            <w:pPr>
              <w:spacing w:after="160" w:line="259" w:lineRule="auto"/>
              <w:rPr>
                <w:rFonts w:cs="Arial"/>
                <w:sz w:val="16"/>
                <w:szCs w:val="16"/>
              </w:rPr>
            </w:pPr>
            <w:r w:rsidRPr="004D3A35">
              <w:rPr>
                <w:rFonts w:cs="Arial"/>
                <w:sz w:val="16"/>
                <w:szCs w:val="16"/>
              </w:rPr>
              <w:t>SONAR Siebel (Siebel G</w:t>
            </w:r>
            <w:r>
              <w:rPr>
                <w:rFonts w:cs="Arial"/>
                <w:sz w:val="16"/>
                <w:szCs w:val="16"/>
              </w:rPr>
              <w:t>ateway + APP + AI</w:t>
            </w:r>
            <w:r w:rsidRPr="004D3A35">
              <w:rPr>
                <w:rFonts w:cs="Arial"/>
                <w:sz w:val="16"/>
                <w:szCs w:val="16"/>
              </w:rPr>
              <w:t>)</w:t>
            </w:r>
          </w:p>
        </w:tc>
        <w:tc>
          <w:tcPr>
            <w:tcW w:w="1331" w:type="dxa"/>
            <w:vAlign w:val="bottom"/>
          </w:tcPr>
          <w:p w14:paraId="2CF90459" w14:textId="3988795E" w:rsidR="004D3A35" w:rsidRPr="004D3A35" w:rsidRDefault="004D3A35" w:rsidP="004D3A35">
            <w:pPr>
              <w:spacing w:after="160" w:line="259" w:lineRule="auto"/>
              <w:rPr>
                <w:rFonts w:cs="Arial"/>
                <w:sz w:val="16"/>
                <w:szCs w:val="16"/>
              </w:rPr>
            </w:pPr>
            <w:r w:rsidRPr="004D3A35">
              <w:rPr>
                <w:rFonts w:cs="Arial"/>
                <w:sz w:val="16"/>
                <w:szCs w:val="16"/>
              </w:rPr>
              <w:t>5-Application</w:t>
            </w:r>
          </w:p>
        </w:tc>
        <w:tc>
          <w:tcPr>
            <w:tcW w:w="2208" w:type="dxa"/>
            <w:vAlign w:val="bottom"/>
          </w:tcPr>
          <w:p w14:paraId="682891E3" w14:textId="43A4D6E7" w:rsidR="004D3A35" w:rsidRPr="004D3A35" w:rsidRDefault="004D3A35" w:rsidP="004D3A35">
            <w:pPr>
              <w:spacing w:after="160" w:line="259" w:lineRule="auto"/>
              <w:rPr>
                <w:rFonts w:cs="Arial"/>
                <w:sz w:val="16"/>
                <w:szCs w:val="16"/>
              </w:rPr>
            </w:pPr>
            <w:r w:rsidRPr="004D3A35">
              <w:rPr>
                <w:rFonts w:cs="Arial"/>
                <w:sz w:val="16"/>
                <w:szCs w:val="16"/>
              </w:rPr>
              <w:t>Sonar</w:t>
            </w:r>
          </w:p>
        </w:tc>
        <w:tc>
          <w:tcPr>
            <w:tcW w:w="928" w:type="dxa"/>
            <w:vAlign w:val="bottom"/>
          </w:tcPr>
          <w:p w14:paraId="77719D35" w14:textId="65597D64" w:rsidR="004D3A35" w:rsidRPr="004D3A35" w:rsidRDefault="00A0625B" w:rsidP="004D3A35">
            <w:pPr>
              <w:spacing w:after="160" w:line="259" w:lineRule="auto"/>
              <w:rPr>
                <w:rFonts w:cs="Arial"/>
                <w:sz w:val="16"/>
                <w:szCs w:val="16"/>
              </w:rPr>
            </w:pPr>
            <w:r>
              <w:rPr>
                <w:rFonts w:cs="Arial"/>
                <w:sz w:val="16"/>
                <w:szCs w:val="16"/>
              </w:rPr>
              <w:t>7.3.3</w:t>
            </w:r>
          </w:p>
        </w:tc>
        <w:tc>
          <w:tcPr>
            <w:tcW w:w="1538" w:type="dxa"/>
            <w:vAlign w:val="bottom"/>
          </w:tcPr>
          <w:p w14:paraId="5CA90219" w14:textId="77777777" w:rsidR="004D3A35" w:rsidRPr="004D3A35" w:rsidRDefault="004D3A35" w:rsidP="004D3A35">
            <w:pPr>
              <w:spacing w:after="160" w:line="259" w:lineRule="auto"/>
              <w:jc w:val="center"/>
              <w:rPr>
                <w:rFonts w:cs="Arial"/>
                <w:sz w:val="16"/>
                <w:szCs w:val="16"/>
              </w:rPr>
            </w:pPr>
          </w:p>
        </w:tc>
        <w:tc>
          <w:tcPr>
            <w:tcW w:w="786" w:type="dxa"/>
            <w:vAlign w:val="bottom"/>
          </w:tcPr>
          <w:p w14:paraId="5AC25F0F" w14:textId="77777777" w:rsidR="004D3A35" w:rsidRPr="004D3A35" w:rsidRDefault="004D3A35" w:rsidP="004D3A35">
            <w:pPr>
              <w:spacing w:after="160" w:line="259" w:lineRule="auto"/>
              <w:jc w:val="center"/>
              <w:rPr>
                <w:rFonts w:eastAsia="Times New Roman" w:cs="Arial"/>
                <w:color w:val="000000" w:themeColor="text1"/>
                <w:sz w:val="16"/>
                <w:szCs w:val="16"/>
                <w:highlight w:val="yellow"/>
                <w:lang w:val="en-US" w:eastAsia="nl-NL" w:bidi="ar-SA"/>
              </w:rPr>
            </w:pPr>
          </w:p>
        </w:tc>
      </w:tr>
      <w:tr w:rsidR="00F2724D" w14:paraId="1D547655" w14:textId="77777777" w:rsidTr="00F2724D">
        <w:trPr>
          <w:trHeight w:val="152"/>
        </w:trPr>
        <w:tc>
          <w:tcPr>
            <w:tcW w:w="3464" w:type="dxa"/>
            <w:shd w:val="clear" w:color="auto" w:fill="F2F2F2" w:themeFill="background1" w:themeFillShade="F2"/>
            <w:vAlign w:val="bottom"/>
          </w:tcPr>
          <w:p w14:paraId="1A001C06" w14:textId="77777777" w:rsidR="00F2724D" w:rsidRPr="001A25CB" w:rsidRDefault="00F2724D" w:rsidP="00240C58">
            <w:pPr>
              <w:spacing w:after="160" w:line="259" w:lineRule="auto"/>
              <w:rPr>
                <w:rFonts w:cs="Arial"/>
                <w:sz w:val="16"/>
                <w:szCs w:val="16"/>
              </w:rPr>
            </w:pPr>
          </w:p>
        </w:tc>
        <w:tc>
          <w:tcPr>
            <w:tcW w:w="1331" w:type="dxa"/>
            <w:shd w:val="clear" w:color="auto" w:fill="F2F2F2" w:themeFill="background1" w:themeFillShade="F2"/>
            <w:vAlign w:val="bottom"/>
          </w:tcPr>
          <w:p w14:paraId="113FE2A8" w14:textId="77777777" w:rsidR="00F2724D" w:rsidRPr="001A25CB" w:rsidRDefault="00F2724D" w:rsidP="00240C58">
            <w:pPr>
              <w:spacing w:after="160" w:line="259" w:lineRule="auto"/>
              <w:rPr>
                <w:rFonts w:cs="Arial"/>
                <w:sz w:val="16"/>
                <w:szCs w:val="16"/>
              </w:rPr>
            </w:pPr>
          </w:p>
        </w:tc>
        <w:tc>
          <w:tcPr>
            <w:tcW w:w="2208" w:type="dxa"/>
            <w:shd w:val="clear" w:color="auto" w:fill="F2F2F2" w:themeFill="background1" w:themeFillShade="F2"/>
            <w:vAlign w:val="bottom"/>
          </w:tcPr>
          <w:p w14:paraId="5AE6FDA7" w14:textId="77777777" w:rsidR="00F2724D" w:rsidRPr="001A25CB" w:rsidRDefault="00F2724D" w:rsidP="00240C58">
            <w:pPr>
              <w:spacing w:after="160" w:line="259" w:lineRule="auto"/>
              <w:rPr>
                <w:rFonts w:cs="Arial"/>
                <w:sz w:val="16"/>
                <w:szCs w:val="16"/>
              </w:rPr>
            </w:pPr>
          </w:p>
        </w:tc>
        <w:tc>
          <w:tcPr>
            <w:tcW w:w="928" w:type="dxa"/>
            <w:shd w:val="clear" w:color="auto" w:fill="F2F2F2" w:themeFill="background1" w:themeFillShade="F2"/>
            <w:vAlign w:val="bottom"/>
          </w:tcPr>
          <w:p w14:paraId="6A9DD977" w14:textId="77777777" w:rsidR="00F2724D" w:rsidRPr="001A25CB" w:rsidRDefault="00F2724D"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44AC965A" w14:textId="77777777" w:rsidR="00F2724D" w:rsidRPr="001A25CB" w:rsidRDefault="00F2724D"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2C10D8A8" w14:textId="77777777" w:rsidR="00F2724D" w:rsidRPr="001A25CB" w:rsidRDefault="00F2724D" w:rsidP="00240C58">
            <w:pPr>
              <w:spacing w:after="160" w:line="259" w:lineRule="auto"/>
              <w:jc w:val="center"/>
              <w:rPr>
                <w:rFonts w:eastAsia="Times New Roman" w:cs="Arial"/>
                <w:color w:val="000000" w:themeColor="text1"/>
                <w:sz w:val="16"/>
                <w:szCs w:val="16"/>
                <w:highlight w:val="yellow"/>
                <w:lang w:val="en-US" w:eastAsia="nl-NL" w:bidi="ar-SA"/>
              </w:rPr>
            </w:pPr>
          </w:p>
        </w:tc>
      </w:tr>
      <w:tr w:rsidR="00A836ED" w14:paraId="45D2BD09" w14:textId="77777777" w:rsidTr="00240C58">
        <w:tc>
          <w:tcPr>
            <w:tcW w:w="3464" w:type="dxa"/>
            <w:vAlign w:val="bottom"/>
          </w:tcPr>
          <w:p w14:paraId="5DD2A526" w14:textId="66A470F3" w:rsidR="00A836ED" w:rsidRPr="00A836ED" w:rsidRDefault="00A836ED" w:rsidP="00A836ED">
            <w:pPr>
              <w:spacing w:after="160" w:line="259" w:lineRule="auto"/>
              <w:rPr>
                <w:rFonts w:cs="Arial"/>
                <w:sz w:val="16"/>
                <w:szCs w:val="16"/>
              </w:rPr>
            </w:pPr>
            <w:r w:rsidRPr="00A836ED">
              <w:rPr>
                <w:rFonts w:cs="Arial"/>
                <w:sz w:val="16"/>
                <w:szCs w:val="16"/>
              </w:rPr>
              <w:t>SONAR Document / Correspondence</w:t>
            </w:r>
          </w:p>
        </w:tc>
        <w:tc>
          <w:tcPr>
            <w:tcW w:w="1331" w:type="dxa"/>
            <w:vAlign w:val="bottom"/>
          </w:tcPr>
          <w:p w14:paraId="75167E37" w14:textId="4D8DF6BD" w:rsidR="00A836ED" w:rsidRPr="00A836ED" w:rsidRDefault="00A836ED" w:rsidP="00A836ED">
            <w:pPr>
              <w:spacing w:after="160" w:line="259" w:lineRule="auto"/>
              <w:rPr>
                <w:rFonts w:cs="Arial"/>
                <w:sz w:val="16"/>
                <w:szCs w:val="16"/>
              </w:rPr>
            </w:pPr>
            <w:r w:rsidRPr="00A836ED">
              <w:rPr>
                <w:rFonts w:cs="Arial"/>
                <w:sz w:val="16"/>
                <w:szCs w:val="16"/>
              </w:rPr>
              <w:t>1-OS</w:t>
            </w:r>
          </w:p>
        </w:tc>
        <w:tc>
          <w:tcPr>
            <w:tcW w:w="2208" w:type="dxa"/>
            <w:vAlign w:val="bottom"/>
          </w:tcPr>
          <w:p w14:paraId="7AF4F4E5" w14:textId="5A3F900B" w:rsidR="00A836ED" w:rsidRPr="00A836ED" w:rsidRDefault="00A836ED" w:rsidP="00A836ED">
            <w:pPr>
              <w:spacing w:after="160" w:line="259" w:lineRule="auto"/>
              <w:rPr>
                <w:rFonts w:cs="Arial"/>
                <w:sz w:val="16"/>
                <w:szCs w:val="16"/>
              </w:rPr>
            </w:pPr>
            <w:r w:rsidRPr="00A836ED">
              <w:rPr>
                <w:rFonts w:cs="Arial"/>
                <w:sz w:val="16"/>
                <w:szCs w:val="16"/>
              </w:rPr>
              <w:t>Windows Server</w:t>
            </w:r>
          </w:p>
        </w:tc>
        <w:tc>
          <w:tcPr>
            <w:tcW w:w="928" w:type="dxa"/>
            <w:vAlign w:val="bottom"/>
          </w:tcPr>
          <w:p w14:paraId="2263EB35" w14:textId="5385D89A" w:rsidR="00A836ED" w:rsidRPr="00A836ED" w:rsidRDefault="00A836ED" w:rsidP="00A836ED">
            <w:pPr>
              <w:spacing w:after="160" w:line="259" w:lineRule="auto"/>
              <w:rPr>
                <w:rFonts w:cs="Arial"/>
                <w:sz w:val="16"/>
                <w:szCs w:val="16"/>
              </w:rPr>
            </w:pPr>
            <w:r w:rsidRPr="00A836ED">
              <w:rPr>
                <w:rFonts w:cs="Arial"/>
                <w:sz w:val="16"/>
                <w:szCs w:val="16"/>
              </w:rPr>
              <w:t>2016 SE</w:t>
            </w:r>
          </w:p>
        </w:tc>
        <w:tc>
          <w:tcPr>
            <w:tcW w:w="1538" w:type="dxa"/>
            <w:vAlign w:val="bottom"/>
          </w:tcPr>
          <w:p w14:paraId="6E430706" w14:textId="50D36748" w:rsidR="00A836ED" w:rsidRPr="00A836ED" w:rsidRDefault="00A836ED" w:rsidP="00A836ED">
            <w:pPr>
              <w:spacing w:after="160" w:line="259" w:lineRule="auto"/>
              <w:jc w:val="center"/>
              <w:rPr>
                <w:rFonts w:cs="Arial"/>
                <w:sz w:val="16"/>
                <w:szCs w:val="16"/>
              </w:rPr>
            </w:pPr>
            <w:r w:rsidRPr="00A836ED">
              <w:rPr>
                <w:rFonts w:cs="Arial"/>
                <w:sz w:val="16"/>
                <w:szCs w:val="16"/>
              </w:rPr>
              <w:t>Microsoft</w:t>
            </w:r>
          </w:p>
        </w:tc>
        <w:tc>
          <w:tcPr>
            <w:tcW w:w="786" w:type="dxa"/>
            <w:vAlign w:val="bottom"/>
          </w:tcPr>
          <w:p w14:paraId="1C7168EB" w14:textId="77777777" w:rsidR="00A836ED" w:rsidRPr="00A836ED" w:rsidRDefault="00A836ED" w:rsidP="00A836ED">
            <w:pPr>
              <w:spacing w:after="160" w:line="259" w:lineRule="auto"/>
              <w:jc w:val="center"/>
              <w:rPr>
                <w:rFonts w:eastAsia="Times New Roman" w:cs="Arial"/>
                <w:color w:val="000000" w:themeColor="text1"/>
                <w:sz w:val="16"/>
                <w:szCs w:val="16"/>
                <w:highlight w:val="yellow"/>
                <w:lang w:val="en-US" w:eastAsia="nl-NL" w:bidi="ar-SA"/>
              </w:rPr>
            </w:pPr>
          </w:p>
        </w:tc>
      </w:tr>
      <w:tr w:rsidR="00A836ED" w14:paraId="5093BB50" w14:textId="77777777" w:rsidTr="00240C58">
        <w:tc>
          <w:tcPr>
            <w:tcW w:w="3464" w:type="dxa"/>
            <w:vAlign w:val="bottom"/>
          </w:tcPr>
          <w:p w14:paraId="04CD554A" w14:textId="592E1F1B" w:rsidR="00A836ED" w:rsidRPr="00A836ED" w:rsidRDefault="00A836ED" w:rsidP="00A836ED">
            <w:pPr>
              <w:spacing w:after="160" w:line="259" w:lineRule="auto"/>
              <w:rPr>
                <w:rFonts w:cs="Arial"/>
                <w:sz w:val="16"/>
                <w:szCs w:val="16"/>
              </w:rPr>
            </w:pPr>
            <w:r w:rsidRPr="00A836ED">
              <w:rPr>
                <w:rFonts w:cs="Arial"/>
                <w:sz w:val="16"/>
                <w:szCs w:val="16"/>
              </w:rPr>
              <w:t>SONAR Document / Correspondence</w:t>
            </w:r>
          </w:p>
        </w:tc>
        <w:tc>
          <w:tcPr>
            <w:tcW w:w="1331" w:type="dxa"/>
            <w:vAlign w:val="bottom"/>
          </w:tcPr>
          <w:p w14:paraId="544D9807" w14:textId="596C2281" w:rsidR="00A836ED" w:rsidRPr="00A836ED" w:rsidRDefault="00A836ED" w:rsidP="00A836ED">
            <w:pPr>
              <w:spacing w:after="160" w:line="259" w:lineRule="auto"/>
              <w:rPr>
                <w:rFonts w:cs="Arial"/>
                <w:sz w:val="16"/>
                <w:szCs w:val="16"/>
              </w:rPr>
            </w:pPr>
            <w:r w:rsidRPr="00A836ED">
              <w:rPr>
                <w:rFonts w:cs="Arial"/>
                <w:sz w:val="16"/>
                <w:szCs w:val="16"/>
              </w:rPr>
              <w:t>5-Application</w:t>
            </w:r>
          </w:p>
        </w:tc>
        <w:tc>
          <w:tcPr>
            <w:tcW w:w="2208" w:type="dxa"/>
            <w:vAlign w:val="bottom"/>
          </w:tcPr>
          <w:p w14:paraId="3FCE1B76" w14:textId="24748495" w:rsidR="00A836ED" w:rsidRPr="00A836ED" w:rsidRDefault="00A836ED" w:rsidP="00A836ED">
            <w:pPr>
              <w:spacing w:after="160" w:line="259" w:lineRule="auto"/>
              <w:rPr>
                <w:rFonts w:cs="Arial"/>
                <w:sz w:val="16"/>
                <w:szCs w:val="16"/>
              </w:rPr>
            </w:pPr>
            <w:r w:rsidRPr="00A836ED">
              <w:rPr>
                <w:rFonts w:cs="Arial"/>
                <w:sz w:val="16"/>
                <w:szCs w:val="16"/>
              </w:rPr>
              <w:t>Oracle Client</w:t>
            </w:r>
          </w:p>
        </w:tc>
        <w:tc>
          <w:tcPr>
            <w:tcW w:w="928" w:type="dxa"/>
          </w:tcPr>
          <w:p w14:paraId="61004C51" w14:textId="250F1A2D" w:rsidR="00A836ED" w:rsidRPr="00A836ED" w:rsidRDefault="00A836ED" w:rsidP="00A836ED">
            <w:pPr>
              <w:spacing w:after="160" w:line="259" w:lineRule="auto"/>
              <w:rPr>
                <w:rFonts w:cs="Arial"/>
                <w:sz w:val="16"/>
                <w:szCs w:val="16"/>
              </w:rPr>
            </w:pPr>
            <w:r w:rsidRPr="00A836ED">
              <w:rPr>
                <w:rFonts w:cs="Arial"/>
                <w:sz w:val="16"/>
                <w:szCs w:val="16"/>
              </w:rPr>
              <w:t>12.2.0.1.0</w:t>
            </w:r>
          </w:p>
        </w:tc>
        <w:tc>
          <w:tcPr>
            <w:tcW w:w="1538" w:type="dxa"/>
            <w:vAlign w:val="bottom"/>
          </w:tcPr>
          <w:p w14:paraId="637CA015" w14:textId="4F6C0637" w:rsidR="00A836ED" w:rsidRPr="00A836ED" w:rsidRDefault="00A836ED" w:rsidP="00A836ED">
            <w:pPr>
              <w:spacing w:after="160" w:line="259" w:lineRule="auto"/>
              <w:jc w:val="center"/>
              <w:rPr>
                <w:rFonts w:cs="Arial"/>
                <w:sz w:val="16"/>
                <w:szCs w:val="16"/>
              </w:rPr>
            </w:pPr>
            <w:r w:rsidRPr="00A836ED">
              <w:rPr>
                <w:rFonts w:cs="Arial"/>
                <w:sz w:val="16"/>
                <w:szCs w:val="16"/>
              </w:rPr>
              <w:t>Oracle</w:t>
            </w:r>
          </w:p>
        </w:tc>
        <w:tc>
          <w:tcPr>
            <w:tcW w:w="786" w:type="dxa"/>
            <w:vAlign w:val="bottom"/>
          </w:tcPr>
          <w:p w14:paraId="3F162B9B" w14:textId="77777777" w:rsidR="00A836ED" w:rsidRPr="00A836ED" w:rsidRDefault="00A836ED" w:rsidP="00A836ED">
            <w:pPr>
              <w:spacing w:after="160" w:line="259" w:lineRule="auto"/>
              <w:jc w:val="center"/>
              <w:rPr>
                <w:rFonts w:eastAsia="Times New Roman" w:cs="Arial"/>
                <w:color w:val="000000" w:themeColor="text1"/>
                <w:sz w:val="16"/>
                <w:szCs w:val="16"/>
                <w:highlight w:val="yellow"/>
                <w:lang w:val="en-US" w:eastAsia="nl-NL" w:bidi="ar-SA"/>
              </w:rPr>
            </w:pPr>
          </w:p>
        </w:tc>
      </w:tr>
      <w:tr w:rsidR="00A836ED" w14:paraId="5DD63144" w14:textId="77777777" w:rsidTr="00240C58">
        <w:tc>
          <w:tcPr>
            <w:tcW w:w="3464" w:type="dxa"/>
            <w:vAlign w:val="bottom"/>
          </w:tcPr>
          <w:p w14:paraId="0BF5457D" w14:textId="7E374BF6" w:rsidR="00A836ED" w:rsidRPr="00A836ED" w:rsidRDefault="00A836ED" w:rsidP="00A836ED">
            <w:pPr>
              <w:spacing w:after="160" w:line="259" w:lineRule="auto"/>
              <w:rPr>
                <w:rFonts w:cs="Arial"/>
                <w:sz w:val="16"/>
                <w:szCs w:val="16"/>
              </w:rPr>
            </w:pPr>
            <w:r w:rsidRPr="00A836ED">
              <w:rPr>
                <w:rFonts w:cs="Arial"/>
                <w:sz w:val="16"/>
                <w:szCs w:val="16"/>
              </w:rPr>
              <w:t>SONAR Document / Correspondence</w:t>
            </w:r>
          </w:p>
        </w:tc>
        <w:tc>
          <w:tcPr>
            <w:tcW w:w="1331" w:type="dxa"/>
            <w:vAlign w:val="bottom"/>
          </w:tcPr>
          <w:p w14:paraId="5B777A31" w14:textId="2A6A105C" w:rsidR="00A836ED" w:rsidRPr="00A836ED" w:rsidRDefault="00A836ED" w:rsidP="00A836ED">
            <w:pPr>
              <w:spacing w:after="160" w:line="259" w:lineRule="auto"/>
              <w:rPr>
                <w:rFonts w:cs="Arial"/>
                <w:sz w:val="16"/>
                <w:szCs w:val="16"/>
              </w:rPr>
            </w:pPr>
            <w:r w:rsidRPr="00A836ED">
              <w:rPr>
                <w:rFonts w:cs="Arial"/>
                <w:sz w:val="16"/>
                <w:szCs w:val="16"/>
              </w:rPr>
              <w:t>5-Application</w:t>
            </w:r>
          </w:p>
        </w:tc>
        <w:tc>
          <w:tcPr>
            <w:tcW w:w="2208" w:type="dxa"/>
            <w:vAlign w:val="bottom"/>
          </w:tcPr>
          <w:p w14:paraId="119782F8" w14:textId="420253CB" w:rsidR="00A836ED" w:rsidRPr="00A836ED" w:rsidRDefault="00A836ED" w:rsidP="00A836ED">
            <w:pPr>
              <w:spacing w:after="160" w:line="259" w:lineRule="auto"/>
              <w:rPr>
                <w:rFonts w:cs="Arial"/>
                <w:sz w:val="16"/>
                <w:szCs w:val="16"/>
              </w:rPr>
            </w:pPr>
            <w:r w:rsidRPr="00A836ED">
              <w:rPr>
                <w:rFonts w:cs="Arial"/>
                <w:sz w:val="16"/>
                <w:szCs w:val="16"/>
              </w:rPr>
              <w:t>Siebel Tools</w:t>
            </w:r>
          </w:p>
        </w:tc>
        <w:tc>
          <w:tcPr>
            <w:tcW w:w="928" w:type="dxa"/>
            <w:vAlign w:val="bottom"/>
          </w:tcPr>
          <w:p w14:paraId="7C881D69" w14:textId="5212F543" w:rsidR="00A836ED" w:rsidRPr="00A836ED" w:rsidRDefault="00A0625B" w:rsidP="00A836ED">
            <w:pPr>
              <w:spacing w:after="160" w:line="259" w:lineRule="auto"/>
              <w:rPr>
                <w:rFonts w:cs="Arial"/>
                <w:sz w:val="16"/>
                <w:szCs w:val="16"/>
              </w:rPr>
            </w:pPr>
            <w:r>
              <w:rPr>
                <w:rFonts w:cs="Arial"/>
                <w:sz w:val="16"/>
                <w:szCs w:val="16"/>
              </w:rPr>
              <w:t>21.4</w:t>
            </w:r>
          </w:p>
        </w:tc>
        <w:tc>
          <w:tcPr>
            <w:tcW w:w="1538" w:type="dxa"/>
            <w:vAlign w:val="bottom"/>
          </w:tcPr>
          <w:p w14:paraId="0CDD43A0" w14:textId="5B50C966" w:rsidR="00A836ED" w:rsidRPr="00A836ED" w:rsidRDefault="00A836ED" w:rsidP="00A836ED">
            <w:pPr>
              <w:spacing w:after="160" w:line="259" w:lineRule="auto"/>
              <w:jc w:val="center"/>
              <w:rPr>
                <w:rFonts w:cs="Arial"/>
                <w:sz w:val="16"/>
                <w:szCs w:val="16"/>
              </w:rPr>
            </w:pPr>
            <w:r w:rsidRPr="00A836ED">
              <w:rPr>
                <w:rFonts w:cs="Arial"/>
                <w:sz w:val="16"/>
                <w:szCs w:val="16"/>
              </w:rPr>
              <w:t>Oracle</w:t>
            </w:r>
          </w:p>
        </w:tc>
        <w:tc>
          <w:tcPr>
            <w:tcW w:w="786" w:type="dxa"/>
            <w:vAlign w:val="bottom"/>
          </w:tcPr>
          <w:p w14:paraId="1F781BFB" w14:textId="77777777" w:rsidR="00A836ED" w:rsidRPr="00A836ED" w:rsidRDefault="00A836ED" w:rsidP="00A836ED">
            <w:pPr>
              <w:spacing w:after="160" w:line="259" w:lineRule="auto"/>
              <w:jc w:val="center"/>
              <w:rPr>
                <w:rFonts w:eastAsia="Times New Roman" w:cs="Arial"/>
                <w:color w:val="000000" w:themeColor="text1"/>
                <w:sz w:val="16"/>
                <w:szCs w:val="16"/>
                <w:highlight w:val="yellow"/>
                <w:lang w:val="en-US" w:eastAsia="nl-NL" w:bidi="ar-SA"/>
              </w:rPr>
            </w:pPr>
          </w:p>
        </w:tc>
      </w:tr>
      <w:tr w:rsidR="00A836ED" w14:paraId="7C389FCE" w14:textId="77777777" w:rsidTr="00240C58">
        <w:tc>
          <w:tcPr>
            <w:tcW w:w="3464" w:type="dxa"/>
            <w:vAlign w:val="bottom"/>
          </w:tcPr>
          <w:p w14:paraId="45DF4173" w14:textId="454B3ED2" w:rsidR="00A836ED" w:rsidRPr="00A836ED" w:rsidRDefault="00A836ED" w:rsidP="00A836ED">
            <w:pPr>
              <w:spacing w:after="160" w:line="259" w:lineRule="auto"/>
              <w:rPr>
                <w:rFonts w:cs="Arial"/>
                <w:sz w:val="16"/>
                <w:szCs w:val="16"/>
              </w:rPr>
            </w:pPr>
            <w:r w:rsidRPr="00A836ED">
              <w:rPr>
                <w:rFonts w:cs="Arial"/>
                <w:sz w:val="16"/>
                <w:szCs w:val="16"/>
              </w:rPr>
              <w:t>SONAR Document / Correspondence</w:t>
            </w:r>
          </w:p>
        </w:tc>
        <w:tc>
          <w:tcPr>
            <w:tcW w:w="1331" w:type="dxa"/>
            <w:vAlign w:val="bottom"/>
          </w:tcPr>
          <w:p w14:paraId="20DEA0A3" w14:textId="72B5E649" w:rsidR="00A836ED" w:rsidRPr="00A836ED" w:rsidRDefault="00A836ED" w:rsidP="00A836ED">
            <w:pPr>
              <w:spacing w:after="160" w:line="259" w:lineRule="auto"/>
              <w:rPr>
                <w:rFonts w:cs="Arial"/>
                <w:sz w:val="16"/>
                <w:szCs w:val="16"/>
              </w:rPr>
            </w:pPr>
            <w:r w:rsidRPr="00A836ED">
              <w:rPr>
                <w:rFonts w:cs="Arial"/>
                <w:sz w:val="16"/>
                <w:szCs w:val="16"/>
              </w:rPr>
              <w:t>5-Application</w:t>
            </w:r>
          </w:p>
        </w:tc>
        <w:tc>
          <w:tcPr>
            <w:tcW w:w="2208" w:type="dxa"/>
            <w:vAlign w:val="bottom"/>
          </w:tcPr>
          <w:p w14:paraId="17C5481C" w14:textId="47508338" w:rsidR="00A836ED" w:rsidRPr="00A836ED" w:rsidRDefault="00A836ED" w:rsidP="00A836ED">
            <w:pPr>
              <w:spacing w:after="160" w:line="259" w:lineRule="auto"/>
              <w:rPr>
                <w:rFonts w:cs="Arial"/>
                <w:sz w:val="16"/>
                <w:szCs w:val="16"/>
              </w:rPr>
            </w:pPr>
            <w:r w:rsidRPr="00A836ED">
              <w:rPr>
                <w:rFonts w:cs="Arial"/>
                <w:sz w:val="16"/>
                <w:szCs w:val="16"/>
              </w:rPr>
              <w:t>Siebel Applicatie Server</w:t>
            </w:r>
          </w:p>
        </w:tc>
        <w:tc>
          <w:tcPr>
            <w:tcW w:w="928" w:type="dxa"/>
            <w:vAlign w:val="bottom"/>
          </w:tcPr>
          <w:p w14:paraId="066C2B2C" w14:textId="28C7AE6E" w:rsidR="00A836ED" w:rsidRPr="00A836ED" w:rsidRDefault="00A0625B" w:rsidP="00A836ED">
            <w:pPr>
              <w:spacing w:after="160" w:line="259" w:lineRule="auto"/>
              <w:rPr>
                <w:rFonts w:cs="Arial"/>
                <w:sz w:val="16"/>
                <w:szCs w:val="16"/>
              </w:rPr>
            </w:pPr>
            <w:r>
              <w:rPr>
                <w:rFonts w:cs="Arial"/>
                <w:sz w:val="16"/>
                <w:szCs w:val="16"/>
              </w:rPr>
              <w:t>21.4</w:t>
            </w:r>
          </w:p>
        </w:tc>
        <w:tc>
          <w:tcPr>
            <w:tcW w:w="1538" w:type="dxa"/>
            <w:vAlign w:val="bottom"/>
          </w:tcPr>
          <w:p w14:paraId="7EC0F805" w14:textId="43215270" w:rsidR="00A836ED" w:rsidRPr="00A836ED" w:rsidRDefault="00A836ED" w:rsidP="00A836ED">
            <w:pPr>
              <w:spacing w:after="160" w:line="259" w:lineRule="auto"/>
              <w:jc w:val="center"/>
              <w:rPr>
                <w:rFonts w:cs="Arial"/>
                <w:sz w:val="16"/>
                <w:szCs w:val="16"/>
              </w:rPr>
            </w:pPr>
            <w:r w:rsidRPr="00A836ED">
              <w:rPr>
                <w:rFonts w:cs="Arial"/>
                <w:sz w:val="16"/>
                <w:szCs w:val="16"/>
              </w:rPr>
              <w:t>Oracle</w:t>
            </w:r>
          </w:p>
        </w:tc>
        <w:tc>
          <w:tcPr>
            <w:tcW w:w="786" w:type="dxa"/>
            <w:vAlign w:val="bottom"/>
          </w:tcPr>
          <w:p w14:paraId="4BF7CB21" w14:textId="77777777" w:rsidR="00A836ED" w:rsidRPr="00A836ED" w:rsidRDefault="00A836ED" w:rsidP="00A836ED">
            <w:pPr>
              <w:spacing w:after="160" w:line="259" w:lineRule="auto"/>
              <w:jc w:val="center"/>
              <w:rPr>
                <w:rFonts w:eastAsia="Times New Roman" w:cs="Arial"/>
                <w:color w:val="000000" w:themeColor="text1"/>
                <w:sz w:val="16"/>
                <w:szCs w:val="16"/>
                <w:highlight w:val="yellow"/>
                <w:lang w:val="en-US" w:eastAsia="nl-NL" w:bidi="ar-SA"/>
              </w:rPr>
            </w:pPr>
          </w:p>
        </w:tc>
      </w:tr>
      <w:tr w:rsidR="00A836ED" w14:paraId="5A36703C" w14:textId="77777777" w:rsidTr="00240C58">
        <w:tc>
          <w:tcPr>
            <w:tcW w:w="3464" w:type="dxa"/>
            <w:vAlign w:val="bottom"/>
          </w:tcPr>
          <w:p w14:paraId="249506B4" w14:textId="7064736B" w:rsidR="00A836ED" w:rsidRPr="00A836ED" w:rsidRDefault="00A836ED" w:rsidP="00A836ED">
            <w:pPr>
              <w:spacing w:after="160" w:line="259" w:lineRule="auto"/>
              <w:rPr>
                <w:rFonts w:cs="Arial"/>
                <w:sz w:val="16"/>
                <w:szCs w:val="16"/>
              </w:rPr>
            </w:pPr>
            <w:r w:rsidRPr="00A836ED">
              <w:rPr>
                <w:rFonts w:cs="Arial"/>
                <w:sz w:val="16"/>
                <w:szCs w:val="16"/>
              </w:rPr>
              <w:t>SONAR Document / Correspondence</w:t>
            </w:r>
          </w:p>
        </w:tc>
        <w:tc>
          <w:tcPr>
            <w:tcW w:w="1331" w:type="dxa"/>
            <w:vAlign w:val="bottom"/>
          </w:tcPr>
          <w:p w14:paraId="042EFA91" w14:textId="58ACBCD1" w:rsidR="00A836ED" w:rsidRPr="00A836ED" w:rsidRDefault="00A836ED" w:rsidP="00A836ED">
            <w:pPr>
              <w:spacing w:after="160" w:line="259" w:lineRule="auto"/>
              <w:rPr>
                <w:rFonts w:cs="Arial"/>
                <w:sz w:val="16"/>
                <w:szCs w:val="16"/>
              </w:rPr>
            </w:pPr>
            <w:r w:rsidRPr="00A836ED">
              <w:rPr>
                <w:rFonts w:cs="Arial"/>
                <w:sz w:val="16"/>
                <w:szCs w:val="16"/>
              </w:rPr>
              <w:t>5-Application</w:t>
            </w:r>
          </w:p>
        </w:tc>
        <w:tc>
          <w:tcPr>
            <w:tcW w:w="2208" w:type="dxa"/>
            <w:vAlign w:val="bottom"/>
          </w:tcPr>
          <w:p w14:paraId="194F489F" w14:textId="75D47BF5" w:rsidR="00A836ED" w:rsidRPr="00A836ED" w:rsidRDefault="00A836ED" w:rsidP="00A836ED">
            <w:pPr>
              <w:spacing w:after="160" w:line="259" w:lineRule="auto"/>
              <w:rPr>
                <w:rFonts w:cs="Arial"/>
                <w:sz w:val="16"/>
                <w:szCs w:val="16"/>
              </w:rPr>
            </w:pPr>
            <w:r w:rsidRPr="00A836ED">
              <w:rPr>
                <w:rFonts w:cs="Arial"/>
                <w:sz w:val="16"/>
                <w:szCs w:val="16"/>
              </w:rPr>
              <w:t>Office Word</w:t>
            </w:r>
          </w:p>
        </w:tc>
        <w:tc>
          <w:tcPr>
            <w:tcW w:w="928" w:type="dxa"/>
            <w:vAlign w:val="bottom"/>
          </w:tcPr>
          <w:p w14:paraId="11A1BB3B" w14:textId="078552E1" w:rsidR="00A836ED" w:rsidRPr="00A836ED" w:rsidRDefault="00A836ED" w:rsidP="00A836ED">
            <w:pPr>
              <w:spacing w:after="160" w:line="259" w:lineRule="auto"/>
              <w:rPr>
                <w:rFonts w:cs="Arial"/>
                <w:sz w:val="16"/>
                <w:szCs w:val="16"/>
              </w:rPr>
            </w:pPr>
            <w:r w:rsidRPr="00A836ED">
              <w:rPr>
                <w:rFonts w:cs="Arial"/>
                <w:sz w:val="16"/>
                <w:szCs w:val="16"/>
              </w:rPr>
              <w:t>201</w:t>
            </w:r>
            <w:r w:rsidR="005F11BF">
              <w:rPr>
                <w:rFonts w:cs="Arial"/>
                <w:sz w:val="16"/>
                <w:szCs w:val="16"/>
              </w:rPr>
              <w:t>6</w:t>
            </w:r>
          </w:p>
        </w:tc>
        <w:tc>
          <w:tcPr>
            <w:tcW w:w="1538" w:type="dxa"/>
            <w:vAlign w:val="bottom"/>
          </w:tcPr>
          <w:p w14:paraId="04987425" w14:textId="04B573CC" w:rsidR="00A836ED" w:rsidRPr="00A836ED" w:rsidRDefault="00A836ED" w:rsidP="00A836ED">
            <w:pPr>
              <w:spacing w:after="160" w:line="259" w:lineRule="auto"/>
              <w:jc w:val="center"/>
              <w:rPr>
                <w:rFonts w:cs="Arial"/>
                <w:sz w:val="16"/>
                <w:szCs w:val="16"/>
              </w:rPr>
            </w:pPr>
            <w:r w:rsidRPr="00A836ED">
              <w:rPr>
                <w:rFonts w:cs="Arial"/>
                <w:sz w:val="16"/>
                <w:szCs w:val="16"/>
              </w:rPr>
              <w:t>Microsoft</w:t>
            </w:r>
          </w:p>
        </w:tc>
        <w:tc>
          <w:tcPr>
            <w:tcW w:w="786" w:type="dxa"/>
            <w:vAlign w:val="bottom"/>
          </w:tcPr>
          <w:p w14:paraId="67AC5B46" w14:textId="77777777" w:rsidR="00A836ED" w:rsidRPr="00A836ED" w:rsidRDefault="00A836ED" w:rsidP="00A836ED">
            <w:pPr>
              <w:spacing w:after="160" w:line="259" w:lineRule="auto"/>
              <w:jc w:val="center"/>
              <w:rPr>
                <w:rFonts w:eastAsia="Times New Roman" w:cs="Arial"/>
                <w:color w:val="000000" w:themeColor="text1"/>
                <w:sz w:val="16"/>
                <w:szCs w:val="16"/>
                <w:highlight w:val="yellow"/>
                <w:lang w:val="en-US" w:eastAsia="nl-NL" w:bidi="ar-SA"/>
              </w:rPr>
            </w:pPr>
          </w:p>
        </w:tc>
      </w:tr>
      <w:tr w:rsidR="00A836ED" w14:paraId="08A2AB0F" w14:textId="77777777" w:rsidTr="00240C58">
        <w:tc>
          <w:tcPr>
            <w:tcW w:w="3464" w:type="dxa"/>
            <w:vAlign w:val="bottom"/>
          </w:tcPr>
          <w:p w14:paraId="3EF3A31B" w14:textId="4027FD9A" w:rsidR="00A836ED" w:rsidRPr="00A836ED" w:rsidRDefault="00A836ED" w:rsidP="00A836ED">
            <w:pPr>
              <w:spacing w:after="160" w:line="259" w:lineRule="auto"/>
              <w:rPr>
                <w:rFonts w:cs="Arial"/>
                <w:sz w:val="16"/>
                <w:szCs w:val="16"/>
              </w:rPr>
            </w:pPr>
            <w:r w:rsidRPr="00A836ED">
              <w:rPr>
                <w:rFonts w:cs="Arial"/>
                <w:sz w:val="16"/>
                <w:szCs w:val="16"/>
              </w:rPr>
              <w:t>SONAR Document / Correspondence</w:t>
            </w:r>
          </w:p>
        </w:tc>
        <w:tc>
          <w:tcPr>
            <w:tcW w:w="1331" w:type="dxa"/>
            <w:vAlign w:val="bottom"/>
          </w:tcPr>
          <w:p w14:paraId="23C526C4" w14:textId="5938C207" w:rsidR="00A836ED" w:rsidRPr="00A836ED" w:rsidRDefault="00A836ED" w:rsidP="00A836ED">
            <w:pPr>
              <w:spacing w:after="160" w:line="259" w:lineRule="auto"/>
              <w:rPr>
                <w:rFonts w:cs="Arial"/>
                <w:sz w:val="16"/>
                <w:szCs w:val="16"/>
              </w:rPr>
            </w:pPr>
            <w:r w:rsidRPr="00A836ED">
              <w:rPr>
                <w:rFonts w:cs="Arial"/>
                <w:sz w:val="16"/>
                <w:szCs w:val="16"/>
              </w:rPr>
              <w:t>5-Application</w:t>
            </w:r>
          </w:p>
        </w:tc>
        <w:tc>
          <w:tcPr>
            <w:tcW w:w="2208" w:type="dxa"/>
            <w:vAlign w:val="center"/>
          </w:tcPr>
          <w:p w14:paraId="5D6CEC84" w14:textId="71787283" w:rsidR="00A836ED" w:rsidRPr="00A836ED" w:rsidRDefault="00A836ED" w:rsidP="00A836ED">
            <w:pPr>
              <w:spacing w:after="160" w:line="259" w:lineRule="auto"/>
              <w:rPr>
                <w:rFonts w:cs="Arial"/>
                <w:sz w:val="16"/>
                <w:szCs w:val="16"/>
              </w:rPr>
            </w:pPr>
            <w:r w:rsidRPr="00A836ED">
              <w:rPr>
                <w:rFonts w:cs="Arial"/>
                <w:sz w:val="16"/>
                <w:szCs w:val="16"/>
              </w:rPr>
              <w:t>Adobe reader</w:t>
            </w:r>
          </w:p>
        </w:tc>
        <w:tc>
          <w:tcPr>
            <w:tcW w:w="928" w:type="dxa"/>
            <w:vAlign w:val="bottom"/>
          </w:tcPr>
          <w:p w14:paraId="36BA7073" w14:textId="13AEC85A" w:rsidR="00A836ED" w:rsidRPr="00A836ED" w:rsidRDefault="00A836ED" w:rsidP="00A836ED">
            <w:pPr>
              <w:spacing w:after="160" w:line="259" w:lineRule="auto"/>
              <w:rPr>
                <w:rFonts w:cs="Arial"/>
                <w:sz w:val="16"/>
                <w:szCs w:val="16"/>
              </w:rPr>
            </w:pPr>
            <w:r w:rsidRPr="00A836ED">
              <w:rPr>
                <w:rFonts w:cs="Arial"/>
                <w:sz w:val="16"/>
                <w:szCs w:val="16"/>
              </w:rPr>
              <w:t>10</w:t>
            </w:r>
          </w:p>
        </w:tc>
        <w:tc>
          <w:tcPr>
            <w:tcW w:w="1538" w:type="dxa"/>
            <w:vAlign w:val="bottom"/>
          </w:tcPr>
          <w:p w14:paraId="2978C638" w14:textId="5E2EAD5C" w:rsidR="00A836ED" w:rsidRPr="00A836ED" w:rsidRDefault="00A836ED" w:rsidP="00A836ED">
            <w:pPr>
              <w:spacing w:after="160" w:line="259" w:lineRule="auto"/>
              <w:jc w:val="center"/>
              <w:rPr>
                <w:rFonts w:cs="Arial"/>
                <w:sz w:val="16"/>
                <w:szCs w:val="16"/>
              </w:rPr>
            </w:pPr>
            <w:r w:rsidRPr="00A836ED">
              <w:rPr>
                <w:rFonts w:cs="Arial"/>
                <w:sz w:val="16"/>
                <w:szCs w:val="16"/>
              </w:rPr>
              <w:t>Adobe</w:t>
            </w:r>
          </w:p>
        </w:tc>
        <w:tc>
          <w:tcPr>
            <w:tcW w:w="786" w:type="dxa"/>
            <w:vAlign w:val="bottom"/>
          </w:tcPr>
          <w:p w14:paraId="19590F0A" w14:textId="77777777" w:rsidR="00A836ED" w:rsidRPr="00A836ED" w:rsidRDefault="00A836ED" w:rsidP="00A836ED">
            <w:pPr>
              <w:spacing w:after="160" w:line="259" w:lineRule="auto"/>
              <w:jc w:val="center"/>
              <w:rPr>
                <w:rFonts w:eastAsia="Times New Roman" w:cs="Arial"/>
                <w:color w:val="000000" w:themeColor="text1"/>
                <w:sz w:val="16"/>
                <w:szCs w:val="16"/>
                <w:highlight w:val="yellow"/>
                <w:lang w:val="en-US" w:eastAsia="nl-NL" w:bidi="ar-SA"/>
              </w:rPr>
            </w:pPr>
          </w:p>
        </w:tc>
      </w:tr>
      <w:tr w:rsidR="00F2724D" w14:paraId="15E2C9B0" w14:textId="77777777" w:rsidTr="00F2724D">
        <w:trPr>
          <w:trHeight w:val="152"/>
        </w:trPr>
        <w:tc>
          <w:tcPr>
            <w:tcW w:w="3464" w:type="dxa"/>
            <w:shd w:val="clear" w:color="auto" w:fill="F2F2F2" w:themeFill="background1" w:themeFillShade="F2"/>
            <w:vAlign w:val="bottom"/>
          </w:tcPr>
          <w:p w14:paraId="2D74598D" w14:textId="77777777" w:rsidR="00F2724D" w:rsidRPr="001A25CB" w:rsidRDefault="00F2724D" w:rsidP="00240C58">
            <w:pPr>
              <w:spacing w:after="160" w:line="259" w:lineRule="auto"/>
              <w:rPr>
                <w:rFonts w:cs="Arial"/>
                <w:sz w:val="16"/>
                <w:szCs w:val="16"/>
              </w:rPr>
            </w:pPr>
          </w:p>
        </w:tc>
        <w:tc>
          <w:tcPr>
            <w:tcW w:w="1331" w:type="dxa"/>
            <w:shd w:val="clear" w:color="auto" w:fill="F2F2F2" w:themeFill="background1" w:themeFillShade="F2"/>
            <w:vAlign w:val="bottom"/>
          </w:tcPr>
          <w:p w14:paraId="639C4678" w14:textId="77777777" w:rsidR="00F2724D" w:rsidRPr="001A25CB" w:rsidRDefault="00F2724D" w:rsidP="00240C58">
            <w:pPr>
              <w:spacing w:after="160" w:line="259" w:lineRule="auto"/>
              <w:rPr>
                <w:rFonts w:cs="Arial"/>
                <w:sz w:val="16"/>
                <w:szCs w:val="16"/>
              </w:rPr>
            </w:pPr>
          </w:p>
        </w:tc>
        <w:tc>
          <w:tcPr>
            <w:tcW w:w="2208" w:type="dxa"/>
            <w:shd w:val="clear" w:color="auto" w:fill="F2F2F2" w:themeFill="background1" w:themeFillShade="F2"/>
            <w:vAlign w:val="bottom"/>
          </w:tcPr>
          <w:p w14:paraId="7D485809" w14:textId="77777777" w:rsidR="00F2724D" w:rsidRPr="001A25CB" w:rsidRDefault="00F2724D" w:rsidP="00240C58">
            <w:pPr>
              <w:spacing w:after="160" w:line="259" w:lineRule="auto"/>
              <w:rPr>
                <w:rFonts w:cs="Arial"/>
                <w:sz w:val="16"/>
                <w:szCs w:val="16"/>
              </w:rPr>
            </w:pPr>
          </w:p>
        </w:tc>
        <w:tc>
          <w:tcPr>
            <w:tcW w:w="928" w:type="dxa"/>
            <w:shd w:val="clear" w:color="auto" w:fill="F2F2F2" w:themeFill="background1" w:themeFillShade="F2"/>
            <w:vAlign w:val="bottom"/>
          </w:tcPr>
          <w:p w14:paraId="5B66476E" w14:textId="77777777" w:rsidR="00F2724D" w:rsidRPr="001A25CB" w:rsidRDefault="00F2724D"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7DCF3208" w14:textId="77777777" w:rsidR="00F2724D" w:rsidRPr="001A25CB" w:rsidRDefault="00F2724D"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10BF4C67" w14:textId="77777777" w:rsidR="00F2724D" w:rsidRPr="001A25CB" w:rsidRDefault="00F2724D" w:rsidP="00240C58">
            <w:pPr>
              <w:spacing w:after="160" w:line="259" w:lineRule="auto"/>
              <w:jc w:val="center"/>
              <w:rPr>
                <w:rFonts w:eastAsia="Times New Roman" w:cs="Arial"/>
                <w:color w:val="000000" w:themeColor="text1"/>
                <w:sz w:val="16"/>
                <w:szCs w:val="16"/>
                <w:highlight w:val="yellow"/>
                <w:lang w:val="en-US" w:eastAsia="nl-NL" w:bidi="ar-SA"/>
              </w:rPr>
            </w:pPr>
          </w:p>
        </w:tc>
      </w:tr>
      <w:tr w:rsidR="00A836ED" w14:paraId="405CA7FA" w14:textId="77777777" w:rsidTr="00240C58">
        <w:tc>
          <w:tcPr>
            <w:tcW w:w="3464" w:type="dxa"/>
            <w:vAlign w:val="bottom"/>
          </w:tcPr>
          <w:p w14:paraId="23FFA282" w14:textId="179341F4" w:rsidR="00A836ED" w:rsidRPr="00A836ED" w:rsidRDefault="00A836ED" w:rsidP="00A836ED">
            <w:pPr>
              <w:spacing w:after="160" w:line="259" w:lineRule="auto"/>
              <w:rPr>
                <w:rFonts w:cs="Arial"/>
                <w:sz w:val="16"/>
                <w:szCs w:val="16"/>
              </w:rPr>
            </w:pPr>
            <w:r w:rsidRPr="00A836ED">
              <w:rPr>
                <w:rFonts w:cs="Arial"/>
                <w:sz w:val="16"/>
                <w:szCs w:val="16"/>
              </w:rPr>
              <w:t>SONAR OID application server</w:t>
            </w:r>
          </w:p>
        </w:tc>
        <w:tc>
          <w:tcPr>
            <w:tcW w:w="1331" w:type="dxa"/>
            <w:vAlign w:val="bottom"/>
          </w:tcPr>
          <w:p w14:paraId="210A0BB4" w14:textId="0755F4FA" w:rsidR="00A836ED" w:rsidRPr="00A836ED" w:rsidRDefault="00A836ED" w:rsidP="00A836ED">
            <w:pPr>
              <w:spacing w:after="160" w:line="259" w:lineRule="auto"/>
              <w:rPr>
                <w:rFonts w:cs="Arial"/>
                <w:sz w:val="16"/>
                <w:szCs w:val="16"/>
              </w:rPr>
            </w:pPr>
            <w:r w:rsidRPr="00A836ED">
              <w:rPr>
                <w:rFonts w:cs="Arial"/>
                <w:sz w:val="16"/>
                <w:szCs w:val="16"/>
              </w:rPr>
              <w:t>1-OS</w:t>
            </w:r>
          </w:p>
        </w:tc>
        <w:tc>
          <w:tcPr>
            <w:tcW w:w="2208" w:type="dxa"/>
            <w:vAlign w:val="bottom"/>
          </w:tcPr>
          <w:p w14:paraId="196FADE4" w14:textId="07A3CB4D" w:rsidR="00A836ED" w:rsidRPr="00A836ED" w:rsidRDefault="00A836ED" w:rsidP="00A836ED">
            <w:pPr>
              <w:spacing w:after="160" w:line="259" w:lineRule="auto"/>
              <w:rPr>
                <w:rFonts w:cs="Arial"/>
                <w:sz w:val="16"/>
                <w:szCs w:val="16"/>
              </w:rPr>
            </w:pPr>
            <w:r w:rsidRPr="00A836ED">
              <w:rPr>
                <w:rFonts w:cs="Arial"/>
                <w:sz w:val="16"/>
                <w:szCs w:val="16"/>
              </w:rPr>
              <w:t>RHEL</w:t>
            </w:r>
          </w:p>
        </w:tc>
        <w:tc>
          <w:tcPr>
            <w:tcW w:w="928" w:type="dxa"/>
            <w:vAlign w:val="bottom"/>
          </w:tcPr>
          <w:p w14:paraId="6C6ED1D3" w14:textId="31BB1075" w:rsidR="00A836ED" w:rsidRPr="00A836ED" w:rsidRDefault="00A836ED" w:rsidP="00A836ED">
            <w:pPr>
              <w:spacing w:after="160" w:line="259" w:lineRule="auto"/>
              <w:rPr>
                <w:rFonts w:cs="Arial"/>
                <w:sz w:val="16"/>
                <w:szCs w:val="16"/>
              </w:rPr>
            </w:pPr>
            <w:r w:rsidRPr="00A836ED">
              <w:rPr>
                <w:rFonts w:cs="Arial"/>
                <w:sz w:val="16"/>
                <w:szCs w:val="16"/>
              </w:rPr>
              <w:t>7.9</w:t>
            </w:r>
          </w:p>
        </w:tc>
        <w:tc>
          <w:tcPr>
            <w:tcW w:w="1538" w:type="dxa"/>
            <w:vAlign w:val="bottom"/>
          </w:tcPr>
          <w:p w14:paraId="72748F39" w14:textId="707316EB" w:rsidR="00A836ED" w:rsidRPr="00A836ED" w:rsidRDefault="00A836ED" w:rsidP="00A836ED">
            <w:pPr>
              <w:spacing w:after="160" w:line="259" w:lineRule="auto"/>
              <w:jc w:val="center"/>
              <w:rPr>
                <w:rFonts w:cs="Arial"/>
                <w:sz w:val="16"/>
                <w:szCs w:val="16"/>
              </w:rPr>
            </w:pPr>
            <w:r w:rsidRPr="00A836ED">
              <w:rPr>
                <w:rFonts w:cs="Arial"/>
                <w:sz w:val="16"/>
                <w:szCs w:val="16"/>
              </w:rPr>
              <w:t>RedHat</w:t>
            </w:r>
          </w:p>
        </w:tc>
        <w:tc>
          <w:tcPr>
            <w:tcW w:w="786" w:type="dxa"/>
            <w:vAlign w:val="bottom"/>
          </w:tcPr>
          <w:p w14:paraId="7CA77C68" w14:textId="77777777" w:rsidR="00A836ED" w:rsidRPr="00A836ED" w:rsidRDefault="00A836ED" w:rsidP="00A836ED">
            <w:pPr>
              <w:spacing w:after="160" w:line="259" w:lineRule="auto"/>
              <w:jc w:val="center"/>
              <w:rPr>
                <w:rFonts w:eastAsia="Times New Roman" w:cs="Arial"/>
                <w:color w:val="000000" w:themeColor="text1"/>
                <w:sz w:val="16"/>
                <w:szCs w:val="16"/>
                <w:highlight w:val="yellow"/>
                <w:lang w:val="en-US" w:eastAsia="nl-NL" w:bidi="ar-SA"/>
              </w:rPr>
            </w:pPr>
          </w:p>
        </w:tc>
      </w:tr>
      <w:tr w:rsidR="00A836ED" w14:paraId="5AF2A880" w14:textId="77777777" w:rsidTr="00240C58">
        <w:tc>
          <w:tcPr>
            <w:tcW w:w="3464" w:type="dxa"/>
            <w:vAlign w:val="bottom"/>
          </w:tcPr>
          <w:p w14:paraId="7515CC64" w14:textId="0A431AFA" w:rsidR="00A836ED" w:rsidRPr="00A836ED" w:rsidRDefault="00A836ED" w:rsidP="00A836ED">
            <w:pPr>
              <w:spacing w:after="160" w:line="259" w:lineRule="auto"/>
              <w:rPr>
                <w:rFonts w:cs="Arial"/>
                <w:sz w:val="16"/>
                <w:szCs w:val="16"/>
              </w:rPr>
            </w:pPr>
            <w:r w:rsidRPr="00A836ED">
              <w:rPr>
                <w:rFonts w:cs="Arial"/>
                <w:sz w:val="16"/>
                <w:szCs w:val="16"/>
              </w:rPr>
              <w:t>SONAR OID application server</w:t>
            </w:r>
          </w:p>
        </w:tc>
        <w:tc>
          <w:tcPr>
            <w:tcW w:w="1331" w:type="dxa"/>
            <w:vAlign w:val="bottom"/>
          </w:tcPr>
          <w:p w14:paraId="604F0D24" w14:textId="4B6EA7FC" w:rsidR="00A836ED" w:rsidRPr="00A836ED" w:rsidRDefault="00A836ED" w:rsidP="00A836ED">
            <w:pPr>
              <w:spacing w:after="160" w:line="259" w:lineRule="auto"/>
              <w:rPr>
                <w:rFonts w:cs="Arial"/>
                <w:sz w:val="16"/>
                <w:szCs w:val="16"/>
              </w:rPr>
            </w:pPr>
            <w:r w:rsidRPr="00A836ED">
              <w:rPr>
                <w:rFonts w:cs="Arial"/>
                <w:sz w:val="16"/>
                <w:szCs w:val="16"/>
              </w:rPr>
              <w:t>4-Middleware</w:t>
            </w:r>
          </w:p>
        </w:tc>
        <w:tc>
          <w:tcPr>
            <w:tcW w:w="2208" w:type="dxa"/>
            <w:vAlign w:val="bottom"/>
          </w:tcPr>
          <w:p w14:paraId="53B7FECF" w14:textId="6F2F4D1B" w:rsidR="00A836ED" w:rsidRPr="00A836ED" w:rsidRDefault="00A836ED" w:rsidP="00A836ED">
            <w:pPr>
              <w:spacing w:after="160" w:line="259" w:lineRule="auto"/>
              <w:rPr>
                <w:rFonts w:cs="Arial"/>
                <w:sz w:val="16"/>
                <w:szCs w:val="16"/>
              </w:rPr>
            </w:pPr>
            <w:r w:rsidRPr="00A836ED">
              <w:rPr>
                <w:rFonts w:cs="Arial"/>
                <w:sz w:val="16"/>
                <w:szCs w:val="16"/>
              </w:rPr>
              <w:t>OID (Oracle Internet Directory)</w:t>
            </w:r>
          </w:p>
        </w:tc>
        <w:tc>
          <w:tcPr>
            <w:tcW w:w="928" w:type="dxa"/>
            <w:vAlign w:val="bottom"/>
          </w:tcPr>
          <w:p w14:paraId="54B73825" w14:textId="689D2FD1" w:rsidR="00A836ED" w:rsidRPr="00A836ED" w:rsidRDefault="006C4FF3" w:rsidP="00A836ED">
            <w:pPr>
              <w:spacing w:after="160" w:line="259" w:lineRule="auto"/>
              <w:rPr>
                <w:rFonts w:cs="Arial"/>
                <w:sz w:val="16"/>
                <w:szCs w:val="16"/>
              </w:rPr>
            </w:pPr>
            <w:r w:rsidRPr="006C4FF3">
              <w:rPr>
                <w:rFonts w:cs="Arial"/>
                <w:sz w:val="16"/>
                <w:szCs w:val="16"/>
              </w:rPr>
              <w:t>12.2.1.4.0</w:t>
            </w:r>
          </w:p>
        </w:tc>
        <w:tc>
          <w:tcPr>
            <w:tcW w:w="1538" w:type="dxa"/>
          </w:tcPr>
          <w:p w14:paraId="13F1C154" w14:textId="1E9688CB" w:rsidR="00A836ED" w:rsidRPr="00A836ED" w:rsidRDefault="00A836ED" w:rsidP="00A836ED">
            <w:pPr>
              <w:spacing w:after="160" w:line="259" w:lineRule="auto"/>
              <w:jc w:val="center"/>
              <w:rPr>
                <w:rFonts w:cs="Arial"/>
                <w:sz w:val="16"/>
                <w:szCs w:val="16"/>
              </w:rPr>
            </w:pPr>
            <w:r w:rsidRPr="00A836ED">
              <w:rPr>
                <w:rFonts w:cs="Arial"/>
                <w:sz w:val="16"/>
                <w:szCs w:val="16"/>
              </w:rPr>
              <w:t>Oracle</w:t>
            </w:r>
          </w:p>
        </w:tc>
        <w:tc>
          <w:tcPr>
            <w:tcW w:w="786" w:type="dxa"/>
            <w:vAlign w:val="bottom"/>
          </w:tcPr>
          <w:p w14:paraId="3C927DD8" w14:textId="77777777" w:rsidR="00A836ED" w:rsidRPr="00A836ED" w:rsidRDefault="00A836ED" w:rsidP="00A836ED">
            <w:pPr>
              <w:spacing w:after="160" w:line="259" w:lineRule="auto"/>
              <w:jc w:val="center"/>
              <w:rPr>
                <w:rFonts w:eastAsia="Times New Roman" w:cs="Arial"/>
                <w:color w:val="000000" w:themeColor="text1"/>
                <w:sz w:val="16"/>
                <w:szCs w:val="16"/>
                <w:highlight w:val="yellow"/>
                <w:lang w:val="en-US" w:eastAsia="nl-NL" w:bidi="ar-SA"/>
              </w:rPr>
            </w:pPr>
          </w:p>
        </w:tc>
      </w:tr>
      <w:tr w:rsidR="00A836ED" w14:paraId="0FF78E36" w14:textId="77777777" w:rsidTr="00240C58">
        <w:tc>
          <w:tcPr>
            <w:tcW w:w="3464" w:type="dxa"/>
            <w:vAlign w:val="bottom"/>
          </w:tcPr>
          <w:p w14:paraId="75E32E80" w14:textId="100A9A2F" w:rsidR="00A836ED" w:rsidRPr="00A836ED" w:rsidRDefault="00A836ED" w:rsidP="00A836ED">
            <w:pPr>
              <w:spacing w:after="160" w:line="259" w:lineRule="auto"/>
              <w:rPr>
                <w:rFonts w:cs="Arial"/>
                <w:sz w:val="16"/>
                <w:szCs w:val="16"/>
              </w:rPr>
            </w:pPr>
            <w:r w:rsidRPr="00A836ED">
              <w:rPr>
                <w:rFonts w:cs="Arial"/>
                <w:sz w:val="16"/>
                <w:szCs w:val="16"/>
              </w:rPr>
              <w:t>SONAR OID application server</w:t>
            </w:r>
          </w:p>
        </w:tc>
        <w:tc>
          <w:tcPr>
            <w:tcW w:w="1331" w:type="dxa"/>
            <w:vAlign w:val="bottom"/>
          </w:tcPr>
          <w:p w14:paraId="277BE6F4" w14:textId="01C9A6AA" w:rsidR="00A836ED" w:rsidRPr="00A836ED" w:rsidRDefault="00A836ED" w:rsidP="00A836ED">
            <w:pPr>
              <w:spacing w:after="160" w:line="259" w:lineRule="auto"/>
              <w:rPr>
                <w:rFonts w:cs="Arial"/>
                <w:sz w:val="16"/>
                <w:szCs w:val="16"/>
              </w:rPr>
            </w:pPr>
            <w:r w:rsidRPr="00A836ED">
              <w:rPr>
                <w:rFonts w:cs="Arial"/>
                <w:sz w:val="16"/>
                <w:szCs w:val="16"/>
              </w:rPr>
              <w:t>4-Middleware</w:t>
            </w:r>
          </w:p>
        </w:tc>
        <w:tc>
          <w:tcPr>
            <w:tcW w:w="2208" w:type="dxa"/>
            <w:vAlign w:val="bottom"/>
          </w:tcPr>
          <w:p w14:paraId="5757DB42" w14:textId="300B73F8" w:rsidR="00A836ED" w:rsidRPr="00A836ED" w:rsidRDefault="00A836ED" w:rsidP="00A836ED">
            <w:pPr>
              <w:spacing w:after="160" w:line="259" w:lineRule="auto"/>
              <w:rPr>
                <w:rFonts w:cs="Arial"/>
                <w:sz w:val="16"/>
                <w:szCs w:val="16"/>
              </w:rPr>
            </w:pPr>
            <w:r w:rsidRPr="00A836ED">
              <w:rPr>
                <w:rFonts w:cs="Arial"/>
                <w:sz w:val="16"/>
                <w:szCs w:val="16"/>
              </w:rPr>
              <w:t>Oracle Weblogic server</w:t>
            </w:r>
          </w:p>
        </w:tc>
        <w:tc>
          <w:tcPr>
            <w:tcW w:w="928" w:type="dxa"/>
            <w:vAlign w:val="bottom"/>
          </w:tcPr>
          <w:p w14:paraId="60834ACA" w14:textId="426CAB04" w:rsidR="00A836ED" w:rsidRPr="00A836ED" w:rsidRDefault="00A836ED" w:rsidP="00A836ED">
            <w:pPr>
              <w:spacing w:after="160" w:line="259" w:lineRule="auto"/>
              <w:rPr>
                <w:rFonts w:cs="Arial"/>
                <w:sz w:val="16"/>
                <w:szCs w:val="16"/>
              </w:rPr>
            </w:pPr>
            <w:r w:rsidRPr="00A836ED">
              <w:rPr>
                <w:rFonts w:cs="Arial"/>
                <w:sz w:val="16"/>
                <w:szCs w:val="16"/>
              </w:rPr>
              <w:t>12c</w:t>
            </w:r>
          </w:p>
        </w:tc>
        <w:tc>
          <w:tcPr>
            <w:tcW w:w="1538" w:type="dxa"/>
          </w:tcPr>
          <w:p w14:paraId="27D92317" w14:textId="5DE99297" w:rsidR="00A836ED" w:rsidRPr="00A836ED" w:rsidRDefault="00A836ED" w:rsidP="00A836ED">
            <w:pPr>
              <w:spacing w:after="160" w:line="259" w:lineRule="auto"/>
              <w:jc w:val="center"/>
              <w:rPr>
                <w:rFonts w:cs="Arial"/>
                <w:sz w:val="16"/>
                <w:szCs w:val="16"/>
              </w:rPr>
            </w:pPr>
            <w:r w:rsidRPr="00A836ED">
              <w:rPr>
                <w:rFonts w:cs="Arial"/>
                <w:sz w:val="16"/>
                <w:szCs w:val="16"/>
              </w:rPr>
              <w:t>Oracle</w:t>
            </w:r>
          </w:p>
        </w:tc>
        <w:tc>
          <w:tcPr>
            <w:tcW w:w="786" w:type="dxa"/>
            <w:vAlign w:val="bottom"/>
          </w:tcPr>
          <w:p w14:paraId="5023FEEC" w14:textId="77777777" w:rsidR="00A836ED" w:rsidRPr="00A836ED" w:rsidRDefault="00A836ED" w:rsidP="00A836ED">
            <w:pPr>
              <w:spacing w:after="160" w:line="259" w:lineRule="auto"/>
              <w:jc w:val="center"/>
              <w:rPr>
                <w:rFonts w:eastAsia="Times New Roman" w:cs="Arial"/>
                <w:color w:val="000000" w:themeColor="text1"/>
                <w:sz w:val="16"/>
                <w:szCs w:val="16"/>
                <w:highlight w:val="yellow"/>
                <w:lang w:val="en-US" w:eastAsia="nl-NL" w:bidi="ar-SA"/>
              </w:rPr>
            </w:pPr>
          </w:p>
        </w:tc>
      </w:tr>
      <w:tr w:rsidR="00F2724D" w14:paraId="76C3C61D" w14:textId="77777777" w:rsidTr="00F2724D">
        <w:trPr>
          <w:trHeight w:val="152"/>
        </w:trPr>
        <w:tc>
          <w:tcPr>
            <w:tcW w:w="3464" w:type="dxa"/>
            <w:shd w:val="clear" w:color="auto" w:fill="F2F2F2" w:themeFill="background1" w:themeFillShade="F2"/>
            <w:vAlign w:val="bottom"/>
          </w:tcPr>
          <w:p w14:paraId="3860163E" w14:textId="77777777" w:rsidR="00F2724D" w:rsidRPr="001A25CB" w:rsidRDefault="00F2724D" w:rsidP="00240C58">
            <w:pPr>
              <w:spacing w:after="160" w:line="259" w:lineRule="auto"/>
              <w:rPr>
                <w:rFonts w:cs="Arial"/>
                <w:sz w:val="16"/>
                <w:szCs w:val="16"/>
              </w:rPr>
            </w:pPr>
          </w:p>
        </w:tc>
        <w:tc>
          <w:tcPr>
            <w:tcW w:w="1331" w:type="dxa"/>
            <w:shd w:val="clear" w:color="auto" w:fill="F2F2F2" w:themeFill="background1" w:themeFillShade="F2"/>
            <w:vAlign w:val="bottom"/>
          </w:tcPr>
          <w:p w14:paraId="59420FEE" w14:textId="77777777" w:rsidR="00F2724D" w:rsidRPr="001A25CB" w:rsidRDefault="00F2724D" w:rsidP="00240C58">
            <w:pPr>
              <w:spacing w:after="160" w:line="259" w:lineRule="auto"/>
              <w:rPr>
                <w:rFonts w:cs="Arial"/>
                <w:sz w:val="16"/>
                <w:szCs w:val="16"/>
              </w:rPr>
            </w:pPr>
          </w:p>
        </w:tc>
        <w:tc>
          <w:tcPr>
            <w:tcW w:w="2208" w:type="dxa"/>
            <w:shd w:val="clear" w:color="auto" w:fill="F2F2F2" w:themeFill="background1" w:themeFillShade="F2"/>
            <w:vAlign w:val="bottom"/>
          </w:tcPr>
          <w:p w14:paraId="5669FB45" w14:textId="77777777" w:rsidR="00F2724D" w:rsidRPr="001A25CB" w:rsidRDefault="00F2724D" w:rsidP="00240C58">
            <w:pPr>
              <w:spacing w:after="160" w:line="259" w:lineRule="auto"/>
              <w:rPr>
                <w:rFonts w:cs="Arial"/>
                <w:sz w:val="16"/>
                <w:szCs w:val="16"/>
              </w:rPr>
            </w:pPr>
          </w:p>
        </w:tc>
        <w:tc>
          <w:tcPr>
            <w:tcW w:w="928" w:type="dxa"/>
            <w:shd w:val="clear" w:color="auto" w:fill="F2F2F2" w:themeFill="background1" w:themeFillShade="F2"/>
            <w:vAlign w:val="bottom"/>
          </w:tcPr>
          <w:p w14:paraId="3AD96FCA" w14:textId="77777777" w:rsidR="00F2724D" w:rsidRPr="001A25CB" w:rsidRDefault="00F2724D" w:rsidP="00240C58">
            <w:pPr>
              <w:spacing w:after="160" w:line="259" w:lineRule="auto"/>
              <w:rPr>
                <w:rFonts w:eastAsia="Times New Roman" w:cs="Arial"/>
                <w:color w:val="1F1E33"/>
                <w:sz w:val="16"/>
                <w:szCs w:val="16"/>
                <w:highlight w:val="yellow"/>
                <w:lang w:val="en-US" w:eastAsia="nl-NL" w:bidi="ar-SA"/>
              </w:rPr>
            </w:pPr>
          </w:p>
        </w:tc>
        <w:tc>
          <w:tcPr>
            <w:tcW w:w="1538" w:type="dxa"/>
            <w:shd w:val="clear" w:color="auto" w:fill="F2F2F2" w:themeFill="background1" w:themeFillShade="F2"/>
            <w:vAlign w:val="bottom"/>
          </w:tcPr>
          <w:p w14:paraId="42A27D89" w14:textId="77777777" w:rsidR="00F2724D" w:rsidRPr="001A25CB" w:rsidRDefault="00F2724D" w:rsidP="00240C58">
            <w:pPr>
              <w:spacing w:after="160" w:line="259" w:lineRule="auto"/>
              <w:jc w:val="center"/>
              <w:rPr>
                <w:rFonts w:eastAsia="Times New Roman" w:cs="Arial"/>
                <w:color w:val="000000" w:themeColor="text1"/>
                <w:sz w:val="16"/>
                <w:szCs w:val="16"/>
                <w:highlight w:val="yellow"/>
                <w:lang w:val="en-US" w:eastAsia="nl-NL" w:bidi="ar-SA"/>
              </w:rPr>
            </w:pPr>
          </w:p>
        </w:tc>
        <w:tc>
          <w:tcPr>
            <w:tcW w:w="786" w:type="dxa"/>
            <w:shd w:val="clear" w:color="auto" w:fill="F2F2F2" w:themeFill="background1" w:themeFillShade="F2"/>
            <w:vAlign w:val="bottom"/>
          </w:tcPr>
          <w:p w14:paraId="6EB6D2D9" w14:textId="77777777" w:rsidR="00F2724D" w:rsidRPr="001A25CB" w:rsidRDefault="00F2724D" w:rsidP="00240C58">
            <w:pPr>
              <w:spacing w:after="160" w:line="259" w:lineRule="auto"/>
              <w:jc w:val="center"/>
              <w:rPr>
                <w:rFonts w:eastAsia="Times New Roman" w:cs="Arial"/>
                <w:color w:val="000000" w:themeColor="text1"/>
                <w:sz w:val="16"/>
                <w:szCs w:val="16"/>
                <w:highlight w:val="yellow"/>
                <w:lang w:val="en-US" w:eastAsia="nl-NL" w:bidi="ar-SA"/>
              </w:rPr>
            </w:pPr>
          </w:p>
        </w:tc>
      </w:tr>
      <w:tr w:rsidR="0091785B" w14:paraId="22139726" w14:textId="77777777" w:rsidTr="00240C58">
        <w:tc>
          <w:tcPr>
            <w:tcW w:w="3464" w:type="dxa"/>
            <w:vAlign w:val="bottom"/>
          </w:tcPr>
          <w:p w14:paraId="529ABBDA" w14:textId="78C3C3B8" w:rsidR="0091785B" w:rsidRPr="0091785B" w:rsidRDefault="0091785B" w:rsidP="0091785B">
            <w:pPr>
              <w:spacing w:after="160" w:line="259" w:lineRule="auto"/>
              <w:rPr>
                <w:rFonts w:cs="Arial"/>
                <w:sz w:val="16"/>
                <w:szCs w:val="16"/>
              </w:rPr>
            </w:pPr>
            <w:r w:rsidRPr="0091785B">
              <w:rPr>
                <w:rFonts w:cs="Arial"/>
                <w:sz w:val="16"/>
                <w:szCs w:val="16"/>
              </w:rPr>
              <w:t>SONAR OID database server</w:t>
            </w:r>
          </w:p>
        </w:tc>
        <w:tc>
          <w:tcPr>
            <w:tcW w:w="1331" w:type="dxa"/>
            <w:vAlign w:val="bottom"/>
          </w:tcPr>
          <w:p w14:paraId="15258BA4" w14:textId="093869AD" w:rsidR="0091785B" w:rsidRPr="0091785B" w:rsidRDefault="0091785B" w:rsidP="0091785B">
            <w:pPr>
              <w:spacing w:after="160" w:line="259" w:lineRule="auto"/>
              <w:rPr>
                <w:rFonts w:cs="Arial"/>
                <w:sz w:val="16"/>
                <w:szCs w:val="16"/>
              </w:rPr>
            </w:pPr>
            <w:r w:rsidRPr="0091785B">
              <w:rPr>
                <w:rFonts w:cs="Arial"/>
                <w:sz w:val="16"/>
                <w:szCs w:val="16"/>
              </w:rPr>
              <w:t>1-OS</w:t>
            </w:r>
          </w:p>
        </w:tc>
        <w:tc>
          <w:tcPr>
            <w:tcW w:w="2208" w:type="dxa"/>
            <w:vAlign w:val="bottom"/>
          </w:tcPr>
          <w:p w14:paraId="5C6ADD35" w14:textId="543AC0D4" w:rsidR="0091785B" w:rsidRPr="0091785B" w:rsidRDefault="0091785B" w:rsidP="0091785B">
            <w:pPr>
              <w:spacing w:after="160" w:line="259" w:lineRule="auto"/>
              <w:rPr>
                <w:rFonts w:cs="Arial"/>
                <w:sz w:val="16"/>
                <w:szCs w:val="16"/>
              </w:rPr>
            </w:pPr>
            <w:r w:rsidRPr="0091785B">
              <w:rPr>
                <w:rFonts w:cs="Arial"/>
                <w:sz w:val="16"/>
                <w:szCs w:val="16"/>
              </w:rPr>
              <w:t>RHEL</w:t>
            </w:r>
          </w:p>
        </w:tc>
        <w:tc>
          <w:tcPr>
            <w:tcW w:w="928" w:type="dxa"/>
            <w:vAlign w:val="bottom"/>
          </w:tcPr>
          <w:p w14:paraId="0AB510CD" w14:textId="6D045A95" w:rsidR="0091785B" w:rsidRPr="0091785B" w:rsidRDefault="0091785B" w:rsidP="0091785B">
            <w:pPr>
              <w:spacing w:after="160" w:line="259" w:lineRule="auto"/>
              <w:rPr>
                <w:rFonts w:cs="Arial"/>
                <w:sz w:val="16"/>
                <w:szCs w:val="16"/>
              </w:rPr>
            </w:pPr>
            <w:r w:rsidRPr="0091785B">
              <w:rPr>
                <w:rFonts w:cs="Arial"/>
                <w:sz w:val="16"/>
                <w:szCs w:val="16"/>
              </w:rPr>
              <w:t>7.9</w:t>
            </w:r>
          </w:p>
        </w:tc>
        <w:tc>
          <w:tcPr>
            <w:tcW w:w="1538" w:type="dxa"/>
            <w:vAlign w:val="bottom"/>
          </w:tcPr>
          <w:p w14:paraId="5F523414" w14:textId="5B13F09A" w:rsidR="0091785B" w:rsidRPr="0091785B" w:rsidRDefault="0091785B" w:rsidP="0091785B">
            <w:pPr>
              <w:spacing w:after="160" w:line="259" w:lineRule="auto"/>
              <w:jc w:val="center"/>
              <w:rPr>
                <w:rFonts w:cs="Arial"/>
                <w:sz w:val="16"/>
                <w:szCs w:val="16"/>
              </w:rPr>
            </w:pPr>
            <w:r w:rsidRPr="0091785B">
              <w:rPr>
                <w:rFonts w:cs="Arial"/>
                <w:sz w:val="16"/>
                <w:szCs w:val="16"/>
              </w:rPr>
              <w:t>RedHat</w:t>
            </w:r>
          </w:p>
        </w:tc>
        <w:tc>
          <w:tcPr>
            <w:tcW w:w="786" w:type="dxa"/>
            <w:vAlign w:val="bottom"/>
          </w:tcPr>
          <w:p w14:paraId="6FA4D887" w14:textId="77777777" w:rsidR="0091785B" w:rsidRPr="0091785B" w:rsidRDefault="0091785B" w:rsidP="0091785B">
            <w:pPr>
              <w:spacing w:after="160" w:line="259" w:lineRule="auto"/>
              <w:jc w:val="center"/>
              <w:rPr>
                <w:rFonts w:eastAsia="Times New Roman" w:cs="Arial"/>
                <w:color w:val="000000" w:themeColor="text1"/>
                <w:sz w:val="16"/>
                <w:szCs w:val="16"/>
                <w:highlight w:val="yellow"/>
                <w:lang w:val="en-US" w:eastAsia="nl-NL" w:bidi="ar-SA"/>
              </w:rPr>
            </w:pPr>
          </w:p>
        </w:tc>
      </w:tr>
      <w:tr w:rsidR="0091785B" w14:paraId="13783ED9" w14:textId="77777777" w:rsidTr="00240C58">
        <w:tc>
          <w:tcPr>
            <w:tcW w:w="3464" w:type="dxa"/>
            <w:vAlign w:val="bottom"/>
          </w:tcPr>
          <w:p w14:paraId="6FD6A098" w14:textId="27022222" w:rsidR="0091785B" w:rsidRPr="0091785B" w:rsidRDefault="0091785B" w:rsidP="0091785B">
            <w:pPr>
              <w:spacing w:after="160" w:line="259" w:lineRule="auto"/>
              <w:rPr>
                <w:rFonts w:cs="Arial"/>
                <w:sz w:val="16"/>
                <w:szCs w:val="16"/>
              </w:rPr>
            </w:pPr>
            <w:r w:rsidRPr="0091785B">
              <w:rPr>
                <w:rFonts w:cs="Arial"/>
                <w:sz w:val="16"/>
                <w:szCs w:val="16"/>
              </w:rPr>
              <w:t>SONAR OID database server</w:t>
            </w:r>
          </w:p>
        </w:tc>
        <w:tc>
          <w:tcPr>
            <w:tcW w:w="1331" w:type="dxa"/>
            <w:vAlign w:val="bottom"/>
          </w:tcPr>
          <w:p w14:paraId="17DBCFD2" w14:textId="17E43231" w:rsidR="0091785B" w:rsidRPr="0091785B" w:rsidRDefault="0091785B" w:rsidP="0091785B">
            <w:pPr>
              <w:spacing w:after="160" w:line="259" w:lineRule="auto"/>
              <w:rPr>
                <w:rFonts w:cs="Arial"/>
                <w:sz w:val="16"/>
                <w:szCs w:val="16"/>
              </w:rPr>
            </w:pPr>
            <w:r w:rsidRPr="0091785B">
              <w:rPr>
                <w:rFonts w:cs="Arial"/>
                <w:sz w:val="16"/>
                <w:szCs w:val="16"/>
              </w:rPr>
              <w:t>3-Database</w:t>
            </w:r>
          </w:p>
        </w:tc>
        <w:tc>
          <w:tcPr>
            <w:tcW w:w="2208" w:type="dxa"/>
            <w:vAlign w:val="bottom"/>
          </w:tcPr>
          <w:p w14:paraId="66C074A4" w14:textId="2866525A" w:rsidR="0091785B" w:rsidRPr="0091785B" w:rsidRDefault="0091785B" w:rsidP="0091785B">
            <w:pPr>
              <w:spacing w:after="160" w:line="259" w:lineRule="auto"/>
              <w:rPr>
                <w:rFonts w:cs="Arial"/>
                <w:sz w:val="16"/>
                <w:szCs w:val="16"/>
              </w:rPr>
            </w:pPr>
            <w:r w:rsidRPr="0091785B">
              <w:rPr>
                <w:rFonts w:cs="Arial"/>
                <w:sz w:val="16"/>
                <w:szCs w:val="16"/>
              </w:rPr>
              <w:t>Oracle database server</w:t>
            </w:r>
          </w:p>
        </w:tc>
        <w:tc>
          <w:tcPr>
            <w:tcW w:w="928" w:type="dxa"/>
            <w:vAlign w:val="bottom"/>
          </w:tcPr>
          <w:p w14:paraId="0047B11E" w14:textId="78720449" w:rsidR="0091785B" w:rsidRPr="0091785B" w:rsidRDefault="0091785B" w:rsidP="0091785B">
            <w:pPr>
              <w:spacing w:after="160" w:line="259" w:lineRule="auto"/>
              <w:rPr>
                <w:rFonts w:cs="Arial"/>
                <w:sz w:val="16"/>
                <w:szCs w:val="16"/>
              </w:rPr>
            </w:pPr>
            <w:r w:rsidRPr="0091785B">
              <w:rPr>
                <w:rFonts w:cs="Arial"/>
                <w:sz w:val="16"/>
                <w:szCs w:val="16"/>
              </w:rPr>
              <w:t>19.1</w:t>
            </w:r>
          </w:p>
        </w:tc>
        <w:tc>
          <w:tcPr>
            <w:tcW w:w="1538" w:type="dxa"/>
          </w:tcPr>
          <w:p w14:paraId="596270D6" w14:textId="491B4A32" w:rsidR="0091785B" w:rsidRPr="0091785B" w:rsidRDefault="0091785B" w:rsidP="0091785B">
            <w:pPr>
              <w:spacing w:after="160" w:line="259" w:lineRule="auto"/>
              <w:jc w:val="center"/>
              <w:rPr>
                <w:rFonts w:cs="Arial"/>
                <w:sz w:val="16"/>
                <w:szCs w:val="16"/>
              </w:rPr>
            </w:pPr>
            <w:r w:rsidRPr="0091785B">
              <w:rPr>
                <w:rFonts w:cs="Arial"/>
                <w:sz w:val="16"/>
                <w:szCs w:val="16"/>
              </w:rPr>
              <w:t>Oracle</w:t>
            </w:r>
          </w:p>
        </w:tc>
        <w:tc>
          <w:tcPr>
            <w:tcW w:w="786" w:type="dxa"/>
            <w:vAlign w:val="bottom"/>
          </w:tcPr>
          <w:p w14:paraId="308FB0A4" w14:textId="77777777" w:rsidR="0091785B" w:rsidRPr="0091785B" w:rsidRDefault="0091785B" w:rsidP="0091785B">
            <w:pPr>
              <w:spacing w:after="160" w:line="259" w:lineRule="auto"/>
              <w:jc w:val="center"/>
              <w:rPr>
                <w:rFonts w:eastAsia="Times New Roman" w:cs="Arial"/>
                <w:color w:val="000000" w:themeColor="text1"/>
                <w:sz w:val="16"/>
                <w:szCs w:val="16"/>
                <w:highlight w:val="yellow"/>
                <w:lang w:val="en-US" w:eastAsia="nl-NL" w:bidi="ar-SA"/>
              </w:rPr>
            </w:pPr>
          </w:p>
        </w:tc>
      </w:tr>
    </w:tbl>
    <w:p w14:paraId="74BD79B7" w14:textId="23F349DC" w:rsidR="003E7F0A" w:rsidRDefault="003E7F0A" w:rsidP="003E7F0A">
      <w:pPr>
        <w:pStyle w:val="BodyText"/>
        <w:rPr>
          <w:lang w:val="en-US" w:eastAsia="nl-NL" w:bidi="ar-SA"/>
        </w:rPr>
      </w:pPr>
    </w:p>
    <w:p w14:paraId="47653172" w14:textId="1026C8EB" w:rsidR="003E7F0A" w:rsidRDefault="003E7F0A" w:rsidP="003E7F0A">
      <w:pPr>
        <w:pStyle w:val="BodyText"/>
        <w:rPr>
          <w:lang w:val="en-US" w:eastAsia="nl-NL" w:bidi="ar-SA"/>
        </w:rPr>
      </w:pPr>
    </w:p>
    <w:p w14:paraId="4CF5A323" w14:textId="06805421" w:rsidR="003E7F0A" w:rsidRDefault="003E7F0A" w:rsidP="003E7F0A">
      <w:pPr>
        <w:pStyle w:val="BodyText"/>
        <w:rPr>
          <w:lang w:val="en-US" w:eastAsia="nl-NL" w:bidi="ar-SA"/>
        </w:rPr>
      </w:pPr>
    </w:p>
    <w:p w14:paraId="0428245F" w14:textId="77777777" w:rsidR="003E7F0A" w:rsidRPr="003E7F0A" w:rsidRDefault="003E7F0A" w:rsidP="003E7F0A">
      <w:pPr>
        <w:pStyle w:val="BodyText"/>
        <w:rPr>
          <w:lang w:val="en-US" w:eastAsia="nl-NL" w:bidi="ar-SA"/>
        </w:rPr>
      </w:pPr>
    </w:p>
    <w:p w14:paraId="220846E2" w14:textId="2A3C154A" w:rsidR="008D7D3C" w:rsidRPr="00C943F4" w:rsidRDefault="008D7D3C" w:rsidP="008D7D3C">
      <w:pPr>
        <w:pStyle w:val="Heading2"/>
        <w:numPr>
          <w:ilvl w:val="0"/>
          <w:numId w:val="0"/>
        </w:numPr>
        <w:ind w:left="567" w:hanging="567"/>
        <w:rPr>
          <w:i/>
          <w:iCs w:val="0"/>
          <w:sz w:val="20"/>
          <w:szCs w:val="20"/>
          <w:lang w:val="en-US" w:eastAsia="nl-NL" w:bidi="ar-SA"/>
        </w:rPr>
      </w:pPr>
      <w:bookmarkStart w:id="58" w:name="_Toc127191417"/>
      <w:r w:rsidRPr="00C943F4">
        <w:rPr>
          <w:i/>
          <w:iCs w:val="0"/>
          <w:sz w:val="20"/>
          <w:szCs w:val="20"/>
          <w:lang w:val="en-US" w:eastAsia="nl-NL" w:bidi="ar-SA"/>
        </w:rPr>
        <w:lastRenderedPageBreak/>
        <w:t>Load Balancers</w:t>
      </w:r>
      <w:bookmarkEnd w:id="57"/>
      <w:bookmarkEnd w:id="58"/>
    </w:p>
    <w:p w14:paraId="79DCE583" w14:textId="77777777" w:rsidR="0091785B" w:rsidRDefault="0091785B" w:rsidP="008D7D3C">
      <w:pPr>
        <w:spacing w:after="160" w:line="259" w:lineRule="auto"/>
        <w:rPr>
          <w:rFonts w:eastAsia="Times New Roman" w:cs="Helvetica"/>
          <w:b/>
          <w:i/>
          <w:color w:val="1F1E33"/>
          <w:sz w:val="20"/>
          <w:lang w:val="en-US" w:eastAsia="nl-NL" w:bidi="ar-SA"/>
        </w:rPr>
      </w:pPr>
    </w:p>
    <w:p w14:paraId="1050EE3C" w14:textId="1149ECE5" w:rsidR="00C60855" w:rsidRDefault="00184AE5" w:rsidP="008D7D3C">
      <w:pPr>
        <w:spacing w:after="160" w:line="259" w:lineRule="auto"/>
        <w:rPr>
          <w:rFonts w:eastAsia="Times New Roman" w:cs="Helvetica"/>
          <w:b/>
          <w:i/>
          <w:color w:val="1F1E33"/>
          <w:sz w:val="20"/>
          <w:lang w:val="en-US" w:eastAsia="nl-NL" w:bidi="ar-SA"/>
        </w:rPr>
      </w:pPr>
      <w:r>
        <w:rPr>
          <w:rFonts w:eastAsia="Times New Roman" w:cs="Helvetica"/>
          <w:b/>
          <w:i/>
          <w:color w:val="1F1E33"/>
          <w:sz w:val="20"/>
          <w:lang w:val="en-US" w:eastAsia="nl-NL" w:bidi="ar-SA"/>
        </w:rPr>
        <w:t>Production</w:t>
      </w:r>
    </w:p>
    <w:tbl>
      <w:tblPr>
        <w:tblStyle w:val="TableGrid"/>
        <w:tblW w:w="10170" w:type="dxa"/>
        <w:tblInd w:w="-185" w:type="dxa"/>
        <w:tblLook w:val="04A0" w:firstRow="1" w:lastRow="0" w:firstColumn="1" w:lastColumn="0" w:noHBand="0" w:noVBand="1"/>
      </w:tblPr>
      <w:tblGrid>
        <w:gridCol w:w="3240"/>
        <w:gridCol w:w="2430"/>
        <w:gridCol w:w="2250"/>
        <w:gridCol w:w="2250"/>
      </w:tblGrid>
      <w:tr w:rsidR="00990145" w:rsidRPr="00EF458C" w14:paraId="09D274DE" w14:textId="77777777" w:rsidTr="00240C58">
        <w:trPr>
          <w:trHeight w:val="255"/>
        </w:trPr>
        <w:tc>
          <w:tcPr>
            <w:tcW w:w="3240" w:type="dxa"/>
            <w:shd w:val="clear" w:color="auto" w:fill="D9D9D9" w:themeFill="background1" w:themeFillShade="D9"/>
            <w:noWrap/>
            <w:hideMark/>
          </w:tcPr>
          <w:p w14:paraId="756F8E25" w14:textId="25792F76" w:rsidR="00990145" w:rsidRPr="00EF458C" w:rsidRDefault="00990145" w:rsidP="00240C58">
            <w:pPr>
              <w:rPr>
                <w:rFonts w:eastAsia="Times New Roman" w:cs="Arial"/>
                <w:b/>
                <w:bCs/>
                <w:sz w:val="16"/>
                <w:szCs w:val="16"/>
                <w:lang w:val="en-US" w:bidi="ar-SA"/>
              </w:rPr>
            </w:pPr>
            <w:r>
              <w:rPr>
                <w:rFonts w:eastAsia="Times New Roman" w:cs="Arial"/>
                <w:b/>
                <w:bCs/>
                <w:sz w:val="16"/>
                <w:szCs w:val="16"/>
                <w:lang w:val="en-US" w:bidi="ar-SA"/>
              </w:rPr>
              <w:t>LB ID</w:t>
            </w:r>
          </w:p>
        </w:tc>
        <w:tc>
          <w:tcPr>
            <w:tcW w:w="2430" w:type="dxa"/>
            <w:shd w:val="clear" w:color="auto" w:fill="auto"/>
            <w:vAlign w:val="center"/>
          </w:tcPr>
          <w:p w14:paraId="53AD1581" w14:textId="1A78AB91" w:rsidR="00990145" w:rsidRPr="00184AE5" w:rsidRDefault="00990145" w:rsidP="00240C58">
            <w:pPr>
              <w:rPr>
                <w:rFonts w:eastAsia="Times New Roman" w:cs="Arial"/>
                <w:color w:val="auto"/>
                <w:sz w:val="16"/>
                <w:szCs w:val="16"/>
                <w:lang w:val="en-US" w:bidi="ar-SA"/>
              </w:rPr>
            </w:pPr>
            <w:r>
              <w:rPr>
                <w:rFonts w:eastAsia="Times New Roman" w:cs="Arial"/>
                <w:color w:val="auto"/>
                <w:sz w:val="16"/>
                <w:szCs w:val="16"/>
                <w:lang w:val="en-US" w:bidi="ar-SA"/>
              </w:rPr>
              <w:t>LB-</w:t>
            </w:r>
            <w:r w:rsidR="00664035">
              <w:rPr>
                <w:rFonts w:eastAsia="Times New Roman" w:cs="Arial"/>
                <w:color w:val="auto"/>
                <w:sz w:val="16"/>
                <w:szCs w:val="16"/>
                <w:lang w:val="en-US" w:bidi="ar-SA"/>
              </w:rPr>
              <w:t>PS-</w:t>
            </w:r>
            <w:proofErr w:type="spellStart"/>
            <w:r w:rsidR="00664035">
              <w:rPr>
                <w:rFonts w:eastAsia="Times New Roman" w:cs="Arial"/>
                <w:color w:val="auto"/>
                <w:sz w:val="16"/>
                <w:szCs w:val="16"/>
                <w:lang w:val="en-US" w:bidi="ar-SA"/>
              </w:rPr>
              <w:t>ext</w:t>
            </w:r>
            <w:proofErr w:type="spellEnd"/>
            <w:r w:rsidR="00664035">
              <w:rPr>
                <w:rFonts w:eastAsia="Times New Roman" w:cs="Arial"/>
                <w:color w:val="auto"/>
                <w:sz w:val="16"/>
                <w:szCs w:val="16"/>
                <w:lang w:val="en-US" w:bidi="ar-SA"/>
              </w:rPr>
              <w:t>-P</w:t>
            </w:r>
          </w:p>
        </w:tc>
        <w:tc>
          <w:tcPr>
            <w:tcW w:w="2250" w:type="dxa"/>
            <w:vAlign w:val="center"/>
          </w:tcPr>
          <w:p w14:paraId="321EDDA4" w14:textId="5C81A1EA" w:rsidR="00990145" w:rsidRPr="00ED1ED9" w:rsidRDefault="00664035" w:rsidP="00240C58">
            <w:pPr>
              <w:rPr>
                <w:rFonts w:eastAsia="Times New Roman" w:cs="Arial"/>
                <w:color w:val="auto"/>
                <w:sz w:val="16"/>
                <w:szCs w:val="16"/>
                <w:lang w:val="en-US" w:bidi="ar-SA"/>
              </w:rPr>
            </w:pPr>
            <w:r>
              <w:rPr>
                <w:rFonts w:eastAsia="Times New Roman" w:cs="Arial"/>
                <w:color w:val="auto"/>
                <w:sz w:val="16"/>
                <w:szCs w:val="16"/>
                <w:lang w:val="en-US" w:bidi="ar-SA"/>
              </w:rPr>
              <w:t>LB-EAI-</w:t>
            </w:r>
            <w:proofErr w:type="spellStart"/>
            <w:r>
              <w:rPr>
                <w:rFonts w:eastAsia="Times New Roman" w:cs="Arial"/>
                <w:color w:val="auto"/>
                <w:sz w:val="16"/>
                <w:szCs w:val="16"/>
                <w:lang w:val="en-US" w:bidi="ar-SA"/>
              </w:rPr>
              <w:t>ext</w:t>
            </w:r>
            <w:proofErr w:type="spellEnd"/>
            <w:r>
              <w:rPr>
                <w:rFonts w:eastAsia="Times New Roman" w:cs="Arial"/>
                <w:color w:val="auto"/>
                <w:sz w:val="16"/>
                <w:szCs w:val="16"/>
                <w:lang w:val="en-US" w:bidi="ar-SA"/>
              </w:rPr>
              <w:t>-P</w:t>
            </w:r>
          </w:p>
        </w:tc>
        <w:tc>
          <w:tcPr>
            <w:tcW w:w="2250" w:type="dxa"/>
            <w:vAlign w:val="center"/>
          </w:tcPr>
          <w:p w14:paraId="6529A602" w14:textId="57FC42CB" w:rsidR="00990145" w:rsidRDefault="00664035" w:rsidP="00240C58">
            <w:pPr>
              <w:rPr>
                <w:rFonts w:eastAsia="Times New Roman" w:cs="Arial"/>
                <w:color w:val="auto"/>
                <w:sz w:val="16"/>
                <w:szCs w:val="16"/>
                <w:lang w:val="en-US" w:eastAsia="nl-NL" w:bidi="ar-SA"/>
              </w:rPr>
            </w:pPr>
            <w:r>
              <w:rPr>
                <w:rFonts w:eastAsia="Times New Roman" w:cs="Arial"/>
                <w:color w:val="auto"/>
                <w:sz w:val="16"/>
                <w:szCs w:val="16"/>
                <w:lang w:val="en-US" w:eastAsia="nl-NL" w:bidi="ar-SA"/>
              </w:rPr>
              <w:t>LB-PDF-</w:t>
            </w:r>
            <w:proofErr w:type="spellStart"/>
            <w:r>
              <w:rPr>
                <w:rFonts w:eastAsia="Times New Roman" w:cs="Arial"/>
                <w:color w:val="auto"/>
                <w:sz w:val="16"/>
                <w:szCs w:val="16"/>
                <w:lang w:val="en-US" w:eastAsia="nl-NL" w:bidi="ar-SA"/>
              </w:rPr>
              <w:t>ext</w:t>
            </w:r>
            <w:proofErr w:type="spellEnd"/>
            <w:r>
              <w:rPr>
                <w:rFonts w:eastAsia="Times New Roman" w:cs="Arial"/>
                <w:color w:val="auto"/>
                <w:sz w:val="16"/>
                <w:szCs w:val="16"/>
                <w:lang w:val="en-US" w:eastAsia="nl-NL" w:bidi="ar-SA"/>
              </w:rPr>
              <w:t>-P</w:t>
            </w:r>
          </w:p>
        </w:tc>
      </w:tr>
      <w:tr w:rsidR="00184AE5" w:rsidRPr="00EF458C" w14:paraId="0D7CAD7A" w14:textId="7F279249" w:rsidTr="002927BC">
        <w:trPr>
          <w:trHeight w:val="255"/>
        </w:trPr>
        <w:tc>
          <w:tcPr>
            <w:tcW w:w="3240" w:type="dxa"/>
            <w:shd w:val="clear" w:color="auto" w:fill="D9D9D9" w:themeFill="background1" w:themeFillShade="D9"/>
            <w:noWrap/>
            <w:hideMark/>
          </w:tcPr>
          <w:p w14:paraId="6338280A" w14:textId="77777777" w:rsidR="00184AE5" w:rsidRPr="00EF458C" w:rsidRDefault="00184AE5" w:rsidP="00184AE5">
            <w:pPr>
              <w:rPr>
                <w:rFonts w:eastAsia="Times New Roman" w:cs="Arial"/>
                <w:b/>
                <w:bCs/>
                <w:sz w:val="16"/>
                <w:szCs w:val="16"/>
                <w:lang w:val="en-US" w:bidi="ar-SA"/>
              </w:rPr>
            </w:pPr>
            <w:r>
              <w:rPr>
                <w:rFonts w:eastAsia="Times New Roman" w:cs="Arial"/>
                <w:b/>
                <w:bCs/>
                <w:sz w:val="16"/>
                <w:szCs w:val="16"/>
                <w:lang w:val="en-US" w:bidi="ar-SA"/>
              </w:rPr>
              <w:t>Security zone</w:t>
            </w:r>
          </w:p>
        </w:tc>
        <w:sdt>
          <w:sdtPr>
            <w:rPr>
              <w:rFonts w:eastAsia="Times New Roman" w:cs="Arial"/>
              <w:color w:val="auto"/>
              <w:sz w:val="16"/>
              <w:szCs w:val="16"/>
              <w:lang w:val="en-US" w:eastAsia="nl-NL" w:bidi="ar-SA"/>
            </w:rPr>
            <w:alias w:val="Security Zone"/>
            <w:tag w:val="Security Zone"/>
            <w:id w:val="897718420"/>
            <w:placeholder>
              <w:docPart w:val="D866A6CC2D6B408298AF67AFA62E6710"/>
            </w:placeholder>
            <w:dropDownList>
              <w:listItem w:displayText="Select" w:value="Select"/>
              <w:listItem w:displayText="FrontOffice" w:value="FrontOffice"/>
              <w:listItem w:displayText="BackOffice" w:value="BackOffice"/>
              <w:listItem w:displayText="Kluis" w:value="Kluis"/>
              <w:listItem w:displayText="External DMZ (External interface)" w:value="External DMZ (External interface)"/>
              <w:listItem w:displayText="External DMZ (Internal interface)" w:value="External DMZ (Internal interface)"/>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2430" w:type="dxa"/>
                <w:shd w:val="clear" w:color="auto" w:fill="auto"/>
                <w:vAlign w:val="center"/>
              </w:tcPr>
              <w:p w14:paraId="7C64EF8E" w14:textId="77777777" w:rsidR="00184AE5" w:rsidRPr="00184AE5" w:rsidRDefault="00184AE5" w:rsidP="00184AE5">
                <w:pPr>
                  <w:rPr>
                    <w:rFonts w:eastAsia="Times New Roman" w:cs="Arial"/>
                    <w:color w:val="auto"/>
                    <w:sz w:val="16"/>
                    <w:szCs w:val="16"/>
                    <w:lang w:val="en-US" w:bidi="ar-SA"/>
                  </w:rPr>
                </w:pPr>
                <w:r w:rsidRPr="00184AE5">
                  <w:rPr>
                    <w:rFonts w:eastAsia="Times New Roman" w:cs="Arial"/>
                    <w:color w:val="auto"/>
                    <w:sz w:val="16"/>
                    <w:szCs w:val="16"/>
                    <w:lang w:val="en-US" w:eastAsia="nl-NL" w:bidi="ar-SA"/>
                  </w:rPr>
                  <w:t>FrontOffice</w:t>
                </w:r>
              </w:p>
            </w:tc>
          </w:sdtContent>
        </w:sdt>
        <w:sdt>
          <w:sdtPr>
            <w:rPr>
              <w:rFonts w:eastAsia="Times New Roman" w:cs="Arial"/>
              <w:color w:val="auto"/>
              <w:sz w:val="16"/>
              <w:szCs w:val="16"/>
              <w:lang w:val="en-US" w:eastAsia="nl-NL" w:bidi="ar-SA"/>
            </w:rPr>
            <w:alias w:val="Security Zone"/>
            <w:tag w:val="Security Zone"/>
            <w:id w:val="1031302798"/>
            <w:placeholder>
              <w:docPart w:val="0632789E51CC44BA8384D831B6C7BDBC"/>
            </w:placeholder>
            <w:dropDownList>
              <w:listItem w:displayText="Select" w:value="Select"/>
              <w:listItem w:displayText="FrontOffice" w:value="FrontOffice"/>
              <w:listItem w:displayText="BackOffice" w:value="BackOffice"/>
              <w:listItem w:displayText="Kluis" w:value="Kluis"/>
              <w:listItem w:displayText="External DMZ (External interface)" w:value="External DMZ (External interface)"/>
              <w:listItem w:displayText="External DMZ (Internal interface)" w:value="External DMZ (Internal interface)"/>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2250" w:type="dxa"/>
                <w:vAlign w:val="center"/>
              </w:tcPr>
              <w:p w14:paraId="47471851" w14:textId="4FA9DAB6" w:rsidR="00184AE5" w:rsidRPr="00ED1ED9" w:rsidRDefault="00557E0C" w:rsidP="00184AE5">
                <w:pPr>
                  <w:rPr>
                    <w:rFonts w:eastAsia="Times New Roman" w:cs="Arial"/>
                    <w:color w:val="auto"/>
                    <w:sz w:val="16"/>
                    <w:szCs w:val="16"/>
                    <w:lang w:val="en-US" w:bidi="ar-SA"/>
                  </w:rPr>
                </w:pPr>
                <w:r>
                  <w:rPr>
                    <w:rFonts w:eastAsia="Times New Roman" w:cs="Arial"/>
                    <w:color w:val="auto"/>
                    <w:sz w:val="16"/>
                    <w:szCs w:val="16"/>
                    <w:lang w:val="en-US" w:eastAsia="nl-NL" w:bidi="ar-SA"/>
                  </w:rPr>
                  <w:t>BackOffice</w:t>
                </w:r>
              </w:p>
            </w:tc>
          </w:sdtContent>
        </w:sdt>
        <w:sdt>
          <w:sdtPr>
            <w:rPr>
              <w:rFonts w:eastAsia="Times New Roman" w:cs="Arial"/>
              <w:color w:val="auto"/>
              <w:sz w:val="16"/>
              <w:szCs w:val="16"/>
              <w:lang w:val="en-US" w:eastAsia="nl-NL" w:bidi="ar-SA"/>
            </w:rPr>
            <w:alias w:val="Security Zone"/>
            <w:tag w:val="Security Zone"/>
            <w:id w:val="-604269515"/>
            <w:placeholder>
              <w:docPart w:val="F20CBE57F95043C3956DDE6F2F486A63"/>
            </w:placeholder>
            <w:dropDownList>
              <w:listItem w:displayText="Select" w:value="Select"/>
              <w:listItem w:displayText="FrontOffice" w:value="FrontOffice"/>
              <w:listItem w:displayText="BackOffice" w:value="BackOffice"/>
              <w:listItem w:displayText="Kluis" w:value="Kluis"/>
              <w:listItem w:displayText="External DMZ (External interface)" w:value="External DMZ (External interface)"/>
              <w:listItem w:displayText="External DMZ (Internal interface)" w:value="External DMZ (Internal interface)"/>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2250" w:type="dxa"/>
                <w:vAlign w:val="center"/>
              </w:tcPr>
              <w:p w14:paraId="2C240A02" w14:textId="5BE722A9" w:rsidR="00184AE5" w:rsidRDefault="00184AE5" w:rsidP="00184AE5">
                <w:pPr>
                  <w:rPr>
                    <w:rFonts w:eastAsia="Times New Roman" w:cs="Arial"/>
                    <w:color w:val="auto"/>
                    <w:sz w:val="16"/>
                    <w:szCs w:val="16"/>
                    <w:lang w:val="en-US" w:eastAsia="nl-NL" w:bidi="ar-SA"/>
                  </w:rPr>
                </w:pPr>
                <w:r>
                  <w:rPr>
                    <w:rFonts w:eastAsia="Times New Roman" w:cs="Arial"/>
                    <w:color w:val="auto"/>
                    <w:sz w:val="16"/>
                    <w:szCs w:val="16"/>
                    <w:lang w:val="en-US" w:eastAsia="nl-NL" w:bidi="ar-SA"/>
                  </w:rPr>
                  <w:t>FrontOffice</w:t>
                </w:r>
              </w:p>
            </w:tc>
          </w:sdtContent>
        </w:sdt>
      </w:tr>
      <w:tr w:rsidR="00184AE5" w:rsidRPr="00EF458C" w14:paraId="493B3FD7" w14:textId="3052FC9F" w:rsidTr="002927BC">
        <w:trPr>
          <w:trHeight w:val="255"/>
        </w:trPr>
        <w:tc>
          <w:tcPr>
            <w:tcW w:w="3240" w:type="dxa"/>
            <w:shd w:val="clear" w:color="auto" w:fill="D9D9D9" w:themeFill="background1" w:themeFillShade="D9"/>
            <w:noWrap/>
            <w:hideMark/>
          </w:tcPr>
          <w:p w14:paraId="0317D0D4" w14:textId="77777777" w:rsidR="00184AE5" w:rsidRPr="00EF458C" w:rsidRDefault="00184AE5" w:rsidP="00184AE5">
            <w:pPr>
              <w:rPr>
                <w:rFonts w:eastAsia="Times New Roman" w:cs="Arial"/>
                <w:b/>
                <w:bCs/>
                <w:sz w:val="16"/>
                <w:szCs w:val="16"/>
                <w:lang w:val="en-US" w:bidi="ar-SA"/>
              </w:rPr>
            </w:pPr>
            <w:r>
              <w:rPr>
                <w:rFonts w:eastAsia="Times New Roman" w:cs="Arial"/>
                <w:b/>
                <w:bCs/>
                <w:sz w:val="16"/>
                <w:szCs w:val="16"/>
                <w:lang w:val="en-US" w:bidi="ar-SA"/>
              </w:rPr>
              <w:t>Domain</w:t>
            </w:r>
          </w:p>
        </w:tc>
        <w:sdt>
          <w:sdtPr>
            <w:rPr>
              <w:sz w:val="16"/>
              <w:szCs w:val="16"/>
            </w:rPr>
            <w:alias w:val="Domain"/>
            <w:tag w:val="Domain"/>
            <w:id w:val="-1504274744"/>
            <w:placeholder>
              <w:docPart w:val="0D00DDCF4F154566B6514867ED6C8E53"/>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2430" w:type="dxa"/>
                <w:shd w:val="clear" w:color="auto" w:fill="auto"/>
                <w:vAlign w:val="center"/>
              </w:tcPr>
              <w:p w14:paraId="43B30EA3" w14:textId="32DC51FB" w:rsidR="00184AE5" w:rsidRPr="00184AE5" w:rsidRDefault="00184AE5" w:rsidP="00184AE5">
                <w:pPr>
                  <w:rPr>
                    <w:rFonts w:eastAsia="Times New Roman" w:cs="Arial"/>
                    <w:color w:val="auto"/>
                    <w:sz w:val="16"/>
                    <w:szCs w:val="16"/>
                    <w:lang w:val="en-US" w:bidi="ar-SA"/>
                  </w:rPr>
                </w:pPr>
                <w:r w:rsidRPr="00184AE5">
                  <w:rPr>
                    <w:sz w:val="16"/>
                    <w:szCs w:val="16"/>
                  </w:rPr>
                  <w:t>Production</w:t>
                </w:r>
              </w:p>
            </w:tc>
          </w:sdtContent>
        </w:sdt>
        <w:sdt>
          <w:sdtPr>
            <w:rPr>
              <w:sz w:val="16"/>
              <w:szCs w:val="16"/>
            </w:rPr>
            <w:alias w:val="Domain"/>
            <w:tag w:val="Domain"/>
            <w:id w:val="-536735693"/>
            <w:placeholder>
              <w:docPart w:val="D41D99F79F9B47E1A14888FFEDD03C37"/>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2250" w:type="dxa"/>
                <w:vAlign w:val="center"/>
              </w:tcPr>
              <w:p w14:paraId="474550D8" w14:textId="4CA34110" w:rsidR="00184AE5" w:rsidRPr="00ED1ED9" w:rsidRDefault="00184AE5" w:rsidP="00184AE5">
                <w:pPr>
                  <w:rPr>
                    <w:rFonts w:eastAsia="Times New Roman" w:cs="Arial"/>
                    <w:color w:val="auto"/>
                    <w:sz w:val="16"/>
                    <w:szCs w:val="16"/>
                    <w:lang w:val="en-US" w:bidi="ar-SA"/>
                  </w:rPr>
                </w:pPr>
                <w:r>
                  <w:rPr>
                    <w:sz w:val="16"/>
                    <w:szCs w:val="16"/>
                  </w:rPr>
                  <w:t>Production</w:t>
                </w:r>
              </w:p>
            </w:tc>
          </w:sdtContent>
        </w:sdt>
        <w:sdt>
          <w:sdtPr>
            <w:rPr>
              <w:sz w:val="16"/>
              <w:szCs w:val="16"/>
            </w:rPr>
            <w:alias w:val="Domain"/>
            <w:tag w:val="Domain"/>
            <w:id w:val="-10994062"/>
            <w:placeholder>
              <w:docPart w:val="D6C1D6A5A5B74700B7C9FCEE89F71D62"/>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2250" w:type="dxa"/>
                <w:vAlign w:val="center"/>
              </w:tcPr>
              <w:p w14:paraId="7AB21DF3" w14:textId="67E3C56E" w:rsidR="00184AE5" w:rsidRDefault="00184AE5" w:rsidP="00184AE5">
                <w:pPr>
                  <w:rPr>
                    <w:sz w:val="16"/>
                    <w:szCs w:val="16"/>
                  </w:rPr>
                </w:pPr>
                <w:r>
                  <w:rPr>
                    <w:sz w:val="16"/>
                    <w:szCs w:val="16"/>
                  </w:rPr>
                  <w:t>Production</w:t>
                </w:r>
              </w:p>
            </w:tc>
          </w:sdtContent>
        </w:sdt>
      </w:tr>
      <w:tr w:rsidR="00184AE5" w:rsidRPr="00EF458C" w14:paraId="5B1E25D2" w14:textId="6999F0A8" w:rsidTr="002927BC">
        <w:trPr>
          <w:trHeight w:val="255"/>
        </w:trPr>
        <w:tc>
          <w:tcPr>
            <w:tcW w:w="3240" w:type="dxa"/>
            <w:shd w:val="clear" w:color="auto" w:fill="D9D9D9" w:themeFill="background1" w:themeFillShade="D9"/>
            <w:noWrap/>
          </w:tcPr>
          <w:p w14:paraId="097FA5C0" w14:textId="36633F2B" w:rsidR="00184AE5" w:rsidRDefault="00184AE5" w:rsidP="00184AE5">
            <w:pPr>
              <w:rPr>
                <w:rFonts w:eastAsia="Times New Roman" w:cs="Arial"/>
                <w:b/>
                <w:bCs/>
                <w:sz w:val="16"/>
                <w:szCs w:val="16"/>
                <w:lang w:val="en-US" w:bidi="ar-SA"/>
              </w:rPr>
            </w:pPr>
            <w:proofErr w:type="gramStart"/>
            <w:r>
              <w:rPr>
                <w:rFonts w:eastAsia="Times New Roman" w:cs="Arial"/>
                <w:b/>
                <w:bCs/>
                <w:sz w:val="16"/>
                <w:szCs w:val="16"/>
                <w:lang w:val="en-US" w:bidi="ar-SA"/>
              </w:rPr>
              <w:t>Clients</w:t>
            </w:r>
            <w:proofErr w:type="gramEnd"/>
            <w:r>
              <w:rPr>
                <w:rFonts w:eastAsia="Times New Roman" w:cs="Arial"/>
                <w:b/>
                <w:bCs/>
                <w:sz w:val="16"/>
                <w:szCs w:val="16"/>
                <w:lang w:val="en-US" w:bidi="ar-SA"/>
              </w:rPr>
              <w:t xml:space="preserve"> zone (Internal / External)</w:t>
            </w:r>
          </w:p>
        </w:tc>
        <w:tc>
          <w:tcPr>
            <w:tcW w:w="2430" w:type="dxa"/>
            <w:shd w:val="clear" w:color="auto" w:fill="auto"/>
          </w:tcPr>
          <w:sdt>
            <w:sdtPr>
              <w:rPr>
                <w:rFonts w:eastAsia="Times New Roman" w:cs="Arial"/>
                <w:color w:val="auto"/>
                <w:sz w:val="16"/>
                <w:szCs w:val="16"/>
                <w:lang w:val="en-US" w:bidi="ar-SA"/>
              </w:rPr>
              <w:alias w:val="Clients zone"/>
              <w:tag w:val="Clients zone"/>
              <w:id w:val="-148912499"/>
              <w:placeholder>
                <w:docPart w:val="1DB0A1FA0F3846F8A56290D990C69720"/>
              </w:placeholder>
              <w:dropDownList>
                <w:listItem w:displayText="Select" w:value="Select"/>
                <w:listItem w:displayText="Internal" w:value="Internal"/>
                <w:listItem w:displayText="External" w:value="External"/>
              </w:dropDownList>
            </w:sdtPr>
            <w:sdtEndPr/>
            <w:sdtContent>
              <w:p w14:paraId="01066D60" w14:textId="0686E354" w:rsidR="00184AE5" w:rsidRPr="00184AE5" w:rsidRDefault="00184AE5" w:rsidP="00184AE5">
                <w:pPr>
                  <w:rPr>
                    <w:rFonts w:eastAsia="Times New Roman" w:cs="Arial"/>
                    <w:color w:val="auto"/>
                    <w:sz w:val="16"/>
                    <w:szCs w:val="16"/>
                    <w:lang w:val="en-US" w:bidi="ar-SA"/>
                  </w:rPr>
                </w:pPr>
                <w:r>
                  <w:rPr>
                    <w:rFonts w:eastAsia="Times New Roman" w:cs="Arial"/>
                    <w:color w:val="auto"/>
                    <w:sz w:val="16"/>
                    <w:szCs w:val="16"/>
                    <w:lang w:val="en-US" w:bidi="ar-SA"/>
                  </w:rPr>
                  <w:t>External</w:t>
                </w:r>
              </w:p>
            </w:sdtContent>
          </w:sdt>
        </w:tc>
        <w:tc>
          <w:tcPr>
            <w:tcW w:w="2250" w:type="dxa"/>
          </w:tcPr>
          <w:sdt>
            <w:sdtPr>
              <w:rPr>
                <w:rFonts w:eastAsia="Times New Roman" w:cs="Arial"/>
                <w:color w:val="auto"/>
                <w:sz w:val="16"/>
                <w:szCs w:val="16"/>
                <w:lang w:val="en-US" w:bidi="ar-SA"/>
              </w:rPr>
              <w:alias w:val="Clients zone"/>
              <w:tag w:val="Clients zone"/>
              <w:id w:val="1760164809"/>
              <w:placeholder>
                <w:docPart w:val="BB6C6DE880944329AEE946E136DEF899"/>
              </w:placeholder>
              <w:dropDownList>
                <w:listItem w:displayText="Select" w:value="Select"/>
                <w:listItem w:displayText="Internal" w:value="Internal"/>
                <w:listItem w:displayText="External" w:value="External"/>
              </w:dropDownList>
            </w:sdtPr>
            <w:sdtEndPr/>
            <w:sdtContent>
              <w:p w14:paraId="6E9EBF4F" w14:textId="44F45640" w:rsidR="00184AE5" w:rsidRPr="00ED1ED9" w:rsidRDefault="00184AE5" w:rsidP="00184AE5">
                <w:pPr>
                  <w:rPr>
                    <w:rFonts w:eastAsia="Times New Roman" w:cs="Arial"/>
                    <w:color w:val="auto"/>
                    <w:sz w:val="16"/>
                    <w:szCs w:val="16"/>
                    <w:lang w:val="en-US" w:bidi="ar-SA"/>
                  </w:rPr>
                </w:pPr>
                <w:r>
                  <w:rPr>
                    <w:rFonts w:eastAsia="Times New Roman" w:cs="Arial"/>
                    <w:color w:val="auto"/>
                    <w:sz w:val="16"/>
                    <w:szCs w:val="16"/>
                    <w:lang w:val="en-US" w:bidi="ar-SA"/>
                  </w:rPr>
                  <w:t>External</w:t>
                </w:r>
              </w:p>
            </w:sdtContent>
          </w:sdt>
        </w:tc>
        <w:tc>
          <w:tcPr>
            <w:tcW w:w="2250" w:type="dxa"/>
          </w:tcPr>
          <w:sdt>
            <w:sdtPr>
              <w:rPr>
                <w:rFonts w:eastAsia="Times New Roman" w:cs="Arial"/>
                <w:color w:val="auto"/>
                <w:sz w:val="16"/>
                <w:szCs w:val="16"/>
                <w:lang w:val="en-US" w:bidi="ar-SA"/>
              </w:rPr>
              <w:alias w:val="Clients zone"/>
              <w:tag w:val="Clients zone"/>
              <w:id w:val="1153944687"/>
              <w:placeholder>
                <w:docPart w:val="10AB51B3B72B4A9293AA9D0D61DD3987"/>
              </w:placeholder>
              <w:dropDownList>
                <w:listItem w:displayText="Select" w:value="Select"/>
                <w:listItem w:displayText="Internal" w:value="Internal"/>
                <w:listItem w:displayText="External" w:value="External"/>
              </w:dropDownList>
            </w:sdtPr>
            <w:sdtEndPr/>
            <w:sdtContent>
              <w:p w14:paraId="51B24628" w14:textId="777E2098" w:rsidR="00184AE5" w:rsidRDefault="00184AE5" w:rsidP="00184AE5">
                <w:pPr>
                  <w:rPr>
                    <w:rFonts w:eastAsia="Times New Roman" w:cs="Arial"/>
                    <w:color w:val="auto"/>
                    <w:sz w:val="16"/>
                    <w:szCs w:val="16"/>
                    <w:lang w:val="en-US" w:bidi="ar-SA"/>
                  </w:rPr>
                </w:pPr>
                <w:r>
                  <w:rPr>
                    <w:rFonts w:eastAsia="Times New Roman" w:cs="Arial"/>
                    <w:color w:val="auto"/>
                    <w:sz w:val="16"/>
                    <w:szCs w:val="16"/>
                    <w:lang w:val="en-US" w:bidi="ar-SA"/>
                  </w:rPr>
                  <w:t>External</w:t>
                </w:r>
              </w:p>
            </w:sdtContent>
          </w:sdt>
        </w:tc>
      </w:tr>
      <w:tr w:rsidR="00184AE5" w:rsidRPr="00EF458C" w14:paraId="16579FBA" w14:textId="78236F51" w:rsidTr="002927BC">
        <w:trPr>
          <w:trHeight w:val="255"/>
        </w:trPr>
        <w:tc>
          <w:tcPr>
            <w:tcW w:w="3240" w:type="dxa"/>
            <w:shd w:val="clear" w:color="auto" w:fill="D9D9D9" w:themeFill="background1" w:themeFillShade="D9"/>
            <w:noWrap/>
          </w:tcPr>
          <w:p w14:paraId="010CFEFD" w14:textId="77777777" w:rsidR="00184AE5" w:rsidRPr="00EF458C" w:rsidRDefault="00184AE5" w:rsidP="00184AE5">
            <w:pPr>
              <w:rPr>
                <w:rFonts w:eastAsia="Times New Roman" w:cs="Arial"/>
                <w:b/>
                <w:bCs/>
                <w:sz w:val="16"/>
                <w:szCs w:val="16"/>
                <w:lang w:val="en-US" w:bidi="ar-SA"/>
              </w:rPr>
            </w:pPr>
            <w:r>
              <w:rPr>
                <w:rFonts w:eastAsia="Times New Roman" w:cs="Arial"/>
                <w:b/>
                <w:bCs/>
                <w:sz w:val="16"/>
                <w:szCs w:val="16"/>
                <w:lang w:val="en-US" w:bidi="ar-SA"/>
              </w:rPr>
              <w:t xml:space="preserve">Members (Name / IP) </w:t>
            </w:r>
          </w:p>
        </w:tc>
        <w:tc>
          <w:tcPr>
            <w:tcW w:w="2430" w:type="dxa"/>
            <w:shd w:val="clear" w:color="auto" w:fill="auto"/>
          </w:tcPr>
          <w:p w14:paraId="2703B756" w14:textId="29C8E57D" w:rsidR="002166B1" w:rsidRPr="002166B1" w:rsidRDefault="002166B1" w:rsidP="00184AE5">
            <w:pPr>
              <w:rPr>
                <w:rFonts w:eastAsia="Times New Roman" w:cs="Arial"/>
                <w:color w:val="auto"/>
                <w:sz w:val="16"/>
                <w:szCs w:val="16"/>
                <w:lang w:val="en-US" w:bidi="ar-SA"/>
              </w:rPr>
            </w:pPr>
            <w:r w:rsidRPr="002166B1">
              <w:rPr>
                <w:rFonts w:eastAsia="Times New Roman" w:cs="Arial"/>
                <w:color w:val="auto"/>
                <w:sz w:val="16"/>
                <w:szCs w:val="16"/>
                <w:lang w:val="en-US" w:bidi="ar-SA"/>
              </w:rPr>
              <w:t>Public-Web1-P</w:t>
            </w:r>
          </w:p>
          <w:p w14:paraId="1B18C62D" w14:textId="767DA457" w:rsidR="002166B1" w:rsidRPr="002166B1" w:rsidRDefault="002166B1" w:rsidP="00184AE5">
            <w:pPr>
              <w:rPr>
                <w:rFonts w:eastAsia="Times New Roman" w:cs="Arial"/>
                <w:color w:val="auto"/>
                <w:sz w:val="16"/>
                <w:szCs w:val="16"/>
                <w:lang w:val="en-US" w:bidi="ar-SA"/>
              </w:rPr>
            </w:pPr>
            <w:r w:rsidRPr="002166B1">
              <w:rPr>
                <w:rFonts w:eastAsia="Times New Roman" w:cs="Arial"/>
                <w:color w:val="auto"/>
                <w:sz w:val="16"/>
                <w:szCs w:val="16"/>
                <w:lang w:val="en-US" w:bidi="ar-SA"/>
              </w:rPr>
              <w:t>Public-Web2-P</w:t>
            </w:r>
          </w:p>
          <w:p w14:paraId="70331AF5" w14:textId="1223FE53" w:rsidR="00184AE5" w:rsidRPr="00184AE5" w:rsidRDefault="002166B1" w:rsidP="00184AE5">
            <w:pPr>
              <w:rPr>
                <w:rFonts w:eastAsia="Times New Roman" w:cs="Arial"/>
                <w:color w:val="auto"/>
                <w:sz w:val="16"/>
                <w:szCs w:val="16"/>
                <w:lang w:val="en-US" w:bidi="ar-SA"/>
              </w:rPr>
            </w:pPr>
            <w:r w:rsidRPr="002166B1">
              <w:rPr>
                <w:rFonts w:eastAsia="Times New Roman" w:cs="Arial"/>
                <w:color w:val="auto"/>
                <w:sz w:val="16"/>
                <w:szCs w:val="16"/>
                <w:lang w:val="en-US" w:bidi="ar-SA"/>
              </w:rPr>
              <w:t>Public-Web3-P</w:t>
            </w:r>
          </w:p>
        </w:tc>
        <w:tc>
          <w:tcPr>
            <w:tcW w:w="2250" w:type="dxa"/>
          </w:tcPr>
          <w:p w14:paraId="3F6F69D1" w14:textId="77777777" w:rsidR="00184AE5" w:rsidRPr="002166B1" w:rsidRDefault="002166B1" w:rsidP="00184AE5">
            <w:pPr>
              <w:rPr>
                <w:rFonts w:eastAsia="Times New Roman" w:cs="Arial"/>
                <w:color w:val="auto"/>
                <w:sz w:val="16"/>
                <w:szCs w:val="16"/>
                <w:lang w:val="en-US" w:bidi="ar-SA"/>
              </w:rPr>
            </w:pPr>
            <w:r w:rsidRPr="002166B1">
              <w:rPr>
                <w:rFonts w:eastAsia="Times New Roman" w:cs="Arial"/>
                <w:color w:val="auto"/>
                <w:sz w:val="16"/>
                <w:szCs w:val="16"/>
                <w:lang w:val="en-US" w:bidi="ar-SA"/>
              </w:rPr>
              <w:t>EAI-Web1-P</w:t>
            </w:r>
          </w:p>
          <w:p w14:paraId="739E2E00" w14:textId="3E6B832D" w:rsidR="002166B1" w:rsidRPr="00ED1ED9" w:rsidRDefault="002166B1" w:rsidP="00184AE5">
            <w:pPr>
              <w:rPr>
                <w:rFonts w:eastAsia="Times New Roman" w:cs="Arial"/>
                <w:color w:val="auto"/>
                <w:sz w:val="16"/>
                <w:szCs w:val="16"/>
                <w:lang w:val="en-US" w:bidi="ar-SA"/>
              </w:rPr>
            </w:pPr>
            <w:r w:rsidRPr="002166B1">
              <w:rPr>
                <w:rFonts w:eastAsia="Times New Roman" w:cs="Arial"/>
                <w:color w:val="auto"/>
                <w:sz w:val="16"/>
                <w:szCs w:val="16"/>
                <w:lang w:val="en-US" w:bidi="ar-SA"/>
              </w:rPr>
              <w:t>EAI-Web2-P</w:t>
            </w:r>
          </w:p>
        </w:tc>
        <w:tc>
          <w:tcPr>
            <w:tcW w:w="2250" w:type="dxa"/>
          </w:tcPr>
          <w:p w14:paraId="7DDB9A92" w14:textId="77777777" w:rsidR="00184AE5" w:rsidRPr="002166B1" w:rsidRDefault="002166B1" w:rsidP="00184AE5">
            <w:pPr>
              <w:rPr>
                <w:rFonts w:eastAsia="Times New Roman" w:cs="Arial"/>
                <w:color w:val="auto"/>
                <w:sz w:val="16"/>
                <w:szCs w:val="16"/>
                <w:lang w:val="en-US" w:bidi="ar-SA"/>
              </w:rPr>
            </w:pPr>
            <w:r w:rsidRPr="002166B1">
              <w:rPr>
                <w:rFonts w:eastAsia="Times New Roman" w:cs="Arial"/>
                <w:color w:val="auto"/>
                <w:sz w:val="16"/>
                <w:szCs w:val="16"/>
                <w:lang w:val="en-US" w:bidi="ar-SA"/>
              </w:rPr>
              <w:t>PDF-Web1-P</w:t>
            </w:r>
          </w:p>
          <w:p w14:paraId="02727309" w14:textId="0FF7B61F" w:rsidR="002166B1" w:rsidRPr="00ED1ED9" w:rsidRDefault="002166B1" w:rsidP="00184AE5">
            <w:pPr>
              <w:rPr>
                <w:rFonts w:eastAsia="Times New Roman" w:cs="Arial"/>
                <w:color w:val="auto"/>
                <w:sz w:val="16"/>
                <w:szCs w:val="16"/>
                <w:lang w:val="en-US" w:bidi="ar-SA"/>
              </w:rPr>
            </w:pPr>
            <w:r w:rsidRPr="002166B1">
              <w:rPr>
                <w:rFonts w:eastAsia="Times New Roman" w:cs="Arial"/>
                <w:color w:val="auto"/>
                <w:sz w:val="16"/>
                <w:szCs w:val="16"/>
                <w:lang w:val="en-US" w:bidi="ar-SA"/>
              </w:rPr>
              <w:t>PDF-Web2-P</w:t>
            </w:r>
          </w:p>
        </w:tc>
      </w:tr>
      <w:tr w:rsidR="00184AE5" w:rsidRPr="00EF458C" w14:paraId="278EE8A8" w14:textId="71C1CBFA" w:rsidTr="002927BC">
        <w:trPr>
          <w:trHeight w:val="255"/>
        </w:trPr>
        <w:tc>
          <w:tcPr>
            <w:tcW w:w="3240" w:type="dxa"/>
            <w:shd w:val="clear" w:color="auto" w:fill="D9D9D9" w:themeFill="background1" w:themeFillShade="D9"/>
            <w:noWrap/>
          </w:tcPr>
          <w:p w14:paraId="3A976170" w14:textId="77777777" w:rsidR="00184AE5" w:rsidRDefault="00184AE5" w:rsidP="00184AE5">
            <w:pPr>
              <w:rPr>
                <w:rFonts w:eastAsia="Times New Roman" w:cs="Arial"/>
                <w:b/>
                <w:bCs/>
                <w:sz w:val="16"/>
                <w:szCs w:val="16"/>
                <w:lang w:val="en-US" w:bidi="ar-SA"/>
              </w:rPr>
            </w:pPr>
            <w:r>
              <w:rPr>
                <w:rFonts w:eastAsia="Times New Roman" w:cs="Arial"/>
                <w:b/>
                <w:bCs/>
                <w:sz w:val="16"/>
                <w:szCs w:val="16"/>
                <w:lang w:val="en-US" w:bidi="ar-SA"/>
              </w:rPr>
              <w:t>Application Layer Protocol</w:t>
            </w:r>
          </w:p>
        </w:tc>
        <w:sdt>
          <w:sdtPr>
            <w:rPr>
              <w:rFonts w:eastAsia="Times New Roman" w:cs="Arial"/>
              <w:color w:val="auto"/>
              <w:sz w:val="16"/>
              <w:szCs w:val="16"/>
              <w:lang w:val="en-US" w:bidi="ar-SA"/>
            </w:rPr>
            <w:alias w:val="Application Protocol"/>
            <w:tag w:val="Application Protocol"/>
            <w:id w:val="-853188775"/>
            <w:placeholder>
              <w:docPart w:val="35B312E97BBA4885A46631A46C8F41A8"/>
            </w:placeholder>
            <w:dropDownList>
              <w:listItem w:displayText="Select" w:value="Select"/>
              <w:listItem w:displayText="HTTP" w:value="HTTP"/>
              <w:listItem w:displayText="HTTPS" w:value="HTTPS"/>
              <w:listItem w:displayText="FTP" w:value="FTP"/>
              <w:listItem w:displayText="SSH/SCP" w:value="SSH/SCP"/>
              <w:listItem w:displayText="TELNET" w:value="TELNET"/>
              <w:listItem w:displayText="MQ" w:value="MQ"/>
              <w:listItem w:displayText="SMTP" w:value="SMTP"/>
              <w:listItem w:displayText="SMB" w:value="SMB"/>
              <w:listItem w:displayText="LDAP" w:value="LDAP"/>
              <w:listItem w:displayText="Other" w:value="Other"/>
            </w:dropDownList>
          </w:sdtPr>
          <w:sdtEndPr/>
          <w:sdtContent>
            <w:tc>
              <w:tcPr>
                <w:tcW w:w="2430" w:type="dxa"/>
                <w:shd w:val="clear" w:color="auto" w:fill="auto"/>
              </w:tcPr>
              <w:p w14:paraId="5C81C85F" w14:textId="3858D29E" w:rsidR="00184AE5" w:rsidRPr="00184AE5" w:rsidRDefault="00AA1779" w:rsidP="00184AE5">
                <w:pPr>
                  <w:rPr>
                    <w:rFonts w:eastAsia="Times New Roman" w:cs="Arial"/>
                    <w:color w:val="auto"/>
                    <w:sz w:val="16"/>
                    <w:szCs w:val="16"/>
                    <w:lang w:val="en-US" w:bidi="ar-SA"/>
                  </w:rPr>
                </w:pPr>
                <w:r>
                  <w:rPr>
                    <w:rFonts w:eastAsia="Times New Roman" w:cs="Arial"/>
                    <w:color w:val="auto"/>
                    <w:sz w:val="16"/>
                    <w:szCs w:val="16"/>
                    <w:lang w:val="en-US" w:bidi="ar-SA"/>
                  </w:rPr>
                  <w:t>HTTPS</w:t>
                </w:r>
              </w:p>
            </w:tc>
          </w:sdtContent>
        </w:sdt>
        <w:sdt>
          <w:sdtPr>
            <w:rPr>
              <w:rFonts w:eastAsia="Times New Roman" w:cs="Arial"/>
              <w:color w:val="auto"/>
              <w:sz w:val="16"/>
              <w:szCs w:val="16"/>
              <w:lang w:val="en-US" w:bidi="ar-SA"/>
            </w:rPr>
            <w:alias w:val="Application Protocol"/>
            <w:tag w:val="Application Protocol"/>
            <w:id w:val="616962560"/>
            <w:placeholder>
              <w:docPart w:val="CDF8A934E34E4B34BB6C8DB1E942D719"/>
            </w:placeholder>
            <w:dropDownList>
              <w:listItem w:displayText="Select" w:value="Select"/>
              <w:listItem w:displayText="HTTP" w:value="HTTP"/>
              <w:listItem w:displayText="HTTPS" w:value="HTTPS"/>
              <w:listItem w:displayText="FTP" w:value="FTP"/>
              <w:listItem w:displayText="SSH/SCP" w:value="SSH/SCP"/>
              <w:listItem w:displayText="TELNET" w:value="TELNET"/>
              <w:listItem w:displayText="MQ" w:value="MQ"/>
              <w:listItem w:displayText="SMTP" w:value="SMTP"/>
              <w:listItem w:displayText="SMB" w:value="SMB"/>
              <w:listItem w:displayText="LDAP" w:value="LDAP"/>
              <w:listItem w:displayText="Other" w:value="Other"/>
            </w:dropDownList>
          </w:sdtPr>
          <w:sdtEndPr/>
          <w:sdtContent>
            <w:tc>
              <w:tcPr>
                <w:tcW w:w="2250" w:type="dxa"/>
              </w:tcPr>
              <w:p w14:paraId="79F0D7AC" w14:textId="5FA51FEE" w:rsidR="00184AE5" w:rsidRPr="00ED1ED9" w:rsidRDefault="00AA1779" w:rsidP="00184AE5">
                <w:pPr>
                  <w:rPr>
                    <w:rFonts w:eastAsia="Times New Roman" w:cs="Arial"/>
                    <w:color w:val="auto"/>
                    <w:sz w:val="16"/>
                    <w:szCs w:val="16"/>
                    <w:lang w:val="en-US" w:bidi="ar-SA"/>
                  </w:rPr>
                </w:pPr>
                <w:r>
                  <w:rPr>
                    <w:rFonts w:eastAsia="Times New Roman" w:cs="Arial"/>
                    <w:color w:val="auto"/>
                    <w:sz w:val="16"/>
                    <w:szCs w:val="16"/>
                    <w:lang w:val="en-US" w:bidi="ar-SA"/>
                  </w:rPr>
                  <w:t>HTTP</w:t>
                </w:r>
              </w:p>
            </w:tc>
          </w:sdtContent>
        </w:sdt>
        <w:sdt>
          <w:sdtPr>
            <w:rPr>
              <w:rFonts w:eastAsia="Times New Roman" w:cs="Arial"/>
              <w:color w:val="auto"/>
              <w:sz w:val="16"/>
              <w:szCs w:val="16"/>
              <w:lang w:val="en-US" w:bidi="ar-SA"/>
            </w:rPr>
            <w:alias w:val="Application Protocol"/>
            <w:tag w:val="Application Protocol"/>
            <w:id w:val="902482763"/>
            <w:placeholder>
              <w:docPart w:val="9A4CC246F53943F38E80BA42A28C5F03"/>
            </w:placeholder>
            <w:dropDownList>
              <w:listItem w:displayText="Select" w:value="Select"/>
              <w:listItem w:displayText="HTTP" w:value="HTTP"/>
              <w:listItem w:displayText="HTTPS" w:value="HTTPS"/>
              <w:listItem w:displayText="FTP" w:value="FTP"/>
              <w:listItem w:displayText="SSH/SCP" w:value="SSH/SCP"/>
              <w:listItem w:displayText="TELNET" w:value="TELNET"/>
              <w:listItem w:displayText="MQ" w:value="MQ"/>
              <w:listItem w:displayText="SMTP" w:value="SMTP"/>
              <w:listItem w:displayText="SMB" w:value="SMB"/>
              <w:listItem w:displayText="LDAP" w:value="LDAP"/>
              <w:listItem w:displayText="Other" w:value="Other"/>
            </w:dropDownList>
          </w:sdtPr>
          <w:sdtEndPr/>
          <w:sdtContent>
            <w:tc>
              <w:tcPr>
                <w:tcW w:w="2250" w:type="dxa"/>
              </w:tcPr>
              <w:p w14:paraId="32BB35CD" w14:textId="51C17C2B" w:rsidR="00184AE5" w:rsidRDefault="00AA1779" w:rsidP="00184AE5">
                <w:pPr>
                  <w:rPr>
                    <w:rFonts w:eastAsia="Times New Roman" w:cs="Arial"/>
                    <w:color w:val="auto"/>
                    <w:sz w:val="16"/>
                    <w:szCs w:val="16"/>
                    <w:lang w:val="en-US" w:bidi="ar-SA"/>
                  </w:rPr>
                </w:pPr>
                <w:r>
                  <w:rPr>
                    <w:rFonts w:eastAsia="Times New Roman" w:cs="Arial"/>
                    <w:color w:val="auto"/>
                    <w:sz w:val="16"/>
                    <w:szCs w:val="16"/>
                    <w:lang w:val="en-US" w:bidi="ar-SA"/>
                  </w:rPr>
                  <w:t>HTTP</w:t>
                </w:r>
              </w:p>
            </w:tc>
          </w:sdtContent>
        </w:sdt>
      </w:tr>
      <w:tr w:rsidR="00184AE5" w:rsidRPr="00EF458C" w14:paraId="5F369CB3" w14:textId="5B17091C" w:rsidTr="002927BC">
        <w:trPr>
          <w:trHeight w:val="255"/>
        </w:trPr>
        <w:tc>
          <w:tcPr>
            <w:tcW w:w="3240" w:type="dxa"/>
            <w:shd w:val="clear" w:color="auto" w:fill="D9D9D9" w:themeFill="background1" w:themeFillShade="D9"/>
            <w:noWrap/>
          </w:tcPr>
          <w:p w14:paraId="30804295" w14:textId="77777777" w:rsidR="00184AE5" w:rsidRPr="00EF458C" w:rsidRDefault="00184AE5" w:rsidP="00184AE5">
            <w:pPr>
              <w:rPr>
                <w:rFonts w:eastAsia="Times New Roman" w:cs="Arial"/>
                <w:b/>
                <w:bCs/>
                <w:sz w:val="16"/>
                <w:szCs w:val="16"/>
                <w:lang w:val="en-US" w:bidi="ar-SA"/>
              </w:rPr>
            </w:pPr>
            <w:r>
              <w:rPr>
                <w:rFonts w:eastAsia="Times New Roman" w:cs="Arial"/>
                <w:b/>
                <w:bCs/>
                <w:sz w:val="16"/>
                <w:szCs w:val="16"/>
                <w:lang w:val="en-US" w:bidi="ar-SA"/>
              </w:rPr>
              <w:t>Application Port</w:t>
            </w:r>
          </w:p>
        </w:tc>
        <w:tc>
          <w:tcPr>
            <w:tcW w:w="2430" w:type="dxa"/>
            <w:shd w:val="clear" w:color="auto" w:fill="auto"/>
          </w:tcPr>
          <w:p w14:paraId="438727E5" w14:textId="24056400" w:rsidR="00184AE5" w:rsidRPr="00184AE5" w:rsidRDefault="001572DA" w:rsidP="00184AE5">
            <w:pPr>
              <w:rPr>
                <w:rFonts w:eastAsia="Times New Roman" w:cs="Arial"/>
                <w:color w:val="auto"/>
                <w:sz w:val="16"/>
                <w:szCs w:val="16"/>
                <w:lang w:val="en-US" w:bidi="ar-SA"/>
              </w:rPr>
            </w:pPr>
            <w:r>
              <w:rPr>
                <w:rFonts w:eastAsia="Times New Roman" w:cs="Arial"/>
                <w:color w:val="auto"/>
                <w:sz w:val="16"/>
                <w:szCs w:val="16"/>
                <w:lang w:val="en-US" w:bidi="ar-SA"/>
              </w:rPr>
              <w:t>443</w:t>
            </w:r>
          </w:p>
        </w:tc>
        <w:tc>
          <w:tcPr>
            <w:tcW w:w="2250" w:type="dxa"/>
          </w:tcPr>
          <w:p w14:paraId="331246E5" w14:textId="4F9CC401" w:rsidR="00184AE5" w:rsidRPr="00ED1ED9" w:rsidRDefault="001572DA" w:rsidP="00184AE5">
            <w:pPr>
              <w:rPr>
                <w:rFonts w:eastAsia="Times New Roman" w:cs="Arial"/>
                <w:color w:val="auto"/>
                <w:sz w:val="16"/>
                <w:szCs w:val="16"/>
                <w:lang w:val="en-US" w:bidi="ar-SA"/>
              </w:rPr>
            </w:pPr>
            <w:r>
              <w:rPr>
                <w:rFonts w:eastAsia="Times New Roman" w:cs="Arial"/>
                <w:color w:val="auto"/>
                <w:sz w:val="16"/>
                <w:szCs w:val="16"/>
                <w:lang w:val="en-US" w:bidi="ar-SA"/>
              </w:rPr>
              <w:t>8080</w:t>
            </w:r>
          </w:p>
        </w:tc>
        <w:tc>
          <w:tcPr>
            <w:tcW w:w="2250" w:type="dxa"/>
          </w:tcPr>
          <w:p w14:paraId="1DC54D7E" w14:textId="5B409667" w:rsidR="00184AE5" w:rsidRPr="00ED1ED9" w:rsidRDefault="001572DA" w:rsidP="00184AE5">
            <w:pPr>
              <w:rPr>
                <w:rFonts w:eastAsia="Times New Roman" w:cs="Arial"/>
                <w:color w:val="auto"/>
                <w:sz w:val="16"/>
                <w:szCs w:val="16"/>
                <w:lang w:val="en-US" w:bidi="ar-SA"/>
              </w:rPr>
            </w:pPr>
            <w:r>
              <w:rPr>
                <w:rFonts w:eastAsia="Times New Roman" w:cs="Arial"/>
                <w:color w:val="auto"/>
                <w:sz w:val="16"/>
                <w:szCs w:val="16"/>
                <w:lang w:val="en-US" w:bidi="ar-SA"/>
              </w:rPr>
              <w:t>80</w:t>
            </w:r>
          </w:p>
        </w:tc>
      </w:tr>
      <w:tr w:rsidR="00184AE5" w:rsidRPr="00EF458C" w14:paraId="7D42AF4E" w14:textId="60C86F21" w:rsidTr="002927BC">
        <w:trPr>
          <w:trHeight w:val="255"/>
        </w:trPr>
        <w:tc>
          <w:tcPr>
            <w:tcW w:w="3240" w:type="dxa"/>
            <w:shd w:val="clear" w:color="auto" w:fill="D9D9D9" w:themeFill="background1" w:themeFillShade="D9"/>
            <w:noWrap/>
          </w:tcPr>
          <w:p w14:paraId="4D26733E" w14:textId="77777777" w:rsidR="00184AE5" w:rsidRPr="00EF458C" w:rsidRDefault="00184AE5" w:rsidP="00184AE5">
            <w:pPr>
              <w:rPr>
                <w:rFonts w:eastAsia="Times New Roman" w:cs="Arial"/>
                <w:b/>
                <w:bCs/>
                <w:sz w:val="16"/>
                <w:szCs w:val="16"/>
                <w:lang w:val="en-US" w:bidi="ar-SA"/>
              </w:rPr>
            </w:pPr>
            <w:r>
              <w:rPr>
                <w:rFonts w:eastAsia="Times New Roman" w:cs="Arial"/>
                <w:b/>
                <w:bCs/>
                <w:sz w:val="16"/>
                <w:szCs w:val="16"/>
                <w:lang w:val="en-US" w:bidi="ar-SA"/>
              </w:rPr>
              <w:t>Application and Function</w:t>
            </w:r>
          </w:p>
        </w:tc>
        <w:tc>
          <w:tcPr>
            <w:tcW w:w="2430" w:type="dxa"/>
            <w:shd w:val="clear" w:color="auto" w:fill="auto"/>
          </w:tcPr>
          <w:p w14:paraId="571FE0CC" w14:textId="6A19FB9B" w:rsidR="00184AE5" w:rsidRPr="00184AE5" w:rsidRDefault="008F2848" w:rsidP="00184AE5">
            <w:pPr>
              <w:rPr>
                <w:rFonts w:eastAsia="Times New Roman" w:cs="Arial"/>
                <w:color w:val="auto"/>
                <w:sz w:val="16"/>
                <w:szCs w:val="16"/>
                <w:lang w:val="en-US" w:bidi="ar-SA"/>
              </w:rPr>
            </w:pPr>
            <w:r>
              <w:rPr>
                <w:rFonts w:eastAsia="Times New Roman" w:cs="Arial"/>
                <w:color w:val="auto"/>
                <w:sz w:val="16"/>
                <w:szCs w:val="16"/>
                <w:lang w:val="en-US" w:bidi="ar-SA"/>
              </w:rPr>
              <w:t xml:space="preserve">User </w:t>
            </w:r>
            <w:r w:rsidR="001764DC">
              <w:rPr>
                <w:rFonts w:eastAsia="Times New Roman" w:cs="Arial"/>
                <w:color w:val="auto"/>
                <w:sz w:val="16"/>
                <w:szCs w:val="16"/>
                <w:lang w:val="en-US" w:bidi="ar-SA"/>
              </w:rPr>
              <w:t>a</w:t>
            </w:r>
            <w:r>
              <w:rPr>
                <w:rFonts w:eastAsia="Times New Roman" w:cs="Arial"/>
                <w:color w:val="auto"/>
                <w:sz w:val="16"/>
                <w:szCs w:val="16"/>
                <w:lang w:val="en-US" w:bidi="ar-SA"/>
              </w:rPr>
              <w:t>ccess to SONAR Public Sector</w:t>
            </w:r>
          </w:p>
        </w:tc>
        <w:tc>
          <w:tcPr>
            <w:tcW w:w="2250" w:type="dxa"/>
          </w:tcPr>
          <w:p w14:paraId="7CFFD2B0" w14:textId="3C1B725C" w:rsidR="00184AE5" w:rsidRPr="00ED1ED9" w:rsidRDefault="001764DC" w:rsidP="00184AE5">
            <w:pPr>
              <w:rPr>
                <w:rFonts w:eastAsia="Times New Roman" w:cs="Arial"/>
                <w:color w:val="auto"/>
                <w:sz w:val="16"/>
                <w:szCs w:val="16"/>
                <w:lang w:val="en-US" w:bidi="ar-SA"/>
              </w:rPr>
            </w:pPr>
            <w:r>
              <w:rPr>
                <w:rFonts w:eastAsia="Times New Roman" w:cs="Arial"/>
                <w:color w:val="auto"/>
                <w:sz w:val="16"/>
                <w:szCs w:val="16"/>
                <w:lang w:val="en-US" w:bidi="ar-SA"/>
              </w:rPr>
              <w:t>External application access to SONAR EAI</w:t>
            </w:r>
          </w:p>
        </w:tc>
        <w:tc>
          <w:tcPr>
            <w:tcW w:w="2250" w:type="dxa"/>
          </w:tcPr>
          <w:p w14:paraId="045C1CCF" w14:textId="1B77BA84" w:rsidR="00184AE5" w:rsidRPr="00ED1ED9" w:rsidRDefault="001764DC" w:rsidP="00184AE5">
            <w:pPr>
              <w:rPr>
                <w:rFonts w:eastAsia="Times New Roman" w:cs="Arial"/>
                <w:color w:val="auto"/>
                <w:sz w:val="16"/>
                <w:szCs w:val="16"/>
                <w:lang w:val="en-US" w:bidi="ar-SA"/>
              </w:rPr>
            </w:pPr>
            <w:r>
              <w:rPr>
                <w:rFonts w:eastAsia="Times New Roman" w:cs="Arial"/>
                <w:color w:val="auto"/>
                <w:sz w:val="16"/>
                <w:szCs w:val="16"/>
                <w:lang w:val="en-US" w:bidi="ar-SA"/>
              </w:rPr>
              <w:t>User access to SONAR PDF converter</w:t>
            </w:r>
          </w:p>
        </w:tc>
      </w:tr>
      <w:tr w:rsidR="00184AE5" w:rsidRPr="00EF458C" w14:paraId="24563F72" w14:textId="63BF0044" w:rsidTr="002927BC">
        <w:trPr>
          <w:trHeight w:val="255"/>
        </w:trPr>
        <w:tc>
          <w:tcPr>
            <w:tcW w:w="3240" w:type="dxa"/>
            <w:shd w:val="clear" w:color="auto" w:fill="D9D9D9" w:themeFill="background1" w:themeFillShade="D9"/>
            <w:noWrap/>
          </w:tcPr>
          <w:p w14:paraId="024C4FD5" w14:textId="77777777" w:rsidR="00184AE5" w:rsidRPr="00EF458C" w:rsidRDefault="00184AE5" w:rsidP="00184AE5">
            <w:pPr>
              <w:rPr>
                <w:rFonts w:eastAsia="Times New Roman" w:cs="Arial"/>
                <w:b/>
                <w:bCs/>
                <w:sz w:val="16"/>
                <w:szCs w:val="16"/>
                <w:lang w:val="en-US" w:bidi="ar-SA"/>
              </w:rPr>
            </w:pPr>
            <w:r>
              <w:rPr>
                <w:rFonts w:eastAsia="Times New Roman" w:cs="Arial"/>
                <w:b/>
                <w:bCs/>
                <w:sz w:val="16"/>
                <w:szCs w:val="16"/>
                <w:lang w:val="en-US" w:bidi="ar-SA"/>
              </w:rPr>
              <w:t>Expected concurrent connections</w:t>
            </w:r>
          </w:p>
        </w:tc>
        <w:sdt>
          <w:sdtPr>
            <w:rPr>
              <w:rFonts w:eastAsia="Times New Roman" w:cs="Arial"/>
              <w:color w:val="auto"/>
              <w:sz w:val="16"/>
              <w:szCs w:val="16"/>
              <w:lang w:val="en-US" w:bidi="ar-SA"/>
            </w:rPr>
            <w:alias w:val="Concurrent conections"/>
            <w:tag w:val="Concurrent conections"/>
            <w:id w:val="-753666619"/>
            <w:placeholder>
              <w:docPart w:val="35B312E97BBA4885A46631A46C8F41A8"/>
            </w:placeholder>
            <w:dropDownList>
              <w:listItem w:displayText="Select" w:value="Select"/>
              <w:listItem w:displayText="&lt;1000" w:value="&lt;1000"/>
              <w:listItem w:displayText="&lt; 5000" w:value="&lt; 5000"/>
              <w:listItem w:displayText="&lt; 10.000" w:value="&lt; 10.000"/>
              <w:listItem w:displayText="&lt; 30.000" w:value="&lt; 30.000"/>
              <w:listItem w:displayText="&lt; 60.000" w:value="&lt; 60.000"/>
              <w:listItem w:displayText="&lt; 120.000" w:value="&lt; 120.000"/>
              <w:listItem w:displayText="&lt; 180.000" w:value="&lt; 180.000"/>
            </w:dropDownList>
          </w:sdtPr>
          <w:sdtEndPr/>
          <w:sdtContent>
            <w:tc>
              <w:tcPr>
                <w:tcW w:w="2430" w:type="dxa"/>
                <w:shd w:val="clear" w:color="auto" w:fill="auto"/>
              </w:tcPr>
              <w:p w14:paraId="449F41AC" w14:textId="034B48F7" w:rsidR="00184AE5" w:rsidRPr="00184AE5" w:rsidRDefault="001764DC" w:rsidP="00184AE5">
                <w:pPr>
                  <w:rPr>
                    <w:rFonts w:eastAsia="Times New Roman" w:cs="Arial"/>
                    <w:color w:val="auto"/>
                    <w:sz w:val="16"/>
                    <w:szCs w:val="16"/>
                    <w:lang w:val="en-US" w:bidi="ar-SA"/>
                  </w:rPr>
                </w:pPr>
                <w:r>
                  <w:rPr>
                    <w:rFonts w:eastAsia="Times New Roman" w:cs="Arial"/>
                    <w:color w:val="auto"/>
                    <w:sz w:val="16"/>
                    <w:szCs w:val="16"/>
                    <w:lang w:val="en-US" w:bidi="ar-SA"/>
                  </w:rPr>
                  <w:t>&lt; 10.000</w:t>
                </w:r>
              </w:p>
            </w:tc>
          </w:sdtContent>
        </w:sdt>
        <w:sdt>
          <w:sdtPr>
            <w:rPr>
              <w:rFonts w:eastAsia="Times New Roman" w:cs="Arial"/>
              <w:color w:val="auto"/>
              <w:sz w:val="16"/>
              <w:szCs w:val="16"/>
              <w:lang w:val="en-US" w:bidi="ar-SA"/>
            </w:rPr>
            <w:alias w:val="Concurrent conections"/>
            <w:tag w:val="Concurrent conections"/>
            <w:id w:val="5796080"/>
            <w:placeholder>
              <w:docPart w:val="00C5EB6B83E545358CA0B4772545CC18"/>
            </w:placeholder>
            <w:dropDownList>
              <w:listItem w:displayText="Select" w:value="Select"/>
              <w:listItem w:displayText="&lt;1000" w:value="&lt;1000"/>
              <w:listItem w:displayText="&lt; 5000" w:value="&lt; 5000"/>
              <w:listItem w:displayText="&lt; 10.000" w:value="&lt; 10.000"/>
              <w:listItem w:displayText="&lt; 30.000" w:value="&lt; 30.000"/>
              <w:listItem w:displayText="&lt; 60.000" w:value="&lt; 60.000"/>
              <w:listItem w:displayText="&lt; 120.000" w:value="&lt; 120.000"/>
              <w:listItem w:displayText="&lt; 180.000" w:value="&lt; 180.000"/>
            </w:dropDownList>
          </w:sdtPr>
          <w:sdtEndPr/>
          <w:sdtContent>
            <w:tc>
              <w:tcPr>
                <w:tcW w:w="2250" w:type="dxa"/>
              </w:tcPr>
              <w:p w14:paraId="2CA72C2B" w14:textId="00D4D288" w:rsidR="00184AE5" w:rsidRPr="00ED1ED9" w:rsidRDefault="00201CCC" w:rsidP="00184AE5">
                <w:pPr>
                  <w:rPr>
                    <w:rFonts w:eastAsia="Times New Roman" w:cs="Arial"/>
                    <w:color w:val="auto"/>
                    <w:sz w:val="16"/>
                    <w:szCs w:val="16"/>
                    <w:lang w:val="en-US" w:bidi="ar-SA"/>
                  </w:rPr>
                </w:pPr>
                <w:r>
                  <w:rPr>
                    <w:rFonts w:eastAsia="Times New Roman" w:cs="Arial"/>
                    <w:color w:val="auto"/>
                    <w:sz w:val="16"/>
                    <w:szCs w:val="16"/>
                    <w:lang w:val="en-US" w:bidi="ar-SA"/>
                  </w:rPr>
                  <w:t>&lt; 10.000</w:t>
                </w:r>
              </w:p>
            </w:tc>
          </w:sdtContent>
        </w:sdt>
        <w:sdt>
          <w:sdtPr>
            <w:rPr>
              <w:rFonts w:eastAsia="Times New Roman" w:cs="Arial"/>
              <w:color w:val="auto"/>
              <w:sz w:val="16"/>
              <w:szCs w:val="16"/>
              <w:lang w:val="en-US" w:bidi="ar-SA"/>
            </w:rPr>
            <w:alias w:val="Concurrent conections"/>
            <w:tag w:val="Concurrent conections"/>
            <w:id w:val="1507479828"/>
            <w:placeholder>
              <w:docPart w:val="4BD49056C4484703A98D3404518D11F2"/>
            </w:placeholder>
            <w:dropDownList>
              <w:listItem w:displayText="Select" w:value="Select"/>
              <w:listItem w:displayText="&lt;1000" w:value="&lt;1000"/>
              <w:listItem w:displayText="&lt; 5000" w:value="&lt; 5000"/>
              <w:listItem w:displayText="&lt; 10.000" w:value="&lt; 10.000"/>
              <w:listItem w:displayText="&lt; 30.000" w:value="&lt; 30.000"/>
              <w:listItem w:displayText="&lt; 60.000" w:value="&lt; 60.000"/>
              <w:listItem w:displayText="&lt; 120.000" w:value="&lt; 120.000"/>
              <w:listItem w:displayText="&lt; 180.000" w:value="&lt; 180.000"/>
            </w:dropDownList>
          </w:sdtPr>
          <w:sdtEndPr/>
          <w:sdtContent>
            <w:tc>
              <w:tcPr>
                <w:tcW w:w="2250" w:type="dxa"/>
              </w:tcPr>
              <w:p w14:paraId="317A0ED0" w14:textId="3F1ECB1A" w:rsidR="00184AE5" w:rsidRDefault="001764DC" w:rsidP="00184AE5">
                <w:pPr>
                  <w:rPr>
                    <w:rFonts w:eastAsia="Times New Roman" w:cs="Arial"/>
                    <w:color w:val="auto"/>
                    <w:sz w:val="16"/>
                    <w:szCs w:val="16"/>
                    <w:lang w:val="en-US" w:bidi="ar-SA"/>
                  </w:rPr>
                </w:pPr>
                <w:r>
                  <w:rPr>
                    <w:rFonts w:eastAsia="Times New Roman" w:cs="Arial"/>
                    <w:color w:val="auto"/>
                    <w:sz w:val="16"/>
                    <w:szCs w:val="16"/>
                    <w:lang w:val="en-US" w:bidi="ar-SA"/>
                  </w:rPr>
                  <w:t>&lt; 10.000</w:t>
                </w:r>
              </w:p>
            </w:tc>
          </w:sdtContent>
        </w:sdt>
      </w:tr>
      <w:tr w:rsidR="00184AE5" w:rsidRPr="00EF458C" w14:paraId="760B1B8C" w14:textId="165AE3E0" w:rsidTr="002927BC">
        <w:trPr>
          <w:trHeight w:val="255"/>
        </w:trPr>
        <w:tc>
          <w:tcPr>
            <w:tcW w:w="3240" w:type="dxa"/>
            <w:shd w:val="clear" w:color="auto" w:fill="D9D9D9" w:themeFill="background1" w:themeFillShade="D9"/>
            <w:noWrap/>
          </w:tcPr>
          <w:p w14:paraId="1BCCB961" w14:textId="77777777" w:rsidR="00184AE5" w:rsidRPr="00EF458C" w:rsidRDefault="00184AE5" w:rsidP="00184AE5">
            <w:pPr>
              <w:rPr>
                <w:rFonts w:eastAsia="Times New Roman" w:cs="Arial"/>
                <w:b/>
                <w:bCs/>
                <w:sz w:val="16"/>
                <w:szCs w:val="16"/>
                <w:lang w:val="en-US" w:bidi="ar-SA"/>
              </w:rPr>
            </w:pPr>
            <w:r>
              <w:rPr>
                <w:rFonts w:eastAsia="Times New Roman" w:cs="Arial"/>
                <w:b/>
                <w:bCs/>
                <w:sz w:val="16"/>
                <w:szCs w:val="16"/>
                <w:lang w:val="en-US" w:bidi="ar-SA"/>
              </w:rPr>
              <w:t>LB Name (/ VIP)</w:t>
            </w:r>
          </w:p>
        </w:tc>
        <w:tc>
          <w:tcPr>
            <w:tcW w:w="2430" w:type="dxa"/>
            <w:shd w:val="clear" w:color="auto" w:fill="auto"/>
          </w:tcPr>
          <w:p w14:paraId="17F08439" w14:textId="3E93EC43" w:rsidR="00184AE5" w:rsidRPr="00184AE5" w:rsidRDefault="002652B4" w:rsidP="00184AE5">
            <w:pPr>
              <w:rPr>
                <w:rFonts w:eastAsia="Times New Roman" w:cs="Arial"/>
                <w:color w:val="auto"/>
                <w:sz w:val="16"/>
                <w:szCs w:val="16"/>
                <w:lang w:val="en-US" w:bidi="ar-SA"/>
              </w:rPr>
            </w:pPr>
            <w:r>
              <w:rPr>
                <w:rFonts w:eastAsia="Times New Roman" w:cs="Arial"/>
                <w:color w:val="auto"/>
                <w:sz w:val="16"/>
                <w:szCs w:val="16"/>
                <w:lang w:val="en-US" w:bidi="ar-SA"/>
              </w:rPr>
              <w:t>Sonar</w:t>
            </w:r>
            <w:r w:rsidR="00184AE5" w:rsidRPr="00184AE5">
              <w:rPr>
                <w:rFonts w:eastAsia="Times New Roman" w:cs="Arial"/>
                <w:color w:val="auto"/>
                <w:sz w:val="16"/>
                <w:szCs w:val="16"/>
                <w:lang w:val="en-US" w:bidi="ar-SA"/>
              </w:rPr>
              <w:t>.p-dc.ba.uwv.nl</w:t>
            </w:r>
          </w:p>
        </w:tc>
        <w:tc>
          <w:tcPr>
            <w:tcW w:w="2250" w:type="dxa"/>
          </w:tcPr>
          <w:p w14:paraId="010D4B37" w14:textId="741CA39F" w:rsidR="00184AE5" w:rsidRPr="00ED1ED9" w:rsidRDefault="002652B4" w:rsidP="00184AE5">
            <w:pPr>
              <w:rPr>
                <w:rFonts w:eastAsia="Times New Roman" w:cs="Arial"/>
                <w:color w:val="auto"/>
                <w:sz w:val="16"/>
                <w:szCs w:val="16"/>
                <w:lang w:val="en-US" w:bidi="ar-SA"/>
              </w:rPr>
            </w:pPr>
            <w:r>
              <w:rPr>
                <w:rFonts w:eastAsia="Times New Roman" w:cs="Arial"/>
                <w:color w:val="auto"/>
                <w:sz w:val="16"/>
                <w:szCs w:val="16"/>
                <w:lang w:val="en-US" w:bidi="ar-SA"/>
              </w:rPr>
              <w:t>Sonar</w:t>
            </w:r>
            <w:r w:rsidR="00240BAF">
              <w:rPr>
                <w:rFonts w:eastAsia="Times New Roman" w:cs="Arial"/>
                <w:color w:val="auto"/>
                <w:sz w:val="16"/>
                <w:szCs w:val="16"/>
                <w:lang w:val="en-US" w:bidi="ar-SA"/>
              </w:rPr>
              <w:t>-eai</w:t>
            </w:r>
            <w:r w:rsidRPr="00184AE5">
              <w:rPr>
                <w:rFonts w:eastAsia="Times New Roman" w:cs="Arial"/>
                <w:color w:val="auto"/>
                <w:sz w:val="16"/>
                <w:szCs w:val="16"/>
                <w:lang w:val="en-US" w:bidi="ar-SA"/>
              </w:rPr>
              <w:t>.p-dc.ba.uwv.nl</w:t>
            </w:r>
          </w:p>
        </w:tc>
        <w:tc>
          <w:tcPr>
            <w:tcW w:w="2250" w:type="dxa"/>
          </w:tcPr>
          <w:p w14:paraId="37E4CB49" w14:textId="59103C44" w:rsidR="00184AE5" w:rsidRPr="00ED1ED9" w:rsidRDefault="00B56776" w:rsidP="00184AE5">
            <w:pPr>
              <w:rPr>
                <w:rFonts w:eastAsia="Times New Roman" w:cs="Arial"/>
                <w:color w:val="auto"/>
                <w:sz w:val="16"/>
                <w:szCs w:val="16"/>
                <w:lang w:val="en-US" w:bidi="ar-SA"/>
              </w:rPr>
            </w:pPr>
            <w:r>
              <w:rPr>
                <w:rFonts w:eastAsia="Times New Roman" w:cs="Arial"/>
                <w:color w:val="auto"/>
                <w:sz w:val="16"/>
                <w:szCs w:val="16"/>
                <w:lang w:val="en-US" w:bidi="ar-SA"/>
              </w:rPr>
              <w:t>pdfweb</w:t>
            </w:r>
            <w:r w:rsidR="002652B4" w:rsidRPr="00184AE5">
              <w:rPr>
                <w:rFonts w:eastAsia="Times New Roman" w:cs="Arial"/>
                <w:color w:val="auto"/>
                <w:sz w:val="16"/>
                <w:szCs w:val="16"/>
                <w:lang w:val="en-US" w:bidi="ar-SA"/>
              </w:rPr>
              <w:t>.p-dc.ba.uwv.nl</w:t>
            </w:r>
          </w:p>
        </w:tc>
      </w:tr>
      <w:tr w:rsidR="00184AE5" w:rsidRPr="00EF458C" w14:paraId="4C6D5652" w14:textId="547DC0A0" w:rsidTr="002927BC">
        <w:trPr>
          <w:trHeight w:val="255"/>
        </w:trPr>
        <w:tc>
          <w:tcPr>
            <w:tcW w:w="3240" w:type="dxa"/>
            <w:shd w:val="clear" w:color="auto" w:fill="D9D9D9" w:themeFill="background1" w:themeFillShade="D9"/>
            <w:noWrap/>
          </w:tcPr>
          <w:p w14:paraId="232CCE43" w14:textId="77777777" w:rsidR="00184AE5" w:rsidRPr="00EF458C" w:rsidRDefault="00184AE5" w:rsidP="00184AE5">
            <w:pPr>
              <w:rPr>
                <w:rFonts w:eastAsia="Times New Roman" w:cs="Arial"/>
                <w:b/>
                <w:bCs/>
                <w:sz w:val="16"/>
                <w:szCs w:val="16"/>
                <w:lang w:val="en-US" w:bidi="ar-SA"/>
              </w:rPr>
            </w:pPr>
            <w:r>
              <w:rPr>
                <w:rFonts w:eastAsia="Times New Roman" w:cs="Arial"/>
                <w:b/>
                <w:bCs/>
                <w:sz w:val="16"/>
                <w:szCs w:val="16"/>
                <w:lang w:val="en-US" w:bidi="ar-SA"/>
              </w:rPr>
              <w:t>Description</w:t>
            </w:r>
          </w:p>
        </w:tc>
        <w:tc>
          <w:tcPr>
            <w:tcW w:w="2430" w:type="dxa"/>
            <w:shd w:val="clear" w:color="auto" w:fill="auto"/>
          </w:tcPr>
          <w:p w14:paraId="08F19DDC" w14:textId="41E5F45D" w:rsidR="00184AE5" w:rsidRPr="00184AE5" w:rsidRDefault="00B56776" w:rsidP="00184AE5">
            <w:pPr>
              <w:rPr>
                <w:rFonts w:eastAsia="Times New Roman" w:cs="Arial"/>
                <w:color w:val="auto"/>
                <w:sz w:val="16"/>
                <w:szCs w:val="16"/>
                <w:lang w:val="en-US" w:bidi="ar-SA"/>
              </w:rPr>
            </w:pPr>
            <w:r>
              <w:rPr>
                <w:rFonts w:eastAsia="Times New Roman" w:cs="Arial"/>
                <w:color w:val="auto"/>
                <w:sz w:val="16"/>
                <w:szCs w:val="16"/>
                <w:lang w:val="en-US" w:bidi="ar-SA"/>
              </w:rPr>
              <w:t xml:space="preserve">Inline LB for </w:t>
            </w:r>
            <w:r w:rsidRPr="00B56776">
              <w:rPr>
                <w:rFonts w:eastAsia="Times New Roman" w:cs="Arial"/>
                <w:color w:val="auto"/>
                <w:sz w:val="16"/>
                <w:szCs w:val="16"/>
                <w:lang w:val="en-US" w:bidi="ar-SA"/>
              </w:rPr>
              <w:t>Public Sector AI</w:t>
            </w:r>
          </w:p>
        </w:tc>
        <w:tc>
          <w:tcPr>
            <w:tcW w:w="2250" w:type="dxa"/>
          </w:tcPr>
          <w:p w14:paraId="3841B945" w14:textId="1B6EDC29" w:rsidR="00184AE5" w:rsidRPr="00ED1ED9" w:rsidRDefault="00B56776" w:rsidP="00184AE5">
            <w:pPr>
              <w:rPr>
                <w:rFonts w:eastAsia="Times New Roman" w:cs="Arial"/>
                <w:color w:val="auto"/>
                <w:sz w:val="16"/>
                <w:szCs w:val="16"/>
                <w:lang w:val="en-US" w:bidi="ar-SA"/>
              </w:rPr>
            </w:pPr>
            <w:r>
              <w:rPr>
                <w:rFonts w:eastAsia="Times New Roman" w:cs="Arial"/>
                <w:color w:val="auto"/>
                <w:sz w:val="16"/>
                <w:szCs w:val="16"/>
                <w:lang w:val="en-US" w:bidi="ar-SA"/>
              </w:rPr>
              <w:t>Inline LB for EAI</w:t>
            </w:r>
            <w:r w:rsidRPr="00B56776">
              <w:rPr>
                <w:rFonts w:eastAsia="Times New Roman" w:cs="Arial"/>
                <w:color w:val="auto"/>
                <w:sz w:val="16"/>
                <w:szCs w:val="16"/>
                <w:lang w:val="en-US" w:bidi="ar-SA"/>
              </w:rPr>
              <w:t xml:space="preserve"> AI</w:t>
            </w:r>
          </w:p>
        </w:tc>
        <w:tc>
          <w:tcPr>
            <w:tcW w:w="2250" w:type="dxa"/>
          </w:tcPr>
          <w:p w14:paraId="7753AFAF" w14:textId="24CFEEC7" w:rsidR="00184AE5" w:rsidRPr="00ED1ED9" w:rsidRDefault="00B56776" w:rsidP="00184AE5">
            <w:pPr>
              <w:rPr>
                <w:rFonts w:eastAsia="Times New Roman" w:cs="Arial"/>
                <w:color w:val="auto"/>
                <w:sz w:val="16"/>
                <w:szCs w:val="16"/>
                <w:lang w:val="en-US" w:bidi="ar-SA"/>
              </w:rPr>
            </w:pPr>
            <w:r>
              <w:rPr>
                <w:rFonts w:eastAsia="Times New Roman" w:cs="Arial"/>
                <w:color w:val="auto"/>
                <w:sz w:val="16"/>
                <w:szCs w:val="16"/>
                <w:lang w:val="en-US" w:bidi="ar-SA"/>
              </w:rPr>
              <w:t>Inline LB for PDF converter</w:t>
            </w:r>
          </w:p>
        </w:tc>
      </w:tr>
      <w:tr w:rsidR="00184AE5" w:rsidRPr="00EF458C" w14:paraId="17F5DC5B" w14:textId="43490273" w:rsidTr="002927BC">
        <w:trPr>
          <w:trHeight w:val="255"/>
        </w:trPr>
        <w:tc>
          <w:tcPr>
            <w:tcW w:w="3240" w:type="dxa"/>
            <w:shd w:val="clear" w:color="auto" w:fill="D9D9D9" w:themeFill="background1" w:themeFillShade="D9"/>
            <w:noWrap/>
          </w:tcPr>
          <w:p w14:paraId="199561DB" w14:textId="77777777" w:rsidR="00184AE5" w:rsidRPr="00EF458C" w:rsidRDefault="00184AE5" w:rsidP="00184AE5">
            <w:pPr>
              <w:rPr>
                <w:rFonts w:eastAsia="Times New Roman" w:cs="Arial"/>
                <w:b/>
                <w:bCs/>
                <w:sz w:val="16"/>
                <w:szCs w:val="16"/>
                <w:lang w:val="en-US" w:bidi="ar-SA"/>
              </w:rPr>
            </w:pPr>
            <w:r>
              <w:rPr>
                <w:rFonts w:eastAsia="Times New Roman" w:cs="Arial"/>
                <w:b/>
                <w:bCs/>
                <w:sz w:val="16"/>
                <w:szCs w:val="16"/>
                <w:lang w:val="en-US" w:bidi="ar-SA"/>
              </w:rPr>
              <w:t>Algorithm</w:t>
            </w:r>
          </w:p>
        </w:tc>
        <w:sdt>
          <w:sdtPr>
            <w:rPr>
              <w:rFonts w:eastAsia="Times New Roman" w:cs="Arial"/>
              <w:color w:val="auto"/>
              <w:sz w:val="16"/>
              <w:szCs w:val="16"/>
              <w:lang w:val="en-US" w:bidi="ar-SA"/>
            </w:rPr>
            <w:alias w:val="Algorithm"/>
            <w:tag w:val="Algorithm"/>
            <w:id w:val="298349696"/>
            <w:placeholder>
              <w:docPart w:val="35B312E97BBA4885A46631A46C8F41A8"/>
            </w:placeholder>
            <w:dropDownList>
              <w:listItem w:displayText="Select" w:value="Select"/>
              <w:listItem w:displayText="Round-Robin" w:value="Round-Robin"/>
              <w:listItem w:displayText="Weighted Round-Robin" w:value="Weighted Round-Robin"/>
              <w:listItem w:displayText="Least Connection" w:value="Least Connection"/>
              <w:listItem w:displayText="Weighted Least Connection" w:value="Weighted Least Connection"/>
              <w:listItem w:displayText="IP Hash" w:value="IP Hash"/>
            </w:dropDownList>
          </w:sdtPr>
          <w:sdtEndPr/>
          <w:sdtContent>
            <w:tc>
              <w:tcPr>
                <w:tcW w:w="2430" w:type="dxa"/>
                <w:shd w:val="clear" w:color="auto" w:fill="auto"/>
              </w:tcPr>
              <w:p w14:paraId="12D7CEC6" w14:textId="77777777" w:rsidR="00184AE5" w:rsidRPr="00184AE5" w:rsidRDefault="00184AE5" w:rsidP="00184AE5">
                <w:pPr>
                  <w:rPr>
                    <w:rFonts w:eastAsia="Times New Roman" w:cs="Arial"/>
                    <w:color w:val="auto"/>
                    <w:sz w:val="16"/>
                    <w:szCs w:val="16"/>
                    <w:lang w:val="en-US" w:bidi="ar-SA"/>
                  </w:rPr>
                </w:pPr>
                <w:r w:rsidRPr="00184AE5">
                  <w:rPr>
                    <w:rFonts w:eastAsia="Times New Roman" w:cs="Arial"/>
                    <w:color w:val="auto"/>
                    <w:sz w:val="16"/>
                    <w:szCs w:val="16"/>
                    <w:lang w:val="en-US" w:bidi="ar-SA"/>
                  </w:rPr>
                  <w:t>Round-Robin</w:t>
                </w:r>
              </w:p>
            </w:tc>
          </w:sdtContent>
        </w:sdt>
        <w:sdt>
          <w:sdtPr>
            <w:rPr>
              <w:rFonts w:eastAsia="Times New Roman" w:cs="Arial"/>
              <w:color w:val="auto"/>
              <w:sz w:val="16"/>
              <w:szCs w:val="16"/>
              <w:lang w:val="en-US" w:bidi="ar-SA"/>
            </w:rPr>
            <w:alias w:val="Algorithm"/>
            <w:tag w:val="Algorithm"/>
            <w:id w:val="-1327516181"/>
            <w:placeholder>
              <w:docPart w:val="ADFE9BF73C8F40479F437DCA480E5641"/>
            </w:placeholder>
            <w:dropDownList>
              <w:listItem w:displayText="Select" w:value="Select"/>
              <w:listItem w:displayText="Round-Robin" w:value="Round-Robin"/>
              <w:listItem w:displayText="Weighted Round-Robin" w:value="Weighted Round-Robin"/>
              <w:listItem w:displayText="Least Connection" w:value="Least Connection"/>
              <w:listItem w:displayText="Weighted Least Connection" w:value="Weighted Least Connection"/>
              <w:listItem w:displayText="IP Hash" w:value="IP Hash"/>
            </w:dropDownList>
          </w:sdtPr>
          <w:sdtEndPr/>
          <w:sdtContent>
            <w:tc>
              <w:tcPr>
                <w:tcW w:w="2250" w:type="dxa"/>
              </w:tcPr>
              <w:p w14:paraId="7C244EF4" w14:textId="46577EF1" w:rsidR="00184AE5" w:rsidRPr="00ED1ED9" w:rsidRDefault="001572DA" w:rsidP="00184AE5">
                <w:pPr>
                  <w:rPr>
                    <w:rFonts w:eastAsia="Times New Roman" w:cs="Arial"/>
                    <w:color w:val="auto"/>
                    <w:sz w:val="16"/>
                    <w:szCs w:val="16"/>
                    <w:lang w:val="en-US" w:bidi="ar-SA"/>
                  </w:rPr>
                </w:pPr>
                <w:r>
                  <w:rPr>
                    <w:rFonts w:eastAsia="Times New Roman" w:cs="Arial"/>
                    <w:color w:val="auto"/>
                    <w:sz w:val="16"/>
                    <w:szCs w:val="16"/>
                    <w:lang w:val="en-US" w:bidi="ar-SA"/>
                  </w:rPr>
                  <w:t>Round-Robin</w:t>
                </w:r>
              </w:p>
            </w:tc>
          </w:sdtContent>
        </w:sdt>
        <w:sdt>
          <w:sdtPr>
            <w:rPr>
              <w:rFonts w:eastAsia="Times New Roman" w:cs="Arial"/>
              <w:color w:val="auto"/>
              <w:sz w:val="16"/>
              <w:szCs w:val="16"/>
              <w:lang w:val="en-US" w:bidi="ar-SA"/>
            </w:rPr>
            <w:alias w:val="Algorithm"/>
            <w:tag w:val="Algorithm"/>
            <w:id w:val="-2091606654"/>
            <w:placeholder>
              <w:docPart w:val="DA17E4BC1E1448B38CA2CD131373BAB8"/>
            </w:placeholder>
            <w:dropDownList>
              <w:listItem w:displayText="Select" w:value="Select"/>
              <w:listItem w:displayText="Round-Robin" w:value="Round-Robin"/>
              <w:listItem w:displayText="Weighted Round-Robin" w:value="Weighted Round-Robin"/>
              <w:listItem w:displayText="Least Connection" w:value="Least Connection"/>
              <w:listItem w:displayText="Weighted Least Connection" w:value="Weighted Least Connection"/>
              <w:listItem w:displayText="IP Hash" w:value="IP Hash"/>
            </w:dropDownList>
          </w:sdtPr>
          <w:sdtEndPr/>
          <w:sdtContent>
            <w:tc>
              <w:tcPr>
                <w:tcW w:w="2250" w:type="dxa"/>
              </w:tcPr>
              <w:p w14:paraId="62EFC2E0" w14:textId="1486DFAB" w:rsidR="00184AE5" w:rsidRDefault="001572DA" w:rsidP="00184AE5">
                <w:pPr>
                  <w:rPr>
                    <w:rFonts w:eastAsia="Times New Roman" w:cs="Arial"/>
                    <w:color w:val="auto"/>
                    <w:sz w:val="16"/>
                    <w:szCs w:val="16"/>
                    <w:lang w:val="en-US" w:bidi="ar-SA"/>
                  </w:rPr>
                </w:pPr>
                <w:r>
                  <w:rPr>
                    <w:rFonts w:eastAsia="Times New Roman" w:cs="Arial"/>
                    <w:color w:val="auto"/>
                    <w:sz w:val="16"/>
                    <w:szCs w:val="16"/>
                    <w:lang w:val="en-US" w:bidi="ar-SA"/>
                  </w:rPr>
                  <w:t>Round-Robin</w:t>
                </w:r>
              </w:p>
            </w:tc>
          </w:sdtContent>
        </w:sdt>
      </w:tr>
      <w:tr w:rsidR="00184AE5" w:rsidRPr="00EF458C" w14:paraId="0A4D3597" w14:textId="759C7736" w:rsidTr="002927BC">
        <w:trPr>
          <w:trHeight w:val="255"/>
        </w:trPr>
        <w:tc>
          <w:tcPr>
            <w:tcW w:w="3240" w:type="dxa"/>
            <w:shd w:val="clear" w:color="auto" w:fill="D9D9D9" w:themeFill="background1" w:themeFillShade="D9"/>
            <w:noWrap/>
          </w:tcPr>
          <w:p w14:paraId="4E135052" w14:textId="77777777" w:rsidR="00184AE5" w:rsidRPr="00EF458C" w:rsidRDefault="00184AE5" w:rsidP="00184AE5">
            <w:pPr>
              <w:rPr>
                <w:rFonts w:eastAsia="Times New Roman" w:cs="Arial"/>
                <w:b/>
                <w:bCs/>
                <w:sz w:val="16"/>
                <w:szCs w:val="16"/>
                <w:lang w:val="en-US" w:bidi="ar-SA"/>
              </w:rPr>
            </w:pPr>
            <w:r>
              <w:rPr>
                <w:rFonts w:eastAsia="Times New Roman" w:cs="Arial"/>
                <w:b/>
                <w:bCs/>
                <w:sz w:val="16"/>
                <w:szCs w:val="16"/>
                <w:lang w:val="en-US" w:bidi="ar-SA"/>
              </w:rPr>
              <w:t>Stickiness</w:t>
            </w:r>
          </w:p>
        </w:tc>
        <w:sdt>
          <w:sdtPr>
            <w:rPr>
              <w:rFonts w:eastAsia="Times New Roman" w:cs="Arial"/>
              <w:color w:val="auto"/>
              <w:sz w:val="16"/>
              <w:szCs w:val="16"/>
              <w:lang w:val="en-US" w:bidi="ar-SA"/>
            </w:rPr>
            <w:alias w:val="Stickiness"/>
            <w:tag w:val="Stickiness"/>
            <w:id w:val="1766955855"/>
            <w:placeholder>
              <w:docPart w:val="35B312E97BBA4885A46631A46C8F41A8"/>
            </w:placeholder>
            <w:dropDownList>
              <w:listItem w:displayText="Select" w:value="Select"/>
              <w:listItem w:displayText="No stickiness" w:value="No stickiness"/>
              <w:listItem w:displayText="HTTP/HTTPS cookie" w:value="HTTP/HTTPS cookie"/>
              <w:listItem w:displayText="SSL Session ID" w:value="SSL Session ID"/>
              <w:listItem w:displayText="SSl / TLS Offloading" w:value="SSl / TLS Offloading"/>
              <w:listItem w:displayText="Source IP" w:value="Source IP"/>
            </w:dropDownList>
          </w:sdtPr>
          <w:sdtEndPr/>
          <w:sdtContent>
            <w:tc>
              <w:tcPr>
                <w:tcW w:w="2430" w:type="dxa"/>
                <w:shd w:val="clear" w:color="auto" w:fill="auto"/>
              </w:tcPr>
              <w:p w14:paraId="55FD3BA5" w14:textId="0B5937C1" w:rsidR="00184AE5" w:rsidRPr="00184AE5" w:rsidRDefault="00AA1779" w:rsidP="00184AE5">
                <w:pPr>
                  <w:rPr>
                    <w:rFonts w:eastAsia="Times New Roman" w:cs="Arial"/>
                    <w:color w:val="auto"/>
                    <w:sz w:val="16"/>
                    <w:szCs w:val="16"/>
                    <w:lang w:val="en-US" w:bidi="ar-SA"/>
                  </w:rPr>
                </w:pPr>
                <w:r>
                  <w:rPr>
                    <w:rFonts w:eastAsia="Times New Roman" w:cs="Arial"/>
                    <w:color w:val="auto"/>
                    <w:sz w:val="16"/>
                    <w:szCs w:val="16"/>
                    <w:lang w:val="en-US" w:bidi="ar-SA"/>
                  </w:rPr>
                  <w:t>Source IP</w:t>
                </w:r>
              </w:p>
            </w:tc>
          </w:sdtContent>
        </w:sdt>
        <w:sdt>
          <w:sdtPr>
            <w:rPr>
              <w:rFonts w:eastAsia="Times New Roman" w:cs="Arial"/>
              <w:color w:val="auto"/>
              <w:sz w:val="16"/>
              <w:szCs w:val="16"/>
              <w:lang w:val="en-US" w:bidi="ar-SA"/>
            </w:rPr>
            <w:alias w:val="Stickiness"/>
            <w:tag w:val="Stickiness"/>
            <w:id w:val="-1926335179"/>
            <w:placeholder>
              <w:docPart w:val="C4FD139DAF484F90A879FAD730556E12"/>
            </w:placeholder>
            <w:dropDownList>
              <w:listItem w:displayText="Select" w:value="Select"/>
              <w:listItem w:displayText="No stickiness" w:value="No stickiness"/>
              <w:listItem w:displayText="HTTP/HTTPS cookie" w:value="HTTP/HTTPS cookie"/>
              <w:listItem w:displayText="SSL Session ID" w:value="SSL Session ID"/>
              <w:listItem w:displayText="SSl / TLS Offloading" w:value="SSl / TLS Offloading"/>
              <w:listItem w:displayText="Source IP" w:value="Source IP"/>
            </w:dropDownList>
          </w:sdtPr>
          <w:sdtEndPr/>
          <w:sdtContent>
            <w:tc>
              <w:tcPr>
                <w:tcW w:w="2250" w:type="dxa"/>
              </w:tcPr>
              <w:p w14:paraId="6EE60B52" w14:textId="6B8211D5" w:rsidR="00184AE5" w:rsidRPr="00ED1ED9" w:rsidRDefault="002927BC" w:rsidP="00184AE5">
                <w:pPr>
                  <w:rPr>
                    <w:rFonts w:eastAsia="Times New Roman" w:cs="Arial"/>
                    <w:color w:val="auto"/>
                    <w:sz w:val="16"/>
                    <w:szCs w:val="16"/>
                    <w:lang w:val="en-US" w:bidi="ar-SA"/>
                  </w:rPr>
                </w:pPr>
                <w:r>
                  <w:rPr>
                    <w:rFonts w:eastAsia="Times New Roman" w:cs="Arial"/>
                    <w:color w:val="auto"/>
                    <w:sz w:val="16"/>
                    <w:szCs w:val="16"/>
                    <w:lang w:val="en-US" w:bidi="ar-SA"/>
                  </w:rPr>
                  <w:t>HTTP/HTTPS cookie</w:t>
                </w:r>
              </w:p>
            </w:tc>
          </w:sdtContent>
        </w:sdt>
        <w:sdt>
          <w:sdtPr>
            <w:rPr>
              <w:rFonts w:eastAsia="Times New Roman" w:cs="Arial"/>
              <w:color w:val="auto"/>
              <w:sz w:val="16"/>
              <w:szCs w:val="16"/>
              <w:lang w:val="en-US" w:bidi="ar-SA"/>
            </w:rPr>
            <w:alias w:val="Stickiness"/>
            <w:tag w:val="Stickiness"/>
            <w:id w:val="-1092697222"/>
            <w:placeholder>
              <w:docPart w:val="50AEC292470241829958C90687705D83"/>
            </w:placeholder>
            <w:dropDownList>
              <w:listItem w:displayText="Select" w:value="Select"/>
              <w:listItem w:displayText="No stickiness" w:value="No stickiness"/>
              <w:listItem w:displayText="HTTP/HTTPS cookie" w:value="HTTP/HTTPS cookie"/>
              <w:listItem w:displayText="SSL Session ID" w:value="SSL Session ID"/>
              <w:listItem w:displayText="SSl / TLS Offloading" w:value="SSl / TLS Offloading"/>
              <w:listItem w:displayText="Source IP" w:value="Source IP"/>
            </w:dropDownList>
          </w:sdtPr>
          <w:sdtEndPr/>
          <w:sdtContent>
            <w:tc>
              <w:tcPr>
                <w:tcW w:w="2250" w:type="dxa"/>
              </w:tcPr>
              <w:p w14:paraId="0E965BF7" w14:textId="42B56CE1" w:rsidR="00184AE5" w:rsidRDefault="002927BC" w:rsidP="00184AE5">
                <w:pPr>
                  <w:rPr>
                    <w:rFonts w:eastAsia="Times New Roman" w:cs="Arial"/>
                    <w:color w:val="auto"/>
                    <w:sz w:val="16"/>
                    <w:szCs w:val="16"/>
                    <w:lang w:val="en-US" w:bidi="ar-SA"/>
                  </w:rPr>
                </w:pPr>
                <w:r>
                  <w:rPr>
                    <w:rFonts w:eastAsia="Times New Roman" w:cs="Arial"/>
                    <w:color w:val="auto"/>
                    <w:sz w:val="16"/>
                    <w:szCs w:val="16"/>
                    <w:lang w:val="en-US" w:bidi="ar-SA"/>
                  </w:rPr>
                  <w:t>No stickiness</w:t>
                </w:r>
              </w:p>
            </w:tc>
          </w:sdtContent>
        </w:sdt>
      </w:tr>
      <w:tr w:rsidR="00184AE5" w:rsidRPr="00EF458C" w14:paraId="5BD1337E" w14:textId="2B8B8C55" w:rsidTr="002927BC">
        <w:trPr>
          <w:trHeight w:val="255"/>
        </w:trPr>
        <w:tc>
          <w:tcPr>
            <w:tcW w:w="3240" w:type="dxa"/>
            <w:shd w:val="clear" w:color="auto" w:fill="D9D9D9" w:themeFill="background1" w:themeFillShade="D9"/>
            <w:noWrap/>
          </w:tcPr>
          <w:p w14:paraId="4F0D8B71" w14:textId="77777777" w:rsidR="00184AE5" w:rsidRPr="00EF458C" w:rsidRDefault="00184AE5" w:rsidP="00184AE5">
            <w:pPr>
              <w:rPr>
                <w:rFonts w:eastAsia="Times New Roman" w:cs="Arial"/>
                <w:b/>
                <w:bCs/>
                <w:sz w:val="16"/>
                <w:szCs w:val="16"/>
                <w:lang w:val="en-US" w:bidi="ar-SA"/>
              </w:rPr>
            </w:pPr>
            <w:r>
              <w:rPr>
                <w:rFonts w:eastAsia="Times New Roman" w:cs="Arial"/>
                <w:b/>
                <w:bCs/>
                <w:sz w:val="16"/>
                <w:szCs w:val="16"/>
                <w:lang w:val="en-US" w:bidi="ar-SA"/>
              </w:rPr>
              <w:t>Health monitor</w:t>
            </w:r>
          </w:p>
        </w:tc>
        <w:sdt>
          <w:sdtPr>
            <w:rPr>
              <w:rFonts w:eastAsia="Times New Roman" w:cs="Arial"/>
              <w:color w:val="auto"/>
              <w:sz w:val="16"/>
              <w:szCs w:val="16"/>
              <w:lang w:val="en-US" w:bidi="ar-SA"/>
            </w:rPr>
            <w:alias w:val="Health monitor"/>
            <w:tag w:val="Health monitor"/>
            <w:id w:val="-1041517971"/>
            <w:placeholder>
              <w:docPart w:val="35B312E97BBA4885A46631A46C8F41A8"/>
            </w:placeholder>
            <w:dropDownList>
              <w:listItem w:displayText="Select" w:value="Select"/>
              <w:listItem w:displayText="TCP" w:value="TCP"/>
              <w:listItem w:displayText="HTTP" w:value="HTTP"/>
              <w:listItem w:displayText="ICMP Ping" w:value="ICMP Ping"/>
            </w:dropDownList>
          </w:sdtPr>
          <w:sdtEndPr/>
          <w:sdtContent>
            <w:tc>
              <w:tcPr>
                <w:tcW w:w="2430" w:type="dxa"/>
                <w:shd w:val="clear" w:color="auto" w:fill="auto"/>
              </w:tcPr>
              <w:p w14:paraId="55AB409F" w14:textId="79B97F89" w:rsidR="00184AE5" w:rsidRPr="00184AE5" w:rsidRDefault="00AA1779" w:rsidP="00184AE5">
                <w:pPr>
                  <w:rPr>
                    <w:rFonts w:eastAsia="Times New Roman" w:cs="Arial"/>
                    <w:color w:val="auto"/>
                    <w:sz w:val="16"/>
                    <w:szCs w:val="16"/>
                    <w:lang w:val="en-US" w:bidi="ar-SA"/>
                  </w:rPr>
                </w:pPr>
                <w:r>
                  <w:rPr>
                    <w:rFonts w:eastAsia="Times New Roman" w:cs="Arial"/>
                    <w:color w:val="auto"/>
                    <w:sz w:val="16"/>
                    <w:szCs w:val="16"/>
                    <w:lang w:val="en-US" w:bidi="ar-SA"/>
                  </w:rPr>
                  <w:t>TCP</w:t>
                </w:r>
              </w:p>
            </w:tc>
          </w:sdtContent>
        </w:sdt>
        <w:sdt>
          <w:sdtPr>
            <w:rPr>
              <w:rFonts w:eastAsia="Times New Roman" w:cs="Arial"/>
              <w:color w:val="auto"/>
              <w:sz w:val="16"/>
              <w:szCs w:val="16"/>
              <w:lang w:val="en-US" w:bidi="ar-SA"/>
            </w:rPr>
            <w:alias w:val="Health monitor"/>
            <w:tag w:val="Health monitor"/>
            <w:id w:val="1714919340"/>
            <w:placeholder>
              <w:docPart w:val="4DB7CC0D175E4F528DFF3ED86D0A8C7B"/>
            </w:placeholder>
            <w:dropDownList>
              <w:listItem w:displayText="Select" w:value="Select"/>
              <w:listItem w:displayText="TCP" w:value="TCP"/>
              <w:listItem w:displayText="HTTP" w:value="HTTP"/>
              <w:listItem w:displayText="ICMP Ping" w:value="ICMP Ping"/>
            </w:dropDownList>
          </w:sdtPr>
          <w:sdtEndPr/>
          <w:sdtContent>
            <w:tc>
              <w:tcPr>
                <w:tcW w:w="2250" w:type="dxa"/>
              </w:tcPr>
              <w:p w14:paraId="25DAF40C" w14:textId="47A510C0" w:rsidR="00184AE5" w:rsidRPr="00ED1ED9" w:rsidRDefault="002927BC" w:rsidP="00184AE5">
                <w:pPr>
                  <w:rPr>
                    <w:rFonts w:eastAsia="Times New Roman" w:cs="Arial"/>
                    <w:color w:val="auto"/>
                    <w:sz w:val="16"/>
                    <w:szCs w:val="16"/>
                    <w:lang w:val="en-US" w:bidi="ar-SA"/>
                  </w:rPr>
                </w:pPr>
                <w:r>
                  <w:rPr>
                    <w:rFonts w:eastAsia="Times New Roman" w:cs="Arial"/>
                    <w:color w:val="auto"/>
                    <w:sz w:val="16"/>
                    <w:szCs w:val="16"/>
                    <w:lang w:val="en-US" w:bidi="ar-SA"/>
                  </w:rPr>
                  <w:t>HTTP</w:t>
                </w:r>
              </w:p>
            </w:tc>
          </w:sdtContent>
        </w:sdt>
        <w:sdt>
          <w:sdtPr>
            <w:rPr>
              <w:rFonts w:eastAsia="Times New Roman" w:cs="Arial"/>
              <w:color w:val="auto"/>
              <w:sz w:val="16"/>
              <w:szCs w:val="16"/>
              <w:lang w:val="en-US" w:bidi="ar-SA"/>
            </w:rPr>
            <w:alias w:val="Health monitor"/>
            <w:tag w:val="Health monitor"/>
            <w:id w:val="129991689"/>
            <w:placeholder>
              <w:docPart w:val="61D81FA7C6D0498193E63180E124C4E5"/>
            </w:placeholder>
            <w:dropDownList>
              <w:listItem w:displayText="Select" w:value="Select"/>
              <w:listItem w:displayText="TCP" w:value="TCP"/>
              <w:listItem w:displayText="HTTP" w:value="HTTP"/>
              <w:listItem w:displayText="ICMP Ping" w:value="ICMP Ping"/>
            </w:dropDownList>
          </w:sdtPr>
          <w:sdtEndPr/>
          <w:sdtContent>
            <w:tc>
              <w:tcPr>
                <w:tcW w:w="2250" w:type="dxa"/>
              </w:tcPr>
              <w:p w14:paraId="23935D5E" w14:textId="3553F95F" w:rsidR="00184AE5" w:rsidRDefault="002927BC" w:rsidP="00184AE5">
                <w:pPr>
                  <w:rPr>
                    <w:rFonts w:eastAsia="Times New Roman" w:cs="Arial"/>
                    <w:color w:val="auto"/>
                    <w:sz w:val="16"/>
                    <w:szCs w:val="16"/>
                    <w:lang w:val="en-US" w:bidi="ar-SA"/>
                  </w:rPr>
                </w:pPr>
                <w:r>
                  <w:rPr>
                    <w:rFonts w:eastAsia="Times New Roman" w:cs="Arial"/>
                    <w:color w:val="auto"/>
                    <w:sz w:val="16"/>
                    <w:szCs w:val="16"/>
                    <w:lang w:val="en-US" w:bidi="ar-SA"/>
                  </w:rPr>
                  <w:t>HTTP</w:t>
                </w:r>
              </w:p>
            </w:tc>
          </w:sdtContent>
        </w:sdt>
      </w:tr>
      <w:tr w:rsidR="00184AE5" w:rsidRPr="00EF458C" w14:paraId="1A8D7E88" w14:textId="3B60EF68" w:rsidTr="002927BC">
        <w:trPr>
          <w:trHeight w:val="255"/>
        </w:trPr>
        <w:tc>
          <w:tcPr>
            <w:tcW w:w="3240" w:type="dxa"/>
            <w:shd w:val="clear" w:color="auto" w:fill="D9D9D9" w:themeFill="background1" w:themeFillShade="D9"/>
            <w:noWrap/>
          </w:tcPr>
          <w:p w14:paraId="03B15F64" w14:textId="77777777" w:rsidR="00184AE5" w:rsidRPr="00EF458C" w:rsidRDefault="00184AE5" w:rsidP="00184AE5">
            <w:pPr>
              <w:rPr>
                <w:rFonts w:eastAsia="Times New Roman" w:cs="Arial"/>
                <w:b/>
                <w:bCs/>
                <w:sz w:val="16"/>
                <w:szCs w:val="16"/>
                <w:lang w:val="en-US" w:bidi="ar-SA"/>
              </w:rPr>
            </w:pPr>
            <w:r w:rsidRPr="00EE6A0D">
              <w:rPr>
                <w:rFonts w:eastAsia="Times New Roman" w:cs="Arial"/>
                <w:b/>
                <w:bCs/>
                <w:sz w:val="16"/>
                <w:szCs w:val="16"/>
                <w:lang w:val="en-US" w:bidi="ar-SA"/>
              </w:rPr>
              <w:t xml:space="preserve">Port for use with </w:t>
            </w:r>
            <w:proofErr w:type="gramStart"/>
            <w:r w:rsidRPr="00EE6A0D">
              <w:rPr>
                <w:rFonts w:eastAsia="Times New Roman" w:cs="Arial"/>
                <w:b/>
                <w:bCs/>
                <w:sz w:val="16"/>
                <w:szCs w:val="16"/>
                <w:lang w:val="en-US" w:bidi="ar-SA"/>
              </w:rPr>
              <w:t>Health  Monitor</w:t>
            </w:r>
            <w:proofErr w:type="gramEnd"/>
          </w:p>
        </w:tc>
        <w:tc>
          <w:tcPr>
            <w:tcW w:w="2430" w:type="dxa"/>
            <w:shd w:val="clear" w:color="auto" w:fill="auto"/>
          </w:tcPr>
          <w:p w14:paraId="46A5210C" w14:textId="27702EB7" w:rsidR="00184AE5" w:rsidRPr="00184AE5" w:rsidRDefault="00AA1779" w:rsidP="00184AE5">
            <w:pPr>
              <w:rPr>
                <w:rFonts w:eastAsia="Times New Roman" w:cs="Arial"/>
                <w:color w:val="auto"/>
                <w:sz w:val="16"/>
                <w:szCs w:val="16"/>
                <w:lang w:val="en-US" w:bidi="ar-SA"/>
              </w:rPr>
            </w:pPr>
            <w:r>
              <w:rPr>
                <w:rFonts w:eastAsia="Times New Roman" w:cs="Arial"/>
                <w:color w:val="auto"/>
                <w:sz w:val="16"/>
                <w:szCs w:val="16"/>
                <w:lang w:val="en-US" w:bidi="ar-SA"/>
              </w:rPr>
              <w:t>443</w:t>
            </w:r>
          </w:p>
        </w:tc>
        <w:tc>
          <w:tcPr>
            <w:tcW w:w="2250" w:type="dxa"/>
          </w:tcPr>
          <w:p w14:paraId="47F19928" w14:textId="77ABACA4" w:rsidR="00184AE5" w:rsidRPr="00ED1ED9" w:rsidRDefault="001572DA" w:rsidP="00184AE5">
            <w:pPr>
              <w:rPr>
                <w:rFonts w:eastAsia="Times New Roman" w:cs="Arial"/>
                <w:color w:val="auto"/>
                <w:sz w:val="16"/>
                <w:szCs w:val="16"/>
                <w:lang w:val="en-US" w:bidi="ar-SA"/>
              </w:rPr>
            </w:pPr>
            <w:r>
              <w:rPr>
                <w:rFonts w:eastAsia="Times New Roman" w:cs="Arial"/>
                <w:color w:val="auto"/>
                <w:sz w:val="16"/>
                <w:szCs w:val="16"/>
                <w:lang w:val="en-US" w:bidi="ar-SA"/>
              </w:rPr>
              <w:t>8080</w:t>
            </w:r>
          </w:p>
        </w:tc>
        <w:tc>
          <w:tcPr>
            <w:tcW w:w="2250" w:type="dxa"/>
          </w:tcPr>
          <w:p w14:paraId="10CD3AC2" w14:textId="13FEB6AE" w:rsidR="00184AE5" w:rsidRPr="00ED1ED9" w:rsidRDefault="001572DA" w:rsidP="00184AE5">
            <w:pPr>
              <w:rPr>
                <w:rFonts w:eastAsia="Times New Roman" w:cs="Arial"/>
                <w:color w:val="auto"/>
                <w:sz w:val="16"/>
                <w:szCs w:val="16"/>
                <w:lang w:val="en-US" w:bidi="ar-SA"/>
              </w:rPr>
            </w:pPr>
            <w:r>
              <w:rPr>
                <w:rFonts w:eastAsia="Times New Roman" w:cs="Arial"/>
                <w:color w:val="auto"/>
                <w:sz w:val="16"/>
                <w:szCs w:val="16"/>
                <w:lang w:val="en-US" w:bidi="ar-SA"/>
              </w:rPr>
              <w:t>80</w:t>
            </w:r>
          </w:p>
        </w:tc>
      </w:tr>
      <w:tr w:rsidR="00184AE5" w:rsidRPr="00EF458C" w14:paraId="660C79C1" w14:textId="08FBDB6B" w:rsidTr="002927BC">
        <w:trPr>
          <w:trHeight w:val="255"/>
        </w:trPr>
        <w:tc>
          <w:tcPr>
            <w:tcW w:w="3240" w:type="dxa"/>
            <w:shd w:val="clear" w:color="auto" w:fill="D9D9D9" w:themeFill="background1" w:themeFillShade="D9"/>
            <w:noWrap/>
          </w:tcPr>
          <w:p w14:paraId="413BE991" w14:textId="77777777" w:rsidR="00184AE5" w:rsidRPr="00EF458C" w:rsidRDefault="00184AE5" w:rsidP="00184AE5">
            <w:pPr>
              <w:rPr>
                <w:rFonts w:eastAsia="Times New Roman" w:cs="Arial"/>
                <w:b/>
                <w:bCs/>
                <w:sz w:val="16"/>
                <w:szCs w:val="16"/>
                <w:lang w:val="en-US" w:bidi="ar-SA"/>
              </w:rPr>
            </w:pPr>
            <w:r w:rsidRPr="00EE6A0D">
              <w:rPr>
                <w:rFonts w:eastAsia="Times New Roman" w:cs="Arial"/>
                <w:b/>
                <w:bCs/>
                <w:sz w:val="16"/>
                <w:szCs w:val="16"/>
                <w:lang w:val="en-US" w:bidi="ar-SA"/>
              </w:rPr>
              <w:t>Alias FQDN for VIP</w:t>
            </w:r>
          </w:p>
        </w:tc>
        <w:tc>
          <w:tcPr>
            <w:tcW w:w="2430" w:type="dxa"/>
            <w:shd w:val="clear" w:color="auto" w:fill="auto"/>
          </w:tcPr>
          <w:p w14:paraId="327C486D" w14:textId="1750B3D9" w:rsidR="00184AE5" w:rsidRPr="00184AE5" w:rsidRDefault="00796FFA" w:rsidP="00184AE5">
            <w:pPr>
              <w:rPr>
                <w:rFonts w:eastAsia="Times New Roman" w:cs="Arial"/>
                <w:color w:val="auto"/>
                <w:sz w:val="16"/>
                <w:szCs w:val="16"/>
                <w:lang w:val="en-US" w:bidi="ar-SA"/>
              </w:rPr>
            </w:pPr>
            <w:r>
              <w:rPr>
                <w:rFonts w:eastAsia="Times New Roman" w:cs="Arial"/>
                <w:color w:val="auto"/>
                <w:sz w:val="16"/>
                <w:szCs w:val="16"/>
                <w:lang w:val="en-US" w:bidi="ar-SA"/>
              </w:rPr>
              <w:t>n/a</w:t>
            </w:r>
          </w:p>
        </w:tc>
        <w:tc>
          <w:tcPr>
            <w:tcW w:w="2250" w:type="dxa"/>
          </w:tcPr>
          <w:p w14:paraId="64F354E3" w14:textId="497986E8" w:rsidR="00184AE5" w:rsidRPr="00ED1ED9" w:rsidRDefault="00796FFA" w:rsidP="00184AE5">
            <w:pPr>
              <w:rPr>
                <w:rFonts w:eastAsia="Times New Roman" w:cs="Arial"/>
                <w:color w:val="auto"/>
                <w:sz w:val="16"/>
                <w:szCs w:val="16"/>
                <w:lang w:val="en-US" w:bidi="ar-SA"/>
              </w:rPr>
            </w:pPr>
            <w:r>
              <w:rPr>
                <w:rFonts w:eastAsia="Times New Roman" w:cs="Arial"/>
                <w:color w:val="auto"/>
                <w:sz w:val="16"/>
                <w:szCs w:val="16"/>
                <w:lang w:val="en-US" w:bidi="ar-SA"/>
              </w:rPr>
              <w:t>n/a</w:t>
            </w:r>
          </w:p>
        </w:tc>
        <w:tc>
          <w:tcPr>
            <w:tcW w:w="2250" w:type="dxa"/>
          </w:tcPr>
          <w:p w14:paraId="411D55C3" w14:textId="1AB8092B" w:rsidR="00184AE5" w:rsidRPr="00ED1ED9" w:rsidRDefault="00796FFA" w:rsidP="00184AE5">
            <w:pPr>
              <w:rPr>
                <w:rFonts w:eastAsia="Times New Roman" w:cs="Arial"/>
                <w:color w:val="auto"/>
                <w:sz w:val="16"/>
                <w:szCs w:val="16"/>
                <w:lang w:val="en-US" w:bidi="ar-SA"/>
              </w:rPr>
            </w:pPr>
            <w:r>
              <w:rPr>
                <w:rFonts w:eastAsia="Times New Roman" w:cs="Arial"/>
                <w:color w:val="auto"/>
                <w:sz w:val="16"/>
                <w:szCs w:val="16"/>
                <w:lang w:val="en-US" w:bidi="ar-SA"/>
              </w:rPr>
              <w:t>n/a</w:t>
            </w:r>
          </w:p>
        </w:tc>
      </w:tr>
      <w:tr w:rsidR="00184AE5" w:rsidRPr="00EF458C" w14:paraId="42EE94A1" w14:textId="0F67C887" w:rsidTr="002927BC">
        <w:trPr>
          <w:trHeight w:val="255"/>
        </w:trPr>
        <w:tc>
          <w:tcPr>
            <w:tcW w:w="3240" w:type="dxa"/>
            <w:shd w:val="clear" w:color="auto" w:fill="D9D9D9" w:themeFill="background1" w:themeFillShade="D9"/>
            <w:noWrap/>
          </w:tcPr>
          <w:p w14:paraId="37BB70C4" w14:textId="03309A0E" w:rsidR="00184AE5" w:rsidRPr="00EE6A0D" w:rsidRDefault="00184AE5" w:rsidP="00184AE5">
            <w:pPr>
              <w:rPr>
                <w:rFonts w:eastAsia="Times New Roman" w:cs="Arial"/>
                <w:b/>
                <w:bCs/>
                <w:sz w:val="16"/>
                <w:szCs w:val="16"/>
                <w:lang w:val="en-US" w:bidi="ar-SA"/>
              </w:rPr>
            </w:pPr>
            <w:r>
              <w:rPr>
                <w:rFonts w:eastAsia="Times New Roman" w:cs="Arial"/>
                <w:b/>
                <w:bCs/>
                <w:sz w:val="16"/>
                <w:szCs w:val="16"/>
                <w:lang w:val="en-US" w:bidi="ar-SA"/>
              </w:rPr>
              <w:t>Additional comments</w:t>
            </w:r>
          </w:p>
        </w:tc>
        <w:tc>
          <w:tcPr>
            <w:tcW w:w="2430" w:type="dxa"/>
          </w:tcPr>
          <w:p w14:paraId="2CE1E9CB" w14:textId="61215ED2" w:rsidR="00184AE5" w:rsidRPr="00754B53" w:rsidRDefault="00754B53" w:rsidP="00184AE5">
            <w:pPr>
              <w:rPr>
                <w:rFonts w:cs="Arial"/>
                <w:sz w:val="16"/>
                <w:szCs w:val="16"/>
              </w:rPr>
            </w:pPr>
            <w:r w:rsidRPr="00C92EB9">
              <w:rPr>
                <w:rFonts w:cs="Arial"/>
                <w:sz w:val="16"/>
                <w:szCs w:val="16"/>
              </w:rPr>
              <w:t>URL Probe GET online.html</w:t>
            </w:r>
          </w:p>
        </w:tc>
        <w:tc>
          <w:tcPr>
            <w:tcW w:w="2250" w:type="dxa"/>
          </w:tcPr>
          <w:p w14:paraId="71D2E6D6" w14:textId="1D57D49D" w:rsidR="00184AE5" w:rsidRPr="00ED1ED9" w:rsidRDefault="002927BC" w:rsidP="00184AE5">
            <w:pPr>
              <w:rPr>
                <w:rFonts w:eastAsia="Times New Roman" w:cs="Arial"/>
                <w:color w:val="auto"/>
                <w:sz w:val="16"/>
                <w:szCs w:val="16"/>
                <w:lang w:val="en-US" w:bidi="ar-SA"/>
              </w:rPr>
            </w:pPr>
            <w:r w:rsidRPr="00C92EB9">
              <w:rPr>
                <w:rFonts w:cs="Arial"/>
                <w:sz w:val="16"/>
                <w:szCs w:val="16"/>
              </w:rPr>
              <w:t>URL Probe GET online.html</w:t>
            </w:r>
          </w:p>
        </w:tc>
        <w:tc>
          <w:tcPr>
            <w:tcW w:w="2250" w:type="dxa"/>
          </w:tcPr>
          <w:p w14:paraId="1B8491BA" w14:textId="13E19365" w:rsidR="00184AE5" w:rsidRPr="00ED1ED9" w:rsidRDefault="002927BC" w:rsidP="00184AE5">
            <w:pPr>
              <w:rPr>
                <w:rFonts w:eastAsia="Times New Roman" w:cs="Arial"/>
                <w:color w:val="auto"/>
                <w:sz w:val="16"/>
                <w:szCs w:val="16"/>
                <w:lang w:val="en-US" w:bidi="ar-SA"/>
              </w:rPr>
            </w:pPr>
            <w:r w:rsidRPr="00C92EB9">
              <w:rPr>
                <w:rFonts w:cs="Arial"/>
                <w:sz w:val="16"/>
                <w:szCs w:val="16"/>
              </w:rPr>
              <w:t>URL Probe GET online.html</w:t>
            </w:r>
          </w:p>
        </w:tc>
      </w:tr>
    </w:tbl>
    <w:p w14:paraId="07A7D388" w14:textId="789C9A57" w:rsidR="008D7D3C" w:rsidRDefault="008D7D3C" w:rsidP="008D7D3C">
      <w:pPr>
        <w:spacing w:after="160" w:line="259" w:lineRule="auto"/>
        <w:rPr>
          <w:rFonts w:eastAsia="Times New Roman" w:cs="Helvetica"/>
          <w:b/>
          <w:i/>
          <w:color w:val="1F1E33"/>
          <w:sz w:val="20"/>
          <w:lang w:eastAsia="nl-NL" w:bidi="ar-SA"/>
        </w:rPr>
      </w:pPr>
    </w:p>
    <w:p w14:paraId="3E1DC2EA" w14:textId="4D7F8D62" w:rsidR="00104E3C" w:rsidRDefault="00104E3C" w:rsidP="00104E3C">
      <w:pPr>
        <w:spacing w:after="160" w:line="259" w:lineRule="auto"/>
        <w:rPr>
          <w:rFonts w:eastAsia="Times New Roman" w:cs="Helvetica"/>
          <w:b/>
          <w:i/>
          <w:color w:val="1F1E33"/>
          <w:sz w:val="20"/>
          <w:lang w:val="en-US" w:eastAsia="nl-NL" w:bidi="ar-SA"/>
        </w:rPr>
      </w:pPr>
      <w:r>
        <w:rPr>
          <w:rFonts w:eastAsia="Times New Roman" w:cs="Helvetica"/>
          <w:b/>
          <w:i/>
          <w:color w:val="1F1E33"/>
          <w:sz w:val="20"/>
          <w:lang w:val="en-US" w:eastAsia="nl-NL" w:bidi="ar-SA"/>
        </w:rPr>
        <w:t>Acceptance</w:t>
      </w:r>
    </w:p>
    <w:tbl>
      <w:tblPr>
        <w:tblStyle w:val="TableGrid"/>
        <w:tblW w:w="10170" w:type="dxa"/>
        <w:tblInd w:w="-185" w:type="dxa"/>
        <w:tblLook w:val="04A0" w:firstRow="1" w:lastRow="0" w:firstColumn="1" w:lastColumn="0" w:noHBand="0" w:noVBand="1"/>
      </w:tblPr>
      <w:tblGrid>
        <w:gridCol w:w="3240"/>
        <w:gridCol w:w="2430"/>
        <w:gridCol w:w="2250"/>
        <w:gridCol w:w="2250"/>
      </w:tblGrid>
      <w:tr w:rsidR="00664035" w:rsidRPr="00EF458C" w14:paraId="20FEC1F2" w14:textId="77777777" w:rsidTr="00240C58">
        <w:trPr>
          <w:trHeight w:val="255"/>
        </w:trPr>
        <w:tc>
          <w:tcPr>
            <w:tcW w:w="3240" w:type="dxa"/>
            <w:shd w:val="clear" w:color="auto" w:fill="D9D9D9" w:themeFill="background1" w:themeFillShade="D9"/>
            <w:noWrap/>
            <w:hideMark/>
          </w:tcPr>
          <w:p w14:paraId="5E728E55"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LB ID</w:t>
            </w:r>
          </w:p>
        </w:tc>
        <w:tc>
          <w:tcPr>
            <w:tcW w:w="2430" w:type="dxa"/>
            <w:shd w:val="clear" w:color="auto" w:fill="auto"/>
            <w:vAlign w:val="center"/>
          </w:tcPr>
          <w:p w14:paraId="6BCB3B1A" w14:textId="3929E739"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LB-PS-</w:t>
            </w:r>
            <w:proofErr w:type="spellStart"/>
            <w:r>
              <w:rPr>
                <w:rFonts w:eastAsia="Times New Roman" w:cs="Arial"/>
                <w:color w:val="auto"/>
                <w:sz w:val="16"/>
                <w:szCs w:val="16"/>
                <w:lang w:val="en-US" w:bidi="ar-SA"/>
              </w:rPr>
              <w:t>ext</w:t>
            </w:r>
            <w:proofErr w:type="spellEnd"/>
            <w:r>
              <w:rPr>
                <w:rFonts w:eastAsia="Times New Roman" w:cs="Arial"/>
                <w:color w:val="auto"/>
                <w:sz w:val="16"/>
                <w:szCs w:val="16"/>
                <w:lang w:val="en-US" w:bidi="ar-SA"/>
              </w:rPr>
              <w:t>-A</w:t>
            </w:r>
          </w:p>
        </w:tc>
        <w:tc>
          <w:tcPr>
            <w:tcW w:w="2250" w:type="dxa"/>
            <w:vAlign w:val="center"/>
          </w:tcPr>
          <w:p w14:paraId="6EA747AF" w14:textId="495E7D76"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LB-EAI-</w:t>
            </w:r>
            <w:proofErr w:type="spellStart"/>
            <w:r>
              <w:rPr>
                <w:rFonts w:eastAsia="Times New Roman" w:cs="Arial"/>
                <w:color w:val="auto"/>
                <w:sz w:val="16"/>
                <w:szCs w:val="16"/>
                <w:lang w:val="en-US" w:bidi="ar-SA"/>
              </w:rPr>
              <w:t>ext</w:t>
            </w:r>
            <w:proofErr w:type="spellEnd"/>
            <w:r>
              <w:rPr>
                <w:rFonts w:eastAsia="Times New Roman" w:cs="Arial"/>
                <w:color w:val="auto"/>
                <w:sz w:val="16"/>
                <w:szCs w:val="16"/>
                <w:lang w:val="en-US" w:bidi="ar-SA"/>
              </w:rPr>
              <w:t>-A</w:t>
            </w:r>
          </w:p>
        </w:tc>
        <w:tc>
          <w:tcPr>
            <w:tcW w:w="2250" w:type="dxa"/>
            <w:vAlign w:val="center"/>
          </w:tcPr>
          <w:p w14:paraId="2275EC80" w14:textId="1F752C95" w:rsidR="00664035" w:rsidRDefault="00664035" w:rsidP="00664035">
            <w:pPr>
              <w:rPr>
                <w:rFonts w:eastAsia="Times New Roman" w:cs="Arial"/>
                <w:color w:val="auto"/>
                <w:sz w:val="16"/>
                <w:szCs w:val="16"/>
                <w:lang w:val="en-US" w:eastAsia="nl-NL" w:bidi="ar-SA"/>
              </w:rPr>
            </w:pPr>
            <w:r>
              <w:rPr>
                <w:rFonts w:eastAsia="Times New Roman" w:cs="Arial"/>
                <w:color w:val="auto"/>
                <w:sz w:val="16"/>
                <w:szCs w:val="16"/>
                <w:lang w:val="en-US" w:eastAsia="nl-NL" w:bidi="ar-SA"/>
              </w:rPr>
              <w:t>LB-PDF-</w:t>
            </w:r>
            <w:proofErr w:type="spellStart"/>
            <w:r>
              <w:rPr>
                <w:rFonts w:eastAsia="Times New Roman" w:cs="Arial"/>
                <w:color w:val="auto"/>
                <w:sz w:val="16"/>
                <w:szCs w:val="16"/>
                <w:lang w:val="en-US" w:eastAsia="nl-NL" w:bidi="ar-SA"/>
              </w:rPr>
              <w:t>ext</w:t>
            </w:r>
            <w:proofErr w:type="spellEnd"/>
            <w:r>
              <w:rPr>
                <w:rFonts w:eastAsia="Times New Roman" w:cs="Arial"/>
                <w:color w:val="auto"/>
                <w:sz w:val="16"/>
                <w:szCs w:val="16"/>
                <w:lang w:val="en-US" w:eastAsia="nl-NL" w:bidi="ar-SA"/>
              </w:rPr>
              <w:t>-A</w:t>
            </w:r>
          </w:p>
        </w:tc>
      </w:tr>
      <w:tr w:rsidR="00664035" w:rsidRPr="00EF458C" w14:paraId="5B319D5C" w14:textId="77777777" w:rsidTr="00240C58">
        <w:trPr>
          <w:trHeight w:val="255"/>
        </w:trPr>
        <w:tc>
          <w:tcPr>
            <w:tcW w:w="3240" w:type="dxa"/>
            <w:shd w:val="clear" w:color="auto" w:fill="D9D9D9" w:themeFill="background1" w:themeFillShade="D9"/>
            <w:noWrap/>
            <w:hideMark/>
          </w:tcPr>
          <w:p w14:paraId="16CB61B4"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Security zone</w:t>
            </w:r>
          </w:p>
        </w:tc>
        <w:sdt>
          <w:sdtPr>
            <w:rPr>
              <w:rFonts w:eastAsia="Times New Roman" w:cs="Arial"/>
              <w:color w:val="auto"/>
              <w:sz w:val="16"/>
              <w:szCs w:val="16"/>
              <w:lang w:val="en-US" w:eastAsia="nl-NL" w:bidi="ar-SA"/>
            </w:rPr>
            <w:alias w:val="Security Zone"/>
            <w:tag w:val="Security Zone"/>
            <w:id w:val="385379094"/>
            <w:placeholder>
              <w:docPart w:val="E3DACFA48A884C1EB839A28DCEE59BC4"/>
            </w:placeholder>
            <w:dropDownList>
              <w:listItem w:displayText="Select" w:value="Select"/>
              <w:listItem w:displayText="FrontOffice" w:value="FrontOffice"/>
              <w:listItem w:displayText="BackOffice" w:value="BackOffice"/>
              <w:listItem w:displayText="Kluis" w:value="Kluis"/>
              <w:listItem w:displayText="External DMZ (External interface)" w:value="External DMZ (External interface)"/>
              <w:listItem w:displayText="External DMZ (Internal interface)" w:value="External DMZ (Internal interface)"/>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2430" w:type="dxa"/>
                <w:shd w:val="clear" w:color="auto" w:fill="auto"/>
                <w:vAlign w:val="center"/>
              </w:tcPr>
              <w:p w14:paraId="136FEFF0" w14:textId="77777777" w:rsidR="00664035" w:rsidRPr="00184AE5" w:rsidRDefault="00664035" w:rsidP="00664035">
                <w:pPr>
                  <w:rPr>
                    <w:rFonts w:eastAsia="Times New Roman" w:cs="Arial"/>
                    <w:color w:val="auto"/>
                    <w:sz w:val="16"/>
                    <w:szCs w:val="16"/>
                    <w:lang w:val="en-US" w:bidi="ar-SA"/>
                  </w:rPr>
                </w:pPr>
                <w:r w:rsidRPr="00184AE5">
                  <w:rPr>
                    <w:rFonts w:eastAsia="Times New Roman" w:cs="Arial"/>
                    <w:color w:val="auto"/>
                    <w:sz w:val="16"/>
                    <w:szCs w:val="16"/>
                    <w:lang w:val="en-US" w:eastAsia="nl-NL" w:bidi="ar-SA"/>
                  </w:rPr>
                  <w:t>FrontOffice</w:t>
                </w:r>
              </w:p>
            </w:tc>
          </w:sdtContent>
        </w:sdt>
        <w:sdt>
          <w:sdtPr>
            <w:rPr>
              <w:rFonts w:eastAsia="Times New Roman" w:cs="Arial"/>
              <w:color w:val="auto"/>
              <w:sz w:val="16"/>
              <w:szCs w:val="16"/>
              <w:lang w:val="en-US" w:eastAsia="nl-NL" w:bidi="ar-SA"/>
            </w:rPr>
            <w:alias w:val="Security Zone"/>
            <w:tag w:val="Security Zone"/>
            <w:id w:val="2056965545"/>
            <w:placeholder>
              <w:docPart w:val="13017417F30D4515A53F5D3A874B1C5A"/>
            </w:placeholder>
            <w:dropDownList>
              <w:listItem w:displayText="Select" w:value="Select"/>
              <w:listItem w:displayText="FrontOffice" w:value="FrontOffice"/>
              <w:listItem w:displayText="BackOffice" w:value="BackOffice"/>
              <w:listItem w:displayText="Kluis" w:value="Kluis"/>
              <w:listItem w:displayText="External DMZ (External interface)" w:value="External DMZ (External interface)"/>
              <w:listItem w:displayText="External DMZ (Internal interface)" w:value="External DMZ (Internal interface)"/>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2250" w:type="dxa"/>
                <w:vAlign w:val="center"/>
              </w:tcPr>
              <w:p w14:paraId="485490D8" w14:textId="06620D88" w:rsidR="00664035" w:rsidRPr="00ED1ED9" w:rsidRDefault="00557E0C" w:rsidP="00664035">
                <w:pPr>
                  <w:rPr>
                    <w:rFonts w:eastAsia="Times New Roman" w:cs="Arial"/>
                    <w:color w:val="auto"/>
                    <w:sz w:val="16"/>
                    <w:szCs w:val="16"/>
                    <w:lang w:val="en-US" w:bidi="ar-SA"/>
                  </w:rPr>
                </w:pPr>
                <w:r>
                  <w:rPr>
                    <w:rFonts w:eastAsia="Times New Roman" w:cs="Arial"/>
                    <w:color w:val="auto"/>
                    <w:sz w:val="16"/>
                    <w:szCs w:val="16"/>
                    <w:lang w:val="en-US" w:eastAsia="nl-NL" w:bidi="ar-SA"/>
                  </w:rPr>
                  <w:t>BackOffice</w:t>
                </w:r>
              </w:p>
            </w:tc>
          </w:sdtContent>
        </w:sdt>
        <w:sdt>
          <w:sdtPr>
            <w:rPr>
              <w:rFonts w:eastAsia="Times New Roman" w:cs="Arial"/>
              <w:color w:val="auto"/>
              <w:sz w:val="16"/>
              <w:szCs w:val="16"/>
              <w:lang w:val="en-US" w:eastAsia="nl-NL" w:bidi="ar-SA"/>
            </w:rPr>
            <w:alias w:val="Security Zone"/>
            <w:tag w:val="Security Zone"/>
            <w:id w:val="1003468048"/>
            <w:placeholder>
              <w:docPart w:val="CD4DC4DA6F2B4DC296D70BE2E85B8336"/>
            </w:placeholder>
            <w:dropDownList>
              <w:listItem w:displayText="Select" w:value="Select"/>
              <w:listItem w:displayText="FrontOffice" w:value="FrontOffice"/>
              <w:listItem w:displayText="BackOffice" w:value="BackOffice"/>
              <w:listItem w:displayText="Kluis" w:value="Kluis"/>
              <w:listItem w:displayText="External DMZ (External interface)" w:value="External DMZ (External interface)"/>
              <w:listItem w:displayText="External DMZ (Internal interface)" w:value="External DMZ (Internal interface)"/>
              <w:listItem w:displayText="Internal DMZ" w:value="Internal DMZ"/>
              <w:listItem w:displayText="Backend DMZ" w:value="Backend DMZ"/>
              <w:listItem w:displayText="3rd Party Tooling" w:value="3rd Party Tooling"/>
              <w:listItem w:displayText="Micro FrontOffice" w:value="Micro FrontOffice"/>
              <w:listItem w:displayText="Micro BackOffice" w:value="Micro BackOffice"/>
            </w:dropDownList>
          </w:sdtPr>
          <w:sdtEndPr/>
          <w:sdtContent>
            <w:tc>
              <w:tcPr>
                <w:tcW w:w="2250" w:type="dxa"/>
                <w:vAlign w:val="center"/>
              </w:tcPr>
              <w:p w14:paraId="6F459352" w14:textId="77777777" w:rsidR="00664035" w:rsidRDefault="00664035" w:rsidP="00664035">
                <w:pPr>
                  <w:rPr>
                    <w:rFonts w:eastAsia="Times New Roman" w:cs="Arial"/>
                    <w:color w:val="auto"/>
                    <w:sz w:val="16"/>
                    <w:szCs w:val="16"/>
                    <w:lang w:val="en-US" w:eastAsia="nl-NL" w:bidi="ar-SA"/>
                  </w:rPr>
                </w:pPr>
                <w:r>
                  <w:rPr>
                    <w:rFonts w:eastAsia="Times New Roman" w:cs="Arial"/>
                    <w:color w:val="auto"/>
                    <w:sz w:val="16"/>
                    <w:szCs w:val="16"/>
                    <w:lang w:val="en-US" w:eastAsia="nl-NL" w:bidi="ar-SA"/>
                  </w:rPr>
                  <w:t>FrontOffice</w:t>
                </w:r>
              </w:p>
            </w:tc>
          </w:sdtContent>
        </w:sdt>
      </w:tr>
      <w:tr w:rsidR="00664035" w:rsidRPr="00EF458C" w14:paraId="00F3B60A" w14:textId="77777777" w:rsidTr="00240C58">
        <w:trPr>
          <w:trHeight w:val="255"/>
        </w:trPr>
        <w:tc>
          <w:tcPr>
            <w:tcW w:w="3240" w:type="dxa"/>
            <w:shd w:val="clear" w:color="auto" w:fill="D9D9D9" w:themeFill="background1" w:themeFillShade="D9"/>
            <w:noWrap/>
            <w:hideMark/>
          </w:tcPr>
          <w:p w14:paraId="196EB3E8"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Domain</w:t>
            </w:r>
          </w:p>
        </w:tc>
        <w:sdt>
          <w:sdtPr>
            <w:rPr>
              <w:sz w:val="16"/>
              <w:szCs w:val="16"/>
            </w:rPr>
            <w:alias w:val="Domain"/>
            <w:tag w:val="Domain"/>
            <w:id w:val="-1649734382"/>
            <w:placeholder>
              <w:docPart w:val="26387023D44749369077DE70E6D503F5"/>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2430" w:type="dxa"/>
                <w:shd w:val="clear" w:color="auto" w:fill="auto"/>
                <w:vAlign w:val="center"/>
              </w:tcPr>
              <w:p w14:paraId="46F88AD2" w14:textId="590D2304" w:rsidR="00664035" w:rsidRPr="00184AE5" w:rsidRDefault="00664035" w:rsidP="00664035">
                <w:pPr>
                  <w:rPr>
                    <w:rFonts w:eastAsia="Times New Roman" w:cs="Arial"/>
                    <w:color w:val="auto"/>
                    <w:sz w:val="16"/>
                    <w:szCs w:val="16"/>
                    <w:lang w:val="en-US" w:bidi="ar-SA"/>
                  </w:rPr>
                </w:pPr>
                <w:r>
                  <w:rPr>
                    <w:sz w:val="16"/>
                    <w:szCs w:val="16"/>
                  </w:rPr>
                  <w:t>Acceptance</w:t>
                </w:r>
              </w:p>
            </w:tc>
          </w:sdtContent>
        </w:sdt>
        <w:sdt>
          <w:sdtPr>
            <w:rPr>
              <w:sz w:val="16"/>
              <w:szCs w:val="16"/>
            </w:rPr>
            <w:alias w:val="Domain"/>
            <w:tag w:val="Domain"/>
            <w:id w:val="-1204318873"/>
            <w:placeholder>
              <w:docPart w:val="157F69A8EFF84A59A5841B72E9FB2C49"/>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2250" w:type="dxa"/>
                <w:vAlign w:val="center"/>
              </w:tcPr>
              <w:p w14:paraId="47F27554" w14:textId="2A5F4378" w:rsidR="00664035" w:rsidRPr="00ED1ED9" w:rsidRDefault="00664035" w:rsidP="00664035">
                <w:pPr>
                  <w:rPr>
                    <w:rFonts w:eastAsia="Times New Roman" w:cs="Arial"/>
                    <w:color w:val="auto"/>
                    <w:sz w:val="16"/>
                    <w:szCs w:val="16"/>
                    <w:lang w:val="en-US" w:bidi="ar-SA"/>
                  </w:rPr>
                </w:pPr>
                <w:r>
                  <w:rPr>
                    <w:sz w:val="16"/>
                    <w:szCs w:val="16"/>
                  </w:rPr>
                  <w:t>Acceptance</w:t>
                </w:r>
              </w:p>
            </w:tc>
          </w:sdtContent>
        </w:sdt>
        <w:sdt>
          <w:sdtPr>
            <w:rPr>
              <w:sz w:val="16"/>
              <w:szCs w:val="16"/>
            </w:rPr>
            <w:alias w:val="Domain"/>
            <w:tag w:val="Domain"/>
            <w:id w:val="410045177"/>
            <w:placeholder>
              <w:docPart w:val="0465417F5177454AB231924100D993D2"/>
            </w:placeholder>
            <w:dropDownList>
              <w:listItem w:displayText="Select" w:value="Select"/>
              <w:listItem w:displayText="Production" w:value="Production"/>
              <w:listItem w:displayText="Acceptance" w:value="Acceptance"/>
              <w:listItem w:displayText="Test" w:value="Test"/>
              <w:listItem w:displayText="DXC Application Management" w:value="DXC Application Management"/>
              <w:listItem w:displayText="Development" w:value="Development"/>
            </w:dropDownList>
          </w:sdtPr>
          <w:sdtEndPr/>
          <w:sdtContent>
            <w:tc>
              <w:tcPr>
                <w:tcW w:w="2250" w:type="dxa"/>
                <w:vAlign w:val="center"/>
              </w:tcPr>
              <w:p w14:paraId="3B8BE597" w14:textId="1E233C28" w:rsidR="00664035" w:rsidRDefault="00664035" w:rsidP="00664035">
                <w:pPr>
                  <w:rPr>
                    <w:sz w:val="16"/>
                    <w:szCs w:val="16"/>
                  </w:rPr>
                </w:pPr>
                <w:r>
                  <w:rPr>
                    <w:sz w:val="16"/>
                    <w:szCs w:val="16"/>
                  </w:rPr>
                  <w:t>Acceptance</w:t>
                </w:r>
              </w:p>
            </w:tc>
          </w:sdtContent>
        </w:sdt>
      </w:tr>
      <w:tr w:rsidR="00664035" w:rsidRPr="00EF458C" w14:paraId="3C5D3B9A" w14:textId="77777777" w:rsidTr="00240C58">
        <w:trPr>
          <w:trHeight w:val="255"/>
        </w:trPr>
        <w:tc>
          <w:tcPr>
            <w:tcW w:w="3240" w:type="dxa"/>
            <w:shd w:val="clear" w:color="auto" w:fill="D9D9D9" w:themeFill="background1" w:themeFillShade="D9"/>
            <w:noWrap/>
          </w:tcPr>
          <w:p w14:paraId="209B4B7E" w14:textId="77777777" w:rsidR="00664035" w:rsidRDefault="00664035" w:rsidP="00664035">
            <w:pPr>
              <w:rPr>
                <w:rFonts w:eastAsia="Times New Roman" w:cs="Arial"/>
                <w:b/>
                <w:bCs/>
                <w:sz w:val="16"/>
                <w:szCs w:val="16"/>
                <w:lang w:val="en-US" w:bidi="ar-SA"/>
              </w:rPr>
            </w:pPr>
            <w:proofErr w:type="gramStart"/>
            <w:r>
              <w:rPr>
                <w:rFonts w:eastAsia="Times New Roman" w:cs="Arial"/>
                <w:b/>
                <w:bCs/>
                <w:sz w:val="16"/>
                <w:szCs w:val="16"/>
                <w:lang w:val="en-US" w:bidi="ar-SA"/>
              </w:rPr>
              <w:t>Clients</w:t>
            </w:r>
            <w:proofErr w:type="gramEnd"/>
            <w:r>
              <w:rPr>
                <w:rFonts w:eastAsia="Times New Roman" w:cs="Arial"/>
                <w:b/>
                <w:bCs/>
                <w:sz w:val="16"/>
                <w:szCs w:val="16"/>
                <w:lang w:val="en-US" w:bidi="ar-SA"/>
              </w:rPr>
              <w:t xml:space="preserve"> zone (Internal / External)</w:t>
            </w:r>
          </w:p>
        </w:tc>
        <w:tc>
          <w:tcPr>
            <w:tcW w:w="2430" w:type="dxa"/>
            <w:shd w:val="clear" w:color="auto" w:fill="auto"/>
          </w:tcPr>
          <w:sdt>
            <w:sdtPr>
              <w:rPr>
                <w:rFonts w:eastAsia="Times New Roman" w:cs="Arial"/>
                <w:color w:val="auto"/>
                <w:sz w:val="16"/>
                <w:szCs w:val="16"/>
                <w:lang w:val="en-US" w:bidi="ar-SA"/>
              </w:rPr>
              <w:alias w:val="Clients zone"/>
              <w:tag w:val="Clients zone"/>
              <w:id w:val="401567838"/>
              <w:placeholder>
                <w:docPart w:val="826C4F154B8644FFB0F4C8BABC0F7ACF"/>
              </w:placeholder>
              <w:dropDownList>
                <w:listItem w:displayText="Select" w:value="Select"/>
                <w:listItem w:displayText="Internal" w:value="Internal"/>
                <w:listItem w:displayText="External" w:value="External"/>
              </w:dropDownList>
            </w:sdtPr>
            <w:sdtEndPr/>
            <w:sdtContent>
              <w:p w14:paraId="00ABDA8C" w14:textId="77777777"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External</w:t>
                </w:r>
              </w:p>
            </w:sdtContent>
          </w:sdt>
        </w:tc>
        <w:tc>
          <w:tcPr>
            <w:tcW w:w="2250" w:type="dxa"/>
          </w:tcPr>
          <w:sdt>
            <w:sdtPr>
              <w:rPr>
                <w:rFonts w:eastAsia="Times New Roman" w:cs="Arial"/>
                <w:color w:val="auto"/>
                <w:sz w:val="16"/>
                <w:szCs w:val="16"/>
                <w:lang w:val="en-US" w:bidi="ar-SA"/>
              </w:rPr>
              <w:alias w:val="Clients zone"/>
              <w:tag w:val="Clients zone"/>
              <w:id w:val="229813374"/>
              <w:placeholder>
                <w:docPart w:val="0BF9CBF69F924B6F887344E27724A348"/>
              </w:placeholder>
              <w:dropDownList>
                <w:listItem w:displayText="Select" w:value="Select"/>
                <w:listItem w:displayText="Internal" w:value="Internal"/>
                <w:listItem w:displayText="External" w:value="External"/>
              </w:dropDownList>
            </w:sdtPr>
            <w:sdtEndPr/>
            <w:sdtContent>
              <w:p w14:paraId="5BEBED8F"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External</w:t>
                </w:r>
              </w:p>
            </w:sdtContent>
          </w:sdt>
        </w:tc>
        <w:tc>
          <w:tcPr>
            <w:tcW w:w="2250" w:type="dxa"/>
          </w:tcPr>
          <w:sdt>
            <w:sdtPr>
              <w:rPr>
                <w:rFonts w:eastAsia="Times New Roman" w:cs="Arial"/>
                <w:color w:val="auto"/>
                <w:sz w:val="16"/>
                <w:szCs w:val="16"/>
                <w:lang w:val="en-US" w:bidi="ar-SA"/>
              </w:rPr>
              <w:alias w:val="Clients zone"/>
              <w:tag w:val="Clients zone"/>
              <w:id w:val="-895044650"/>
              <w:placeholder>
                <w:docPart w:val="8AD78375041C45E7A96F11969C548D07"/>
              </w:placeholder>
              <w:dropDownList>
                <w:listItem w:displayText="Select" w:value="Select"/>
                <w:listItem w:displayText="Internal" w:value="Internal"/>
                <w:listItem w:displayText="External" w:value="External"/>
              </w:dropDownList>
            </w:sdtPr>
            <w:sdtEndPr/>
            <w:sdtContent>
              <w:p w14:paraId="05056E18" w14:textId="77777777" w:rsidR="0066403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External</w:t>
                </w:r>
              </w:p>
            </w:sdtContent>
          </w:sdt>
        </w:tc>
      </w:tr>
      <w:tr w:rsidR="00664035" w:rsidRPr="00EF458C" w14:paraId="530D0D41" w14:textId="77777777" w:rsidTr="00240C58">
        <w:trPr>
          <w:trHeight w:val="255"/>
        </w:trPr>
        <w:tc>
          <w:tcPr>
            <w:tcW w:w="3240" w:type="dxa"/>
            <w:shd w:val="clear" w:color="auto" w:fill="D9D9D9" w:themeFill="background1" w:themeFillShade="D9"/>
            <w:noWrap/>
          </w:tcPr>
          <w:p w14:paraId="5FC45537"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 xml:space="preserve">Members (Name / IP) </w:t>
            </w:r>
          </w:p>
        </w:tc>
        <w:tc>
          <w:tcPr>
            <w:tcW w:w="2430" w:type="dxa"/>
            <w:shd w:val="clear" w:color="auto" w:fill="auto"/>
          </w:tcPr>
          <w:p w14:paraId="0A0609C2" w14:textId="4345A89E" w:rsidR="00664035" w:rsidRPr="002166B1" w:rsidRDefault="00664035" w:rsidP="00664035">
            <w:pPr>
              <w:rPr>
                <w:rFonts w:eastAsia="Times New Roman" w:cs="Arial"/>
                <w:color w:val="auto"/>
                <w:sz w:val="16"/>
                <w:szCs w:val="16"/>
                <w:lang w:val="en-US" w:bidi="ar-SA"/>
              </w:rPr>
            </w:pPr>
            <w:r w:rsidRPr="002166B1">
              <w:rPr>
                <w:rFonts w:eastAsia="Times New Roman" w:cs="Arial"/>
                <w:color w:val="auto"/>
                <w:sz w:val="16"/>
                <w:szCs w:val="16"/>
                <w:lang w:val="en-US" w:bidi="ar-SA"/>
              </w:rPr>
              <w:t>Public-Web1-</w:t>
            </w:r>
            <w:r>
              <w:rPr>
                <w:rFonts w:eastAsia="Times New Roman" w:cs="Arial"/>
                <w:color w:val="auto"/>
                <w:sz w:val="16"/>
                <w:szCs w:val="16"/>
                <w:lang w:val="en-US" w:bidi="ar-SA"/>
              </w:rPr>
              <w:t>A</w:t>
            </w:r>
          </w:p>
          <w:p w14:paraId="24B104BC" w14:textId="79D32C31" w:rsidR="00664035" w:rsidRPr="002166B1" w:rsidRDefault="00664035" w:rsidP="00664035">
            <w:pPr>
              <w:rPr>
                <w:rFonts w:eastAsia="Times New Roman" w:cs="Arial"/>
                <w:color w:val="auto"/>
                <w:sz w:val="16"/>
                <w:szCs w:val="16"/>
                <w:lang w:val="en-US" w:bidi="ar-SA"/>
              </w:rPr>
            </w:pPr>
            <w:r w:rsidRPr="002166B1">
              <w:rPr>
                <w:rFonts w:eastAsia="Times New Roman" w:cs="Arial"/>
                <w:color w:val="auto"/>
                <w:sz w:val="16"/>
                <w:szCs w:val="16"/>
                <w:lang w:val="en-US" w:bidi="ar-SA"/>
              </w:rPr>
              <w:t>Public-Web2-</w:t>
            </w:r>
            <w:r>
              <w:rPr>
                <w:rFonts w:eastAsia="Times New Roman" w:cs="Arial"/>
                <w:color w:val="auto"/>
                <w:sz w:val="16"/>
                <w:szCs w:val="16"/>
                <w:lang w:val="en-US" w:bidi="ar-SA"/>
              </w:rPr>
              <w:t>A</w:t>
            </w:r>
          </w:p>
          <w:p w14:paraId="360F6F0C" w14:textId="57888A98" w:rsidR="00664035" w:rsidRPr="00184AE5" w:rsidRDefault="00664035" w:rsidP="00664035">
            <w:pPr>
              <w:rPr>
                <w:rFonts w:eastAsia="Times New Roman" w:cs="Arial"/>
                <w:color w:val="auto"/>
                <w:sz w:val="16"/>
                <w:szCs w:val="16"/>
                <w:lang w:val="en-US" w:bidi="ar-SA"/>
              </w:rPr>
            </w:pPr>
            <w:r w:rsidRPr="002166B1">
              <w:rPr>
                <w:rFonts w:eastAsia="Times New Roman" w:cs="Arial"/>
                <w:color w:val="auto"/>
                <w:sz w:val="16"/>
                <w:szCs w:val="16"/>
                <w:lang w:val="en-US" w:bidi="ar-SA"/>
              </w:rPr>
              <w:t>Public-Web3-</w:t>
            </w:r>
            <w:r>
              <w:rPr>
                <w:rFonts w:eastAsia="Times New Roman" w:cs="Arial"/>
                <w:color w:val="auto"/>
                <w:sz w:val="16"/>
                <w:szCs w:val="16"/>
                <w:lang w:val="en-US" w:bidi="ar-SA"/>
              </w:rPr>
              <w:t>A</w:t>
            </w:r>
          </w:p>
        </w:tc>
        <w:tc>
          <w:tcPr>
            <w:tcW w:w="2250" w:type="dxa"/>
          </w:tcPr>
          <w:p w14:paraId="0923F588" w14:textId="4024FACD" w:rsidR="00664035" w:rsidRPr="002166B1" w:rsidRDefault="00664035" w:rsidP="00664035">
            <w:pPr>
              <w:rPr>
                <w:rFonts w:eastAsia="Times New Roman" w:cs="Arial"/>
                <w:color w:val="auto"/>
                <w:sz w:val="16"/>
                <w:szCs w:val="16"/>
                <w:lang w:val="en-US" w:bidi="ar-SA"/>
              </w:rPr>
            </w:pPr>
            <w:r w:rsidRPr="002166B1">
              <w:rPr>
                <w:rFonts w:eastAsia="Times New Roman" w:cs="Arial"/>
                <w:color w:val="auto"/>
                <w:sz w:val="16"/>
                <w:szCs w:val="16"/>
                <w:lang w:val="en-US" w:bidi="ar-SA"/>
              </w:rPr>
              <w:t>EAI-Web1-</w:t>
            </w:r>
            <w:r>
              <w:rPr>
                <w:rFonts w:eastAsia="Times New Roman" w:cs="Arial"/>
                <w:color w:val="auto"/>
                <w:sz w:val="16"/>
                <w:szCs w:val="16"/>
                <w:lang w:val="en-US" w:bidi="ar-SA"/>
              </w:rPr>
              <w:t>A</w:t>
            </w:r>
          </w:p>
          <w:p w14:paraId="438F1189" w14:textId="20C307C8" w:rsidR="00664035" w:rsidRPr="00ED1ED9" w:rsidRDefault="00664035" w:rsidP="00664035">
            <w:pPr>
              <w:rPr>
                <w:rFonts w:eastAsia="Times New Roman" w:cs="Arial"/>
                <w:color w:val="auto"/>
                <w:sz w:val="16"/>
                <w:szCs w:val="16"/>
                <w:lang w:val="en-US" w:bidi="ar-SA"/>
              </w:rPr>
            </w:pPr>
            <w:r w:rsidRPr="002166B1">
              <w:rPr>
                <w:rFonts w:eastAsia="Times New Roman" w:cs="Arial"/>
                <w:color w:val="auto"/>
                <w:sz w:val="16"/>
                <w:szCs w:val="16"/>
                <w:lang w:val="en-US" w:bidi="ar-SA"/>
              </w:rPr>
              <w:t>EAI-Web2-</w:t>
            </w:r>
            <w:r>
              <w:rPr>
                <w:rFonts w:eastAsia="Times New Roman" w:cs="Arial"/>
                <w:color w:val="auto"/>
                <w:sz w:val="16"/>
                <w:szCs w:val="16"/>
                <w:lang w:val="en-US" w:bidi="ar-SA"/>
              </w:rPr>
              <w:t>A</w:t>
            </w:r>
          </w:p>
        </w:tc>
        <w:tc>
          <w:tcPr>
            <w:tcW w:w="2250" w:type="dxa"/>
          </w:tcPr>
          <w:p w14:paraId="62A09846" w14:textId="3E6B7941" w:rsidR="00664035" w:rsidRPr="002166B1" w:rsidRDefault="00664035" w:rsidP="00664035">
            <w:pPr>
              <w:rPr>
                <w:rFonts w:eastAsia="Times New Roman" w:cs="Arial"/>
                <w:color w:val="auto"/>
                <w:sz w:val="16"/>
                <w:szCs w:val="16"/>
                <w:lang w:val="en-US" w:bidi="ar-SA"/>
              </w:rPr>
            </w:pPr>
            <w:r w:rsidRPr="002166B1">
              <w:rPr>
                <w:rFonts w:eastAsia="Times New Roman" w:cs="Arial"/>
                <w:color w:val="auto"/>
                <w:sz w:val="16"/>
                <w:szCs w:val="16"/>
                <w:lang w:val="en-US" w:bidi="ar-SA"/>
              </w:rPr>
              <w:t>PDF-Web1-</w:t>
            </w:r>
            <w:r>
              <w:rPr>
                <w:rFonts w:eastAsia="Times New Roman" w:cs="Arial"/>
                <w:color w:val="auto"/>
                <w:sz w:val="16"/>
                <w:szCs w:val="16"/>
                <w:lang w:val="en-US" w:bidi="ar-SA"/>
              </w:rPr>
              <w:t>A</w:t>
            </w:r>
          </w:p>
          <w:p w14:paraId="45FE97A9" w14:textId="6FB04196" w:rsidR="00664035" w:rsidRPr="00ED1ED9" w:rsidRDefault="00664035" w:rsidP="00664035">
            <w:pPr>
              <w:rPr>
                <w:rFonts w:eastAsia="Times New Roman" w:cs="Arial"/>
                <w:color w:val="auto"/>
                <w:sz w:val="16"/>
                <w:szCs w:val="16"/>
                <w:lang w:val="en-US" w:bidi="ar-SA"/>
              </w:rPr>
            </w:pPr>
            <w:r w:rsidRPr="002166B1">
              <w:rPr>
                <w:rFonts w:eastAsia="Times New Roman" w:cs="Arial"/>
                <w:color w:val="auto"/>
                <w:sz w:val="16"/>
                <w:szCs w:val="16"/>
                <w:lang w:val="en-US" w:bidi="ar-SA"/>
              </w:rPr>
              <w:t>PDF-Web2-</w:t>
            </w:r>
            <w:r>
              <w:rPr>
                <w:rFonts w:eastAsia="Times New Roman" w:cs="Arial"/>
                <w:color w:val="auto"/>
                <w:sz w:val="16"/>
                <w:szCs w:val="16"/>
                <w:lang w:val="en-US" w:bidi="ar-SA"/>
              </w:rPr>
              <w:t>A</w:t>
            </w:r>
          </w:p>
        </w:tc>
      </w:tr>
      <w:tr w:rsidR="00664035" w:rsidRPr="00EF458C" w14:paraId="1A042749" w14:textId="77777777" w:rsidTr="00240C58">
        <w:trPr>
          <w:trHeight w:val="255"/>
        </w:trPr>
        <w:tc>
          <w:tcPr>
            <w:tcW w:w="3240" w:type="dxa"/>
            <w:shd w:val="clear" w:color="auto" w:fill="D9D9D9" w:themeFill="background1" w:themeFillShade="D9"/>
            <w:noWrap/>
          </w:tcPr>
          <w:p w14:paraId="36C24ECE" w14:textId="77777777" w:rsidR="00664035" w:rsidRDefault="00664035" w:rsidP="00664035">
            <w:pPr>
              <w:rPr>
                <w:rFonts w:eastAsia="Times New Roman" w:cs="Arial"/>
                <w:b/>
                <w:bCs/>
                <w:sz w:val="16"/>
                <w:szCs w:val="16"/>
                <w:lang w:val="en-US" w:bidi="ar-SA"/>
              </w:rPr>
            </w:pPr>
            <w:r>
              <w:rPr>
                <w:rFonts w:eastAsia="Times New Roman" w:cs="Arial"/>
                <w:b/>
                <w:bCs/>
                <w:sz w:val="16"/>
                <w:szCs w:val="16"/>
                <w:lang w:val="en-US" w:bidi="ar-SA"/>
              </w:rPr>
              <w:t>Application Layer Protocol</w:t>
            </w:r>
          </w:p>
        </w:tc>
        <w:sdt>
          <w:sdtPr>
            <w:rPr>
              <w:rFonts w:eastAsia="Times New Roman" w:cs="Arial"/>
              <w:color w:val="auto"/>
              <w:sz w:val="16"/>
              <w:szCs w:val="16"/>
              <w:lang w:val="en-US" w:bidi="ar-SA"/>
            </w:rPr>
            <w:alias w:val="Application Protocol"/>
            <w:tag w:val="Application Protocol"/>
            <w:id w:val="-2074042088"/>
            <w:placeholder>
              <w:docPart w:val="9D8C0E5D67D842CBBF0F1BDDD98D852F"/>
            </w:placeholder>
            <w:dropDownList>
              <w:listItem w:displayText="Select" w:value="Select"/>
              <w:listItem w:displayText="HTTP" w:value="HTTP"/>
              <w:listItem w:displayText="HTTPS" w:value="HTTPS"/>
              <w:listItem w:displayText="FTP" w:value="FTP"/>
              <w:listItem w:displayText="SSH/SCP" w:value="SSH/SCP"/>
              <w:listItem w:displayText="TELNET" w:value="TELNET"/>
              <w:listItem w:displayText="MQ" w:value="MQ"/>
              <w:listItem w:displayText="SMTP" w:value="SMTP"/>
              <w:listItem w:displayText="SMB" w:value="SMB"/>
              <w:listItem w:displayText="LDAP" w:value="LDAP"/>
              <w:listItem w:displayText="Other" w:value="Other"/>
            </w:dropDownList>
          </w:sdtPr>
          <w:sdtEndPr/>
          <w:sdtContent>
            <w:tc>
              <w:tcPr>
                <w:tcW w:w="2430" w:type="dxa"/>
                <w:shd w:val="clear" w:color="auto" w:fill="auto"/>
              </w:tcPr>
              <w:p w14:paraId="575606A8" w14:textId="77777777"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HTTPS</w:t>
                </w:r>
              </w:p>
            </w:tc>
          </w:sdtContent>
        </w:sdt>
        <w:sdt>
          <w:sdtPr>
            <w:rPr>
              <w:rFonts w:eastAsia="Times New Roman" w:cs="Arial"/>
              <w:color w:val="auto"/>
              <w:sz w:val="16"/>
              <w:szCs w:val="16"/>
              <w:lang w:val="en-US" w:bidi="ar-SA"/>
            </w:rPr>
            <w:alias w:val="Application Protocol"/>
            <w:tag w:val="Application Protocol"/>
            <w:id w:val="-2037802442"/>
            <w:placeholder>
              <w:docPart w:val="003FAD2BB14540F0851C6BD15A2CA3C8"/>
            </w:placeholder>
            <w:dropDownList>
              <w:listItem w:displayText="Select" w:value="Select"/>
              <w:listItem w:displayText="HTTP" w:value="HTTP"/>
              <w:listItem w:displayText="HTTPS" w:value="HTTPS"/>
              <w:listItem w:displayText="FTP" w:value="FTP"/>
              <w:listItem w:displayText="SSH/SCP" w:value="SSH/SCP"/>
              <w:listItem w:displayText="TELNET" w:value="TELNET"/>
              <w:listItem w:displayText="MQ" w:value="MQ"/>
              <w:listItem w:displayText="SMTP" w:value="SMTP"/>
              <w:listItem w:displayText="SMB" w:value="SMB"/>
              <w:listItem w:displayText="LDAP" w:value="LDAP"/>
              <w:listItem w:displayText="Other" w:value="Other"/>
            </w:dropDownList>
          </w:sdtPr>
          <w:sdtEndPr/>
          <w:sdtContent>
            <w:tc>
              <w:tcPr>
                <w:tcW w:w="2250" w:type="dxa"/>
              </w:tcPr>
              <w:p w14:paraId="1A4A425C"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HTTP</w:t>
                </w:r>
              </w:p>
            </w:tc>
          </w:sdtContent>
        </w:sdt>
        <w:sdt>
          <w:sdtPr>
            <w:rPr>
              <w:rFonts w:eastAsia="Times New Roman" w:cs="Arial"/>
              <w:color w:val="auto"/>
              <w:sz w:val="16"/>
              <w:szCs w:val="16"/>
              <w:lang w:val="en-US" w:bidi="ar-SA"/>
            </w:rPr>
            <w:alias w:val="Application Protocol"/>
            <w:tag w:val="Application Protocol"/>
            <w:id w:val="2005477409"/>
            <w:placeholder>
              <w:docPart w:val="D21464D0666147AC9B9D9CA0840819AE"/>
            </w:placeholder>
            <w:dropDownList>
              <w:listItem w:displayText="Select" w:value="Select"/>
              <w:listItem w:displayText="HTTP" w:value="HTTP"/>
              <w:listItem w:displayText="HTTPS" w:value="HTTPS"/>
              <w:listItem w:displayText="FTP" w:value="FTP"/>
              <w:listItem w:displayText="SSH/SCP" w:value="SSH/SCP"/>
              <w:listItem w:displayText="TELNET" w:value="TELNET"/>
              <w:listItem w:displayText="MQ" w:value="MQ"/>
              <w:listItem w:displayText="SMTP" w:value="SMTP"/>
              <w:listItem w:displayText="SMB" w:value="SMB"/>
              <w:listItem w:displayText="LDAP" w:value="LDAP"/>
              <w:listItem w:displayText="Other" w:value="Other"/>
            </w:dropDownList>
          </w:sdtPr>
          <w:sdtEndPr/>
          <w:sdtContent>
            <w:tc>
              <w:tcPr>
                <w:tcW w:w="2250" w:type="dxa"/>
              </w:tcPr>
              <w:p w14:paraId="2DE08968" w14:textId="77777777" w:rsidR="0066403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HTTP</w:t>
                </w:r>
              </w:p>
            </w:tc>
          </w:sdtContent>
        </w:sdt>
      </w:tr>
      <w:tr w:rsidR="00664035" w:rsidRPr="00EF458C" w14:paraId="55DCEADB" w14:textId="77777777" w:rsidTr="00240C58">
        <w:trPr>
          <w:trHeight w:val="255"/>
        </w:trPr>
        <w:tc>
          <w:tcPr>
            <w:tcW w:w="3240" w:type="dxa"/>
            <w:shd w:val="clear" w:color="auto" w:fill="D9D9D9" w:themeFill="background1" w:themeFillShade="D9"/>
            <w:noWrap/>
          </w:tcPr>
          <w:p w14:paraId="2C63E075"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Application Port</w:t>
            </w:r>
          </w:p>
        </w:tc>
        <w:tc>
          <w:tcPr>
            <w:tcW w:w="2430" w:type="dxa"/>
            <w:shd w:val="clear" w:color="auto" w:fill="auto"/>
          </w:tcPr>
          <w:p w14:paraId="0EA6A02E" w14:textId="77777777"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443</w:t>
            </w:r>
          </w:p>
        </w:tc>
        <w:tc>
          <w:tcPr>
            <w:tcW w:w="2250" w:type="dxa"/>
          </w:tcPr>
          <w:p w14:paraId="295BB69D"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8080</w:t>
            </w:r>
          </w:p>
        </w:tc>
        <w:tc>
          <w:tcPr>
            <w:tcW w:w="2250" w:type="dxa"/>
          </w:tcPr>
          <w:p w14:paraId="3E797DD3"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80</w:t>
            </w:r>
          </w:p>
        </w:tc>
      </w:tr>
      <w:tr w:rsidR="00664035" w:rsidRPr="00EF458C" w14:paraId="2C03E9F6" w14:textId="77777777" w:rsidTr="00240C58">
        <w:trPr>
          <w:trHeight w:val="255"/>
        </w:trPr>
        <w:tc>
          <w:tcPr>
            <w:tcW w:w="3240" w:type="dxa"/>
            <w:shd w:val="clear" w:color="auto" w:fill="D9D9D9" w:themeFill="background1" w:themeFillShade="D9"/>
            <w:noWrap/>
          </w:tcPr>
          <w:p w14:paraId="172AC048"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Application and Function</w:t>
            </w:r>
          </w:p>
        </w:tc>
        <w:tc>
          <w:tcPr>
            <w:tcW w:w="2430" w:type="dxa"/>
            <w:shd w:val="clear" w:color="auto" w:fill="auto"/>
          </w:tcPr>
          <w:p w14:paraId="5E1F5323" w14:textId="77777777"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User access to SONAR Public Sector</w:t>
            </w:r>
          </w:p>
        </w:tc>
        <w:tc>
          <w:tcPr>
            <w:tcW w:w="2250" w:type="dxa"/>
          </w:tcPr>
          <w:p w14:paraId="72C53C67"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External application access to SONAR EAI</w:t>
            </w:r>
          </w:p>
        </w:tc>
        <w:tc>
          <w:tcPr>
            <w:tcW w:w="2250" w:type="dxa"/>
          </w:tcPr>
          <w:p w14:paraId="13AB41B1"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User access to SONAR PDF converter</w:t>
            </w:r>
          </w:p>
        </w:tc>
      </w:tr>
      <w:tr w:rsidR="00664035" w:rsidRPr="00EF458C" w14:paraId="5728D748" w14:textId="77777777" w:rsidTr="00240C58">
        <w:trPr>
          <w:trHeight w:val="255"/>
        </w:trPr>
        <w:tc>
          <w:tcPr>
            <w:tcW w:w="3240" w:type="dxa"/>
            <w:shd w:val="clear" w:color="auto" w:fill="D9D9D9" w:themeFill="background1" w:themeFillShade="D9"/>
            <w:noWrap/>
          </w:tcPr>
          <w:p w14:paraId="2D3340DC"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Expected concurrent connections</w:t>
            </w:r>
          </w:p>
        </w:tc>
        <w:sdt>
          <w:sdtPr>
            <w:rPr>
              <w:rFonts w:eastAsia="Times New Roman" w:cs="Arial"/>
              <w:color w:val="auto"/>
              <w:sz w:val="16"/>
              <w:szCs w:val="16"/>
              <w:lang w:val="en-US" w:bidi="ar-SA"/>
            </w:rPr>
            <w:alias w:val="Concurrent conections"/>
            <w:tag w:val="Concurrent conections"/>
            <w:id w:val="-953009040"/>
            <w:placeholder>
              <w:docPart w:val="9D8C0E5D67D842CBBF0F1BDDD98D852F"/>
            </w:placeholder>
            <w:dropDownList>
              <w:listItem w:displayText="Select" w:value="Select"/>
              <w:listItem w:displayText="&lt;1000" w:value="&lt;1000"/>
              <w:listItem w:displayText="&lt; 5000" w:value="&lt; 5000"/>
              <w:listItem w:displayText="&lt; 10.000" w:value="&lt; 10.000"/>
              <w:listItem w:displayText="&lt; 30.000" w:value="&lt; 30.000"/>
              <w:listItem w:displayText="&lt; 60.000" w:value="&lt; 60.000"/>
              <w:listItem w:displayText="&lt; 120.000" w:value="&lt; 120.000"/>
              <w:listItem w:displayText="&lt; 180.000" w:value="&lt; 180.000"/>
            </w:dropDownList>
          </w:sdtPr>
          <w:sdtEndPr/>
          <w:sdtContent>
            <w:tc>
              <w:tcPr>
                <w:tcW w:w="2430" w:type="dxa"/>
                <w:shd w:val="clear" w:color="auto" w:fill="auto"/>
              </w:tcPr>
              <w:p w14:paraId="224BFE22" w14:textId="77777777"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&lt; 10.000</w:t>
                </w:r>
              </w:p>
            </w:tc>
          </w:sdtContent>
        </w:sdt>
        <w:sdt>
          <w:sdtPr>
            <w:rPr>
              <w:rFonts w:eastAsia="Times New Roman" w:cs="Arial"/>
              <w:color w:val="auto"/>
              <w:sz w:val="16"/>
              <w:szCs w:val="16"/>
              <w:lang w:val="en-US" w:bidi="ar-SA"/>
            </w:rPr>
            <w:alias w:val="Concurrent conections"/>
            <w:tag w:val="Concurrent conections"/>
            <w:id w:val="-274174230"/>
            <w:placeholder>
              <w:docPart w:val="98AF046A960D4709BB379E445B4062FB"/>
            </w:placeholder>
            <w:dropDownList>
              <w:listItem w:displayText="Select" w:value="Select"/>
              <w:listItem w:displayText="&lt;1000" w:value="&lt;1000"/>
              <w:listItem w:displayText="&lt; 5000" w:value="&lt; 5000"/>
              <w:listItem w:displayText="&lt; 10.000" w:value="&lt; 10.000"/>
              <w:listItem w:displayText="&lt; 30.000" w:value="&lt; 30.000"/>
              <w:listItem w:displayText="&lt; 60.000" w:value="&lt; 60.000"/>
              <w:listItem w:displayText="&lt; 120.000" w:value="&lt; 120.000"/>
              <w:listItem w:displayText="&lt; 180.000" w:value="&lt; 180.000"/>
            </w:dropDownList>
          </w:sdtPr>
          <w:sdtEndPr/>
          <w:sdtContent>
            <w:tc>
              <w:tcPr>
                <w:tcW w:w="2250" w:type="dxa"/>
              </w:tcPr>
              <w:p w14:paraId="58611965"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&lt; 10.000</w:t>
                </w:r>
              </w:p>
            </w:tc>
          </w:sdtContent>
        </w:sdt>
        <w:sdt>
          <w:sdtPr>
            <w:rPr>
              <w:rFonts w:eastAsia="Times New Roman" w:cs="Arial"/>
              <w:color w:val="auto"/>
              <w:sz w:val="16"/>
              <w:szCs w:val="16"/>
              <w:lang w:val="en-US" w:bidi="ar-SA"/>
            </w:rPr>
            <w:alias w:val="Concurrent conections"/>
            <w:tag w:val="Concurrent conections"/>
            <w:id w:val="1654176921"/>
            <w:placeholder>
              <w:docPart w:val="B56F5F0D80474AF9BB65AEC80A2DFF2F"/>
            </w:placeholder>
            <w:dropDownList>
              <w:listItem w:displayText="Select" w:value="Select"/>
              <w:listItem w:displayText="&lt;1000" w:value="&lt;1000"/>
              <w:listItem w:displayText="&lt; 5000" w:value="&lt; 5000"/>
              <w:listItem w:displayText="&lt; 10.000" w:value="&lt; 10.000"/>
              <w:listItem w:displayText="&lt; 30.000" w:value="&lt; 30.000"/>
              <w:listItem w:displayText="&lt; 60.000" w:value="&lt; 60.000"/>
              <w:listItem w:displayText="&lt; 120.000" w:value="&lt; 120.000"/>
              <w:listItem w:displayText="&lt; 180.000" w:value="&lt; 180.000"/>
            </w:dropDownList>
          </w:sdtPr>
          <w:sdtEndPr/>
          <w:sdtContent>
            <w:tc>
              <w:tcPr>
                <w:tcW w:w="2250" w:type="dxa"/>
              </w:tcPr>
              <w:p w14:paraId="201816A1" w14:textId="77777777" w:rsidR="0066403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&lt; 10.000</w:t>
                </w:r>
              </w:p>
            </w:tc>
          </w:sdtContent>
        </w:sdt>
      </w:tr>
      <w:tr w:rsidR="00664035" w:rsidRPr="00EF458C" w14:paraId="099928FB" w14:textId="77777777" w:rsidTr="00240C58">
        <w:trPr>
          <w:trHeight w:val="255"/>
        </w:trPr>
        <w:tc>
          <w:tcPr>
            <w:tcW w:w="3240" w:type="dxa"/>
            <w:shd w:val="clear" w:color="auto" w:fill="D9D9D9" w:themeFill="background1" w:themeFillShade="D9"/>
            <w:noWrap/>
          </w:tcPr>
          <w:p w14:paraId="54D7D938"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LB Name (/ VIP)</w:t>
            </w:r>
          </w:p>
        </w:tc>
        <w:tc>
          <w:tcPr>
            <w:tcW w:w="2430" w:type="dxa"/>
            <w:shd w:val="clear" w:color="auto" w:fill="auto"/>
          </w:tcPr>
          <w:p w14:paraId="77B5210B" w14:textId="502A5366"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Sonar</w:t>
            </w:r>
            <w:r w:rsidRPr="00184AE5">
              <w:rPr>
                <w:rFonts w:eastAsia="Times New Roman" w:cs="Arial"/>
                <w:color w:val="auto"/>
                <w:sz w:val="16"/>
                <w:szCs w:val="16"/>
                <w:lang w:val="en-US" w:bidi="ar-SA"/>
              </w:rPr>
              <w:t>.</w:t>
            </w:r>
            <w:r>
              <w:rPr>
                <w:rFonts w:eastAsia="Times New Roman" w:cs="Arial"/>
                <w:color w:val="auto"/>
                <w:sz w:val="16"/>
                <w:szCs w:val="16"/>
                <w:lang w:val="en-US" w:bidi="ar-SA"/>
              </w:rPr>
              <w:t>a</w:t>
            </w:r>
            <w:r w:rsidRPr="00184AE5">
              <w:rPr>
                <w:rFonts w:eastAsia="Times New Roman" w:cs="Arial"/>
                <w:color w:val="auto"/>
                <w:sz w:val="16"/>
                <w:szCs w:val="16"/>
                <w:lang w:val="en-US" w:bidi="ar-SA"/>
              </w:rPr>
              <w:t>-dc.ba.uwv.nl</w:t>
            </w:r>
          </w:p>
        </w:tc>
        <w:tc>
          <w:tcPr>
            <w:tcW w:w="2250" w:type="dxa"/>
          </w:tcPr>
          <w:p w14:paraId="7AC18BD1" w14:textId="518D7C8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Sonar</w:t>
            </w:r>
            <w:r w:rsidR="00240BAF">
              <w:rPr>
                <w:rFonts w:eastAsia="Times New Roman" w:cs="Arial"/>
                <w:color w:val="auto"/>
                <w:sz w:val="16"/>
                <w:szCs w:val="16"/>
                <w:lang w:val="en-US" w:bidi="ar-SA"/>
              </w:rPr>
              <w:t>-eai</w:t>
            </w:r>
            <w:r w:rsidRPr="00184AE5">
              <w:rPr>
                <w:rFonts w:eastAsia="Times New Roman" w:cs="Arial"/>
                <w:color w:val="auto"/>
                <w:sz w:val="16"/>
                <w:szCs w:val="16"/>
                <w:lang w:val="en-US" w:bidi="ar-SA"/>
              </w:rPr>
              <w:t>.</w:t>
            </w:r>
            <w:r>
              <w:rPr>
                <w:rFonts w:eastAsia="Times New Roman" w:cs="Arial"/>
                <w:color w:val="auto"/>
                <w:sz w:val="16"/>
                <w:szCs w:val="16"/>
                <w:lang w:val="en-US" w:bidi="ar-SA"/>
              </w:rPr>
              <w:t>a</w:t>
            </w:r>
            <w:r w:rsidRPr="00184AE5">
              <w:rPr>
                <w:rFonts w:eastAsia="Times New Roman" w:cs="Arial"/>
                <w:color w:val="auto"/>
                <w:sz w:val="16"/>
                <w:szCs w:val="16"/>
                <w:lang w:val="en-US" w:bidi="ar-SA"/>
              </w:rPr>
              <w:t>-dc.ba.uwv.nl</w:t>
            </w:r>
          </w:p>
        </w:tc>
        <w:tc>
          <w:tcPr>
            <w:tcW w:w="2250" w:type="dxa"/>
          </w:tcPr>
          <w:p w14:paraId="6E1DD59F" w14:textId="188845A4"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pdfweb</w:t>
            </w:r>
            <w:r w:rsidRPr="00184AE5">
              <w:rPr>
                <w:rFonts w:eastAsia="Times New Roman" w:cs="Arial"/>
                <w:color w:val="auto"/>
                <w:sz w:val="16"/>
                <w:szCs w:val="16"/>
                <w:lang w:val="en-US" w:bidi="ar-SA"/>
              </w:rPr>
              <w:t>.</w:t>
            </w:r>
            <w:r>
              <w:rPr>
                <w:rFonts w:eastAsia="Times New Roman" w:cs="Arial"/>
                <w:color w:val="auto"/>
                <w:sz w:val="16"/>
                <w:szCs w:val="16"/>
                <w:lang w:val="en-US" w:bidi="ar-SA"/>
              </w:rPr>
              <w:t>a</w:t>
            </w:r>
            <w:r w:rsidRPr="00184AE5">
              <w:rPr>
                <w:rFonts w:eastAsia="Times New Roman" w:cs="Arial"/>
                <w:color w:val="auto"/>
                <w:sz w:val="16"/>
                <w:szCs w:val="16"/>
                <w:lang w:val="en-US" w:bidi="ar-SA"/>
              </w:rPr>
              <w:t>-dc.ba.uwv.nl</w:t>
            </w:r>
          </w:p>
        </w:tc>
      </w:tr>
      <w:tr w:rsidR="00664035" w:rsidRPr="00EF458C" w14:paraId="40B06803" w14:textId="77777777" w:rsidTr="00240C58">
        <w:trPr>
          <w:trHeight w:val="255"/>
        </w:trPr>
        <w:tc>
          <w:tcPr>
            <w:tcW w:w="3240" w:type="dxa"/>
            <w:shd w:val="clear" w:color="auto" w:fill="D9D9D9" w:themeFill="background1" w:themeFillShade="D9"/>
            <w:noWrap/>
          </w:tcPr>
          <w:p w14:paraId="53C5CE2B"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Description</w:t>
            </w:r>
          </w:p>
        </w:tc>
        <w:tc>
          <w:tcPr>
            <w:tcW w:w="2430" w:type="dxa"/>
            <w:shd w:val="clear" w:color="auto" w:fill="auto"/>
          </w:tcPr>
          <w:p w14:paraId="66832F2C" w14:textId="77777777"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 xml:space="preserve">Inline LB for </w:t>
            </w:r>
            <w:r w:rsidRPr="00B56776">
              <w:rPr>
                <w:rFonts w:eastAsia="Times New Roman" w:cs="Arial"/>
                <w:color w:val="auto"/>
                <w:sz w:val="16"/>
                <w:szCs w:val="16"/>
                <w:lang w:val="en-US" w:bidi="ar-SA"/>
              </w:rPr>
              <w:t>Public Sector AI</w:t>
            </w:r>
          </w:p>
        </w:tc>
        <w:tc>
          <w:tcPr>
            <w:tcW w:w="2250" w:type="dxa"/>
          </w:tcPr>
          <w:p w14:paraId="51B585DF"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Inline LB for EAI</w:t>
            </w:r>
            <w:r w:rsidRPr="00B56776">
              <w:rPr>
                <w:rFonts w:eastAsia="Times New Roman" w:cs="Arial"/>
                <w:color w:val="auto"/>
                <w:sz w:val="16"/>
                <w:szCs w:val="16"/>
                <w:lang w:val="en-US" w:bidi="ar-SA"/>
              </w:rPr>
              <w:t xml:space="preserve"> AI</w:t>
            </w:r>
          </w:p>
        </w:tc>
        <w:tc>
          <w:tcPr>
            <w:tcW w:w="2250" w:type="dxa"/>
          </w:tcPr>
          <w:p w14:paraId="3BDDA284"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Inline LB for PDF converter</w:t>
            </w:r>
          </w:p>
        </w:tc>
      </w:tr>
      <w:tr w:rsidR="00664035" w:rsidRPr="00EF458C" w14:paraId="612CA4A3" w14:textId="77777777" w:rsidTr="00240C58">
        <w:trPr>
          <w:trHeight w:val="255"/>
        </w:trPr>
        <w:tc>
          <w:tcPr>
            <w:tcW w:w="3240" w:type="dxa"/>
            <w:shd w:val="clear" w:color="auto" w:fill="D9D9D9" w:themeFill="background1" w:themeFillShade="D9"/>
            <w:noWrap/>
          </w:tcPr>
          <w:p w14:paraId="4A930E8F"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Algorithm</w:t>
            </w:r>
          </w:p>
        </w:tc>
        <w:sdt>
          <w:sdtPr>
            <w:rPr>
              <w:rFonts w:eastAsia="Times New Roman" w:cs="Arial"/>
              <w:color w:val="auto"/>
              <w:sz w:val="16"/>
              <w:szCs w:val="16"/>
              <w:lang w:val="en-US" w:bidi="ar-SA"/>
            </w:rPr>
            <w:alias w:val="Algorithm"/>
            <w:tag w:val="Algorithm"/>
            <w:id w:val="-1521922824"/>
            <w:placeholder>
              <w:docPart w:val="9D8C0E5D67D842CBBF0F1BDDD98D852F"/>
            </w:placeholder>
            <w:dropDownList>
              <w:listItem w:displayText="Select" w:value="Select"/>
              <w:listItem w:displayText="Round-Robin" w:value="Round-Robin"/>
              <w:listItem w:displayText="Weighted Round-Robin" w:value="Weighted Round-Robin"/>
              <w:listItem w:displayText="Least Connection" w:value="Least Connection"/>
              <w:listItem w:displayText="Weighted Least Connection" w:value="Weighted Least Connection"/>
              <w:listItem w:displayText="IP Hash" w:value="IP Hash"/>
            </w:dropDownList>
          </w:sdtPr>
          <w:sdtEndPr/>
          <w:sdtContent>
            <w:tc>
              <w:tcPr>
                <w:tcW w:w="2430" w:type="dxa"/>
                <w:shd w:val="clear" w:color="auto" w:fill="auto"/>
              </w:tcPr>
              <w:p w14:paraId="06A26B21" w14:textId="77777777" w:rsidR="00664035" w:rsidRPr="00184AE5" w:rsidRDefault="00664035" w:rsidP="00664035">
                <w:pPr>
                  <w:rPr>
                    <w:rFonts w:eastAsia="Times New Roman" w:cs="Arial"/>
                    <w:color w:val="auto"/>
                    <w:sz w:val="16"/>
                    <w:szCs w:val="16"/>
                    <w:lang w:val="en-US" w:bidi="ar-SA"/>
                  </w:rPr>
                </w:pPr>
                <w:r w:rsidRPr="00184AE5">
                  <w:rPr>
                    <w:rFonts w:eastAsia="Times New Roman" w:cs="Arial"/>
                    <w:color w:val="auto"/>
                    <w:sz w:val="16"/>
                    <w:szCs w:val="16"/>
                    <w:lang w:val="en-US" w:bidi="ar-SA"/>
                  </w:rPr>
                  <w:t>Round-Robin</w:t>
                </w:r>
              </w:p>
            </w:tc>
          </w:sdtContent>
        </w:sdt>
        <w:sdt>
          <w:sdtPr>
            <w:rPr>
              <w:rFonts w:eastAsia="Times New Roman" w:cs="Arial"/>
              <w:color w:val="auto"/>
              <w:sz w:val="16"/>
              <w:szCs w:val="16"/>
              <w:lang w:val="en-US" w:bidi="ar-SA"/>
            </w:rPr>
            <w:alias w:val="Algorithm"/>
            <w:tag w:val="Algorithm"/>
            <w:id w:val="398172995"/>
            <w:placeholder>
              <w:docPart w:val="0AFE374B9FC34676A92A337FB36689AE"/>
            </w:placeholder>
            <w:dropDownList>
              <w:listItem w:displayText="Select" w:value="Select"/>
              <w:listItem w:displayText="Round-Robin" w:value="Round-Robin"/>
              <w:listItem w:displayText="Weighted Round-Robin" w:value="Weighted Round-Robin"/>
              <w:listItem w:displayText="Least Connection" w:value="Least Connection"/>
              <w:listItem w:displayText="Weighted Least Connection" w:value="Weighted Least Connection"/>
              <w:listItem w:displayText="IP Hash" w:value="IP Hash"/>
            </w:dropDownList>
          </w:sdtPr>
          <w:sdtEndPr/>
          <w:sdtContent>
            <w:tc>
              <w:tcPr>
                <w:tcW w:w="2250" w:type="dxa"/>
              </w:tcPr>
              <w:p w14:paraId="1FF48909"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Round-Robin</w:t>
                </w:r>
              </w:p>
            </w:tc>
          </w:sdtContent>
        </w:sdt>
        <w:sdt>
          <w:sdtPr>
            <w:rPr>
              <w:rFonts w:eastAsia="Times New Roman" w:cs="Arial"/>
              <w:color w:val="auto"/>
              <w:sz w:val="16"/>
              <w:szCs w:val="16"/>
              <w:lang w:val="en-US" w:bidi="ar-SA"/>
            </w:rPr>
            <w:alias w:val="Algorithm"/>
            <w:tag w:val="Algorithm"/>
            <w:id w:val="2137601925"/>
            <w:placeholder>
              <w:docPart w:val="CC65965F3AB54E70B64D167E4BE84ACA"/>
            </w:placeholder>
            <w:dropDownList>
              <w:listItem w:displayText="Select" w:value="Select"/>
              <w:listItem w:displayText="Round-Robin" w:value="Round-Robin"/>
              <w:listItem w:displayText="Weighted Round-Robin" w:value="Weighted Round-Robin"/>
              <w:listItem w:displayText="Least Connection" w:value="Least Connection"/>
              <w:listItem w:displayText="Weighted Least Connection" w:value="Weighted Least Connection"/>
              <w:listItem w:displayText="IP Hash" w:value="IP Hash"/>
            </w:dropDownList>
          </w:sdtPr>
          <w:sdtEndPr/>
          <w:sdtContent>
            <w:tc>
              <w:tcPr>
                <w:tcW w:w="2250" w:type="dxa"/>
              </w:tcPr>
              <w:p w14:paraId="0339F304" w14:textId="77777777" w:rsidR="0066403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Round-Robin</w:t>
                </w:r>
              </w:p>
            </w:tc>
          </w:sdtContent>
        </w:sdt>
      </w:tr>
      <w:tr w:rsidR="00664035" w:rsidRPr="00EF458C" w14:paraId="0FA026BB" w14:textId="77777777" w:rsidTr="00240C58">
        <w:trPr>
          <w:trHeight w:val="255"/>
        </w:trPr>
        <w:tc>
          <w:tcPr>
            <w:tcW w:w="3240" w:type="dxa"/>
            <w:shd w:val="clear" w:color="auto" w:fill="D9D9D9" w:themeFill="background1" w:themeFillShade="D9"/>
            <w:noWrap/>
          </w:tcPr>
          <w:p w14:paraId="08B4E64D"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Stickiness</w:t>
            </w:r>
          </w:p>
        </w:tc>
        <w:sdt>
          <w:sdtPr>
            <w:rPr>
              <w:rFonts w:eastAsia="Times New Roman" w:cs="Arial"/>
              <w:color w:val="auto"/>
              <w:sz w:val="16"/>
              <w:szCs w:val="16"/>
              <w:lang w:val="en-US" w:bidi="ar-SA"/>
            </w:rPr>
            <w:alias w:val="Stickiness"/>
            <w:tag w:val="Stickiness"/>
            <w:id w:val="1132906220"/>
            <w:placeholder>
              <w:docPart w:val="9D8C0E5D67D842CBBF0F1BDDD98D852F"/>
            </w:placeholder>
            <w:dropDownList>
              <w:listItem w:displayText="Select" w:value="Select"/>
              <w:listItem w:displayText="No stickiness" w:value="No stickiness"/>
              <w:listItem w:displayText="HTTP/HTTPS cookie" w:value="HTTP/HTTPS cookie"/>
              <w:listItem w:displayText="SSL Session ID" w:value="SSL Session ID"/>
              <w:listItem w:displayText="SSl / TLS Offloading" w:value="SSl / TLS Offloading"/>
              <w:listItem w:displayText="Source IP" w:value="Source IP"/>
            </w:dropDownList>
          </w:sdtPr>
          <w:sdtEndPr/>
          <w:sdtContent>
            <w:tc>
              <w:tcPr>
                <w:tcW w:w="2430" w:type="dxa"/>
                <w:shd w:val="clear" w:color="auto" w:fill="auto"/>
              </w:tcPr>
              <w:p w14:paraId="1EF3BD5D" w14:textId="77777777"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Source IP</w:t>
                </w:r>
              </w:p>
            </w:tc>
          </w:sdtContent>
        </w:sdt>
        <w:sdt>
          <w:sdtPr>
            <w:rPr>
              <w:rFonts w:eastAsia="Times New Roman" w:cs="Arial"/>
              <w:color w:val="auto"/>
              <w:sz w:val="16"/>
              <w:szCs w:val="16"/>
              <w:lang w:val="en-US" w:bidi="ar-SA"/>
            </w:rPr>
            <w:alias w:val="Stickiness"/>
            <w:tag w:val="Stickiness"/>
            <w:id w:val="-1035575322"/>
            <w:placeholder>
              <w:docPart w:val="EE4FD886747A40DBAD398D228FCF5E5E"/>
            </w:placeholder>
            <w:dropDownList>
              <w:listItem w:displayText="Select" w:value="Select"/>
              <w:listItem w:displayText="No stickiness" w:value="No stickiness"/>
              <w:listItem w:displayText="HTTP/HTTPS cookie" w:value="HTTP/HTTPS cookie"/>
              <w:listItem w:displayText="SSL Session ID" w:value="SSL Session ID"/>
              <w:listItem w:displayText="SSl / TLS Offloading" w:value="SSl / TLS Offloading"/>
              <w:listItem w:displayText="Source IP" w:value="Source IP"/>
            </w:dropDownList>
          </w:sdtPr>
          <w:sdtEndPr/>
          <w:sdtContent>
            <w:tc>
              <w:tcPr>
                <w:tcW w:w="2250" w:type="dxa"/>
              </w:tcPr>
              <w:p w14:paraId="07B464C4"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HTTP/HTTPS cookie</w:t>
                </w:r>
              </w:p>
            </w:tc>
          </w:sdtContent>
        </w:sdt>
        <w:sdt>
          <w:sdtPr>
            <w:rPr>
              <w:rFonts w:eastAsia="Times New Roman" w:cs="Arial"/>
              <w:color w:val="auto"/>
              <w:sz w:val="16"/>
              <w:szCs w:val="16"/>
              <w:lang w:val="en-US" w:bidi="ar-SA"/>
            </w:rPr>
            <w:alias w:val="Stickiness"/>
            <w:tag w:val="Stickiness"/>
            <w:id w:val="1421834956"/>
            <w:placeholder>
              <w:docPart w:val="26D342C35E394C41A14991ED8309130C"/>
            </w:placeholder>
            <w:dropDownList>
              <w:listItem w:displayText="Select" w:value="Select"/>
              <w:listItem w:displayText="No stickiness" w:value="No stickiness"/>
              <w:listItem w:displayText="HTTP/HTTPS cookie" w:value="HTTP/HTTPS cookie"/>
              <w:listItem w:displayText="SSL Session ID" w:value="SSL Session ID"/>
              <w:listItem w:displayText="SSl / TLS Offloading" w:value="SSl / TLS Offloading"/>
              <w:listItem w:displayText="Source IP" w:value="Source IP"/>
            </w:dropDownList>
          </w:sdtPr>
          <w:sdtEndPr/>
          <w:sdtContent>
            <w:tc>
              <w:tcPr>
                <w:tcW w:w="2250" w:type="dxa"/>
              </w:tcPr>
              <w:p w14:paraId="2E8A6DB9" w14:textId="77777777" w:rsidR="0066403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No stickiness</w:t>
                </w:r>
              </w:p>
            </w:tc>
          </w:sdtContent>
        </w:sdt>
      </w:tr>
      <w:tr w:rsidR="00664035" w:rsidRPr="00EF458C" w14:paraId="5CC8FDC1" w14:textId="77777777" w:rsidTr="00240C58">
        <w:trPr>
          <w:trHeight w:val="255"/>
        </w:trPr>
        <w:tc>
          <w:tcPr>
            <w:tcW w:w="3240" w:type="dxa"/>
            <w:shd w:val="clear" w:color="auto" w:fill="D9D9D9" w:themeFill="background1" w:themeFillShade="D9"/>
            <w:noWrap/>
          </w:tcPr>
          <w:p w14:paraId="0DFA8337" w14:textId="77777777" w:rsidR="00664035" w:rsidRPr="00EF458C" w:rsidRDefault="00664035" w:rsidP="00664035">
            <w:pPr>
              <w:rPr>
                <w:rFonts w:eastAsia="Times New Roman" w:cs="Arial"/>
                <w:b/>
                <w:bCs/>
                <w:sz w:val="16"/>
                <w:szCs w:val="16"/>
                <w:lang w:val="en-US" w:bidi="ar-SA"/>
              </w:rPr>
            </w:pPr>
            <w:r>
              <w:rPr>
                <w:rFonts w:eastAsia="Times New Roman" w:cs="Arial"/>
                <w:b/>
                <w:bCs/>
                <w:sz w:val="16"/>
                <w:szCs w:val="16"/>
                <w:lang w:val="en-US" w:bidi="ar-SA"/>
              </w:rPr>
              <w:t>Health monitor</w:t>
            </w:r>
          </w:p>
        </w:tc>
        <w:sdt>
          <w:sdtPr>
            <w:rPr>
              <w:rFonts w:eastAsia="Times New Roman" w:cs="Arial"/>
              <w:color w:val="auto"/>
              <w:sz w:val="16"/>
              <w:szCs w:val="16"/>
              <w:lang w:val="en-US" w:bidi="ar-SA"/>
            </w:rPr>
            <w:alias w:val="Health monitor"/>
            <w:tag w:val="Health monitor"/>
            <w:id w:val="926541394"/>
            <w:placeholder>
              <w:docPart w:val="9D8C0E5D67D842CBBF0F1BDDD98D852F"/>
            </w:placeholder>
            <w:dropDownList>
              <w:listItem w:displayText="Select" w:value="Select"/>
              <w:listItem w:displayText="TCP" w:value="TCP"/>
              <w:listItem w:displayText="HTTP" w:value="HTTP"/>
              <w:listItem w:displayText="ICMP Ping" w:value="ICMP Ping"/>
            </w:dropDownList>
          </w:sdtPr>
          <w:sdtEndPr/>
          <w:sdtContent>
            <w:tc>
              <w:tcPr>
                <w:tcW w:w="2430" w:type="dxa"/>
                <w:shd w:val="clear" w:color="auto" w:fill="auto"/>
              </w:tcPr>
              <w:p w14:paraId="5E88A00F" w14:textId="77777777"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TCP</w:t>
                </w:r>
              </w:p>
            </w:tc>
          </w:sdtContent>
        </w:sdt>
        <w:sdt>
          <w:sdtPr>
            <w:rPr>
              <w:rFonts w:eastAsia="Times New Roman" w:cs="Arial"/>
              <w:color w:val="auto"/>
              <w:sz w:val="16"/>
              <w:szCs w:val="16"/>
              <w:lang w:val="en-US" w:bidi="ar-SA"/>
            </w:rPr>
            <w:alias w:val="Health monitor"/>
            <w:tag w:val="Health monitor"/>
            <w:id w:val="1099145384"/>
            <w:placeholder>
              <w:docPart w:val="ECA6C60903304CDCB02EB2D98EDD16E4"/>
            </w:placeholder>
            <w:dropDownList>
              <w:listItem w:displayText="Select" w:value="Select"/>
              <w:listItem w:displayText="TCP" w:value="TCP"/>
              <w:listItem w:displayText="HTTP" w:value="HTTP"/>
              <w:listItem w:displayText="ICMP Ping" w:value="ICMP Ping"/>
            </w:dropDownList>
          </w:sdtPr>
          <w:sdtEndPr/>
          <w:sdtContent>
            <w:tc>
              <w:tcPr>
                <w:tcW w:w="2250" w:type="dxa"/>
              </w:tcPr>
              <w:p w14:paraId="3A713970"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HTTP</w:t>
                </w:r>
              </w:p>
            </w:tc>
          </w:sdtContent>
        </w:sdt>
        <w:sdt>
          <w:sdtPr>
            <w:rPr>
              <w:rFonts w:eastAsia="Times New Roman" w:cs="Arial"/>
              <w:color w:val="auto"/>
              <w:sz w:val="16"/>
              <w:szCs w:val="16"/>
              <w:lang w:val="en-US" w:bidi="ar-SA"/>
            </w:rPr>
            <w:alias w:val="Health monitor"/>
            <w:tag w:val="Health monitor"/>
            <w:id w:val="-1631470046"/>
            <w:placeholder>
              <w:docPart w:val="7B8F3B2437C94A70856BC160E3FBFC56"/>
            </w:placeholder>
            <w:dropDownList>
              <w:listItem w:displayText="Select" w:value="Select"/>
              <w:listItem w:displayText="TCP" w:value="TCP"/>
              <w:listItem w:displayText="HTTP" w:value="HTTP"/>
              <w:listItem w:displayText="ICMP Ping" w:value="ICMP Ping"/>
            </w:dropDownList>
          </w:sdtPr>
          <w:sdtEndPr/>
          <w:sdtContent>
            <w:tc>
              <w:tcPr>
                <w:tcW w:w="2250" w:type="dxa"/>
              </w:tcPr>
              <w:p w14:paraId="24B55D4C" w14:textId="77777777" w:rsidR="0066403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HTTP</w:t>
                </w:r>
              </w:p>
            </w:tc>
          </w:sdtContent>
        </w:sdt>
      </w:tr>
      <w:tr w:rsidR="00664035" w:rsidRPr="00EF458C" w14:paraId="2B071053" w14:textId="77777777" w:rsidTr="00240C58">
        <w:trPr>
          <w:trHeight w:val="255"/>
        </w:trPr>
        <w:tc>
          <w:tcPr>
            <w:tcW w:w="3240" w:type="dxa"/>
            <w:shd w:val="clear" w:color="auto" w:fill="D9D9D9" w:themeFill="background1" w:themeFillShade="D9"/>
            <w:noWrap/>
          </w:tcPr>
          <w:p w14:paraId="25BBCA74" w14:textId="77777777" w:rsidR="00664035" w:rsidRPr="00EF458C" w:rsidRDefault="00664035" w:rsidP="00664035">
            <w:pPr>
              <w:rPr>
                <w:rFonts w:eastAsia="Times New Roman" w:cs="Arial"/>
                <w:b/>
                <w:bCs/>
                <w:sz w:val="16"/>
                <w:szCs w:val="16"/>
                <w:lang w:val="en-US" w:bidi="ar-SA"/>
              </w:rPr>
            </w:pPr>
            <w:r w:rsidRPr="00EE6A0D">
              <w:rPr>
                <w:rFonts w:eastAsia="Times New Roman" w:cs="Arial"/>
                <w:b/>
                <w:bCs/>
                <w:sz w:val="16"/>
                <w:szCs w:val="16"/>
                <w:lang w:val="en-US" w:bidi="ar-SA"/>
              </w:rPr>
              <w:t xml:space="preserve">Port for use with </w:t>
            </w:r>
            <w:proofErr w:type="gramStart"/>
            <w:r w:rsidRPr="00EE6A0D">
              <w:rPr>
                <w:rFonts w:eastAsia="Times New Roman" w:cs="Arial"/>
                <w:b/>
                <w:bCs/>
                <w:sz w:val="16"/>
                <w:szCs w:val="16"/>
                <w:lang w:val="en-US" w:bidi="ar-SA"/>
              </w:rPr>
              <w:t>Health  Monitor</w:t>
            </w:r>
            <w:proofErr w:type="gramEnd"/>
          </w:p>
        </w:tc>
        <w:tc>
          <w:tcPr>
            <w:tcW w:w="2430" w:type="dxa"/>
            <w:shd w:val="clear" w:color="auto" w:fill="auto"/>
          </w:tcPr>
          <w:p w14:paraId="305288DA" w14:textId="77777777"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443</w:t>
            </w:r>
          </w:p>
        </w:tc>
        <w:tc>
          <w:tcPr>
            <w:tcW w:w="2250" w:type="dxa"/>
          </w:tcPr>
          <w:p w14:paraId="6958DC53"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8080</w:t>
            </w:r>
          </w:p>
        </w:tc>
        <w:tc>
          <w:tcPr>
            <w:tcW w:w="2250" w:type="dxa"/>
          </w:tcPr>
          <w:p w14:paraId="110940C9"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80</w:t>
            </w:r>
          </w:p>
        </w:tc>
      </w:tr>
      <w:tr w:rsidR="00664035" w:rsidRPr="00EF458C" w14:paraId="0239C44C" w14:textId="77777777" w:rsidTr="00240C58">
        <w:trPr>
          <w:trHeight w:val="255"/>
        </w:trPr>
        <w:tc>
          <w:tcPr>
            <w:tcW w:w="3240" w:type="dxa"/>
            <w:shd w:val="clear" w:color="auto" w:fill="D9D9D9" w:themeFill="background1" w:themeFillShade="D9"/>
            <w:noWrap/>
          </w:tcPr>
          <w:p w14:paraId="490A078F" w14:textId="77777777" w:rsidR="00664035" w:rsidRPr="00EF458C" w:rsidRDefault="00664035" w:rsidP="00664035">
            <w:pPr>
              <w:rPr>
                <w:rFonts w:eastAsia="Times New Roman" w:cs="Arial"/>
                <w:b/>
                <w:bCs/>
                <w:sz w:val="16"/>
                <w:szCs w:val="16"/>
                <w:lang w:val="en-US" w:bidi="ar-SA"/>
              </w:rPr>
            </w:pPr>
            <w:r w:rsidRPr="00EE6A0D">
              <w:rPr>
                <w:rFonts w:eastAsia="Times New Roman" w:cs="Arial"/>
                <w:b/>
                <w:bCs/>
                <w:sz w:val="16"/>
                <w:szCs w:val="16"/>
                <w:lang w:val="en-US" w:bidi="ar-SA"/>
              </w:rPr>
              <w:t>Alias FQDN for VIP</w:t>
            </w:r>
          </w:p>
        </w:tc>
        <w:tc>
          <w:tcPr>
            <w:tcW w:w="2430" w:type="dxa"/>
            <w:shd w:val="clear" w:color="auto" w:fill="auto"/>
          </w:tcPr>
          <w:p w14:paraId="20D0D6C3" w14:textId="77777777" w:rsidR="00664035" w:rsidRPr="00184AE5"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n/a</w:t>
            </w:r>
          </w:p>
        </w:tc>
        <w:tc>
          <w:tcPr>
            <w:tcW w:w="2250" w:type="dxa"/>
          </w:tcPr>
          <w:p w14:paraId="06CBBA34"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n/a</w:t>
            </w:r>
          </w:p>
        </w:tc>
        <w:tc>
          <w:tcPr>
            <w:tcW w:w="2250" w:type="dxa"/>
          </w:tcPr>
          <w:p w14:paraId="50B31BAE" w14:textId="77777777" w:rsidR="00664035" w:rsidRPr="00ED1ED9" w:rsidRDefault="00664035" w:rsidP="00664035">
            <w:pPr>
              <w:rPr>
                <w:rFonts w:eastAsia="Times New Roman" w:cs="Arial"/>
                <w:color w:val="auto"/>
                <w:sz w:val="16"/>
                <w:szCs w:val="16"/>
                <w:lang w:val="en-US" w:bidi="ar-SA"/>
              </w:rPr>
            </w:pPr>
            <w:r>
              <w:rPr>
                <w:rFonts w:eastAsia="Times New Roman" w:cs="Arial"/>
                <w:color w:val="auto"/>
                <w:sz w:val="16"/>
                <w:szCs w:val="16"/>
                <w:lang w:val="en-US" w:bidi="ar-SA"/>
              </w:rPr>
              <w:t>n/a</w:t>
            </w:r>
          </w:p>
        </w:tc>
      </w:tr>
      <w:tr w:rsidR="00664035" w:rsidRPr="00EF458C" w14:paraId="4B20552F" w14:textId="77777777" w:rsidTr="00240C58">
        <w:trPr>
          <w:trHeight w:val="255"/>
        </w:trPr>
        <w:tc>
          <w:tcPr>
            <w:tcW w:w="3240" w:type="dxa"/>
            <w:shd w:val="clear" w:color="auto" w:fill="D9D9D9" w:themeFill="background1" w:themeFillShade="D9"/>
            <w:noWrap/>
          </w:tcPr>
          <w:p w14:paraId="7D2C422A" w14:textId="77777777" w:rsidR="00664035" w:rsidRPr="00EE6A0D" w:rsidRDefault="00664035" w:rsidP="00664035">
            <w:pPr>
              <w:rPr>
                <w:rFonts w:eastAsia="Times New Roman" w:cs="Arial"/>
                <w:b/>
                <w:bCs/>
                <w:sz w:val="16"/>
                <w:szCs w:val="16"/>
                <w:lang w:val="en-US" w:bidi="ar-SA"/>
              </w:rPr>
            </w:pPr>
            <w:r>
              <w:rPr>
                <w:rFonts w:eastAsia="Times New Roman" w:cs="Arial"/>
                <w:b/>
                <w:bCs/>
                <w:sz w:val="16"/>
                <w:szCs w:val="16"/>
                <w:lang w:val="en-US" w:bidi="ar-SA"/>
              </w:rPr>
              <w:t>Additional comments</w:t>
            </w:r>
          </w:p>
        </w:tc>
        <w:tc>
          <w:tcPr>
            <w:tcW w:w="2430" w:type="dxa"/>
          </w:tcPr>
          <w:p w14:paraId="25F34C0F" w14:textId="77777777" w:rsidR="00664035" w:rsidRPr="00754B53" w:rsidRDefault="00664035" w:rsidP="00664035">
            <w:pPr>
              <w:rPr>
                <w:rFonts w:cs="Arial"/>
                <w:sz w:val="16"/>
                <w:szCs w:val="16"/>
              </w:rPr>
            </w:pPr>
            <w:r w:rsidRPr="00C92EB9">
              <w:rPr>
                <w:rFonts w:cs="Arial"/>
                <w:sz w:val="16"/>
                <w:szCs w:val="16"/>
              </w:rPr>
              <w:t>URL Probe GET online.html</w:t>
            </w:r>
          </w:p>
        </w:tc>
        <w:tc>
          <w:tcPr>
            <w:tcW w:w="2250" w:type="dxa"/>
          </w:tcPr>
          <w:p w14:paraId="01B99D2A" w14:textId="77777777" w:rsidR="00664035" w:rsidRPr="00ED1ED9" w:rsidRDefault="00664035" w:rsidP="00664035">
            <w:pPr>
              <w:rPr>
                <w:rFonts w:eastAsia="Times New Roman" w:cs="Arial"/>
                <w:color w:val="auto"/>
                <w:sz w:val="16"/>
                <w:szCs w:val="16"/>
                <w:lang w:val="en-US" w:bidi="ar-SA"/>
              </w:rPr>
            </w:pPr>
            <w:r w:rsidRPr="00C92EB9">
              <w:rPr>
                <w:rFonts w:cs="Arial"/>
                <w:sz w:val="16"/>
                <w:szCs w:val="16"/>
              </w:rPr>
              <w:t>URL Probe GET online.html</w:t>
            </w:r>
          </w:p>
        </w:tc>
        <w:tc>
          <w:tcPr>
            <w:tcW w:w="2250" w:type="dxa"/>
          </w:tcPr>
          <w:p w14:paraId="48CF1333" w14:textId="77777777" w:rsidR="00664035" w:rsidRPr="00ED1ED9" w:rsidRDefault="00664035" w:rsidP="00664035">
            <w:pPr>
              <w:rPr>
                <w:rFonts w:eastAsia="Times New Roman" w:cs="Arial"/>
                <w:color w:val="auto"/>
                <w:sz w:val="16"/>
                <w:szCs w:val="16"/>
                <w:lang w:val="en-US" w:bidi="ar-SA"/>
              </w:rPr>
            </w:pPr>
            <w:r w:rsidRPr="00C92EB9">
              <w:rPr>
                <w:rFonts w:cs="Arial"/>
                <w:sz w:val="16"/>
                <w:szCs w:val="16"/>
              </w:rPr>
              <w:t>URL Probe GET online.html</w:t>
            </w:r>
          </w:p>
        </w:tc>
      </w:tr>
    </w:tbl>
    <w:p w14:paraId="3270CBC2" w14:textId="77777777" w:rsidR="00104E3C" w:rsidRDefault="00104E3C" w:rsidP="00104E3C">
      <w:pPr>
        <w:spacing w:after="160" w:line="259" w:lineRule="auto"/>
        <w:rPr>
          <w:rFonts w:eastAsia="Times New Roman" w:cs="Helvetica"/>
          <w:b/>
          <w:i/>
          <w:color w:val="1F1E33"/>
          <w:sz w:val="20"/>
          <w:lang w:eastAsia="nl-NL" w:bidi="ar-SA"/>
        </w:rPr>
      </w:pPr>
    </w:p>
    <w:p w14:paraId="2ADA0062" w14:textId="084D7510" w:rsidR="00201CCC" w:rsidRDefault="00201CCC" w:rsidP="008D7D3C">
      <w:pPr>
        <w:spacing w:after="160" w:line="259" w:lineRule="auto"/>
        <w:rPr>
          <w:rFonts w:eastAsia="Times New Roman" w:cs="Helvetica"/>
          <w:b/>
          <w:i/>
          <w:color w:val="1F1E33"/>
          <w:sz w:val="20"/>
          <w:lang w:eastAsia="nl-NL" w:bidi="ar-SA"/>
        </w:rPr>
      </w:pPr>
    </w:p>
    <w:p w14:paraId="1E90A8E7" w14:textId="77777777" w:rsidR="00201CCC" w:rsidRPr="00FD2B93" w:rsidRDefault="00201CCC" w:rsidP="008D7D3C">
      <w:pPr>
        <w:spacing w:after="160" w:line="259" w:lineRule="auto"/>
        <w:rPr>
          <w:rFonts w:eastAsia="Times New Roman" w:cs="Helvetica"/>
          <w:b/>
          <w:i/>
          <w:color w:val="1F1E33"/>
          <w:sz w:val="20"/>
          <w:lang w:eastAsia="nl-NL" w:bidi="ar-SA"/>
        </w:rPr>
      </w:pPr>
    </w:p>
    <w:p w14:paraId="4C6AC9E5" w14:textId="77777777" w:rsidR="008D7D3C" w:rsidRPr="00AF725D" w:rsidRDefault="008D7D3C" w:rsidP="008D7D3C">
      <w:pPr>
        <w:pStyle w:val="Heading1"/>
        <w:numPr>
          <w:ilvl w:val="0"/>
          <w:numId w:val="0"/>
        </w:numPr>
        <w:rPr>
          <w:lang w:val="en-US"/>
        </w:rPr>
      </w:pPr>
      <w:bookmarkStart w:id="59" w:name="_Toc35511974"/>
      <w:bookmarkStart w:id="60" w:name="_Toc38963730"/>
      <w:bookmarkStart w:id="61" w:name="_Toc73622575"/>
      <w:bookmarkStart w:id="62" w:name="_Toc127191418"/>
      <w:r w:rsidRPr="00AF725D">
        <w:rPr>
          <w:lang w:val="en-US"/>
        </w:rPr>
        <w:lastRenderedPageBreak/>
        <w:t xml:space="preserve">Appendix </w:t>
      </w:r>
      <w:r>
        <w:rPr>
          <w:lang w:val="en-US"/>
        </w:rPr>
        <w:t>B</w:t>
      </w:r>
      <w:r w:rsidRPr="00AF725D">
        <w:rPr>
          <w:lang w:val="en-US"/>
        </w:rPr>
        <w:t xml:space="preserve">: </w:t>
      </w:r>
      <w:r>
        <w:rPr>
          <w:lang w:val="en-US"/>
        </w:rPr>
        <w:t>Network Protocol Matrix</w:t>
      </w:r>
      <w:bookmarkEnd w:id="59"/>
      <w:bookmarkEnd w:id="60"/>
      <w:bookmarkEnd w:id="61"/>
      <w:bookmarkEnd w:id="62"/>
    </w:p>
    <w:p w14:paraId="37D02697" w14:textId="77777777" w:rsidR="008D7D3C" w:rsidRPr="0050213E" w:rsidRDefault="008D7D3C" w:rsidP="008D7D3C">
      <w:pPr>
        <w:rPr>
          <w:rFonts w:ascii="Helvetica" w:eastAsia="Times New Roman" w:hAnsi="Helvetica" w:cs="Helvetica"/>
          <w:i/>
          <w:iCs/>
          <w:color w:val="1F1E33"/>
          <w:sz w:val="20"/>
          <w:lang w:val="en-US" w:eastAsia="nl-NL" w:bidi="ar-SA"/>
        </w:rPr>
      </w:pPr>
      <w:r w:rsidRPr="006A5D7B">
        <w:rPr>
          <w:rFonts w:ascii="Helvetica" w:eastAsia="Times New Roman" w:hAnsi="Helvetica" w:cs="Helvetica"/>
          <w:i/>
          <w:iCs/>
          <w:color w:val="1F1E33"/>
          <w:sz w:val="20"/>
          <w:lang w:val="en-US" w:eastAsia="nl-NL" w:bidi="ar-SA"/>
        </w:rPr>
        <w:t xml:space="preserve">The following ports must be allowed on the firewalls </w:t>
      </w:r>
      <w:r>
        <w:rPr>
          <w:rFonts w:ascii="Helvetica" w:eastAsia="Times New Roman" w:hAnsi="Helvetica" w:cs="Helvetica"/>
          <w:i/>
          <w:iCs/>
          <w:color w:val="1F1E33"/>
          <w:sz w:val="20"/>
          <w:lang w:val="en-US" w:eastAsia="nl-NL" w:bidi="ar-SA"/>
        </w:rPr>
        <w:t xml:space="preserve">(Only </w:t>
      </w:r>
      <w:r w:rsidRPr="0050213E">
        <w:rPr>
          <w:rFonts w:ascii="Helvetica" w:eastAsia="Times New Roman" w:hAnsi="Helvetica" w:cs="Helvetica"/>
          <w:i/>
          <w:iCs/>
          <w:color w:val="1F1E33"/>
          <w:sz w:val="20"/>
          <w:lang w:val="en-US" w:eastAsia="nl-NL" w:bidi="ar-SA"/>
        </w:rPr>
        <w:t>Internal and External (outside DXC) connections are mentioned, External (inside DXC) are specified in the connectivity sheet).</w:t>
      </w:r>
    </w:p>
    <w:p w14:paraId="476544DF" w14:textId="4A0E5B8F" w:rsidR="008D7D3C" w:rsidRDefault="008D7D3C" w:rsidP="008D7D3C">
      <w:pPr>
        <w:rPr>
          <w:rFonts w:eastAsia="Times New Roman" w:cs="Helvetica"/>
          <w:i/>
          <w:iCs/>
          <w:color w:val="1F1E33"/>
          <w:sz w:val="20"/>
          <w:lang w:val="en-US" w:eastAsia="nl-NL" w:bidi="ar-SA"/>
        </w:rPr>
      </w:pPr>
    </w:p>
    <w:p w14:paraId="13100CEF" w14:textId="420B10AE" w:rsidR="008D7D3C" w:rsidRPr="0016776E" w:rsidRDefault="00CA7F13" w:rsidP="008D7D3C">
      <w:pPr>
        <w:rPr>
          <w:rFonts w:eastAsia="Times New Roman" w:cs="Helvetica"/>
          <w:color w:val="1F1E33"/>
          <w:sz w:val="20"/>
          <w:lang w:val="en-US" w:eastAsia="nl-NL" w:bidi="ar-SA"/>
        </w:rPr>
      </w:pPr>
      <w:r>
        <w:rPr>
          <w:rFonts w:eastAsia="Times New Roman" w:cs="Helvetica"/>
          <w:i/>
          <w:iCs/>
          <w:color w:val="1F1E33"/>
          <w:sz w:val="20"/>
          <w:lang w:val="en-US" w:eastAsia="nl-NL" w:bidi="ar-SA"/>
        </w:rPr>
        <w:t>Application – Internal connections</w:t>
      </w:r>
      <w:r w:rsidR="00104DC0">
        <w:rPr>
          <w:rFonts w:eastAsia="Times New Roman" w:cs="Helvetica"/>
          <w:i/>
          <w:iCs/>
          <w:color w:val="1F1E33"/>
          <w:sz w:val="20"/>
          <w:lang w:val="en-US" w:eastAsia="nl-NL" w:bidi="ar-SA"/>
        </w:rPr>
        <w:t xml:space="preserve"> (Production / Acceptance)</w:t>
      </w:r>
    </w:p>
    <w:tbl>
      <w:tblPr>
        <w:tblStyle w:val="TableGrid"/>
        <w:tblW w:w="9209" w:type="dxa"/>
        <w:tblLook w:val="04A0" w:firstRow="1" w:lastRow="0" w:firstColumn="1" w:lastColumn="0" w:noHBand="0" w:noVBand="1"/>
      </w:tblPr>
      <w:tblGrid>
        <w:gridCol w:w="2875"/>
        <w:gridCol w:w="2430"/>
        <w:gridCol w:w="1530"/>
        <w:gridCol w:w="1080"/>
        <w:gridCol w:w="1294"/>
      </w:tblGrid>
      <w:tr w:rsidR="008D7D3C" w:rsidRPr="003454A3" w14:paraId="5D917ECC" w14:textId="77777777" w:rsidTr="00240C58">
        <w:tc>
          <w:tcPr>
            <w:tcW w:w="2875" w:type="dxa"/>
            <w:tcBorders>
              <w:bottom w:val="single" w:sz="4" w:space="0" w:color="auto"/>
            </w:tcBorders>
            <w:shd w:val="clear" w:color="auto" w:fill="D9D9D9" w:themeFill="background1" w:themeFillShade="D9"/>
          </w:tcPr>
          <w:p w14:paraId="69CCF235" w14:textId="77777777" w:rsidR="008D7D3C" w:rsidRPr="003454A3" w:rsidRDefault="008D7D3C"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430" w:type="dxa"/>
            <w:tcBorders>
              <w:bottom w:val="single" w:sz="4" w:space="0" w:color="auto"/>
            </w:tcBorders>
            <w:shd w:val="clear" w:color="auto" w:fill="D9D9D9" w:themeFill="background1" w:themeFillShade="D9"/>
          </w:tcPr>
          <w:p w14:paraId="7674BCBC" w14:textId="77777777" w:rsidR="008D7D3C" w:rsidRPr="003454A3" w:rsidRDefault="008D7D3C"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30" w:type="dxa"/>
            <w:shd w:val="clear" w:color="auto" w:fill="D9D9D9" w:themeFill="background1" w:themeFillShade="D9"/>
          </w:tcPr>
          <w:p w14:paraId="77795E32" w14:textId="77777777" w:rsidR="008D7D3C" w:rsidRPr="003454A3" w:rsidRDefault="008D7D3C"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080" w:type="dxa"/>
            <w:shd w:val="clear" w:color="auto" w:fill="D9D9D9" w:themeFill="background1" w:themeFillShade="D9"/>
          </w:tcPr>
          <w:p w14:paraId="061FA592" w14:textId="77777777" w:rsidR="008D7D3C" w:rsidRPr="003454A3" w:rsidRDefault="008D7D3C"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94" w:type="dxa"/>
            <w:shd w:val="clear" w:color="auto" w:fill="D9D9D9" w:themeFill="background1" w:themeFillShade="D9"/>
          </w:tcPr>
          <w:p w14:paraId="071F79D4" w14:textId="77777777" w:rsidR="008D7D3C" w:rsidRPr="0016776E" w:rsidRDefault="008D7D3C"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2172C6" w:rsidRPr="003454A3" w14:paraId="6A783048" w14:textId="77777777" w:rsidTr="00240C58">
        <w:tc>
          <w:tcPr>
            <w:tcW w:w="2875" w:type="dxa"/>
            <w:tcBorders>
              <w:top w:val="nil"/>
              <w:right w:val="single" w:sz="4" w:space="0" w:color="auto"/>
            </w:tcBorders>
          </w:tcPr>
          <w:p w14:paraId="0C4EE55C" w14:textId="77777777" w:rsidR="002172C6" w:rsidRPr="00D91073" w:rsidRDefault="002172C6" w:rsidP="00240C58">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Public-Web1-P</w:t>
            </w:r>
          </w:p>
          <w:p w14:paraId="49C1B47E" w14:textId="77777777" w:rsidR="002172C6" w:rsidRPr="00D91073" w:rsidRDefault="002172C6" w:rsidP="00240C58">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Public-Web2-P</w:t>
            </w:r>
          </w:p>
          <w:p w14:paraId="273616D9" w14:textId="77777777" w:rsidR="002172C6" w:rsidRPr="003454A3" w:rsidRDefault="002172C6" w:rsidP="00240C58">
            <w:pPr>
              <w:rPr>
                <w:rFonts w:ascii="Helvetica" w:eastAsia="Times New Roman" w:hAnsi="Helvetica" w:cs="Helvetica"/>
                <w:color w:val="1F1E33"/>
                <w:sz w:val="20"/>
                <w:lang w:val="nl-NL" w:eastAsia="nl-NL" w:bidi="ar-SA"/>
              </w:rPr>
            </w:pPr>
            <w:r w:rsidRPr="00D91073">
              <w:rPr>
                <w:rFonts w:ascii="Helvetica" w:eastAsia="Times New Roman" w:hAnsi="Helvetica" w:cs="Helvetica"/>
                <w:color w:val="1F1E33"/>
                <w:sz w:val="20"/>
                <w:lang w:val="nl-NL" w:eastAsia="nl-NL" w:bidi="ar-SA"/>
              </w:rPr>
              <w:t>Public-Web3-P</w:t>
            </w:r>
          </w:p>
        </w:tc>
        <w:tc>
          <w:tcPr>
            <w:tcW w:w="2430" w:type="dxa"/>
            <w:tcBorders>
              <w:top w:val="nil"/>
              <w:left w:val="single" w:sz="4" w:space="0" w:color="auto"/>
            </w:tcBorders>
          </w:tcPr>
          <w:p w14:paraId="61174AD6" w14:textId="77777777" w:rsidR="002172C6" w:rsidRPr="00D91073" w:rsidRDefault="002172C6" w:rsidP="00240C58">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Gateway1-P</w:t>
            </w:r>
          </w:p>
          <w:p w14:paraId="559EE2EF" w14:textId="77777777" w:rsidR="002172C6" w:rsidRPr="00D91073" w:rsidRDefault="002172C6" w:rsidP="00240C58">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Gateway2-P</w:t>
            </w:r>
          </w:p>
          <w:p w14:paraId="4B74D9F1" w14:textId="77777777" w:rsidR="002172C6" w:rsidRPr="00D91073" w:rsidRDefault="002172C6" w:rsidP="00240C58">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Gateway3-P</w:t>
            </w:r>
          </w:p>
        </w:tc>
        <w:tc>
          <w:tcPr>
            <w:tcW w:w="1530" w:type="dxa"/>
          </w:tcPr>
          <w:p w14:paraId="5CD9DAB3" w14:textId="39C8CCDC" w:rsidR="002172C6" w:rsidRPr="00D91073" w:rsidRDefault="002172C6"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TCP</w:t>
            </w:r>
          </w:p>
        </w:tc>
        <w:tc>
          <w:tcPr>
            <w:tcW w:w="1080" w:type="dxa"/>
          </w:tcPr>
          <w:p w14:paraId="2CA7F14D" w14:textId="0C92A8E1" w:rsidR="002172C6" w:rsidRPr="00D91073" w:rsidRDefault="002172C6"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2321</w:t>
            </w:r>
          </w:p>
        </w:tc>
        <w:tc>
          <w:tcPr>
            <w:tcW w:w="1294" w:type="dxa"/>
          </w:tcPr>
          <w:p w14:paraId="41E0DC82" w14:textId="77777777" w:rsidR="002172C6" w:rsidRPr="00D91073" w:rsidRDefault="002172C6" w:rsidP="00240C58">
            <w:pPr>
              <w:rPr>
                <w:rFonts w:eastAsia="Times New Roman" w:cs="Helvetica"/>
                <w:color w:val="1F1E33"/>
                <w:sz w:val="20"/>
                <w:lang w:val="en-US" w:eastAsia="nl-NL" w:bidi="ar-SA"/>
              </w:rPr>
            </w:pPr>
          </w:p>
        </w:tc>
      </w:tr>
      <w:tr w:rsidR="008D7D3C" w:rsidRPr="003454A3" w14:paraId="522C7D3B" w14:textId="77777777" w:rsidTr="00240C58">
        <w:tc>
          <w:tcPr>
            <w:tcW w:w="2875" w:type="dxa"/>
            <w:tcBorders>
              <w:top w:val="nil"/>
              <w:right w:val="single" w:sz="4" w:space="0" w:color="auto"/>
            </w:tcBorders>
          </w:tcPr>
          <w:p w14:paraId="603143E0" w14:textId="195B88B7" w:rsidR="00D91073" w:rsidRPr="00D91073" w:rsidRDefault="00D91073" w:rsidP="00D91073">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Public-Web1-</w:t>
            </w:r>
            <w:r w:rsidR="002172C6">
              <w:rPr>
                <w:rFonts w:ascii="Helvetica" w:eastAsia="Times New Roman" w:hAnsi="Helvetica" w:cs="Helvetica"/>
                <w:color w:val="1F1E33"/>
                <w:sz w:val="20"/>
                <w:lang w:val="en-US" w:eastAsia="nl-NL" w:bidi="ar-SA"/>
              </w:rPr>
              <w:t>A</w:t>
            </w:r>
          </w:p>
          <w:p w14:paraId="5D05D638" w14:textId="6492D1EB" w:rsidR="00D91073" w:rsidRPr="00D91073" w:rsidRDefault="00D91073" w:rsidP="00D91073">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Public-Web2-</w:t>
            </w:r>
            <w:r w:rsidR="002172C6">
              <w:rPr>
                <w:rFonts w:ascii="Helvetica" w:eastAsia="Times New Roman" w:hAnsi="Helvetica" w:cs="Helvetica"/>
                <w:color w:val="1F1E33"/>
                <w:sz w:val="20"/>
                <w:lang w:val="en-US" w:eastAsia="nl-NL" w:bidi="ar-SA"/>
              </w:rPr>
              <w:t>A</w:t>
            </w:r>
          </w:p>
          <w:p w14:paraId="31BA4E92" w14:textId="6E1C104E" w:rsidR="008D7D3C" w:rsidRPr="002172C6" w:rsidRDefault="00D91073" w:rsidP="00D91073">
            <w:pPr>
              <w:rPr>
                <w:rFonts w:ascii="Helvetica" w:eastAsia="Times New Roman" w:hAnsi="Helvetica" w:cs="Helvetica"/>
                <w:color w:val="1F1E33"/>
                <w:sz w:val="20"/>
                <w:lang w:val="en-US" w:eastAsia="nl-NL" w:bidi="ar-SA"/>
              </w:rPr>
            </w:pPr>
            <w:r w:rsidRPr="002172C6">
              <w:rPr>
                <w:rFonts w:ascii="Helvetica" w:eastAsia="Times New Roman" w:hAnsi="Helvetica" w:cs="Helvetica"/>
                <w:color w:val="1F1E33"/>
                <w:sz w:val="20"/>
                <w:lang w:val="en-US" w:eastAsia="nl-NL" w:bidi="ar-SA"/>
              </w:rPr>
              <w:t>Public-Web3-</w:t>
            </w:r>
            <w:r w:rsidR="002172C6" w:rsidRPr="002172C6">
              <w:rPr>
                <w:rFonts w:ascii="Helvetica" w:eastAsia="Times New Roman" w:hAnsi="Helvetica" w:cs="Helvetica"/>
                <w:color w:val="1F1E33"/>
                <w:sz w:val="20"/>
                <w:lang w:val="en-US" w:eastAsia="nl-NL" w:bidi="ar-SA"/>
              </w:rPr>
              <w:t>A</w:t>
            </w:r>
          </w:p>
        </w:tc>
        <w:tc>
          <w:tcPr>
            <w:tcW w:w="2430" w:type="dxa"/>
            <w:tcBorders>
              <w:top w:val="nil"/>
              <w:left w:val="single" w:sz="4" w:space="0" w:color="auto"/>
            </w:tcBorders>
          </w:tcPr>
          <w:p w14:paraId="1AC93CC5" w14:textId="3734D559" w:rsidR="00D91073" w:rsidRPr="00D91073" w:rsidRDefault="00D91073" w:rsidP="00D91073">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Gateway1-</w:t>
            </w:r>
            <w:r w:rsidR="002172C6">
              <w:rPr>
                <w:rFonts w:ascii="Helvetica" w:eastAsia="Times New Roman" w:hAnsi="Helvetica" w:cs="Helvetica"/>
                <w:color w:val="1F1E33"/>
                <w:sz w:val="20"/>
                <w:lang w:val="en-US" w:eastAsia="nl-NL" w:bidi="ar-SA"/>
              </w:rPr>
              <w:t>A</w:t>
            </w:r>
          </w:p>
          <w:p w14:paraId="352D2291" w14:textId="1B75F688" w:rsidR="00D91073" w:rsidRPr="00D91073" w:rsidRDefault="00D91073" w:rsidP="00D91073">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Gateway2-</w:t>
            </w:r>
            <w:r w:rsidR="002172C6">
              <w:rPr>
                <w:rFonts w:ascii="Helvetica" w:eastAsia="Times New Roman" w:hAnsi="Helvetica" w:cs="Helvetica"/>
                <w:color w:val="1F1E33"/>
                <w:sz w:val="20"/>
                <w:lang w:val="en-US" w:eastAsia="nl-NL" w:bidi="ar-SA"/>
              </w:rPr>
              <w:t>A</w:t>
            </w:r>
          </w:p>
          <w:p w14:paraId="5365178C" w14:textId="0EB7CD2B" w:rsidR="008D7D3C" w:rsidRPr="00D91073" w:rsidRDefault="00D91073" w:rsidP="00D91073">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Gateway3-</w:t>
            </w:r>
            <w:r w:rsidR="002172C6">
              <w:rPr>
                <w:rFonts w:ascii="Helvetica" w:eastAsia="Times New Roman" w:hAnsi="Helvetica" w:cs="Helvetica"/>
                <w:color w:val="1F1E33"/>
                <w:sz w:val="20"/>
                <w:lang w:val="en-US" w:eastAsia="nl-NL" w:bidi="ar-SA"/>
              </w:rPr>
              <w:t>A</w:t>
            </w:r>
          </w:p>
        </w:tc>
        <w:tc>
          <w:tcPr>
            <w:tcW w:w="1530" w:type="dxa"/>
          </w:tcPr>
          <w:p w14:paraId="68452DE6" w14:textId="4740573A" w:rsidR="008D7D3C" w:rsidRPr="00D91073" w:rsidRDefault="002172C6"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TCP</w:t>
            </w:r>
          </w:p>
        </w:tc>
        <w:tc>
          <w:tcPr>
            <w:tcW w:w="1080" w:type="dxa"/>
          </w:tcPr>
          <w:p w14:paraId="40FEBACE" w14:textId="235587B2" w:rsidR="008D7D3C" w:rsidRPr="00D91073" w:rsidRDefault="002172C6"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2321</w:t>
            </w:r>
          </w:p>
        </w:tc>
        <w:tc>
          <w:tcPr>
            <w:tcW w:w="1294" w:type="dxa"/>
          </w:tcPr>
          <w:p w14:paraId="07513A0B" w14:textId="77777777" w:rsidR="008D7D3C" w:rsidRPr="00D91073" w:rsidRDefault="008D7D3C" w:rsidP="00240C58">
            <w:pPr>
              <w:rPr>
                <w:rFonts w:eastAsia="Times New Roman" w:cs="Helvetica"/>
                <w:color w:val="1F1E33"/>
                <w:sz w:val="20"/>
                <w:lang w:val="en-US" w:eastAsia="nl-NL" w:bidi="ar-SA"/>
              </w:rPr>
            </w:pPr>
          </w:p>
        </w:tc>
      </w:tr>
    </w:tbl>
    <w:p w14:paraId="0FCD13FB" w14:textId="6911C823" w:rsidR="008D7D3C" w:rsidRDefault="009B5D02" w:rsidP="008D7D3C">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 xml:space="preserve">Public </w:t>
      </w:r>
      <w:r w:rsidR="002B433A">
        <w:rPr>
          <w:rFonts w:eastAsia="Times New Roman" w:cs="Helvetica"/>
          <w:b/>
          <w:bCs/>
          <w:color w:val="1F1E33"/>
          <w:sz w:val="20"/>
          <w:lang w:val="en-US" w:eastAsia="nl-NL" w:bidi="ar-SA"/>
        </w:rPr>
        <w:t>S</w:t>
      </w:r>
      <w:r>
        <w:rPr>
          <w:rFonts w:eastAsia="Times New Roman" w:cs="Helvetica"/>
          <w:b/>
          <w:bCs/>
          <w:color w:val="1F1E33"/>
          <w:sz w:val="20"/>
          <w:lang w:val="en-US" w:eastAsia="nl-NL" w:bidi="ar-SA"/>
        </w:rPr>
        <w:t>ec</w:t>
      </w:r>
      <w:r w:rsidR="002B433A">
        <w:rPr>
          <w:rFonts w:eastAsia="Times New Roman" w:cs="Helvetica"/>
          <w:b/>
          <w:bCs/>
          <w:color w:val="1F1E33"/>
          <w:sz w:val="20"/>
          <w:lang w:val="en-US" w:eastAsia="nl-NL" w:bidi="ar-SA"/>
        </w:rPr>
        <w:t>tor AI</w:t>
      </w:r>
      <w:r w:rsidR="008D7D3C" w:rsidRPr="0016776E">
        <w:rPr>
          <w:rFonts w:eastAsia="Times New Roman" w:cs="Helvetica"/>
          <w:b/>
          <w:bCs/>
          <w:color w:val="1F1E33"/>
          <w:sz w:val="20"/>
          <w:lang w:val="en-US" w:eastAsia="nl-NL" w:bidi="ar-SA"/>
        </w:rPr>
        <w:t xml:space="preserve"> </w:t>
      </w:r>
      <w:r w:rsidR="002B433A">
        <w:rPr>
          <w:rFonts w:eastAsia="Times New Roman" w:cs="Helvetica"/>
          <w:b/>
          <w:bCs/>
          <w:color w:val="1F1E33"/>
          <w:sz w:val="20"/>
          <w:lang w:val="en-US" w:eastAsia="nl-NL" w:bidi="ar-SA"/>
        </w:rPr>
        <w:t xml:space="preserve">servers </w:t>
      </w:r>
      <w:r w:rsidR="008D7D3C" w:rsidRPr="0016776E">
        <w:rPr>
          <w:rFonts w:eastAsia="Times New Roman" w:cs="Helvetica"/>
          <w:b/>
          <w:bCs/>
          <w:color w:val="1F1E33"/>
          <w:sz w:val="20"/>
          <w:lang w:val="en-US" w:eastAsia="nl-NL" w:bidi="ar-SA"/>
        </w:rPr>
        <w:t xml:space="preserve">to </w:t>
      </w:r>
      <w:r w:rsidR="002B433A">
        <w:rPr>
          <w:rFonts w:eastAsia="Times New Roman" w:cs="Helvetica"/>
          <w:b/>
          <w:bCs/>
          <w:color w:val="1F1E33"/>
          <w:sz w:val="20"/>
          <w:lang w:val="en-US" w:eastAsia="nl-NL" w:bidi="ar-SA"/>
        </w:rPr>
        <w:t>Gateway servers</w:t>
      </w:r>
    </w:p>
    <w:p w14:paraId="6A37CFB0" w14:textId="7A277F21" w:rsidR="002172C6" w:rsidRDefault="002172C6" w:rsidP="008D7D3C">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75"/>
        <w:gridCol w:w="2430"/>
        <w:gridCol w:w="1530"/>
        <w:gridCol w:w="1080"/>
        <w:gridCol w:w="1294"/>
      </w:tblGrid>
      <w:tr w:rsidR="002172C6" w:rsidRPr="003454A3" w14:paraId="713CE433" w14:textId="77777777" w:rsidTr="00240C58">
        <w:tc>
          <w:tcPr>
            <w:tcW w:w="2875" w:type="dxa"/>
            <w:tcBorders>
              <w:bottom w:val="single" w:sz="4" w:space="0" w:color="auto"/>
            </w:tcBorders>
            <w:shd w:val="clear" w:color="auto" w:fill="D9D9D9" w:themeFill="background1" w:themeFillShade="D9"/>
          </w:tcPr>
          <w:p w14:paraId="6EF43768" w14:textId="77777777" w:rsidR="002172C6" w:rsidRPr="003454A3" w:rsidRDefault="002172C6"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430" w:type="dxa"/>
            <w:tcBorders>
              <w:bottom w:val="single" w:sz="4" w:space="0" w:color="auto"/>
            </w:tcBorders>
            <w:shd w:val="clear" w:color="auto" w:fill="D9D9D9" w:themeFill="background1" w:themeFillShade="D9"/>
          </w:tcPr>
          <w:p w14:paraId="29FE7509" w14:textId="77777777" w:rsidR="002172C6" w:rsidRPr="003454A3" w:rsidRDefault="002172C6"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30" w:type="dxa"/>
            <w:shd w:val="clear" w:color="auto" w:fill="D9D9D9" w:themeFill="background1" w:themeFillShade="D9"/>
          </w:tcPr>
          <w:p w14:paraId="21DCB59C" w14:textId="77777777" w:rsidR="002172C6" w:rsidRPr="003454A3" w:rsidRDefault="002172C6"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080" w:type="dxa"/>
            <w:shd w:val="clear" w:color="auto" w:fill="D9D9D9" w:themeFill="background1" w:themeFillShade="D9"/>
          </w:tcPr>
          <w:p w14:paraId="2B2FE542" w14:textId="77777777" w:rsidR="002172C6" w:rsidRPr="003454A3" w:rsidRDefault="002172C6"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94" w:type="dxa"/>
            <w:shd w:val="clear" w:color="auto" w:fill="D9D9D9" w:themeFill="background1" w:themeFillShade="D9"/>
          </w:tcPr>
          <w:p w14:paraId="677AE8AB" w14:textId="77777777" w:rsidR="002172C6" w:rsidRPr="0016776E" w:rsidRDefault="002172C6"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2F1B82" w:rsidRPr="003454A3" w14:paraId="0A12D3DF" w14:textId="77777777" w:rsidTr="00240C58">
        <w:tc>
          <w:tcPr>
            <w:tcW w:w="2875" w:type="dxa"/>
            <w:tcBorders>
              <w:top w:val="nil"/>
              <w:right w:val="single" w:sz="4" w:space="0" w:color="auto"/>
            </w:tcBorders>
          </w:tcPr>
          <w:p w14:paraId="480B70F0" w14:textId="77777777" w:rsidR="002F1B82" w:rsidRPr="00D91073" w:rsidRDefault="002F1B82" w:rsidP="002F1B82">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Public-Web1-P</w:t>
            </w:r>
          </w:p>
          <w:p w14:paraId="79F87D21" w14:textId="77777777" w:rsidR="002F1B82" w:rsidRPr="00D91073" w:rsidRDefault="002F1B82" w:rsidP="002F1B82">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Public-Web2-P</w:t>
            </w:r>
          </w:p>
          <w:p w14:paraId="4CE541F0" w14:textId="77777777" w:rsidR="002F1B82" w:rsidRPr="003454A3" w:rsidRDefault="002F1B82" w:rsidP="002F1B82">
            <w:pPr>
              <w:rPr>
                <w:rFonts w:ascii="Helvetica" w:eastAsia="Times New Roman" w:hAnsi="Helvetica" w:cs="Helvetica"/>
                <w:color w:val="1F1E33"/>
                <w:sz w:val="20"/>
                <w:lang w:val="nl-NL" w:eastAsia="nl-NL" w:bidi="ar-SA"/>
              </w:rPr>
            </w:pPr>
            <w:r w:rsidRPr="00D91073">
              <w:rPr>
                <w:rFonts w:ascii="Helvetica" w:eastAsia="Times New Roman" w:hAnsi="Helvetica" w:cs="Helvetica"/>
                <w:color w:val="1F1E33"/>
                <w:sz w:val="20"/>
                <w:lang w:val="nl-NL" w:eastAsia="nl-NL" w:bidi="ar-SA"/>
              </w:rPr>
              <w:t>Public-Web3-P</w:t>
            </w:r>
          </w:p>
        </w:tc>
        <w:tc>
          <w:tcPr>
            <w:tcW w:w="2430" w:type="dxa"/>
            <w:tcBorders>
              <w:top w:val="nil"/>
              <w:left w:val="single" w:sz="4" w:space="0" w:color="auto"/>
            </w:tcBorders>
          </w:tcPr>
          <w:p w14:paraId="2CF7F3D6" w14:textId="77777777" w:rsidR="002F1B82" w:rsidRPr="007F3062" w:rsidRDefault="002F1B82" w:rsidP="002F1B8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Public-APP1-P</w:t>
            </w:r>
          </w:p>
          <w:p w14:paraId="3F5217AF" w14:textId="77777777" w:rsidR="002F1B82" w:rsidRPr="007F3062" w:rsidRDefault="002F1B82" w:rsidP="002F1B8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Public-APP2-P</w:t>
            </w:r>
          </w:p>
          <w:p w14:paraId="4B635E3A" w14:textId="77777777" w:rsidR="002F1B82" w:rsidRPr="007F3062" w:rsidRDefault="002F1B82" w:rsidP="002F1B8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Public-APP3-P</w:t>
            </w:r>
          </w:p>
          <w:p w14:paraId="3E22C61D" w14:textId="77777777" w:rsidR="002F1B82" w:rsidRPr="007F3062" w:rsidRDefault="002F1B82" w:rsidP="002F1B8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Public-APP4-P</w:t>
            </w:r>
          </w:p>
          <w:p w14:paraId="00608B03" w14:textId="571727B7" w:rsidR="002F1B82" w:rsidRPr="00D91073" w:rsidRDefault="002F1B82" w:rsidP="002F1B8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Public-APP5-P</w:t>
            </w:r>
          </w:p>
        </w:tc>
        <w:tc>
          <w:tcPr>
            <w:tcW w:w="1530" w:type="dxa"/>
          </w:tcPr>
          <w:p w14:paraId="12C195C2" w14:textId="6101FBB5" w:rsidR="002F1B82" w:rsidRPr="00D91073" w:rsidRDefault="002F1B82" w:rsidP="002F1B8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HTTP</w:t>
            </w:r>
          </w:p>
        </w:tc>
        <w:tc>
          <w:tcPr>
            <w:tcW w:w="1080" w:type="dxa"/>
          </w:tcPr>
          <w:p w14:paraId="279AF8A3" w14:textId="2FED8848" w:rsidR="002F1B82" w:rsidRPr="00D91073" w:rsidRDefault="002F1B82" w:rsidP="002F1B8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80</w:t>
            </w:r>
          </w:p>
        </w:tc>
        <w:tc>
          <w:tcPr>
            <w:tcW w:w="1294" w:type="dxa"/>
          </w:tcPr>
          <w:p w14:paraId="7F416028" w14:textId="77777777" w:rsidR="002F1B82" w:rsidRPr="00D91073" w:rsidRDefault="002F1B82" w:rsidP="002F1B82">
            <w:pPr>
              <w:rPr>
                <w:rFonts w:eastAsia="Times New Roman" w:cs="Helvetica"/>
                <w:color w:val="1F1E33"/>
                <w:sz w:val="20"/>
                <w:lang w:val="en-US" w:eastAsia="nl-NL" w:bidi="ar-SA"/>
              </w:rPr>
            </w:pPr>
          </w:p>
        </w:tc>
      </w:tr>
      <w:tr w:rsidR="002F1B82" w:rsidRPr="003454A3" w14:paraId="1F0F4902" w14:textId="77777777" w:rsidTr="00240C58">
        <w:tc>
          <w:tcPr>
            <w:tcW w:w="2875" w:type="dxa"/>
            <w:tcBorders>
              <w:top w:val="nil"/>
              <w:right w:val="single" w:sz="4" w:space="0" w:color="auto"/>
            </w:tcBorders>
          </w:tcPr>
          <w:p w14:paraId="0F56D6E0" w14:textId="77777777" w:rsidR="002F1B82" w:rsidRPr="00D91073" w:rsidRDefault="002F1B82" w:rsidP="002F1B82">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Public-Web1-</w:t>
            </w:r>
            <w:r>
              <w:rPr>
                <w:rFonts w:ascii="Helvetica" w:eastAsia="Times New Roman" w:hAnsi="Helvetica" w:cs="Helvetica"/>
                <w:color w:val="1F1E33"/>
                <w:sz w:val="20"/>
                <w:lang w:val="en-US" w:eastAsia="nl-NL" w:bidi="ar-SA"/>
              </w:rPr>
              <w:t>A</w:t>
            </w:r>
          </w:p>
          <w:p w14:paraId="117E0015" w14:textId="77777777" w:rsidR="002F1B82" w:rsidRPr="00D91073" w:rsidRDefault="002F1B82" w:rsidP="002F1B82">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Public-Web2-</w:t>
            </w:r>
            <w:r>
              <w:rPr>
                <w:rFonts w:ascii="Helvetica" w:eastAsia="Times New Roman" w:hAnsi="Helvetica" w:cs="Helvetica"/>
                <w:color w:val="1F1E33"/>
                <w:sz w:val="20"/>
                <w:lang w:val="en-US" w:eastAsia="nl-NL" w:bidi="ar-SA"/>
              </w:rPr>
              <w:t>A</w:t>
            </w:r>
          </w:p>
          <w:p w14:paraId="29D5DBA7" w14:textId="77777777" w:rsidR="002F1B82" w:rsidRPr="002172C6" w:rsidRDefault="002F1B82" w:rsidP="002F1B82">
            <w:pPr>
              <w:rPr>
                <w:rFonts w:ascii="Helvetica" w:eastAsia="Times New Roman" w:hAnsi="Helvetica" w:cs="Helvetica"/>
                <w:color w:val="1F1E33"/>
                <w:sz w:val="20"/>
                <w:lang w:val="en-US" w:eastAsia="nl-NL" w:bidi="ar-SA"/>
              </w:rPr>
            </w:pPr>
            <w:r w:rsidRPr="002172C6">
              <w:rPr>
                <w:rFonts w:ascii="Helvetica" w:eastAsia="Times New Roman" w:hAnsi="Helvetica" w:cs="Helvetica"/>
                <w:color w:val="1F1E33"/>
                <w:sz w:val="20"/>
                <w:lang w:val="en-US" w:eastAsia="nl-NL" w:bidi="ar-SA"/>
              </w:rPr>
              <w:t>Public-Web3-A</w:t>
            </w:r>
          </w:p>
        </w:tc>
        <w:tc>
          <w:tcPr>
            <w:tcW w:w="2430" w:type="dxa"/>
            <w:tcBorders>
              <w:top w:val="nil"/>
              <w:left w:val="single" w:sz="4" w:space="0" w:color="auto"/>
            </w:tcBorders>
          </w:tcPr>
          <w:p w14:paraId="0878618A" w14:textId="77777777" w:rsidR="002F1B82" w:rsidRPr="007F3062" w:rsidRDefault="002F1B82" w:rsidP="002F1B8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Public-APP1-</w:t>
            </w:r>
            <w:r>
              <w:rPr>
                <w:rFonts w:ascii="Helvetica" w:eastAsia="Times New Roman" w:hAnsi="Helvetica" w:cs="Helvetica"/>
                <w:color w:val="1F1E33"/>
                <w:sz w:val="20"/>
                <w:lang w:val="en-US" w:eastAsia="nl-NL" w:bidi="ar-SA"/>
              </w:rPr>
              <w:t>A</w:t>
            </w:r>
          </w:p>
          <w:p w14:paraId="0D42915A" w14:textId="77777777" w:rsidR="002F1B82" w:rsidRPr="007F3062" w:rsidRDefault="002F1B82" w:rsidP="002F1B8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Public-APP2-</w:t>
            </w:r>
            <w:r>
              <w:rPr>
                <w:rFonts w:ascii="Helvetica" w:eastAsia="Times New Roman" w:hAnsi="Helvetica" w:cs="Helvetica"/>
                <w:color w:val="1F1E33"/>
                <w:sz w:val="20"/>
                <w:lang w:val="en-US" w:eastAsia="nl-NL" w:bidi="ar-SA"/>
              </w:rPr>
              <w:t>A</w:t>
            </w:r>
          </w:p>
          <w:p w14:paraId="4DCECF3C" w14:textId="77777777" w:rsidR="002F1B82" w:rsidRPr="007F3062" w:rsidRDefault="002F1B82" w:rsidP="002F1B8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Public-APP3-</w:t>
            </w:r>
            <w:r>
              <w:rPr>
                <w:rFonts w:ascii="Helvetica" w:eastAsia="Times New Roman" w:hAnsi="Helvetica" w:cs="Helvetica"/>
                <w:color w:val="1F1E33"/>
                <w:sz w:val="20"/>
                <w:lang w:val="en-US" w:eastAsia="nl-NL" w:bidi="ar-SA"/>
              </w:rPr>
              <w:t>A</w:t>
            </w:r>
          </w:p>
          <w:p w14:paraId="11F10AB7" w14:textId="77777777" w:rsidR="002F1B82" w:rsidRPr="007F3062" w:rsidRDefault="002F1B82" w:rsidP="002F1B8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Public-APP4-</w:t>
            </w:r>
            <w:r>
              <w:rPr>
                <w:rFonts w:ascii="Helvetica" w:eastAsia="Times New Roman" w:hAnsi="Helvetica" w:cs="Helvetica"/>
                <w:color w:val="1F1E33"/>
                <w:sz w:val="20"/>
                <w:lang w:val="en-US" w:eastAsia="nl-NL" w:bidi="ar-SA"/>
              </w:rPr>
              <w:t>A</w:t>
            </w:r>
          </w:p>
          <w:p w14:paraId="5E5B3805" w14:textId="6734C0C1" w:rsidR="002F1B82" w:rsidRPr="00D91073" w:rsidRDefault="002F1B82" w:rsidP="002F1B8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Public-APP5-</w:t>
            </w:r>
            <w:r>
              <w:rPr>
                <w:rFonts w:ascii="Helvetica" w:eastAsia="Times New Roman" w:hAnsi="Helvetica" w:cs="Helvetica"/>
                <w:color w:val="1F1E33"/>
                <w:sz w:val="20"/>
                <w:lang w:val="en-US" w:eastAsia="nl-NL" w:bidi="ar-SA"/>
              </w:rPr>
              <w:t>A</w:t>
            </w:r>
          </w:p>
        </w:tc>
        <w:tc>
          <w:tcPr>
            <w:tcW w:w="1530" w:type="dxa"/>
          </w:tcPr>
          <w:p w14:paraId="6C810549" w14:textId="0D7E7ADA" w:rsidR="002F1B82" w:rsidRPr="00D91073" w:rsidRDefault="002F1B82" w:rsidP="002F1B8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HTTP</w:t>
            </w:r>
          </w:p>
        </w:tc>
        <w:tc>
          <w:tcPr>
            <w:tcW w:w="1080" w:type="dxa"/>
          </w:tcPr>
          <w:p w14:paraId="2CB4A9D2" w14:textId="4A753FEC" w:rsidR="002F1B82" w:rsidRPr="00D91073" w:rsidRDefault="002F1B82" w:rsidP="002F1B8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80</w:t>
            </w:r>
          </w:p>
        </w:tc>
        <w:tc>
          <w:tcPr>
            <w:tcW w:w="1294" w:type="dxa"/>
          </w:tcPr>
          <w:p w14:paraId="29E3B123" w14:textId="77777777" w:rsidR="002F1B82" w:rsidRPr="00D91073" w:rsidRDefault="002F1B82" w:rsidP="002F1B82">
            <w:pPr>
              <w:rPr>
                <w:rFonts w:eastAsia="Times New Roman" w:cs="Helvetica"/>
                <w:color w:val="1F1E33"/>
                <w:sz w:val="20"/>
                <w:lang w:val="en-US" w:eastAsia="nl-NL" w:bidi="ar-SA"/>
              </w:rPr>
            </w:pPr>
          </w:p>
        </w:tc>
      </w:tr>
    </w:tbl>
    <w:p w14:paraId="030B8707" w14:textId="5247CEAF" w:rsidR="002172C6" w:rsidRDefault="002172C6" w:rsidP="002172C6">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Public Sector AI</w:t>
      </w:r>
      <w:r w:rsidRPr="0016776E">
        <w:rPr>
          <w:rFonts w:eastAsia="Times New Roman" w:cs="Helvetica"/>
          <w:b/>
          <w:bCs/>
          <w:color w:val="1F1E33"/>
          <w:sz w:val="20"/>
          <w:lang w:val="en-US" w:eastAsia="nl-NL" w:bidi="ar-SA"/>
        </w:rPr>
        <w:t xml:space="preserve"> </w:t>
      </w:r>
      <w:r>
        <w:rPr>
          <w:rFonts w:eastAsia="Times New Roman" w:cs="Helvetica"/>
          <w:b/>
          <w:bCs/>
          <w:color w:val="1F1E33"/>
          <w:sz w:val="20"/>
          <w:lang w:val="en-US" w:eastAsia="nl-NL" w:bidi="ar-SA"/>
        </w:rPr>
        <w:t xml:space="preserve">servers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Public Sector application</w:t>
      </w:r>
      <w:r w:rsidRPr="0016776E">
        <w:rPr>
          <w:rFonts w:eastAsia="Times New Roman" w:cs="Helvetica"/>
          <w:b/>
          <w:bCs/>
          <w:color w:val="1F1E33"/>
          <w:sz w:val="20"/>
          <w:lang w:val="en-US" w:eastAsia="nl-NL" w:bidi="ar-SA"/>
        </w:rPr>
        <w:t xml:space="preserve"> </w:t>
      </w:r>
      <w:r>
        <w:rPr>
          <w:rFonts w:eastAsia="Times New Roman" w:cs="Helvetica"/>
          <w:b/>
          <w:bCs/>
          <w:color w:val="1F1E33"/>
          <w:sz w:val="20"/>
          <w:lang w:val="en-US" w:eastAsia="nl-NL" w:bidi="ar-SA"/>
        </w:rPr>
        <w:t>servers</w:t>
      </w:r>
    </w:p>
    <w:p w14:paraId="27D0DF00" w14:textId="1307CB29" w:rsidR="00FC5262" w:rsidRDefault="00FC5262" w:rsidP="002172C6">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53"/>
        <w:gridCol w:w="2417"/>
        <w:gridCol w:w="1524"/>
        <w:gridCol w:w="1165"/>
        <w:gridCol w:w="1250"/>
      </w:tblGrid>
      <w:tr w:rsidR="00FC5262" w:rsidRPr="003454A3" w14:paraId="7EC83A30" w14:textId="77777777" w:rsidTr="009E553B">
        <w:tc>
          <w:tcPr>
            <w:tcW w:w="2853" w:type="dxa"/>
            <w:tcBorders>
              <w:bottom w:val="single" w:sz="4" w:space="0" w:color="auto"/>
            </w:tcBorders>
            <w:shd w:val="clear" w:color="auto" w:fill="D9D9D9" w:themeFill="background1" w:themeFillShade="D9"/>
          </w:tcPr>
          <w:p w14:paraId="638B0E7C" w14:textId="77777777" w:rsidR="00FC5262" w:rsidRPr="003454A3" w:rsidRDefault="00FC5262"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417" w:type="dxa"/>
            <w:tcBorders>
              <w:bottom w:val="single" w:sz="4" w:space="0" w:color="auto"/>
            </w:tcBorders>
            <w:shd w:val="clear" w:color="auto" w:fill="D9D9D9" w:themeFill="background1" w:themeFillShade="D9"/>
          </w:tcPr>
          <w:p w14:paraId="68B793F2" w14:textId="77777777" w:rsidR="00FC5262" w:rsidRPr="003454A3" w:rsidRDefault="00FC5262"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24" w:type="dxa"/>
            <w:shd w:val="clear" w:color="auto" w:fill="D9D9D9" w:themeFill="background1" w:themeFillShade="D9"/>
          </w:tcPr>
          <w:p w14:paraId="65B39024" w14:textId="77777777" w:rsidR="00FC5262" w:rsidRPr="003454A3" w:rsidRDefault="00FC5262"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165" w:type="dxa"/>
            <w:shd w:val="clear" w:color="auto" w:fill="D9D9D9" w:themeFill="background1" w:themeFillShade="D9"/>
          </w:tcPr>
          <w:p w14:paraId="34AD9E21" w14:textId="77777777" w:rsidR="00FC5262" w:rsidRPr="003454A3" w:rsidRDefault="00FC5262"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039824CB" w14:textId="77777777" w:rsidR="00FC5262" w:rsidRPr="0016776E" w:rsidRDefault="00FC5262"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FC5262" w:rsidRPr="003454A3" w14:paraId="40C8775E" w14:textId="77777777" w:rsidTr="009E553B">
        <w:tc>
          <w:tcPr>
            <w:tcW w:w="2853" w:type="dxa"/>
            <w:tcBorders>
              <w:top w:val="nil"/>
              <w:right w:val="single" w:sz="4" w:space="0" w:color="auto"/>
            </w:tcBorders>
          </w:tcPr>
          <w:p w14:paraId="626D375A" w14:textId="77777777" w:rsidR="00FC5262" w:rsidRPr="00D91073" w:rsidRDefault="00FC5262" w:rsidP="00240C58">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Public-Web1-P</w:t>
            </w:r>
          </w:p>
          <w:p w14:paraId="12F1518A" w14:textId="77777777" w:rsidR="00FC5262" w:rsidRPr="00D91073" w:rsidRDefault="00FC5262" w:rsidP="00240C58">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Public-Web2-P</w:t>
            </w:r>
          </w:p>
          <w:p w14:paraId="4ED1C671" w14:textId="77777777" w:rsidR="00FC5262" w:rsidRPr="003454A3" w:rsidRDefault="00FC5262" w:rsidP="00240C58">
            <w:pPr>
              <w:rPr>
                <w:rFonts w:ascii="Helvetica" w:eastAsia="Times New Roman" w:hAnsi="Helvetica" w:cs="Helvetica"/>
                <w:color w:val="1F1E33"/>
                <w:sz w:val="20"/>
                <w:lang w:val="nl-NL" w:eastAsia="nl-NL" w:bidi="ar-SA"/>
              </w:rPr>
            </w:pPr>
            <w:r w:rsidRPr="00D91073">
              <w:rPr>
                <w:rFonts w:ascii="Helvetica" w:eastAsia="Times New Roman" w:hAnsi="Helvetica" w:cs="Helvetica"/>
                <w:color w:val="1F1E33"/>
                <w:sz w:val="20"/>
                <w:lang w:val="nl-NL" w:eastAsia="nl-NL" w:bidi="ar-SA"/>
              </w:rPr>
              <w:t>Public-Web3-P</w:t>
            </w:r>
          </w:p>
        </w:tc>
        <w:tc>
          <w:tcPr>
            <w:tcW w:w="2417" w:type="dxa"/>
            <w:tcBorders>
              <w:top w:val="nil"/>
              <w:left w:val="single" w:sz="4" w:space="0" w:color="auto"/>
            </w:tcBorders>
          </w:tcPr>
          <w:p w14:paraId="3BE4F146" w14:textId="77777777" w:rsidR="00EE41D3" w:rsidRPr="00EE41D3" w:rsidRDefault="00EE41D3" w:rsidP="00EE41D3">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SONAR-FS1-P</w:t>
            </w:r>
          </w:p>
          <w:p w14:paraId="7CC5FE8B" w14:textId="5908ED8F" w:rsidR="00FC5262" w:rsidRPr="00D91073" w:rsidRDefault="00EE41D3" w:rsidP="00EE41D3">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SONAR-FS2-P</w:t>
            </w:r>
          </w:p>
        </w:tc>
        <w:tc>
          <w:tcPr>
            <w:tcW w:w="1524" w:type="dxa"/>
          </w:tcPr>
          <w:p w14:paraId="52C30CD6" w14:textId="23E20243" w:rsidR="00FC5262" w:rsidRPr="00D91073" w:rsidRDefault="009E553B"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165" w:type="dxa"/>
          </w:tcPr>
          <w:p w14:paraId="1FD04EC7" w14:textId="381855D4" w:rsidR="00FC5262" w:rsidRPr="00D91073" w:rsidRDefault="009E553B"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250" w:type="dxa"/>
          </w:tcPr>
          <w:p w14:paraId="156AE463" w14:textId="77777777" w:rsidR="00FC5262" w:rsidRPr="00D91073" w:rsidRDefault="00FC5262" w:rsidP="00240C58">
            <w:pPr>
              <w:rPr>
                <w:rFonts w:eastAsia="Times New Roman" w:cs="Helvetica"/>
                <w:color w:val="1F1E33"/>
                <w:sz w:val="20"/>
                <w:lang w:val="en-US" w:eastAsia="nl-NL" w:bidi="ar-SA"/>
              </w:rPr>
            </w:pPr>
          </w:p>
        </w:tc>
      </w:tr>
      <w:tr w:rsidR="009E553B" w:rsidRPr="003454A3" w14:paraId="5D022D4F" w14:textId="77777777" w:rsidTr="009E553B">
        <w:tc>
          <w:tcPr>
            <w:tcW w:w="2853" w:type="dxa"/>
            <w:tcBorders>
              <w:top w:val="nil"/>
              <w:right w:val="single" w:sz="4" w:space="0" w:color="auto"/>
            </w:tcBorders>
          </w:tcPr>
          <w:p w14:paraId="65981CF9" w14:textId="77777777" w:rsidR="009E553B" w:rsidRPr="00D91073" w:rsidRDefault="009E553B" w:rsidP="009E553B">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Public-Web1-</w:t>
            </w:r>
            <w:r>
              <w:rPr>
                <w:rFonts w:ascii="Helvetica" w:eastAsia="Times New Roman" w:hAnsi="Helvetica" w:cs="Helvetica"/>
                <w:color w:val="1F1E33"/>
                <w:sz w:val="20"/>
                <w:lang w:val="en-US" w:eastAsia="nl-NL" w:bidi="ar-SA"/>
              </w:rPr>
              <w:t>A</w:t>
            </w:r>
          </w:p>
          <w:p w14:paraId="179C75C5" w14:textId="77777777" w:rsidR="009E553B" w:rsidRPr="00D91073" w:rsidRDefault="009E553B" w:rsidP="009E553B">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Public-Web2-</w:t>
            </w:r>
            <w:r>
              <w:rPr>
                <w:rFonts w:ascii="Helvetica" w:eastAsia="Times New Roman" w:hAnsi="Helvetica" w:cs="Helvetica"/>
                <w:color w:val="1F1E33"/>
                <w:sz w:val="20"/>
                <w:lang w:val="en-US" w:eastAsia="nl-NL" w:bidi="ar-SA"/>
              </w:rPr>
              <w:t>A</w:t>
            </w:r>
          </w:p>
          <w:p w14:paraId="685EBCF6" w14:textId="77777777" w:rsidR="009E553B" w:rsidRPr="002172C6" w:rsidRDefault="009E553B" w:rsidP="009E553B">
            <w:pPr>
              <w:rPr>
                <w:rFonts w:ascii="Helvetica" w:eastAsia="Times New Roman" w:hAnsi="Helvetica" w:cs="Helvetica"/>
                <w:color w:val="1F1E33"/>
                <w:sz w:val="20"/>
                <w:lang w:val="en-US" w:eastAsia="nl-NL" w:bidi="ar-SA"/>
              </w:rPr>
            </w:pPr>
            <w:r w:rsidRPr="002172C6">
              <w:rPr>
                <w:rFonts w:ascii="Helvetica" w:eastAsia="Times New Roman" w:hAnsi="Helvetica" w:cs="Helvetica"/>
                <w:color w:val="1F1E33"/>
                <w:sz w:val="20"/>
                <w:lang w:val="en-US" w:eastAsia="nl-NL" w:bidi="ar-SA"/>
              </w:rPr>
              <w:t>Public-Web3-A</w:t>
            </w:r>
          </w:p>
        </w:tc>
        <w:tc>
          <w:tcPr>
            <w:tcW w:w="2417" w:type="dxa"/>
            <w:tcBorders>
              <w:top w:val="nil"/>
              <w:left w:val="single" w:sz="4" w:space="0" w:color="auto"/>
            </w:tcBorders>
          </w:tcPr>
          <w:p w14:paraId="33CDA4B0" w14:textId="0C9886F5" w:rsidR="00EE41D3" w:rsidRPr="00EE41D3" w:rsidRDefault="00EE41D3" w:rsidP="00EE41D3">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w:t>
            </w:r>
            <w:r>
              <w:rPr>
                <w:rFonts w:ascii="Helvetica" w:eastAsia="Times New Roman" w:hAnsi="Helvetica" w:cs="Helvetica"/>
                <w:color w:val="1F1E33"/>
                <w:sz w:val="20"/>
                <w:lang w:val="en-US" w:eastAsia="nl-NL" w:bidi="ar-SA"/>
              </w:rPr>
              <w:t>A</w:t>
            </w:r>
          </w:p>
          <w:p w14:paraId="3D10ADB9" w14:textId="4DAB73C1" w:rsidR="009E553B" w:rsidRPr="00D91073" w:rsidRDefault="00EE41D3" w:rsidP="00EE41D3">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w:t>
            </w:r>
            <w:r>
              <w:rPr>
                <w:rFonts w:ascii="Helvetica" w:eastAsia="Times New Roman" w:hAnsi="Helvetica" w:cs="Helvetica"/>
                <w:color w:val="1F1E33"/>
                <w:sz w:val="20"/>
                <w:lang w:val="en-US" w:eastAsia="nl-NL" w:bidi="ar-SA"/>
              </w:rPr>
              <w:t>A</w:t>
            </w:r>
          </w:p>
        </w:tc>
        <w:tc>
          <w:tcPr>
            <w:tcW w:w="1524" w:type="dxa"/>
          </w:tcPr>
          <w:p w14:paraId="43E56E12" w14:textId="1C27F78A" w:rsidR="009E553B" w:rsidRPr="00D91073" w:rsidRDefault="009E553B" w:rsidP="009E553B">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165" w:type="dxa"/>
          </w:tcPr>
          <w:p w14:paraId="53BC768A" w14:textId="4FB4265C" w:rsidR="009E553B" w:rsidRPr="00D91073" w:rsidRDefault="009E553B" w:rsidP="009E553B">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250" w:type="dxa"/>
          </w:tcPr>
          <w:p w14:paraId="001C6959" w14:textId="77777777" w:rsidR="009E553B" w:rsidRPr="00D91073" w:rsidRDefault="009E553B" w:rsidP="009E553B">
            <w:pPr>
              <w:rPr>
                <w:rFonts w:eastAsia="Times New Roman" w:cs="Helvetica"/>
                <w:color w:val="1F1E33"/>
                <w:sz w:val="20"/>
                <w:lang w:val="en-US" w:eastAsia="nl-NL" w:bidi="ar-SA"/>
              </w:rPr>
            </w:pPr>
          </w:p>
        </w:tc>
      </w:tr>
    </w:tbl>
    <w:p w14:paraId="37910F76" w14:textId="6CBD2C2B" w:rsidR="00FC5262" w:rsidRDefault="00FC5262" w:rsidP="00FC5262">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Public Sector AI</w:t>
      </w:r>
      <w:r w:rsidRPr="0016776E">
        <w:rPr>
          <w:rFonts w:eastAsia="Times New Roman" w:cs="Helvetica"/>
          <w:b/>
          <w:bCs/>
          <w:color w:val="1F1E33"/>
          <w:sz w:val="20"/>
          <w:lang w:val="en-US" w:eastAsia="nl-NL" w:bidi="ar-SA"/>
        </w:rPr>
        <w:t xml:space="preserve"> </w:t>
      </w:r>
      <w:r>
        <w:rPr>
          <w:rFonts w:eastAsia="Times New Roman" w:cs="Helvetica"/>
          <w:b/>
          <w:bCs/>
          <w:color w:val="1F1E33"/>
          <w:sz w:val="20"/>
          <w:lang w:val="en-US" w:eastAsia="nl-NL" w:bidi="ar-SA"/>
        </w:rPr>
        <w:t xml:space="preserve">servers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 xml:space="preserve">SONAR </w:t>
      </w:r>
      <w:r w:rsidR="00AE1544">
        <w:rPr>
          <w:rFonts w:eastAsia="Times New Roman" w:cs="Helvetica"/>
          <w:b/>
          <w:bCs/>
          <w:color w:val="1F1E33"/>
          <w:sz w:val="20"/>
          <w:lang w:val="en-US" w:eastAsia="nl-NL" w:bidi="ar-SA"/>
        </w:rPr>
        <w:t>File system</w:t>
      </w:r>
      <w:r w:rsidR="00706A29">
        <w:rPr>
          <w:rFonts w:eastAsia="Times New Roman" w:cs="Helvetica"/>
          <w:b/>
          <w:bCs/>
          <w:color w:val="1F1E33"/>
          <w:sz w:val="20"/>
          <w:lang w:val="en-US" w:eastAsia="nl-NL" w:bidi="ar-SA"/>
        </w:rPr>
        <w:t xml:space="preserve"> (EtP)</w:t>
      </w:r>
    </w:p>
    <w:p w14:paraId="48DA836C" w14:textId="77777777" w:rsidR="00643404" w:rsidRDefault="00643404" w:rsidP="00EE41D3">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643404" w:rsidRPr="003454A3" w14:paraId="3DD77914" w14:textId="77777777" w:rsidTr="007F3062">
        <w:tc>
          <w:tcPr>
            <w:tcW w:w="2810" w:type="dxa"/>
            <w:tcBorders>
              <w:bottom w:val="single" w:sz="4" w:space="0" w:color="auto"/>
            </w:tcBorders>
            <w:shd w:val="clear" w:color="auto" w:fill="D9D9D9" w:themeFill="background1" w:themeFillShade="D9"/>
          </w:tcPr>
          <w:p w14:paraId="35BD5F61" w14:textId="77777777" w:rsidR="00643404" w:rsidRPr="003454A3" w:rsidRDefault="00643404"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3D00D12C" w14:textId="77777777" w:rsidR="00643404" w:rsidRPr="003454A3" w:rsidRDefault="00643404"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63656304" w14:textId="77777777" w:rsidR="00643404" w:rsidRPr="003454A3" w:rsidRDefault="00643404"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43948F15" w14:textId="77777777" w:rsidR="00643404" w:rsidRPr="003454A3" w:rsidRDefault="00643404"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3541F16B" w14:textId="77777777" w:rsidR="00643404" w:rsidRPr="0016776E" w:rsidRDefault="00643404"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7F3062" w:rsidRPr="003454A3" w14:paraId="3972BE25" w14:textId="77777777" w:rsidTr="007F3062">
        <w:tc>
          <w:tcPr>
            <w:tcW w:w="2810" w:type="dxa"/>
            <w:tcBorders>
              <w:top w:val="nil"/>
              <w:right w:val="single" w:sz="4" w:space="0" w:color="auto"/>
            </w:tcBorders>
          </w:tcPr>
          <w:p w14:paraId="5C2D4827"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Public-APP1-P</w:t>
            </w:r>
          </w:p>
          <w:p w14:paraId="5035F5CE"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Public-APP2-P</w:t>
            </w:r>
          </w:p>
          <w:p w14:paraId="4123C06B"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Public-APP3-P</w:t>
            </w:r>
          </w:p>
          <w:p w14:paraId="1399A7E2"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Public-APP4-P</w:t>
            </w:r>
          </w:p>
          <w:p w14:paraId="11EDC381" w14:textId="08CA48DF" w:rsidR="007F3062" w:rsidRPr="003454A3" w:rsidRDefault="007F3062" w:rsidP="007F3062">
            <w:pPr>
              <w:rPr>
                <w:rFonts w:ascii="Helvetica" w:eastAsia="Times New Roman" w:hAnsi="Helvetica" w:cs="Helvetica"/>
                <w:color w:val="1F1E33"/>
                <w:sz w:val="20"/>
                <w:lang w:val="nl-NL" w:eastAsia="nl-NL" w:bidi="ar-SA"/>
              </w:rPr>
            </w:pPr>
            <w:r w:rsidRPr="007F3062">
              <w:rPr>
                <w:rFonts w:ascii="Helvetica" w:eastAsia="Times New Roman" w:hAnsi="Helvetica" w:cs="Helvetica"/>
                <w:color w:val="1F1E33"/>
                <w:sz w:val="20"/>
                <w:lang w:val="en-US" w:eastAsia="nl-NL" w:bidi="ar-SA"/>
              </w:rPr>
              <w:t>Public-APP5-P</w:t>
            </w:r>
          </w:p>
        </w:tc>
        <w:tc>
          <w:tcPr>
            <w:tcW w:w="2393" w:type="dxa"/>
            <w:tcBorders>
              <w:top w:val="nil"/>
              <w:left w:val="single" w:sz="4" w:space="0" w:color="auto"/>
            </w:tcBorders>
          </w:tcPr>
          <w:p w14:paraId="6E1BFEF7" w14:textId="77777777" w:rsidR="007F3062" w:rsidRPr="00EE41D3" w:rsidRDefault="007F3062" w:rsidP="007F3062">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SONAR-FS1-P</w:t>
            </w:r>
          </w:p>
          <w:p w14:paraId="6B50A453" w14:textId="43114390" w:rsidR="007F3062" w:rsidRPr="00D91073" w:rsidRDefault="007F3062" w:rsidP="007F3062">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SONAR-FS2-P</w:t>
            </w:r>
          </w:p>
        </w:tc>
        <w:tc>
          <w:tcPr>
            <w:tcW w:w="1514" w:type="dxa"/>
          </w:tcPr>
          <w:p w14:paraId="0FBCF0BA" w14:textId="78F2A38F" w:rsidR="007F3062" w:rsidRPr="00D91073" w:rsidRDefault="007F3062" w:rsidP="007F306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242" w:type="dxa"/>
          </w:tcPr>
          <w:p w14:paraId="5E6BCAB0" w14:textId="46C1F1EF" w:rsidR="007F3062" w:rsidRPr="00D91073" w:rsidRDefault="007F3062" w:rsidP="007F306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250" w:type="dxa"/>
          </w:tcPr>
          <w:p w14:paraId="684BA7D6" w14:textId="77777777" w:rsidR="007F3062" w:rsidRPr="00D91073" w:rsidRDefault="007F3062" w:rsidP="007F3062">
            <w:pPr>
              <w:rPr>
                <w:rFonts w:eastAsia="Times New Roman" w:cs="Helvetica"/>
                <w:color w:val="1F1E33"/>
                <w:sz w:val="20"/>
                <w:lang w:val="en-US" w:eastAsia="nl-NL" w:bidi="ar-SA"/>
              </w:rPr>
            </w:pPr>
          </w:p>
        </w:tc>
      </w:tr>
      <w:tr w:rsidR="007F3062" w:rsidRPr="003454A3" w14:paraId="7F1AE980" w14:textId="77777777" w:rsidTr="007F3062">
        <w:tc>
          <w:tcPr>
            <w:tcW w:w="2810" w:type="dxa"/>
            <w:tcBorders>
              <w:top w:val="nil"/>
              <w:right w:val="single" w:sz="4" w:space="0" w:color="auto"/>
            </w:tcBorders>
          </w:tcPr>
          <w:p w14:paraId="46DF3725"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Public-APP1-</w:t>
            </w:r>
            <w:r>
              <w:rPr>
                <w:rFonts w:ascii="Helvetica" w:eastAsia="Times New Roman" w:hAnsi="Helvetica" w:cs="Helvetica"/>
                <w:color w:val="1F1E33"/>
                <w:sz w:val="20"/>
                <w:lang w:val="en-US" w:eastAsia="nl-NL" w:bidi="ar-SA"/>
              </w:rPr>
              <w:t>A</w:t>
            </w:r>
          </w:p>
          <w:p w14:paraId="7C536BBE"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Public-APP2-</w:t>
            </w:r>
            <w:r>
              <w:rPr>
                <w:rFonts w:ascii="Helvetica" w:eastAsia="Times New Roman" w:hAnsi="Helvetica" w:cs="Helvetica"/>
                <w:color w:val="1F1E33"/>
                <w:sz w:val="20"/>
                <w:lang w:val="en-US" w:eastAsia="nl-NL" w:bidi="ar-SA"/>
              </w:rPr>
              <w:t>A</w:t>
            </w:r>
          </w:p>
          <w:p w14:paraId="2759480B"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Public-APP3-</w:t>
            </w:r>
            <w:r>
              <w:rPr>
                <w:rFonts w:ascii="Helvetica" w:eastAsia="Times New Roman" w:hAnsi="Helvetica" w:cs="Helvetica"/>
                <w:color w:val="1F1E33"/>
                <w:sz w:val="20"/>
                <w:lang w:val="en-US" w:eastAsia="nl-NL" w:bidi="ar-SA"/>
              </w:rPr>
              <w:t>A</w:t>
            </w:r>
          </w:p>
          <w:p w14:paraId="272D96C1"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Public-APP4-</w:t>
            </w:r>
            <w:r>
              <w:rPr>
                <w:rFonts w:ascii="Helvetica" w:eastAsia="Times New Roman" w:hAnsi="Helvetica" w:cs="Helvetica"/>
                <w:color w:val="1F1E33"/>
                <w:sz w:val="20"/>
                <w:lang w:val="en-US" w:eastAsia="nl-NL" w:bidi="ar-SA"/>
              </w:rPr>
              <w:t>A</w:t>
            </w:r>
          </w:p>
          <w:p w14:paraId="6142FF92" w14:textId="1AFD2BE7" w:rsidR="007F3062" w:rsidRPr="002172C6"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Public-APP5-</w:t>
            </w:r>
            <w:r>
              <w:rPr>
                <w:rFonts w:ascii="Helvetica" w:eastAsia="Times New Roman" w:hAnsi="Helvetica" w:cs="Helvetica"/>
                <w:color w:val="1F1E33"/>
                <w:sz w:val="20"/>
                <w:lang w:val="en-US" w:eastAsia="nl-NL" w:bidi="ar-SA"/>
              </w:rPr>
              <w:t>A</w:t>
            </w:r>
          </w:p>
        </w:tc>
        <w:tc>
          <w:tcPr>
            <w:tcW w:w="2393" w:type="dxa"/>
            <w:tcBorders>
              <w:top w:val="nil"/>
              <w:left w:val="single" w:sz="4" w:space="0" w:color="auto"/>
            </w:tcBorders>
          </w:tcPr>
          <w:p w14:paraId="42EF9329" w14:textId="77777777" w:rsidR="007F3062" w:rsidRPr="00EE41D3" w:rsidRDefault="007F3062" w:rsidP="007F3062">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w:t>
            </w:r>
            <w:r>
              <w:rPr>
                <w:rFonts w:ascii="Helvetica" w:eastAsia="Times New Roman" w:hAnsi="Helvetica" w:cs="Helvetica"/>
                <w:color w:val="1F1E33"/>
                <w:sz w:val="20"/>
                <w:lang w:val="en-US" w:eastAsia="nl-NL" w:bidi="ar-SA"/>
              </w:rPr>
              <w:t>A</w:t>
            </w:r>
          </w:p>
          <w:p w14:paraId="73031AC8" w14:textId="7BED650E" w:rsidR="007F3062" w:rsidRPr="00643404" w:rsidRDefault="007F3062" w:rsidP="007F3062">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w:t>
            </w:r>
            <w:r>
              <w:rPr>
                <w:rFonts w:ascii="Helvetica" w:eastAsia="Times New Roman" w:hAnsi="Helvetica" w:cs="Helvetica"/>
                <w:color w:val="1F1E33"/>
                <w:sz w:val="20"/>
                <w:lang w:val="en-US" w:eastAsia="nl-NL" w:bidi="ar-SA"/>
              </w:rPr>
              <w:t>A</w:t>
            </w:r>
          </w:p>
        </w:tc>
        <w:tc>
          <w:tcPr>
            <w:tcW w:w="1514" w:type="dxa"/>
          </w:tcPr>
          <w:p w14:paraId="59275846" w14:textId="1A1F808B" w:rsidR="007F3062" w:rsidRPr="00D91073" w:rsidRDefault="007F3062" w:rsidP="007F306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242" w:type="dxa"/>
          </w:tcPr>
          <w:p w14:paraId="55726BBE" w14:textId="3931D8C1" w:rsidR="007F3062" w:rsidRPr="00D91073" w:rsidRDefault="007F3062" w:rsidP="007F306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250" w:type="dxa"/>
          </w:tcPr>
          <w:p w14:paraId="219C2A99" w14:textId="77777777" w:rsidR="007F3062" w:rsidRPr="00D91073" w:rsidRDefault="007F3062" w:rsidP="007F3062">
            <w:pPr>
              <w:rPr>
                <w:rFonts w:eastAsia="Times New Roman" w:cs="Helvetica"/>
                <w:color w:val="1F1E33"/>
                <w:sz w:val="20"/>
                <w:lang w:val="en-US" w:eastAsia="nl-NL" w:bidi="ar-SA"/>
              </w:rPr>
            </w:pPr>
          </w:p>
        </w:tc>
      </w:tr>
    </w:tbl>
    <w:p w14:paraId="467CBD00" w14:textId="3C2F46AC" w:rsidR="00643404" w:rsidRDefault="00643404" w:rsidP="00643404">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Public Sector application</w:t>
      </w:r>
      <w:r w:rsidRPr="0016776E">
        <w:rPr>
          <w:rFonts w:eastAsia="Times New Roman" w:cs="Helvetica"/>
          <w:b/>
          <w:bCs/>
          <w:color w:val="1F1E33"/>
          <w:sz w:val="20"/>
          <w:lang w:val="en-US" w:eastAsia="nl-NL" w:bidi="ar-SA"/>
        </w:rPr>
        <w:t xml:space="preserve"> </w:t>
      </w:r>
      <w:r>
        <w:rPr>
          <w:rFonts w:eastAsia="Times New Roman" w:cs="Helvetica"/>
          <w:b/>
          <w:bCs/>
          <w:color w:val="1F1E33"/>
          <w:sz w:val="20"/>
          <w:lang w:val="en-US" w:eastAsia="nl-NL" w:bidi="ar-SA"/>
        </w:rPr>
        <w:t xml:space="preserve">servers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SONAR File system</w:t>
      </w:r>
    </w:p>
    <w:p w14:paraId="7CB6F837" w14:textId="77777777" w:rsidR="007F3062" w:rsidRDefault="007F3062" w:rsidP="00643404">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643404" w:rsidRPr="003454A3" w14:paraId="3E62032B" w14:textId="77777777" w:rsidTr="007F3062">
        <w:tc>
          <w:tcPr>
            <w:tcW w:w="2810" w:type="dxa"/>
            <w:tcBorders>
              <w:bottom w:val="single" w:sz="4" w:space="0" w:color="auto"/>
            </w:tcBorders>
            <w:shd w:val="clear" w:color="auto" w:fill="D9D9D9" w:themeFill="background1" w:themeFillShade="D9"/>
          </w:tcPr>
          <w:p w14:paraId="142D0851" w14:textId="77777777" w:rsidR="00643404" w:rsidRPr="003454A3" w:rsidRDefault="00643404"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1EA4D59B" w14:textId="77777777" w:rsidR="00643404" w:rsidRPr="003454A3" w:rsidRDefault="00643404"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34A36E68" w14:textId="77777777" w:rsidR="00643404" w:rsidRPr="003454A3" w:rsidRDefault="00643404"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7CCF501D" w14:textId="77777777" w:rsidR="00643404" w:rsidRPr="003454A3" w:rsidRDefault="00643404"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38415B8D" w14:textId="77777777" w:rsidR="00643404" w:rsidRPr="0016776E" w:rsidRDefault="00643404"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7F3062" w:rsidRPr="003454A3" w14:paraId="762D70FF" w14:textId="77777777" w:rsidTr="007F3062">
        <w:tc>
          <w:tcPr>
            <w:tcW w:w="2810" w:type="dxa"/>
            <w:tcBorders>
              <w:top w:val="nil"/>
              <w:right w:val="single" w:sz="4" w:space="0" w:color="auto"/>
            </w:tcBorders>
          </w:tcPr>
          <w:p w14:paraId="6BBE5F5B"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Public-APP1-P</w:t>
            </w:r>
          </w:p>
          <w:p w14:paraId="015D0526"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Public-APP2-P</w:t>
            </w:r>
          </w:p>
          <w:p w14:paraId="689B233F"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Public-APP3-P</w:t>
            </w:r>
          </w:p>
          <w:p w14:paraId="22A41AAE"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Public-APP4-P</w:t>
            </w:r>
          </w:p>
          <w:p w14:paraId="01B71B43" w14:textId="0CA04EA5" w:rsidR="007F3062" w:rsidRPr="003454A3" w:rsidRDefault="007F3062" w:rsidP="007F3062">
            <w:pPr>
              <w:rPr>
                <w:rFonts w:ascii="Helvetica" w:eastAsia="Times New Roman" w:hAnsi="Helvetica" w:cs="Helvetica"/>
                <w:color w:val="1F1E33"/>
                <w:sz w:val="20"/>
                <w:lang w:val="nl-NL" w:eastAsia="nl-NL" w:bidi="ar-SA"/>
              </w:rPr>
            </w:pPr>
            <w:r w:rsidRPr="007F3062">
              <w:rPr>
                <w:rFonts w:ascii="Helvetica" w:eastAsia="Times New Roman" w:hAnsi="Helvetica" w:cs="Helvetica"/>
                <w:color w:val="1F1E33"/>
                <w:sz w:val="20"/>
                <w:lang w:val="en-US" w:eastAsia="nl-NL" w:bidi="ar-SA"/>
              </w:rPr>
              <w:t>Public-APP5-P</w:t>
            </w:r>
          </w:p>
        </w:tc>
        <w:tc>
          <w:tcPr>
            <w:tcW w:w="2393" w:type="dxa"/>
            <w:tcBorders>
              <w:top w:val="nil"/>
              <w:left w:val="single" w:sz="4" w:space="0" w:color="auto"/>
            </w:tcBorders>
          </w:tcPr>
          <w:p w14:paraId="55958B60" w14:textId="77777777" w:rsidR="007F3062" w:rsidRPr="008D62B0" w:rsidRDefault="007F3062" w:rsidP="007F3062">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SONAR-DB1-P</w:t>
            </w:r>
          </w:p>
          <w:p w14:paraId="7FA2FA6C" w14:textId="6510D650" w:rsidR="007F3062" w:rsidRPr="00D91073" w:rsidRDefault="007F3062" w:rsidP="007F3062">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SONAR-DB2-P</w:t>
            </w:r>
          </w:p>
        </w:tc>
        <w:tc>
          <w:tcPr>
            <w:tcW w:w="1514" w:type="dxa"/>
          </w:tcPr>
          <w:p w14:paraId="2A6E0C9A" w14:textId="66347489" w:rsidR="007F3062" w:rsidRPr="00D91073" w:rsidRDefault="007F3062" w:rsidP="007F306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242" w:type="dxa"/>
          </w:tcPr>
          <w:p w14:paraId="5AE64417" w14:textId="6E2F5889" w:rsidR="007F3062" w:rsidRPr="00D91073" w:rsidRDefault="007F3062" w:rsidP="007F306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250" w:type="dxa"/>
          </w:tcPr>
          <w:p w14:paraId="4ECEFF85" w14:textId="77777777" w:rsidR="007F3062" w:rsidRPr="00D91073" w:rsidRDefault="007F3062" w:rsidP="007F3062">
            <w:pPr>
              <w:rPr>
                <w:rFonts w:eastAsia="Times New Roman" w:cs="Helvetica"/>
                <w:color w:val="1F1E33"/>
                <w:sz w:val="20"/>
                <w:lang w:val="en-US" w:eastAsia="nl-NL" w:bidi="ar-SA"/>
              </w:rPr>
            </w:pPr>
          </w:p>
        </w:tc>
      </w:tr>
      <w:tr w:rsidR="007F3062" w:rsidRPr="003454A3" w14:paraId="38683A2D" w14:textId="77777777" w:rsidTr="007F3062">
        <w:tc>
          <w:tcPr>
            <w:tcW w:w="2810" w:type="dxa"/>
            <w:tcBorders>
              <w:top w:val="nil"/>
              <w:right w:val="single" w:sz="4" w:space="0" w:color="auto"/>
            </w:tcBorders>
          </w:tcPr>
          <w:p w14:paraId="7B623106"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Public-APP1-</w:t>
            </w:r>
            <w:r>
              <w:rPr>
                <w:rFonts w:ascii="Helvetica" w:eastAsia="Times New Roman" w:hAnsi="Helvetica" w:cs="Helvetica"/>
                <w:color w:val="1F1E33"/>
                <w:sz w:val="20"/>
                <w:lang w:val="en-US" w:eastAsia="nl-NL" w:bidi="ar-SA"/>
              </w:rPr>
              <w:t>A</w:t>
            </w:r>
          </w:p>
          <w:p w14:paraId="00FFA29A"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Public-APP2-</w:t>
            </w:r>
            <w:r>
              <w:rPr>
                <w:rFonts w:ascii="Helvetica" w:eastAsia="Times New Roman" w:hAnsi="Helvetica" w:cs="Helvetica"/>
                <w:color w:val="1F1E33"/>
                <w:sz w:val="20"/>
                <w:lang w:val="en-US" w:eastAsia="nl-NL" w:bidi="ar-SA"/>
              </w:rPr>
              <w:t>A</w:t>
            </w:r>
          </w:p>
          <w:p w14:paraId="6A0DA551"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Public-APP3-</w:t>
            </w:r>
            <w:r>
              <w:rPr>
                <w:rFonts w:ascii="Helvetica" w:eastAsia="Times New Roman" w:hAnsi="Helvetica" w:cs="Helvetica"/>
                <w:color w:val="1F1E33"/>
                <w:sz w:val="20"/>
                <w:lang w:val="en-US" w:eastAsia="nl-NL" w:bidi="ar-SA"/>
              </w:rPr>
              <w:t>A</w:t>
            </w:r>
          </w:p>
          <w:p w14:paraId="288BF72F" w14:textId="77777777" w:rsidR="007F3062" w:rsidRPr="007F3062"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lastRenderedPageBreak/>
              <w:t>Public-APP4-</w:t>
            </w:r>
            <w:r>
              <w:rPr>
                <w:rFonts w:ascii="Helvetica" w:eastAsia="Times New Roman" w:hAnsi="Helvetica" w:cs="Helvetica"/>
                <w:color w:val="1F1E33"/>
                <w:sz w:val="20"/>
                <w:lang w:val="en-US" w:eastAsia="nl-NL" w:bidi="ar-SA"/>
              </w:rPr>
              <w:t>A</w:t>
            </w:r>
          </w:p>
          <w:p w14:paraId="54000332" w14:textId="1C969474" w:rsidR="007F3062" w:rsidRPr="002172C6" w:rsidRDefault="007F3062" w:rsidP="007F3062">
            <w:pPr>
              <w:rPr>
                <w:rFonts w:ascii="Helvetica" w:eastAsia="Times New Roman" w:hAnsi="Helvetica" w:cs="Helvetica"/>
                <w:color w:val="1F1E33"/>
                <w:sz w:val="20"/>
                <w:lang w:val="en-US" w:eastAsia="nl-NL" w:bidi="ar-SA"/>
              </w:rPr>
            </w:pPr>
            <w:r w:rsidRPr="007F3062">
              <w:rPr>
                <w:rFonts w:ascii="Helvetica" w:eastAsia="Times New Roman" w:hAnsi="Helvetica" w:cs="Helvetica"/>
                <w:color w:val="1F1E33"/>
                <w:sz w:val="20"/>
                <w:lang w:val="en-US" w:eastAsia="nl-NL" w:bidi="ar-SA"/>
              </w:rPr>
              <w:t>Public-APP5-</w:t>
            </w:r>
            <w:r>
              <w:rPr>
                <w:rFonts w:ascii="Helvetica" w:eastAsia="Times New Roman" w:hAnsi="Helvetica" w:cs="Helvetica"/>
                <w:color w:val="1F1E33"/>
                <w:sz w:val="20"/>
                <w:lang w:val="en-US" w:eastAsia="nl-NL" w:bidi="ar-SA"/>
              </w:rPr>
              <w:t>A</w:t>
            </w:r>
          </w:p>
        </w:tc>
        <w:tc>
          <w:tcPr>
            <w:tcW w:w="2393" w:type="dxa"/>
            <w:tcBorders>
              <w:top w:val="nil"/>
              <w:left w:val="single" w:sz="4" w:space="0" w:color="auto"/>
            </w:tcBorders>
          </w:tcPr>
          <w:p w14:paraId="0F79D81F" w14:textId="548B6B13" w:rsidR="007F3062" w:rsidRPr="008D62B0" w:rsidRDefault="007F3062" w:rsidP="007F3062">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lastRenderedPageBreak/>
              <w:t>SONAR-DB1-</w:t>
            </w:r>
            <w:r>
              <w:rPr>
                <w:rFonts w:ascii="Helvetica" w:eastAsia="Times New Roman" w:hAnsi="Helvetica" w:cs="Helvetica"/>
                <w:color w:val="1F1E33"/>
                <w:sz w:val="20"/>
                <w:lang w:val="en-US" w:eastAsia="nl-NL" w:bidi="ar-SA"/>
              </w:rPr>
              <w:t>A</w:t>
            </w:r>
          </w:p>
          <w:p w14:paraId="2C77AB7B" w14:textId="6A7F6385" w:rsidR="007F3062" w:rsidRPr="00643404" w:rsidRDefault="007F3062" w:rsidP="007F3062">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w:t>
            </w:r>
            <w:r>
              <w:rPr>
                <w:rFonts w:ascii="Helvetica" w:eastAsia="Times New Roman" w:hAnsi="Helvetica" w:cs="Helvetica"/>
                <w:color w:val="1F1E33"/>
                <w:sz w:val="20"/>
                <w:lang w:val="en-US" w:eastAsia="nl-NL" w:bidi="ar-SA"/>
              </w:rPr>
              <w:t>A</w:t>
            </w:r>
          </w:p>
        </w:tc>
        <w:tc>
          <w:tcPr>
            <w:tcW w:w="1514" w:type="dxa"/>
          </w:tcPr>
          <w:p w14:paraId="05FA5EFC" w14:textId="549AF672" w:rsidR="007F3062" w:rsidRPr="00D91073" w:rsidRDefault="007F3062" w:rsidP="007F306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242" w:type="dxa"/>
          </w:tcPr>
          <w:p w14:paraId="711AA018" w14:textId="2B2F92CB" w:rsidR="007F3062" w:rsidRPr="00D91073" w:rsidRDefault="007F3062" w:rsidP="007F3062">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250" w:type="dxa"/>
          </w:tcPr>
          <w:p w14:paraId="257C9B8D" w14:textId="77777777" w:rsidR="007F3062" w:rsidRPr="00D91073" w:rsidRDefault="007F3062" w:rsidP="007F3062">
            <w:pPr>
              <w:rPr>
                <w:rFonts w:eastAsia="Times New Roman" w:cs="Helvetica"/>
                <w:color w:val="1F1E33"/>
                <w:sz w:val="20"/>
                <w:lang w:val="en-US" w:eastAsia="nl-NL" w:bidi="ar-SA"/>
              </w:rPr>
            </w:pPr>
          </w:p>
        </w:tc>
      </w:tr>
    </w:tbl>
    <w:p w14:paraId="118CB4E8" w14:textId="6ABDAFFA" w:rsidR="00643404" w:rsidRDefault="00643404" w:rsidP="00643404">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Public Sector application</w:t>
      </w:r>
      <w:r w:rsidRPr="0016776E">
        <w:rPr>
          <w:rFonts w:eastAsia="Times New Roman" w:cs="Helvetica"/>
          <w:b/>
          <w:bCs/>
          <w:color w:val="1F1E33"/>
          <w:sz w:val="20"/>
          <w:lang w:val="en-US" w:eastAsia="nl-NL" w:bidi="ar-SA"/>
        </w:rPr>
        <w:t xml:space="preserve"> </w:t>
      </w:r>
      <w:r>
        <w:rPr>
          <w:rFonts w:eastAsia="Times New Roman" w:cs="Helvetica"/>
          <w:b/>
          <w:bCs/>
          <w:color w:val="1F1E33"/>
          <w:sz w:val="20"/>
          <w:lang w:val="en-US" w:eastAsia="nl-NL" w:bidi="ar-SA"/>
        </w:rPr>
        <w:t xml:space="preserve">servers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SONAR database</w:t>
      </w:r>
    </w:p>
    <w:p w14:paraId="0BF6836E" w14:textId="021CF76F" w:rsidR="002F1B82" w:rsidRDefault="002F1B82" w:rsidP="00643404">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327AA1" w:rsidRPr="003454A3" w14:paraId="6731E0AA" w14:textId="77777777" w:rsidTr="00240C58">
        <w:tc>
          <w:tcPr>
            <w:tcW w:w="2810" w:type="dxa"/>
            <w:tcBorders>
              <w:bottom w:val="single" w:sz="4" w:space="0" w:color="auto"/>
            </w:tcBorders>
            <w:shd w:val="clear" w:color="auto" w:fill="D9D9D9" w:themeFill="background1" w:themeFillShade="D9"/>
          </w:tcPr>
          <w:p w14:paraId="25BAE0EE" w14:textId="77777777" w:rsidR="00327AA1" w:rsidRPr="003454A3" w:rsidRDefault="00327AA1"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0D53D684" w14:textId="77777777" w:rsidR="00327AA1" w:rsidRPr="003454A3" w:rsidRDefault="00327AA1"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64594770" w14:textId="77777777" w:rsidR="00327AA1" w:rsidRPr="003454A3" w:rsidRDefault="00327AA1"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50168A73" w14:textId="77777777" w:rsidR="00327AA1" w:rsidRPr="003454A3" w:rsidRDefault="00327AA1"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0BCA33CC" w14:textId="77777777" w:rsidR="00327AA1" w:rsidRPr="0016776E" w:rsidRDefault="00327AA1"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5E4F7B" w:rsidRPr="003454A3" w14:paraId="53B30DBA" w14:textId="77777777" w:rsidTr="00240C58">
        <w:tc>
          <w:tcPr>
            <w:tcW w:w="2810" w:type="dxa"/>
            <w:tcBorders>
              <w:top w:val="nil"/>
              <w:right w:val="single" w:sz="4" w:space="0" w:color="auto"/>
            </w:tcBorders>
          </w:tcPr>
          <w:p w14:paraId="3449F727" w14:textId="77777777" w:rsidR="005E4F7B" w:rsidRPr="002F1B82" w:rsidRDefault="005E4F7B" w:rsidP="005E4F7B">
            <w:pPr>
              <w:rPr>
                <w:rFonts w:ascii="Helvetica" w:eastAsia="Times New Roman" w:hAnsi="Helvetica" w:cs="Helvetica"/>
                <w:color w:val="1F1E33"/>
                <w:sz w:val="20"/>
                <w:lang w:val="en-US" w:eastAsia="nl-NL" w:bidi="ar-SA"/>
              </w:rPr>
            </w:pPr>
            <w:r w:rsidRPr="002F1B82">
              <w:rPr>
                <w:rFonts w:ascii="Helvetica" w:eastAsia="Times New Roman" w:hAnsi="Helvetica" w:cs="Helvetica"/>
                <w:color w:val="1F1E33"/>
                <w:sz w:val="20"/>
                <w:lang w:val="en-US" w:eastAsia="nl-NL" w:bidi="ar-SA"/>
              </w:rPr>
              <w:t>EAI-Web1-P</w:t>
            </w:r>
          </w:p>
          <w:p w14:paraId="55FCF8B0" w14:textId="149B5CE6" w:rsidR="005E4F7B" w:rsidRPr="003454A3" w:rsidRDefault="005E4F7B" w:rsidP="005E4F7B">
            <w:pPr>
              <w:rPr>
                <w:rFonts w:ascii="Helvetica" w:eastAsia="Times New Roman" w:hAnsi="Helvetica" w:cs="Helvetica"/>
                <w:color w:val="1F1E33"/>
                <w:sz w:val="20"/>
                <w:lang w:val="nl-NL" w:eastAsia="nl-NL" w:bidi="ar-SA"/>
              </w:rPr>
            </w:pPr>
            <w:r w:rsidRPr="002F1B82">
              <w:rPr>
                <w:rFonts w:ascii="Helvetica" w:eastAsia="Times New Roman" w:hAnsi="Helvetica" w:cs="Helvetica"/>
                <w:color w:val="1F1E33"/>
                <w:sz w:val="20"/>
                <w:lang w:val="en-US" w:eastAsia="nl-NL" w:bidi="ar-SA"/>
              </w:rPr>
              <w:t>EAI-Web2-</w:t>
            </w:r>
            <w:r>
              <w:rPr>
                <w:rFonts w:ascii="Helvetica" w:eastAsia="Times New Roman" w:hAnsi="Helvetica" w:cs="Helvetica"/>
                <w:color w:val="1F1E33"/>
                <w:sz w:val="20"/>
                <w:lang w:val="en-US" w:eastAsia="nl-NL" w:bidi="ar-SA"/>
              </w:rPr>
              <w:t>P</w:t>
            </w:r>
          </w:p>
        </w:tc>
        <w:tc>
          <w:tcPr>
            <w:tcW w:w="2393" w:type="dxa"/>
            <w:tcBorders>
              <w:top w:val="nil"/>
              <w:left w:val="single" w:sz="4" w:space="0" w:color="auto"/>
            </w:tcBorders>
          </w:tcPr>
          <w:p w14:paraId="64DD5C7D" w14:textId="77777777" w:rsidR="005E4F7B" w:rsidRPr="00EE41D3" w:rsidRDefault="005E4F7B" w:rsidP="005E4F7B">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SONAR-FS1-P</w:t>
            </w:r>
          </w:p>
          <w:p w14:paraId="1B321E79" w14:textId="77777777" w:rsidR="005E4F7B" w:rsidRPr="00D91073" w:rsidRDefault="005E4F7B" w:rsidP="005E4F7B">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SONAR-FS2-P</w:t>
            </w:r>
          </w:p>
        </w:tc>
        <w:tc>
          <w:tcPr>
            <w:tcW w:w="1514" w:type="dxa"/>
          </w:tcPr>
          <w:p w14:paraId="6CC7D37B" w14:textId="77777777" w:rsidR="005E4F7B" w:rsidRPr="00D91073" w:rsidRDefault="005E4F7B" w:rsidP="005E4F7B">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242" w:type="dxa"/>
          </w:tcPr>
          <w:p w14:paraId="4909197B" w14:textId="77777777" w:rsidR="005E4F7B" w:rsidRPr="00D91073" w:rsidRDefault="005E4F7B" w:rsidP="005E4F7B">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250" w:type="dxa"/>
          </w:tcPr>
          <w:p w14:paraId="7D237100" w14:textId="77777777" w:rsidR="005E4F7B" w:rsidRPr="00D91073" w:rsidRDefault="005E4F7B" w:rsidP="005E4F7B">
            <w:pPr>
              <w:rPr>
                <w:rFonts w:eastAsia="Times New Roman" w:cs="Helvetica"/>
                <w:color w:val="1F1E33"/>
                <w:sz w:val="20"/>
                <w:lang w:val="en-US" w:eastAsia="nl-NL" w:bidi="ar-SA"/>
              </w:rPr>
            </w:pPr>
          </w:p>
        </w:tc>
      </w:tr>
      <w:tr w:rsidR="005E4F7B" w:rsidRPr="003454A3" w14:paraId="70210319" w14:textId="77777777" w:rsidTr="00240C58">
        <w:tc>
          <w:tcPr>
            <w:tcW w:w="2810" w:type="dxa"/>
            <w:tcBorders>
              <w:top w:val="nil"/>
              <w:right w:val="single" w:sz="4" w:space="0" w:color="auto"/>
            </w:tcBorders>
          </w:tcPr>
          <w:p w14:paraId="04B2AEF5" w14:textId="77777777" w:rsidR="005E4F7B" w:rsidRPr="002F1B82" w:rsidRDefault="005E4F7B" w:rsidP="005E4F7B">
            <w:pPr>
              <w:rPr>
                <w:rFonts w:ascii="Helvetica" w:eastAsia="Times New Roman" w:hAnsi="Helvetica" w:cs="Helvetica"/>
                <w:color w:val="1F1E33"/>
                <w:sz w:val="20"/>
                <w:lang w:val="en-US" w:eastAsia="nl-NL" w:bidi="ar-SA"/>
              </w:rPr>
            </w:pPr>
            <w:r w:rsidRPr="002F1B82">
              <w:rPr>
                <w:rFonts w:ascii="Helvetica" w:eastAsia="Times New Roman" w:hAnsi="Helvetica" w:cs="Helvetica"/>
                <w:color w:val="1F1E33"/>
                <w:sz w:val="20"/>
                <w:lang w:val="en-US" w:eastAsia="nl-NL" w:bidi="ar-SA"/>
              </w:rPr>
              <w:t>EAI-Web1-</w:t>
            </w:r>
            <w:r>
              <w:rPr>
                <w:rFonts w:ascii="Helvetica" w:eastAsia="Times New Roman" w:hAnsi="Helvetica" w:cs="Helvetica"/>
                <w:color w:val="1F1E33"/>
                <w:sz w:val="20"/>
                <w:lang w:val="en-US" w:eastAsia="nl-NL" w:bidi="ar-SA"/>
              </w:rPr>
              <w:t>A</w:t>
            </w:r>
          </w:p>
          <w:p w14:paraId="0D36E13B" w14:textId="55EE910B" w:rsidR="005E4F7B" w:rsidRPr="002172C6" w:rsidRDefault="005E4F7B" w:rsidP="005E4F7B">
            <w:pPr>
              <w:rPr>
                <w:rFonts w:ascii="Helvetica" w:eastAsia="Times New Roman" w:hAnsi="Helvetica" w:cs="Helvetica"/>
                <w:color w:val="1F1E33"/>
                <w:sz w:val="20"/>
                <w:lang w:val="en-US" w:eastAsia="nl-NL" w:bidi="ar-SA"/>
              </w:rPr>
            </w:pPr>
            <w:r w:rsidRPr="002F1B82">
              <w:rPr>
                <w:rFonts w:ascii="Helvetica" w:eastAsia="Times New Roman" w:hAnsi="Helvetica" w:cs="Helvetica"/>
                <w:color w:val="1F1E33"/>
                <w:sz w:val="20"/>
                <w:lang w:val="en-US" w:eastAsia="nl-NL" w:bidi="ar-SA"/>
              </w:rPr>
              <w:t>EAI-Web2-</w:t>
            </w:r>
            <w:r>
              <w:rPr>
                <w:rFonts w:ascii="Helvetica" w:eastAsia="Times New Roman" w:hAnsi="Helvetica" w:cs="Helvetica"/>
                <w:color w:val="1F1E33"/>
                <w:sz w:val="20"/>
                <w:lang w:val="en-US" w:eastAsia="nl-NL" w:bidi="ar-SA"/>
              </w:rPr>
              <w:t>A</w:t>
            </w:r>
          </w:p>
        </w:tc>
        <w:tc>
          <w:tcPr>
            <w:tcW w:w="2393" w:type="dxa"/>
            <w:tcBorders>
              <w:top w:val="nil"/>
              <w:left w:val="single" w:sz="4" w:space="0" w:color="auto"/>
            </w:tcBorders>
          </w:tcPr>
          <w:p w14:paraId="0D6B5939" w14:textId="77777777" w:rsidR="005E4F7B" w:rsidRPr="00EE41D3" w:rsidRDefault="005E4F7B" w:rsidP="005E4F7B">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w:t>
            </w:r>
            <w:r>
              <w:rPr>
                <w:rFonts w:ascii="Helvetica" w:eastAsia="Times New Roman" w:hAnsi="Helvetica" w:cs="Helvetica"/>
                <w:color w:val="1F1E33"/>
                <w:sz w:val="20"/>
                <w:lang w:val="en-US" w:eastAsia="nl-NL" w:bidi="ar-SA"/>
              </w:rPr>
              <w:t>A</w:t>
            </w:r>
          </w:p>
          <w:p w14:paraId="6A4A8971" w14:textId="77777777" w:rsidR="005E4F7B" w:rsidRPr="00643404" w:rsidRDefault="005E4F7B" w:rsidP="005E4F7B">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w:t>
            </w:r>
            <w:r>
              <w:rPr>
                <w:rFonts w:ascii="Helvetica" w:eastAsia="Times New Roman" w:hAnsi="Helvetica" w:cs="Helvetica"/>
                <w:color w:val="1F1E33"/>
                <w:sz w:val="20"/>
                <w:lang w:val="en-US" w:eastAsia="nl-NL" w:bidi="ar-SA"/>
              </w:rPr>
              <w:t>A</w:t>
            </w:r>
          </w:p>
        </w:tc>
        <w:tc>
          <w:tcPr>
            <w:tcW w:w="1514" w:type="dxa"/>
          </w:tcPr>
          <w:p w14:paraId="4887948F" w14:textId="77777777" w:rsidR="005E4F7B" w:rsidRPr="00D91073" w:rsidRDefault="005E4F7B" w:rsidP="005E4F7B">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242" w:type="dxa"/>
          </w:tcPr>
          <w:p w14:paraId="145B09FE" w14:textId="77777777" w:rsidR="005E4F7B" w:rsidRPr="00D91073" w:rsidRDefault="005E4F7B" w:rsidP="005E4F7B">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250" w:type="dxa"/>
          </w:tcPr>
          <w:p w14:paraId="039B192A" w14:textId="77777777" w:rsidR="005E4F7B" w:rsidRPr="00D91073" w:rsidRDefault="005E4F7B" w:rsidP="005E4F7B">
            <w:pPr>
              <w:rPr>
                <w:rFonts w:eastAsia="Times New Roman" w:cs="Helvetica"/>
                <w:color w:val="1F1E33"/>
                <w:sz w:val="20"/>
                <w:lang w:val="en-US" w:eastAsia="nl-NL" w:bidi="ar-SA"/>
              </w:rPr>
            </w:pPr>
          </w:p>
        </w:tc>
      </w:tr>
    </w:tbl>
    <w:p w14:paraId="3D80C1AE" w14:textId="7F9FE712" w:rsidR="00327AA1" w:rsidRDefault="005E4F7B" w:rsidP="00327AA1">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EAI</w:t>
      </w:r>
      <w:r w:rsidR="00327AA1">
        <w:rPr>
          <w:rFonts w:eastAsia="Times New Roman" w:cs="Helvetica"/>
          <w:b/>
          <w:bCs/>
          <w:color w:val="1F1E33"/>
          <w:sz w:val="20"/>
          <w:lang w:val="en-US" w:eastAsia="nl-NL" w:bidi="ar-SA"/>
        </w:rPr>
        <w:t xml:space="preserve"> </w:t>
      </w:r>
      <w:r>
        <w:rPr>
          <w:rFonts w:eastAsia="Times New Roman" w:cs="Helvetica"/>
          <w:b/>
          <w:bCs/>
          <w:color w:val="1F1E33"/>
          <w:sz w:val="20"/>
          <w:lang w:val="en-US" w:eastAsia="nl-NL" w:bidi="ar-SA"/>
        </w:rPr>
        <w:t xml:space="preserve">AI </w:t>
      </w:r>
      <w:r w:rsidR="00327AA1">
        <w:rPr>
          <w:rFonts w:eastAsia="Times New Roman" w:cs="Helvetica"/>
          <w:b/>
          <w:bCs/>
          <w:color w:val="1F1E33"/>
          <w:sz w:val="20"/>
          <w:lang w:val="en-US" w:eastAsia="nl-NL" w:bidi="ar-SA"/>
        </w:rPr>
        <w:t xml:space="preserve">servers </w:t>
      </w:r>
      <w:r w:rsidR="00327AA1" w:rsidRPr="0016776E">
        <w:rPr>
          <w:rFonts w:eastAsia="Times New Roman" w:cs="Helvetica"/>
          <w:b/>
          <w:bCs/>
          <w:color w:val="1F1E33"/>
          <w:sz w:val="20"/>
          <w:lang w:val="en-US" w:eastAsia="nl-NL" w:bidi="ar-SA"/>
        </w:rPr>
        <w:t xml:space="preserve">to </w:t>
      </w:r>
      <w:r w:rsidR="00327AA1">
        <w:rPr>
          <w:rFonts w:eastAsia="Times New Roman" w:cs="Helvetica"/>
          <w:b/>
          <w:bCs/>
          <w:color w:val="1F1E33"/>
          <w:sz w:val="20"/>
          <w:lang w:val="en-US" w:eastAsia="nl-NL" w:bidi="ar-SA"/>
        </w:rPr>
        <w:t>SONAR File system</w:t>
      </w:r>
    </w:p>
    <w:p w14:paraId="49844BF7" w14:textId="7FBF1339" w:rsidR="008D7D3C" w:rsidRDefault="008D7D3C" w:rsidP="008D7D3C">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5E4F7B" w:rsidRPr="003454A3" w14:paraId="38C1112D" w14:textId="77777777" w:rsidTr="00240C58">
        <w:tc>
          <w:tcPr>
            <w:tcW w:w="2810" w:type="dxa"/>
            <w:tcBorders>
              <w:bottom w:val="single" w:sz="4" w:space="0" w:color="auto"/>
            </w:tcBorders>
            <w:shd w:val="clear" w:color="auto" w:fill="D9D9D9" w:themeFill="background1" w:themeFillShade="D9"/>
          </w:tcPr>
          <w:p w14:paraId="2C4D0ED8" w14:textId="77777777" w:rsidR="005E4F7B" w:rsidRPr="003454A3" w:rsidRDefault="005E4F7B"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233F3728" w14:textId="77777777" w:rsidR="005E4F7B" w:rsidRPr="003454A3" w:rsidRDefault="005E4F7B"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4B33C655" w14:textId="77777777" w:rsidR="005E4F7B" w:rsidRPr="003454A3" w:rsidRDefault="005E4F7B"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1C4C8BB0" w14:textId="77777777" w:rsidR="005E4F7B" w:rsidRPr="003454A3" w:rsidRDefault="005E4F7B"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3F97AC7D" w14:textId="77777777" w:rsidR="005E4F7B" w:rsidRPr="0016776E" w:rsidRDefault="005E4F7B"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7513BD" w:rsidRPr="003454A3" w14:paraId="33805848" w14:textId="77777777" w:rsidTr="00240C58">
        <w:tc>
          <w:tcPr>
            <w:tcW w:w="2810" w:type="dxa"/>
            <w:tcBorders>
              <w:top w:val="nil"/>
              <w:right w:val="single" w:sz="4" w:space="0" w:color="auto"/>
            </w:tcBorders>
          </w:tcPr>
          <w:p w14:paraId="41A885C6"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EAI-APP1-P</w:t>
            </w:r>
          </w:p>
          <w:p w14:paraId="7920DEEF"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EAI-APP2-P</w:t>
            </w:r>
          </w:p>
          <w:p w14:paraId="7D156723"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EAI-APP3-P</w:t>
            </w:r>
          </w:p>
          <w:p w14:paraId="1FA0EE3C" w14:textId="3922B4B5" w:rsidR="007513BD" w:rsidRPr="007513BD"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EAI-APP4-P</w:t>
            </w:r>
          </w:p>
        </w:tc>
        <w:tc>
          <w:tcPr>
            <w:tcW w:w="2393" w:type="dxa"/>
            <w:tcBorders>
              <w:top w:val="nil"/>
              <w:left w:val="single" w:sz="4" w:space="0" w:color="auto"/>
            </w:tcBorders>
          </w:tcPr>
          <w:p w14:paraId="7BE041A5" w14:textId="77777777" w:rsidR="007513BD" w:rsidRPr="00EE41D3" w:rsidRDefault="007513BD" w:rsidP="007513BD">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SONAR-FS1-P</w:t>
            </w:r>
          </w:p>
          <w:p w14:paraId="65434C94" w14:textId="77777777" w:rsidR="007513BD" w:rsidRPr="00D91073" w:rsidRDefault="007513BD" w:rsidP="007513BD">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SONAR-FS2-P</w:t>
            </w:r>
          </w:p>
        </w:tc>
        <w:tc>
          <w:tcPr>
            <w:tcW w:w="1514" w:type="dxa"/>
          </w:tcPr>
          <w:p w14:paraId="61DDAA7F" w14:textId="77777777" w:rsidR="007513BD" w:rsidRPr="00D91073" w:rsidRDefault="007513BD" w:rsidP="007513BD">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242" w:type="dxa"/>
          </w:tcPr>
          <w:p w14:paraId="0FE2B716" w14:textId="77777777" w:rsidR="007513BD" w:rsidRPr="00D91073" w:rsidRDefault="007513BD" w:rsidP="007513BD">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250" w:type="dxa"/>
          </w:tcPr>
          <w:p w14:paraId="07967E85" w14:textId="77777777" w:rsidR="007513BD" w:rsidRPr="00D91073" w:rsidRDefault="007513BD" w:rsidP="007513BD">
            <w:pPr>
              <w:rPr>
                <w:rFonts w:eastAsia="Times New Roman" w:cs="Helvetica"/>
                <w:color w:val="1F1E33"/>
                <w:sz w:val="20"/>
                <w:lang w:val="en-US" w:eastAsia="nl-NL" w:bidi="ar-SA"/>
              </w:rPr>
            </w:pPr>
          </w:p>
        </w:tc>
      </w:tr>
      <w:tr w:rsidR="007513BD" w:rsidRPr="003454A3" w14:paraId="20D482F2" w14:textId="77777777" w:rsidTr="00240C58">
        <w:tc>
          <w:tcPr>
            <w:tcW w:w="2810" w:type="dxa"/>
            <w:tcBorders>
              <w:top w:val="nil"/>
              <w:right w:val="single" w:sz="4" w:space="0" w:color="auto"/>
            </w:tcBorders>
          </w:tcPr>
          <w:p w14:paraId="2E71E583"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EAI-APP1-</w:t>
            </w:r>
            <w:r>
              <w:rPr>
                <w:rFonts w:ascii="Helvetica" w:eastAsia="Times New Roman" w:hAnsi="Helvetica" w:cs="Helvetica"/>
                <w:color w:val="1F1E33"/>
                <w:sz w:val="20"/>
                <w:lang w:val="en-US" w:eastAsia="nl-NL" w:bidi="ar-SA"/>
              </w:rPr>
              <w:t>A</w:t>
            </w:r>
          </w:p>
          <w:p w14:paraId="627EAC47"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EAI-APP2-</w:t>
            </w:r>
            <w:r>
              <w:rPr>
                <w:rFonts w:ascii="Helvetica" w:eastAsia="Times New Roman" w:hAnsi="Helvetica" w:cs="Helvetica"/>
                <w:color w:val="1F1E33"/>
                <w:sz w:val="20"/>
                <w:lang w:val="en-US" w:eastAsia="nl-NL" w:bidi="ar-SA"/>
              </w:rPr>
              <w:t>A</w:t>
            </w:r>
          </w:p>
          <w:p w14:paraId="30A409E5"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EAI-APP3-</w:t>
            </w:r>
            <w:r>
              <w:rPr>
                <w:rFonts w:ascii="Helvetica" w:eastAsia="Times New Roman" w:hAnsi="Helvetica" w:cs="Helvetica"/>
                <w:color w:val="1F1E33"/>
                <w:sz w:val="20"/>
                <w:lang w:val="en-US" w:eastAsia="nl-NL" w:bidi="ar-SA"/>
              </w:rPr>
              <w:t>A</w:t>
            </w:r>
          </w:p>
          <w:p w14:paraId="4ECC4AE5" w14:textId="201C5176" w:rsidR="007513BD" w:rsidRPr="002172C6"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EAI-APP4-</w:t>
            </w:r>
            <w:r>
              <w:rPr>
                <w:rFonts w:ascii="Helvetica" w:eastAsia="Times New Roman" w:hAnsi="Helvetica" w:cs="Helvetica"/>
                <w:color w:val="1F1E33"/>
                <w:sz w:val="20"/>
                <w:lang w:val="en-US" w:eastAsia="nl-NL" w:bidi="ar-SA"/>
              </w:rPr>
              <w:t>A</w:t>
            </w:r>
          </w:p>
        </w:tc>
        <w:tc>
          <w:tcPr>
            <w:tcW w:w="2393" w:type="dxa"/>
            <w:tcBorders>
              <w:top w:val="nil"/>
              <w:left w:val="single" w:sz="4" w:space="0" w:color="auto"/>
            </w:tcBorders>
          </w:tcPr>
          <w:p w14:paraId="0E620098" w14:textId="77777777" w:rsidR="007513BD" w:rsidRPr="00EE41D3" w:rsidRDefault="007513BD" w:rsidP="007513BD">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w:t>
            </w:r>
            <w:r>
              <w:rPr>
                <w:rFonts w:ascii="Helvetica" w:eastAsia="Times New Roman" w:hAnsi="Helvetica" w:cs="Helvetica"/>
                <w:color w:val="1F1E33"/>
                <w:sz w:val="20"/>
                <w:lang w:val="en-US" w:eastAsia="nl-NL" w:bidi="ar-SA"/>
              </w:rPr>
              <w:t>A</w:t>
            </w:r>
          </w:p>
          <w:p w14:paraId="60BD930B" w14:textId="77777777" w:rsidR="007513BD" w:rsidRPr="00643404" w:rsidRDefault="007513BD" w:rsidP="007513BD">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w:t>
            </w:r>
            <w:r>
              <w:rPr>
                <w:rFonts w:ascii="Helvetica" w:eastAsia="Times New Roman" w:hAnsi="Helvetica" w:cs="Helvetica"/>
                <w:color w:val="1F1E33"/>
                <w:sz w:val="20"/>
                <w:lang w:val="en-US" w:eastAsia="nl-NL" w:bidi="ar-SA"/>
              </w:rPr>
              <w:t>A</w:t>
            </w:r>
          </w:p>
        </w:tc>
        <w:tc>
          <w:tcPr>
            <w:tcW w:w="1514" w:type="dxa"/>
          </w:tcPr>
          <w:p w14:paraId="63BF064E" w14:textId="77777777" w:rsidR="007513BD" w:rsidRPr="00D91073" w:rsidRDefault="007513BD" w:rsidP="007513BD">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242" w:type="dxa"/>
          </w:tcPr>
          <w:p w14:paraId="3261BB19" w14:textId="77777777" w:rsidR="007513BD" w:rsidRPr="00D91073" w:rsidRDefault="007513BD" w:rsidP="007513BD">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250" w:type="dxa"/>
          </w:tcPr>
          <w:p w14:paraId="6A5382F9" w14:textId="77777777" w:rsidR="007513BD" w:rsidRPr="00D91073" w:rsidRDefault="007513BD" w:rsidP="007513BD">
            <w:pPr>
              <w:rPr>
                <w:rFonts w:eastAsia="Times New Roman" w:cs="Helvetica"/>
                <w:color w:val="1F1E33"/>
                <w:sz w:val="20"/>
                <w:lang w:val="en-US" w:eastAsia="nl-NL" w:bidi="ar-SA"/>
              </w:rPr>
            </w:pPr>
          </w:p>
        </w:tc>
      </w:tr>
    </w:tbl>
    <w:p w14:paraId="13B03464" w14:textId="73D6CD8F" w:rsidR="005E4F7B" w:rsidRDefault="005E4F7B" w:rsidP="005E4F7B">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 xml:space="preserve">EAI Application servers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SONAR File system</w:t>
      </w:r>
    </w:p>
    <w:p w14:paraId="60515C41" w14:textId="3D594974" w:rsidR="005E4F7B" w:rsidRDefault="005E4F7B" w:rsidP="008D7D3C">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7513BD" w:rsidRPr="003454A3" w14:paraId="5AF5C305" w14:textId="77777777" w:rsidTr="00240C58">
        <w:tc>
          <w:tcPr>
            <w:tcW w:w="2810" w:type="dxa"/>
            <w:tcBorders>
              <w:bottom w:val="single" w:sz="4" w:space="0" w:color="auto"/>
            </w:tcBorders>
            <w:shd w:val="clear" w:color="auto" w:fill="D9D9D9" w:themeFill="background1" w:themeFillShade="D9"/>
          </w:tcPr>
          <w:p w14:paraId="643C2B70" w14:textId="77777777" w:rsidR="007513BD" w:rsidRPr="003454A3" w:rsidRDefault="007513BD"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735B5814" w14:textId="77777777" w:rsidR="007513BD" w:rsidRPr="003454A3" w:rsidRDefault="007513BD"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124EE2CA" w14:textId="77777777" w:rsidR="007513BD" w:rsidRPr="003454A3" w:rsidRDefault="007513BD"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775F2C08" w14:textId="77777777" w:rsidR="007513BD" w:rsidRPr="003454A3" w:rsidRDefault="007513BD"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19292825" w14:textId="77777777" w:rsidR="007513BD" w:rsidRPr="0016776E" w:rsidRDefault="007513BD"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7513BD" w:rsidRPr="003454A3" w14:paraId="15CE8FFA" w14:textId="77777777" w:rsidTr="00240C58">
        <w:tc>
          <w:tcPr>
            <w:tcW w:w="2810" w:type="dxa"/>
            <w:tcBorders>
              <w:top w:val="nil"/>
              <w:right w:val="single" w:sz="4" w:space="0" w:color="auto"/>
            </w:tcBorders>
          </w:tcPr>
          <w:p w14:paraId="106A79B2"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EAI-APP1-P</w:t>
            </w:r>
          </w:p>
          <w:p w14:paraId="5FCB609A"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EAI-APP2-P</w:t>
            </w:r>
          </w:p>
          <w:p w14:paraId="1845E3F7"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EAI-APP3-P</w:t>
            </w:r>
          </w:p>
          <w:p w14:paraId="3AEE1981" w14:textId="4C474369" w:rsidR="007513BD" w:rsidRPr="007513BD"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EAI-APP4-P</w:t>
            </w:r>
          </w:p>
        </w:tc>
        <w:tc>
          <w:tcPr>
            <w:tcW w:w="2393" w:type="dxa"/>
            <w:tcBorders>
              <w:top w:val="nil"/>
              <w:left w:val="single" w:sz="4" w:space="0" w:color="auto"/>
            </w:tcBorders>
          </w:tcPr>
          <w:p w14:paraId="5B553D08" w14:textId="77777777" w:rsidR="007513BD" w:rsidRPr="008D62B0" w:rsidRDefault="007513BD" w:rsidP="007513BD">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SONAR-DB1-P</w:t>
            </w:r>
          </w:p>
          <w:p w14:paraId="70134D92" w14:textId="77777777" w:rsidR="007513BD" w:rsidRPr="00D91073" w:rsidRDefault="007513BD" w:rsidP="007513BD">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SONAR-DB2-P</w:t>
            </w:r>
          </w:p>
        </w:tc>
        <w:tc>
          <w:tcPr>
            <w:tcW w:w="1514" w:type="dxa"/>
          </w:tcPr>
          <w:p w14:paraId="2F93C8EF" w14:textId="77777777" w:rsidR="007513BD" w:rsidRPr="00D91073" w:rsidRDefault="007513BD" w:rsidP="007513BD">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242" w:type="dxa"/>
          </w:tcPr>
          <w:p w14:paraId="53904C12" w14:textId="77777777" w:rsidR="007513BD" w:rsidRPr="00D91073" w:rsidRDefault="007513BD" w:rsidP="007513BD">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250" w:type="dxa"/>
          </w:tcPr>
          <w:p w14:paraId="61C320CF" w14:textId="77777777" w:rsidR="007513BD" w:rsidRPr="00D91073" w:rsidRDefault="007513BD" w:rsidP="007513BD">
            <w:pPr>
              <w:rPr>
                <w:rFonts w:eastAsia="Times New Roman" w:cs="Helvetica"/>
                <w:color w:val="1F1E33"/>
                <w:sz w:val="20"/>
                <w:lang w:val="en-US" w:eastAsia="nl-NL" w:bidi="ar-SA"/>
              </w:rPr>
            </w:pPr>
          </w:p>
        </w:tc>
      </w:tr>
      <w:tr w:rsidR="007513BD" w:rsidRPr="003454A3" w14:paraId="64FF6EDE" w14:textId="77777777" w:rsidTr="00240C58">
        <w:tc>
          <w:tcPr>
            <w:tcW w:w="2810" w:type="dxa"/>
            <w:tcBorders>
              <w:top w:val="nil"/>
              <w:right w:val="single" w:sz="4" w:space="0" w:color="auto"/>
            </w:tcBorders>
          </w:tcPr>
          <w:p w14:paraId="3137048C"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EAI-APP1-</w:t>
            </w:r>
            <w:r>
              <w:rPr>
                <w:rFonts w:ascii="Helvetica" w:eastAsia="Times New Roman" w:hAnsi="Helvetica" w:cs="Helvetica"/>
                <w:color w:val="1F1E33"/>
                <w:sz w:val="20"/>
                <w:lang w:val="en-US" w:eastAsia="nl-NL" w:bidi="ar-SA"/>
              </w:rPr>
              <w:t>A</w:t>
            </w:r>
          </w:p>
          <w:p w14:paraId="26B63405"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EAI-APP2-</w:t>
            </w:r>
            <w:r>
              <w:rPr>
                <w:rFonts w:ascii="Helvetica" w:eastAsia="Times New Roman" w:hAnsi="Helvetica" w:cs="Helvetica"/>
                <w:color w:val="1F1E33"/>
                <w:sz w:val="20"/>
                <w:lang w:val="en-US" w:eastAsia="nl-NL" w:bidi="ar-SA"/>
              </w:rPr>
              <w:t>A</w:t>
            </w:r>
          </w:p>
          <w:p w14:paraId="36F67065" w14:textId="77777777" w:rsidR="007513BD" w:rsidRPr="007D5E25"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EAI-APP3-</w:t>
            </w:r>
            <w:r>
              <w:rPr>
                <w:rFonts w:ascii="Helvetica" w:eastAsia="Times New Roman" w:hAnsi="Helvetica" w:cs="Helvetica"/>
                <w:color w:val="1F1E33"/>
                <w:sz w:val="20"/>
                <w:lang w:val="en-US" w:eastAsia="nl-NL" w:bidi="ar-SA"/>
              </w:rPr>
              <w:t>A</w:t>
            </w:r>
          </w:p>
          <w:p w14:paraId="7FE5FA1D" w14:textId="27429E98" w:rsidR="007513BD" w:rsidRPr="002172C6" w:rsidRDefault="007513BD" w:rsidP="007513BD">
            <w:pPr>
              <w:rPr>
                <w:rFonts w:ascii="Helvetica" w:eastAsia="Times New Roman" w:hAnsi="Helvetica" w:cs="Helvetica"/>
                <w:color w:val="1F1E33"/>
                <w:sz w:val="20"/>
                <w:lang w:val="en-US" w:eastAsia="nl-NL" w:bidi="ar-SA"/>
              </w:rPr>
            </w:pPr>
            <w:r w:rsidRPr="007D5E25">
              <w:rPr>
                <w:rFonts w:ascii="Helvetica" w:eastAsia="Times New Roman" w:hAnsi="Helvetica" w:cs="Helvetica"/>
                <w:color w:val="1F1E33"/>
                <w:sz w:val="20"/>
                <w:lang w:val="en-US" w:eastAsia="nl-NL" w:bidi="ar-SA"/>
              </w:rPr>
              <w:t>EAI-APP4-</w:t>
            </w:r>
            <w:r>
              <w:rPr>
                <w:rFonts w:ascii="Helvetica" w:eastAsia="Times New Roman" w:hAnsi="Helvetica" w:cs="Helvetica"/>
                <w:color w:val="1F1E33"/>
                <w:sz w:val="20"/>
                <w:lang w:val="en-US" w:eastAsia="nl-NL" w:bidi="ar-SA"/>
              </w:rPr>
              <w:t>A</w:t>
            </w:r>
          </w:p>
        </w:tc>
        <w:tc>
          <w:tcPr>
            <w:tcW w:w="2393" w:type="dxa"/>
            <w:tcBorders>
              <w:top w:val="nil"/>
              <w:left w:val="single" w:sz="4" w:space="0" w:color="auto"/>
            </w:tcBorders>
          </w:tcPr>
          <w:p w14:paraId="34B93321" w14:textId="77777777" w:rsidR="007513BD" w:rsidRPr="008D62B0" w:rsidRDefault="007513BD" w:rsidP="007513BD">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w:t>
            </w:r>
            <w:r>
              <w:rPr>
                <w:rFonts w:ascii="Helvetica" w:eastAsia="Times New Roman" w:hAnsi="Helvetica" w:cs="Helvetica"/>
                <w:color w:val="1F1E33"/>
                <w:sz w:val="20"/>
                <w:lang w:val="en-US" w:eastAsia="nl-NL" w:bidi="ar-SA"/>
              </w:rPr>
              <w:t>A</w:t>
            </w:r>
          </w:p>
          <w:p w14:paraId="3FEB57EC" w14:textId="77777777" w:rsidR="007513BD" w:rsidRPr="00643404" w:rsidRDefault="007513BD" w:rsidP="007513BD">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w:t>
            </w:r>
            <w:r>
              <w:rPr>
                <w:rFonts w:ascii="Helvetica" w:eastAsia="Times New Roman" w:hAnsi="Helvetica" w:cs="Helvetica"/>
                <w:color w:val="1F1E33"/>
                <w:sz w:val="20"/>
                <w:lang w:val="en-US" w:eastAsia="nl-NL" w:bidi="ar-SA"/>
              </w:rPr>
              <w:t>A</w:t>
            </w:r>
          </w:p>
        </w:tc>
        <w:tc>
          <w:tcPr>
            <w:tcW w:w="1514" w:type="dxa"/>
          </w:tcPr>
          <w:p w14:paraId="4298D7E5" w14:textId="77777777" w:rsidR="007513BD" w:rsidRPr="00D91073" w:rsidRDefault="007513BD" w:rsidP="007513BD">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242" w:type="dxa"/>
          </w:tcPr>
          <w:p w14:paraId="7C9F39E4" w14:textId="77777777" w:rsidR="007513BD" w:rsidRPr="00D91073" w:rsidRDefault="007513BD" w:rsidP="007513BD">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250" w:type="dxa"/>
          </w:tcPr>
          <w:p w14:paraId="037CC788" w14:textId="77777777" w:rsidR="007513BD" w:rsidRPr="00D91073" w:rsidRDefault="007513BD" w:rsidP="007513BD">
            <w:pPr>
              <w:rPr>
                <w:rFonts w:eastAsia="Times New Roman" w:cs="Helvetica"/>
                <w:color w:val="1F1E33"/>
                <w:sz w:val="20"/>
                <w:lang w:val="en-US" w:eastAsia="nl-NL" w:bidi="ar-SA"/>
              </w:rPr>
            </w:pPr>
          </w:p>
        </w:tc>
      </w:tr>
    </w:tbl>
    <w:p w14:paraId="364D18E9" w14:textId="215DBECC" w:rsidR="007513BD" w:rsidRDefault="007513BD" w:rsidP="007513BD">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EAI application</w:t>
      </w:r>
      <w:r w:rsidRPr="0016776E">
        <w:rPr>
          <w:rFonts w:eastAsia="Times New Roman" w:cs="Helvetica"/>
          <w:b/>
          <w:bCs/>
          <w:color w:val="1F1E33"/>
          <w:sz w:val="20"/>
          <w:lang w:val="en-US" w:eastAsia="nl-NL" w:bidi="ar-SA"/>
        </w:rPr>
        <w:t xml:space="preserve"> </w:t>
      </w:r>
      <w:r>
        <w:rPr>
          <w:rFonts w:eastAsia="Times New Roman" w:cs="Helvetica"/>
          <w:b/>
          <w:bCs/>
          <w:color w:val="1F1E33"/>
          <w:sz w:val="20"/>
          <w:lang w:val="en-US" w:eastAsia="nl-NL" w:bidi="ar-SA"/>
        </w:rPr>
        <w:t xml:space="preserve">servers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SONAR database</w:t>
      </w:r>
    </w:p>
    <w:p w14:paraId="6F349EED" w14:textId="63E2D11A" w:rsidR="002C6860" w:rsidRDefault="002C6860" w:rsidP="008D7D3C">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2F0518" w:rsidRPr="003454A3" w14:paraId="5C012689" w14:textId="77777777" w:rsidTr="00240C58">
        <w:tc>
          <w:tcPr>
            <w:tcW w:w="2810" w:type="dxa"/>
            <w:tcBorders>
              <w:bottom w:val="single" w:sz="4" w:space="0" w:color="auto"/>
            </w:tcBorders>
            <w:shd w:val="clear" w:color="auto" w:fill="D9D9D9" w:themeFill="background1" w:themeFillShade="D9"/>
          </w:tcPr>
          <w:p w14:paraId="62B277E3" w14:textId="77777777" w:rsidR="002F0518" w:rsidRPr="003454A3" w:rsidRDefault="002F0518"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73AE3806" w14:textId="77777777" w:rsidR="002F0518" w:rsidRPr="003454A3" w:rsidRDefault="002F0518"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7DA821FB" w14:textId="77777777" w:rsidR="002F0518" w:rsidRPr="003454A3" w:rsidRDefault="002F0518"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362C984A" w14:textId="77777777" w:rsidR="002F0518" w:rsidRPr="003454A3" w:rsidRDefault="002F0518"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67DB1D55" w14:textId="77777777" w:rsidR="002F0518" w:rsidRPr="0016776E" w:rsidRDefault="002F0518"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2F0518" w:rsidRPr="003454A3" w14:paraId="75C88891" w14:textId="77777777" w:rsidTr="00240C58">
        <w:tc>
          <w:tcPr>
            <w:tcW w:w="2810" w:type="dxa"/>
            <w:tcBorders>
              <w:top w:val="nil"/>
              <w:right w:val="single" w:sz="4" w:space="0" w:color="auto"/>
            </w:tcBorders>
          </w:tcPr>
          <w:p w14:paraId="3E9504FC" w14:textId="77777777" w:rsidR="002F0518" w:rsidRPr="00CC3F24" w:rsidRDefault="002F0518" w:rsidP="002F0518">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DOC-COR1-P</w:t>
            </w:r>
          </w:p>
          <w:p w14:paraId="75ED18CD" w14:textId="77777777" w:rsidR="002F0518" w:rsidRPr="00CC3F24" w:rsidRDefault="002F0518" w:rsidP="002F0518">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DOC-COR2-P</w:t>
            </w:r>
          </w:p>
          <w:p w14:paraId="1F2ECA7F" w14:textId="23DD67D6" w:rsidR="002F0518" w:rsidRPr="007513BD" w:rsidRDefault="002F0518" w:rsidP="002F0518">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DOC-COR3-P</w:t>
            </w:r>
          </w:p>
        </w:tc>
        <w:tc>
          <w:tcPr>
            <w:tcW w:w="2393" w:type="dxa"/>
            <w:tcBorders>
              <w:top w:val="nil"/>
              <w:left w:val="single" w:sz="4" w:space="0" w:color="auto"/>
            </w:tcBorders>
          </w:tcPr>
          <w:p w14:paraId="611B3AFC" w14:textId="77777777" w:rsidR="002F0518" w:rsidRPr="008D62B0" w:rsidRDefault="002F0518" w:rsidP="002F0518">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SONAR-DB1-P</w:t>
            </w:r>
          </w:p>
          <w:p w14:paraId="6CB2AF02" w14:textId="77777777" w:rsidR="002F0518" w:rsidRPr="00D91073" w:rsidRDefault="002F0518" w:rsidP="002F0518">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SONAR-DB2-P</w:t>
            </w:r>
          </w:p>
        </w:tc>
        <w:tc>
          <w:tcPr>
            <w:tcW w:w="1514" w:type="dxa"/>
          </w:tcPr>
          <w:p w14:paraId="1DF0DB49" w14:textId="77777777" w:rsidR="002F0518" w:rsidRPr="00D91073" w:rsidRDefault="002F0518" w:rsidP="002F051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242" w:type="dxa"/>
          </w:tcPr>
          <w:p w14:paraId="3C19473A" w14:textId="77777777" w:rsidR="002F0518" w:rsidRPr="00D91073" w:rsidRDefault="002F0518" w:rsidP="002F051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250" w:type="dxa"/>
          </w:tcPr>
          <w:p w14:paraId="30CE4F64" w14:textId="77777777" w:rsidR="002F0518" w:rsidRPr="00D91073" w:rsidRDefault="002F0518" w:rsidP="002F0518">
            <w:pPr>
              <w:rPr>
                <w:rFonts w:eastAsia="Times New Roman" w:cs="Helvetica"/>
                <w:color w:val="1F1E33"/>
                <w:sz w:val="20"/>
                <w:lang w:val="en-US" w:eastAsia="nl-NL" w:bidi="ar-SA"/>
              </w:rPr>
            </w:pPr>
          </w:p>
        </w:tc>
      </w:tr>
      <w:tr w:rsidR="002F0518" w:rsidRPr="003454A3" w14:paraId="2BBE6205" w14:textId="77777777" w:rsidTr="00240C58">
        <w:tc>
          <w:tcPr>
            <w:tcW w:w="2810" w:type="dxa"/>
            <w:tcBorders>
              <w:top w:val="nil"/>
              <w:right w:val="single" w:sz="4" w:space="0" w:color="auto"/>
            </w:tcBorders>
          </w:tcPr>
          <w:p w14:paraId="1882CE7B" w14:textId="77777777" w:rsidR="002F0518" w:rsidRPr="00CC3F24" w:rsidRDefault="002F0518" w:rsidP="002F0518">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DOC-COR1-</w:t>
            </w:r>
            <w:r>
              <w:rPr>
                <w:rFonts w:ascii="Helvetica" w:eastAsia="Times New Roman" w:hAnsi="Helvetica" w:cs="Helvetica"/>
                <w:color w:val="1F1E33"/>
                <w:sz w:val="20"/>
                <w:lang w:val="en-US" w:eastAsia="nl-NL" w:bidi="ar-SA"/>
              </w:rPr>
              <w:t>A</w:t>
            </w:r>
          </w:p>
          <w:p w14:paraId="6D3808F1" w14:textId="77777777" w:rsidR="002F0518" w:rsidRPr="00CC3F24" w:rsidRDefault="002F0518" w:rsidP="002F0518">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DOC-COR2-</w:t>
            </w:r>
            <w:r>
              <w:rPr>
                <w:rFonts w:ascii="Helvetica" w:eastAsia="Times New Roman" w:hAnsi="Helvetica" w:cs="Helvetica"/>
                <w:color w:val="1F1E33"/>
                <w:sz w:val="20"/>
                <w:lang w:val="en-US" w:eastAsia="nl-NL" w:bidi="ar-SA"/>
              </w:rPr>
              <w:t>A</w:t>
            </w:r>
          </w:p>
          <w:p w14:paraId="62A2B0A1" w14:textId="19BBF19A" w:rsidR="002F0518" w:rsidRPr="002172C6" w:rsidRDefault="002F0518" w:rsidP="002F0518">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DOC-COR3-</w:t>
            </w:r>
            <w:r>
              <w:rPr>
                <w:rFonts w:ascii="Helvetica" w:eastAsia="Times New Roman" w:hAnsi="Helvetica" w:cs="Helvetica"/>
                <w:color w:val="1F1E33"/>
                <w:sz w:val="20"/>
                <w:lang w:val="en-US" w:eastAsia="nl-NL" w:bidi="ar-SA"/>
              </w:rPr>
              <w:t>A</w:t>
            </w:r>
          </w:p>
        </w:tc>
        <w:tc>
          <w:tcPr>
            <w:tcW w:w="2393" w:type="dxa"/>
            <w:tcBorders>
              <w:top w:val="nil"/>
              <w:left w:val="single" w:sz="4" w:space="0" w:color="auto"/>
            </w:tcBorders>
          </w:tcPr>
          <w:p w14:paraId="165F0EF8" w14:textId="77777777" w:rsidR="002F0518" w:rsidRPr="008D62B0" w:rsidRDefault="002F0518" w:rsidP="002F0518">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w:t>
            </w:r>
            <w:r>
              <w:rPr>
                <w:rFonts w:ascii="Helvetica" w:eastAsia="Times New Roman" w:hAnsi="Helvetica" w:cs="Helvetica"/>
                <w:color w:val="1F1E33"/>
                <w:sz w:val="20"/>
                <w:lang w:val="en-US" w:eastAsia="nl-NL" w:bidi="ar-SA"/>
              </w:rPr>
              <w:t>A</w:t>
            </w:r>
          </w:p>
          <w:p w14:paraId="57CE0AF2" w14:textId="77777777" w:rsidR="002F0518" w:rsidRPr="00643404" w:rsidRDefault="002F0518" w:rsidP="002F0518">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w:t>
            </w:r>
            <w:r>
              <w:rPr>
                <w:rFonts w:ascii="Helvetica" w:eastAsia="Times New Roman" w:hAnsi="Helvetica" w:cs="Helvetica"/>
                <w:color w:val="1F1E33"/>
                <w:sz w:val="20"/>
                <w:lang w:val="en-US" w:eastAsia="nl-NL" w:bidi="ar-SA"/>
              </w:rPr>
              <w:t>A</w:t>
            </w:r>
          </w:p>
        </w:tc>
        <w:tc>
          <w:tcPr>
            <w:tcW w:w="1514" w:type="dxa"/>
          </w:tcPr>
          <w:p w14:paraId="1686D15D" w14:textId="77777777" w:rsidR="002F0518" w:rsidRPr="00D91073" w:rsidRDefault="002F0518" w:rsidP="002F051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242" w:type="dxa"/>
          </w:tcPr>
          <w:p w14:paraId="4D1AA265" w14:textId="77777777" w:rsidR="002F0518" w:rsidRPr="00D91073" w:rsidRDefault="002F0518" w:rsidP="002F051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250" w:type="dxa"/>
          </w:tcPr>
          <w:p w14:paraId="11D4CCB8" w14:textId="77777777" w:rsidR="002F0518" w:rsidRPr="00D91073" w:rsidRDefault="002F0518" w:rsidP="002F0518">
            <w:pPr>
              <w:rPr>
                <w:rFonts w:eastAsia="Times New Roman" w:cs="Helvetica"/>
                <w:color w:val="1F1E33"/>
                <w:sz w:val="20"/>
                <w:lang w:val="en-US" w:eastAsia="nl-NL" w:bidi="ar-SA"/>
              </w:rPr>
            </w:pPr>
          </w:p>
        </w:tc>
      </w:tr>
    </w:tbl>
    <w:p w14:paraId="41C335FA" w14:textId="24B47997" w:rsidR="002F0518" w:rsidRDefault="002F0518" w:rsidP="002F0518">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Document / Correspondence</w:t>
      </w:r>
      <w:r w:rsidRPr="0016776E">
        <w:rPr>
          <w:rFonts w:eastAsia="Times New Roman" w:cs="Helvetica"/>
          <w:b/>
          <w:bCs/>
          <w:color w:val="1F1E33"/>
          <w:sz w:val="20"/>
          <w:lang w:val="en-US" w:eastAsia="nl-NL" w:bidi="ar-SA"/>
        </w:rPr>
        <w:t xml:space="preserve"> </w:t>
      </w:r>
      <w:r>
        <w:rPr>
          <w:rFonts w:eastAsia="Times New Roman" w:cs="Helvetica"/>
          <w:b/>
          <w:bCs/>
          <w:color w:val="1F1E33"/>
          <w:sz w:val="20"/>
          <w:lang w:val="en-US" w:eastAsia="nl-NL" w:bidi="ar-SA"/>
        </w:rPr>
        <w:t xml:space="preserve">servers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SONAR database</w:t>
      </w:r>
    </w:p>
    <w:p w14:paraId="3AA95F70" w14:textId="5A5612F2" w:rsidR="00525EF9" w:rsidRDefault="00525EF9" w:rsidP="002F0518">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BF1010" w:rsidRPr="003454A3" w14:paraId="746F2393" w14:textId="77777777" w:rsidTr="00240C58">
        <w:tc>
          <w:tcPr>
            <w:tcW w:w="2810" w:type="dxa"/>
            <w:tcBorders>
              <w:bottom w:val="single" w:sz="4" w:space="0" w:color="auto"/>
            </w:tcBorders>
            <w:shd w:val="clear" w:color="auto" w:fill="D9D9D9" w:themeFill="background1" w:themeFillShade="D9"/>
          </w:tcPr>
          <w:p w14:paraId="4BD15192" w14:textId="77777777" w:rsidR="00BF1010" w:rsidRPr="003454A3" w:rsidRDefault="00BF1010"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38332BC6" w14:textId="77777777" w:rsidR="00BF1010" w:rsidRPr="003454A3" w:rsidRDefault="00BF1010"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1E232DB0" w14:textId="77777777" w:rsidR="00BF1010" w:rsidRPr="003454A3" w:rsidRDefault="00BF1010"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469C7BD9" w14:textId="77777777" w:rsidR="00BF1010" w:rsidRPr="003454A3" w:rsidRDefault="00BF1010"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7C481589" w14:textId="77777777" w:rsidR="00BF1010" w:rsidRPr="0016776E" w:rsidRDefault="00BF1010"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BF1010" w:rsidRPr="003454A3" w14:paraId="441A6CA8" w14:textId="77777777" w:rsidTr="00240C58">
        <w:tc>
          <w:tcPr>
            <w:tcW w:w="2810" w:type="dxa"/>
            <w:tcBorders>
              <w:top w:val="nil"/>
              <w:right w:val="single" w:sz="4" w:space="0" w:color="auto"/>
            </w:tcBorders>
          </w:tcPr>
          <w:p w14:paraId="0758C2BE" w14:textId="77777777" w:rsidR="00BF1010" w:rsidRPr="00CC3F24" w:rsidRDefault="00BF1010" w:rsidP="00BF1010">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DOC-COR1-P</w:t>
            </w:r>
          </w:p>
          <w:p w14:paraId="7333B2B6" w14:textId="77777777" w:rsidR="00BF1010" w:rsidRPr="00CC3F24" w:rsidRDefault="00BF1010" w:rsidP="00BF1010">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DOC-COR2-P</w:t>
            </w:r>
          </w:p>
          <w:p w14:paraId="3D57A532" w14:textId="215BD918" w:rsidR="00BF1010" w:rsidRPr="003454A3" w:rsidRDefault="00BF1010" w:rsidP="00BF1010">
            <w:pPr>
              <w:rPr>
                <w:rFonts w:ascii="Helvetica" w:eastAsia="Times New Roman" w:hAnsi="Helvetica" w:cs="Helvetica"/>
                <w:color w:val="1F1E33"/>
                <w:sz w:val="20"/>
                <w:lang w:val="nl-NL" w:eastAsia="nl-NL" w:bidi="ar-SA"/>
              </w:rPr>
            </w:pPr>
            <w:r w:rsidRPr="00CC3F24">
              <w:rPr>
                <w:rFonts w:ascii="Helvetica" w:eastAsia="Times New Roman" w:hAnsi="Helvetica" w:cs="Helvetica"/>
                <w:color w:val="1F1E33"/>
                <w:sz w:val="20"/>
                <w:lang w:val="en-US" w:eastAsia="nl-NL" w:bidi="ar-SA"/>
              </w:rPr>
              <w:t>DOC-COR3-P</w:t>
            </w:r>
          </w:p>
        </w:tc>
        <w:tc>
          <w:tcPr>
            <w:tcW w:w="2393" w:type="dxa"/>
            <w:tcBorders>
              <w:top w:val="nil"/>
              <w:left w:val="single" w:sz="4" w:space="0" w:color="auto"/>
            </w:tcBorders>
          </w:tcPr>
          <w:p w14:paraId="66694BA0" w14:textId="77777777" w:rsidR="00BF1010" w:rsidRPr="00EE41D3" w:rsidRDefault="00BF1010" w:rsidP="00BF1010">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SONAR-FS1-P</w:t>
            </w:r>
          </w:p>
          <w:p w14:paraId="70871882" w14:textId="77777777" w:rsidR="00BF1010" w:rsidRPr="00D91073" w:rsidRDefault="00BF1010" w:rsidP="00BF1010">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SONAR-FS2-P</w:t>
            </w:r>
          </w:p>
        </w:tc>
        <w:tc>
          <w:tcPr>
            <w:tcW w:w="1514" w:type="dxa"/>
          </w:tcPr>
          <w:p w14:paraId="09C415D6" w14:textId="4C3996B7" w:rsidR="00BF1010" w:rsidRPr="00D91073" w:rsidRDefault="00C174A7" w:rsidP="00BF1010">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SMB</w:t>
            </w:r>
          </w:p>
        </w:tc>
        <w:tc>
          <w:tcPr>
            <w:tcW w:w="1242" w:type="dxa"/>
          </w:tcPr>
          <w:p w14:paraId="428667B7" w14:textId="44163EBE" w:rsidR="00BF1010" w:rsidRPr="00D91073" w:rsidRDefault="00C174A7" w:rsidP="00BF1010">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445</w:t>
            </w:r>
          </w:p>
        </w:tc>
        <w:tc>
          <w:tcPr>
            <w:tcW w:w="1250" w:type="dxa"/>
          </w:tcPr>
          <w:p w14:paraId="3945C16E" w14:textId="77777777" w:rsidR="00BF1010" w:rsidRPr="00D91073" w:rsidRDefault="00BF1010" w:rsidP="00BF1010">
            <w:pPr>
              <w:rPr>
                <w:rFonts w:eastAsia="Times New Roman" w:cs="Helvetica"/>
                <w:color w:val="1F1E33"/>
                <w:sz w:val="20"/>
                <w:lang w:val="en-US" w:eastAsia="nl-NL" w:bidi="ar-SA"/>
              </w:rPr>
            </w:pPr>
          </w:p>
        </w:tc>
      </w:tr>
      <w:tr w:rsidR="00BF1010" w:rsidRPr="003454A3" w14:paraId="6A229D33" w14:textId="77777777" w:rsidTr="00240C58">
        <w:tc>
          <w:tcPr>
            <w:tcW w:w="2810" w:type="dxa"/>
            <w:tcBorders>
              <w:top w:val="nil"/>
              <w:right w:val="single" w:sz="4" w:space="0" w:color="auto"/>
            </w:tcBorders>
          </w:tcPr>
          <w:p w14:paraId="455D6D06" w14:textId="77777777" w:rsidR="00BF1010" w:rsidRPr="00CC3F24" w:rsidRDefault="00BF1010" w:rsidP="00BF1010">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DOC-COR1-</w:t>
            </w:r>
            <w:r>
              <w:rPr>
                <w:rFonts w:ascii="Helvetica" w:eastAsia="Times New Roman" w:hAnsi="Helvetica" w:cs="Helvetica"/>
                <w:color w:val="1F1E33"/>
                <w:sz w:val="20"/>
                <w:lang w:val="en-US" w:eastAsia="nl-NL" w:bidi="ar-SA"/>
              </w:rPr>
              <w:t>A</w:t>
            </w:r>
          </w:p>
          <w:p w14:paraId="2C2C483C" w14:textId="77777777" w:rsidR="00BF1010" w:rsidRPr="00CC3F24" w:rsidRDefault="00BF1010" w:rsidP="00BF1010">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DOC-COR2-</w:t>
            </w:r>
            <w:r>
              <w:rPr>
                <w:rFonts w:ascii="Helvetica" w:eastAsia="Times New Roman" w:hAnsi="Helvetica" w:cs="Helvetica"/>
                <w:color w:val="1F1E33"/>
                <w:sz w:val="20"/>
                <w:lang w:val="en-US" w:eastAsia="nl-NL" w:bidi="ar-SA"/>
              </w:rPr>
              <w:t>A</w:t>
            </w:r>
          </w:p>
          <w:p w14:paraId="2ABF1DCC" w14:textId="39DC0375" w:rsidR="00BF1010" w:rsidRPr="002172C6" w:rsidRDefault="00BF1010" w:rsidP="00BF1010">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DOC-COR3-</w:t>
            </w:r>
            <w:r>
              <w:rPr>
                <w:rFonts w:ascii="Helvetica" w:eastAsia="Times New Roman" w:hAnsi="Helvetica" w:cs="Helvetica"/>
                <w:color w:val="1F1E33"/>
                <w:sz w:val="20"/>
                <w:lang w:val="en-US" w:eastAsia="nl-NL" w:bidi="ar-SA"/>
              </w:rPr>
              <w:t>A</w:t>
            </w:r>
          </w:p>
        </w:tc>
        <w:tc>
          <w:tcPr>
            <w:tcW w:w="2393" w:type="dxa"/>
            <w:tcBorders>
              <w:top w:val="nil"/>
              <w:left w:val="single" w:sz="4" w:space="0" w:color="auto"/>
            </w:tcBorders>
          </w:tcPr>
          <w:p w14:paraId="00E6F0FB" w14:textId="77777777" w:rsidR="00BF1010" w:rsidRPr="00EE41D3" w:rsidRDefault="00BF1010" w:rsidP="00BF1010">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w:t>
            </w:r>
            <w:r>
              <w:rPr>
                <w:rFonts w:ascii="Helvetica" w:eastAsia="Times New Roman" w:hAnsi="Helvetica" w:cs="Helvetica"/>
                <w:color w:val="1F1E33"/>
                <w:sz w:val="20"/>
                <w:lang w:val="en-US" w:eastAsia="nl-NL" w:bidi="ar-SA"/>
              </w:rPr>
              <w:t>A</w:t>
            </w:r>
          </w:p>
          <w:p w14:paraId="36B786CE" w14:textId="77777777" w:rsidR="00BF1010" w:rsidRPr="00643404" w:rsidRDefault="00BF1010" w:rsidP="00BF1010">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w:t>
            </w:r>
            <w:r>
              <w:rPr>
                <w:rFonts w:ascii="Helvetica" w:eastAsia="Times New Roman" w:hAnsi="Helvetica" w:cs="Helvetica"/>
                <w:color w:val="1F1E33"/>
                <w:sz w:val="20"/>
                <w:lang w:val="en-US" w:eastAsia="nl-NL" w:bidi="ar-SA"/>
              </w:rPr>
              <w:t>A</w:t>
            </w:r>
          </w:p>
        </w:tc>
        <w:tc>
          <w:tcPr>
            <w:tcW w:w="1514" w:type="dxa"/>
          </w:tcPr>
          <w:p w14:paraId="39BB5A77" w14:textId="56369AAD" w:rsidR="00BF1010" w:rsidRPr="00D91073" w:rsidRDefault="00C174A7" w:rsidP="00BF1010">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SMB</w:t>
            </w:r>
          </w:p>
        </w:tc>
        <w:tc>
          <w:tcPr>
            <w:tcW w:w="1242" w:type="dxa"/>
          </w:tcPr>
          <w:p w14:paraId="638A4D10" w14:textId="0C094EED" w:rsidR="00BF1010" w:rsidRPr="00D91073" w:rsidRDefault="00C174A7" w:rsidP="00BF1010">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445</w:t>
            </w:r>
          </w:p>
        </w:tc>
        <w:tc>
          <w:tcPr>
            <w:tcW w:w="1250" w:type="dxa"/>
          </w:tcPr>
          <w:p w14:paraId="4BBB43BE" w14:textId="77777777" w:rsidR="00BF1010" w:rsidRPr="00D91073" w:rsidRDefault="00BF1010" w:rsidP="00BF1010">
            <w:pPr>
              <w:rPr>
                <w:rFonts w:eastAsia="Times New Roman" w:cs="Helvetica"/>
                <w:color w:val="1F1E33"/>
                <w:sz w:val="20"/>
                <w:lang w:val="en-US" w:eastAsia="nl-NL" w:bidi="ar-SA"/>
              </w:rPr>
            </w:pPr>
          </w:p>
        </w:tc>
      </w:tr>
    </w:tbl>
    <w:p w14:paraId="4CF58AD0" w14:textId="51C9CD05" w:rsidR="00BF1010" w:rsidRDefault="00BF1010" w:rsidP="00BF1010">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Document / Correspondence</w:t>
      </w:r>
      <w:r w:rsidRPr="0016776E">
        <w:rPr>
          <w:rFonts w:eastAsia="Times New Roman" w:cs="Helvetica"/>
          <w:b/>
          <w:bCs/>
          <w:color w:val="1F1E33"/>
          <w:sz w:val="20"/>
          <w:lang w:val="en-US" w:eastAsia="nl-NL" w:bidi="ar-SA"/>
        </w:rPr>
        <w:t xml:space="preserve"> to </w:t>
      </w:r>
      <w:r>
        <w:rPr>
          <w:rFonts w:eastAsia="Times New Roman" w:cs="Helvetica"/>
          <w:b/>
          <w:bCs/>
          <w:color w:val="1F1E33"/>
          <w:sz w:val="20"/>
          <w:lang w:val="en-US" w:eastAsia="nl-NL" w:bidi="ar-SA"/>
        </w:rPr>
        <w:t>SONAR File system</w:t>
      </w:r>
    </w:p>
    <w:p w14:paraId="218411FA" w14:textId="51B75F79" w:rsidR="002F0518" w:rsidRDefault="002F0518" w:rsidP="008D7D3C">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A230DE" w:rsidRPr="003454A3" w14:paraId="46502F18" w14:textId="77777777" w:rsidTr="00240C58">
        <w:tc>
          <w:tcPr>
            <w:tcW w:w="2810" w:type="dxa"/>
            <w:tcBorders>
              <w:bottom w:val="single" w:sz="4" w:space="0" w:color="auto"/>
            </w:tcBorders>
            <w:shd w:val="clear" w:color="auto" w:fill="D9D9D9" w:themeFill="background1" w:themeFillShade="D9"/>
          </w:tcPr>
          <w:p w14:paraId="7B7496A3" w14:textId="77777777" w:rsidR="00A230DE" w:rsidRPr="003454A3" w:rsidRDefault="00A230D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42C3EEDE" w14:textId="77777777" w:rsidR="00A230DE" w:rsidRPr="003454A3" w:rsidRDefault="00A230D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71AF8A98" w14:textId="77777777" w:rsidR="00A230DE" w:rsidRPr="003454A3" w:rsidRDefault="00A230D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7664E226" w14:textId="77777777" w:rsidR="00A230DE" w:rsidRPr="003454A3" w:rsidRDefault="00A230D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1744D29A" w14:textId="77777777" w:rsidR="00A230DE" w:rsidRPr="0016776E" w:rsidRDefault="00A230DE"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A230DE" w:rsidRPr="003454A3" w14:paraId="12DBCDF8" w14:textId="77777777" w:rsidTr="00240C58">
        <w:tc>
          <w:tcPr>
            <w:tcW w:w="2810" w:type="dxa"/>
            <w:tcBorders>
              <w:top w:val="nil"/>
              <w:right w:val="single" w:sz="4" w:space="0" w:color="auto"/>
            </w:tcBorders>
          </w:tcPr>
          <w:p w14:paraId="1AA98344" w14:textId="77777777" w:rsidR="00A230DE" w:rsidRPr="00D91073" w:rsidRDefault="00A230DE" w:rsidP="00A230DE">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Gateway1-P</w:t>
            </w:r>
          </w:p>
          <w:p w14:paraId="741D74E2" w14:textId="77777777" w:rsidR="00A230DE" w:rsidRPr="00D91073" w:rsidRDefault="00A230DE" w:rsidP="00A230DE">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Gateway2-P</w:t>
            </w:r>
          </w:p>
          <w:p w14:paraId="496A0301" w14:textId="2919F03F" w:rsidR="00A230DE" w:rsidRPr="007513BD" w:rsidRDefault="00A230DE" w:rsidP="00A230DE">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Gateway3-P</w:t>
            </w:r>
          </w:p>
        </w:tc>
        <w:tc>
          <w:tcPr>
            <w:tcW w:w="2393" w:type="dxa"/>
            <w:tcBorders>
              <w:top w:val="nil"/>
              <w:left w:val="single" w:sz="4" w:space="0" w:color="auto"/>
            </w:tcBorders>
          </w:tcPr>
          <w:p w14:paraId="030221FF" w14:textId="77777777" w:rsidR="00A230DE" w:rsidRPr="008D62B0" w:rsidRDefault="00A230DE" w:rsidP="00A230DE">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SONAR-DB1-P</w:t>
            </w:r>
          </w:p>
          <w:p w14:paraId="03DEE4F2" w14:textId="77777777" w:rsidR="00A230DE" w:rsidRPr="00D91073" w:rsidRDefault="00A230DE" w:rsidP="00A230DE">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SONAR-DB2-P</w:t>
            </w:r>
          </w:p>
        </w:tc>
        <w:tc>
          <w:tcPr>
            <w:tcW w:w="1514" w:type="dxa"/>
          </w:tcPr>
          <w:p w14:paraId="1901B8F6" w14:textId="77777777" w:rsidR="00A230DE" w:rsidRPr="00D91073" w:rsidRDefault="00A230DE" w:rsidP="00A230D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242" w:type="dxa"/>
          </w:tcPr>
          <w:p w14:paraId="722183CE" w14:textId="77777777" w:rsidR="00A230DE" w:rsidRPr="00D91073" w:rsidRDefault="00A230DE" w:rsidP="00A230D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250" w:type="dxa"/>
          </w:tcPr>
          <w:p w14:paraId="0ACA6D9D" w14:textId="77777777" w:rsidR="00A230DE" w:rsidRPr="00D91073" w:rsidRDefault="00A230DE" w:rsidP="00A230DE">
            <w:pPr>
              <w:rPr>
                <w:rFonts w:eastAsia="Times New Roman" w:cs="Helvetica"/>
                <w:color w:val="1F1E33"/>
                <w:sz w:val="20"/>
                <w:lang w:val="en-US" w:eastAsia="nl-NL" w:bidi="ar-SA"/>
              </w:rPr>
            </w:pPr>
          </w:p>
        </w:tc>
      </w:tr>
      <w:tr w:rsidR="00A230DE" w:rsidRPr="003454A3" w14:paraId="06CFA5A5" w14:textId="77777777" w:rsidTr="00240C58">
        <w:tc>
          <w:tcPr>
            <w:tcW w:w="2810" w:type="dxa"/>
            <w:tcBorders>
              <w:top w:val="nil"/>
              <w:right w:val="single" w:sz="4" w:space="0" w:color="auto"/>
            </w:tcBorders>
          </w:tcPr>
          <w:p w14:paraId="3CE20235" w14:textId="77777777" w:rsidR="00A230DE" w:rsidRPr="00D91073" w:rsidRDefault="00A230DE" w:rsidP="00A230DE">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Gateway1-</w:t>
            </w:r>
            <w:r>
              <w:rPr>
                <w:rFonts w:ascii="Helvetica" w:eastAsia="Times New Roman" w:hAnsi="Helvetica" w:cs="Helvetica"/>
                <w:color w:val="1F1E33"/>
                <w:sz w:val="20"/>
                <w:lang w:val="en-US" w:eastAsia="nl-NL" w:bidi="ar-SA"/>
              </w:rPr>
              <w:t>A</w:t>
            </w:r>
          </w:p>
          <w:p w14:paraId="457B8A0A" w14:textId="77777777" w:rsidR="00A230DE" w:rsidRPr="00D91073" w:rsidRDefault="00A230DE" w:rsidP="00A230DE">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Gateway2-</w:t>
            </w:r>
            <w:r>
              <w:rPr>
                <w:rFonts w:ascii="Helvetica" w:eastAsia="Times New Roman" w:hAnsi="Helvetica" w:cs="Helvetica"/>
                <w:color w:val="1F1E33"/>
                <w:sz w:val="20"/>
                <w:lang w:val="en-US" w:eastAsia="nl-NL" w:bidi="ar-SA"/>
              </w:rPr>
              <w:t>A</w:t>
            </w:r>
          </w:p>
          <w:p w14:paraId="76A08627" w14:textId="2F6B72DB" w:rsidR="00A230DE" w:rsidRPr="002172C6" w:rsidRDefault="00A230DE" w:rsidP="00A230DE">
            <w:pPr>
              <w:rPr>
                <w:rFonts w:ascii="Helvetica" w:eastAsia="Times New Roman" w:hAnsi="Helvetica" w:cs="Helvetica"/>
                <w:color w:val="1F1E33"/>
                <w:sz w:val="20"/>
                <w:lang w:val="en-US" w:eastAsia="nl-NL" w:bidi="ar-SA"/>
              </w:rPr>
            </w:pPr>
            <w:r w:rsidRPr="00D91073">
              <w:rPr>
                <w:rFonts w:ascii="Helvetica" w:eastAsia="Times New Roman" w:hAnsi="Helvetica" w:cs="Helvetica"/>
                <w:color w:val="1F1E33"/>
                <w:sz w:val="20"/>
                <w:lang w:val="en-US" w:eastAsia="nl-NL" w:bidi="ar-SA"/>
              </w:rPr>
              <w:t>Gateway3-</w:t>
            </w:r>
            <w:r>
              <w:rPr>
                <w:rFonts w:ascii="Helvetica" w:eastAsia="Times New Roman" w:hAnsi="Helvetica" w:cs="Helvetica"/>
                <w:color w:val="1F1E33"/>
                <w:sz w:val="20"/>
                <w:lang w:val="en-US" w:eastAsia="nl-NL" w:bidi="ar-SA"/>
              </w:rPr>
              <w:t>A</w:t>
            </w:r>
          </w:p>
        </w:tc>
        <w:tc>
          <w:tcPr>
            <w:tcW w:w="2393" w:type="dxa"/>
            <w:tcBorders>
              <w:top w:val="nil"/>
              <w:left w:val="single" w:sz="4" w:space="0" w:color="auto"/>
            </w:tcBorders>
          </w:tcPr>
          <w:p w14:paraId="0747707F" w14:textId="77777777" w:rsidR="00A230DE" w:rsidRPr="008D62B0" w:rsidRDefault="00A230DE" w:rsidP="00A230DE">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w:t>
            </w:r>
            <w:r>
              <w:rPr>
                <w:rFonts w:ascii="Helvetica" w:eastAsia="Times New Roman" w:hAnsi="Helvetica" w:cs="Helvetica"/>
                <w:color w:val="1F1E33"/>
                <w:sz w:val="20"/>
                <w:lang w:val="en-US" w:eastAsia="nl-NL" w:bidi="ar-SA"/>
              </w:rPr>
              <w:t>A</w:t>
            </w:r>
          </w:p>
          <w:p w14:paraId="5AB36205" w14:textId="77777777" w:rsidR="00A230DE" w:rsidRPr="00643404" w:rsidRDefault="00A230DE" w:rsidP="00A230DE">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w:t>
            </w:r>
            <w:r>
              <w:rPr>
                <w:rFonts w:ascii="Helvetica" w:eastAsia="Times New Roman" w:hAnsi="Helvetica" w:cs="Helvetica"/>
                <w:color w:val="1F1E33"/>
                <w:sz w:val="20"/>
                <w:lang w:val="en-US" w:eastAsia="nl-NL" w:bidi="ar-SA"/>
              </w:rPr>
              <w:t>A</w:t>
            </w:r>
          </w:p>
        </w:tc>
        <w:tc>
          <w:tcPr>
            <w:tcW w:w="1514" w:type="dxa"/>
          </w:tcPr>
          <w:p w14:paraId="2EC44843" w14:textId="77777777" w:rsidR="00A230DE" w:rsidRPr="00D91073" w:rsidRDefault="00A230DE" w:rsidP="00A230D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242" w:type="dxa"/>
          </w:tcPr>
          <w:p w14:paraId="3B150224" w14:textId="77777777" w:rsidR="00A230DE" w:rsidRPr="00D91073" w:rsidRDefault="00A230DE" w:rsidP="00A230D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250" w:type="dxa"/>
          </w:tcPr>
          <w:p w14:paraId="2FFFE3B7" w14:textId="77777777" w:rsidR="00A230DE" w:rsidRPr="00D91073" w:rsidRDefault="00A230DE" w:rsidP="00A230DE">
            <w:pPr>
              <w:rPr>
                <w:rFonts w:eastAsia="Times New Roman" w:cs="Helvetica"/>
                <w:color w:val="1F1E33"/>
                <w:sz w:val="20"/>
                <w:lang w:val="en-US" w:eastAsia="nl-NL" w:bidi="ar-SA"/>
              </w:rPr>
            </w:pPr>
          </w:p>
        </w:tc>
      </w:tr>
    </w:tbl>
    <w:p w14:paraId="67126D53" w14:textId="78AC0F7B" w:rsidR="00A230DE" w:rsidRDefault="00A230DE" w:rsidP="00A230DE">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Gateway</w:t>
      </w:r>
      <w:r w:rsidRPr="0016776E">
        <w:rPr>
          <w:rFonts w:eastAsia="Times New Roman" w:cs="Helvetica"/>
          <w:b/>
          <w:bCs/>
          <w:color w:val="1F1E33"/>
          <w:sz w:val="20"/>
          <w:lang w:val="en-US" w:eastAsia="nl-NL" w:bidi="ar-SA"/>
        </w:rPr>
        <w:t xml:space="preserve"> </w:t>
      </w:r>
      <w:r>
        <w:rPr>
          <w:rFonts w:eastAsia="Times New Roman" w:cs="Helvetica"/>
          <w:b/>
          <w:bCs/>
          <w:color w:val="1F1E33"/>
          <w:sz w:val="20"/>
          <w:lang w:val="en-US" w:eastAsia="nl-NL" w:bidi="ar-SA"/>
        </w:rPr>
        <w:t xml:space="preserve">servers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SONAR database</w:t>
      </w:r>
    </w:p>
    <w:p w14:paraId="02D689E4" w14:textId="77777777" w:rsidR="00A230DE" w:rsidRDefault="00A230DE" w:rsidP="008D7D3C">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A230DE" w:rsidRPr="003454A3" w14:paraId="5FC5935A" w14:textId="77777777" w:rsidTr="00240C58">
        <w:tc>
          <w:tcPr>
            <w:tcW w:w="2810" w:type="dxa"/>
            <w:tcBorders>
              <w:bottom w:val="single" w:sz="4" w:space="0" w:color="auto"/>
            </w:tcBorders>
            <w:shd w:val="clear" w:color="auto" w:fill="D9D9D9" w:themeFill="background1" w:themeFillShade="D9"/>
          </w:tcPr>
          <w:p w14:paraId="2A2098C0" w14:textId="77777777" w:rsidR="00A230DE" w:rsidRPr="003454A3" w:rsidRDefault="00A230D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3F90CB14" w14:textId="77777777" w:rsidR="00A230DE" w:rsidRPr="003454A3" w:rsidRDefault="00A230D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30CB8320" w14:textId="77777777" w:rsidR="00A230DE" w:rsidRPr="003454A3" w:rsidRDefault="00A230D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0A7239B2" w14:textId="77777777" w:rsidR="00A230DE" w:rsidRPr="003454A3" w:rsidRDefault="00A230D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5B1C17B0" w14:textId="77777777" w:rsidR="00A230DE" w:rsidRPr="0016776E" w:rsidRDefault="00A230DE"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A230DE" w:rsidRPr="003454A3" w14:paraId="64B74503" w14:textId="77777777" w:rsidTr="00240C58">
        <w:tc>
          <w:tcPr>
            <w:tcW w:w="2810" w:type="dxa"/>
            <w:tcBorders>
              <w:top w:val="nil"/>
              <w:right w:val="single" w:sz="4" w:space="0" w:color="auto"/>
            </w:tcBorders>
          </w:tcPr>
          <w:p w14:paraId="308F217B" w14:textId="77777777" w:rsidR="00A230DE" w:rsidRPr="008D62B0" w:rsidRDefault="00A230DE" w:rsidP="00A230DE">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SONAR-DB1-P</w:t>
            </w:r>
          </w:p>
          <w:p w14:paraId="469FA7A2" w14:textId="7E0432B6" w:rsidR="00A230DE" w:rsidRPr="007513BD" w:rsidRDefault="00A230DE" w:rsidP="00A230DE">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SONAR-DB2-P</w:t>
            </w:r>
          </w:p>
        </w:tc>
        <w:tc>
          <w:tcPr>
            <w:tcW w:w="2393" w:type="dxa"/>
            <w:tcBorders>
              <w:top w:val="nil"/>
              <w:left w:val="single" w:sz="4" w:space="0" w:color="auto"/>
            </w:tcBorders>
          </w:tcPr>
          <w:p w14:paraId="6733DE03" w14:textId="5F804303" w:rsidR="00A230DE" w:rsidRPr="00D91073" w:rsidRDefault="00A230DE" w:rsidP="00A230DE">
            <w:pPr>
              <w:rPr>
                <w:rFonts w:ascii="Helvetica" w:eastAsia="Times New Roman" w:hAnsi="Helvetica" w:cs="Helvetica"/>
                <w:color w:val="1F1E33"/>
                <w:sz w:val="20"/>
                <w:lang w:val="en-US" w:eastAsia="nl-NL" w:bidi="ar-SA"/>
              </w:rPr>
            </w:pPr>
            <w:r w:rsidRPr="00137388">
              <w:rPr>
                <w:rFonts w:eastAsia="Times New Roman" w:cs="Arial"/>
                <w:sz w:val="20"/>
                <w:lang w:bidi="ar-SA"/>
              </w:rPr>
              <w:t>COPY-DB1-P</w:t>
            </w:r>
          </w:p>
        </w:tc>
        <w:tc>
          <w:tcPr>
            <w:tcW w:w="1514" w:type="dxa"/>
          </w:tcPr>
          <w:p w14:paraId="4BD8FCD2" w14:textId="77777777" w:rsidR="00A230DE" w:rsidRPr="00D91073" w:rsidRDefault="00A230DE" w:rsidP="00A230D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242" w:type="dxa"/>
          </w:tcPr>
          <w:p w14:paraId="5E67D50F" w14:textId="77777777" w:rsidR="00A230DE" w:rsidRPr="00D91073" w:rsidRDefault="00A230DE" w:rsidP="00A230D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250" w:type="dxa"/>
          </w:tcPr>
          <w:p w14:paraId="5065994F" w14:textId="2FBCBF08" w:rsidR="00A230DE" w:rsidRPr="00D91073" w:rsidRDefault="00A230DE" w:rsidP="00A230DE">
            <w:pPr>
              <w:rPr>
                <w:rFonts w:eastAsia="Times New Roman" w:cs="Helvetica"/>
                <w:color w:val="1F1E33"/>
                <w:sz w:val="20"/>
                <w:lang w:val="en-US" w:eastAsia="nl-NL" w:bidi="ar-SA"/>
              </w:rPr>
            </w:pPr>
            <w:r>
              <w:rPr>
                <w:rFonts w:eastAsia="Times New Roman" w:cs="Helvetica"/>
                <w:color w:val="1F1E33"/>
                <w:sz w:val="20"/>
                <w:lang w:val="en-US" w:eastAsia="nl-NL" w:bidi="ar-SA"/>
              </w:rPr>
              <w:t>Active Dataguard</w:t>
            </w:r>
          </w:p>
        </w:tc>
      </w:tr>
      <w:tr w:rsidR="00A230DE" w:rsidRPr="003454A3" w14:paraId="1050A1BC" w14:textId="77777777" w:rsidTr="00240C58">
        <w:tc>
          <w:tcPr>
            <w:tcW w:w="2810" w:type="dxa"/>
            <w:tcBorders>
              <w:top w:val="nil"/>
              <w:right w:val="single" w:sz="4" w:space="0" w:color="auto"/>
            </w:tcBorders>
          </w:tcPr>
          <w:p w14:paraId="4C733E9A" w14:textId="77777777" w:rsidR="00A230DE" w:rsidRPr="008D62B0" w:rsidRDefault="00A230DE" w:rsidP="00A230DE">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w:t>
            </w:r>
            <w:r>
              <w:rPr>
                <w:rFonts w:ascii="Helvetica" w:eastAsia="Times New Roman" w:hAnsi="Helvetica" w:cs="Helvetica"/>
                <w:color w:val="1F1E33"/>
                <w:sz w:val="20"/>
                <w:lang w:val="en-US" w:eastAsia="nl-NL" w:bidi="ar-SA"/>
              </w:rPr>
              <w:t>A</w:t>
            </w:r>
          </w:p>
          <w:p w14:paraId="2DBD35E1" w14:textId="7C358431" w:rsidR="00A230DE" w:rsidRPr="002172C6" w:rsidRDefault="00A230DE" w:rsidP="00A230DE">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w:t>
            </w:r>
            <w:r>
              <w:rPr>
                <w:rFonts w:ascii="Helvetica" w:eastAsia="Times New Roman" w:hAnsi="Helvetica" w:cs="Helvetica"/>
                <w:color w:val="1F1E33"/>
                <w:sz w:val="20"/>
                <w:lang w:val="en-US" w:eastAsia="nl-NL" w:bidi="ar-SA"/>
              </w:rPr>
              <w:t>A</w:t>
            </w:r>
          </w:p>
        </w:tc>
        <w:tc>
          <w:tcPr>
            <w:tcW w:w="2393" w:type="dxa"/>
            <w:tcBorders>
              <w:top w:val="nil"/>
              <w:left w:val="single" w:sz="4" w:space="0" w:color="auto"/>
            </w:tcBorders>
          </w:tcPr>
          <w:p w14:paraId="0518D96C" w14:textId="2E1C9F70" w:rsidR="00A230DE" w:rsidRPr="00A230DE" w:rsidRDefault="00A230DE" w:rsidP="00A230DE">
            <w:pPr>
              <w:rPr>
                <w:rFonts w:ascii="Helvetica" w:eastAsia="Times New Roman" w:hAnsi="Helvetica" w:cs="Helvetica"/>
                <w:color w:val="1F1E33"/>
                <w:sz w:val="20"/>
                <w:lang w:val="en-US" w:eastAsia="nl-NL" w:bidi="ar-SA"/>
              </w:rPr>
            </w:pPr>
            <w:r w:rsidRPr="00137388">
              <w:rPr>
                <w:rFonts w:eastAsia="Times New Roman" w:cs="Arial"/>
                <w:sz w:val="20"/>
                <w:lang w:bidi="ar-SA"/>
              </w:rPr>
              <w:t>COPY-DB1-</w:t>
            </w:r>
            <w:r>
              <w:rPr>
                <w:rFonts w:eastAsia="Times New Roman" w:cs="Arial"/>
                <w:sz w:val="20"/>
                <w:lang w:val="en-US" w:bidi="ar-SA"/>
              </w:rPr>
              <w:t>A</w:t>
            </w:r>
          </w:p>
        </w:tc>
        <w:tc>
          <w:tcPr>
            <w:tcW w:w="1514" w:type="dxa"/>
          </w:tcPr>
          <w:p w14:paraId="2559B1A5" w14:textId="77777777" w:rsidR="00A230DE" w:rsidRPr="00D91073" w:rsidRDefault="00A230DE" w:rsidP="00A230D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242" w:type="dxa"/>
          </w:tcPr>
          <w:p w14:paraId="7D00BD43" w14:textId="77777777" w:rsidR="00A230DE" w:rsidRPr="00D91073" w:rsidRDefault="00A230DE" w:rsidP="00A230D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250" w:type="dxa"/>
          </w:tcPr>
          <w:p w14:paraId="2069A7A1" w14:textId="1D85E8CE" w:rsidR="00A230DE" w:rsidRPr="00D91073" w:rsidRDefault="00A230DE" w:rsidP="00A230DE">
            <w:pPr>
              <w:rPr>
                <w:rFonts w:eastAsia="Times New Roman" w:cs="Helvetica"/>
                <w:color w:val="1F1E33"/>
                <w:sz w:val="20"/>
                <w:lang w:val="en-US" w:eastAsia="nl-NL" w:bidi="ar-SA"/>
              </w:rPr>
            </w:pPr>
            <w:r>
              <w:rPr>
                <w:rFonts w:eastAsia="Times New Roman" w:cs="Helvetica"/>
                <w:color w:val="1F1E33"/>
                <w:sz w:val="20"/>
                <w:lang w:val="en-US" w:eastAsia="nl-NL" w:bidi="ar-SA"/>
              </w:rPr>
              <w:t>Active Dataguard</w:t>
            </w:r>
          </w:p>
        </w:tc>
      </w:tr>
    </w:tbl>
    <w:p w14:paraId="00595F66" w14:textId="4FA7250B" w:rsidR="00A230DE" w:rsidRDefault="00A230DE" w:rsidP="00A230DE">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 xml:space="preserve">SONAR database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SONAR Logical Standby</w:t>
      </w:r>
    </w:p>
    <w:p w14:paraId="47F8516E" w14:textId="3CFF80B0" w:rsidR="002F0518" w:rsidRDefault="002F0518" w:rsidP="008D7D3C">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8155CC" w:rsidRPr="003454A3" w14:paraId="1785DD96" w14:textId="77777777" w:rsidTr="00240C58">
        <w:tc>
          <w:tcPr>
            <w:tcW w:w="2810" w:type="dxa"/>
            <w:tcBorders>
              <w:bottom w:val="single" w:sz="4" w:space="0" w:color="auto"/>
            </w:tcBorders>
            <w:shd w:val="clear" w:color="auto" w:fill="D9D9D9" w:themeFill="background1" w:themeFillShade="D9"/>
          </w:tcPr>
          <w:p w14:paraId="11E11EDE" w14:textId="77777777" w:rsidR="008155CC" w:rsidRPr="003454A3" w:rsidRDefault="008155CC"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0469F235" w14:textId="77777777" w:rsidR="008155CC" w:rsidRPr="003454A3" w:rsidRDefault="008155CC"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6F7DA0A3" w14:textId="77777777" w:rsidR="008155CC" w:rsidRPr="003454A3" w:rsidRDefault="008155CC"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41886EB2" w14:textId="77777777" w:rsidR="008155CC" w:rsidRPr="003454A3" w:rsidRDefault="008155CC"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2A0B88A5" w14:textId="77777777" w:rsidR="008155CC" w:rsidRPr="0016776E" w:rsidRDefault="008155CC"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8155CC" w:rsidRPr="003454A3" w14:paraId="62F634BF" w14:textId="77777777" w:rsidTr="00240C58">
        <w:tc>
          <w:tcPr>
            <w:tcW w:w="2810" w:type="dxa"/>
            <w:tcBorders>
              <w:top w:val="nil"/>
              <w:right w:val="single" w:sz="4" w:space="0" w:color="auto"/>
            </w:tcBorders>
          </w:tcPr>
          <w:p w14:paraId="624932F7" w14:textId="069B7B7F" w:rsidR="008155CC" w:rsidRPr="007513BD" w:rsidRDefault="008155CC" w:rsidP="008155CC">
            <w:pPr>
              <w:rPr>
                <w:rFonts w:ascii="Helvetica" w:eastAsia="Times New Roman" w:hAnsi="Helvetica" w:cs="Helvetica"/>
                <w:color w:val="1F1E33"/>
                <w:sz w:val="20"/>
                <w:lang w:val="en-US" w:eastAsia="nl-NL" w:bidi="ar-SA"/>
              </w:rPr>
            </w:pPr>
            <w:r>
              <w:rPr>
                <w:rFonts w:eastAsia="Times New Roman" w:cs="Arial"/>
                <w:sz w:val="20"/>
                <w:lang w:val="en-US" w:bidi="ar-SA"/>
              </w:rPr>
              <w:t>Staging1-AM</w:t>
            </w:r>
          </w:p>
        </w:tc>
        <w:tc>
          <w:tcPr>
            <w:tcW w:w="2393" w:type="dxa"/>
            <w:tcBorders>
              <w:top w:val="nil"/>
              <w:left w:val="single" w:sz="4" w:space="0" w:color="auto"/>
            </w:tcBorders>
          </w:tcPr>
          <w:p w14:paraId="16417096" w14:textId="77777777" w:rsidR="008155CC" w:rsidRPr="008D62B0" w:rsidRDefault="008155CC" w:rsidP="008155CC">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SONAR-DB1-P</w:t>
            </w:r>
          </w:p>
          <w:p w14:paraId="2D3524CB" w14:textId="6788EEC0" w:rsidR="008155CC" w:rsidRPr="00D91073" w:rsidRDefault="008155CC" w:rsidP="008155CC">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SONAR-DB2-P</w:t>
            </w:r>
          </w:p>
        </w:tc>
        <w:tc>
          <w:tcPr>
            <w:tcW w:w="1514" w:type="dxa"/>
          </w:tcPr>
          <w:p w14:paraId="6AD14B46" w14:textId="77777777" w:rsidR="008155CC" w:rsidRPr="00D91073" w:rsidRDefault="008155CC" w:rsidP="008155CC">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SFTP</w:t>
            </w:r>
          </w:p>
        </w:tc>
        <w:tc>
          <w:tcPr>
            <w:tcW w:w="1242" w:type="dxa"/>
          </w:tcPr>
          <w:p w14:paraId="7A4199DD" w14:textId="77777777" w:rsidR="008155CC" w:rsidRPr="00D91073" w:rsidRDefault="008155CC" w:rsidP="008155CC">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22</w:t>
            </w:r>
          </w:p>
        </w:tc>
        <w:tc>
          <w:tcPr>
            <w:tcW w:w="1250" w:type="dxa"/>
          </w:tcPr>
          <w:p w14:paraId="41B8A09B" w14:textId="77777777" w:rsidR="008155CC" w:rsidRPr="00D91073" w:rsidRDefault="008155CC" w:rsidP="008155CC">
            <w:pPr>
              <w:rPr>
                <w:rFonts w:eastAsia="Times New Roman" w:cs="Helvetica"/>
                <w:color w:val="1F1E33"/>
                <w:sz w:val="20"/>
                <w:lang w:val="en-US" w:eastAsia="nl-NL" w:bidi="ar-SA"/>
              </w:rPr>
            </w:pPr>
          </w:p>
        </w:tc>
      </w:tr>
      <w:tr w:rsidR="008155CC" w:rsidRPr="003454A3" w14:paraId="61FDFFCC" w14:textId="77777777" w:rsidTr="00240C58">
        <w:tc>
          <w:tcPr>
            <w:tcW w:w="2810" w:type="dxa"/>
            <w:tcBorders>
              <w:top w:val="nil"/>
              <w:right w:val="single" w:sz="4" w:space="0" w:color="auto"/>
            </w:tcBorders>
          </w:tcPr>
          <w:p w14:paraId="6630DBD5" w14:textId="6B9A6BD5" w:rsidR="008155CC" w:rsidRPr="002172C6" w:rsidRDefault="008155CC" w:rsidP="008155CC">
            <w:pPr>
              <w:rPr>
                <w:rFonts w:ascii="Helvetica" w:eastAsia="Times New Roman" w:hAnsi="Helvetica" w:cs="Helvetica"/>
                <w:color w:val="1F1E33"/>
                <w:sz w:val="20"/>
                <w:lang w:val="en-US" w:eastAsia="nl-NL" w:bidi="ar-SA"/>
              </w:rPr>
            </w:pPr>
            <w:r>
              <w:rPr>
                <w:rFonts w:eastAsia="Times New Roman" w:cs="Arial"/>
                <w:sz w:val="20"/>
                <w:lang w:val="en-US" w:bidi="ar-SA"/>
              </w:rPr>
              <w:t>Staging1-AM</w:t>
            </w:r>
          </w:p>
        </w:tc>
        <w:tc>
          <w:tcPr>
            <w:tcW w:w="2393" w:type="dxa"/>
            <w:tcBorders>
              <w:top w:val="nil"/>
              <w:left w:val="single" w:sz="4" w:space="0" w:color="auto"/>
            </w:tcBorders>
          </w:tcPr>
          <w:p w14:paraId="1DCF941B" w14:textId="77777777" w:rsidR="008155CC" w:rsidRPr="008D62B0" w:rsidRDefault="008155CC" w:rsidP="008155CC">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w:t>
            </w:r>
            <w:r>
              <w:rPr>
                <w:rFonts w:ascii="Helvetica" w:eastAsia="Times New Roman" w:hAnsi="Helvetica" w:cs="Helvetica"/>
                <w:color w:val="1F1E33"/>
                <w:sz w:val="20"/>
                <w:lang w:val="en-US" w:eastAsia="nl-NL" w:bidi="ar-SA"/>
              </w:rPr>
              <w:t>A</w:t>
            </w:r>
          </w:p>
          <w:p w14:paraId="7B6E71F6" w14:textId="3F717EDD" w:rsidR="008155CC" w:rsidRPr="00A230DE" w:rsidRDefault="008155CC" w:rsidP="008155CC">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w:t>
            </w:r>
            <w:r>
              <w:rPr>
                <w:rFonts w:ascii="Helvetica" w:eastAsia="Times New Roman" w:hAnsi="Helvetica" w:cs="Helvetica"/>
                <w:color w:val="1F1E33"/>
                <w:sz w:val="20"/>
                <w:lang w:val="en-US" w:eastAsia="nl-NL" w:bidi="ar-SA"/>
              </w:rPr>
              <w:t>A</w:t>
            </w:r>
          </w:p>
        </w:tc>
        <w:tc>
          <w:tcPr>
            <w:tcW w:w="1514" w:type="dxa"/>
          </w:tcPr>
          <w:p w14:paraId="5716E6AC" w14:textId="77777777" w:rsidR="008155CC" w:rsidRPr="00D91073" w:rsidRDefault="008155CC" w:rsidP="008155CC">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SFTP</w:t>
            </w:r>
          </w:p>
        </w:tc>
        <w:tc>
          <w:tcPr>
            <w:tcW w:w="1242" w:type="dxa"/>
          </w:tcPr>
          <w:p w14:paraId="249C3B83" w14:textId="77777777" w:rsidR="008155CC" w:rsidRPr="00D91073" w:rsidRDefault="008155CC" w:rsidP="008155CC">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22</w:t>
            </w:r>
          </w:p>
        </w:tc>
        <w:tc>
          <w:tcPr>
            <w:tcW w:w="1250" w:type="dxa"/>
          </w:tcPr>
          <w:p w14:paraId="18A3E111" w14:textId="77777777" w:rsidR="008155CC" w:rsidRPr="00D91073" w:rsidRDefault="008155CC" w:rsidP="008155CC">
            <w:pPr>
              <w:rPr>
                <w:rFonts w:eastAsia="Times New Roman" w:cs="Helvetica"/>
                <w:color w:val="1F1E33"/>
                <w:sz w:val="20"/>
                <w:lang w:val="en-US" w:eastAsia="nl-NL" w:bidi="ar-SA"/>
              </w:rPr>
            </w:pPr>
          </w:p>
        </w:tc>
      </w:tr>
    </w:tbl>
    <w:p w14:paraId="684B1EE8" w14:textId="5DFA3741" w:rsidR="008155CC" w:rsidRDefault="008155CC" w:rsidP="008155CC">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 xml:space="preserve">SONAR Staging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SONAR database</w:t>
      </w:r>
    </w:p>
    <w:p w14:paraId="5DC60CAD" w14:textId="77777777" w:rsidR="008155CC" w:rsidRDefault="008155CC" w:rsidP="008D7D3C">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D866A5" w:rsidRPr="003454A3" w14:paraId="7A05FCDB" w14:textId="77777777" w:rsidTr="00240C58">
        <w:tc>
          <w:tcPr>
            <w:tcW w:w="2810" w:type="dxa"/>
            <w:tcBorders>
              <w:bottom w:val="single" w:sz="4" w:space="0" w:color="auto"/>
            </w:tcBorders>
            <w:shd w:val="clear" w:color="auto" w:fill="D9D9D9" w:themeFill="background1" w:themeFillShade="D9"/>
          </w:tcPr>
          <w:p w14:paraId="3E82B79B" w14:textId="77777777" w:rsidR="00D866A5" w:rsidRPr="003454A3" w:rsidRDefault="00D866A5"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37CA88B4" w14:textId="77777777" w:rsidR="00D866A5" w:rsidRPr="003454A3" w:rsidRDefault="00D866A5"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6FEB4199" w14:textId="77777777" w:rsidR="00D866A5" w:rsidRPr="003454A3" w:rsidRDefault="00D866A5"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2F406D1D" w14:textId="77777777" w:rsidR="00D866A5" w:rsidRPr="003454A3" w:rsidRDefault="00D866A5"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55A6C5FA" w14:textId="77777777" w:rsidR="00D866A5" w:rsidRPr="0016776E" w:rsidRDefault="00D866A5"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D866A5" w:rsidRPr="003454A3" w14:paraId="13B3E07B" w14:textId="77777777" w:rsidTr="00240C58">
        <w:tc>
          <w:tcPr>
            <w:tcW w:w="2810" w:type="dxa"/>
            <w:tcBorders>
              <w:top w:val="nil"/>
              <w:right w:val="single" w:sz="4" w:space="0" w:color="auto"/>
            </w:tcBorders>
          </w:tcPr>
          <w:p w14:paraId="73D14D88" w14:textId="77777777" w:rsidR="007A7DCF" w:rsidRPr="007A7DCF" w:rsidRDefault="007A7DCF" w:rsidP="007A7DCF">
            <w:pPr>
              <w:rPr>
                <w:rFonts w:ascii="Helvetica" w:eastAsia="Times New Roman" w:hAnsi="Helvetica" w:cs="Helvetica"/>
                <w:color w:val="1F1E33"/>
                <w:sz w:val="20"/>
                <w:lang w:val="en-US" w:eastAsia="nl-NL" w:bidi="ar-SA"/>
              </w:rPr>
            </w:pPr>
            <w:r w:rsidRPr="007A7DCF">
              <w:rPr>
                <w:rFonts w:ascii="Helvetica" w:eastAsia="Times New Roman" w:hAnsi="Helvetica" w:cs="Helvetica"/>
                <w:color w:val="1F1E33"/>
                <w:sz w:val="20"/>
                <w:lang w:val="en-US" w:eastAsia="nl-NL" w:bidi="ar-SA"/>
              </w:rPr>
              <w:t>PDF-Web1-P</w:t>
            </w:r>
          </w:p>
          <w:p w14:paraId="03FBA5F4" w14:textId="3F985D7E" w:rsidR="00D866A5" w:rsidRPr="003454A3" w:rsidRDefault="007A7DCF" w:rsidP="007A7DCF">
            <w:pPr>
              <w:rPr>
                <w:rFonts w:ascii="Helvetica" w:eastAsia="Times New Roman" w:hAnsi="Helvetica" w:cs="Helvetica"/>
                <w:color w:val="1F1E33"/>
                <w:sz w:val="20"/>
                <w:lang w:val="nl-NL" w:eastAsia="nl-NL" w:bidi="ar-SA"/>
              </w:rPr>
            </w:pPr>
            <w:r w:rsidRPr="007A7DCF">
              <w:rPr>
                <w:rFonts w:ascii="Helvetica" w:eastAsia="Times New Roman" w:hAnsi="Helvetica" w:cs="Helvetica"/>
                <w:color w:val="1F1E33"/>
                <w:sz w:val="20"/>
                <w:lang w:val="en-US" w:eastAsia="nl-NL" w:bidi="ar-SA"/>
              </w:rPr>
              <w:t>PDF-Web2-P</w:t>
            </w:r>
          </w:p>
        </w:tc>
        <w:tc>
          <w:tcPr>
            <w:tcW w:w="2393" w:type="dxa"/>
            <w:tcBorders>
              <w:top w:val="nil"/>
              <w:left w:val="single" w:sz="4" w:space="0" w:color="auto"/>
            </w:tcBorders>
          </w:tcPr>
          <w:p w14:paraId="681A4560" w14:textId="77777777" w:rsidR="00D866A5" w:rsidRPr="00EE41D3" w:rsidRDefault="00D866A5" w:rsidP="00240C58">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SONAR-FS1-P</w:t>
            </w:r>
          </w:p>
          <w:p w14:paraId="52E45581" w14:textId="77777777" w:rsidR="00D866A5" w:rsidRPr="00D91073" w:rsidRDefault="00D866A5" w:rsidP="00240C58">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SONAR-FS2-P</w:t>
            </w:r>
          </w:p>
        </w:tc>
        <w:tc>
          <w:tcPr>
            <w:tcW w:w="1514" w:type="dxa"/>
          </w:tcPr>
          <w:p w14:paraId="1CB129B4" w14:textId="77777777" w:rsidR="00D866A5" w:rsidRPr="00D91073" w:rsidRDefault="00D866A5"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242" w:type="dxa"/>
          </w:tcPr>
          <w:p w14:paraId="5399B12F" w14:textId="77777777" w:rsidR="00D866A5" w:rsidRPr="00D91073" w:rsidRDefault="00D866A5"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250" w:type="dxa"/>
          </w:tcPr>
          <w:p w14:paraId="4A2F4D43" w14:textId="77777777" w:rsidR="00D866A5" w:rsidRPr="00D91073" w:rsidRDefault="00D866A5" w:rsidP="00240C58">
            <w:pPr>
              <w:rPr>
                <w:rFonts w:eastAsia="Times New Roman" w:cs="Helvetica"/>
                <w:color w:val="1F1E33"/>
                <w:sz w:val="20"/>
                <w:lang w:val="en-US" w:eastAsia="nl-NL" w:bidi="ar-SA"/>
              </w:rPr>
            </w:pPr>
          </w:p>
        </w:tc>
      </w:tr>
      <w:tr w:rsidR="00D866A5" w:rsidRPr="003454A3" w14:paraId="0AC447BD" w14:textId="77777777" w:rsidTr="00240C58">
        <w:tc>
          <w:tcPr>
            <w:tcW w:w="2810" w:type="dxa"/>
            <w:tcBorders>
              <w:top w:val="nil"/>
              <w:right w:val="single" w:sz="4" w:space="0" w:color="auto"/>
            </w:tcBorders>
          </w:tcPr>
          <w:p w14:paraId="2A17F206" w14:textId="77777777" w:rsidR="007A7DCF" w:rsidRPr="007A7DCF" w:rsidRDefault="007A7DCF" w:rsidP="007A7DCF">
            <w:pPr>
              <w:rPr>
                <w:rFonts w:ascii="Helvetica" w:eastAsia="Times New Roman" w:hAnsi="Helvetica" w:cs="Helvetica"/>
                <w:color w:val="1F1E33"/>
                <w:sz w:val="20"/>
                <w:lang w:val="en-US" w:eastAsia="nl-NL" w:bidi="ar-SA"/>
              </w:rPr>
            </w:pPr>
            <w:r w:rsidRPr="007A7DCF">
              <w:rPr>
                <w:rFonts w:ascii="Helvetica" w:eastAsia="Times New Roman" w:hAnsi="Helvetica" w:cs="Helvetica"/>
                <w:color w:val="1F1E33"/>
                <w:sz w:val="20"/>
                <w:lang w:val="en-US" w:eastAsia="nl-NL" w:bidi="ar-SA"/>
              </w:rPr>
              <w:t>PDF-Web1-P</w:t>
            </w:r>
          </w:p>
          <w:p w14:paraId="77C45F2D" w14:textId="73AC9D94" w:rsidR="00D866A5" w:rsidRPr="002172C6" w:rsidRDefault="007A7DCF" w:rsidP="007A7DCF">
            <w:pPr>
              <w:rPr>
                <w:rFonts w:ascii="Helvetica" w:eastAsia="Times New Roman" w:hAnsi="Helvetica" w:cs="Helvetica"/>
                <w:color w:val="1F1E33"/>
                <w:sz w:val="20"/>
                <w:lang w:val="en-US" w:eastAsia="nl-NL" w:bidi="ar-SA"/>
              </w:rPr>
            </w:pPr>
            <w:r w:rsidRPr="007A7DCF">
              <w:rPr>
                <w:rFonts w:ascii="Helvetica" w:eastAsia="Times New Roman" w:hAnsi="Helvetica" w:cs="Helvetica"/>
                <w:color w:val="1F1E33"/>
                <w:sz w:val="20"/>
                <w:lang w:val="en-US" w:eastAsia="nl-NL" w:bidi="ar-SA"/>
              </w:rPr>
              <w:t>PDF-Web2-P</w:t>
            </w:r>
          </w:p>
        </w:tc>
        <w:tc>
          <w:tcPr>
            <w:tcW w:w="2393" w:type="dxa"/>
            <w:tcBorders>
              <w:top w:val="nil"/>
              <w:left w:val="single" w:sz="4" w:space="0" w:color="auto"/>
            </w:tcBorders>
          </w:tcPr>
          <w:p w14:paraId="4384467F" w14:textId="77777777" w:rsidR="00D866A5" w:rsidRPr="00EE41D3" w:rsidRDefault="00D866A5" w:rsidP="00240C58">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w:t>
            </w:r>
            <w:r>
              <w:rPr>
                <w:rFonts w:ascii="Helvetica" w:eastAsia="Times New Roman" w:hAnsi="Helvetica" w:cs="Helvetica"/>
                <w:color w:val="1F1E33"/>
                <w:sz w:val="20"/>
                <w:lang w:val="en-US" w:eastAsia="nl-NL" w:bidi="ar-SA"/>
              </w:rPr>
              <w:t>A</w:t>
            </w:r>
          </w:p>
          <w:p w14:paraId="4491476F" w14:textId="77777777" w:rsidR="00D866A5" w:rsidRPr="00643404" w:rsidRDefault="00D866A5" w:rsidP="00240C58">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w:t>
            </w:r>
            <w:r>
              <w:rPr>
                <w:rFonts w:ascii="Helvetica" w:eastAsia="Times New Roman" w:hAnsi="Helvetica" w:cs="Helvetica"/>
                <w:color w:val="1F1E33"/>
                <w:sz w:val="20"/>
                <w:lang w:val="en-US" w:eastAsia="nl-NL" w:bidi="ar-SA"/>
              </w:rPr>
              <w:t>A</w:t>
            </w:r>
          </w:p>
        </w:tc>
        <w:tc>
          <w:tcPr>
            <w:tcW w:w="1514" w:type="dxa"/>
          </w:tcPr>
          <w:p w14:paraId="146E4A3D" w14:textId="77777777" w:rsidR="00D866A5" w:rsidRPr="00D91073" w:rsidRDefault="00D866A5"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242" w:type="dxa"/>
          </w:tcPr>
          <w:p w14:paraId="6622C2A0" w14:textId="77777777" w:rsidR="00D866A5" w:rsidRPr="00D91073" w:rsidRDefault="00D866A5"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250" w:type="dxa"/>
          </w:tcPr>
          <w:p w14:paraId="5E91645E" w14:textId="77777777" w:rsidR="00D866A5" w:rsidRPr="00D91073" w:rsidRDefault="00D866A5" w:rsidP="00240C58">
            <w:pPr>
              <w:rPr>
                <w:rFonts w:eastAsia="Times New Roman" w:cs="Helvetica"/>
                <w:color w:val="1F1E33"/>
                <w:sz w:val="20"/>
                <w:lang w:val="en-US" w:eastAsia="nl-NL" w:bidi="ar-SA"/>
              </w:rPr>
            </w:pPr>
          </w:p>
        </w:tc>
      </w:tr>
    </w:tbl>
    <w:p w14:paraId="2700CC1E" w14:textId="12FE11F4" w:rsidR="00D866A5" w:rsidRDefault="00D866A5" w:rsidP="00D866A5">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SONA</w:t>
      </w:r>
      <w:r w:rsidR="007A7DCF">
        <w:rPr>
          <w:rFonts w:eastAsia="Times New Roman" w:cs="Helvetica"/>
          <w:b/>
          <w:bCs/>
          <w:color w:val="1F1E33"/>
          <w:sz w:val="20"/>
          <w:lang w:val="en-US" w:eastAsia="nl-NL" w:bidi="ar-SA"/>
        </w:rPr>
        <w:t>R</w:t>
      </w:r>
      <w:r>
        <w:rPr>
          <w:rFonts w:eastAsia="Times New Roman" w:cs="Helvetica"/>
          <w:b/>
          <w:bCs/>
          <w:color w:val="1F1E33"/>
          <w:sz w:val="20"/>
          <w:lang w:val="en-US" w:eastAsia="nl-NL" w:bidi="ar-SA"/>
        </w:rPr>
        <w:t xml:space="preserve"> PDF converter servers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SONAR File system (EtP)</w:t>
      </w:r>
    </w:p>
    <w:p w14:paraId="4E48160C" w14:textId="57363720" w:rsidR="00D866A5" w:rsidRDefault="00D866A5" w:rsidP="008D7D3C">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7A7DCF" w:rsidRPr="003454A3" w14:paraId="4FCCEEF1" w14:textId="77777777" w:rsidTr="00240C58">
        <w:tc>
          <w:tcPr>
            <w:tcW w:w="2810" w:type="dxa"/>
            <w:tcBorders>
              <w:bottom w:val="single" w:sz="4" w:space="0" w:color="auto"/>
            </w:tcBorders>
            <w:shd w:val="clear" w:color="auto" w:fill="D9D9D9" w:themeFill="background1" w:themeFillShade="D9"/>
          </w:tcPr>
          <w:p w14:paraId="1C36D89B" w14:textId="77777777" w:rsidR="007A7DCF" w:rsidRPr="003454A3" w:rsidRDefault="007A7DCF"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7F207A29" w14:textId="77777777" w:rsidR="007A7DCF" w:rsidRPr="003454A3" w:rsidRDefault="007A7DCF"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1BFB7E84" w14:textId="77777777" w:rsidR="007A7DCF" w:rsidRPr="003454A3" w:rsidRDefault="007A7DCF"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1A315F1A" w14:textId="77777777" w:rsidR="007A7DCF" w:rsidRPr="003454A3" w:rsidRDefault="007A7DCF"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731A376B" w14:textId="77777777" w:rsidR="007A7DCF" w:rsidRPr="0016776E" w:rsidRDefault="007A7DCF"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8155CC" w:rsidRPr="003454A3" w14:paraId="0A53A3CF" w14:textId="77777777" w:rsidTr="00240C58">
        <w:tc>
          <w:tcPr>
            <w:tcW w:w="2810" w:type="dxa"/>
            <w:tcBorders>
              <w:top w:val="nil"/>
              <w:right w:val="single" w:sz="4" w:space="0" w:color="auto"/>
            </w:tcBorders>
          </w:tcPr>
          <w:p w14:paraId="496E017F" w14:textId="59CFC8DB" w:rsidR="008155CC" w:rsidRPr="007513BD" w:rsidRDefault="008155CC" w:rsidP="008155CC">
            <w:pPr>
              <w:rPr>
                <w:rFonts w:ascii="Helvetica" w:eastAsia="Times New Roman" w:hAnsi="Helvetica" w:cs="Helvetica"/>
                <w:color w:val="1F1E33"/>
                <w:sz w:val="20"/>
                <w:lang w:val="en-US" w:eastAsia="nl-NL" w:bidi="ar-SA"/>
              </w:rPr>
            </w:pPr>
            <w:r>
              <w:rPr>
                <w:rFonts w:eastAsia="Times New Roman" w:cs="Arial"/>
                <w:sz w:val="20"/>
                <w:lang w:val="en-US" w:bidi="ar-SA"/>
              </w:rPr>
              <w:t>Staging1-AM</w:t>
            </w:r>
          </w:p>
        </w:tc>
        <w:tc>
          <w:tcPr>
            <w:tcW w:w="2393" w:type="dxa"/>
            <w:tcBorders>
              <w:top w:val="nil"/>
              <w:left w:val="single" w:sz="4" w:space="0" w:color="auto"/>
            </w:tcBorders>
          </w:tcPr>
          <w:p w14:paraId="7D3E40F2" w14:textId="77777777" w:rsidR="008155CC" w:rsidRPr="007A7DCF" w:rsidRDefault="008155CC" w:rsidP="008155CC">
            <w:pPr>
              <w:rPr>
                <w:rFonts w:ascii="Helvetica" w:eastAsia="Times New Roman" w:hAnsi="Helvetica" w:cs="Helvetica"/>
                <w:color w:val="1F1E33"/>
                <w:sz w:val="20"/>
                <w:lang w:val="en-US" w:eastAsia="nl-NL" w:bidi="ar-SA"/>
              </w:rPr>
            </w:pPr>
            <w:r w:rsidRPr="007A7DCF">
              <w:rPr>
                <w:rFonts w:ascii="Helvetica" w:eastAsia="Times New Roman" w:hAnsi="Helvetica" w:cs="Helvetica"/>
                <w:color w:val="1F1E33"/>
                <w:sz w:val="20"/>
                <w:lang w:val="en-US" w:eastAsia="nl-NL" w:bidi="ar-SA"/>
              </w:rPr>
              <w:t>PDF-Web1-P</w:t>
            </w:r>
          </w:p>
          <w:p w14:paraId="1C3C38AF" w14:textId="584E6F49" w:rsidR="008155CC" w:rsidRPr="00D91073" w:rsidRDefault="008155CC" w:rsidP="008155CC">
            <w:pPr>
              <w:rPr>
                <w:rFonts w:ascii="Helvetica" w:eastAsia="Times New Roman" w:hAnsi="Helvetica" w:cs="Helvetica"/>
                <w:color w:val="1F1E33"/>
                <w:sz w:val="20"/>
                <w:lang w:val="en-US" w:eastAsia="nl-NL" w:bidi="ar-SA"/>
              </w:rPr>
            </w:pPr>
            <w:r w:rsidRPr="007A7DCF">
              <w:rPr>
                <w:rFonts w:ascii="Helvetica" w:eastAsia="Times New Roman" w:hAnsi="Helvetica" w:cs="Helvetica"/>
                <w:color w:val="1F1E33"/>
                <w:sz w:val="20"/>
                <w:lang w:val="en-US" w:eastAsia="nl-NL" w:bidi="ar-SA"/>
              </w:rPr>
              <w:t>PDF-Web2-P</w:t>
            </w:r>
          </w:p>
        </w:tc>
        <w:tc>
          <w:tcPr>
            <w:tcW w:w="1514" w:type="dxa"/>
          </w:tcPr>
          <w:p w14:paraId="4D57595B" w14:textId="77777777" w:rsidR="008155CC" w:rsidRPr="00D91073" w:rsidRDefault="008155CC" w:rsidP="008155CC">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SFTP</w:t>
            </w:r>
          </w:p>
        </w:tc>
        <w:tc>
          <w:tcPr>
            <w:tcW w:w="1242" w:type="dxa"/>
          </w:tcPr>
          <w:p w14:paraId="2B0BD259" w14:textId="77777777" w:rsidR="008155CC" w:rsidRPr="00D91073" w:rsidRDefault="008155CC" w:rsidP="008155CC">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22</w:t>
            </w:r>
          </w:p>
        </w:tc>
        <w:tc>
          <w:tcPr>
            <w:tcW w:w="1250" w:type="dxa"/>
          </w:tcPr>
          <w:p w14:paraId="7F917572" w14:textId="77777777" w:rsidR="008155CC" w:rsidRPr="00D91073" w:rsidRDefault="008155CC" w:rsidP="008155CC">
            <w:pPr>
              <w:rPr>
                <w:rFonts w:eastAsia="Times New Roman" w:cs="Helvetica"/>
                <w:color w:val="1F1E33"/>
                <w:sz w:val="20"/>
                <w:lang w:val="en-US" w:eastAsia="nl-NL" w:bidi="ar-SA"/>
              </w:rPr>
            </w:pPr>
          </w:p>
        </w:tc>
      </w:tr>
      <w:tr w:rsidR="008155CC" w:rsidRPr="003454A3" w14:paraId="346E3D31" w14:textId="77777777" w:rsidTr="00240C58">
        <w:tc>
          <w:tcPr>
            <w:tcW w:w="2810" w:type="dxa"/>
            <w:tcBorders>
              <w:top w:val="nil"/>
              <w:right w:val="single" w:sz="4" w:space="0" w:color="auto"/>
            </w:tcBorders>
          </w:tcPr>
          <w:p w14:paraId="6DF6218E" w14:textId="68427ACC" w:rsidR="008155CC" w:rsidRPr="002172C6" w:rsidRDefault="008155CC" w:rsidP="008155CC">
            <w:pPr>
              <w:rPr>
                <w:rFonts w:ascii="Helvetica" w:eastAsia="Times New Roman" w:hAnsi="Helvetica" w:cs="Helvetica"/>
                <w:color w:val="1F1E33"/>
                <w:sz w:val="20"/>
                <w:lang w:val="en-US" w:eastAsia="nl-NL" w:bidi="ar-SA"/>
              </w:rPr>
            </w:pPr>
            <w:r>
              <w:rPr>
                <w:rFonts w:eastAsia="Times New Roman" w:cs="Arial"/>
                <w:sz w:val="20"/>
                <w:lang w:val="en-US" w:bidi="ar-SA"/>
              </w:rPr>
              <w:t>Staging1-AM</w:t>
            </w:r>
          </w:p>
        </w:tc>
        <w:tc>
          <w:tcPr>
            <w:tcW w:w="2393" w:type="dxa"/>
            <w:tcBorders>
              <w:top w:val="nil"/>
              <w:left w:val="single" w:sz="4" w:space="0" w:color="auto"/>
            </w:tcBorders>
          </w:tcPr>
          <w:p w14:paraId="0AF250B3" w14:textId="7B677C06" w:rsidR="008155CC" w:rsidRPr="007A7DCF" w:rsidRDefault="008155CC" w:rsidP="008155CC">
            <w:pPr>
              <w:rPr>
                <w:rFonts w:ascii="Helvetica" w:eastAsia="Times New Roman" w:hAnsi="Helvetica" w:cs="Helvetica"/>
                <w:color w:val="1F1E33"/>
                <w:sz w:val="20"/>
                <w:lang w:val="en-US" w:eastAsia="nl-NL" w:bidi="ar-SA"/>
              </w:rPr>
            </w:pPr>
            <w:r w:rsidRPr="007A7DCF">
              <w:rPr>
                <w:rFonts w:ascii="Helvetica" w:eastAsia="Times New Roman" w:hAnsi="Helvetica" w:cs="Helvetica"/>
                <w:color w:val="1F1E33"/>
                <w:sz w:val="20"/>
                <w:lang w:val="en-US" w:eastAsia="nl-NL" w:bidi="ar-SA"/>
              </w:rPr>
              <w:t>PDF-Web1-</w:t>
            </w:r>
            <w:r w:rsidR="0013047C">
              <w:rPr>
                <w:rFonts w:ascii="Helvetica" w:eastAsia="Times New Roman" w:hAnsi="Helvetica" w:cs="Helvetica"/>
                <w:color w:val="1F1E33"/>
                <w:sz w:val="20"/>
                <w:lang w:val="en-US" w:eastAsia="nl-NL" w:bidi="ar-SA"/>
              </w:rPr>
              <w:t>A</w:t>
            </w:r>
          </w:p>
          <w:p w14:paraId="16722A44" w14:textId="4EF8A143" w:rsidR="008155CC" w:rsidRPr="00A230DE" w:rsidRDefault="008155CC" w:rsidP="008155CC">
            <w:pPr>
              <w:rPr>
                <w:rFonts w:ascii="Helvetica" w:eastAsia="Times New Roman" w:hAnsi="Helvetica" w:cs="Helvetica"/>
                <w:color w:val="1F1E33"/>
                <w:sz w:val="20"/>
                <w:lang w:val="en-US" w:eastAsia="nl-NL" w:bidi="ar-SA"/>
              </w:rPr>
            </w:pPr>
            <w:r w:rsidRPr="007A7DCF">
              <w:rPr>
                <w:rFonts w:ascii="Helvetica" w:eastAsia="Times New Roman" w:hAnsi="Helvetica" w:cs="Helvetica"/>
                <w:color w:val="1F1E33"/>
                <w:sz w:val="20"/>
                <w:lang w:val="en-US" w:eastAsia="nl-NL" w:bidi="ar-SA"/>
              </w:rPr>
              <w:t>PDF-Web2-</w:t>
            </w:r>
            <w:r w:rsidR="0013047C">
              <w:rPr>
                <w:rFonts w:ascii="Helvetica" w:eastAsia="Times New Roman" w:hAnsi="Helvetica" w:cs="Helvetica"/>
                <w:color w:val="1F1E33"/>
                <w:sz w:val="20"/>
                <w:lang w:val="en-US" w:eastAsia="nl-NL" w:bidi="ar-SA"/>
              </w:rPr>
              <w:t>A</w:t>
            </w:r>
          </w:p>
        </w:tc>
        <w:tc>
          <w:tcPr>
            <w:tcW w:w="1514" w:type="dxa"/>
          </w:tcPr>
          <w:p w14:paraId="34CC38E9" w14:textId="77777777" w:rsidR="008155CC" w:rsidRPr="00D91073" w:rsidRDefault="008155CC" w:rsidP="008155CC">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SFTP</w:t>
            </w:r>
          </w:p>
        </w:tc>
        <w:tc>
          <w:tcPr>
            <w:tcW w:w="1242" w:type="dxa"/>
          </w:tcPr>
          <w:p w14:paraId="19B0240E" w14:textId="77777777" w:rsidR="008155CC" w:rsidRPr="00D91073" w:rsidRDefault="008155CC" w:rsidP="008155CC">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22</w:t>
            </w:r>
          </w:p>
        </w:tc>
        <w:tc>
          <w:tcPr>
            <w:tcW w:w="1250" w:type="dxa"/>
          </w:tcPr>
          <w:p w14:paraId="1563E5A9" w14:textId="77777777" w:rsidR="008155CC" w:rsidRPr="00D91073" w:rsidRDefault="008155CC" w:rsidP="008155CC">
            <w:pPr>
              <w:rPr>
                <w:rFonts w:eastAsia="Times New Roman" w:cs="Helvetica"/>
                <w:color w:val="1F1E33"/>
                <w:sz w:val="20"/>
                <w:lang w:val="en-US" w:eastAsia="nl-NL" w:bidi="ar-SA"/>
              </w:rPr>
            </w:pPr>
          </w:p>
        </w:tc>
      </w:tr>
    </w:tbl>
    <w:p w14:paraId="042E4E81" w14:textId="726FFC46" w:rsidR="007A7DCF" w:rsidRDefault="007A7DCF" w:rsidP="007A7DCF">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 xml:space="preserve">SONAR </w:t>
      </w:r>
      <w:r w:rsidR="008155CC">
        <w:rPr>
          <w:rFonts w:eastAsia="Times New Roman" w:cs="Helvetica"/>
          <w:b/>
          <w:bCs/>
          <w:color w:val="1F1E33"/>
          <w:sz w:val="20"/>
          <w:lang w:val="en-US" w:eastAsia="nl-NL" w:bidi="ar-SA"/>
        </w:rPr>
        <w:t>staging</w:t>
      </w:r>
      <w:r>
        <w:rPr>
          <w:rFonts w:eastAsia="Times New Roman" w:cs="Helvetica"/>
          <w:b/>
          <w:bCs/>
          <w:color w:val="1F1E33"/>
          <w:sz w:val="20"/>
          <w:lang w:val="en-US" w:eastAsia="nl-NL" w:bidi="ar-SA"/>
        </w:rPr>
        <w:t xml:space="preserve">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 xml:space="preserve">SONAR </w:t>
      </w:r>
      <w:r w:rsidR="008155CC">
        <w:rPr>
          <w:rFonts w:eastAsia="Times New Roman" w:cs="Helvetica"/>
          <w:b/>
          <w:bCs/>
          <w:color w:val="1F1E33"/>
          <w:sz w:val="20"/>
          <w:lang w:val="en-US" w:eastAsia="nl-NL" w:bidi="ar-SA"/>
        </w:rPr>
        <w:t>PDF converter servers</w:t>
      </w:r>
    </w:p>
    <w:p w14:paraId="55EDBB4A" w14:textId="53C631A6" w:rsidR="007A7DCF" w:rsidRDefault="007A7DCF" w:rsidP="008D7D3C">
      <w:pPr>
        <w:rPr>
          <w:rFonts w:eastAsia="Times New Roman" w:cs="Helvetica"/>
          <w:b/>
          <w:bCs/>
          <w:color w:val="1F1E33"/>
          <w:sz w:val="20"/>
          <w:lang w:val="en-US" w:eastAsia="nl-NL" w:bidi="ar-SA"/>
        </w:rPr>
      </w:pPr>
    </w:p>
    <w:tbl>
      <w:tblPr>
        <w:tblStyle w:val="TableGrid"/>
        <w:tblW w:w="9175" w:type="dxa"/>
        <w:tblLook w:val="04A0" w:firstRow="1" w:lastRow="0" w:firstColumn="1" w:lastColumn="0" w:noHBand="0" w:noVBand="1"/>
      </w:tblPr>
      <w:tblGrid>
        <w:gridCol w:w="2793"/>
        <w:gridCol w:w="2384"/>
        <w:gridCol w:w="1118"/>
        <w:gridCol w:w="1170"/>
        <w:gridCol w:w="1710"/>
      </w:tblGrid>
      <w:tr w:rsidR="00D76AD2" w:rsidRPr="003454A3" w14:paraId="3F8B7A2B" w14:textId="77777777" w:rsidTr="00035000">
        <w:tc>
          <w:tcPr>
            <w:tcW w:w="2793" w:type="dxa"/>
            <w:tcBorders>
              <w:bottom w:val="single" w:sz="4" w:space="0" w:color="auto"/>
            </w:tcBorders>
            <w:shd w:val="clear" w:color="auto" w:fill="D9D9D9" w:themeFill="background1" w:themeFillShade="D9"/>
          </w:tcPr>
          <w:p w14:paraId="3AE9F412" w14:textId="77777777" w:rsidR="00D76AD2" w:rsidRPr="003454A3" w:rsidRDefault="00D76AD2"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84" w:type="dxa"/>
            <w:tcBorders>
              <w:bottom w:val="single" w:sz="4" w:space="0" w:color="auto"/>
            </w:tcBorders>
            <w:shd w:val="clear" w:color="auto" w:fill="D9D9D9" w:themeFill="background1" w:themeFillShade="D9"/>
          </w:tcPr>
          <w:p w14:paraId="3C45170E" w14:textId="77777777" w:rsidR="00D76AD2" w:rsidRPr="003454A3" w:rsidRDefault="00D76AD2"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118" w:type="dxa"/>
            <w:shd w:val="clear" w:color="auto" w:fill="D9D9D9" w:themeFill="background1" w:themeFillShade="D9"/>
          </w:tcPr>
          <w:p w14:paraId="4192369F" w14:textId="77777777" w:rsidR="00D76AD2" w:rsidRPr="003454A3" w:rsidRDefault="00D76AD2"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170" w:type="dxa"/>
            <w:shd w:val="clear" w:color="auto" w:fill="D9D9D9" w:themeFill="background1" w:themeFillShade="D9"/>
          </w:tcPr>
          <w:p w14:paraId="214656FE" w14:textId="77777777" w:rsidR="00D76AD2" w:rsidRPr="003454A3" w:rsidRDefault="00D76AD2"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710" w:type="dxa"/>
            <w:shd w:val="clear" w:color="auto" w:fill="D9D9D9" w:themeFill="background1" w:themeFillShade="D9"/>
          </w:tcPr>
          <w:p w14:paraId="228410F6" w14:textId="77777777" w:rsidR="00D76AD2" w:rsidRPr="0016776E" w:rsidRDefault="00D76AD2"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D76AD2" w:rsidRPr="003454A3" w14:paraId="31F41722" w14:textId="77777777" w:rsidTr="00035000">
        <w:tc>
          <w:tcPr>
            <w:tcW w:w="2793" w:type="dxa"/>
            <w:tcBorders>
              <w:top w:val="nil"/>
              <w:right w:val="single" w:sz="4" w:space="0" w:color="auto"/>
            </w:tcBorders>
          </w:tcPr>
          <w:p w14:paraId="32E2DD83" w14:textId="11E7524C" w:rsidR="00D76AD2" w:rsidRPr="007513BD" w:rsidRDefault="008922CE"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UCRA-P</w:t>
            </w:r>
          </w:p>
        </w:tc>
        <w:tc>
          <w:tcPr>
            <w:tcW w:w="2384" w:type="dxa"/>
            <w:tcBorders>
              <w:top w:val="nil"/>
              <w:left w:val="single" w:sz="4" w:space="0" w:color="auto"/>
            </w:tcBorders>
          </w:tcPr>
          <w:p w14:paraId="30B08B67" w14:textId="77777777" w:rsidR="008922CE" w:rsidRPr="008D62B0" w:rsidRDefault="008922CE" w:rsidP="008922CE">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SONAR-DB1-P</w:t>
            </w:r>
          </w:p>
          <w:p w14:paraId="4458C45B" w14:textId="7FE0BCB7" w:rsidR="00D76AD2" w:rsidRPr="00D91073" w:rsidRDefault="008922CE" w:rsidP="008922CE">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SONAR-DB2-P</w:t>
            </w:r>
          </w:p>
        </w:tc>
        <w:tc>
          <w:tcPr>
            <w:tcW w:w="1118" w:type="dxa"/>
          </w:tcPr>
          <w:p w14:paraId="1C71A1C4" w14:textId="57F1D0C2" w:rsidR="00D76AD2" w:rsidRPr="00D91073" w:rsidRDefault="008922CE"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170" w:type="dxa"/>
          </w:tcPr>
          <w:p w14:paraId="4E57935A" w14:textId="4410C194" w:rsidR="00D76AD2" w:rsidRPr="00D91073" w:rsidRDefault="008922CE"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710" w:type="dxa"/>
          </w:tcPr>
          <w:p w14:paraId="10BCB18D" w14:textId="4B59A155" w:rsidR="00D76AD2" w:rsidRPr="00D91073" w:rsidRDefault="008922CE" w:rsidP="00240C58">
            <w:pPr>
              <w:rPr>
                <w:rFonts w:eastAsia="Times New Roman" w:cs="Helvetica"/>
                <w:color w:val="1F1E33"/>
                <w:sz w:val="20"/>
                <w:lang w:val="en-US" w:eastAsia="nl-NL" w:bidi="ar-SA"/>
              </w:rPr>
            </w:pPr>
            <w:r>
              <w:rPr>
                <w:rFonts w:eastAsia="Times New Roman" w:cs="Helvetica"/>
                <w:color w:val="1F1E33"/>
                <w:sz w:val="20"/>
                <w:lang w:val="en-US" w:eastAsia="nl-NL" w:bidi="ar-SA"/>
              </w:rPr>
              <w:t>Database (EtP)</w:t>
            </w:r>
          </w:p>
        </w:tc>
      </w:tr>
      <w:tr w:rsidR="008922CE" w:rsidRPr="003454A3" w14:paraId="7A6AE6B0" w14:textId="77777777" w:rsidTr="00035000">
        <w:tc>
          <w:tcPr>
            <w:tcW w:w="2793" w:type="dxa"/>
            <w:tcBorders>
              <w:top w:val="nil"/>
              <w:right w:val="single" w:sz="4" w:space="0" w:color="auto"/>
            </w:tcBorders>
          </w:tcPr>
          <w:p w14:paraId="3E061DB4" w14:textId="74167498" w:rsidR="008922CE" w:rsidRDefault="008922CE"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UCRA-P</w:t>
            </w:r>
          </w:p>
        </w:tc>
        <w:tc>
          <w:tcPr>
            <w:tcW w:w="2384" w:type="dxa"/>
            <w:tcBorders>
              <w:top w:val="nil"/>
              <w:left w:val="single" w:sz="4" w:space="0" w:color="auto"/>
            </w:tcBorders>
          </w:tcPr>
          <w:p w14:paraId="0C1601AA" w14:textId="77777777" w:rsidR="008922CE" w:rsidRPr="00EE41D3" w:rsidRDefault="008922CE" w:rsidP="008922CE">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SONAR-FS1-P</w:t>
            </w:r>
          </w:p>
          <w:p w14:paraId="0BAE67C6" w14:textId="434A806B" w:rsidR="008922CE" w:rsidRPr="00D91073" w:rsidRDefault="008922CE" w:rsidP="008922CE">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SONAR-FS2-P</w:t>
            </w:r>
          </w:p>
        </w:tc>
        <w:tc>
          <w:tcPr>
            <w:tcW w:w="1118" w:type="dxa"/>
          </w:tcPr>
          <w:p w14:paraId="3CCFC131" w14:textId="3C362DE5" w:rsidR="008922CE" w:rsidRDefault="008922CE"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170" w:type="dxa"/>
          </w:tcPr>
          <w:p w14:paraId="0933395D" w14:textId="1A5A218E" w:rsidR="008922CE" w:rsidRDefault="008922CE"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710" w:type="dxa"/>
          </w:tcPr>
          <w:p w14:paraId="0D2C5FFB" w14:textId="6C67D95E" w:rsidR="008922CE" w:rsidRDefault="008922CE" w:rsidP="00240C58">
            <w:pPr>
              <w:rPr>
                <w:rFonts w:eastAsia="Times New Roman" w:cs="Helvetica"/>
                <w:color w:val="1F1E33"/>
                <w:sz w:val="20"/>
                <w:lang w:val="en-US" w:eastAsia="nl-NL" w:bidi="ar-SA"/>
              </w:rPr>
            </w:pPr>
            <w:r>
              <w:rPr>
                <w:rFonts w:eastAsia="Times New Roman" w:cs="Helvetica"/>
                <w:color w:val="1F1E33"/>
                <w:sz w:val="20"/>
                <w:lang w:val="en-US" w:eastAsia="nl-NL" w:bidi="ar-SA"/>
              </w:rPr>
              <w:t>File system (EtP)</w:t>
            </w:r>
          </w:p>
        </w:tc>
      </w:tr>
      <w:tr w:rsidR="008922CE" w:rsidRPr="003454A3" w14:paraId="221840D5" w14:textId="77777777" w:rsidTr="00035000">
        <w:tc>
          <w:tcPr>
            <w:tcW w:w="2793" w:type="dxa"/>
            <w:tcBorders>
              <w:top w:val="nil"/>
              <w:right w:val="single" w:sz="4" w:space="0" w:color="auto"/>
            </w:tcBorders>
          </w:tcPr>
          <w:p w14:paraId="6482FC44" w14:textId="15EC90D6" w:rsidR="008922CE" w:rsidRDefault="008922CE" w:rsidP="008922C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UCRA-P</w:t>
            </w:r>
          </w:p>
        </w:tc>
        <w:tc>
          <w:tcPr>
            <w:tcW w:w="2384" w:type="dxa"/>
            <w:tcBorders>
              <w:top w:val="nil"/>
              <w:left w:val="single" w:sz="4" w:space="0" w:color="auto"/>
            </w:tcBorders>
          </w:tcPr>
          <w:p w14:paraId="1014ADA0" w14:textId="1810A583" w:rsidR="008922CE" w:rsidRPr="00EE41D3" w:rsidRDefault="007B73AA" w:rsidP="008922CE">
            <w:pPr>
              <w:rPr>
                <w:rFonts w:ascii="Helvetica" w:eastAsia="Times New Roman" w:hAnsi="Helvetica" w:cs="Helvetica"/>
                <w:color w:val="1F1E33"/>
                <w:sz w:val="20"/>
                <w:lang w:val="en-US" w:eastAsia="nl-NL" w:bidi="ar-SA"/>
              </w:rPr>
            </w:pPr>
            <w:r w:rsidRPr="00137388">
              <w:rPr>
                <w:rFonts w:eastAsia="Times New Roman" w:cs="Arial"/>
                <w:sz w:val="20"/>
                <w:lang w:bidi="ar-SA"/>
              </w:rPr>
              <w:t>FS1-P</w:t>
            </w:r>
          </w:p>
        </w:tc>
        <w:tc>
          <w:tcPr>
            <w:tcW w:w="1118" w:type="dxa"/>
          </w:tcPr>
          <w:p w14:paraId="04557C57" w14:textId="4392289D" w:rsidR="008922CE" w:rsidRDefault="007B73AA" w:rsidP="008922C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SMB</w:t>
            </w:r>
          </w:p>
        </w:tc>
        <w:tc>
          <w:tcPr>
            <w:tcW w:w="1170" w:type="dxa"/>
          </w:tcPr>
          <w:p w14:paraId="5E8FC555" w14:textId="21A87550" w:rsidR="008922CE" w:rsidRDefault="008922CE" w:rsidP="008922C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710" w:type="dxa"/>
          </w:tcPr>
          <w:p w14:paraId="4C9242C4" w14:textId="37F59017" w:rsidR="008922CE" w:rsidRDefault="008922CE" w:rsidP="008922CE">
            <w:pPr>
              <w:rPr>
                <w:rFonts w:eastAsia="Times New Roman" w:cs="Helvetica"/>
                <w:color w:val="1F1E33"/>
                <w:sz w:val="20"/>
                <w:lang w:val="en-US" w:eastAsia="nl-NL" w:bidi="ar-SA"/>
              </w:rPr>
            </w:pPr>
            <w:proofErr w:type="gramStart"/>
            <w:r>
              <w:rPr>
                <w:rFonts w:eastAsia="Times New Roman" w:cs="Helvetica"/>
                <w:color w:val="1F1E33"/>
                <w:sz w:val="20"/>
                <w:lang w:val="en-US" w:eastAsia="nl-NL" w:bidi="ar-SA"/>
              </w:rPr>
              <w:t>Standalone  FS</w:t>
            </w:r>
            <w:proofErr w:type="gramEnd"/>
            <w:r>
              <w:rPr>
                <w:rFonts w:eastAsia="Times New Roman" w:cs="Helvetica"/>
                <w:color w:val="1F1E33"/>
                <w:sz w:val="20"/>
                <w:lang w:val="en-US" w:eastAsia="nl-NL" w:bidi="ar-SA"/>
              </w:rPr>
              <w:t xml:space="preserve"> (EtP)</w:t>
            </w:r>
          </w:p>
        </w:tc>
      </w:tr>
      <w:tr w:rsidR="008922CE" w:rsidRPr="003454A3" w14:paraId="1BF13CE5" w14:textId="77777777" w:rsidTr="00035000">
        <w:tc>
          <w:tcPr>
            <w:tcW w:w="2793" w:type="dxa"/>
            <w:tcBorders>
              <w:top w:val="nil"/>
              <w:right w:val="single" w:sz="4" w:space="0" w:color="auto"/>
            </w:tcBorders>
          </w:tcPr>
          <w:p w14:paraId="0849226B" w14:textId="6BC0D743" w:rsidR="008922CE" w:rsidRDefault="007B73AA" w:rsidP="008922C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UCRA-P</w:t>
            </w:r>
          </w:p>
        </w:tc>
        <w:tc>
          <w:tcPr>
            <w:tcW w:w="2384" w:type="dxa"/>
            <w:tcBorders>
              <w:top w:val="nil"/>
              <w:left w:val="single" w:sz="4" w:space="0" w:color="auto"/>
            </w:tcBorders>
          </w:tcPr>
          <w:p w14:paraId="78BA25B4" w14:textId="76127F67" w:rsidR="008922CE" w:rsidRPr="00EE41D3" w:rsidRDefault="007B73AA" w:rsidP="008922CE">
            <w:pPr>
              <w:rPr>
                <w:rFonts w:ascii="Helvetica" w:eastAsia="Times New Roman" w:hAnsi="Helvetica" w:cs="Helvetica"/>
                <w:color w:val="1F1E33"/>
                <w:sz w:val="20"/>
                <w:lang w:val="en-US" w:eastAsia="nl-NL" w:bidi="ar-SA"/>
              </w:rPr>
            </w:pPr>
            <w:r w:rsidRPr="00137388">
              <w:rPr>
                <w:rFonts w:eastAsia="Times New Roman" w:cs="Arial"/>
                <w:sz w:val="20"/>
                <w:lang w:bidi="ar-SA"/>
              </w:rPr>
              <w:t>OID-APP1-P</w:t>
            </w:r>
          </w:p>
        </w:tc>
        <w:tc>
          <w:tcPr>
            <w:tcW w:w="1118" w:type="dxa"/>
          </w:tcPr>
          <w:p w14:paraId="18456B7F" w14:textId="39D1CACD" w:rsidR="008922CE" w:rsidRDefault="007B73AA" w:rsidP="008922C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HTTP</w:t>
            </w:r>
          </w:p>
        </w:tc>
        <w:tc>
          <w:tcPr>
            <w:tcW w:w="1170" w:type="dxa"/>
          </w:tcPr>
          <w:p w14:paraId="3A39996A" w14:textId="716CC2DE" w:rsidR="008922CE" w:rsidRDefault="00035000" w:rsidP="008922CE">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80</w:t>
            </w:r>
          </w:p>
        </w:tc>
        <w:tc>
          <w:tcPr>
            <w:tcW w:w="1710" w:type="dxa"/>
          </w:tcPr>
          <w:p w14:paraId="4EBF4CC7" w14:textId="6E8AB45E" w:rsidR="008922CE" w:rsidRDefault="007B73AA" w:rsidP="008922CE">
            <w:pPr>
              <w:rPr>
                <w:rFonts w:eastAsia="Times New Roman" w:cs="Helvetica"/>
                <w:color w:val="1F1E33"/>
                <w:sz w:val="20"/>
                <w:lang w:val="en-US" w:eastAsia="nl-NL" w:bidi="ar-SA"/>
              </w:rPr>
            </w:pPr>
            <w:r>
              <w:rPr>
                <w:rFonts w:eastAsia="Times New Roman" w:cs="Helvetica"/>
                <w:color w:val="1F1E33"/>
                <w:sz w:val="20"/>
                <w:lang w:val="en-US" w:eastAsia="nl-NL" w:bidi="ar-SA"/>
              </w:rPr>
              <w:t>OID</w:t>
            </w:r>
          </w:p>
        </w:tc>
      </w:tr>
      <w:tr w:rsidR="00035000" w:rsidRPr="003454A3" w14:paraId="50E7BDF0" w14:textId="77777777" w:rsidTr="00035000">
        <w:tc>
          <w:tcPr>
            <w:tcW w:w="2793" w:type="dxa"/>
            <w:tcBorders>
              <w:top w:val="nil"/>
              <w:right w:val="single" w:sz="4" w:space="0" w:color="auto"/>
            </w:tcBorders>
          </w:tcPr>
          <w:p w14:paraId="66A3A805" w14:textId="025DE515" w:rsidR="00035000" w:rsidRDefault="00035000" w:rsidP="00035000">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UCRA-P</w:t>
            </w:r>
          </w:p>
        </w:tc>
        <w:tc>
          <w:tcPr>
            <w:tcW w:w="2384" w:type="dxa"/>
            <w:tcBorders>
              <w:top w:val="nil"/>
              <w:left w:val="single" w:sz="4" w:space="0" w:color="auto"/>
            </w:tcBorders>
          </w:tcPr>
          <w:p w14:paraId="2F71C15A" w14:textId="5ED70912" w:rsidR="00035000" w:rsidRPr="00EE41D3" w:rsidRDefault="00035000" w:rsidP="00035000">
            <w:pPr>
              <w:rPr>
                <w:rFonts w:ascii="Helvetica" w:eastAsia="Times New Roman" w:hAnsi="Helvetica" w:cs="Helvetica"/>
                <w:color w:val="1F1E33"/>
                <w:sz w:val="20"/>
                <w:lang w:val="en-US" w:eastAsia="nl-NL" w:bidi="ar-SA"/>
              </w:rPr>
            </w:pPr>
            <w:r w:rsidRPr="00137388">
              <w:rPr>
                <w:rFonts w:eastAsia="Times New Roman" w:cs="Arial"/>
                <w:sz w:val="20"/>
                <w:lang w:bidi="ar-SA"/>
              </w:rPr>
              <w:t>COPY-DB1-P</w:t>
            </w:r>
          </w:p>
        </w:tc>
        <w:tc>
          <w:tcPr>
            <w:tcW w:w="1118" w:type="dxa"/>
          </w:tcPr>
          <w:p w14:paraId="3A136500" w14:textId="6F515E5C" w:rsidR="00035000" w:rsidRDefault="00035000" w:rsidP="00035000">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170" w:type="dxa"/>
          </w:tcPr>
          <w:p w14:paraId="15167989" w14:textId="1F9DD8D9" w:rsidR="00035000" w:rsidRDefault="00035000" w:rsidP="00035000">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710" w:type="dxa"/>
          </w:tcPr>
          <w:p w14:paraId="1A4129A7" w14:textId="3A7F45C2" w:rsidR="00035000" w:rsidRDefault="00035000" w:rsidP="00035000">
            <w:pPr>
              <w:rPr>
                <w:rFonts w:eastAsia="Times New Roman" w:cs="Helvetica"/>
                <w:color w:val="1F1E33"/>
                <w:sz w:val="20"/>
                <w:lang w:val="en-US" w:eastAsia="nl-NL" w:bidi="ar-SA"/>
              </w:rPr>
            </w:pPr>
            <w:r>
              <w:rPr>
                <w:rFonts w:eastAsia="Times New Roman" w:cs="Helvetica"/>
                <w:color w:val="1F1E33"/>
                <w:sz w:val="20"/>
                <w:lang w:val="en-US" w:eastAsia="nl-NL" w:bidi="ar-SA"/>
              </w:rPr>
              <w:t>Logical standby (EtP)</w:t>
            </w:r>
          </w:p>
        </w:tc>
      </w:tr>
      <w:tr w:rsidR="00035000" w:rsidRPr="003454A3" w14:paraId="763AEFEE" w14:textId="77777777" w:rsidTr="00035000">
        <w:tc>
          <w:tcPr>
            <w:tcW w:w="2793" w:type="dxa"/>
            <w:tcBorders>
              <w:top w:val="nil"/>
              <w:right w:val="single" w:sz="4" w:space="0" w:color="auto"/>
            </w:tcBorders>
          </w:tcPr>
          <w:p w14:paraId="3228D6D6" w14:textId="0F7CA549" w:rsidR="00035000" w:rsidRPr="002172C6" w:rsidRDefault="00035000" w:rsidP="00035000">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UCRA-P</w:t>
            </w:r>
          </w:p>
        </w:tc>
        <w:tc>
          <w:tcPr>
            <w:tcW w:w="2384" w:type="dxa"/>
            <w:tcBorders>
              <w:top w:val="nil"/>
              <w:left w:val="single" w:sz="4" w:space="0" w:color="auto"/>
            </w:tcBorders>
          </w:tcPr>
          <w:p w14:paraId="63C68F81" w14:textId="77777777" w:rsidR="00035000" w:rsidRPr="00A230DE" w:rsidRDefault="00035000" w:rsidP="00035000">
            <w:pPr>
              <w:rPr>
                <w:rFonts w:ascii="Helvetica" w:eastAsia="Times New Roman" w:hAnsi="Helvetica" w:cs="Helvetica"/>
                <w:color w:val="1F1E33"/>
                <w:sz w:val="20"/>
                <w:lang w:val="en-US" w:eastAsia="nl-NL" w:bidi="ar-SA"/>
              </w:rPr>
            </w:pPr>
            <w:r>
              <w:rPr>
                <w:rFonts w:eastAsia="Times New Roman" w:cs="Arial"/>
                <w:sz w:val="20"/>
                <w:lang w:val="en-US" w:bidi="ar-SA"/>
              </w:rPr>
              <w:t>Staging1-AM</w:t>
            </w:r>
          </w:p>
        </w:tc>
        <w:tc>
          <w:tcPr>
            <w:tcW w:w="1118" w:type="dxa"/>
          </w:tcPr>
          <w:p w14:paraId="537C37CE" w14:textId="77777777" w:rsidR="00035000" w:rsidRPr="00D91073" w:rsidRDefault="00035000" w:rsidP="00035000">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SFTP</w:t>
            </w:r>
          </w:p>
        </w:tc>
        <w:tc>
          <w:tcPr>
            <w:tcW w:w="1170" w:type="dxa"/>
          </w:tcPr>
          <w:p w14:paraId="5F75C1E9" w14:textId="77777777" w:rsidR="00035000" w:rsidRPr="00D91073" w:rsidRDefault="00035000" w:rsidP="00035000">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22</w:t>
            </w:r>
          </w:p>
        </w:tc>
        <w:tc>
          <w:tcPr>
            <w:tcW w:w="1710" w:type="dxa"/>
          </w:tcPr>
          <w:p w14:paraId="439CECF3" w14:textId="475FCA08" w:rsidR="00035000" w:rsidRPr="00D91073" w:rsidRDefault="00035000" w:rsidP="00035000">
            <w:pPr>
              <w:rPr>
                <w:rFonts w:eastAsia="Times New Roman" w:cs="Helvetica"/>
                <w:color w:val="1F1E33"/>
                <w:sz w:val="20"/>
                <w:lang w:val="en-US" w:eastAsia="nl-NL" w:bidi="ar-SA"/>
              </w:rPr>
            </w:pPr>
            <w:r>
              <w:rPr>
                <w:rFonts w:eastAsia="Times New Roman" w:cs="Helvetica"/>
                <w:color w:val="1F1E33"/>
                <w:sz w:val="20"/>
                <w:lang w:val="en-US" w:eastAsia="nl-NL" w:bidi="ar-SA"/>
              </w:rPr>
              <w:t>Staging</w:t>
            </w:r>
          </w:p>
        </w:tc>
      </w:tr>
    </w:tbl>
    <w:p w14:paraId="4E136C81" w14:textId="3F9BDD31" w:rsidR="00D76AD2" w:rsidRDefault="00D76AD2" w:rsidP="00D76AD2">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UCRA</w:t>
      </w:r>
      <w:r w:rsidR="007B73AA">
        <w:rPr>
          <w:rFonts w:eastAsia="Times New Roman" w:cs="Helvetica"/>
          <w:b/>
          <w:bCs/>
          <w:color w:val="1F1E33"/>
          <w:sz w:val="20"/>
          <w:lang w:val="en-US" w:eastAsia="nl-NL" w:bidi="ar-SA"/>
        </w:rPr>
        <w:t xml:space="preserve"> P</w:t>
      </w:r>
      <w:r>
        <w:rPr>
          <w:rFonts w:eastAsia="Times New Roman" w:cs="Helvetica"/>
          <w:b/>
          <w:bCs/>
          <w:color w:val="1F1E33"/>
          <w:sz w:val="20"/>
          <w:lang w:val="en-US" w:eastAsia="nl-NL" w:bidi="ar-SA"/>
        </w:rPr>
        <w:t xml:space="preserve"> connections</w:t>
      </w:r>
    </w:p>
    <w:p w14:paraId="756B92C1" w14:textId="77777777" w:rsidR="00D76AD2" w:rsidRDefault="00D76AD2" w:rsidP="008D7D3C">
      <w:pPr>
        <w:rPr>
          <w:rFonts w:eastAsia="Times New Roman" w:cs="Helvetica"/>
          <w:b/>
          <w:bCs/>
          <w:color w:val="1F1E33"/>
          <w:sz w:val="20"/>
          <w:lang w:val="en-US" w:eastAsia="nl-NL" w:bidi="ar-SA"/>
        </w:rPr>
      </w:pPr>
    </w:p>
    <w:tbl>
      <w:tblPr>
        <w:tblStyle w:val="TableGrid"/>
        <w:tblW w:w="9175" w:type="dxa"/>
        <w:tblLook w:val="04A0" w:firstRow="1" w:lastRow="0" w:firstColumn="1" w:lastColumn="0" w:noHBand="0" w:noVBand="1"/>
      </w:tblPr>
      <w:tblGrid>
        <w:gridCol w:w="2793"/>
        <w:gridCol w:w="2384"/>
        <w:gridCol w:w="1118"/>
        <w:gridCol w:w="1170"/>
        <w:gridCol w:w="1710"/>
      </w:tblGrid>
      <w:tr w:rsidR="004A25C9" w:rsidRPr="003454A3" w14:paraId="29619B2E" w14:textId="77777777" w:rsidTr="00240C58">
        <w:tc>
          <w:tcPr>
            <w:tcW w:w="2793" w:type="dxa"/>
            <w:tcBorders>
              <w:bottom w:val="single" w:sz="4" w:space="0" w:color="auto"/>
            </w:tcBorders>
            <w:shd w:val="clear" w:color="auto" w:fill="D9D9D9" w:themeFill="background1" w:themeFillShade="D9"/>
          </w:tcPr>
          <w:p w14:paraId="27BF4319" w14:textId="77777777" w:rsidR="004A25C9" w:rsidRPr="003454A3" w:rsidRDefault="004A25C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84" w:type="dxa"/>
            <w:tcBorders>
              <w:bottom w:val="single" w:sz="4" w:space="0" w:color="auto"/>
            </w:tcBorders>
            <w:shd w:val="clear" w:color="auto" w:fill="D9D9D9" w:themeFill="background1" w:themeFillShade="D9"/>
          </w:tcPr>
          <w:p w14:paraId="6F7DD817" w14:textId="77777777" w:rsidR="004A25C9" w:rsidRPr="003454A3" w:rsidRDefault="004A25C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118" w:type="dxa"/>
            <w:shd w:val="clear" w:color="auto" w:fill="D9D9D9" w:themeFill="background1" w:themeFillShade="D9"/>
          </w:tcPr>
          <w:p w14:paraId="49D7EB88" w14:textId="77777777" w:rsidR="004A25C9" w:rsidRPr="003454A3" w:rsidRDefault="004A25C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170" w:type="dxa"/>
            <w:shd w:val="clear" w:color="auto" w:fill="D9D9D9" w:themeFill="background1" w:themeFillShade="D9"/>
          </w:tcPr>
          <w:p w14:paraId="7B739FF0" w14:textId="77777777" w:rsidR="004A25C9" w:rsidRPr="003454A3" w:rsidRDefault="004A25C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710" w:type="dxa"/>
            <w:shd w:val="clear" w:color="auto" w:fill="D9D9D9" w:themeFill="background1" w:themeFillShade="D9"/>
          </w:tcPr>
          <w:p w14:paraId="1DCBAABB" w14:textId="77777777" w:rsidR="004A25C9" w:rsidRPr="0016776E" w:rsidRDefault="004A25C9"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4A25C9" w:rsidRPr="003454A3" w14:paraId="2B7B1B6B" w14:textId="77777777" w:rsidTr="00240C58">
        <w:tc>
          <w:tcPr>
            <w:tcW w:w="2793" w:type="dxa"/>
            <w:tcBorders>
              <w:top w:val="nil"/>
              <w:right w:val="single" w:sz="4" w:space="0" w:color="auto"/>
            </w:tcBorders>
          </w:tcPr>
          <w:p w14:paraId="208B05FC" w14:textId="192FDB98" w:rsidR="004A25C9" w:rsidRPr="007513BD"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UCRA-A</w:t>
            </w:r>
          </w:p>
        </w:tc>
        <w:tc>
          <w:tcPr>
            <w:tcW w:w="2384" w:type="dxa"/>
            <w:tcBorders>
              <w:top w:val="nil"/>
              <w:left w:val="single" w:sz="4" w:space="0" w:color="auto"/>
            </w:tcBorders>
          </w:tcPr>
          <w:p w14:paraId="107158F6" w14:textId="03579B47" w:rsidR="004A25C9" w:rsidRPr="008D62B0" w:rsidRDefault="004A25C9" w:rsidP="00240C58">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SONAR-DB1-</w:t>
            </w:r>
            <w:r>
              <w:rPr>
                <w:rFonts w:ascii="Helvetica" w:eastAsia="Times New Roman" w:hAnsi="Helvetica" w:cs="Helvetica"/>
                <w:color w:val="1F1E33"/>
                <w:sz w:val="20"/>
                <w:lang w:val="en-US" w:eastAsia="nl-NL" w:bidi="ar-SA"/>
              </w:rPr>
              <w:t>A</w:t>
            </w:r>
          </w:p>
          <w:p w14:paraId="676E829F" w14:textId="58A2BA0B" w:rsidR="004A25C9" w:rsidRPr="00D91073" w:rsidRDefault="004A25C9" w:rsidP="00240C58">
            <w:pPr>
              <w:rPr>
                <w:rFonts w:ascii="Helvetica" w:eastAsia="Times New Roman" w:hAnsi="Helvetica" w:cs="Helvetica"/>
                <w:color w:val="1F1E33"/>
                <w:sz w:val="20"/>
                <w:lang w:val="en-US" w:eastAsia="nl-NL" w:bidi="ar-SA"/>
              </w:rPr>
            </w:pPr>
            <w:r w:rsidRPr="008D62B0">
              <w:rPr>
                <w:rFonts w:ascii="Helvetica" w:eastAsia="Times New Roman" w:hAnsi="Helvetica" w:cs="Helvetica"/>
                <w:color w:val="1F1E33"/>
                <w:sz w:val="20"/>
                <w:lang w:val="en-US" w:eastAsia="nl-NL" w:bidi="ar-SA"/>
              </w:rPr>
              <w:t>SONAR-DB2-</w:t>
            </w:r>
            <w:r>
              <w:rPr>
                <w:rFonts w:ascii="Helvetica" w:eastAsia="Times New Roman" w:hAnsi="Helvetica" w:cs="Helvetica"/>
                <w:color w:val="1F1E33"/>
                <w:sz w:val="20"/>
                <w:lang w:val="en-US" w:eastAsia="nl-NL" w:bidi="ar-SA"/>
              </w:rPr>
              <w:t>A</w:t>
            </w:r>
          </w:p>
        </w:tc>
        <w:tc>
          <w:tcPr>
            <w:tcW w:w="1118" w:type="dxa"/>
          </w:tcPr>
          <w:p w14:paraId="159602E1" w14:textId="77777777" w:rsidR="004A25C9" w:rsidRPr="00D91073"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170" w:type="dxa"/>
          </w:tcPr>
          <w:p w14:paraId="36F9218B" w14:textId="77777777" w:rsidR="004A25C9" w:rsidRPr="00D91073"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710" w:type="dxa"/>
          </w:tcPr>
          <w:p w14:paraId="0E88A6FE" w14:textId="77777777" w:rsidR="004A25C9" w:rsidRPr="00D91073" w:rsidRDefault="004A25C9" w:rsidP="00240C58">
            <w:pPr>
              <w:rPr>
                <w:rFonts w:eastAsia="Times New Roman" w:cs="Helvetica"/>
                <w:color w:val="1F1E33"/>
                <w:sz w:val="20"/>
                <w:lang w:val="en-US" w:eastAsia="nl-NL" w:bidi="ar-SA"/>
              </w:rPr>
            </w:pPr>
            <w:r>
              <w:rPr>
                <w:rFonts w:eastAsia="Times New Roman" w:cs="Helvetica"/>
                <w:color w:val="1F1E33"/>
                <w:sz w:val="20"/>
                <w:lang w:val="en-US" w:eastAsia="nl-NL" w:bidi="ar-SA"/>
              </w:rPr>
              <w:t>Database (EtP)</w:t>
            </w:r>
          </w:p>
        </w:tc>
      </w:tr>
      <w:tr w:rsidR="004A25C9" w:rsidRPr="003454A3" w14:paraId="5869053C" w14:textId="77777777" w:rsidTr="00240C58">
        <w:tc>
          <w:tcPr>
            <w:tcW w:w="2793" w:type="dxa"/>
            <w:tcBorders>
              <w:top w:val="nil"/>
              <w:right w:val="single" w:sz="4" w:space="0" w:color="auto"/>
            </w:tcBorders>
          </w:tcPr>
          <w:p w14:paraId="2CD793BE" w14:textId="3F68154C" w:rsidR="004A25C9"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UCRA-A</w:t>
            </w:r>
          </w:p>
        </w:tc>
        <w:tc>
          <w:tcPr>
            <w:tcW w:w="2384" w:type="dxa"/>
            <w:tcBorders>
              <w:top w:val="nil"/>
              <w:left w:val="single" w:sz="4" w:space="0" w:color="auto"/>
            </w:tcBorders>
          </w:tcPr>
          <w:p w14:paraId="654B9884" w14:textId="2B68992F" w:rsidR="004A25C9" w:rsidRPr="00EE41D3" w:rsidRDefault="004A25C9" w:rsidP="00240C58">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SONAR-FS1-</w:t>
            </w:r>
            <w:r>
              <w:rPr>
                <w:rFonts w:ascii="Helvetica" w:eastAsia="Times New Roman" w:hAnsi="Helvetica" w:cs="Helvetica"/>
                <w:color w:val="1F1E33"/>
                <w:sz w:val="20"/>
                <w:lang w:val="en-US" w:eastAsia="nl-NL" w:bidi="ar-SA"/>
              </w:rPr>
              <w:t>A</w:t>
            </w:r>
          </w:p>
          <w:p w14:paraId="2026FE82" w14:textId="56B0A1B6" w:rsidR="004A25C9" w:rsidRPr="00D91073" w:rsidRDefault="004A25C9" w:rsidP="00240C58">
            <w:pPr>
              <w:rPr>
                <w:rFonts w:ascii="Helvetica" w:eastAsia="Times New Roman" w:hAnsi="Helvetica" w:cs="Helvetica"/>
                <w:color w:val="1F1E33"/>
                <w:sz w:val="20"/>
                <w:lang w:val="en-US" w:eastAsia="nl-NL" w:bidi="ar-SA"/>
              </w:rPr>
            </w:pPr>
            <w:r w:rsidRPr="00EE41D3">
              <w:rPr>
                <w:rFonts w:ascii="Helvetica" w:eastAsia="Times New Roman" w:hAnsi="Helvetica" w:cs="Helvetica"/>
                <w:color w:val="1F1E33"/>
                <w:sz w:val="20"/>
                <w:lang w:val="en-US" w:eastAsia="nl-NL" w:bidi="ar-SA"/>
              </w:rPr>
              <w:t>SONAR-FS2-</w:t>
            </w:r>
            <w:r>
              <w:rPr>
                <w:rFonts w:ascii="Helvetica" w:eastAsia="Times New Roman" w:hAnsi="Helvetica" w:cs="Helvetica"/>
                <w:color w:val="1F1E33"/>
                <w:sz w:val="20"/>
                <w:lang w:val="en-US" w:eastAsia="nl-NL" w:bidi="ar-SA"/>
              </w:rPr>
              <w:t>A</w:t>
            </w:r>
          </w:p>
        </w:tc>
        <w:tc>
          <w:tcPr>
            <w:tcW w:w="1118" w:type="dxa"/>
          </w:tcPr>
          <w:p w14:paraId="12FE930D" w14:textId="77777777" w:rsidR="004A25C9"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NFS</w:t>
            </w:r>
          </w:p>
        </w:tc>
        <w:tc>
          <w:tcPr>
            <w:tcW w:w="1170" w:type="dxa"/>
          </w:tcPr>
          <w:p w14:paraId="4B5C1AAF" w14:textId="77777777" w:rsidR="004A25C9"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2049, 111</w:t>
            </w:r>
          </w:p>
        </w:tc>
        <w:tc>
          <w:tcPr>
            <w:tcW w:w="1710" w:type="dxa"/>
          </w:tcPr>
          <w:p w14:paraId="277897EC" w14:textId="77777777" w:rsidR="004A25C9" w:rsidRDefault="004A25C9" w:rsidP="00240C58">
            <w:pPr>
              <w:rPr>
                <w:rFonts w:eastAsia="Times New Roman" w:cs="Helvetica"/>
                <w:color w:val="1F1E33"/>
                <w:sz w:val="20"/>
                <w:lang w:val="en-US" w:eastAsia="nl-NL" w:bidi="ar-SA"/>
              </w:rPr>
            </w:pPr>
            <w:r>
              <w:rPr>
                <w:rFonts w:eastAsia="Times New Roman" w:cs="Helvetica"/>
                <w:color w:val="1F1E33"/>
                <w:sz w:val="20"/>
                <w:lang w:val="en-US" w:eastAsia="nl-NL" w:bidi="ar-SA"/>
              </w:rPr>
              <w:t>File system (EtP)</w:t>
            </w:r>
          </w:p>
        </w:tc>
      </w:tr>
      <w:tr w:rsidR="004A25C9" w:rsidRPr="003454A3" w14:paraId="01CDDDEE" w14:textId="77777777" w:rsidTr="00240C58">
        <w:tc>
          <w:tcPr>
            <w:tcW w:w="2793" w:type="dxa"/>
            <w:tcBorders>
              <w:top w:val="nil"/>
              <w:right w:val="single" w:sz="4" w:space="0" w:color="auto"/>
            </w:tcBorders>
          </w:tcPr>
          <w:p w14:paraId="2AE3D43B" w14:textId="55BE0443" w:rsidR="004A25C9"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UCRA-A</w:t>
            </w:r>
          </w:p>
        </w:tc>
        <w:tc>
          <w:tcPr>
            <w:tcW w:w="2384" w:type="dxa"/>
            <w:tcBorders>
              <w:top w:val="nil"/>
              <w:left w:val="single" w:sz="4" w:space="0" w:color="auto"/>
            </w:tcBorders>
          </w:tcPr>
          <w:p w14:paraId="015192BC" w14:textId="653CB4D2" w:rsidR="004A25C9" w:rsidRPr="004A25C9" w:rsidRDefault="004A25C9" w:rsidP="00240C58">
            <w:pPr>
              <w:rPr>
                <w:rFonts w:ascii="Helvetica" w:eastAsia="Times New Roman" w:hAnsi="Helvetica" w:cs="Helvetica"/>
                <w:color w:val="1F1E33"/>
                <w:sz w:val="20"/>
                <w:lang w:val="en-US" w:eastAsia="nl-NL" w:bidi="ar-SA"/>
              </w:rPr>
            </w:pPr>
            <w:r w:rsidRPr="00137388">
              <w:rPr>
                <w:rFonts w:eastAsia="Times New Roman" w:cs="Arial"/>
                <w:sz w:val="20"/>
                <w:lang w:bidi="ar-SA"/>
              </w:rPr>
              <w:t>OID-APP1-</w:t>
            </w:r>
            <w:r>
              <w:rPr>
                <w:rFonts w:eastAsia="Times New Roman" w:cs="Arial"/>
                <w:sz w:val="20"/>
                <w:lang w:val="en-US" w:bidi="ar-SA"/>
              </w:rPr>
              <w:t>A</w:t>
            </w:r>
          </w:p>
        </w:tc>
        <w:tc>
          <w:tcPr>
            <w:tcW w:w="1118" w:type="dxa"/>
          </w:tcPr>
          <w:p w14:paraId="3176EBB9" w14:textId="77777777" w:rsidR="004A25C9"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HTTP</w:t>
            </w:r>
          </w:p>
        </w:tc>
        <w:tc>
          <w:tcPr>
            <w:tcW w:w="1170" w:type="dxa"/>
          </w:tcPr>
          <w:p w14:paraId="3A3DDF3E" w14:textId="77777777" w:rsidR="004A25C9"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80</w:t>
            </w:r>
          </w:p>
        </w:tc>
        <w:tc>
          <w:tcPr>
            <w:tcW w:w="1710" w:type="dxa"/>
          </w:tcPr>
          <w:p w14:paraId="72AA13FE" w14:textId="77777777" w:rsidR="004A25C9" w:rsidRDefault="004A25C9" w:rsidP="00240C58">
            <w:pPr>
              <w:rPr>
                <w:rFonts w:eastAsia="Times New Roman" w:cs="Helvetica"/>
                <w:color w:val="1F1E33"/>
                <w:sz w:val="20"/>
                <w:lang w:val="en-US" w:eastAsia="nl-NL" w:bidi="ar-SA"/>
              </w:rPr>
            </w:pPr>
            <w:r>
              <w:rPr>
                <w:rFonts w:eastAsia="Times New Roman" w:cs="Helvetica"/>
                <w:color w:val="1F1E33"/>
                <w:sz w:val="20"/>
                <w:lang w:val="en-US" w:eastAsia="nl-NL" w:bidi="ar-SA"/>
              </w:rPr>
              <w:t>OID</w:t>
            </w:r>
          </w:p>
        </w:tc>
      </w:tr>
      <w:tr w:rsidR="004A25C9" w:rsidRPr="003454A3" w14:paraId="0F14F26D" w14:textId="77777777" w:rsidTr="00240C58">
        <w:tc>
          <w:tcPr>
            <w:tcW w:w="2793" w:type="dxa"/>
            <w:tcBorders>
              <w:top w:val="nil"/>
              <w:right w:val="single" w:sz="4" w:space="0" w:color="auto"/>
            </w:tcBorders>
          </w:tcPr>
          <w:p w14:paraId="51C7A13E" w14:textId="6F1CB17C" w:rsidR="004A25C9"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UCRA-A</w:t>
            </w:r>
          </w:p>
        </w:tc>
        <w:tc>
          <w:tcPr>
            <w:tcW w:w="2384" w:type="dxa"/>
            <w:tcBorders>
              <w:top w:val="nil"/>
              <w:left w:val="single" w:sz="4" w:space="0" w:color="auto"/>
            </w:tcBorders>
          </w:tcPr>
          <w:p w14:paraId="7281A0B0" w14:textId="6C76A499" w:rsidR="004A25C9" w:rsidRPr="004A25C9" w:rsidRDefault="004A25C9" w:rsidP="00240C58">
            <w:pPr>
              <w:rPr>
                <w:rFonts w:ascii="Helvetica" w:eastAsia="Times New Roman" w:hAnsi="Helvetica" w:cs="Helvetica"/>
                <w:color w:val="1F1E33"/>
                <w:sz w:val="20"/>
                <w:lang w:val="en-US" w:eastAsia="nl-NL" w:bidi="ar-SA"/>
              </w:rPr>
            </w:pPr>
            <w:r w:rsidRPr="00137388">
              <w:rPr>
                <w:rFonts w:eastAsia="Times New Roman" w:cs="Arial"/>
                <w:sz w:val="20"/>
                <w:lang w:bidi="ar-SA"/>
              </w:rPr>
              <w:t>COPY-DB1-</w:t>
            </w:r>
            <w:r>
              <w:rPr>
                <w:rFonts w:eastAsia="Times New Roman" w:cs="Arial"/>
                <w:sz w:val="20"/>
                <w:lang w:val="en-US" w:bidi="ar-SA"/>
              </w:rPr>
              <w:t>A</w:t>
            </w:r>
          </w:p>
        </w:tc>
        <w:tc>
          <w:tcPr>
            <w:tcW w:w="1118" w:type="dxa"/>
          </w:tcPr>
          <w:p w14:paraId="71FE769F" w14:textId="77777777" w:rsidR="004A25C9"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jdbc</w:t>
            </w:r>
          </w:p>
        </w:tc>
        <w:tc>
          <w:tcPr>
            <w:tcW w:w="1170" w:type="dxa"/>
          </w:tcPr>
          <w:p w14:paraId="4A19A72D" w14:textId="77777777" w:rsidR="004A25C9" w:rsidRDefault="004A25C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p>
        </w:tc>
        <w:tc>
          <w:tcPr>
            <w:tcW w:w="1710" w:type="dxa"/>
          </w:tcPr>
          <w:p w14:paraId="552F3519" w14:textId="77777777" w:rsidR="004A25C9" w:rsidRDefault="004A25C9" w:rsidP="00240C58">
            <w:pPr>
              <w:rPr>
                <w:rFonts w:eastAsia="Times New Roman" w:cs="Helvetica"/>
                <w:color w:val="1F1E33"/>
                <w:sz w:val="20"/>
                <w:lang w:val="en-US" w:eastAsia="nl-NL" w:bidi="ar-SA"/>
              </w:rPr>
            </w:pPr>
            <w:r>
              <w:rPr>
                <w:rFonts w:eastAsia="Times New Roman" w:cs="Helvetica"/>
                <w:color w:val="1F1E33"/>
                <w:sz w:val="20"/>
                <w:lang w:val="en-US" w:eastAsia="nl-NL" w:bidi="ar-SA"/>
              </w:rPr>
              <w:t>Logical standby (EtP)</w:t>
            </w:r>
          </w:p>
        </w:tc>
      </w:tr>
    </w:tbl>
    <w:p w14:paraId="28EBC39F" w14:textId="14970C5F" w:rsidR="004A25C9" w:rsidRDefault="004A25C9" w:rsidP="004A25C9">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UCRA A connections</w:t>
      </w:r>
    </w:p>
    <w:p w14:paraId="41FF814D" w14:textId="15B4A3A6" w:rsidR="008D62B0" w:rsidRDefault="008D62B0" w:rsidP="008D7D3C">
      <w:pPr>
        <w:rPr>
          <w:rFonts w:eastAsia="Times New Roman" w:cs="Helvetica"/>
          <w:b/>
          <w:bCs/>
          <w:color w:val="1F1E33"/>
          <w:sz w:val="20"/>
          <w:lang w:val="en-US" w:eastAsia="nl-NL" w:bidi="ar-SA"/>
        </w:rPr>
      </w:pPr>
    </w:p>
    <w:p w14:paraId="10099EEE" w14:textId="77777777" w:rsidR="00F92369" w:rsidRPr="0016776E" w:rsidRDefault="00F92369" w:rsidP="00F92369">
      <w:pPr>
        <w:rPr>
          <w:rFonts w:eastAsia="Times New Roman" w:cs="Helvetica"/>
          <w:color w:val="1F1E33"/>
          <w:sz w:val="20"/>
          <w:lang w:val="en-US" w:eastAsia="nl-NL" w:bidi="ar-SA"/>
        </w:rPr>
      </w:pPr>
      <w:r>
        <w:rPr>
          <w:rFonts w:eastAsia="Times New Roman" w:cs="Helvetica"/>
          <w:i/>
          <w:iCs/>
          <w:color w:val="1F1E33"/>
          <w:sz w:val="20"/>
          <w:lang w:val="en-US" w:eastAsia="nl-NL" w:bidi="ar-SA"/>
        </w:rPr>
        <w:t>Application – External connections (Outside DXC DC) - (Production / Acceptance)</w:t>
      </w:r>
    </w:p>
    <w:tbl>
      <w:tblPr>
        <w:tblStyle w:val="TableGrid"/>
        <w:tblW w:w="9209" w:type="dxa"/>
        <w:tblLook w:val="04A0" w:firstRow="1" w:lastRow="0" w:firstColumn="1" w:lastColumn="0" w:noHBand="0" w:noVBand="1"/>
      </w:tblPr>
      <w:tblGrid>
        <w:gridCol w:w="2875"/>
        <w:gridCol w:w="2430"/>
        <w:gridCol w:w="1530"/>
        <w:gridCol w:w="1080"/>
        <w:gridCol w:w="1294"/>
      </w:tblGrid>
      <w:tr w:rsidR="00F92369" w:rsidRPr="003454A3" w14:paraId="7CF102D2" w14:textId="77777777" w:rsidTr="00240C58">
        <w:tc>
          <w:tcPr>
            <w:tcW w:w="2875" w:type="dxa"/>
            <w:tcBorders>
              <w:bottom w:val="single" w:sz="4" w:space="0" w:color="auto"/>
            </w:tcBorders>
            <w:shd w:val="clear" w:color="auto" w:fill="D9D9D9" w:themeFill="background1" w:themeFillShade="D9"/>
          </w:tcPr>
          <w:p w14:paraId="5C22C6A2"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430" w:type="dxa"/>
            <w:tcBorders>
              <w:bottom w:val="single" w:sz="4" w:space="0" w:color="auto"/>
            </w:tcBorders>
            <w:shd w:val="clear" w:color="auto" w:fill="D9D9D9" w:themeFill="background1" w:themeFillShade="D9"/>
          </w:tcPr>
          <w:p w14:paraId="3D2B1B34"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30" w:type="dxa"/>
            <w:shd w:val="clear" w:color="auto" w:fill="D9D9D9" w:themeFill="background1" w:themeFillShade="D9"/>
          </w:tcPr>
          <w:p w14:paraId="39BF7860"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080" w:type="dxa"/>
            <w:shd w:val="clear" w:color="auto" w:fill="D9D9D9" w:themeFill="background1" w:themeFillShade="D9"/>
          </w:tcPr>
          <w:p w14:paraId="0179D697"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94" w:type="dxa"/>
            <w:shd w:val="clear" w:color="auto" w:fill="D9D9D9" w:themeFill="background1" w:themeFillShade="D9"/>
          </w:tcPr>
          <w:p w14:paraId="3A2A1EEB" w14:textId="77777777" w:rsidR="00F92369" w:rsidRPr="0016776E" w:rsidRDefault="00F92369"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F92369" w:rsidRPr="003454A3" w14:paraId="77350FE1" w14:textId="77777777" w:rsidTr="00240C58">
        <w:tc>
          <w:tcPr>
            <w:tcW w:w="2875" w:type="dxa"/>
            <w:tcBorders>
              <w:top w:val="nil"/>
              <w:right w:val="single" w:sz="4" w:space="0" w:color="auto"/>
            </w:tcBorders>
          </w:tcPr>
          <w:p w14:paraId="45063BB5" w14:textId="77777777" w:rsidR="00F92369" w:rsidRPr="003454A3" w:rsidRDefault="00F92369" w:rsidP="00240C58">
            <w:pPr>
              <w:rPr>
                <w:rFonts w:ascii="Helvetica" w:eastAsia="Times New Roman" w:hAnsi="Helvetica" w:cs="Helvetica"/>
                <w:color w:val="1F1E33"/>
                <w:sz w:val="20"/>
                <w:lang w:val="nl-NL" w:eastAsia="nl-NL" w:bidi="ar-SA"/>
              </w:rPr>
            </w:pPr>
            <w:r>
              <w:rPr>
                <w:rFonts w:ascii="Helvetica" w:eastAsia="Times New Roman" w:hAnsi="Helvetica" w:cs="Helvetica"/>
                <w:color w:val="1F1E33"/>
                <w:sz w:val="20"/>
                <w:lang w:val="nl-NL" w:eastAsia="nl-NL" w:bidi="ar-SA"/>
              </w:rPr>
              <w:t>UWV Werkplek</w:t>
            </w:r>
          </w:p>
        </w:tc>
        <w:tc>
          <w:tcPr>
            <w:tcW w:w="2430" w:type="dxa"/>
            <w:tcBorders>
              <w:top w:val="nil"/>
              <w:left w:val="single" w:sz="4" w:space="0" w:color="auto"/>
            </w:tcBorders>
          </w:tcPr>
          <w:p w14:paraId="1B2D6DB1" w14:textId="77777777" w:rsidR="00F92369" w:rsidRPr="00D91073" w:rsidRDefault="00F92369" w:rsidP="00240C58">
            <w:pPr>
              <w:rPr>
                <w:rFonts w:ascii="Helvetica" w:eastAsia="Times New Roman" w:hAnsi="Helvetica" w:cs="Helvetica"/>
                <w:color w:val="1F1E33"/>
                <w:sz w:val="20"/>
                <w:lang w:val="en-US" w:eastAsia="nl-NL" w:bidi="ar-SA"/>
              </w:rPr>
            </w:pPr>
            <w:r>
              <w:rPr>
                <w:rFonts w:eastAsia="Times New Roman" w:cs="Arial"/>
                <w:color w:val="201825"/>
                <w:szCs w:val="22"/>
                <w:lang w:val="en-US" w:eastAsia="nl-NL" w:bidi="ar-SA"/>
              </w:rPr>
              <w:t>LB-PS-</w:t>
            </w:r>
            <w:proofErr w:type="spellStart"/>
            <w:r>
              <w:rPr>
                <w:rFonts w:eastAsia="Times New Roman" w:cs="Arial"/>
                <w:color w:val="201825"/>
                <w:szCs w:val="22"/>
                <w:lang w:val="en-US" w:eastAsia="nl-NL" w:bidi="ar-SA"/>
              </w:rPr>
              <w:t>ext</w:t>
            </w:r>
            <w:proofErr w:type="spellEnd"/>
            <w:r>
              <w:rPr>
                <w:rFonts w:eastAsia="Times New Roman" w:cs="Arial"/>
                <w:color w:val="201825"/>
                <w:szCs w:val="22"/>
                <w:lang w:val="en-US" w:eastAsia="nl-NL" w:bidi="ar-SA"/>
              </w:rPr>
              <w:t>-P</w:t>
            </w:r>
          </w:p>
        </w:tc>
        <w:tc>
          <w:tcPr>
            <w:tcW w:w="1530" w:type="dxa"/>
          </w:tcPr>
          <w:p w14:paraId="38D5D819" w14:textId="77777777" w:rsidR="00F92369" w:rsidRPr="00D91073"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HTTPS</w:t>
            </w:r>
          </w:p>
        </w:tc>
        <w:tc>
          <w:tcPr>
            <w:tcW w:w="1080" w:type="dxa"/>
          </w:tcPr>
          <w:p w14:paraId="7ED004C7" w14:textId="77777777" w:rsidR="00F92369" w:rsidRPr="00D91073"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443</w:t>
            </w:r>
          </w:p>
        </w:tc>
        <w:tc>
          <w:tcPr>
            <w:tcW w:w="1294" w:type="dxa"/>
          </w:tcPr>
          <w:p w14:paraId="0D54545C" w14:textId="77777777" w:rsidR="00F92369" w:rsidRPr="00D91073" w:rsidRDefault="00F92369" w:rsidP="00240C58">
            <w:pPr>
              <w:rPr>
                <w:rFonts w:eastAsia="Times New Roman" w:cs="Helvetica"/>
                <w:color w:val="1F1E33"/>
                <w:sz w:val="20"/>
                <w:lang w:val="en-US" w:eastAsia="nl-NL" w:bidi="ar-SA"/>
              </w:rPr>
            </w:pPr>
          </w:p>
        </w:tc>
      </w:tr>
      <w:tr w:rsidR="00F92369" w:rsidRPr="003454A3" w14:paraId="55B0CC56" w14:textId="77777777" w:rsidTr="00240C58">
        <w:tc>
          <w:tcPr>
            <w:tcW w:w="2875" w:type="dxa"/>
            <w:tcBorders>
              <w:top w:val="nil"/>
              <w:right w:val="single" w:sz="4" w:space="0" w:color="auto"/>
            </w:tcBorders>
          </w:tcPr>
          <w:p w14:paraId="49AF2F5C" w14:textId="77777777" w:rsidR="00F92369" w:rsidRPr="002172C6"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nl-NL" w:eastAsia="nl-NL" w:bidi="ar-SA"/>
              </w:rPr>
              <w:t>UWV Werkplek</w:t>
            </w:r>
          </w:p>
        </w:tc>
        <w:tc>
          <w:tcPr>
            <w:tcW w:w="2430" w:type="dxa"/>
            <w:tcBorders>
              <w:top w:val="nil"/>
              <w:left w:val="single" w:sz="4" w:space="0" w:color="auto"/>
            </w:tcBorders>
          </w:tcPr>
          <w:p w14:paraId="60B8C9BE" w14:textId="77777777" w:rsidR="00F92369" w:rsidRPr="00D91073" w:rsidRDefault="00F92369" w:rsidP="00240C58">
            <w:pPr>
              <w:rPr>
                <w:rFonts w:ascii="Helvetica" w:eastAsia="Times New Roman" w:hAnsi="Helvetica" w:cs="Helvetica"/>
                <w:color w:val="1F1E33"/>
                <w:sz w:val="20"/>
                <w:lang w:val="en-US" w:eastAsia="nl-NL" w:bidi="ar-SA"/>
              </w:rPr>
            </w:pPr>
            <w:r>
              <w:rPr>
                <w:rFonts w:eastAsia="Times New Roman" w:cs="Arial"/>
                <w:color w:val="201825"/>
                <w:szCs w:val="22"/>
                <w:lang w:val="en-US" w:eastAsia="nl-NL" w:bidi="ar-SA"/>
              </w:rPr>
              <w:t>LB-PS-</w:t>
            </w:r>
            <w:proofErr w:type="spellStart"/>
            <w:r>
              <w:rPr>
                <w:rFonts w:eastAsia="Times New Roman" w:cs="Arial"/>
                <w:color w:val="201825"/>
                <w:szCs w:val="22"/>
                <w:lang w:val="en-US" w:eastAsia="nl-NL" w:bidi="ar-SA"/>
              </w:rPr>
              <w:t>ext</w:t>
            </w:r>
            <w:proofErr w:type="spellEnd"/>
            <w:r>
              <w:rPr>
                <w:rFonts w:eastAsia="Times New Roman" w:cs="Arial"/>
                <w:color w:val="201825"/>
                <w:szCs w:val="22"/>
                <w:lang w:val="en-US" w:eastAsia="nl-NL" w:bidi="ar-SA"/>
              </w:rPr>
              <w:t>-A</w:t>
            </w:r>
          </w:p>
        </w:tc>
        <w:tc>
          <w:tcPr>
            <w:tcW w:w="1530" w:type="dxa"/>
          </w:tcPr>
          <w:p w14:paraId="2C205863" w14:textId="77777777" w:rsidR="00F92369" w:rsidRPr="00D91073"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HTTPS</w:t>
            </w:r>
          </w:p>
        </w:tc>
        <w:tc>
          <w:tcPr>
            <w:tcW w:w="1080" w:type="dxa"/>
          </w:tcPr>
          <w:p w14:paraId="6FEBAA0D" w14:textId="77777777" w:rsidR="00F92369" w:rsidRPr="00D91073"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443</w:t>
            </w:r>
          </w:p>
        </w:tc>
        <w:tc>
          <w:tcPr>
            <w:tcW w:w="1294" w:type="dxa"/>
          </w:tcPr>
          <w:p w14:paraId="3EE797A1" w14:textId="77777777" w:rsidR="00F92369" w:rsidRPr="00D91073" w:rsidRDefault="00F92369" w:rsidP="00240C58">
            <w:pPr>
              <w:rPr>
                <w:rFonts w:eastAsia="Times New Roman" w:cs="Helvetica"/>
                <w:color w:val="1F1E33"/>
                <w:sz w:val="20"/>
                <w:lang w:val="en-US" w:eastAsia="nl-NL" w:bidi="ar-SA"/>
              </w:rPr>
            </w:pPr>
          </w:p>
        </w:tc>
      </w:tr>
    </w:tbl>
    <w:p w14:paraId="7A9BD8B4" w14:textId="77777777" w:rsidR="00F92369" w:rsidRDefault="00F92369" w:rsidP="00F92369">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 xml:space="preserve">UWV Werkplek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 xml:space="preserve">Load balancer Public Sector AI </w:t>
      </w:r>
    </w:p>
    <w:p w14:paraId="47D56CF2" w14:textId="77777777" w:rsidR="00F92369" w:rsidRDefault="00F92369" w:rsidP="00F92369">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75"/>
        <w:gridCol w:w="2430"/>
        <w:gridCol w:w="1530"/>
        <w:gridCol w:w="1080"/>
        <w:gridCol w:w="1294"/>
      </w:tblGrid>
      <w:tr w:rsidR="00F92369" w:rsidRPr="003454A3" w14:paraId="394E596C" w14:textId="77777777" w:rsidTr="00240C58">
        <w:tc>
          <w:tcPr>
            <w:tcW w:w="2875" w:type="dxa"/>
            <w:tcBorders>
              <w:bottom w:val="single" w:sz="4" w:space="0" w:color="auto"/>
            </w:tcBorders>
            <w:shd w:val="clear" w:color="auto" w:fill="D9D9D9" w:themeFill="background1" w:themeFillShade="D9"/>
          </w:tcPr>
          <w:p w14:paraId="61C16DFB"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lastRenderedPageBreak/>
              <w:t>Source</w:t>
            </w:r>
          </w:p>
        </w:tc>
        <w:tc>
          <w:tcPr>
            <w:tcW w:w="2430" w:type="dxa"/>
            <w:tcBorders>
              <w:bottom w:val="single" w:sz="4" w:space="0" w:color="auto"/>
            </w:tcBorders>
            <w:shd w:val="clear" w:color="auto" w:fill="D9D9D9" w:themeFill="background1" w:themeFillShade="D9"/>
          </w:tcPr>
          <w:p w14:paraId="54A52FDE"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30" w:type="dxa"/>
            <w:shd w:val="clear" w:color="auto" w:fill="D9D9D9" w:themeFill="background1" w:themeFillShade="D9"/>
          </w:tcPr>
          <w:p w14:paraId="602A30E3"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080" w:type="dxa"/>
            <w:shd w:val="clear" w:color="auto" w:fill="D9D9D9" w:themeFill="background1" w:themeFillShade="D9"/>
          </w:tcPr>
          <w:p w14:paraId="4DA25B1E"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94" w:type="dxa"/>
            <w:shd w:val="clear" w:color="auto" w:fill="D9D9D9" w:themeFill="background1" w:themeFillShade="D9"/>
          </w:tcPr>
          <w:p w14:paraId="688E61E4" w14:textId="77777777" w:rsidR="00F92369" w:rsidRPr="0016776E" w:rsidRDefault="00F92369"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F92369" w:rsidRPr="003454A3" w14:paraId="12A1BCCD" w14:textId="77777777" w:rsidTr="00240C58">
        <w:tc>
          <w:tcPr>
            <w:tcW w:w="2875" w:type="dxa"/>
            <w:tcBorders>
              <w:top w:val="nil"/>
              <w:right w:val="single" w:sz="4" w:space="0" w:color="auto"/>
            </w:tcBorders>
          </w:tcPr>
          <w:p w14:paraId="0DC945CD" w14:textId="77777777" w:rsidR="00F92369" w:rsidRPr="003454A3" w:rsidRDefault="00F92369" w:rsidP="00240C58">
            <w:pPr>
              <w:rPr>
                <w:rFonts w:ascii="Helvetica" w:eastAsia="Times New Roman" w:hAnsi="Helvetica" w:cs="Helvetica"/>
                <w:color w:val="1F1E33"/>
                <w:sz w:val="20"/>
                <w:lang w:val="nl-NL" w:eastAsia="nl-NL" w:bidi="ar-SA"/>
              </w:rPr>
            </w:pPr>
            <w:r>
              <w:rPr>
                <w:rFonts w:ascii="Helvetica" w:eastAsia="Times New Roman" w:hAnsi="Helvetica" w:cs="Helvetica"/>
                <w:color w:val="1F1E33"/>
                <w:sz w:val="20"/>
                <w:lang w:val="nl-NL" w:eastAsia="nl-NL" w:bidi="ar-SA"/>
              </w:rPr>
              <w:t>UWV Werkplek</w:t>
            </w:r>
          </w:p>
        </w:tc>
        <w:tc>
          <w:tcPr>
            <w:tcW w:w="2430" w:type="dxa"/>
            <w:tcBorders>
              <w:top w:val="nil"/>
              <w:left w:val="single" w:sz="4" w:space="0" w:color="auto"/>
            </w:tcBorders>
          </w:tcPr>
          <w:p w14:paraId="7D877A79" w14:textId="77777777" w:rsidR="00F92369" w:rsidRPr="00D91073" w:rsidRDefault="00F92369" w:rsidP="00240C58">
            <w:pPr>
              <w:rPr>
                <w:rFonts w:ascii="Helvetica" w:eastAsia="Times New Roman" w:hAnsi="Helvetica" w:cs="Helvetica"/>
                <w:color w:val="1F1E33"/>
                <w:sz w:val="20"/>
                <w:lang w:val="en-US" w:eastAsia="nl-NL" w:bidi="ar-SA"/>
              </w:rPr>
            </w:pPr>
            <w:r>
              <w:rPr>
                <w:rFonts w:eastAsia="Times New Roman" w:cs="Arial"/>
                <w:color w:val="201825"/>
                <w:szCs w:val="22"/>
                <w:lang w:val="en-US" w:eastAsia="nl-NL" w:bidi="ar-SA"/>
              </w:rPr>
              <w:t>LB-PDF-</w:t>
            </w:r>
            <w:proofErr w:type="spellStart"/>
            <w:r>
              <w:rPr>
                <w:rFonts w:eastAsia="Times New Roman" w:cs="Arial"/>
                <w:color w:val="201825"/>
                <w:szCs w:val="22"/>
                <w:lang w:val="en-US" w:eastAsia="nl-NL" w:bidi="ar-SA"/>
              </w:rPr>
              <w:t>ext</w:t>
            </w:r>
            <w:proofErr w:type="spellEnd"/>
            <w:r>
              <w:rPr>
                <w:rFonts w:eastAsia="Times New Roman" w:cs="Arial"/>
                <w:color w:val="201825"/>
                <w:szCs w:val="22"/>
                <w:lang w:val="en-US" w:eastAsia="nl-NL" w:bidi="ar-SA"/>
              </w:rPr>
              <w:t>-P</w:t>
            </w:r>
          </w:p>
        </w:tc>
        <w:tc>
          <w:tcPr>
            <w:tcW w:w="1530" w:type="dxa"/>
          </w:tcPr>
          <w:p w14:paraId="51726C37" w14:textId="77777777" w:rsidR="00F92369" w:rsidRPr="00D91073"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HTTP</w:t>
            </w:r>
          </w:p>
        </w:tc>
        <w:tc>
          <w:tcPr>
            <w:tcW w:w="1080" w:type="dxa"/>
          </w:tcPr>
          <w:p w14:paraId="2DAE685A" w14:textId="77777777" w:rsidR="00F92369" w:rsidRPr="00D91073"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80</w:t>
            </w:r>
          </w:p>
        </w:tc>
        <w:tc>
          <w:tcPr>
            <w:tcW w:w="1294" w:type="dxa"/>
          </w:tcPr>
          <w:p w14:paraId="16E60D87" w14:textId="77777777" w:rsidR="00F92369" w:rsidRPr="00D91073" w:rsidRDefault="00F92369" w:rsidP="00240C58">
            <w:pPr>
              <w:rPr>
                <w:rFonts w:eastAsia="Times New Roman" w:cs="Helvetica"/>
                <w:color w:val="1F1E33"/>
                <w:sz w:val="20"/>
                <w:lang w:val="en-US" w:eastAsia="nl-NL" w:bidi="ar-SA"/>
              </w:rPr>
            </w:pPr>
          </w:p>
        </w:tc>
      </w:tr>
      <w:tr w:rsidR="00F92369" w:rsidRPr="003454A3" w14:paraId="64D97FF8" w14:textId="77777777" w:rsidTr="00240C58">
        <w:tc>
          <w:tcPr>
            <w:tcW w:w="2875" w:type="dxa"/>
            <w:tcBorders>
              <w:top w:val="nil"/>
              <w:right w:val="single" w:sz="4" w:space="0" w:color="auto"/>
            </w:tcBorders>
          </w:tcPr>
          <w:p w14:paraId="61D4C642" w14:textId="77777777" w:rsidR="00F92369" w:rsidRPr="002172C6"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nl-NL" w:eastAsia="nl-NL" w:bidi="ar-SA"/>
              </w:rPr>
              <w:t>UWV Werkplek</w:t>
            </w:r>
          </w:p>
        </w:tc>
        <w:tc>
          <w:tcPr>
            <w:tcW w:w="2430" w:type="dxa"/>
            <w:tcBorders>
              <w:top w:val="nil"/>
              <w:left w:val="single" w:sz="4" w:space="0" w:color="auto"/>
            </w:tcBorders>
          </w:tcPr>
          <w:p w14:paraId="3AC6BE40" w14:textId="77777777" w:rsidR="00F92369" w:rsidRPr="00D91073" w:rsidRDefault="00F92369" w:rsidP="00240C58">
            <w:pPr>
              <w:rPr>
                <w:rFonts w:ascii="Helvetica" w:eastAsia="Times New Roman" w:hAnsi="Helvetica" w:cs="Helvetica"/>
                <w:color w:val="1F1E33"/>
                <w:sz w:val="20"/>
                <w:lang w:val="en-US" w:eastAsia="nl-NL" w:bidi="ar-SA"/>
              </w:rPr>
            </w:pPr>
            <w:r>
              <w:rPr>
                <w:rFonts w:eastAsia="Times New Roman" w:cs="Arial"/>
                <w:color w:val="201825"/>
                <w:szCs w:val="22"/>
                <w:lang w:val="en-US" w:eastAsia="nl-NL" w:bidi="ar-SA"/>
              </w:rPr>
              <w:t>LB-PDF-</w:t>
            </w:r>
            <w:proofErr w:type="spellStart"/>
            <w:r>
              <w:rPr>
                <w:rFonts w:eastAsia="Times New Roman" w:cs="Arial"/>
                <w:color w:val="201825"/>
                <w:szCs w:val="22"/>
                <w:lang w:val="en-US" w:eastAsia="nl-NL" w:bidi="ar-SA"/>
              </w:rPr>
              <w:t>ext</w:t>
            </w:r>
            <w:proofErr w:type="spellEnd"/>
            <w:r>
              <w:rPr>
                <w:rFonts w:eastAsia="Times New Roman" w:cs="Arial"/>
                <w:color w:val="201825"/>
                <w:szCs w:val="22"/>
                <w:lang w:val="en-US" w:eastAsia="nl-NL" w:bidi="ar-SA"/>
              </w:rPr>
              <w:t>-A</w:t>
            </w:r>
          </w:p>
        </w:tc>
        <w:tc>
          <w:tcPr>
            <w:tcW w:w="1530" w:type="dxa"/>
          </w:tcPr>
          <w:p w14:paraId="757D62C8" w14:textId="77777777" w:rsidR="00F92369" w:rsidRPr="00D91073"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HTTP</w:t>
            </w:r>
          </w:p>
        </w:tc>
        <w:tc>
          <w:tcPr>
            <w:tcW w:w="1080" w:type="dxa"/>
          </w:tcPr>
          <w:p w14:paraId="66438213" w14:textId="77777777" w:rsidR="00F92369" w:rsidRPr="00D91073"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80</w:t>
            </w:r>
          </w:p>
        </w:tc>
        <w:tc>
          <w:tcPr>
            <w:tcW w:w="1294" w:type="dxa"/>
          </w:tcPr>
          <w:p w14:paraId="46E1F0A3" w14:textId="77777777" w:rsidR="00F92369" w:rsidRPr="00D91073" w:rsidRDefault="00F92369" w:rsidP="00240C58">
            <w:pPr>
              <w:rPr>
                <w:rFonts w:eastAsia="Times New Roman" w:cs="Helvetica"/>
                <w:color w:val="1F1E33"/>
                <w:sz w:val="20"/>
                <w:lang w:val="en-US" w:eastAsia="nl-NL" w:bidi="ar-SA"/>
              </w:rPr>
            </w:pPr>
          </w:p>
        </w:tc>
      </w:tr>
    </w:tbl>
    <w:p w14:paraId="070F365F" w14:textId="77777777" w:rsidR="00F92369" w:rsidRDefault="00F92369" w:rsidP="00F92369">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 xml:space="preserve">UWV Werkplek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Load balancer PDF Converter (EtP)</w:t>
      </w:r>
    </w:p>
    <w:p w14:paraId="6DA595DA" w14:textId="77777777" w:rsidR="00F92369" w:rsidRDefault="00F92369" w:rsidP="00F92369">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75"/>
        <w:gridCol w:w="2430"/>
        <w:gridCol w:w="1530"/>
        <w:gridCol w:w="1080"/>
        <w:gridCol w:w="1294"/>
      </w:tblGrid>
      <w:tr w:rsidR="00F92369" w:rsidRPr="003454A3" w14:paraId="46F01D8A" w14:textId="77777777" w:rsidTr="00240C58">
        <w:tc>
          <w:tcPr>
            <w:tcW w:w="2875" w:type="dxa"/>
            <w:tcBorders>
              <w:bottom w:val="single" w:sz="4" w:space="0" w:color="auto"/>
            </w:tcBorders>
            <w:shd w:val="clear" w:color="auto" w:fill="D9D9D9" w:themeFill="background1" w:themeFillShade="D9"/>
          </w:tcPr>
          <w:p w14:paraId="0472C702"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430" w:type="dxa"/>
            <w:tcBorders>
              <w:bottom w:val="single" w:sz="4" w:space="0" w:color="auto"/>
            </w:tcBorders>
            <w:shd w:val="clear" w:color="auto" w:fill="D9D9D9" w:themeFill="background1" w:themeFillShade="D9"/>
          </w:tcPr>
          <w:p w14:paraId="4249401D"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30" w:type="dxa"/>
            <w:shd w:val="clear" w:color="auto" w:fill="D9D9D9" w:themeFill="background1" w:themeFillShade="D9"/>
          </w:tcPr>
          <w:p w14:paraId="0F2D6EB5"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080" w:type="dxa"/>
            <w:shd w:val="clear" w:color="auto" w:fill="D9D9D9" w:themeFill="background1" w:themeFillShade="D9"/>
          </w:tcPr>
          <w:p w14:paraId="5CFCC4E2" w14:textId="77777777" w:rsidR="00F92369" w:rsidRPr="003454A3" w:rsidRDefault="00F9236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94" w:type="dxa"/>
            <w:shd w:val="clear" w:color="auto" w:fill="D9D9D9" w:themeFill="background1" w:themeFillShade="D9"/>
          </w:tcPr>
          <w:p w14:paraId="6819F59B" w14:textId="77777777" w:rsidR="00F92369" w:rsidRPr="0016776E" w:rsidRDefault="00F92369"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F92369" w:rsidRPr="003454A3" w14:paraId="304AB4CD" w14:textId="77777777" w:rsidTr="00240C58">
        <w:tc>
          <w:tcPr>
            <w:tcW w:w="2875" w:type="dxa"/>
            <w:tcBorders>
              <w:top w:val="nil"/>
              <w:right w:val="single" w:sz="4" w:space="0" w:color="auto"/>
            </w:tcBorders>
          </w:tcPr>
          <w:p w14:paraId="78D5C251" w14:textId="0CD85F6C" w:rsidR="00525EF9" w:rsidRPr="00CC3F24" w:rsidRDefault="00525EF9" w:rsidP="00525EF9">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DOC-COR1-</w:t>
            </w:r>
            <w:r w:rsidR="001E5945">
              <w:rPr>
                <w:rFonts w:ascii="Helvetica" w:eastAsia="Times New Roman" w:hAnsi="Helvetica" w:cs="Helvetica"/>
                <w:color w:val="1F1E33"/>
                <w:sz w:val="20"/>
                <w:lang w:val="en-US" w:eastAsia="nl-NL" w:bidi="ar-SA"/>
              </w:rPr>
              <w:t>P</w:t>
            </w:r>
          </w:p>
          <w:p w14:paraId="3B8C977C" w14:textId="74FDF45A" w:rsidR="00525EF9" w:rsidRPr="00CC3F24" w:rsidRDefault="00525EF9" w:rsidP="00525EF9">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DOC-COR2-</w:t>
            </w:r>
            <w:r w:rsidR="001E5945">
              <w:rPr>
                <w:rFonts w:ascii="Helvetica" w:eastAsia="Times New Roman" w:hAnsi="Helvetica" w:cs="Helvetica"/>
                <w:color w:val="1F1E33"/>
                <w:sz w:val="20"/>
                <w:lang w:val="en-US" w:eastAsia="nl-NL" w:bidi="ar-SA"/>
              </w:rPr>
              <w:t>P</w:t>
            </w:r>
          </w:p>
          <w:p w14:paraId="0C1A8978" w14:textId="46D5E844" w:rsidR="00F92369" w:rsidRPr="00982922" w:rsidRDefault="00525EF9" w:rsidP="00525EF9">
            <w:pPr>
              <w:rPr>
                <w:rFonts w:ascii="Helvetica" w:eastAsia="Times New Roman" w:hAnsi="Helvetica" w:cs="Helvetica"/>
                <w:color w:val="1F1E33"/>
                <w:sz w:val="20"/>
                <w:lang w:val="en-US" w:eastAsia="nl-NL" w:bidi="ar-SA"/>
              </w:rPr>
            </w:pPr>
            <w:r w:rsidRPr="00CC3F24">
              <w:rPr>
                <w:rFonts w:ascii="Helvetica" w:eastAsia="Times New Roman" w:hAnsi="Helvetica" w:cs="Helvetica"/>
                <w:color w:val="1F1E33"/>
                <w:sz w:val="20"/>
                <w:lang w:val="en-US" w:eastAsia="nl-NL" w:bidi="ar-SA"/>
              </w:rPr>
              <w:t>DOC-COR3-</w:t>
            </w:r>
            <w:r w:rsidR="001E5945">
              <w:rPr>
                <w:rFonts w:ascii="Helvetica" w:eastAsia="Times New Roman" w:hAnsi="Helvetica" w:cs="Helvetica"/>
                <w:color w:val="1F1E33"/>
                <w:sz w:val="20"/>
                <w:lang w:val="en-US" w:eastAsia="nl-NL" w:bidi="ar-SA"/>
              </w:rPr>
              <w:t>P</w:t>
            </w:r>
          </w:p>
        </w:tc>
        <w:tc>
          <w:tcPr>
            <w:tcW w:w="2430" w:type="dxa"/>
            <w:tcBorders>
              <w:top w:val="nil"/>
              <w:left w:val="single" w:sz="4" w:space="0" w:color="auto"/>
            </w:tcBorders>
          </w:tcPr>
          <w:p w14:paraId="71186C0D" w14:textId="77777777" w:rsidR="00F92369" w:rsidRPr="00D91073" w:rsidRDefault="00F92369" w:rsidP="00240C58">
            <w:pPr>
              <w:rPr>
                <w:rFonts w:ascii="Helvetica" w:eastAsia="Times New Roman" w:hAnsi="Helvetica" w:cs="Helvetica"/>
                <w:color w:val="1F1E33"/>
                <w:sz w:val="20"/>
                <w:lang w:val="en-US" w:eastAsia="nl-NL" w:bidi="ar-SA"/>
              </w:rPr>
            </w:pPr>
            <w:r>
              <w:rPr>
                <w:rFonts w:eastAsia="Times New Roman" w:cs="Arial"/>
                <w:color w:val="201825"/>
                <w:szCs w:val="22"/>
                <w:lang w:val="en-US" w:eastAsia="nl-NL" w:bidi="ar-SA"/>
              </w:rPr>
              <w:t>UWV Mail</w:t>
            </w:r>
          </w:p>
        </w:tc>
        <w:tc>
          <w:tcPr>
            <w:tcW w:w="1530" w:type="dxa"/>
          </w:tcPr>
          <w:p w14:paraId="50F6160C" w14:textId="77777777" w:rsidR="00F92369" w:rsidRPr="00D91073"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SMTP</w:t>
            </w:r>
          </w:p>
        </w:tc>
        <w:tc>
          <w:tcPr>
            <w:tcW w:w="1080" w:type="dxa"/>
          </w:tcPr>
          <w:p w14:paraId="0BB8B6C9" w14:textId="77777777" w:rsidR="00F92369" w:rsidRPr="00D91073" w:rsidRDefault="00F92369"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25</w:t>
            </w:r>
          </w:p>
        </w:tc>
        <w:tc>
          <w:tcPr>
            <w:tcW w:w="1294" w:type="dxa"/>
          </w:tcPr>
          <w:p w14:paraId="4848EA20" w14:textId="77777777" w:rsidR="00F92369" w:rsidRPr="00D91073" w:rsidRDefault="00F92369" w:rsidP="00240C58">
            <w:pPr>
              <w:rPr>
                <w:rFonts w:eastAsia="Times New Roman" w:cs="Helvetica"/>
                <w:color w:val="1F1E33"/>
                <w:sz w:val="20"/>
                <w:lang w:val="en-US" w:eastAsia="nl-NL" w:bidi="ar-SA"/>
              </w:rPr>
            </w:pPr>
          </w:p>
        </w:tc>
      </w:tr>
    </w:tbl>
    <w:p w14:paraId="3D06FAE2" w14:textId="4EC0EAC3" w:rsidR="00F92369" w:rsidRDefault="00525EF9" w:rsidP="00F92369">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Document / Correspondence</w:t>
      </w:r>
      <w:r w:rsidR="00F92369">
        <w:rPr>
          <w:rFonts w:eastAsia="Times New Roman" w:cs="Helvetica"/>
          <w:b/>
          <w:bCs/>
          <w:color w:val="1F1E33"/>
          <w:sz w:val="20"/>
          <w:lang w:val="en-US" w:eastAsia="nl-NL" w:bidi="ar-SA"/>
        </w:rPr>
        <w:t xml:space="preserve"> servers </w:t>
      </w:r>
      <w:r w:rsidR="00F92369" w:rsidRPr="0016776E">
        <w:rPr>
          <w:rFonts w:eastAsia="Times New Roman" w:cs="Helvetica"/>
          <w:b/>
          <w:bCs/>
          <w:color w:val="1F1E33"/>
          <w:sz w:val="20"/>
          <w:lang w:val="en-US" w:eastAsia="nl-NL" w:bidi="ar-SA"/>
        </w:rPr>
        <w:t xml:space="preserve">to </w:t>
      </w:r>
      <w:r w:rsidR="00F92369">
        <w:rPr>
          <w:rFonts w:eastAsia="Times New Roman" w:cs="Helvetica"/>
          <w:b/>
          <w:bCs/>
          <w:color w:val="1F1E33"/>
          <w:sz w:val="20"/>
          <w:lang w:val="en-US" w:eastAsia="nl-NL" w:bidi="ar-SA"/>
        </w:rPr>
        <w:t>UWV mail</w:t>
      </w:r>
    </w:p>
    <w:p w14:paraId="4DF6DB90" w14:textId="12520F5D" w:rsidR="00F92369" w:rsidRDefault="00F92369" w:rsidP="008D7D3C">
      <w:pPr>
        <w:rPr>
          <w:rFonts w:eastAsia="Times New Roman" w:cs="Helvetica"/>
          <w:b/>
          <w:bCs/>
          <w:color w:val="1F1E33"/>
          <w:sz w:val="20"/>
          <w:lang w:val="en-US" w:eastAsia="nl-NL" w:bidi="ar-SA"/>
        </w:rPr>
      </w:pPr>
    </w:p>
    <w:p w14:paraId="71241369" w14:textId="77777777" w:rsidR="00F92369" w:rsidRDefault="00F92369" w:rsidP="008D7D3C">
      <w:pPr>
        <w:rPr>
          <w:rFonts w:eastAsia="Times New Roman" w:cs="Helvetica"/>
          <w:b/>
          <w:bCs/>
          <w:color w:val="1F1E33"/>
          <w:sz w:val="20"/>
          <w:lang w:val="en-US" w:eastAsia="nl-NL" w:bidi="ar-SA"/>
        </w:rPr>
      </w:pPr>
    </w:p>
    <w:p w14:paraId="4A10C235" w14:textId="2E7D901A" w:rsidR="004A25C9" w:rsidRPr="0016776E" w:rsidRDefault="004A25C9" w:rsidP="004A25C9">
      <w:pPr>
        <w:rPr>
          <w:rFonts w:eastAsia="Times New Roman" w:cs="Helvetica"/>
          <w:color w:val="1F1E33"/>
          <w:sz w:val="20"/>
          <w:lang w:val="en-US" w:eastAsia="nl-NL" w:bidi="ar-SA"/>
        </w:rPr>
      </w:pPr>
      <w:r>
        <w:rPr>
          <w:rFonts w:eastAsia="Times New Roman" w:cs="Helvetica"/>
          <w:i/>
          <w:iCs/>
          <w:color w:val="1F1E33"/>
          <w:sz w:val="20"/>
          <w:lang w:val="en-US" w:eastAsia="nl-NL" w:bidi="ar-SA"/>
        </w:rPr>
        <w:t>Application – Internal connections (KATO)</w:t>
      </w:r>
    </w:p>
    <w:tbl>
      <w:tblPr>
        <w:tblStyle w:val="TableGrid"/>
        <w:tblW w:w="9209" w:type="dxa"/>
        <w:tblLook w:val="04A0" w:firstRow="1" w:lastRow="0" w:firstColumn="1" w:lastColumn="0" w:noHBand="0" w:noVBand="1"/>
      </w:tblPr>
      <w:tblGrid>
        <w:gridCol w:w="2810"/>
        <w:gridCol w:w="2393"/>
        <w:gridCol w:w="1514"/>
        <w:gridCol w:w="1242"/>
        <w:gridCol w:w="1250"/>
      </w:tblGrid>
      <w:tr w:rsidR="00C458BA" w:rsidRPr="003454A3" w14:paraId="63A45E68" w14:textId="77777777" w:rsidTr="00240C58">
        <w:tc>
          <w:tcPr>
            <w:tcW w:w="2810" w:type="dxa"/>
            <w:tcBorders>
              <w:bottom w:val="single" w:sz="4" w:space="0" w:color="auto"/>
            </w:tcBorders>
            <w:shd w:val="clear" w:color="auto" w:fill="D9D9D9" w:themeFill="background1" w:themeFillShade="D9"/>
          </w:tcPr>
          <w:p w14:paraId="5D5962C4" w14:textId="77777777" w:rsidR="00C458BA" w:rsidRPr="003454A3" w:rsidRDefault="00C458BA"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492EEDCB" w14:textId="77777777" w:rsidR="00C458BA" w:rsidRPr="003454A3" w:rsidRDefault="00C458BA"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28655080" w14:textId="77777777" w:rsidR="00C458BA" w:rsidRPr="003454A3" w:rsidRDefault="00C458BA"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51CE0A7A" w14:textId="77777777" w:rsidR="00C458BA" w:rsidRPr="003454A3" w:rsidRDefault="00C458BA"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6874CB33" w14:textId="77777777" w:rsidR="00C458BA" w:rsidRPr="0016776E" w:rsidRDefault="00C458BA"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C458BA" w:rsidRPr="003454A3" w14:paraId="36ED593B" w14:textId="77777777" w:rsidTr="00240C58">
        <w:tc>
          <w:tcPr>
            <w:tcW w:w="2810" w:type="dxa"/>
            <w:tcBorders>
              <w:top w:val="nil"/>
              <w:right w:val="single" w:sz="4" w:space="0" w:color="auto"/>
            </w:tcBorders>
          </w:tcPr>
          <w:p w14:paraId="434407DB" w14:textId="38397F40" w:rsidR="00C458BA" w:rsidRPr="007513BD" w:rsidRDefault="00C458BA" w:rsidP="00240C58">
            <w:pPr>
              <w:rPr>
                <w:rFonts w:ascii="Helvetica" w:eastAsia="Times New Roman" w:hAnsi="Helvetica" w:cs="Helvetica"/>
                <w:color w:val="1F1E33"/>
                <w:sz w:val="20"/>
                <w:lang w:val="en-US" w:eastAsia="nl-NL" w:bidi="ar-SA"/>
              </w:rPr>
            </w:pPr>
            <w:r w:rsidRPr="00BF5CDB">
              <w:rPr>
                <w:rFonts w:eastAsia="Times New Roman" w:cs="Arial"/>
                <w:sz w:val="20"/>
                <w:lang w:bidi="ar-SA"/>
              </w:rPr>
              <w:t>Siebel-K</w:t>
            </w:r>
          </w:p>
        </w:tc>
        <w:tc>
          <w:tcPr>
            <w:tcW w:w="2393" w:type="dxa"/>
            <w:tcBorders>
              <w:top w:val="nil"/>
              <w:left w:val="single" w:sz="4" w:space="0" w:color="auto"/>
            </w:tcBorders>
          </w:tcPr>
          <w:p w14:paraId="05870EC6" w14:textId="3CB14F71" w:rsidR="00C458BA" w:rsidRPr="00D91073" w:rsidRDefault="00C458BA" w:rsidP="00240C58">
            <w:pPr>
              <w:rPr>
                <w:rFonts w:ascii="Helvetica" w:eastAsia="Times New Roman" w:hAnsi="Helvetica" w:cs="Helvetica"/>
                <w:color w:val="1F1E33"/>
                <w:sz w:val="20"/>
                <w:lang w:val="en-US" w:eastAsia="nl-NL" w:bidi="ar-SA"/>
              </w:rPr>
            </w:pPr>
            <w:r w:rsidRPr="00BD2CCC">
              <w:rPr>
                <w:rFonts w:eastAsia="Times New Roman" w:cs="Arial"/>
                <w:sz w:val="20"/>
                <w:lang w:bidi="ar-SA"/>
              </w:rPr>
              <w:t>DATA-K</w:t>
            </w:r>
          </w:p>
        </w:tc>
        <w:tc>
          <w:tcPr>
            <w:tcW w:w="1514" w:type="dxa"/>
          </w:tcPr>
          <w:p w14:paraId="294E6A8B" w14:textId="2F0EDBA2" w:rsidR="00C458BA" w:rsidRPr="00D91073" w:rsidRDefault="005F633C"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w:t>
            </w:r>
            <w:r w:rsidR="00C458BA">
              <w:rPr>
                <w:rFonts w:ascii="Helvetica" w:eastAsia="Times New Roman" w:hAnsi="Helvetica" w:cs="Helvetica"/>
                <w:color w:val="1F1E33"/>
                <w:sz w:val="20"/>
                <w:lang w:val="en-US" w:eastAsia="nl-NL" w:bidi="ar-SA"/>
              </w:rPr>
              <w:t>dbc</w:t>
            </w:r>
            <w:r>
              <w:rPr>
                <w:rFonts w:ascii="Helvetica" w:eastAsia="Times New Roman" w:hAnsi="Helvetica" w:cs="Helvetica"/>
                <w:color w:val="1F1E33"/>
                <w:sz w:val="20"/>
                <w:lang w:val="en-US" w:eastAsia="nl-NL" w:bidi="ar-SA"/>
              </w:rPr>
              <w:t>, NFS</w:t>
            </w:r>
          </w:p>
        </w:tc>
        <w:tc>
          <w:tcPr>
            <w:tcW w:w="1242" w:type="dxa"/>
          </w:tcPr>
          <w:p w14:paraId="405A1B35" w14:textId="4DD5320D" w:rsidR="00C458BA" w:rsidRPr="00D91073" w:rsidRDefault="00C458BA"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w:t>
            </w:r>
            <w:r w:rsidR="005F633C">
              <w:rPr>
                <w:rFonts w:ascii="Helvetica" w:eastAsia="Times New Roman" w:hAnsi="Helvetica" w:cs="Helvetica"/>
                <w:color w:val="1F1E33"/>
                <w:sz w:val="20"/>
                <w:lang w:val="en-US" w:eastAsia="nl-NL" w:bidi="ar-SA"/>
              </w:rPr>
              <w:t>, 2049, 11</w:t>
            </w:r>
          </w:p>
        </w:tc>
        <w:tc>
          <w:tcPr>
            <w:tcW w:w="1250" w:type="dxa"/>
          </w:tcPr>
          <w:p w14:paraId="5BD28962" w14:textId="77777777" w:rsidR="00C458BA" w:rsidRPr="00D91073" w:rsidRDefault="00C458BA" w:rsidP="00240C58">
            <w:pPr>
              <w:rPr>
                <w:rFonts w:eastAsia="Times New Roman" w:cs="Helvetica"/>
                <w:color w:val="1F1E33"/>
                <w:sz w:val="20"/>
                <w:lang w:val="en-US" w:eastAsia="nl-NL" w:bidi="ar-SA"/>
              </w:rPr>
            </w:pPr>
          </w:p>
        </w:tc>
      </w:tr>
    </w:tbl>
    <w:p w14:paraId="0C67CB12" w14:textId="10D386FB" w:rsidR="00C458BA" w:rsidRDefault="00C458BA" w:rsidP="00C458BA">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 xml:space="preserve">SONAR Siebel </w:t>
      </w:r>
      <w:r w:rsidRPr="0016776E">
        <w:rPr>
          <w:rFonts w:eastAsia="Times New Roman" w:cs="Helvetica"/>
          <w:b/>
          <w:bCs/>
          <w:color w:val="1F1E33"/>
          <w:sz w:val="20"/>
          <w:lang w:val="en-US" w:eastAsia="nl-NL" w:bidi="ar-SA"/>
        </w:rPr>
        <w:t xml:space="preserve">to </w:t>
      </w:r>
      <w:r>
        <w:rPr>
          <w:rFonts w:eastAsia="Times New Roman" w:cs="Helvetica"/>
          <w:b/>
          <w:bCs/>
          <w:color w:val="1F1E33"/>
          <w:sz w:val="20"/>
          <w:lang w:val="en-US" w:eastAsia="nl-NL" w:bidi="ar-SA"/>
        </w:rPr>
        <w:t>SONAR data</w:t>
      </w:r>
    </w:p>
    <w:p w14:paraId="1E691F73" w14:textId="74BECCD0" w:rsidR="004A25C9" w:rsidRDefault="004A25C9" w:rsidP="008D7D3C">
      <w:pPr>
        <w:rPr>
          <w:rFonts w:eastAsia="Times New Roman" w:cs="Helvetica"/>
          <w:b/>
          <w:bCs/>
          <w:color w:val="1F1E33"/>
          <w:sz w:val="20"/>
          <w:lang w:val="en-US" w:eastAsia="nl-NL" w:bidi="ar-SA"/>
        </w:rPr>
      </w:pPr>
    </w:p>
    <w:tbl>
      <w:tblPr>
        <w:tblStyle w:val="TableGrid"/>
        <w:tblW w:w="9209" w:type="dxa"/>
        <w:tblLook w:val="04A0" w:firstRow="1" w:lastRow="0" w:firstColumn="1" w:lastColumn="0" w:noHBand="0" w:noVBand="1"/>
      </w:tblPr>
      <w:tblGrid>
        <w:gridCol w:w="2810"/>
        <w:gridCol w:w="2393"/>
        <w:gridCol w:w="1514"/>
        <w:gridCol w:w="1242"/>
        <w:gridCol w:w="1250"/>
      </w:tblGrid>
      <w:tr w:rsidR="00F768FE" w:rsidRPr="003454A3" w14:paraId="6003B8F4" w14:textId="77777777" w:rsidTr="00240C58">
        <w:tc>
          <w:tcPr>
            <w:tcW w:w="2810" w:type="dxa"/>
            <w:tcBorders>
              <w:bottom w:val="single" w:sz="4" w:space="0" w:color="auto"/>
            </w:tcBorders>
            <w:shd w:val="clear" w:color="auto" w:fill="D9D9D9" w:themeFill="background1" w:themeFillShade="D9"/>
          </w:tcPr>
          <w:p w14:paraId="418C4CC3" w14:textId="77777777" w:rsidR="00F768FE" w:rsidRPr="003454A3" w:rsidRDefault="00F768F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93" w:type="dxa"/>
            <w:tcBorders>
              <w:bottom w:val="single" w:sz="4" w:space="0" w:color="auto"/>
            </w:tcBorders>
            <w:shd w:val="clear" w:color="auto" w:fill="D9D9D9" w:themeFill="background1" w:themeFillShade="D9"/>
          </w:tcPr>
          <w:p w14:paraId="3E69B3D9" w14:textId="77777777" w:rsidR="00F768FE" w:rsidRPr="003454A3" w:rsidRDefault="00F768F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14" w:type="dxa"/>
            <w:shd w:val="clear" w:color="auto" w:fill="D9D9D9" w:themeFill="background1" w:themeFillShade="D9"/>
          </w:tcPr>
          <w:p w14:paraId="782571F5" w14:textId="77777777" w:rsidR="00F768FE" w:rsidRPr="003454A3" w:rsidRDefault="00F768F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242" w:type="dxa"/>
            <w:shd w:val="clear" w:color="auto" w:fill="D9D9D9" w:themeFill="background1" w:themeFillShade="D9"/>
          </w:tcPr>
          <w:p w14:paraId="4F91B3F2" w14:textId="77777777" w:rsidR="00F768FE" w:rsidRPr="003454A3" w:rsidRDefault="00F768FE"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50" w:type="dxa"/>
            <w:shd w:val="clear" w:color="auto" w:fill="D9D9D9" w:themeFill="background1" w:themeFillShade="D9"/>
          </w:tcPr>
          <w:p w14:paraId="23B13324" w14:textId="77777777" w:rsidR="00F768FE" w:rsidRPr="0016776E" w:rsidRDefault="00F768FE"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F768FE" w:rsidRPr="003454A3" w14:paraId="0711717A" w14:textId="77777777" w:rsidTr="00240C58">
        <w:tc>
          <w:tcPr>
            <w:tcW w:w="2810" w:type="dxa"/>
            <w:tcBorders>
              <w:top w:val="nil"/>
              <w:right w:val="single" w:sz="4" w:space="0" w:color="auto"/>
            </w:tcBorders>
          </w:tcPr>
          <w:p w14:paraId="09DB506C" w14:textId="7630F8A2" w:rsidR="00F768FE" w:rsidRPr="00BD2CCC" w:rsidRDefault="00BD2CCC" w:rsidP="00240C58">
            <w:pPr>
              <w:rPr>
                <w:rFonts w:eastAsia="Times New Roman" w:cs="Arial"/>
                <w:color w:val="1F1E33"/>
                <w:sz w:val="20"/>
                <w:lang w:val="en-US" w:eastAsia="nl-NL" w:bidi="ar-SA"/>
              </w:rPr>
            </w:pPr>
            <w:r w:rsidRPr="00BD2CCC">
              <w:rPr>
                <w:rFonts w:eastAsia="Times New Roman" w:cs="Arial"/>
                <w:color w:val="201825"/>
                <w:sz w:val="20"/>
                <w:lang w:val="nl-NL" w:eastAsia="nl-NL" w:bidi="ar-SA"/>
              </w:rPr>
              <w:t>DOC-COR1-K</w:t>
            </w:r>
          </w:p>
        </w:tc>
        <w:tc>
          <w:tcPr>
            <w:tcW w:w="2393" w:type="dxa"/>
            <w:tcBorders>
              <w:top w:val="nil"/>
              <w:left w:val="single" w:sz="4" w:space="0" w:color="auto"/>
            </w:tcBorders>
          </w:tcPr>
          <w:p w14:paraId="3DA8E24D" w14:textId="77777777" w:rsidR="00F768FE" w:rsidRPr="00BD2CCC" w:rsidRDefault="00F768FE" w:rsidP="00240C58">
            <w:pPr>
              <w:rPr>
                <w:rFonts w:eastAsia="Times New Roman" w:cs="Arial"/>
                <w:color w:val="1F1E33"/>
                <w:sz w:val="20"/>
                <w:lang w:val="en-US" w:eastAsia="nl-NL" w:bidi="ar-SA"/>
              </w:rPr>
            </w:pPr>
            <w:r w:rsidRPr="00BD2CCC">
              <w:rPr>
                <w:rFonts w:eastAsia="Times New Roman" w:cs="Arial"/>
                <w:color w:val="1F1E33"/>
                <w:sz w:val="20"/>
                <w:lang w:val="en-US" w:eastAsia="nl-NL" w:bidi="ar-SA"/>
              </w:rPr>
              <w:t>DATA-K</w:t>
            </w:r>
          </w:p>
        </w:tc>
        <w:tc>
          <w:tcPr>
            <w:tcW w:w="1514" w:type="dxa"/>
          </w:tcPr>
          <w:p w14:paraId="12FE7E1D" w14:textId="5E50B591" w:rsidR="00F768FE" w:rsidRPr="00BD2CCC" w:rsidRDefault="00F768FE" w:rsidP="00240C58">
            <w:pPr>
              <w:rPr>
                <w:rFonts w:eastAsia="Times New Roman" w:cs="Arial"/>
                <w:color w:val="1F1E33"/>
                <w:sz w:val="20"/>
                <w:lang w:val="en-US" w:eastAsia="nl-NL" w:bidi="ar-SA"/>
              </w:rPr>
            </w:pPr>
            <w:r w:rsidRPr="00BD2CCC">
              <w:rPr>
                <w:rFonts w:eastAsia="Times New Roman" w:cs="Arial"/>
                <w:color w:val="1F1E33"/>
                <w:sz w:val="20"/>
                <w:lang w:val="en-US" w:eastAsia="nl-NL" w:bidi="ar-SA"/>
              </w:rPr>
              <w:t xml:space="preserve">Jdbc, </w:t>
            </w:r>
            <w:r w:rsidR="006A25F8" w:rsidRPr="00BD2CCC">
              <w:rPr>
                <w:rFonts w:eastAsia="Times New Roman" w:cs="Arial"/>
                <w:color w:val="1F1E33"/>
                <w:sz w:val="20"/>
                <w:lang w:val="en-US" w:eastAsia="nl-NL" w:bidi="ar-SA"/>
              </w:rPr>
              <w:t>SMB</w:t>
            </w:r>
          </w:p>
        </w:tc>
        <w:tc>
          <w:tcPr>
            <w:tcW w:w="1242" w:type="dxa"/>
          </w:tcPr>
          <w:p w14:paraId="4838E5B8" w14:textId="0426E5FC" w:rsidR="00F768FE" w:rsidRPr="00BD2CCC" w:rsidRDefault="00F768FE" w:rsidP="00240C58">
            <w:pPr>
              <w:rPr>
                <w:rFonts w:eastAsia="Times New Roman" w:cs="Arial"/>
                <w:color w:val="1F1E33"/>
                <w:sz w:val="20"/>
                <w:lang w:val="en-US" w:eastAsia="nl-NL" w:bidi="ar-SA"/>
              </w:rPr>
            </w:pPr>
            <w:r w:rsidRPr="00BD2CCC">
              <w:rPr>
                <w:rFonts w:eastAsia="Times New Roman" w:cs="Arial"/>
                <w:color w:val="1F1E33"/>
                <w:sz w:val="20"/>
                <w:lang w:val="en-US" w:eastAsia="nl-NL" w:bidi="ar-SA"/>
              </w:rPr>
              <w:t xml:space="preserve">1521, </w:t>
            </w:r>
            <w:r w:rsidR="006A25F8" w:rsidRPr="00BD2CCC">
              <w:rPr>
                <w:rFonts w:eastAsia="Times New Roman" w:cs="Arial"/>
                <w:color w:val="1F1E33"/>
                <w:sz w:val="20"/>
                <w:lang w:val="en-US" w:eastAsia="nl-NL" w:bidi="ar-SA"/>
              </w:rPr>
              <w:t>445</w:t>
            </w:r>
          </w:p>
        </w:tc>
        <w:tc>
          <w:tcPr>
            <w:tcW w:w="1250" w:type="dxa"/>
          </w:tcPr>
          <w:p w14:paraId="49D18CC0" w14:textId="77777777" w:rsidR="00F768FE" w:rsidRPr="00BD2CCC" w:rsidRDefault="00F768FE" w:rsidP="00240C58">
            <w:pPr>
              <w:rPr>
                <w:rFonts w:eastAsia="Times New Roman" w:cs="Arial"/>
                <w:color w:val="1F1E33"/>
                <w:sz w:val="20"/>
                <w:lang w:val="en-US" w:eastAsia="nl-NL" w:bidi="ar-SA"/>
              </w:rPr>
            </w:pPr>
          </w:p>
        </w:tc>
      </w:tr>
    </w:tbl>
    <w:p w14:paraId="433B12FD" w14:textId="30E7D070" w:rsidR="00F768FE" w:rsidRDefault="00313A7E" w:rsidP="00F768FE">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Document / Correspondence server</w:t>
      </w:r>
      <w:r w:rsidR="00F768FE">
        <w:rPr>
          <w:rFonts w:eastAsia="Times New Roman" w:cs="Helvetica"/>
          <w:b/>
          <w:bCs/>
          <w:color w:val="1F1E33"/>
          <w:sz w:val="20"/>
          <w:lang w:val="en-US" w:eastAsia="nl-NL" w:bidi="ar-SA"/>
        </w:rPr>
        <w:t xml:space="preserve"> </w:t>
      </w:r>
      <w:r w:rsidR="00F768FE" w:rsidRPr="0016776E">
        <w:rPr>
          <w:rFonts w:eastAsia="Times New Roman" w:cs="Helvetica"/>
          <w:b/>
          <w:bCs/>
          <w:color w:val="1F1E33"/>
          <w:sz w:val="20"/>
          <w:lang w:val="en-US" w:eastAsia="nl-NL" w:bidi="ar-SA"/>
        </w:rPr>
        <w:t xml:space="preserve">to </w:t>
      </w:r>
      <w:r w:rsidR="00F768FE">
        <w:rPr>
          <w:rFonts w:eastAsia="Times New Roman" w:cs="Helvetica"/>
          <w:b/>
          <w:bCs/>
          <w:color w:val="1F1E33"/>
          <w:sz w:val="20"/>
          <w:lang w:val="en-US" w:eastAsia="nl-NL" w:bidi="ar-SA"/>
        </w:rPr>
        <w:t>SONAR data</w:t>
      </w:r>
    </w:p>
    <w:p w14:paraId="56C43E06" w14:textId="77777777" w:rsidR="00F768FE" w:rsidRDefault="00F768FE" w:rsidP="008D7D3C">
      <w:pPr>
        <w:rPr>
          <w:rFonts w:eastAsia="Times New Roman" w:cs="Helvetica"/>
          <w:b/>
          <w:bCs/>
          <w:color w:val="1F1E33"/>
          <w:sz w:val="20"/>
          <w:lang w:val="en-US" w:eastAsia="nl-NL" w:bidi="ar-SA"/>
        </w:rPr>
      </w:pPr>
    </w:p>
    <w:p w14:paraId="2F5897A8" w14:textId="77777777" w:rsidR="00F768FE" w:rsidRDefault="00F768FE" w:rsidP="008D7D3C">
      <w:pPr>
        <w:rPr>
          <w:rFonts w:eastAsia="Times New Roman" w:cs="Helvetica"/>
          <w:b/>
          <w:bCs/>
          <w:color w:val="1F1E33"/>
          <w:sz w:val="20"/>
          <w:lang w:val="en-US" w:eastAsia="nl-NL" w:bidi="ar-SA"/>
        </w:rPr>
      </w:pPr>
    </w:p>
    <w:tbl>
      <w:tblPr>
        <w:tblStyle w:val="TableGrid"/>
        <w:tblW w:w="9175" w:type="dxa"/>
        <w:tblLook w:val="04A0" w:firstRow="1" w:lastRow="0" w:firstColumn="1" w:lastColumn="0" w:noHBand="0" w:noVBand="1"/>
      </w:tblPr>
      <w:tblGrid>
        <w:gridCol w:w="2793"/>
        <w:gridCol w:w="2384"/>
        <w:gridCol w:w="1118"/>
        <w:gridCol w:w="1170"/>
        <w:gridCol w:w="1710"/>
      </w:tblGrid>
      <w:tr w:rsidR="00C458BA" w:rsidRPr="003454A3" w14:paraId="7A49B10A" w14:textId="77777777" w:rsidTr="00240C58">
        <w:tc>
          <w:tcPr>
            <w:tcW w:w="2793" w:type="dxa"/>
            <w:tcBorders>
              <w:bottom w:val="single" w:sz="4" w:space="0" w:color="auto"/>
            </w:tcBorders>
            <w:shd w:val="clear" w:color="auto" w:fill="D9D9D9" w:themeFill="background1" w:themeFillShade="D9"/>
          </w:tcPr>
          <w:p w14:paraId="74E9B880" w14:textId="77777777" w:rsidR="00C458BA" w:rsidRPr="003454A3" w:rsidRDefault="00C458BA"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384" w:type="dxa"/>
            <w:tcBorders>
              <w:bottom w:val="single" w:sz="4" w:space="0" w:color="auto"/>
            </w:tcBorders>
            <w:shd w:val="clear" w:color="auto" w:fill="D9D9D9" w:themeFill="background1" w:themeFillShade="D9"/>
          </w:tcPr>
          <w:p w14:paraId="45580EA5" w14:textId="77777777" w:rsidR="00C458BA" w:rsidRPr="003454A3" w:rsidRDefault="00C458BA"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118" w:type="dxa"/>
            <w:shd w:val="clear" w:color="auto" w:fill="D9D9D9" w:themeFill="background1" w:themeFillShade="D9"/>
          </w:tcPr>
          <w:p w14:paraId="5E36AB6D" w14:textId="77777777" w:rsidR="00C458BA" w:rsidRPr="003454A3" w:rsidRDefault="00C458BA"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170" w:type="dxa"/>
            <w:shd w:val="clear" w:color="auto" w:fill="D9D9D9" w:themeFill="background1" w:themeFillShade="D9"/>
          </w:tcPr>
          <w:p w14:paraId="725B6C7B" w14:textId="77777777" w:rsidR="00C458BA" w:rsidRPr="003454A3" w:rsidRDefault="00C458BA"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710" w:type="dxa"/>
            <w:shd w:val="clear" w:color="auto" w:fill="D9D9D9" w:themeFill="background1" w:themeFillShade="D9"/>
          </w:tcPr>
          <w:p w14:paraId="385D9C80" w14:textId="77777777" w:rsidR="00C458BA" w:rsidRPr="0016776E" w:rsidRDefault="00C458BA"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C458BA" w:rsidRPr="003454A3" w14:paraId="6C972566" w14:textId="77777777" w:rsidTr="00240C58">
        <w:tc>
          <w:tcPr>
            <w:tcW w:w="2793" w:type="dxa"/>
            <w:tcBorders>
              <w:top w:val="nil"/>
              <w:right w:val="single" w:sz="4" w:space="0" w:color="auto"/>
            </w:tcBorders>
          </w:tcPr>
          <w:p w14:paraId="09134F40" w14:textId="77777777" w:rsidR="00C458BA" w:rsidRPr="007513BD" w:rsidRDefault="00C458BA"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UCRA-A</w:t>
            </w:r>
          </w:p>
        </w:tc>
        <w:tc>
          <w:tcPr>
            <w:tcW w:w="2384" w:type="dxa"/>
            <w:tcBorders>
              <w:top w:val="nil"/>
              <w:left w:val="single" w:sz="4" w:space="0" w:color="auto"/>
            </w:tcBorders>
          </w:tcPr>
          <w:p w14:paraId="44D405D1" w14:textId="77777777" w:rsidR="00C458BA" w:rsidRPr="00D91073" w:rsidRDefault="00C458BA"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DATA-K</w:t>
            </w:r>
          </w:p>
        </w:tc>
        <w:tc>
          <w:tcPr>
            <w:tcW w:w="1118" w:type="dxa"/>
          </w:tcPr>
          <w:p w14:paraId="14F00C47" w14:textId="3307BB19" w:rsidR="00C458BA" w:rsidRPr="00D91073" w:rsidRDefault="005F633C"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J</w:t>
            </w:r>
            <w:r w:rsidR="00C458BA">
              <w:rPr>
                <w:rFonts w:ascii="Helvetica" w:eastAsia="Times New Roman" w:hAnsi="Helvetica" w:cs="Helvetica"/>
                <w:color w:val="1F1E33"/>
                <w:sz w:val="20"/>
                <w:lang w:val="en-US" w:eastAsia="nl-NL" w:bidi="ar-SA"/>
              </w:rPr>
              <w:t>dbc</w:t>
            </w:r>
            <w:r>
              <w:rPr>
                <w:rFonts w:ascii="Helvetica" w:eastAsia="Times New Roman" w:hAnsi="Helvetica" w:cs="Helvetica"/>
                <w:color w:val="1F1E33"/>
                <w:sz w:val="20"/>
                <w:lang w:val="en-US" w:eastAsia="nl-NL" w:bidi="ar-SA"/>
              </w:rPr>
              <w:t>, NFS</w:t>
            </w:r>
          </w:p>
        </w:tc>
        <w:tc>
          <w:tcPr>
            <w:tcW w:w="1170" w:type="dxa"/>
          </w:tcPr>
          <w:p w14:paraId="5813C21A" w14:textId="4892CD7D" w:rsidR="00C458BA" w:rsidRPr="00D91073" w:rsidRDefault="005F633C"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1521, 2049, 11</w:t>
            </w:r>
          </w:p>
        </w:tc>
        <w:tc>
          <w:tcPr>
            <w:tcW w:w="1710" w:type="dxa"/>
          </w:tcPr>
          <w:p w14:paraId="090A5623" w14:textId="77777777" w:rsidR="00C458BA" w:rsidRPr="00D91073" w:rsidRDefault="00C458BA" w:rsidP="00240C58">
            <w:pPr>
              <w:rPr>
                <w:rFonts w:eastAsia="Times New Roman" w:cs="Helvetica"/>
                <w:color w:val="1F1E33"/>
                <w:sz w:val="20"/>
                <w:lang w:val="en-US" w:eastAsia="nl-NL" w:bidi="ar-SA"/>
              </w:rPr>
            </w:pPr>
            <w:r>
              <w:rPr>
                <w:rFonts w:eastAsia="Times New Roman" w:cs="Helvetica"/>
                <w:color w:val="1F1E33"/>
                <w:sz w:val="20"/>
                <w:lang w:val="en-US" w:eastAsia="nl-NL" w:bidi="ar-SA"/>
              </w:rPr>
              <w:t>KATO data (EtP)</w:t>
            </w:r>
          </w:p>
        </w:tc>
      </w:tr>
      <w:tr w:rsidR="00C458BA" w:rsidRPr="003454A3" w14:paraId="486B49E4" w14:textId="77777777" w:rsidTr="00240C58">
        <w:tc>
          <w:tcPr>
            <w:tcW w:w="2793" w:type="dxa"/>
            <w:tcBorders>
              <w:top w:val="nil"/>
              <w:right w:val="single" w:sz="4" w:space="0" w:color="auto"/>
            </w:tcBorders>
          </w:tcPr>
          <w:p w14:paraId="7819C4F7" w14:textId="77777777" w:rsidR="00C458BA" w:rsidRPr="007513BD" w:rsidRDefault="00C458BA"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UCRA-A</w:t>
            </w:r>
          </w:p>
        </w:tc>
        <w:tc>
          <w:tcPr>
            <w:tcW w:w="2384" w:type="dxa"/>
            <w:tcBorders>
              <w:top w:val="nil"/>
              <w:left w:val="single" w:sz="4" w:space="0" w:color="auto"/>
            </w:tcBorders>
          </w:tcPr>
          <w:p w14:paraId="751EB031" w14:textId="3A55388D" w:rsidR="00C458BA" w:rsidRPr="00D91073" w:rsidRDefault="00C458BA"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Siebel-K</w:t>
            </w:r>
          </w:p>
        </w:tc>
        <w:tc>
          <w:tcPr>
            <w:tcW w:w="1118" w:type="dxa"/>
          </w:tcPr>
          <w:p w14:paraId="355A3A24" w14:textId="05A2D277" w:rsidR="00C458BA" w:rsidRPr="00D91073" w:rsidRDefault="002A456C"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HTTP</w:t>
            </w:r>
          </w:p>
        </w:tc>
        <w:tc>
          <w:tcPr>
            <w:tcW w:w="1170" w:type="dxa"/>
          </w:tcPr>
          <w:p w14:paraId="6175581C" w14:textId="41FFEE52" w:rsidR="00C458BA" w:rsidRPr="00D91073" w:rsidRDefault="002A456C"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80</w:t>
            </w:r>
          </w:p>
        </w:tc>
        <w:tc>
          <w:tcPr>
            <w:tcW w:w="1710" w:type="dxa"/>
          </w:tcPr>
          <w:p w14:paraId="6DC20CA0" w14:textId="5430B219" w:rsidR="00C458BA" w:rsidRPr="00D91073" w:rsidRDefault="002A456C" w:rsidP="00240C58">
            <w:pPr>
              <w:rPr>
                <w:rFonts w:eastAsia="Times New Roman" w:cs="Helvetica"/>
                <w:color w:val="1F1E33"/>
                <w:sz w:val="20"/>
                <w:lang w:val="en-US" w:eastAsia="nl-NL" w:bidi="ar-SA"/>
              </w:rPr>
            </w:pPr>
            <w:r>
              <w:rPr>
                <w:rFonts w:eastAsia="Times New Roman" w:cs="Helvetica"/>
                <w:color w:val="1F1E33"/>
                <w:sz w:val="20"/>
                <w:lang w:val="en-US" w:eastAsia="nl-NL" w:bidi="ar-SA"/>
              </w:rPr>
              <w:t>Siebel</w:t>
            </w:r>
          </w:p>
        </w:tc>
      </w:tr>
    </w:tbl>
    <w:p w14:paraId="54CC29B8" w14:textId="77777777" w:rsidR="00C458BA" w:rsidRDefault="00C458BA" w:rsidP="00C458BA">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UCRA A connections</w:t>
      </w:r>
    </w:p>
    <w:p w14:paraId="063D3367" w14:textId="77777777" w:rsidR="00C458BA" w:rsidRDefault="00C458BA" w:rsidP="008D7D3C">
      <w:pPr>
        <w:rPr>
          <w:rFonts w:eastAsia="Times New Roman" w:cs="Helvetica"/>
          <w:b/>
          <w:bCs/>
          <w:color w:val="1F1E33"/>
          <w:sz w:val="20"/>
          <w:lang w:val="en-US" w:eastAsia="nl-NL" w:bidi="ar-SA"/>
        </w:rPr>
      </w:pPr>
    </w:p>
    <w:bookmarkEnd w:id="53"/>
    <w:p w14:paraId="2B644919" w14:textId="3556CBE8" w:rsidR="008B4D49" w:rsidRPr="0016776E" w:rsidRDefault="008B4D49" w:rsidP="008B4D49">
      <w:pPr>
        <w:rPr>
          <w:rFonts w:eastAsia="Times New Roman" w:cs="Helvetica"/>
          <w:color w:val="1F1E33"/>
          <w:sz w:val="20"/>
          <w:lang w:val="en-US" w:eastAsia="nl-NL" w:bidi="ar-SA"/>
        </w:rPr>
      </w:pPr>
      <w:r>
        <w:rPr>
          <w:rFonts w:eastAsia="Times New Roman" w:cs="Helvetica"/>
          <w:i/>
          <w:iCs/>
          <w:color w:val="1F1E33"/>
          <w:sz w:val="20"/>
          <w:lang w:val="en-US" w:eastAsia="nl-NL" w:bidi="ar-SA"/>
        </w:rPr>
        <w:t>Application – External connections (Outside DXC DC) - (KATO)</w:t>
      </w:r>
    </w:p>
    <w:tbl>
      <w:tblPr>
        <w:tblStyle w:val="TableGrid"/>
        <w:tblW w:w="9209" w:type="dxa"/>
        <w:tblLook w:val="04A0" w:firstRow="1" w:lastRow="0" w:firstColumn="1" w:lastColumn="0" w:noHBand="0" w:noVBand="1"/>
      </w:tblPr>
      <w:tblGrid>
        <w:gridCol w:w="2875"/>
        <w:gridCol w:w="2430"/>
        <w:gridCol w:w="1530"/>
        <w:gridCol w:w="1080"/>
        <w:gridCol w:w="1294"/>
      </w:tblGrid>
      <w:tr w:rsidR="008B4D49" w:rsidRPr="003454A3" w14:paraId="5DB1EC4C" w14:textId="77777777" w:rsidTr="00240C58">
        <w:tc>
          <w:tcPr>
            <w:tcW w:w="2875" w:type="dxa"/>
            <w:tcBorders>
              <w:bottom w:val="single" w:sz="4" w:space="0" w:color="auto"/>
            </w:tcBorders>
            <w:shd w:val="clear" w:color="auto" w:fill="D9D9D9" w:themeFill="background1" w:themeFillShade="D9"/>
          </w:tcPr>
          <w:p w14:paraId="41551D19" w14:textId="77777777" w:rsidR="008B4D49" w:rsidRPr="003454A3" w:rsidRDefault="008B4D4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Source</w:t>
            </w:r>
          </w:p>
        </w:tc>
        <w:tc>
          <w:tcPr>
            <w:tcW w:w="2430" w:type="dxa"/>
            <w:tcBorders>
              <w:bottom w:val="single" w:sz="4" w:space="0" w:color="auto"/>
            </w:tcBorders>
            <w:shd w:val="clear" w:color="auto" w:fill="D9D9D9" w:themeFill="background1" w:themeFillShade="D9"/>
          </w:tcPr>
          <w:p w14:paraId="794A19D3" w14:textId="77777777" w:rsidR="008B4D49" w:rsidRPr="003454A3" w:rsidRDefault="008B4D4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Destination</w:t>
            </w:r>
          </w:p>
        </w:tc>
        <w:tc>
          <w:tcPr>
            <w:tcW w:w="1530" w:type="dxa"/>
            <w:shd w:val="clear" w:color="auto" w:fill="D9D9D9" w:themeFill="background1" w:themeFillShade="D9"/>
          </w:tcPr>
          <w:p w14:paraId="2ACDBA60" w14:textId="77777777" w:rsidR="008B4D49" w:rsidRPr="003454A3" w:rsidRDefault="008B4D4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Protocol</w:t>
            </w:r>
          </w:p>
        </w:tc>
        <w:tc>
          <w:tcPr>
            <w:tcW w:w="1080" w:type="dxa"/>
            <w:shd w:val="clear" w:color="auto" w:fill="D9D9D9" w:themeFill="background1" w:themeFillShade="D9"/>
          </w:tcPr>
          <w:p w14:paraId="3173BF21" w14:textId="77777777" w:rsidR="008B4D49" w:rsidRPr="003454A3" w:rsidRDefault="008B4D49"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ports</w:t>
            </w:r>
          </w:p>
        </w:tc>
        <w:tc>
          <w:tcPr>
            <w:tcW w:w="1294" w:type="dxa"/>
            <w:shd w:val="clear" w:color="auto" w:fill="D9D9D9" w:themeFill="background1" w:themeFillShade="D9"/>
          </w:tcPr>
          <w:p w14:paraId="40782F0D" w14:textId="77777777" w:rsidR="008B4D49" w:rsidRPr="0016776E" w:rsidRDefault="008B4D49"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Comments</w:t>
            </w:r>
          </w:p>
        </w:tc>
      </w:tr>
      <w:tr w:rsidR="008B4D49" w:rsidRPr="003454A3" w14:paraId="796E7790" w14:textId="77777777" w:rsidTr="00240C58">
        <w:tc>
          <w:tcPr>
            <w:tcW w:w="2875" w:type="dxa"/>
            <w:tcBorders>
              <w:top w:val="nil"/>
              <w:right w:val="single" w:sz="4" w:space="0" w:color="auto"/>
            </w:tcBorders>
          </w:tcPr>
          <w:p w14:paraId="0DC31301" w14:textId="77777777" w:rsidR="008B4D49" w:rsidRPr="003454A3" w:rsidRDefault="008B4D49" w:rsidP="00240C58">
            <w:pPr>
              <w:rPr>
                <w:rFonts w:ascii="Helvetica" w:eastAsia="Times New Roman" w:hAnsi="Helvetica" w:cs="Helvetica"/>
                <w:color w:val="1F1E33"/>
                <w:sz w:val="20"/>
                <w:lang w:val="nl-NL" w:eastAsia="nl-NL" w:bidi="ar-SA"/>
              </w:rPr>
            </w:pPr>
            <w:r>
              <w:rPr>
                <w:rFonts w:ascii="Helvetica" w:eastAsia="Times New Roman" w:hAnsi="Helvetica" w:cs="Helvetica"/>
                <w:color w:val="1F1E33"/>
                <w:sz w:val="20"/>
                <w:lang w:val="nl-NL" w:eastAsia="nl-NL" w:bidi="ar-SA"/>
              </w:rPr>
              <w:t>UWV Werkplek</w:t>
            </w:r>
          </w:p>
        </w:tc>
        <w:tc>
          <w:tcPr>
            <w:tcW w:w="2430" w:type="dxa"/>
            <w:tcBorders>
              <w:top w:val="nil"/>
              <w:left w:val="single" w:sz="4" w:space="0" w:color="auto"/>
            </w:tcBorders>
          </w:tcPr>
          <w:p w14:paraId="0FBCB65A" w14:textId="5F1F08C8" w:rsidR="008B4D49" w:rsidRPr="00D91073" w:rsidRDefault="00682941"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Siebel-K</w:t>
            </w:r>
          </w:p>
        </w:tc>
        <w:tc>
          <w:tcPr>
            <w:tcW w:w="1530" w:type="dxa"/>
          </w:tcPr>
          <w:p w14:paraId="55AC5BE2" w14:textId="3E99D3CA" w:rsidR="008B4D49" w:rsidRPr="00D91073" w:rsidRDefault="00682941"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HTTP /</w:t>
            </w:r>
            <w:r w:rsidR="008B4D49">
              <w:rPr>
                <w:rFonts w:ascii="Helvetica" w:eastAsia="Times New Roman" w:hAnsi="Helvetica" w:cs="Helvetica"/>
                <w:color w:val="1F1E33"/>
                <w:sz w:val="20"/>
                <w:lang w:val="en-US" w:eastAsia="nl-NL" w:bidi="ar-SA"/>
              </w:rPr>
              <w:t>HTTPS</w:t>
            </w:r>
          </w:p>
        </w:tc>
        <w:tc>
          <w:tcPr>
            <w:tcW w:w="1080" w:type="dxa"/>
          </w:tcPr>
          <w:p w14:paraId="504DC7FD" w14:textId="5B72039B" w:rsidR="008B4D49" w:rsidRPr="00D91073" w:rsidRDefault="00682941" w:rsidP="00240C58">
            <w:pPr>
              <w:rPr>
                <w:rFonts w:ascii="Helvetica" w:eastAsia="Times New Roman" w:hAnsi="Helvetica" w:cs="Helvetica"/>
                <w:color w:val="1F1E33"/>
                <w:sz w:val="20"/>
                <w:lang w:val="en-US" w:eastAsia="nl-NL" w:bidi="ar-SA"/>
              </w:rPr>
            </w:pPr>
            <w:r>
              <w:rPr>
                <w:rFonts w:ascii="Helvetica" w:eastAsia="Times New Roman" w:hAnsi="Helvetica" w:cs="Helvetica"/>
                <w:color w:val="1F1E33"/>
                <w:sz w:val="20"/>
                <w:lang w:val="en-US" w:eastAsia="nl-NL" w:bidi="ar-SA"/>
              </w:rPr>
              <w:t xml:space="preserve">80 / </w:t>
            </w:r>
            <w:r w:rsidR="008B4D49">
              <w:rPr>
                <w:rFonts w:ascii="Helvetica" w:eastAsia="Times New Roman" w:hAnsi="Helvetica" w:cs="Helvetica"/>
                <w:color w:val="1F1E33"/>
                <w:sz w:val="20"/>
                <w:lang w:val="en-US" w:eastAsia="nl-NL" w:bidi="ar-SA"/>
              </w:rPr>
              <w:t>443</w:t>
            </w:r>
          </w:p>
        </w:tc>
        <w:tc>
          <w:tcPr>
            <w:tcW w:w="1294" w:type="dxa"/>
          </w:tcPr>
          <w:p w14:paraId="52FE1B69" w14:textId="77777777" w:rsidR="008B4D49" w:rsidRPr="00D91073" w:rsidRDefault="008B4D49" w:rsidP="00240C58">
            <w:pPr>
              <w:rPr>
                <w:rFonts w:eastAsia="Times New Roman" w:cs="Helvetica"/>
                <w:color w:val="1F1E33"/>
                <w:sz w:val="20"/>
                <w:lang w:val="en-US" w:eastAsia="nl-NL" w:bidi="ar-SA"/>
              </w:rPr>
            </w:pPr>
          </w:p>
        </w:tc>
      </w:tr>
    </w:tbl>
    <w:p w14:paraId="032444D3" w14:textId="6A174737" w:rsidR="008B4D49" w:rsidRDefault="008B4D49" w:rsidP="008B4D49">
      <w:pPr>
        <w:rPr>
          <w:rFonts w:eastAsia="Times New Roman" w:cs="Helvetica"/>
          <w:b/>
          <w:bCs/>
          <w:color w:val="1F1E33"/>
          <w:sz w:val="20"/>
          <w:lang w:val="en-US" w:eastAsia="nl-NL" w:bidi="ar-SA"/>
        </w:rPr>
      </w:pPr>
      <w:r>
        <w:rPr>
          <w:rFonts w:eastAsia="Times New Roman" w:cs="Helvetica"/>
          <w:b/>
          <w:bCs/>
          <w:color w:val="1F1E33"/>
          <w:sz w:val="20"/>
          <w:lang w:val="en-US" w:eastAsia="nl-NL" w:bidi="ar-SA"/>
        </w:rPr>
        <w:t xml:space="preserve">UWV Werkplek </w:t>
      </w:r>
      <w:r w:rsidRPr="0016776E">
        <w:rPr>
          <w:rFonts w:eastAsia="Times New Roman" w:cs="Helvetica"/>
          <w:b/>
          <w:bCs/>
          <w:color w:val="1F1E33"/>
          <w:sz w:val="20"/>
          <w:lang w:val="en-US" w:eastAsia="nl-NL" w:bidi="ar-SA"/>
        </w:rPr>
        <w:t xml:space="preserve">to </w:t>
      </w:r>
      <w:r w:rsidR="00682941">
        <w:rPr>
          <w:rFonts w:eastAsia="Times New Roman" w:cs="Helvetica"/>
          <w:b/>
          <w:bCs/>
          <w:color w:val="1F1E33"/>
          <w:sz w:val="20"/>
          <w:lang w:val="en-US" w:eastAsia="nl-NL" w:bidi="ar-SA"/>
        </w:rPr>
        <w:t>SONAR Siebel</w:t>
      </w:r>
      <w:r>
        <w:rPr>
          <w:rFonts w:eastAsia="Times New Roman" w:cs="Helvetica"/>
          <w:b/>
          <w:bCs/>
          <w:color w:val="1F1E33"/>
          <w:sz w:val="20"/>
          <w:lang w:val="en-US" w:eastAsia="nl-NL" w:bidi="ar-SA"/>
        </w:rPr>
        <w:t xml:space="preserve"> </w:t>
      </w:r>
    </w:p>
    <w:p w14:paraId="1A13FB53" w14:textId="0B9D59AD" w:rsidR="004A1B64" w:rsidRDefault="004A1B64" w:rsidP="008B4D49">
      <w:pPr>
        <w:rPr>
          <w:rFonts w:eastAsia="Times New Roman" w:cs="Helvetica"/>
          <w:b/>
          <w:bCs/>
          <w:color w:val="1F1E33"/>
          <w:sz w:val="20"/>
          <w:lang w:val="en-US" w:eastAsia="nl-NL" w:bidi="ar-SA"/>
        </w:rPr>
      </w:pPr>
    </w:p>
    <w:p w14:paraId="63552C01" w14:textId="0A761002" w:rsidR="004A1B64" w:rsidRPr="00B54434" w:rsidRDefault="004A1B64" w:rsidP="004A1B64">
      <w:pPr>
        <w:rPr>
          <w:rFonts w:eastAsia="Times New Roman" w:cs="Helvetica"/>
          <w:color w:val="auto"/>
          <w:sz w:val="20"/>
          <w:lang w:val="en-US" w:eastAsia="nl-NL" w:bidi="ar-SA"/>
        </w:rPr>
      </w:pPr>
      <w:r w:rsidRPr="00B54434">
        <w:rPr>
          <w:rFonts w:eastAsia="Times New Roman" w:cs="Helvetica"/>
          <w:i/>
          <w:iCs/>
          <w:color w:val="auto"/>
          <w:sz w:val="20"/>
          <w:lang w:val="en-US" w:eastAsia="nl-NL" w:bidi="ar-SA"/>
        </w:rPr>
        <w:t xml:space="preserve">Application – External connections (Outside DXC DC) – UWV FB </w:t>
      </w:r>
    </w:p>
    <w:tbl>
      <w:tblPr>
        <w:tblStyle w:val="TableGrid"/>
        <w:tblW w:w="9209" w:type="dxa"/>
        <w:tblLook w:val="04A0" w:firstRow="1" w:lastRow="0" w:firstColumn="1" w:lastColumn="0" w:noHBand="0" w:noVBand="1"/>
      </w:tblPr>
      <w:tblGrid>
        <w:gridCol w:w="2875"/>
        <w:gridCol w:w="2430"/>
        <w:gridCol w:w="1530"/>
        <w:gridCol w:w="1080"/>
        <w:gridCol w:w="1294"/>
      </w:tblGrid>
      <w:tr w:rsidR="00B54434" w:rsidRPr="00B54434" w14:paraId="24C8F4AD" w14:textId="77777777" w:rsidTr="0044528F">
        <w:tc>
          <w:tcPr>
            <w:tcW w:w="2875" w:type="dxa"/>
            <w:tcBorders>
              <w:bottom w:val="single" w:sz="4" w:space="0" w:color="auto"/>
            </w:tcBorders>
            <w:shd w:val="clear" w:color="auto" w:fill="D9D9D9" w:themeFill="background1" w:themeFillShade="D9"/>
          </w:tcPr>
          <w:p w14:paraId="558613CE" w14:textId="77777777" w:rsidR="004A1B64" w:rsidRPr="00B54434" w:rsidRDefault="004A1B64" w:rsidP="0044528F">
            <w:pPr>
              <w:rPr>
                <w:rFonts w:ascii="Helvetica" w:eastAsia="Times New Roman" w:hAnsi="Helvetica" w:cs="Helvetica"/>
                <w:b/>
                <w:bCs/>
                <w:color w:val="auto"/>
                <w:sz w:val="20"/>
                <w:lang w:val="en-US" w:eastAsia="nl-NL" w:bidi="ar-SA"/>
              </w:rPr>
            </w:pPr>
            <w:r w:rsidRPr="00B54434">
              <w:rPr>
                <w:rFonts w:eastAsia="Times New Roman" w:cs="Helvetica"/>
                <w:b/>
                <w:bCs/>
                <w:color w:val="auto"/>
                <w:sz w:val="20"/>
                <w:lang w:val="en-US" w:eastAsia="nl-NL" w:bidi="ar-SA"/>
              </w:rPr>
              <w:t>Source</w:t>
            </w:r>
          </w:p>
        </w:tc>
        <w:tc>
          <w:tcPr>
            <w:tcW w:w="2430" w:type="dxa"/>
            <w:tcBorders>
              <w:bottom w:val="single" w:sz="4" w:space="0" w:color="auto"/>
            </w:tcBorders>
            <w:shd w:val="clear" w:color="auto" w:fill="D9D9D9" w:themeFill="background1" w:themeFillShade="D9"/>
          </w:tcPr>
          <w:p w14:paraId="13B29FD4" w14:textId="77777777" w:rsidR="004A1B64" w:rsidRPr="00B54434" w:rsidRDefault="004A1B64" w:rsidP="0044528F">
            <w:pPr>
              <w:rPr>
                <w:rFonts w:ascii="Helvetica" w:eastAsia="Times New Roman" w:hAnsi="Helvetica" w:cs="Helvetica"/>
                <w:b/>
                <w:bCs/>
                <w:color w:val="auto"/>
                <w:sz w:val="20"/>
                <w:lang w:val="en-US" w:eastAsia="nl-NL" w:bidi="ar-SA"/>
              </w:rPr>
            </w:pPr>
            <w:r w:rsidRPr="00B54434">
              <w:rPr>
                <w:rFonts w:eastAsia="Times New Roman" w:cs="Helvetica"/>
                <w:b/>
                <w:bCs/>
                <w:color w:val="auto"/>
                <w:sz w:val="20"/>
                <w:lang w:val="en-US" w:eastAsia="nl-NL" w:bidi="ar-SA"/>
              </w:rPr>
              <w:t>Destination</w:t>
            </w:r>
          </w:p>
        </w:tc>
        <w:tc>
          <w:tcPr>
            <w:tcW w:w="1530" w:type="dxa"/>
            <w:shd w:val="clear" w:color="auto" w:fill="D9D9D9" w:themeFill="background1" w:themeFillShade="D9"/>
          </w:tcPr>
          <w:p w14:paraId="46AA4143" w14:textId="77777777" w:rsidR="004A1B64" w:rsidRPr="00B54434" w:rsidRDefault="004A1B64" w:rsidP="0044528F">
            <w:pPr>
              <w:rPr>
                <w:rFonts w:ascii="Helvetica" w:eastAsia="Times New Roman" w:hAnsi="Helvetica" w:cs="Helvetica"/>
                <w:b/>
                <w:bCs/>
                <w:color w:val="auto"/>
                <w:sz w:val="20"/>
                <w:lang w:val="en-US" w:eastAsia="nl-NL" w:bidi="ar-SA"/>
              </w:rPr>
            </w:pPr>
            <w:r w:rsidRPr="00B54434">
              <w:rPr>
                <w:rFonts w:eastAsia="Times New Roman" w:cs="Helvetica"/>
                <w:b/>
                <w:bCs/>
                <w:color w:val="auto"/>
                <w:sz w:val="20"/>
                <w:lang w:val="en-US" w:eastAsia="nl-NL" w:bidi="ar-SA"/>
              </w:rPr>
              <w:t>Protocol</w:t>
            </w:r>
          </w:p>
        </w:tc>
        <w:tc>
          <w:tcPr>
            <w:tcW w:w="1080" w:type="dxa"/>
            <w:shd w:val="clear" w:color="auto" w:fill="D9D9D9" w:themeFill="background1" w:themeFillShade="D9"/>
          </w:tcPr>
          <w:p w14:paraId="0C96787E" w14:textId="77777777" w:rsidR="004A1B64" w:rsidRPr="00B54434" w:rsidRDefault="004A1B64" w:rsidP="0044528F">
            <w:pPr>
              <w:rPr>
                <w:rFonts w:ascii="Helvetica" w:eastAsia="Times New Roman" w:hAnsi="Helvetica" w:cs="Helvetica"/>
                <w:b/>
                <w:bCs/>
                <w:color w:val="auto"/>
                <w:sz w:val="20"/>
                <w:lang w:val="en-US" w:eastAsia="nl-NL" w:bidi="ar-SA"/>
              </w:rPr>
            </w:pPr>
            <w:r w:rsidRPr="00B54434">
              <w:rPr>
                <w:rFonts w:eastAsia="Times New Roman" w:cs="Helvetica"/>
                <w:b/>
                <w:bCs/>
                <w:color w:val="auto"/>
                <w:sz w:val="20"/>
                <w:lang w:val="en-US" w:eastAsia="nl-NL" w:bidi="ar-SA"/>
              </w:rPr>
              <w:t>ports</w:t>
            </w:r>
          </w:p>
        </w:tc>
        <w:tc>
          <w:tcPr>
            <w:tcW w:w="1294" w:type="dxa"/>
            <w:shd w:val="clear" w:color="auto" w:fill="D9D9D9" w:themeFill="background1" w:themeFillShade="D9"/>
          </w:tcPr>
          <w:p w14:paraId="03992263" w14:textId="77777777" w:rsidR="004A1B64" w:rsidRPr="00B54434" w:rsidRDefault="004A1B64" w:rsidP="0044528F">
            <w:pPr>
              <w:rPr>
                <w:rFonts w:eastAsia="Times New Roman" w:cs="Helvetica"/>
                <w:b/>
                <w:bCs/>
                <w:color w:val="auto"/>
                <w:sz w:val="20"/>
                <w:lang w:val="en-US" w:eastAsia="nl-NL" w:bidi="ar-SA"/>
              </w:rPr>
            </w:pPr>
            <w:r w:rsidRPr="00B54434">
              <w:rPr>
                <w:rFonts w:eastAsia="Times New Roman" w:cs="Helvetica"/>
                <w:b/>
                <w:bCs/>
                <w:color w:val="auto"/>
                <w:sz w:val="20"/>
                <w:lang w:val="en-US" w:eastAsia="nl-NL" w:bidi="ar-SA"/>
              </w:rPr>
              <w:t>Comments</w:t>
            </w:r>
          </w:p>
        </w:tc>
      </w:tr>
      <w:tr w:rsidR="00B54434" w:rsidRPr="00B54434" w14:paraId="484E7E05" w14:textId="77777777" w:rsidTr="0044528F">
        <w:tc>
          <w:tcPr>
            <w:tcW w:w="2875" w:type="dxa"/>
            <w:tcBorders>
              <w:top w:val="nil"/>
              <w:right w:val="single" w:sz="4" w:space="0" w:color="auto"/>
            </w:tcBorders>
          </w:tcPr>
          <w:p w14:paraId="4C5F59FA" w14:textId="626228B8" w:rsidR="004A1B64" w:rsidRPr="00B54434" w:rsidRDefault="004A1B64" w:rsidP="0044528F">
            <w:pPr>
              <w:rPr>
                <w:rFonts w:ascii="Helvetica" w:eastAsia="Times New Roman" w:hAnsi="Helvetica" w:cs="Helvetica"/>
                <w:color w:val="auto"/>
                <w:sz w:val="20"/>
                <w:lang w:val="nl-NL" w:eastAsia="nl-NL" w:bidi="ar-SA"/>
              </w:rPr>
            </w:pPr>
            <w:r w:rsidRPr="00B54434">
              <w:rPr>
                <w:rFonts w:ascii="Helvetica" w:eastAsia="Times New Roman" w:hAnsi="Helvetica" w:cs="Helvetica"/>
                <w:color w:val="auto"/>
                <w:sz w:val="20"/>
                <w:lang w:val="nl-NL" w:eastAsia="nl-NL" w:bidi="ar-SA"/>
              </w:rPr>
              <w:t>UWV FB</w:t>
            </w:r>
          </w:p>
        </w:tc>
        <w:tc>
          <w:tcPr>
            <w:tcW w:w="2430" w:type="dxa"/>
            <w:tcBorders>
              <w:top w:val="nil"/>
              <w:left w:val="single" w:sz="4" w:space="0" w:color="auto"/>
            </w:tcBorders>
          </w:tcPr>
          <w:p w14:paraId="010BB074" w14:textId="1EAFFA47" w:rsidR="004A1B64" w:rsidRPr="00B54434" w:rsidRDefault="004A1B64" w:rsidP="0044528F">
            <w:pPr>
              <w:rPr>
                <w:rFonts w:ascii="Helvetica" w:eastAsia="Times New Roman" w:hAnsi="Helvetica" w:cs="Helvetica"/>
                <w:color w:val="auto"/>
                <w:sz w:val="20"/>
                <w:lang w:val="en-US" w:eastAsia="nl-NL" w:bidi="ar-SA"/>
              </w:rPr>
            </w:pPr>
            <w:r w:rsidRPr="00B54434">
              <w:rPr>
                <w:rFonts w:eastAsia="Times New Roman" w:cs="Arial"/>
                <w:color w:val="auto"/>
                <w:sz w:val="20"/>
                <w:lang w:val="en-US" w:bidi="ar-SA"/>
              </w:rPr>
              <w:t>Staging1-AM</w:t>
            </w:r>
          </w:p>
        </w:tc>
        <w:tc>
          <w:tcPr>
            <w:tcW w:w="1530" w:type="dxa"/>
          </w:tcPr>
          <w:p w14:paraId="387D0372" w14:textId="79BF6ECB" w:rsidR="004A1B64" w:rsidRPr="00B54434" w:rsidRDefault="004A1B64" w:rsidP="0044528F">
            <w:pPr>
              <w:rPr>
                <w:rFonts w:ascii="Helvetica" w:eastAsia="Times New Roman" w:hAnsi="Helvetica" w:cs="Helvetica"/>
                <w:color w:val="auto"/>
                <w:sz w:val="20"/>
                <w:lang w:val="en-US" w:eastAsia="nl-NL" w:bidi="ar-SA"/>
              </w:rPr>
            </w:pPr>
            <w:r w:rsidRPr="00B54434">
              <w:rPr>
                <w:rFonts w:ascii="Helvetica" w:eastAsia="Times New Roman" w:hAnsi="Helvetica" w:cs="Helvetica"/>
                <w:color w:val="auto"/>
                <w:sz w:val="20"/>
                <w:lang w:val="en-US" w:eastAsia="nl-NL" w:bidi="ar-SA"/>
              </w:rPr>
              <w:t>SFTP</w:t>
            </w:r>
          </w:p>
        </w:tc>
        <w:tc>
          <w:tcPr>
            <w:tcW w:w="1080" w:type="dxa"/>
          </w:tcPr>
          <w:p w14:paraId="2EF9F3D3" w14:textId="21CCDC29" w:rsidR="004A1B64" w:rsidRPr="00B54434" w:rsidRDefault="004A1B64" w:rsidP="0044528F">
            <w:pPr>
              <w:rPr>
                <w:rFonts w:ascii="Helvetica" w:eastAsia="Times New Roman" w:hAnsi="Helvetica" w:cs="Helvetica"/>
                <w:color w:val="auto"/>
                <w:sz w:val="20"/>
                <w:lang w:val="en-US" w:eastAsia="nl-NL" w:bidi="ar-SA"/>
              </w:rPr>
            </w:pPr>
            <w:r w:rsidRPr="00B54434">
              <w:rPr>
                <w:rFonts w:ascii="Helvetica" w:eastAsia="Times New Roman" w:hAnsi="Helvetica" w:cs="Helvetica"/>
                <w:color w:val="auto"/>
                <w:sz w:val="20"/>
                <w:lang w:val="en-US" w:eastAsia="nl-NL" w:bidi="ar-SA"/>
              </w:rPr>
              <w:t>22</w:t>
            </w:r>
          </w:p>
        </w:tc>
        <w:tc>
          <w:tcPr>
            <w:tcW w:w="1294" w:type="dxa"/>
          </w:tcPr>
          <w:p w14:paraId="460BA890" w14:textId="77777777" w:rsidR="004A1B64" w:rsidRPr="00B54434" w:rsidRDefault="004A1B64" w:rsidP="0044528F">
            <w:pPr>
              <w:rPr>
                <w:rFonts w:eastAsia="Times New Roman" w:cs="Helvetica"/>
                <w:color w:val="auto"/>
                <w:sz w:val="20"/>
                <w:lang w:val="en-US" w:eastAsia="nl-NL" w:bidi="ar-SA"/>
              </w:rPr>
            </w:pPr>
          </w:p>
        </w:tc>
      </w:tr>
    </w:tbl>
    <w:p w14:paraId="410FD059" w14:textId="546E9C09" w:rsidR="004A1B64" w:rsidRPr="00B54434" w:rsidRDefault="004A1B64" w:rsidP="004A1B64">
      <w:pPr>
        <w:rPr>
          <w:rFonts w:eastAsia="Times New Roman" w:cs="Helvetica"/>
          <w:b/>
          <w:bCs/>
          <w:color w:val="auto"/>
          <w:sz w:val="20"/>
          <w:lang w:val="en-US" w:eastAsia="nl-NL" w:bidi="ar-SA"/>
        </w:rPr>
      </w:pPr>
      <w:r w:rsidRPr="00B54434">
        <w:rPr>
          <w:rFonts w:eastAsia="Times New Roman" w:cs="Helvetica"/>
          <w:b/>
          <w:bCs/>
          <w:color w:val="auto"/>
          <w:sz w:val="20"/>
          <w:lang w:val="en-US" w:eastAsia="nl-NL" w:bidi="ar-SA"/>
        </w:rPr>
        <w:t>UWV FB to Staging server</w:t>
      </w:r>
    </w:p>
    <w:p w14:paraId="2E85F001" w14:textId="77777777" w:rsidR="004A1B64" w:rsidRDefault="004A1B64" w:rsidP="008B4D49">
      <w:pPr>
        <w:rPr>
          <w:rFonts w:eastAsia="Times New Roman" w:cs="Helvetica"/>
          <w:b/>
          <w:bCs/>
          <w:color w:val="1F1E33"/>
          <w:sz w:val="20"/>
          <w:lang w:val="en-US" w:eastAsia="nl-NL" w:bidi="ar-SA"/>
        </w:rPr>
      </w:pPr>
    </w:p>
    <w:p w14:paraId="335A4078" w14:textId="77777777" w:rsidR="008D7D3C" w:rsidRDefault="008D7D3C" w:rsidP="008D7D3C">
      <w:pPr>
        <w:rPr>
          <w:rFonts w:eastAsia="Times New Roman" w:cs="Helvetica"/>
          <w:b/>
          <w:bCs/>
          <w:color w:val="1F1E33"/>
          <w:sz w:val="20"/>
          <w:lang w:val="en-US" w:eastAsia="nl-NL" w:bidi="ar-SA"/>
        </w:rPr>
      </w:pPr>
    </w:p>
    <w:p w14:paraId="2868113D" w14:textId="3FE6E5E0" w:rsidR="008D7D3C" w:rsidRDefault="008D7D3C" w:rsidP="008D7D3C">
      <w:pPr>
        <w:rPr>
          <w:rFonts w:eastAsia="Times New Roman" w:cs="Helvetica"/>
          <w:b/>
          <w:bCs/>
          <w:color w:val="1F1E33"/>
          <w:sz w:val="20"/>
          <w:lang w:val="en-US" w:eastAsia="nl-NL" w:bidi="ar-SA"/>
        </w:rPr>
      </w:pPr>
      <w:r w:rsidRPr="008B4D49">
        <w:rPr>
          <w:rFonts w:eastAsia="Times New Roman" w:cs="Helvetica"/>
          <w:b/>
          <w:bCs/>
          <w:color w:val="1F1E33"/>
          <w:sz w:val="20"/>
          <w:lang w:val="en-US" w:eastAsia="nl-NL" w:bidi="ar-SA"/>
        </w:rPr>
        <w:t xml:space="preserve">Only for HLD version 1.1:  </w:t>
      </w:r>
    </w:p>
    <w:p w14:paraId="5DF232DB" w14:textId="77777777" w:rsidR="00D8538B" w:rsidRDefault="00D8538B" w:rsidP="008D7D3C">
      <w:pPr>
        <w:rPr>
          <w:rFonts w:eastAsia="Times New Roman" w:cs="Helvetica"/>
          <w:b/>
          <w:bCs/>
          <w:color w:val="1F1E33"/>
          <w:sz w:val="20"/>
          <w:lang w:val="en-US" w:eastAsia="nl-NL" w:bidi="ar-SA"/>
        </w:rPr>
      </w:pPr>
    </w:p>
    <w:p w14:paraId="26168E77" w14:textId="4EA18C8C" w:rsidR="00D8538B" w:rsidRDefault="00D8538B" w:rsidP="008D7D3C">
      <w:pPr>
        <w:rPr>
          <w:rFonts w:eastAsia="Times New Roman" w:cs="Helvetica"/>
          <w:b/>
          <w:bCs/>
          <w:color w:val="1F1E33"/>
          <w:sz w:val="20"/>
          <w:lang w:val="en-US" w:eastAsia="nl-NL" w:bidi="ar-SA"/>
        </w:rPr>
      </w:pPr>
      <w:r>
        <w:rPr>
          <w:rFonts w:eastAsia="Times New Roman" w:cs="Helvetica"/>
          <w:b/>
          <w:bCs/>
          <w:color w:val="1F1E33"/>
          <w:sz w:val="20"/>
          <w:lang w:val="en-US" w:eastAsia="nl-NL" w:bidi="ar-SA"/>
        </w:rPr>
        <w:object w:dxaOrig="1532" w:dyaOrig="991" w14:anchorId="2699AE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36" o:title=""/>
          </v:shape>
          <o:OLEObject Type="Embed" ProgID="Excel.SheetMacroEnabled.12" ShapeID="_x0000_i1025" DrawAspect="Icon" ObjectID="_1737804136" r:id="rId37"/>
        </w:object>
      </w:r>
    </w:p>
    <w:p w14:paraId="5988476F" w14:textId="77777777" w:rsidR="008D7D3C" w:rsidRPr="0016776E" w:rsidRDefault="008D7D3C" w:rsidP="008D7D3C">
      <w:pPr>
        <w:rPr>
          <w:rFonts w:eastAsia="Times New Roman" w:cs="Helvetica"/>
          <w:b/>
          <w:bCs/>
          <w:color w:val="1F1E33"/>
          <w:sz w:val="20"/>
          <w:lang w:val="en-US" w:eastAsia="nl-NL" w:bidi="ar-SA"/>
        </w:rPr>
      </w:pPr>
    </w:p>
    <w:p w14:paraId="5C295CD1" w14:textId="77777777" w:rsidR="008D7D3C" w:rsidRDefault="008D7D3C" w:rsidP="008D7D3C">
      <w:pPr>
        <w:pStyle w:val="Heading1"/>
        <w:numPr>
          <w:ilvl w:val="0"/>
          <w:numId w:val="0"/>
        </w:numPr>
        <w:rPr>
          <w:lang w:val="en-US"/>
        </w:rPr>
      </w:pPr>
      <w:bookmarkStart w:id="63" w:name="_Toc73622576"/>
      <w:bookmarkStart w:id="64" w:name="_Hlk63698937"/>
      <w:bookmarkStart w:id="65" w:name="_Hlk63697804"/>
      <w:bookmarkStart w:id="66" w:name="_Toc127191419"/>
      <w:r w:rsidRPr="00AF725D">
        <w:rPr>
          <w:lang w:val="en-US"/>
        </w:rPr>
        <w:lastRenderedPageBreak/>
        <w:t xml:space="preserve">Appendix </w:t>
      </w:r>
      <w:r>
        <w:rPr>
          <w:lang w:val="en-US"/>
        </w:rPr>
        <w:t>C</w:t>
      </w:r>
      <w:r w:rsidRPr="00AF725D">
        <w:rPr>
          <w:lang w:val="en-US"/>
        </w:rPr>
        <w:t xml:space="preserve">: </w:t>
      </w:r>
      <w:r>
        <w:rPr>
          <w:lang w:val="en-US"/>
        </w:rPr>
        <w:t>Users and Groups</w:t>
      </w:r>
      <w:bookmarkEnd w:id="63"/>
      <w:bookmarkEnd w:id="66"/>
    </w:p>
    <w:bookmarkEnd w:id="64"/>
    <w:p w14:paraId="39DAA28E" w14:textId="77777777" w:rsidR="008D7D3C" w:rsidRDefault="008D7D3C" w:rsidP="008D7D3C">
      <w:pPr>
        <w:spacing w:after="160" w:line="259" w:lineRule="auto"/>
        <w:rPr>
          <w:rFonts w:eastAsia="Times New Roman" w:cs="Helvetica"/>
          <w:b/>
          <w:bCs/>
          <w:i/>
          <w:iCs/>
          <w:color w:val="1F1E33"/>
          <w:sz w:val="20"/>
          <w:lang w:val="en-US" w:eastAsia="nl-NL" w:bidi="ar-SA"/>
        </w:rPr>
      </w:pPr>
      <w:r w:rsidRPr="0016776E">
        <w:rPr>
          <w:rFonts w:eastAsia="Times New Roman" w:cs="Helvetica"/>
          <w:b/>
          <w:bCs/>
          <w:i/>
          <w:iCs/>
          <w:color w:val="1F1E33"/>
          <w:sz w:val="20"/>
          <w:lang w:val="en-US" w:eastAsia="nl-NL" w:bidi="ar-SA"/>
        </w:rPr>
        <w:t xml:space="preserve">User Authentication and </w:t>
      </w:r>
      <w:proofErr w:type="spellStart"/>
      <w:r w:rsidRPr="0016776E">
        <w:rPr>
          <w:rFonts w:eastAsia="Times New Roman" w:cs="Helvetica"/>
          <w:b/>
          <w:bCs/>
          <w:i/>
          <w:iCs/>
          <w:color w:val="1F1E33"/>
          <w:sz w:val="20"/>
          <w:lang w:val="en-US" w:eastAsia="nl-NL" w:bidi="ar-SA"/>
        </w:rPr>
        <w:t>Authorisation</w:t>
      </w:r>
      <w:proofErr w:type="spellEnd"/>
      <w:r w:rsidRPr="0016776E">
        <w:rPr>
          <w:rFonts w:eastAsia="Times New Roman" w:cs="Helvetica"/>
          <w:b/>
          <w:bCs/>
          <w:i/>
          <w:iCs/>
          <w:color w:val="1F1E33"/>
          <w:sz w:val="20"/>
          <w:lang w:val="en-US" w:eastAsia="nl-NL" w:bidi="ar-SA"/>
        </w:rPr>
        <w:t xml:space="preserve"> managed by DXC:</w:t>
      </w:r>
    </w:p>
    <w:p w14:paraId="3B58FA05" w14:textId="195AE5AA" w:rsidR="008D7D3C" w:rsidRPr="00F94A44" w:rsidRDefault="008D7D3C" w:rsidP="008D7D3C">
      <w:pPr>
        <w:spacing w:after="160" w:line="259" w:lineRule="auto"/>
        <w:rPr>
          <w:rFonts w:eastAsia="Times New Roman" w:cs="Helvetica"/>
          <w:color w:val="1F1E33"/>
          <w:sz w:val="20"/>
          <w:lang w:val="en-US" w:eastAsia="nl-NL" w:bidi="ar-SA"/>
        </w:rPr>
      </w:pPr>
      <w:r w:rsidRPr="003D31C3">
        <w:rPr>
          <w:rFonts w:eastAsia="Times New Roman" w:cs="Helvetica"/>
          <w:color w:val="1F1E33"/>
          <w:sz w:val="20"/>
          <w:lang w:val="en-US" w:eastAsia="nl-NL" w:bidi="ar-SA"/>
        </w:rPr>
        <w:t>DXC Managed Users and groups are documented by DXC TAB in the TBH / TMM (</w:t>
      </w:r>
      <w:proofErr w:type="spellStart"/>
      <w:r w:rsidRPr="003D31C3">
        <w:rPr>
          <w:rFonts w:eastAsia="Times New Roman" w:cs="Helvetica"/>
          <w:color w:val="1F1E33"/>
          <w:sz w:val="20"/>
          <w:lang w:val="en-US" w:eastAsia="nl-NL" w:bidi="ar-SA"/>
        </w:rPr>
        <w:t>Technisch</w:t>
      </w:r>
      <w:proofErr w:type="spellEnd"/>
      <w:r w:rsidRPr="003D31C3">
        <w:rPr>
          <w:rFonts w:eastAsia="Times New Roman" w:cs="Helvetica"/>
          <w:color w:val="1F1E33"/>
          <w:sz w:val="20"/>
          <w:lang w:val="en-US" w:eastAsia="nl-NL" w:bidi="ar-SA"/>
        </w:rPr>
        <w:t xml:space="preserve"> Beheer </w:t>
      </w:r>
      <w:proofErr w:type="spellStart"/>
      <w:r w:rsidRPr="003D31C3">
        <w:rPr>
          <w:rFonts w:eastAsia="Times New Roman" w:cs="Helvetica"/>
          <w:color w:val="1F1E33"/>
          <w:sz w:val="20"/>
          <w:lang w:val="en-US" w:eastAsia="nl-NL" w:bidi="ar-SA"/>
        </w:rPr>
        <w:t>Handboek</w:t>
      </w:r>
      <w:proofErr w:type="spellEnd"/>
      <w:r w:rsidRPr="003D31C3">
        <w:rPr>
          <w:rFonts w:eastAsia="Times New Roman" w:cs="Helvetica"/>
          <w:color w:val="1F1E33"/>
          <w:sz w:val="20"/>
          <w:lang w:val="en-US" w:eastAsia="nl-NL" w:bidi="ar-SA"/>
        </w:rPr>
        <w:t xml:space="preserve"> / Technical Maintenance Manual) during the realization phase</w:t>
      </w:r>
    </w:p>
    <w:p w14:paraId="7979AAF6" w14:textId="77777777" w:rsidR="008D7D3C" w:rsidRPr="0016776E" w:rsidRDefault="008D7D3C" w:rsidP="008D7D3C">
      <w:pPr>
        <w:spacing w:after="160" w:line="259" w:lineRule="auto"/>
        <w:rPr>
          <w:rFonts w:eastAsia="Times New Roman" w:cs="Helvetica"/>
          <w:b/>
          <w:bCs/>
          <w:i/>
          <w:iCs/>
          <w:color w:val="1F1E33"/>
          <w:sz w:val="20"/>
          <w:lang w:val="en-US" w:eastAsia="nl-NL" w:bidi="ar-SA"/>
        </w:rPr>
      </w:pPr>
      <w:r w:rsidRPr="0016776E">
        <w:rPr>
          <w:rFonts w:eastAsia="Times New Roman" w:cs="Helvetica"/>
          <w:b/>
          <w:bCs/>
          <w:i/>
          <w:iCs/>
          <w:color w:val="1F1E33"/>
          <w:sz w:val="20"/>
          <w:lang w:val="en-US" w:eastAsia="nl-NL" w:bidi="ar-SA"/>
        </w:rPr>
        <w:t>Service Accounts:</w:t>
      </w:r>
    </w:p>
    <w:p w14:paraId="4BA0A87C" w14:textId="77777777" w:rsidR="008D7D3C" w:rsidRPr="0016776E" w:rsidRDefault="008D7D3C" w:rsidP="008D7D3C">
      <w:pPr>
        <w:spacing w:after="160" w:line="259" w:lineRule="auto"/>
        <w:rPr>
          <w:rFonts w:eastAsia="Times New Roman" w:cs="Helvetica"/>
          <w:color w:val="1F1E33"/>
          <w:sz w:val="20"/>
          <w:lang w:val="en-US" w:eastAsia="nl-NL" w:bidi="ar-SA"/>
        </w:rPr>
      </w:pPr>
      <w:r w:rsidRPr="0016776E">
        <w:rPr>
          <w:rFonts w:eastAsia="Times New Roman" w:cs="Helvetica"/>
          <w:color w:val="1F1E33"/>
          <w:sz w:val="20"/>
          <w:lang w:val="en-US" w:eastAsia="nl-NL" w:bidi="ar-SA"/>
        </w:rPr>
        <w:t>The following accounts are not compliant to the default settings</w:t>
      </w:r>
      <w:r>
        <w:rPr>
          <w:rFonts w:eastAsia="Times New Roman" w:cs="Helvetica"/>
          <w:color w:val="1F1E33"/>
          <w:sz w:val="20"/>
          <w:lang w:val="en-US" w:eastAsia="nl-NL" w:bidi="ar-SA"/>
        </w:rPr>
        <w:t>, will be added in version 1.1</w:t>
      </w:r>
    </w:p>
    <w:tbl>
      <w:tblPr>
        <w:tblStyle w:val="TableGrid"/>
        <w:tblW w:w="9493" w:type="dxa"/>
        <w:tblLook w:val="04A0" w:firstRow="1" w:lastRow="0" w:firstColumn="1" w:lastColumn="0" w:noHBand="0" w:noVBand="1"/>
      </w:tblPr>
      <w:tblGrid>
        <w:gridCol w:w="1555"/>
        <w:gridCol w:w="2564"/>
        <w:gridCol w:w="2859"/>
        <w:gridCol w:w="2515"/>
      </w:tblGrid>
      <w:tr w:rsidR="008D7D3C" w:rsidRPr="003454A3" w14:paraId="6ED5636C" w14:textId="77777777" w:rsidTr="00240C58">
        <w:tc>
          <w:tcPr>
            <w:tcW w:w="1555" w:type="dxa"/>
            <w:shd w:val="clear" w:color="auto" w:fill="D9D9D9" w:themeFill="background1" w:themeFillShade="D9"/>
          </w:tcPr>
          <w:p w14:paraId="6D6C8678" w14:textId="77777777" w:rsidR="008D7D3C" w:rsidRDefault="008D7D3C"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Account</w:t>
            </w:r>
          </w:p>
        </w:tc>
        <w:tc>
          <w:tcPr>
            <w:tcW w:w="2564" w:type="dxa"/>
            <w:shd w:val="clear" w:color="auto" w:fill="D9D9D9" w:themeFill="background1" w:themeFillShade="D9"/>
          </w:tcPr>
          <w:p w14:paraId="776F993C" w14:textId="77777777" w:rsidR="008D7D3C" w:rsidRDefault="008D7D3C" w:rsidP="00240C58">
            <w:pPr>
              <w:rPr>
                <w:rFonts w:ascii="Helvetica" w:eastAsia="Times New Roman" w:hAnsi="Helvetica" w:cs="Helvetica"/>
                <w:b/>
                <w:bCs/>
                <w:color w:val="1F1E33"/>
                <w:sz w:val="20"/>
                <w:lang w:val="en-US" w:eastAsia="nl-NL" w:bidi="ar-SA"/>
              </w:rPr>
            </w:pPr>
            <w:proofErr w:type="gramStart"/>
            <w:r w:rsidRPr="0016776E">
              <w:rPr>
                <w:rFonts w:eastAsia="Times New Roman" w:cs="Helvetica"/>
                <w:b/>
                <w:bCs/>
                <w:color w:val="1F1E33"/>
                <w:sz w:val="20"/>
                <w:lang w:val="en-US" w:eastAsia="nl-NL" w:bidi="ar-SA"/>
              </w:rPr>
              <w:t>Domain</w:t>
            </w:r>
            <w:r>
              <w:rPr>
                <w:rFonts w:eastAsia="Times New Roman" w:cs="Helvetica"/>
                <w:b/>
                <w:bCs/>
                <w:color w:val="1F1E33"/>
                <w:sz w:val="20"/>
                <w:lang w:val="en-US" w:eastAsia="nl-NL" w:bidi="ar-SA"/>
              </w:rPr>
              <w:t xml:space="preserve">  /</w:t>
            </w:r>
            <w:proofErr w:type="gramEnd"/>
            <w:r>
              <w:rPr>
                <w:rFonts w:eastAsia="Times New Roman" w:cs="Helvetica"/>
                <w:b/>
                <w:bCs/>
                <w:color w:val="1F1E33"/>
                <w:sz w:val="20"/>
                <w:lang w:val="en-US" w:eastAsia="nl-NL" w:bidi="ar-SA"/>
              </w:rPr>
              <w:t xml:space="preserve"> local location</w:t>
            </w:r>
          </w:p>
        </w:tc>
        <w:tc>
          <w:tcPr>
            <w:tcW w:w="2859" w:type="dxa"/>
            <w:shd w:val="clear" w:color="auto" w:fill="D9D9D9" w:themeFill="background1" w:themeFillShade="D9"/>
          </w:tcPr>
          <w:p w14:paraId="0F568584" w14:textId="77777777" w:rsidR="008D7D3C" w:rsidRPr="003454A3" w:rsidRDefault="008D7D3C" w:rsidP="00240C58">
            <w:pPr>
              <w:rPr>
                <w:rFonts w:ascii="Helvetica" w:eastAsia="Times New Roman" w:hAnsi="Helvetica" w:cs="Helvetica"/>
                <w:b/>
                <w:bCs/>
                <w:color w:val="1F1E33"/>
                <w:sz w:val="20"/>
                <w:lang w:val="en-US" w:eastAsia="nl-NL" w:bidi="ar-SA"/>
              </w:rPr>
            </w:pPr>
            <w:r w:rsidRPr="0016776E">
              <w:rPr>
                <w:rFonts w:eastAsia="Times New Roman" w:cs="Helvetica"/>
                <w:b/>
                <w:bCs/>
                <w:color w:val="1F1E33"/>
                <w:sz w:val="20"/>
                <w:lang w:val="en-US" w:eastAsia="nl-NL" w:bidi="ar-SA"/>
              </w:rPr>
              <w:t>Noncompliant setting</w:t>
            </w:r>
          </w:p>
        </w:tc>
        <w:tc>
          <w:tcPr>
            <w:tcW w:w="2515" w:type="dxa"/>
            <w:shd w:val="clear" w:color="auto" w:fill="D9D9D9" w:themeFill="background1" w:themeFillShade="D9"/>
          </w:tcPr>
          <w:p w14:paraId="054CD008" w14:textId="77777777" w:rsidR="008D7D3C" w:rsidRPr="0016776E" w:rsidRDefault="008D7D3C" w:rsidP="00240C58">
            <w:pPr>
              <w:rPr>
                <w:rFonts w:eastAsia="Times New Roman" w:cs="Helvetica"/>
                <w:b/>
                <w:bCs/>
                <w:color w:val="1F1E33"/>
                <w:sz w:val="20"/>
                <w:lang w:val="en-US" w:eastAsia="nl-NL" w:bidi="ar-SA"/>
              </w:rPr>
            </w:pPr>
            <w:r w:rsidRPr="0016776E">
              <w:rPr>
                <w:rFonts w:eastAsia="Times New Roman" w:cs="Helvetica"/>
                <w:b/>
                <w:bCs/>
                <w:color w:val="1F1E33"/>
                <w:sz w:val="20"/>
                <w:lang w:val="en-US" w:eastAsia="nl-NL" w:bidi="ar-SA"/>
              </w:rPr>
              <w:t>Description</w:t>
            </w:r>
          </w:p>
        </w:tc>
      </w:tr>
      <w:tr w:rsidR="008D7D3C" w:rsidRPr="0045346C" w14:paraId="0AC2B69C" w14:textId="77777777" w:rsidTr="00240C58">
        <w:tc>
          <w:tcPr>
            <w:tcW w:w="1555" w:type="dxa"/>
          </w:tcPr>
          <w:p w14:paraId="0B541FFF" w14:textId="7A1F36C8" w:rsidR="008D7D3C" w:rsidRPr="00E420DD" w:rsidRDefault="008D7D3C" w:rsidP="00240C58">
            <w:pPr>
              <w:rPr>
                <w:rFonts w:eastAsia="Times New Roman" w:cs="Helvetica"/>
                <w:color w:val="1F1E33"/>
                <w:sz w:val="20"/>
                <w:lang w:val="nl-NL" w:eastAsia="nl-NL" w:bidi="ar-SA"/>
              </w:rPr>
            </w:pPr>
          </w:p>
        </w:tc>
        <w:tc>
          <w:tcPr>
            <w:tcW w:w="2564" w:type="dxa"/>
          </w:tcPr>
          <w:p w14:paraId="355C338F" w14:textId="765D735A" w:rsidR="008D7D3C" w:rsidRPr="00E420DD" w:rsidRDefault="008D7D3C" w:rsidP="00240C58">
            <w:pPr>
              <w:rPr>
                <w:rFonts w:cs="Arial"/>
                <w:sz w:val="16"/>
                <w:szCs w:val="16"/>
                <w:lang w:val="nl-NL"/>
              </w:rPr>
            </w:pPr>
          </w:p>
        </w:tc>
        <w:tc>
          <w:tcPr>
            <w:tcW w:w="2859" w:type="dxa"/>
          </w:tcPr>
          <w:p w14:paraId="2D32B816" w14:textId="11F947AC" w:rsidR="008D7D3C" w:rsidRPr="00E420DD" w:rsidRDefault="008D7D3C" w:rsidP="00240C58">
            <w:pPr>
              <w:rPr>
                <w:rFonts w:eastAsia="Times New Roman" w:cs="Helvetica"/>
                <w:color w:val="1F1E33"/>
                <w:sz w:val="20"/>
                <w:lang w:val="en-US" w:eastAsia="nl-NL" w:bidi="ar-SA"/>
              </w:rPr>
            </w:pPr>
          </w:p>
        </w:tc>
        <w:tc>
          <w:tcPr>
            <w:tcW w:w="2515" w:type="dxa"/>
          </w:tcPr>
          <w:p w14:paraId="0DCCF43E" w14:textId="1A8596DC" w:rsidR="008D7D3C" w:rsidRPr="0016776E" w:rsidRDefault="008D7D3C" w:rsidP="00240C58">
            <w:pPr>
              <w:rPr>
                <w:rFonts w:eastAsia="Times New Roman" w:cs="Helvetica"/>
                <w:color w:val="1F1E33"/>
                <w:sz w:val="20"/>
                <w:lang w:val="nl-NL" w:eastAsia="nl-NL" w:bidi="ar-SA"/>
              </w:rPr>
            </w:pPr>
          </w:p>
        </w:tc>
      </w:tr>
    </w:tbl>
    <w:p w14:paraId="6AE4281B" w14:textId="77777777" w:rsidR="008D7D3C" w:rsidRDefault="008D7D3C" w:rsidP="008D7D3C">
      <w:pPr>
        <w:pStyle w:val="Heading1"/>
        <w:numPr>
          <w:ilvl w:val="0"/>
          <w:numId w:val="0"/>
        </w:numPr>
        <w:rPr>
          <w:lang w:val="en-US"/>
        </w:rPr>
      </w:pPr>
      <w:bookmarkStart w:id="67" w:name="_Toc73622577"/>
      <w:bookmarkStart w:id="68" w:name="_Toc127191420"/>
      <w:bookmarkEnd w:id="65"/>
      <w:r w:rsidRPr="00AF725D">
        <w:rPr>
          <w:lang w:val="en-US"/>
        </w:rPr>
        <w:lastRenderedPageBreak/>
        <w:t xml:space="preserve">Appendix </w:t>
      </w:r>
      <w:r>
        <w:rPr>
          <w:lang w:val="en-US"/>
        </w:rPr>
        <w:t>D</w:t>
      </w:r>
      <w:r w:rsidRPr="00AF725D">
        <w:rPr>
          <w:lang w:val="en-US"/>
        </w:rPr>
        <w:t xml:space="preserve">: </w:t>
      </w:r>
      <w:r>
        <w:rPr>
          <w:lang w:val="en-US"/>
        </w:rPr>
        <w:t>Security</w:t>
      </w:r>
      <w:bookmarkEnd w:id="67"/>
      <w:bookmarkEnd w:id="68"/>
    </w:p>
    <w:tbl>
      <w:tblPr>
        <w:tblStyle w:val="GridTable4"/>
        <w:tblW w:w="9895" w:type="dxa"/>
        <w:tblLook w:val="04A0" w:firstRow="1" w:lastRow="0" w:firstColumn="1" w:lastColumn="0" w:noHBand="0" w:noVBand="1"/>
      </w:tblPr>
      <w:tblGrid>
        <w:gridCol w:w="3200"/>
        <w:gridCol w:w="3047"/>
        <w:gridCol w:w="3648"/>
      </w:tblGrid>
      <w:tr w:rsidR="008D7D3C" w14:paraId="245DCE47" w14:textId="77777777" w:rsidTr="00240C58">
        <w:trPr>
          <w:cnfStyle w:val="100000000000" w:firstRow="1" w:lastRow="0" w:firstColumn="0" w:lastColumn="0" w:oddVBand="0" w:evenVBand="0" w:oddHBand="0" w:evenHBand="0" w:firstRowFirstColumn="0" w:firstRowLastColumn="0" w:lastRowFirstColumn="0" w:lastRowLastColumn="0"/>
          <w:trHeight w:val="620"/>
          <w:tblHeader/>
        </w:trPr>
        <w:tc>
          <w:tcPr>
            <w:cnfStyle w:val="001000000000" w:firstRow="0" w:lastRow="0" w:firstColumn="1" w:lastColumn="0" w:oddVBand="0" w:evenVBand="0" w:oddHBand="0" w:evenHBand="0" w:firstRowFirstColumn="0" w:firstRowLastColumn="0" w:lastRowFirstColumn="0" w:lastRowLastColumn="0"/>
            <w:tcW w:w="3200" w:type="dxa"/>
            <w:tcBorders>
              <w:right w:val="single" w:sz="4" w:space="0" w:color="auto"/>
            </w:tcBorders>
            <w:shd w:val="clear" w:color="auto" w:fill="D9D9D9" w:themeFill="background1" w:themeFillShade="D9"/>
          </w:tcPr>
          <w:p w14:paraId="4DE37ECE" w14:textId="77777777" w:rsidR="008D7D3C" w:rsidRPr="005C6E37" w:rsidRDefault="008D7D3C" w:rsidP="00240C58">
            <w:pPr>
              <w:pStyle w:val="BodyText"/>
              <w:rPr>
                <w:color w:val="000000" w:themeColor="text1"/>
              </w:rPr>
            </w:pPr>
            <w:r w:rsidRPr="005C6E37">
              <w:rPr>
                <w:color w:val="000000" w:themeColor="text1"/>
              </w:rPr>
              <w:t>Security &amp; Compliance requirement</w:t>
            </w:r>
          </w:p>
        </w:tc>
        <w:tc>
          <w:tcPr>
            <w:tcW w:w="3047" w:type="dxa"/>
            <w:tcBorders>
              <w:left w:val="single" w:sz="4" w:space="0" w:color="auto"/>
              <w:right w:val="single" w:sz="4" w:space="0" w:color="auto"/>
            </w:tcBorders>
            <w:shd w:val="clear" w:color="auto" w:fill="D9D9D9" w:themeFill="background1" w:themeFillShade="D9"/>
          </w:tcPr>
          <w:p w14:paraId="2B848D5D" w14:textId="77777777" w:rsidR="008D7D3C" w:rsidRPr="005C6E37" w:rsidRDefault="008D7D3C" w:rsidP="00240C58">
            <w:pPr>
              <w:pStyle w:val="BodyText"/>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C6E37">
              <w:rPr>
                <w:color w:val="000000" w:themeColor="text1"/>
              </w:rPr>
              <w:t>Deviations from the standard</w:t>
            </w:r>
          </w:p>
        </w:tc>
        <w:tc>
          <w:tcPr>
            <w:tcW w:w="3648" w:type="dxa"/>
            <w:tcBorders>
              <w:left w:val="single" w:sz="4" w:space="0" w:color="auto"/>
            </w:tcBorders>
            <w:shd w:val="clear" w:color="auto" w:fill="D9D9D9" w:themeFill="background1" w:themeFillShade="D9"/>
          </w:tcPr>
          <w:p w14:paraId="172FEB2D" w14:textId="77777777" w:rsidR="008D7D3C" w:rsidRPr="005C6E37" w:rsidRDefault="008D7D3C" w:rsidP="00240C58">
            <w:pPr>
              <w:pStyle w:val="BodyText"/>
              <w:cnfStyle w:val="100000000000" w:firstRow="1" w:lastRow="0" w:firstColumn="0" w:lastColumn="0" w:oddVBand="0" w:evenVBand="0" w:oddHBand="0" w:evenHBand="0" w:firstRowFirstColumn="0" w:firstRowLastColumn="0" w:lastRowFirstColumn="0" w:lastRowLastColumn="0"/>
              <w:rPr>
                <w:color w:val="000000" w:themeColor="text1"/>
              </w:rPr>
            </w:pPr>
            <w:r w:rsidRPr="002A18AE">
              <w:rPr>
                <w:color w:val="000000" w:themeColor="text1"/>
              </w:rPr>
              <w:t>Implementation of the requirements</w:t>
            </w:r>
          </w:p>
        </w:tc>
      </w:tr>
      <w:tr w:rsidR="008D7D3C" w14:paraId="7A74158F" w14:textId="77777777" w:rsidTr="0024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3DBF44B9" w14:textId="77777777" w:rsidR="008D7D3C" w:rsidRDefault="008D7D3C" w:rsidP="00240C58">
            <w:pPr>
              <w:pStyle w:val="BodyText"/>
            </w:pPr>
            <w:r>
              <w:t>Authorization</w:t>
            </w:r>
          </w:p>
        </w:tc>
        <w:tc>
          <w:tcPr>
            <w:tcW w:w="3047" w:type="dxa"/>
            <w:shd w:val="clear" w:color="auto" w:fill="FFFFFF" w:themeFill="background1"/>
          </w:tcPr>
          <w:p w14:paraId="6DBC3942" w14:textId="1017B30A" w:rsidR="008D7D3C" w:rsidRPr="00D31599" w:rsidRDefault="008D7D3C" w:rsidP="00240C58">
            <w:pPr>
              <w:pStyle w:val="BodyText"/>
              <w:cnfStyle w:val="000000100000" w:firstRow="0" w:lastRow="0" w:firstColumn="0" w:lastColumn="0" w:oddVBand="0" w:evenVBand="0" w:oddHBand="1" w:evenHBand="0" w:firstRowFirstColumn="0" w:firstRowLastColumn="0" w:lastRowFirstColumn="0" w:lastRowLastColumn="0"/>
            </w:pPr>
            <w:r w:rsidRPr="00D31599">
              <w:t>No deviation</w:t>
            </w:r>
          </w:p>
        </w:tc>
        <w:tc>
          <w:tcPr>
            <w:tcW w:w="3648" w:type="dxa"/>
            <w:shd w:val="clear" w:color="auto" w:fill="FFFFFF" w:themeFill="background1"/>
          </w:tcPr>
          <w:p w14:paraId="68ED80D3" w14:textId="77777777" w:rsidR="008D7D3C" w:rsidRPr="00D31599" w:rsidRDefault="008D7D3C" w:rsidP="00240C58">
            <w:pPr>
              <w:pStyle w:val="BodyText"/>
              <w:cnfStyle w:val="000000100000" w:firstRow="0" w:lastRow="0" w:firstColumn="0" w:lastColumn="0" w:oddVBand="0" w:evenVBand="0" w:oddHBand="1" w:evenHBand="0" w:firstRowFirstColumn="0" w:firstRowLastColumn="0" w:lastRowFirstColumn="0" w:lastRowLastColumn="0"/>
            </w:pPr>
            <w:r w:rsidRPr="00D31599">
              <w:t xml:space="preserve">See Appendix C  </w:t>
            </w:r>
          </w:p>
        </w:tc>
      </w:tr>
      <w:tr w:rsidR="008D7D3C" w14:paraId="49101E84" w14:textId="77777777" w:rsidTr="00240C58">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526C1944" w14:textId="77777777" w:rsidR="008D7D3C" w:rsidRPr="001A62D7" w:rsidRDefault="008D7D3C" w:rsidP="00240C58">
            <w:pPr>
              <w:pStyle w:val="BodyText"/>
              <w:rPr>
                <w:b w:val="0"/>
                <w:bCs w:val="0"/>
              </w:rPr>
            </w:pPr>
            <w:r>
              <w:t>OS hardening</w:t>
            </w:r>
          </w:p>
        </w:tc>
        <w:tc>
          <w:tcPr>
            <w:tcW w:w="3047" w:type="dxa"/>
            <w:shd w:val="clear" w:color="auto" w:fill="FFFFFF" w:themeFill="background1"/>
          </w:tcPr>
          <w:p w14:paraId="18122B89" w14:textId="3C627541" w:rsidR="008D7D3C" w:rsidRPr="00D31599" w:rsidRDefault="008D7D3C" w:rsidP="00240C58">
            <w:pPr>
              <w:pStyle w:val="BodyText"/>
              <w:cnfStyle w:val="000000000000" w:firstRow="0" w:lastRow="0" w:firstColumn="0" w:lastColumn="0" w:oddVBand="0" w:evenVBand="0" w:oddHBand="0" w:evenHBand="0" w:firstRowFirstColumn="0" w:firstRowLastColumn="0" w:lastRowFirstColumn="0" w:lastRowLastColumn="0"/>
            </w:pPr>
            <w:r w:rsidRPr="00D31599">
              <w:t>No deviation</w:t>
            </w:r>
          </w:p>
        </w:tc>
        <w:tc>
          <w:tcPr>
            <w:tcW w:w="3648" w:type="dxa"/>
            <w:shd w:val="clear" w:color="auto" w:fill="FFFFFF" w:themeFill="background1"/>
          </w:tcPr>
          <w:p w14:paraId="0C1CD47B" w14:textId="53F31BE9" w:rsidR="008D7D3C" w:rsidRPr="00D31599" w:rsidRDefault="008D7D3C" w:rsidP="00240C58">
            <w:pPr>
              <w:pStyle w:val="BodyText"/>
              <w:cnfStyle w:val="000000000000" w:firstRow="0" w:lastRow="0" w:firstColumn="0" w:lastColumn="0" w:oddVBand="0" w:evenVBand="0" w:oddHBand="0" w:evenHBand="0" w:firstRowFirstColumn="0" w:firstRowLastColumn="0" w:lastRowFirstColumn="0" w:lastRowLastColumn="0"/>
            </w:pPr>
            <w:r w:rsidRPr="00D31599">
              <w:t>Standard hardenin</w:t>
            </w:r>
            <w:r w:rsidR="00D31599" w:rsidRPr="00D31599">
              <w:t>g</w:t>
            </w:r>
          </w:p>
        </w:tc>
      </w:tr>
      <w:tr w:rsidR="00D31599" w14:paraId="536825AF" w14:textId="77777777" w:rsidTr="0024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0A6F91C3" w14:textId="77777777" w:rsidR="00D31599" w:rsidRPr="00F77A84" w:rsidRDefault="00D31599" w:rsidP="00D31599">
            <w:pPr>
              <w:pStyle w:val="BodyText"/>
              <w:rPr>
                <w:highlight w:val="yellow"/>
              </w:rPr>
            </w:pPr>
            <w:r>
              <w:t xml:space="preserve">Additional </w:t>
            </w:r>
            <w:r w:rsidRPr="00A61F3E">
              <w:t>Middleware</w:t>
            </w:r>
            <w:r>
              <w:t xml:space="preserve"> / </w:t>
            </w:r>
            <w:proofErr w:type="gramStart"/>
            <w:r>
              <w:t>database</w:t>
            </w:r>
            <w:r w:rsidRPr="00A61F3E">
              <w:t xml:space="preserve">  </w:t>
            </w:r>
            <w:r>
              <w:t>security</w:t>
            </w:r>
            <w:proofErr w:type="gramEnd"/>
            <w:r>
              <w:t xml:space="preserve"> configuration settings</w:t>
            </w:r>
          </w:p>
        </w:tc>
        <w:tc>
          <w:tcPr>
            <w:tcW w:w="3047" w:type="dxa"/>
            <w:shd w:val="clear" w:color="auto" w:fill="FFFFFF" w:themeFill="background1"/>
          </w:tcPr>
          <w:p w14:paraId="75379737" w14:textId="1FA0612D" w:rsidR="00D31599" w:rsidRPr="00D31599" w:rsidRDefault="00D31599" w:rsidP="00D31599">
            <w:pPr>
              <w:pStyle w:val="BodyText"/>
              <w:cnfStyle w:val="000000100000" w:firstRow="0" w:lastRow="0" w:firstColumn="0" w:lastColumn="0" w:oddVBand="0" w:evenVBand="0" w:oddHBand="1" w:evenHBand="0" w:firstRowFirstColumn="0" w:firstRowLastColumn="0" w:lastRowFirstColumn="0" w:lastRowLastColumn="0"/>
            </w:pPr>
            <w:r w:rsidRPr="00D31599">
              <w:t>No deviation</w:t>
            </w:r>
          </w:p>
        </w:tc>
        <w:tc>
          <w:tcPr>
            <w:tcW w:w="3648" w:type="dxa"/>
            <w:shd w:val="clear" w:color="auto" w:fill="FFFFFF" w:themeFill="background1"/>
          </w:tcPr>
          <w:p w14:paraId="70B10DB7" w14:textId="728B23CB" w:rsidR="00D31599" w:rsidRPr="00D31599" w:rsidRDefault="00D31599" w:rsidP="00D31599">
            <w:pPr>
              <w:pStyle w:val="BodyText"/>
              <w:cnfStyle w:val="000000100000" w:firstRow="0" w:lastRow="0" w:firstColumn="0" w:lastColumn="0" w:oddVBand="0" w:evenVBand="0" w:oddHBand="1" w:evenHBand="0" w:firstRowFirstColumn="0" w:firstRowLastColumn="0" w:lastRowFirstColumn="0" w:lastRowLastColumn="0"/>
            </w:pPr>
            <w:r w:rsidRPr="00D31599">
              <w:t>Standard hardening</w:t>
            </w:r>
          </w:p>
        </w:tc>
      </w:tr>
      <w:tr w:rsidR="008D7D3C" w14:paraId="1830CBC6" w14:textId="77777777" w:rsidTr="00240C58">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5D7A7C52" w14:textId="77777777" w:rsidR="008D7D3C" w:rsidRDefault="008D7D3C" w:rsidP="00240C58">
            <w:pPr>
              <w:pStyle w:val="BodyText"/>
            </w:pPr>
            <w:r>
              <w:t>Firewall ports</w:t>
            </w:r>
            <w:r>
              <w:br/>
            </w:r>
            <w:r w:rsidRPr="004D6532">
              <w:rPr>
                <w:b w:val="0"/>
                <w:bCs w:val="0"/>
              </w:rPr>
              <w:t>(GRIP SSD-1)</w:t>
            </w:r>
          </w:p>
        </w:tc>
        <w:sdt>
          <w:sdtPr>
            <w:alias w:val="Applicable"/>
            <w:tag w:val="Applicable"/>
            <w:id w:val="-439064887"/>
            <w:placeholder>
              <w:docPart w:val="EB8C2E10300E4A37A0BBAB1EE46B9FF5"/>
            </w:placeholder>
            <w:dropDownList>
              <w:listItem w:displayText="Select" w:value="Select"/>
              <w:listItem w:displayText="Applicable" w:value="Applicable"/>
              <w:listItem w:displayText="Not Applicable" w:value="Not Applicable"/>
            </w:dropDownList>
          </w:sdtPr>
          <w:sdtEndPr/>
          <w:sdtContent>
            <w:tc>
              <w:tcPr>
                <w:tcW w:w="3047" w:type="dxa"/>
                <w:shd w:val="clear" w:color="auto" w:fill="FFFFFF" w:themeFill="background1"/>
              </w:tcPr>
              <w:p w14:paraId="3F003626" w14:textId="6728D435" w:rsidR="008D7D3C" w:rsidRPr="00D31599" w:rsidRDefault="00D31599" w:rsidP="00240C58">
                <w:pPr>
                  <w:pStyle w:val="BodyText"/>
                  <w:cnfStyle w:val="000000000000" w:firstRow="0" w:lastRow="0" w:firstColumn="0" w:lastColumn="0" w:oddVBand="0" w:evenVBand="0" w:oddHBand="0" w:evenHBand="0" w:firstRowFirstColumn="0" w:firstRowLastColumn="0" w:lastRowFirstColumn="0" w:lastRowLastColumn="0"/>
                </w:pPr>
                <w:r w:rsidRPr="00D31599">
                  <w:t>Applicable</w:t>
                </w:r>
              </w:p>
            </w:tc>
          </w:sdtContent>
        </w:sdt>
        <w:tc>
          <w:tcPr>
            <w:tcW w:w="3648" w:type="dxa"/>
            <w:shd w:val="clear" w:color="auto" w:fill="FFFFFF" w:themeFill="background1"/>
          </w:tcPr>
          <w:p w14:paraId="062A19EA" w14:textId="77777777" w:rsidR="008D7D3C" w:rsidRPr="00D31599" w:rsidRDefault="008D7D3C" w:rsidP="00240C58">
            <w:pPr>
              <w:pStyle w:val="BodyText"/>
              <w:cnfStyle w:val="000000000000" w:firstRow="0" w:lastRow="0" w:firstColumn="0" w:lastColumn="0" w:oddVBand="0" w:evenVBand="0" w:oddHBand="0" w:evenHBand="0" w:firstRowFirstColumn="0" w:firstRowLastColumn="0" w:lastRowFirstColumn="0" w:lastRowLastColumn="0"/>
            </w:pPr>
            <w:r w:rsidRPr="00D31599">
              <w:t>See Appendix B</w:t>
            </w:r>
          </w:p>
        </w:tc>
      </w:tr>
      <w:tr w:rsidR="008D7D3C" w14:paraId="583CCC68" w14:textId="77777777" w:rsidTr="0024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23063363" w14:textId="77777777" w:rsidR="008D7D3C" w:rsidRDefault="008D7D3C" w:rsidP="00240C58">
            <w:pPr>
              <w:pStyle w:val="BodyText"/>
            </w:pPr>
            <w:r>
              <w:t xml:space="preserve">UWV Admin / console interface </w:t>
            </w:r>
            <w:r>
              <w:br/>
            </w:r>
            <w:r w:rsidRPr="004D6532">
              <w:rPr>
                <w:b w:val="0"/>
                <w:bCs w:val="0"/>
              </w:rPr>
              <w:t>(GRIP SSD-17)</w:t>
            </w:r>
          </w:p>
        </w:tc>
        <w:sdt>
          <w:sdtPr>
            <w:alias w:val="Applicable"/>
            <w:tag w:val="Applicable"/>
            <w:id w:val="403581425"/>
            <w:placeholder>
              <w:docPart w:val="3084622AA9C24FBB877C3A29D9577F6C"/>
            </w:placeholder>
            <w:dropDownList>
              <w:listItem w:displayText="Select" w:value="Select"/>
              <w:listItem w:displayText="Applicable" w:value="Applicable"/>
              <w:listItem w:displayText="Not Applicable" w:value="Not Applicable"/>
            </w:dropDownList>
          </w:sdtPr>
          <w:sdtEndPr/>
          <w:sdtContent>
            <w:tc>
              <w:tcPr>
                <w:tcW w:w="3047" w:type="dxa"/>
                <w:shd w:val="clear" w:color="auto" w:fill="FFFFFF" w:themeFill="background1"/>
              </w:tcPr>
              <w:p w14:paraId="3FEE293E" w14:textId="5AD934C8" w:rsidR="008D7D3C" w:rsidRPr="00D31599" w:rsidRDefault="00D31599" w:rsidP="00240C58">
                <w:pPr>
                  <w:pStyle w:val="BodyText"/>
                  <w:cnfStyle w:val="000000100000" w:firstRow="0" w:lastRow="0" w:firstColumn="0" w:lastColumn="0" w:oddVBand="0" w:evenVBand="0" w:oddHBand="1" w:evenHBand="0" w:firstRowFirstColumn="0" w:firstRowLastColumn="0" w:lastRowFirstColumn="0" w:lastRowLastColumn="0"/>
                </w:pPr>
                <w:r w:rsidRPr="00D31599">
                  <w:t>Applicable</w:t>
                </w:r>
              </w:p>
            </w:tc>
          </w:sdtContent>
        </w:sdt>
        <w:tc>
          <w:tcPr>
            <w:tcW w:w="3648" w:type="dxa"/>
            <w:shd w:val="clear" w:color="auto" w:fill="FFFFFF" w:themeFill="background1"/>
          </w:tcPr>
          <w:p w14:paraId="2EB105EB" w14:textId="608F7216" w:rsidR="008D7D3C" w:rsidRPr="00D31599" w:rsidRDefault="008D7D3C" w:rsidP="00240C58">
            <w:pPr>
              <w:pStyle w:val="BodyText"/>
              <w:cnfStyle w:val="000000100000" w:firstRow="0" w:lastRow="0" w:firstColumn="0" w:lastColumn="0" w:oddVBand="0" w:evenVBand="0" w:oddHBand="1" w:evenHBand="0" w:firstRowFirstColumn="0" w:firstRowLastColumn="0" w:lastRowFirstColumn="0" w:lastRowLastColumn="0"/>
            </w:pPr>
            <w:r w:rsidRPr="00D31599">
              <w:t>Admin console available: Yes</w:t>
            </w:r>
          </w:p>
        </w:tc>
      </w:tr>
      <w:tr w:rsidR="008D7D3C" w14:paraId="399FC89B" w14:textId="77777777" w:rsidTr="00240C58">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2F7A88ED" w14:textId="77777777" w:rsidR="008D7D3C" w:rsidRDefault="008D7D3C" w:rsidP="00240C58">
            <w:pPr>
              <w:pStyle w:val="BodyText"/>
            </w:pPr>
            <w:r>
              <w:t xml:space="preserve">Limit HTTP header information </w:t>
            </w:r>
            <w:r>
              <w:br/>
            </w:r>
            <w:r w:rsidRPr="004D6532">
              <w:rPr>
                <w:b w:val="0"/>
                <w:bCs w:val="0"/>
              </w:rPr>
              <w:t>(GRIP SSD-24)</w:t>
            </w:r>
          </w:p>
        </w:tc>
        <w:sdt>
          <w:sdtPr>
            <w:alias w:val="Applicable"/>
            <w:tag w:val="Applicable"/>
            <w:id w:val="-1471752865"/>
            <w:placeholder>
              <w:docPart w:val="D6CA5EF06F964C85ABBDDDA227A37FB8"/>
            </w:placeholder>
            <w:dropDownList>
              <w:listItem w:displayText="Select" w:value="Select"/>
              <w:listItem w:displayText="Applicable" w:value="Applicable"/>
              <w:listItem w:displayText="Not Applicable" w:value="Not Applicable"/>
            </w:dropDownList>
          </w:sdtPr>
          <w:sdtEndPr/>
          <w:sdtContent>
            <w:tc>
              <w:tcPr>
                <w:tcW w:w="3047" w:type="dxa"/>
                <w:shd w:val="clear" w:color="auto" w:fill="FFFFFF" w:themeFill="background1"/>
              </w:tcPr>
              <w:p w14:paraId="0AE3A918" w14:textId="1F941F0A" w:rsidR="008D7D3C" w:rsidRPr="00D31599" w:rsidRDefault="00D31599" w:rsidP="00240C58">
                <w:pPr>
                  <w:pStyle w:val="BodyText"/>
                  <w:cnfStyle w:val="000000000000" w:firstRow="0" w:lastRow="0" w:firstColumn="0" w:lastColumn="0" w:oddVBand="0" w:evenVBand="0" w:oddHBand="0" w:evenHBand="0" w:firstRowFirstColumn="0" w:firstRowLastColumn="0" w:lastRowFirstColumn="0" w:lastRowLastColumn="0"/>
                </w:pPr>
                <w:r w:rsidRPr="00D31599">
                  <w:t>Applicable</w:t>
                </w:r>
              </w:p>
            </w:tc>
          </w:sdtContent>
        </w:sdt>
        <w:tc>
          <w:tcPr>
            <w:tcW w:w="3648" w:type="dxa"/>
            <w:shd w:val="clear" w:color="auto" w:fill="FFFFFF" w:themeFill="background1"/>
          </w:tcPr>
          <w:p w14:paraId="5ADAABA6" w14:textId="77777777" w:rsidR="008D7D3C" w:rsidRPr="00D31599" w:rsidRDefault="008D7D3C" w:rsidP="00240C58">
            <w:pPr>
              <w:pStyle w:val="BodyText"/>
              <w:cnfStyle w:val="000000000000" w:firstRow="0" w:lastRow="0" w:firstColumn="0" w:lastColumn="0" w:oddVBand="0" w:evenVBand="0" w:oddHBand="0" w:evenHBand="0" w:firstRowFirstColumn="0" w:firstRowLastColumn="0" w:lastRowFirstColumn="0" w:lastRowLastColumn="0"/>
              <w:rPr>
                <w:sz w:val="16"/>
                <w:szCs w:val="16"/>
              </w:rPr>
            </w:pPr>
            <w:r w:rsidRPr="00D31599">
              <w:rPr>
                <w:sz w:val="16"/>
                <w:szCs w:val="16"/>
              </w:rPr>
              <w:t>HTTP header information must be limited to the bare minimum to limit the impact of fingerprinting. </w:t>
            </w:r>
          </w:p>
          <w:p w14:paraId="11F7E669" w14:textId="77777777" w:rsidR="008D7D3C" w:rsidRPr="00D31599" w:rsidRDefault="008D7D3C" w:rsidP="00240C58">
            <w:pPr>
              <w:pStyle w:val="BodyText"/>
              <w:cnfStyle w:val="000000000000" w:firstRow="0" w:lastRow="0" w:firstColumn="0" w:lastColumn="0" w:oddVBand="0" w:evenVBand="0" w:oddHBand="0" w:evenHBand="0" w:firstRowFirstColumn="0" w:firstRowLastColumn="0" w:lastRowFirstColumn="0" w:lastRowLastColumn="0"/>
              <w:rPr>
                <w:sz w:val="16"/>
                <w:szCs w:val="16"/>
              </w:rPr>
            </w:pPr>
            <w:r w:rsidRPr="00D31599">
              <w:rPr>
                <w:sz w:val="16"/>
                <w:szCs w:val="16"/>
              </w:rPr>
              <w:t>A review of header information must be held and approved by UWV. </w:t>
            </w:r>
          </w:p>
          <w:p w14:paraId="6E4EFB38" w14:textId="77777777" w:rsidR="008D7D3C" w:rsidRPr="00D31599" w:rsidRDefault="008D7D3C" w:rsidP="00240C58">
            <w:pPr>
              <w:pStyle w:val="BodyText"/>
              <w:cnfStyle w:val="000000000000" w:firstRow="0" w:lastRow="0" w:firstColumn="0" w:lastColumn="0" w:oddVBand="0" w:evenVBand="0" w:oddHBand="0" w:evenHBand="0" w:firstRowFirstColumn="0" w:firstRowLastColumn="0" w:lastRowFirstColumn="0" w:lastRowLastColumn="0"/>
              <w:rPr>
                <w:sz w:val="16"/>
                <w:szCs w:val="16"/>
              </w:rPr>
            </w:pPr>
            <w:r w:rsidRPr="00D31599">
              <w:rPr>
                <w:sz w:val="16"/>
                <w:szCs w:val="16"/>
              </w:rPr>
              <w:t>The HTTP header information is not allowed to show: </w:t>
            </w:r>
          </w:p>
          <w:p w14:paraId="67089292" w14:textId="77777777" w:rsidR="008D7D3C" w:rsidRPr="00D31599" w:rsidRDefault="008D7D3C" w:rsidP="002D57F9">
            <w:pPr>
              <w:pStyle w:val="BodyText"/>
              <w:numPr>
                <w:ilvl w:val="0"/>
                <w:numId w:val="87"/>
              </w:numPr>
              <w:cnfStyle w:val="000000000000" w:firstRow="0" w:lastRow="0" w:firstColumn="0" w:lastColumn="0" w:oddVBand="0" w:evenVBand="0" w:oddHBand="0" w:evenHBand="0" w:firstRowFirstColumn="0" w:firstRowLastColumn="0" w:lastRowFirstColumn="0" w:lastRowLastColumn="0"/>
              <w:rPr>
                <w:sz w:val="16"/>
                <w:szCs w:val="16"/>
              </w:rPr>
            </w:pPr>
            <w:r w:rsidRPr="00D31599">
              <w:rPr>
                <w:sz w:val="16"/>
                <w:szCs w:val="16"/>
              </w:rPr>
              <w:t>webserver software </w:t>
            </w:r>
          </w:p>
          <w:p w14:paraId="4EEBD55D" w14:textId="77777777" w:rsidR="008D7D3C" w:rsidRPr="00D31599" w:rsidRDefault="008D7D3C" w:rsidP="002D57F9">
            <w:pPr>
              <w:pStyle w:val="BodyText"/>
              <w:numPr>
                <w:ilvl w:val="0"/>
                <w:numId w:val="88"/>
              </w:numPr>
              <w:cnfStyle w:val="000000000000" w:firstRow="0" w:lastRow="0" w:firstColumn="0" w:lastColumn="0" w:oddVBand="0" w:evenVBand="0" w:oddHBand="0" w:evenHBand="0" w:firstRowFirstColumn="0" w:firstRowLastColumn="0" w:lastRowFirstColumn="0" w:lastRowLastColumn="0"/>
              <w:rPr>
                <w:sz w:val="16"/>
                <w:szCs w:val="16"/>
              </w:rPr>
            </w:pPr>
            <w:r w:rsidRPr="00D31599">
              <w:rPr>
                <w:sz w:val="16"/>
                <w:szCs w:val="16"/>
              </w:rPr>
              <w:t>webserver version </w:t>
            </w:r>
          </w:p>
          <w:p w14:paraId="486520F5" w14:textId="77777777" w:rsidR="008D7D3C" w:rsidRPr="00D31599" w:rsidRDefault="008D7D3C" w:rsidP="002D57F9">
            <w:pPr>
              <w:pStyle w:val="BodyText"/>
              <w:numPr>
                <w:ilvl w:val="0"/>
                <w:numId w:val="89"/>
              </w:numPr>
              <w:cnfStyle w:val="000000000000" w:firstRow="0" w:lastRow="0" w:firstColumn="0" w:lastColumn="0" w:oddVBand="0" w:evenVBand="0" w:oddHBand="0" w:evenHBand="0" w:firstRowFirstColumn="0" w:firstRowLastColumn="0" w:lastRowFirstColumn="0" w:lastRowLastColumn="0"/>
              <w:rPr>
                <w:sz w:val="16"/>
                <w:szCs w:val="16"/>
              </w:rPr>
            </w:pPr>
            <w:r w:rsidRPr="00D31599">
              <w:rPr>
                <w:sz w:val="16"/>
                <w:szCs w:val="16"/>
              </w:rPr>
              <w:t>http protocol </w:t>
            </w:r>
          </w:p>
          <w:p w14:paraId="6AAE3E7A" w14:textId="77777777" w:rsidR="008D7D3C" w:rsidRPr="00D31599" w:rsidRDefault="008D7D3C" w:rsidP="00240C58">
            <w:pPr>
              <w:pStyle w:val="BodyText"/>
              <w:cnfStyle w:val="000000000000" w:firstRow="0" w:lastRow="0" w:firstColumn="0" w:lastColumn="0" w:oddVBand="0" w:evenVBand="0" w:oddHBand="0" w:evenHBand="0" w:firstRowFirstColumn="0" w:firstRowLastColumn="0" w:lastRowFirstColumn="0" w:lastRowLastColumn="0"/>
            </w:pPr>
            <w:r w:rsidRPr="00D31599">
              <w:rPr>
                <w:sz w:val="16"/>
                <w:szCs w:val="16"/>
              </w:rPr>
              <w:t>detailed error messages</w:t>
            </w:r>
          </w:p>
        </w:tc>
      </w:tr>
      <w:tr w:rsidR="008D7D3C" w14:paraId="10015DF3" w14:textId="77777777" w:rsidTr="0024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41DFA692" w14:textId="77777777" w:rsidR="008D7D3C" w:rsidRDefault="008D7D3C" w:rsidP="00240C58">
            <w:pPr>
              <w:pStyle w:val="BodyText"/>
            </w:pPr>
            <w:r>
              <w:t xml:space="preserve">Limit HTTP methods </w:t>
            </w:r>
            <w:r>
              <w:br/>
            </w:r>
            <w:r w:rsidRPr="004D6532">
              <w:rPr>
                <w:b w:val="0"/>
                <w:bCs w:val="0"/>
              </w:rPr>
              <w:t>(GRIP SSD-26)</w:t>
            </w:r>
          </w:p>
        </w:tc>
        <w:sdt>
          <w:sdtPr>
            <w:alias w:val="Applicable"/>
            <w:tag w:val="Applicable"/>
            <w:id w:val="395642362"/>
            <w:placeholder>
              <w:docPart w:val="C2478B2C6D814A7B83F23E880B536CBF"/>
            </w:placeholder>
            <w:dropDownList>
              <w:listItem w:displayText="Select" w:value="Select"/>
              <w:listItem w:displayText="Applicable" w:value="Applicable"/>
              <w:listItem w:displayText="Not Applicable" w:value="Not Applicable"/>
            </w:dropDownList>
          </w:sdtPr>
          <w:sdtEndPr/>
          <w:sdtContent>
            <w:tc>
              <w:tcPr>
                <w:tcW w:w="3047" w:type="dxa"/>
                <w:shd w:val="clear" w:color="auto" w:fill="FFFFFF" w:themeFill="background1"/>
              </w:tcPr>
              <w:p w14:paraId="3C05F4B9" w14:textId="53930F7B" w:rsidR="008D7D3C" w:rsidRPr="00D31599" w:rsidRDefault="00D31599" w:rsidP="00240C58">
                <w:pPr>
                  <w:pStyle w:val="BodyText"/>
                  <w:cnfStyle w:val="000000100000" w:firstRow="0" w:lastRow="0" w:firstColumn="0" w:lastColumn="0" w:oddVBand="0" w:evenVBand="0" w:oddHBand="1" w:evenHBand="0" w:firstRowFirstColumn="0" w:firstRowLastColumn="0" w:lastRowFirstColumn="0" w:lastRowLastColumn="0"/>
                </w:pPr>
                <w:r w:rsidRPr="00D31599">
                  <w:t>Applicable</w:t>
                </w:r>
              </w:p>
            </w:tc>
          </w:sdtContent>
        </w:sdt>
        <w:tc>
          <w:tcPr>
            <w:tcW w:w="3648" w:type="dxa"/>
            <w:shd w:val="clear" w:color="auto" w:fill="FFFFFF" w:themeFill="background1"/>
          </w:tcPr>
          <w:p w14:paraId="4B8A3433" w14:textId="77777777" w:rsidR="008D7D3C" w:rsidRPr="00D31599" w:rsidRDefault="008D7D3C" w:rsidP="00240C58">
            <w:pPr>
              <w:pStyle w:val="BodyText"/>
              <w:cnfStyle w:val="000000100000" w:firstRow="0" w:lastRow="0" w:firstColumn="0" w:lastColumn="0" w:oddVBand="0" w:evenVBand="0" w:oddHBand="1" w:evenHBand="0" w:firstRowFirstColumn="0" w:firstRowLastColumn="0" w:lastRowFirstColumn="0" w:lastRowLastColumn="0"/>
            </w:pPr>
            <w:r w:rsidRPr="00D31599">
              <w:rPr>
                <w:rStyle w:val="normaltextrun"/>
                <w:szCs w:val="22"/>
              </w:rPr>
              <w:t>All non-relevant http method information must be removed. By default, only GET and POST are allowed</w:t>
            </w:r>
            <w:r w:rsidRPr="00D31599">
              <w:rPr>
                <w:rStyle w:val="eop"/>
                <w:rFonts w:cs="Arial"/>
                <w:szCs w:val="22"/>
              </w:rPr>
              <w:t> </w:t>
            </w:r>
          </w:p>
        </w:tc>
      </w:tr>
      <w:tr w:rsidR="008D7D3C" w14:paraId="03B7CCAC" w14:textId="77777777" w:rsidTr="00240C58">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1F7DE974" w14:textId="77777777" w:rsidR="008D7D3C" w:rsidRDefault="008D7D3C" w:rsidP="00240C58">
            <w:pPr>
              <w:pStyle w:val="BodyText"/>
            </w:pPr>
            <w:r>
              <w:t xml:space="preserve">Disable Directory Listing </w:t>
            </w:r>
            <w:r>
              <w:br/>
            </w:r>
            <w:r w:rsidRPr="004D6532">
              <w:rPr>
                <w:b w:val="0"/>
                <w:bCs w:val="0"/>
              </w:rPr>
              <w:t>(GRIP SSD-29)</w:t>
            </w:r>
          </w:p>
        </w:tc>
        <w:sdt>
          <w:sdtPr>
            <w:alias w:val="Applicable"/>
            <w:tag w:val="Applicable"/>
            <w:id w:val="182245748"/>
            <w:placeholder>
              <w:docPart w:val="7623E8D2243840ACA171FE866C5202FC"/>
            </w:placeholder>
            <w:dropDownList>
              <w:listItem w:displayText="Select" w:value="Select"/>
              <w:listItem w:displayText="Applicable" w:value="Applicable"/>
              <w:listItem w:displayText="Not Applicable" w:value="Not Applicable"/>
            </w:dropDownList>
          </w:sdtPr>
          <w:sdtEndPr/>
          <w:sdtContent>
            <w:tc>
              <w:tcPr>
                <w:tcW w:w="3047" w:type="dxa"/>
                <w:shd w:val="clear" w:color="auto" w:fill="FFFFFF" w:themeFill="background1"/>
              </w:tcPr>
              <w:p w14:paraId="3C71C721" w14:textId="7A30E6F0" w:rsidR="008D7D3C" w:rsidRPr="00D31599" w:rsidRDefault="00D31599" w:rsidP="00240C58">
                <w:pPr>
                  <w:pStyle w:val="BodyText"/>
                  <w:cnfStyle w:val="000000000000" w:firstRow="0" w:lastRow="0" w:firstColumn="0" w:lastColumn="0" w:oddVBand="0" w:evenVBand="0" w:oddHBand="0" w:evenHBand="0" w:firstRowFirstColumn="0" w:firstRowLastColumn="0" w:lastRowFirstColumn="0" w:lastRowLastColumn="0"/>
                </w:pPr>
                <w:r w:rsidRPr="00D31599">
                  <w:t>Applicable</w:t>
                </w:r>
              </w:p>
            </w:tc>
          </w:sdtContent>
        </w:sdt>
        <w:tc>
          <w:tcPr>
            <w:tcW w:w="3648" w:type="dxa"/>
            <w:shd w:val="clear" w:color="auto" w:fill="FFFFFF" w:themeFill="background1"/>
          </w:tcPr>
          <w:p w14:paraId="73F11B78" w14:textId="77777777" w:rsidR="008D7D3C" w:rsidRDefault="008D7D3C" w:rsidP="00240C58">
            <w:pPr>
              <w:pStyle w:val="BodyText"/>
              <w:cnfStyle w:val="000000000000" w:firstRow="0" w:lastRow="0" w:firstColumn="0" w:lastColumn="0" w:oddVBand="0" w:evenVBand="0" w:oddHBand="0" w:evenHBand="0" w:firstRowFirstColumn="0" w:firstRowLastColumn="0" w:lastRowFirstColumn="0" w:lastRowLastColumn="0"/>
              <w:rPr>
                <w:highlight w:val="yellow"/>
              </w:rPr>
            </w:pPr>
          </w:p>
        </w:tc>
      </w:tr>
      <w:tr w:rsidR="008D7D3C" w14:paraId="212DFB79" w14:textId="77777777" w:rsidTr="0024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3D33A28C" w14:textId="77777777" w:rsidR="008D7D3C" w:rsidRDefault="008D7D3C" w:rsidP="00240C58">
            <w:pPr>
              <w:pStyle w:val="BodyText"/>
            </w:pPr>
            <w:r>
              <w:t>TLS/SSL Certificates</w:t>
            </w:r>
          </w:p>
        </w:tc>
        <w:sdt>
          <w:sdtPr>
            <w:alias w:val="Applicable"/>
            <w:tag w:val="Applicable"/>
            <w:id w:val="-241799673"/>
            <w:placeholder>
              <w:docPart w:val="EC966E42186F45C184225B3CA4455682"/>
            </w:placeholder>
            <w:dropDownList>
              <w:listItem w:displayText="Select" w:value="Select"/>
              <w:listItem w:displayText="Applicable" w:value="Applicable"/>
              <w:listItem w:displayText="Not Applicable" w:value="Not Applicable"/>
            </w:dropDownList>
          </w:sdtPr>
          <w:sdtEndPr/>
          <w:sdtContent>
            <w:tc>
              <w:tcPr>
                <w:tcW w:w="3047" w:type="dxa"/>
                <w:shd w:val="clear" w:color="auto" w:fill="FFFFFF" w:themeFill="background1"/>
              </w:tcPr>
              <w:p w14:paraId="00EFBA51" w14:textId="6271F9B7" w:rsidR="008D7D3C" w:rsidRPr="00D31599" w:rsidRDefault="00D31599" w:rsidP="00240C58">
                <w:pPr>
                  <w:pStyle w:val="BodyText"/>
                  <w:cnfStyle w:val="000000100000" w:firstRow="0" w:lastRow="0" w:firstColumn="0" w:lastColumn="0" w:oddVBand="0" w:evenVBand="0" w:oddHBand="1" w:evenHBand="0" w:firstRowFirstColumn="0" w:firstRowLastColumn="0" w:lastRowFirstColumn="0" w:lastRowLastColumn="0"/>
                  <w:rPr>
                    <w:lang w:val="en-US"/>
                  </w:rPr>
                </w:pPr>
                <w:r w:rsidRPr="00D31599">
                  <w:t>Applicable</w:t>
                </w:r>
              </w:p>
            </w:tc>
          </w:sdtContent>
        </w:sdt>
        <w:tc>
          <w:tcPr>
            <w:tcW w:w="3648" w:type="dxa"/>
            <w:shd w:val="clear" w:color="auto" w:fill="FFFFFF" w:themeFill="background1"/>
          </w:tcPr>
          <w:p w14:paraId="07CB66A8" w14:textId="77777777" w:rsidR="008D7D3C" w:rsidRPr="00A85CA3" w:rsidRDefault="008D7D3C" w:rsidP="00240C58">
            <w:pPr>
              <w:pStyle w:val="BodyText"/>
              <w:cnfStyle w:val="000000100000" w:firstRow="0" w:lastRow="0" w:firstColumn="0" w:lastColumn="0" w:oddVBand="0" w:evenVBand="0" w:oddHBand="1" w:evenHBand="0" w:firstRowFirstColumn="0" w:firstRowLastColumn="0" w:lastRowFirstColumn="0" w:lastRowLastColumn="0"/>
              <w:rPr>
                <w:highlight w:val="yellow"/>
                <w:lang w:val="en-US"/>
              </w:rPr>
            </w:pPr>
            <w:r w:rsidRPr="00D25E6A">
              <w:t>New SSL certificates must be created. Specify the details on all SSL certificates necessary for this application</w:t>
            </w:r>
          </w:p>
        </w:tc>
      </w:tr>
      <w:tr w:rsidR="008D7D3C" w14:paraId="27FF66BB" w14:textId="77777777" w:rsidTr="00240C58">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7C151806" w14:textId="77777777" w:rsidR="008D7D3C" w:rsidRDefault="008D7D3C" w:rsidP="00240C58">
            <w:pPr>
              <w:pStyle w:val="BodyText"/>
            </w:pPr>
            <w:r>
              <w:t xml:space="preserve">Session Encryption - HTTPS </w:t>
            </w:r>
            <w:r>
              <w:br/>
            </w:r>
            <w:r w:rsidRPr="004D6532">
              <w:rPr>
                <w:b w:val="0"/>
                <w:bCs w:val="0"/>
              </w:rPr>
              <w:t>(GRIP SSD-4)</w:t>
            </w:r>
          </w:p>
        </w:tc>
        <w:sdt>
          <w:sdtPr>
            <w:alias w:val="Applicable"/>
            <w:tag w:val="Applicable"/>
            <w:id w:val="265044409"/>
            <w:placeholder>
              <w:docPart w:val="A6E49FE4E7844E81B88BD4D0AC85C155"/>
            </w:placeholder>
            <w:dropDownList>
              <w:listItem w:displayText="Select" w:value="Select"/>
              <w:listItem w:displayText="Applicable" w:value="Applicable"/>
              <w:listItem w:displayText="Not Applicable" w:value="Not Applicable"/>
            </w:dropDownList>
          </w:sdtPr>
          <w:sdtEndPr/>
          <w:sdtContent>
            <w:tc>
              <w:tcPr>
                <w:tcW w:w="3047" w:type="dxa"/>
                <w:shd w:val="clear" w:color="auto" w:fill="FFFFFF" w:themeFill="background1"/>
              </w:tcPr>
              <w:p w14:paraId="5047962D" w14:textId="2C27D6AD" w:rsidR="008D7D3C" w:rsidRPr="00D31599" w:rsidRDefault="00D31599" w:rsidP="00240C58">
                <w:pPr>
                  <w:pStyle w:val="BodyText"/>
                  <w:cnfStyle w:val="000000000000" w:firstRow="0" w:lastRow="0" w:firstColumn="0" w:lastColumn="0" w:oddVBand="0" w:evenVBand="0" w:oddHBand="0" w:evenHBand="0" w:firstRowFirstColumn="0" w:firstRowLastColumn="0" w:lastRowFirstColumn="0" w:lastRowLastColumn="0"/>
                </w:pPr>
                <w:r w:rsidRPr="00D31599">
                  <w:t>Applicable</w:t>
                </w:r>
              </w:p>
            </w:tc>
          </w:sdtContent>
        </w:sdt>
        <w:tc>
          <w:tcPr>
            <w:tcW w:w="3648" w:type="dxa"/>
            <w:shd w:val="clear" w:color="auto" w:fill="FFFFFF" w:themeFill="background1"/>
          </w:tcPr>
          <w:p w14:paraId="65592578" w14:textId="3B15CAE3" w:rsidR="008D7D3C" w:rsidRPr="00D31599" w:rsidRDefault="008D7D3C" w:rsidP="00240C58">
            <w:pPr>
              <w:pStyle w:val="BodyText"/>
              <w:cnfStyle w:val="000000000000" w:firstRow="0" w:lastRow="0" w:firstColumn="0" w:lastColumn="0" w:oddVBand="0" w:evenVBand="0" w:oddHBand="0" w:evenHBand="0" w:firstRowFirstColumn="0" w:firstRowLastColumn="0" w:lastRowFirstColumn="0" w:lastRowLastColumn="0"/>
            </w:pPr>
            <w:r w:rsidRPr="00D31599">
              <w:t>If applicable specify: HTTPS</w:t>
            </w:r>
          </w:p>
        </w:tc>
      </w:tr>
      <w:tr w:rsidR="008D7D3C" w14:paraId="133E105C" w14:textId="77777777" w:rsidTr="0024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0C14CA43" w14:textId="77777777" w:rsidR="008D7D3C" w:rsidRDefault="008D7D3C" w:rsidP="00240C58">
            <w:pPr>
              <w:pStyle w:val="BodyText"/>
            </w:pPr>
            <w:r>
              <w:t xml:space="preserve">Session Encryption – SFTP </w:t>
            </w:r>
            <w:r>
              <w:br/>
            </w:r>
            <w:r w:rsidRPr="004D6532">
              <w:rPr>
                <w:b w:val="0"/>
                <w:bCs w:val="0"/>
              </w:rPr>
              <w:t>(GRIP SSD-4)</w:t>
            </w:r>
          </w:p>
        </w:tc>
        <w:sdt>
          <w:sdtPr>
            <w:alias w:val="Applicable"/>
            <w:tag w:val="Applicable"/>
            <w:id w:val="-2008737709"/>
            <w:placeholder>
              <w:docPart w:val="DED6FCF7A78141C3BA49D95F1A42AF69"/>
            </w:placeholder>
            <w:dropDownList>
              <w:listItem w:displayText="Select" w:value="Select"/>
              <w:listItem w:displayText="Applicable" w:value="Applicable"/>
              <w:listItem w:displayText="Not Applicable" w:value="Not Applicable"/>
            </w:dropDownList>
          </w:sdtPr>
          <w:sdtEndPr/>
          <w:sdtContent>
            <w:tc>
              <w:tcPr>
                <w:tcW w:w="3047" w:type="dxa"/>
                <w:shd w:val="clear" w:color="auto" w:fill="FFFFFF" w:themeFill="background1"/>
              </w:tcPr>
              <w:p w14:paraId="14A013E8" w14:textId="7553E339" w:rsidR="008D7D3C" w:rsidRPr="00D31599" w:rsidRDefault="00D31599" w:rsidP="00240C58">
                <w:pPr>
                  <w:pStyle w:val="BodyText"/>
                  <w:cnfStyle w:val="000000100000" w:firstRow="0" w:lastRow="0" w:firstColumn="0" w:lastColumn="0" w:oddVBand="0" w:evenVBand="0" w:oddHBand="1" w:evenHBand="0" w:firstRowFirstColumn="0" w:firstRowLastColumn="0" w:lastRowFirstColumn="0" w:lastRowLastColumn="0"/>
                </w:pPr>
                <w:r w:rsidRPr="00D31599">
                  <w:t>Applicable</w:t>
                </w:r>
              </w:p>
            </w:tc>
          </w:sdtContent>
        </w:sdt>
        <w:tc>
          <w:tcPr>
            <w:tcW w:w="3648" w:type="dxa"/>
            <w:shd w:val="clear" w:color="auto" w:fill="FFFFFF" w:themeFill="background1"/>
          </w:tcPr>
          <w:p w14:paraId="5C285B29" w14:textId="0C94949C" w:rsidR="008D7D3C" w:rsidRPr="00D31599" w:rsidRDefault="008D7D3C" w:rsidP="00240C58">
            <w:pPr>
              <w:pStyle w:val="BodyText"/>
              <w:cnfStyle w:val="000000100000" w:firstRow="0" w:lastRow="0" w:firstColumn="0" w:lastColumn="0" w:oddVBand="0" w:evenVBand="0" w:oddHBand="1" w:evenHBand="0" w:firstRowFirstColumn="0" w:firstRowLastColumn="0" w:lastRowFirstColumn="0" w:lastRowLastColumn="0"/>
            </w:pPr>
            <w:r w:rsidRPr="00D31599">
              <w:t>If applicable specify: FTP / SFTP</w:t>
            </w:r>
          </w:p>
        </w:tc>
      </w:tr>
      <w:tr w:rsidR="008D7D3C" w14:paraId="37A7E1C7" w14:textId="77777777" w:rsidTr="00240C58">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4F065271" w14:textId="77777777" w:rsidR="008D7D3C" w:rsidRDefault="008D7D3C" w:rsidP="00240C58">
            <w:pPr>
              <w:pStyle w:val="BodyText"/>
            </w:pPr>
            <w:r>
              <w:t>Session Encryption – TLS version</w:t>
            </w:r>
            <w:r>
              <w:br/>
            </w:r>
            <w:r w:rsidRPr="004D6532">
              <w:rPr>
                <w:b w:val="0"/>
                <w:bCs w:val="0"/>
              </w:rPr>
              <w:t>(GRIP SSD-4)</w:t>
            </w:r>
          </w:p>
        </w:tc>
        <w:sdt>
          <w:sdtPr>
            <w:alias w:val="Applicable"/>
            <w:tag w:val="Applicable"/>
            <w:id w:val="2038156839"/>
            <w:placeholder>
              <w:docPart w:val="A04EC92D936D47909B0B11F43EC6543E"/>
            </w:placeholder>
            <w:dropDownList>
              <w:listItem w:displayText="Select" w:value="Select"/>
              <w:listItem w:displayText="Applicable" w:value="Applicable"/>
              <w:listItem w:displayText="Not Applicable" w:value="Not Applicable"/>
            </w:dropDownList>
          </w:sdtPr>
          <w:sdtEndPr/>
          <w:sdtContent>
            <w:tc>
              <w:tcPr>
                <w:tcW w:w="3047" w:type="dxa"/>
                <w:shd w:val="clear" w:color="auto" w:fill="FFFFFF" w:themeFill="background1"/>
              </w:tcPr>
              <w:p w14:paraId="40959BA8" w14:textId="1E3A1A11" w:rsidR="008D7D3C" w:rsidRPr="006F40F5" w:rsidRDefault="00D31599" w:rsidP="00240C58">
                <w:pPr>
                  <w:pStyle w:val="BodyText"/>
                  <w:cnfStyle w:val="000000000000" w:firstRow="0" w:lastRow="0" w:firstColumn="0" w:lastColumn="0" w:oddVBand="0" w:evenVBand="0" w:oddHBand="0" w:evenHBand="0" w:firstRowFirstColumn="0" w:firstRowLastColumn="0" w:lastRowFirstColumn="0" w:lastRowLastColumn="0"/>
                </w:pPr>
                <w:r w:rsidRPr="006F40F5">
                  <w:t>Applicable</w:t>
                </w:r>
              </w:p>
            </w:tc>
          </w:sdtContent>
        </w:sdt>
        <w:tc>
          <w:tcPr>
            <w:tcW w:w="3648" w:type="dxa"/>
            <w:shd w:val="clear" w:color="auto" w:fill="FFFFFF" w:themeFill="background1"/>
          </w:tcPr>
          <w:p w14:paraId="6B019B18" w14:textId="033CC7D3" w:rsidR="00675FD2" w:rsidRPr="00675FD2" w:rsidRDefault="00900258" w:rsidP="00B92EB8">
            <w:pPr>
              <w:pStyle w:val="BodyTex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auto"/>
                <w:sz w:val="21"/>
                <w:szCs w:val="21"/>
                <w:vertAlign w:val="superscript"/>
                <w:lang w:val="en-US" w:bidi="ar-SA"/>
              </w:rPr>
            </w:pPr>
            <w:r>
              <w:t>TLS1.0 version is used because the application will otherwise not work, added this as an EtP</w:t>
            </w:r>
          </w:p>
        </w:tc>
      </w:tr>
      <w:tr w:rsidR="008D7D3C" w14:paraId="15FFEE51" w14:textId="77777777" w:rsidTr="0024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3E8D6516" w14:textId="77777777" w:rsidR="008D7D3C" w:rsidRDefault="008D7D3C" w:rsidP="00240C58">
            <w:pPr>
              <w:pStyle w:val="BodyText"/>
            </w:pPr>
            <w:r>
              <w:t>Security of Data in Transit External</w:t>
            </w:r>
            <w:r>
              <w:br/>
            </w:r>
          </w:p>
        </w:tc>
        <w:tc>
          <w:tcPr>
            <w:tcW w:w="3047" w:type="dxa"/>
            <w:shd w:val="clear" w:color="auto" w:fill="FFFFFF" w:themeFill="background1"/>
          </w:tcPr>
          <w:p w14:paraId="516BD602" w14:textId="0D1277E7" w:rsidR="008D7D3C" w:rsidRPr="006F40F5" w:rsidRDefault="008D7D3C" w:rsidP="00240C58">
            <w:pPr>
              <w:pStyle w:val="BodyText"/>
              <w:cnfStyle w:val="000000100000" w:firstRow="0" w:lastRow="0" w:firstColumn="0" w:lastColumn="0" w:oddVBand="0" w:evenVBand="0" w:oddHBand="1" w:evenHBand="0" w:firstRowFirstColumn="0" w:firstRowLastColumn="0" w:lastRowFirstColumn="0" w:lastRowLastColumn="0"/>
            </w:pPr>
            <w:r w:rsidRPr="006F40F5">
              <w:t>No deviation</w:t>
            </w:r>
          </w:p>
        </w:tc>
        <w:tc>
          <w:tcPr>
            <w:tcW w:w="3648" w:type="dxa"/>
            <w:shd w:val="clear" w:color="auto" w:fill="FFFFFF" w:themeFill="background1"/>
          </w:tcPr>
          <w:p w14:paraId="30FDDC79" w14:textId="77777777" w:rsidR="008D7D3C" w:rsidRPr="006F40F5" w:rsidRDefault="008D7D3C" w:rsidP="00240C58">
            <w:pPr>
              <w:pStyle w:val="BodyText"/>
              <w:cnfStyle w:val="000000100000" w:firstRow="0" w:lastRow="0" w:firstColumn="0" w:lastColumn="0" w:oddVBand="0" w:evenVBand="0" w:oddHBand="1" w:evenHBand="0" w:firstRowFirstColumn="0" w:firstRowLastColumn="0" w:lastRowFirstColumn="0" w:lastRowLastColumn="0"/>
            </w:pPr>
            <w:r w:rsidRPr="006F40F5">
              <w:t>If applicable mention the relevant settings</w:t>
            </w:r>
          </w:p>
        </w:tc>
      </w:tr>
      <w:tr w:rsidR="008D7D3C" w14:paraId="4CACD16C" w14:textId="77777777" w:rsidTr="00240C58">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16666388" w14:textId="77777777" w:rsidR="008D7D3C" w:rsidRDefault="008D7D3C" w:rsidP="00240C58">
            <w:pPr>
              <w:pStyle w:val="BodyText"/>
            </w:pPr>
            <w:r>
              <w:lastRenderedPageBreak/>
              <w:t>Security of Data in Transit Internal</w:t>
            </w:r>
            <w:r>
              <w:br/>
            </w:r>
          </w:p>
        </w:tc>
        <w:tc>
          <w:tcPr>
            <w:tcW w:w="3047" w:type="dxa"/>
            <w:shd w:val="clear" w:color="auto" w:fill="FFFFFF" w:themeFill="background1"/>
          </w:tcPr>
          <w:p w14:paraId="71052488" w14:textId="049F8161" w:rsidR="008D7D3C" w:rsidRDefault="006F40F5" w:rsidP="00240C58">
            <w:pPr>
              <w:pStyle w:val="BodyText"/>
              <w:cnfStyle w:val="000000000000" w:firstRow="0" w:lastRow="0" w:firstColumn="0" w:lastColumn="0" w:oddVBand="0" w:evenVBand="0" w:oddHBand="0" w:evenHBand="0" w:firstRowFirstColumn="0" w:firstRowLastColumn="0" w:lastRowFirstColumn="0" w:lastRowLastColumn="0"/>
              <w:rPr>
                <w:highlight w:val="yellow"/>
              </w:rPr>
            </w:pPr>
            <w:r w:rsidRPr="006F40F5">
              <w:t>No deviation</w:t>
            </w:r>
          </w:p>
        </w:tc>
        <w:tc>
          <w:tcPr>
            <w:tcW w:w="3648" w:type="dxa"/>
            <w:shd w:val="clear" w:color="auto" w:fill="FFFFFF" w:themeFill="background1"/>
          </w:tcPr>
          <w:p w14:paraId="6D576439" w14:textId="467563BA" w:rsidR="008D7D3C" w:rsidRPr="00130AE9" w:rsidRDefault="00CC7AB4" w:rsidP="00240C58">
            <w:pPr>
              <w:pStyle w:val="BodyText"/>
              <w:cnfStyle w:val="000000000000" w:firstRow="0" w:lastRow="0" w:firstColumn="0" w:lastColumn="0" w:oddVBand="0" w:evenVBand="0" w:oddHBand="0" w:evenHBand="0" w:firstRowFirstColumn="0" w:firstRowLastColumn="0" w:lastRowFirstColumn="0" w:lastRowLastColumn="0"/>
            </w:pPr>
            <w:r>
              <w:t>NFS v4</w:t>
            </w:r>
            <w:r w:rsidR="003028EA">
              <w:t xml:space="preserve"> is required on the SONAR file system</w:t>
            </w:r>
          </w:p>
        </w:tc>
      </w:tr>
      <w:tr w:rsidR="008D7D3C" w14:paraId="4AFAEBC7" w14:textId="77777777" w:rsidTr="0024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1CEAF9AC" w14:textId="31CE7981" w:rsidR="008D7D3C" w:rsidRDefault="008D7D3C" w:rsidP="00240C58">
            <w:pPr>
              <w:pStyle w:val="BodyText"/>
            </w:pPr>
            <w:r>
              <w:t xml:space="preserve">Segregation in security zones for </w:t>
            </w:r>
            <w:r w:rsidR="005609EA">
              <w:t>Prod</w:t>
            </w:r>
            <w:r>
              <w:t>uction</w:t>
            </w:r>
          </w:p>
        </w:tc>
        <w:tc>
          <w:tcPr>
            <w:tcW w:w="3047" w:type="dxa"/>
            <w:shd w:val="clear" w:color="auto" w:fill="FFFFFF" w:themeFill="background1"/>
          </w:tcPr>
          <w:p w14:paraId="7D79025D" w14:textId="2120B6A5" w:rsidR="008D7D3C" w:rsidRDefault="006F40F5" w:rsidP="00240C58">
            <w:pPr>
              <w:pStyle w:val="BodyText"/>
              <w:cnfStyle w:val="000000100000" w:firstRow="0" w:lastRow="0" w:firstColumn="0" w:lastColumn="0" w:oddVBand="0" w:evenVBand="0" w:oddHBand="1" w:evenHBand="0" w:firstRowFirstColumn="0" w:firstRowLastColumn="0" w:lastRowFirstColumn="0" w:lastRowLastColumn="0"/>
              <w:rPr>
                <w:highlight w:val="yellow"/>
              </w:rPr>
            </w:pPr>
            <w:r w:rsidRPr="006F40F5">
              <w:t>No deviation</w:t>
            </w:r>
          </w:p>
        </w:tc>
        <w:tc>
          <w:tcPr>
            <w:tcW w:w="3648" w:type="dxa"/>
            <w:shd w:val="clear" w:color="auto" w:fill="FFFFFF" w:themeFill="background1"/>
          </w:tcPr>
          <w:p w14:paraId="265CA38C" w14:textId="77777777" w:rsidR="008D7D3C" w:rsidRDefault="008D7D3C" w:rsidP="00240C58">
            <w:pPr>
              <w:pStyle w:val="BodyText"/>
              <w:cnfStyle w:val="000000100000" w:firstRow="0" w:lastRow="0" w:firstColumn="0" w:lastColumn="0" w:oddVBand="0" w:evenVBand="0" w:oddHBand="1" w:evenHBand="0" w:firstRowFirstColumn="0" w:firstRowLastColumn="0" w:lastRowFirstColumn="0" w:lastRowLastColumn="0"/>
              <w:rPr>
                <w:highlight w:val="yellow"/>
              </w:rPr>
            </w:pPr>
            <w:r w:rsidRPr="00724C68">
              <w:t>See Appendix A</w:t>
            </w:r>
          </w:p>
        </w:tc>
      </w:tr>
      <w:tr w:rsidR="008D7D3C" w14:paraId="69377DA4" w14:textId="77777777" w:rsidTr="00240C58">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17341ACB" w14:textId="32F5F556" w:rsidR="008D7D3C" w:rsidRDefault="008D7D3C" w:rsidP="00240C58">
            <w:pPr>
              <w:pStyle w:val="BodyText"/>
            </w:pPr>
            <w:r>
              <w:t xml:space="preserve">Segregation of Development, Test, Acceptance and </w:t>
            </w:r>
            <w:r w:rsidR="005609EA">
              <w:t>Prod</w:t>
            </w:r>
            <w:r>
              <w:t>uction environment</w:t>
            </w:r>
          </w:p>
        </w:tc>
        <w:tc>
          <w:tcPr>
            <w:tcW w:w="3047" w:type="dxa"/>
            <w:shd w:val="clear" w:color="auto" w:fill="FFFFFF" w:themeFill="background1"/>
          </w:tcPr>
          <w:p w14:paraId="44F4ADFF" w14:textId="5DA497E9" w:rsidR="008D7D3C" w:rsidRPr="003A711F" w:rsidRDefault="005609EA" w:rsidP="00240C58">
            <w:pPr>
              <w:pStyle w:val="BodyText"/>
              <w:cnfStyle w:val="000000000000" w:firstRow="0" w:lastRow="0" w:firstColumn="0" w:lastColumn="0" w:oddVBand="0" w:evenVBand="0" w:oddHBand="0" w:evenHBand="0" w:firstRowFirstColumn="0" w:firstRowLastColumn="0" w:lastRowFirstColumn="0" w:lastRowLastColumn="0"/>
            </w:pPr>
            <w:r w:rsidRPr="006F40F5">
              <w:t>No deviation</w:t>
            </w:r>
          </w:p>
        </w:tc>
        <w:tc>
          <w:tcPr>
            <w:tcW w:w="3648" w:type="dxa"/>
            <w:shd w:val="clear" w:color="auto" w:fill="FFFFFF" w:themeFill="background1"/>
          </w:tcPr>
          <w:p w14:paraId="79C3D7B7" w14:textId="77777777" w:rsidR="008D7D3C" w:rsidRDefault="008D7D3C" w:rsidP="00240C58">
            <w:pPr>
              <w:pStyle w:val="BodyText"/>
              <w:cnfStyle w:val="000000000000" w:firstRow="0" w:lastRow="0" w:firstColumn="0" w:lastColumn="0" w:oddVBand="0" w:evenVBand="0" w:oddHBand="0" w:evenHBand="0" w:firstRowFirstColumn="0" w:firstRowLastColumn="0" w:lastRowFirstColumn="0" w:lastRowLastColumn="0"/>
              <w:rPr>
                <w:highlight w:val="yellow"/>
              </w:rPr>
            </w:pPr>
            <w:r w:rsidRPr="00724C68">
              <w:t>See Appendix A</w:t>
            </w:r>
          </w:p>
        </w:tc>
      </w:tr>
      <w:tr w:rsidR="008D7D3C" w14:paraId="1EBD1254" w14:textId="77777777" w:rsidTr="0024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10DBE7A7" w14:textId="77777777" w:rsidR="008D7D3C" w:rsidRDefault="008D7D3C" w:rsidP="00240C58">
            <w:pPr>
              <w:pStyle w:val="BodyText"/>
            </w:pPr>
            <w:r>
              <w:t>All software used must be supported by the vendor</w:t>
            </w:r>
          </w:p>
        </w:tc>
        <w:tc>
          <w:tcPr>
            <w:tcW w:w="3047" w:type="dxa"/>
            <w:shd w:val="clear" w:color="auto" w:fill="FFFFFF" w:themeFill="background1"/>
          </w:tcPr>
          <w:p w14:paraId="5F52BACC" w14:textId="3A7A760F" w:rsidR="008D7D3C" w:rsidRPr="009C7CAF" w:rsidRDefault="005609EA" w:rsidP="00240C58">
            <w:pPr>
              <w:pStyle w:val="BodyText"/>
              <w:cnfStyle w:val="000000100000" w:firstRow="0" w:lastRow="0" w:firstColumn="0" w:lastColumn="0" w:oddVBand="0" w:evenVBand="0" w:oddHBand="1" w:evenHBand="0" w:firstRowFirstColumn="0" w:firstRowLastColumn="0" w:lastRowFirstColumn="0" w:lastRowLastColumn="0"/>
              <w:rPr>
                <w:highlight w:val="yellow"/>
              </w:rPr>
            </w:pPr>
            <w:r w:rsidRPr="006F40F5">
              <w:t>No deviation</w:t>
            </w:r>
          </w:p>
        </w:tc>
        <w:tc>
          <w:tcPr>
            <w:tcW w:w="3648" w:type="dxa"/>
            <w:shd w:val="clear" w:color="auto" w:fill="FFFFFF" w:themeFill="background1"/>
          </w:tcPr>
          <w:p w14:paraId="03D508BE" w14:textId="77777777" w:rsidR="008D7D3C" w:rsidRDefault="008D7D3C" w:rsidP="00240C58">
            <w:pPr>
              <w:pStyle w:val="BodyText"/>
              <w:cnfStyle w:val="000000100000" w:firstRow="0" w:lastRow="0" w:firstColumn="0" w:lastColumn="0" w:oddVBand="0" w:evenVBand="0" w:oddHBand="1" w:evenHBand="0" w:firstRowFirstColumn="0" w:firstRowLastColumn="0" w:lastRowFirstColumn="0" w:lastRowLastColumn="0"/>
              <w:rPr>
                <w:highlight w:val="yellow"/>
              </w:rPr>
            </w:pPr>
            <w:r w:rsidRPr="00724C68">
              <w:t>See Appendix A</w:t>
            </w:r>
          </w:p>
        </w:tc>
      </w:tr>
      <w:tr w:rsidR="008D7D3C" w14:paraId="5BB9257F" w14:textId="77777777" w:rsidTr="00240C58">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5674E7EC" w14:textId="77777777" w:rsidR="008D7D3C" w:rsidRDefault="008D7D3C" w:rsidP="00240C58">
            <w:pPr>
              <w:pStyle w:val="BodyText"/>
            </w:pPr>
            <w:r>
              <w:t>Malware protection</w:t>
            </w:r>
          </w:p>
        </w:tc>
        <w:tc>
          <w:tcPr>
            <w:tcW w:w="3047" w:type="dxa"/>
            <w:shd w:val="clear" w:color="auto" w:fill="FFFFFF" w:themeFill="background1"/>
          </w:tcPr>
          <w:p w14:paraId="5DF2268B" w14:textId="080AC087" w:rsidR="008D7D3C" w:rsidRDefault="005609EA" w:rsidP="00240C58">
            <w:pPr>
              <w:pStyle w:val="BodyText"/>
              <w:cnfStyle w:val="000000000000" w:firstRow="0" w:lastRow="0" w:firstColumn="0" w:lastColumn="0" w:oddVBand="0" w:evenVBand="0" w:oddHBand="0" w:evenHBand="0" w:firstRowFirstColumn="0" w:firstRowLastColumn="0" w:lastRowFirstColumn="0" w:lastRowLastColumn="0"/>
            </w:pPr>
            <w:r w:rsidRPr="006F40F5">
              <w:t>No deviation</w:t>
            </w:r>
          </w:p>
        </w:tc>
        <w:tc>
          <w:tcPr>
            <w:tcW w:w="3648" w:type="dxa"/>
            <w:shd w:val="clear" w:color="auto" w:fill="FFFFFF" w:themeFill="background1"/>
          </w:tcPr>
          <w:p w14:paraId="2DBD8C39" w14:textId="14982BE1" w:rsidR="008D7D3C" w:rsidRPr="005609EA" w:rsidRDefault="008D7D3C" w:rsidP="00240C58">
            <w:pPr>
              <w:pStyle w:val="BodyText"/>
              <w:cnfStyle w:val="000000000000" w:firstRow="0" w:lastRow="0" w:firstColumn="0" w:lastColumn="0" w:oddVBand="0" w:evenVBand="0" w:oddHBand="0" w:evenHBand="0" w:firstRowFirstColumn="0" w:firstRowLastColumn="0" w:lastRowFirstColumn="0" w:lastRowLastColumn="0"/>
            </w:pPr>
            <w:r w:rsidRPr="005609EA">
              <w:t xml:space="preserve">Standard scanning </w:t>
            </w:r>
          </w:p>
        </w:tc>
      </w:tr>
      <w:tr w:rsidR="008D7D3C" w14:paraId="26374478" w14:textId="77777777" w:rsidTr="0024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0" w:type="dxa"/>
            <w:shd w:val="clear" w:color="auto" w:fill="FFFFFF" w:themeFill="background1"/>
          </w:tcPr>
          <w:p w14:paraId="68E05B37" w14:textId="77777777" w:rsidR="008D7D3C" w:rsidRDefault="008D7D3C" w:rsidP="00240C58">
            <w:pPr>
              <w:pStyle w:val="BodyText"/>
              <w:rPr>
                <w:b w:val="0"/>
                <w:bCs w:val="0"/>
              </w:rPr>
            </w:pPr>
            <w:r w:rsidRPr="00B37C11">
              <w:t>Security Logging and -Monitoring</w:t>
            </w:r>
            <w:r>
              <w:t xml:space="preserve"> retention</w:t>
            </w:r>
          </w:p>
          <w:p w14:paraId="02184445" w14:textId="77777777" w:rsidR="008D7D3C" w:rsidRPr="00A54F43" w:rsidRDefault="008D7D3C" w:rsidP="00240C58">
            <w:pPr>
              <w:pStyle w:val="BodyText"/>
              <w:rPr>
                <w:highlight w:val="magenta"/>
              </w:rPr>
            </w:pPr>
            <w:r>
              <w:t>(default=1 year)</w:t>
            </w:r>
          </w:p>
        </w:tc>
        <w:tc>
          <w:tcPr>
            <w:tcW w:w="3047" w:type="dxa"/>
            <w:shd w:val="clear" w:color="auto" w:fill="FFFFFF" w:themeFill="background1"/>
          </w:tcPr>
          <w:p w14:paraId="77FFC522" w14:textId="59E6B2A0" w:rsidR="008D7D3C" w:rsidRPr="00A54F43" w:rsidRDefault="005609EA" w:rsidP="00240C58">
            <w:pPr>
              <w:pStyle w:val="BodyText"/>
              <w:cnfStyle w:val="000000100000" w:firstRow="0" w:lastRow="0" w:firstColumn="0" w:lastColumn="0" w:oddVBand="0" w:evenVBand="0" w:oddHBand="1" w:evenHBand="0" w:firstRowFirstColumn="0" w:firstRowLastColumn="0" w:lastRowFirstColumn="0" w:lastRowLastColumn="0"/>
              <w:rPr>
                <w:highlight w:val="magenta"/>
              </w:rPr>
            </w:pPr>
            <w:r w:rsidRPr="006F40F5">
              <w:t>No deviation</w:t>
            </w:r>
          </w:p>
        </w:tc>
        <w:tc>
          <w:tcPr>
            <w:tcW w:w="3648" w:type="dxa"/>
            <w:shd w:val="clear" w:color="auto" w:fill="FFFFFF" w:themeFill="background1"/>
          </w:tcPr>
          <w:p w14:paraId="2A3AA0CB" w14:textId="258FB179" w:rsidR="008D7D3C" w:rsidRPr="005609EA" w:rsidRDefault="00B54434" w:rsidP="00240C58">
            <w:pPr>
              <w:pStyle w:val="BodyText"/>
              <w:cnfStyle w:val="000000100000" w:firstRow="0" w:lastRow="0" w:firstColumn="0" w:lastColumn="0" w:oddVBand="0" w:evenVBand="0" w:oddHBand="1" w:evenHBand="0" w:firstRowFirstColumn="0" w:firstRowLastColumn="0" w:lastRowFirstColumn="0" w:lastRowLastColumn="0"/>
            </w:pPr>
            <w:sdt>
              <w:sdtPr>
                <w:alias w:val="retention"/>
                <w:tag w:val="retention"/>
                <w:id w:val="-2030180712"/>
                <w:placeholder>
                  <w:docPart w:val="7FDD245C27204CF794590B189213BA91"/>
                </w:placeholder>
                <w:dropDownList>
                  <w:listItem w:displayText="Select" w:value="Select"/>
                  <w:listItem w:displayText="1 year" w:value="1 year"/>
                  <w:listItem w:displayText="5 years" w:value="5 years"/>
                  <w:listItem w:displayText="7 years" w:value="7 years"/>
                  <w:listItem w:displayText="10 years" w:value="10 years"/>
                </w:dropDownList>
              </w:sdtPr>
              <w:sdtEndPr/>
              <w:sdtContent>
                <w:r w:rsidR="005609EA" w:rsidRPr="005609EA">
                  <w:t>1 year</w:t>
                </w:r>
              </w:sdtContent>
            </w:sdt>
          </w:p>
        </w:tc>
      </w:tr>
    </w:tbl>
    <w:p w14:paraId="10AA39FA" w14:textId="100B7E79" w:rsidR="008D7D3C" w:rsidRPr="007A654B" w:rsidRDefault="008D7D3C" w:rsidP="008D7D3C">
      <w:pPr>
        <w:spacing w:before="100" w:beforeAutospacing="1" w:after="100" w:afterAutospacing="1"/>
        <w:rPr>
          <w:rFonts w:ascii="Segoe UI" w:eastAsia="Times New Roman" w:hAnsi="Segoe UI" w:cs="Segoe UI"/>
          <w:color w:val="auto"/>
          <w:sz w:val="20"/>
          <w:lang w:val="en-US" w:bidi="ar-SA"/>
        </w:rPr>
      </w:pPr>
      <w:r w:rsidRPr="00CF18EF">
        <w:rPr>
          <w:rFonts w:ascii="Segoe UI" w:eastAsia="Times New Roman" w:hAnsi="Segoe UI" w:cs="Segoe UI"/>
          <w:color w:val="auto"/>
          <w:sz w:val="20"/>
          <w:vertAlign w:val="superscript"/>
          <w:lang w:val="en-US" w:bidi="ar-SA"/>
        </w:rPr>
        <w:t>1)</w:t>
      </w:r>
      <w:r w:rsidRPr="00CF18EF">
        <w:rPr>
          <w:rFonts w:ascii="Segoe UI" w:eastAsia="Times New Roman" w:hAnsi="Segoe UI" w:cs="Segoe UI"/>
          <w:i/>
          <w:iCs/>
          <w:color w:val="auto"/>
          <w:sz w:val="20"/>
          <w:lang w:val="en-US" w:bidi="ar-SA"/>
        </w:rPr>
        <w:t xml:space="preserve"> Based upon the</w:t>
      </w:r>
      <w:r>
        <w:rPr>
          <w:rFonts w:ascii="Segoe UI" w:eastAsia="Times New Roman" w:hAnsi="Segoe UI" w:cs="Segoe UI"/>
          <w:i/>
          <w:iCs/>
          <w:color w:val="auto"/>
          <w:sz w:val="20"/>
          <w:lang w:val="en-US" w:bidi="ar-SA"/>
        </w:rPr>
        <w:t xml:space="preserve"> latest</w:t>
      </w:r>
      <w:r w:rsidRPr="00CF18EF">
        <w:rPr>
          <w:rFonts w:ascii="Segoe UI" w:eastAsia="Times New Roman" w:hAnsi="Segoe UI" w:cs="Segoe UI"/>
          <w:i/>
          <w:iCs/>
          <w:color w:val="auto"/>
          <w:sz w:val="20"/>
          <w:lang w:val="en-US" w:bidi="ar-SA"/>
        </w:rPr>
        <w:t xml:space="preserve"> NCSC recommendations and the used technologies within UWV</w:t>
      </w:r>
      <w:r w:rsidR="00887102">
        <w:rPr>
          <w:rFonts w:ascii="Segoe UI" w:eastAsia="Times New Roman" w:hAnsi="Segoe UI" w:cs="Segoe UI"/>
          <w:i/>
          <w:iCs/>
          <w:color w:val="auto"/>
          <w:sz w:val="20"/>
          <w:lang w:val="en-US" w:bidi="ar-SA"/>
        </w:rPr>
        <w:t xml:space="preserve"> (</w:t>
      </w:r>
      <w:r w:rsidRPr="007A654B">
        <w:rPr>
          <w:rFonts w:ascii="Segoe UI" w:eastAsia="Times New Roman" w:hAnsi="Segoe UI" w:cs="Segoe UI"/>
          <w:i/>
          <w:iCs/>
          <w:color w:val="auto"/>
          <w:sz w:val="20"/>
          <w:lang w:val="en-US" w:bidi="ar-SA"/>
        </w:rPr>
        <w:t xml:space="preserve">At </w:t>
      </w:r>
      <w:r>
        <w:rPr>
          <w:rFonts w:ascii="Segoe UI" w:eastAsia="Times New Roman" w:hAnsi="Segoe UI" w:cs="Segoe UI"/>
          <w:i/>
          <w:iCs/>
          <w:color w:val="auto"/>
          <w:sz w:val="20"/>
          <w:lang w:val="en-US" w:bidi="ar-SA"/>
        </w:rPr>
        <w:t>design verification</w:t>
      </w:r>
      <w:r w:rsidRPr="007A654B">
        <w:rPr>
          <w:rFonts w:ascii="Segoe UI" w:eastAsia="Times New Roman" w:hAnsi="Segoe UI" w:cs="Segoe UI"/>
          <w:i/>
          <w:iCs/>
          <w:color w:val="auto"/>
          <w:sz w:val="20"/>
          <w:lang w:val="en-US" w:bidi="ar-SA"/>
        </w:rPr>
        <w:t xml:space="preserve"> the allowed</w:t>
      </w:r>
      <w:r w:rsidRPr="007A654B">
        <w:rPr>
          <w:rFonts w:ascii="Segoe UI" w:eastAsia="Times New Roman" w:hAnsi="Segoe UI" w:cs="Segoe UI"/>
          <w:color w:val="auto"/>
          <w:sz w:val="20"/>
          <w:lang w:val="en-US" w:bidi="ar-SA"/>
        </w:rPr>
        <w:t xml:space="preserve"> </w:t>
      </w:r>
      <w:r w:rsidRPr="007A654B">
        <w:rPr>
          <w:rFonts w:ascii="Segoe UI" w:eastAsia="Times New Roman" w:hAnsi="Segoe UI" w:cs="Segoe UI"/>
          <w:i/>
          <w:iCs/>
          <w:color w:val="auto"/>
          <w:sz w:val="20"/>
          <w:lang w:val="en-US" w:bidi="ar-SA"/>
        </w:rPr>
        <w:t>Cyphers are</w:t>
      </w:r>
      <w:r w:rsidR="00887102">
        <w:rPr>
          <w:rFonts w:ascii="Segoe UI" w:eastAsia="Times New Roman" w:hAnsi="Segoe UI" w:cs="Segoe UI"/>
          <w:i/>
          <w:iCs/>
          <w:color w:val="auto"/>
          <w:sz w:val="20"/>
          <w:lang w:val="en-US" w:bidi="ar-SA"/>
        </w:rPr>
        <w:t>)</w:t>
      </w:r>
      <w:r w:rsidRPr="007A654B">
        <w:rPr>
          <w:rFonts w:ascii="Segoe UI" w:eastAsia="Times New Roman" w:hAnsi="Segoe UI" w:cs="Segoe UI"/>
          <w:i/>
          <w:iCs/>
          <w:color w:val="auto"/>
          <w:sz w:val="20"/>
          <w:lang w:val="en-US" w:bidi="ar-SA"/>
        </w:rPr>
        <w:t xml:space="preserve">: </w:t>
      </w:r>
    </w:p>
    <w:p w14:paraId="6D7EEDE8"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TLS_ECDHE_ECDSA_WITH_AES_256_GCM_SHA384</w:t>
      </w:r>
    </w:p>
    <w:p w14:paraId="3979BF10"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TLS_ECDHE_ECDSA_WITH_AES_128_GCM_SHA256</w:t>
      </w:r>
    </w:p>
    <w:p w14:paraId="0EA3A44E"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TLS_ECDHE_RSA_WITH_AES_256_GCM_SHA384</w:t>
      </w:r>
    </w:p>
    <w:p w14:paraId="36E2EF7F"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TLS_ECDHE_RSA_WITH_AES_128_GCM_SHA256</w:t>
      </w:r>
    </w:p>
    <w:p w14:paraId="3B0AA697"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TLS_ECDHE_ECDSA_WITH_AES_256_CBC_SHA384</w:t>
      </w:r>
    </w:p>
    <w:p w14:paraId="22A5C553"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TLS_ECDHE_ECDSA_WITH_AES_256_CBC_SHA</w:t>
      </w:r>
    </w:p>
    <w:p w14:paraId="4C8FCC28"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TLS_ECDHE_ECDSA_WITH_AES_128_CBC_SHA256</w:t>
      </w:r>
    </w:p>
    <w:p w14:paraId="4397ED8D"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TLS_ECDHE_ECDSA_WITH_AES_128_CBC_SHA</w:t>
      </w:r>
    </w:p>
    <w:p w14:paraId="36811DF4"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TLS_ECDHE_RSA_WITH_AES_256_CBC_SHA384</w:t>
      </w:r>
    </w:p>
    <w:p w14:paraId="1266EA6B"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TLS_ECDHE_RSA_WITH_AES_256_CBC_SHA</w:t>
      </w:r>
    </w:p>
    <w:p w14:paraId="113BB702"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TLS_ECDHE_RSA_WITH_AES_128_CBC_SHA256</w:t>
      </w:r>
    </w:p>
    <w:p w14:paraId="3AE87AAE"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TLS_ECDHE_RSA_WITH_AES_128_CBC_SHA</w:t>
      </w:r>
    </w:p>
    <w:p w14:paraId="03B72C79"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TLS_DHE_RSA_WITH_AES_256_GCM_SHA384</w:t>
      </w:r>
    </w:p>
    <w:p w14:paraId="2531C778" w14:textId="77777777" w:rsidR="008D7D3C" w:rsidRPr="007A654B"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TLS_DHE_RSA_WITH_AES_128_GCM_SHA256</w:t>
      </w:r>
    </w:p>
    <w:p w14:paraId="01BE1233" w14:textId="39ED0345" w:rsidR="008D7D3C" w:rsidRPr="00D300A5" w:rsidRDefault="008D7D3C" w:rsidP="002D57F9">
      <w:pPr>
        <w:numPr>
          <w:ilvl w:val="0"/>
          <w:numId w:val="86"/>
        </w:numPr>
        <w:spacing w:before="100" w:beforeAutospacing="1" w:after="100" w:afterAutospacing="1"/>
        <w:rPr>
          <w:rFonts w:ascii="Segoe UI" w:eastAsia="Times New Roman" w:hAnsi="Segoe UI" w:cs="Segoe UI"/>
          <w:color w:val="auto"/>
          <w:sz w:val="20"/>
          <w:lang w:val="en-US" w:bidi="ar-SA"/>
        </w:rPr>
      </w:pPr>
      <w:r w:rsidRPr="007A654B">
        <w:rPr>
          <w:rFonts w:ascii="Segoe UI" w:eastAsia="Times New Roman" w:hAnsi="Segoe UI" w:cs="Segoe UI"/>
          <w:i/>
          <w:iCs/>
          <w:color w:val="auto"/>
          <w:sz w:val="20"/>
          <w:lang w:val="en-US" w:bidi="ar-SA"/>
        </w:rPr>
        <w:t>TLS_DHE_RSA_WITH_AES_256_CBC_SHA</w:t>
      </w:r>
    </w:p>
    <w:p w14:paraId="050DD659" w14:textId="56780D14" w:rsidR="00887102" w:rsidRDefault="00D300A5" w:rsidP="00887102">
      <w:pPr>
        <w:numPr>
          <w:ilvl w:val="0"/>
          <w:numId w:val="86"/>
        </w:numPr>
        <w:spacing w:before="100" w:beforeAutospacing="1" w:after="100" w:afterAutospacing="1"/>
        <w:rPr>
          <w:sz w:val="20"/>
          <w:lang w:val="en-US"/>
        </w:rPr>
      </w:pPr>
      <w:r w:rsidRPr="007A654B">
        <w:rPr>
          <w:rFonts w:ascii="Segoe UI" w:eastAsia="Times New Roman" w:hAnsi="Segoe UI" w:cs="Segoe UI"/>
          <w:i/>
          <w:iCs/>
          <w:color w:val="auto"/>
          <w:sz w:val="20"/>
          <w:lang w:val="en-US" w:bidi="ar-SA"/>
        </w:rPr>
        <w:t>TLS_DHE_RSA_WITH_AES_128_CBC_SHA</w:t>
      </w:r>
    </w:p>
    <w:p w14:paraId="569A9DDE" w14:textId="04FBACAD" w:rsidR="00887102" w:rsidRDefault="00887102" w:rsidP="00887102">
      <w:pPr>
        <w:spacing w:before="100" w:beforeAutospacing="1" w:after="100" w:afterAutospacing="1"/>
        <w:rPr>
          <w:rFonts w:ascii="Segoe UI" w:eastAsia="Times New Roman" w:hAnsi="Segoe UI" w:cs="Segoe UI"/>
          <w:i/>
          <w:iCs/>
          <w:color w:val="auto"/>
          <w:sz w:val="20"/>
          <w:lang w:val="en-US" w:bidi="ar-SA"/>
        </w:rPr>
      </w:pPr>
      <w:r w:rsidRPr="00887102">
        <w:rPr>
          <w:rFonts w:ascii="Segoe UI" w:eastAsia="Times New Roman" w:hAnsi="Segoe UI" w:cs="Segoe UI"/>
          <w:color w:val="auto"/>
          <w:sz w:val="21"/>
          <w:szCs w:val="21"/>
          <w:vertAlign w:val="superscript"/>
          <w:lang w:val="en-US" w:bidi="ar-SA"/>
        </w:rPr>
        <w:t>2</w:t>
      </w:r>
      <w:r w:rsidRPr="00001087">
        <w:rPr>
          <w:rFonts w:ascii="Segoe UI" w:eastAsia="Times New Roman" w:hAnsi="Segoe UI" w:cs="Segoe UI"/>
          <w:color w:val="auto"/>
          <w:sz w:val="21"/>
          <w:szCs w:val="21"/>
          <w:vertAlign w:val="superscript"/>
          <w:lang w:val="en-US" w:bidi="ar-SA"/>
        </w:rPr>
        <w:t>)</w:t>
      </w:r>
      <w:r>
        <w:rPr>
          <w:rFonts w:ascii="Segoe UI" w:eastAsia="Times New Roman" w:hAnsi="Segoe UI" w:cs="Segoe UI"/>
          <w:color w:val="auto"/>
          <w:sz w:val="21"/>
          <w:szCs w:val="21"/>
          <w:vertAlign w:val="superscript"/>
          <w:lang w:val="en-US" w:bidi="ar-SA"/>
        </w:rPr>
        <w:t xml:space="preserve"> </w:t>
      </w:r>
      <w:r>
        <w:rPr>
          <w:rFonts w:ascii="Segoe UI" w:eastAsia="Times New Roman" w:hAnsi="Segoe UI" w:cs="Segoe UI"/>
          <w:i/>
          <w:iCs/>
          <w:color w:val="auto"/>
          <w:sz w:val="20"/>
          <w:lang w:val="en-US" w:bidi="ar-SA"/>
        </w:rPr>
        <w:t>SONAR RUEI compatible cyphers</w:t>
      </w:r>
    </w:p>
    <w:p w14:paraId="461C1B80" w14:textId="6CCFFAA6" w:rsidR="00887102" w:rsidRPr="00887102" w:rsidRDefault="00887102" w:rsidP="00887102">
      <w:pPr>
        <w:spacing w:before="100" w:beforeAutospacing="1" w:after="100" w:afterAutospacing="1"/>
        <w:rPr>
          <w:rFonts w:ascii="Segoe UI" w:eastAsia="Times New Roman" w:hAnsi="Segoe UI" w:cs="Segoe UI"/>
          <w:i/>
          <w:iCs/>
          <w:color w:val="auto"/>
          <w:sz w:val="20"/>
          <w:lang w:val="en-US" w:bidi="ar-SA"/>
        </w:rPr>
      </w:pPr>
      <w:r w:rsidRPr="00887102">
        <w:rPr>
          <w:rFonts w:ascii="Segoe UI" w:eastAsia="Times New Roman" w:hAnsi="Segoe UI" w:cs="Segoe UI"/>
          <w:i/>
          <w:iCs/>
          <w:noProof/>
          <w:color w:val="auto"/>
          <w:sz w:val="20"/>
          <w:lang w:val="en-US" w:bidi="ar-SA"/>
        </w:rPr>
        <w:drawing>
          <wp:inline distT="0" distB="0" distL="0" distR="0" wp14:anchorId="01CFAF10" wp14:editId="52D88317">
            <wp:extent cx="2028585" cy="8635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6540" cy="875474"/>
                    </a:xfrm>
                    <a:prstGeom prst="rect">
                      <a:avLst/>
                    </a:prstGeom>
                  </pic:spPr>
                </pic:pic>
              </a:graphicData>
            </a:graphic>
          </wp:inline>
        </w:drawing>
      </w:r>
    </w:p>
    <w:p w14:paraId="48D599A5" w14:textId="44722E84" w:rsidR="00D35112" w:rsidRPr="006121FC" w:rsidRDefault="00D35112" w:rsidP="00D35112">
      <w:pPr>
        <w:pStyle w:val="Heading1"/>
        <w:numPr>
          <w:ilvl w:val="0"/>
          <w:numId w:val="0"/>
        </w:numPr>
        <w:rPr>
          <w:lang w:val="nl-NL"/>
        </w:rPr>
      </w:pPr>
      <w:bookmarkStart w:id="69" w:name="_Toc127191421"/>
      <w:r w:rsidRPr="006121FC">
        <w:rPr>
          <w:lang w:val="nl-NL"/>
        </w:rPr>
        <w:lastRenderedPageBreak/>
        <w:t xml:space="preserve">Appendix </w:t>
      </w:r>
      <w:r w:rsidR="007B3728" w:rsidRPr="006121FC">
        <w:rPr>
          <w:lang w:val="nl-NL"/>
        </w:rPr>
        <w:t>F</w:t>
      </w:r>
      <w:r w:rsidRPr="006121FC">
        <w:rPr>
          <w:lang w:val="nl-NL"/>
        </w:rPr>
        <w:t>: Legenda</w:t>
      </w:r>
      <w:bookmarkEnd w:id="69"/>
    </w:p>
    <w:p w14:paraId="75C300B3" w14:textId="6B6A63B7" w:rsidR="00C65BFE" w:rsidRPr="00D35112" w:rsidRDefault="000334E4" w:rsidP="00C65BFE">
      <w:pPr>
        <w:pStyle w:val="Heading2"/>
        <w:numPr>
          <w:ilvl w:val="0"/>
          <w:numId w:val="0"/>
        </w:numPr>
        <w:ind w:left="567" w:hanging="567"/>
        <w:rPr>
          <w:lang w:val="nl-NL"/>
        </w:rPr>
      </w:pPr>
      <w:bookmarkStart w:id="70" w:name="_Toc127191422"/>
      <w:r>
        <w:rPr>
          <w:lang w:val="nl-NL"/>
        </w:rPr>
        <w:t>Leg</w:t>
      </w:r>
      <w:r w:rsidR="00830B89">
        <w:rPr>
          <w:lang w:val="nl-NL"/>
        </w:rPr>
        <w:t xml:space="preserve">enda </w:t>
      </w:r>
      <w:r w:rsidR="00C65BFE">
        <w:rPr>
          <w:lang w:val="nl-NL"/>
        </w:rPr>
        <w:t>Context</w:t>
      </w:r>
      <w:r w:rsidR="00C65BFE" w:rsidRPr="00D35112">
        <w:rPr>
          <w:lang w:val="nl-NL"/>
        </w:rPr>
        <w:t xml:space="preserve"> Di</w:t>
      </w:r>
      <w:r w:rsidR="00C65BFE">
        <w:rPr>
          <w:lang w:val="nl-NL"/>
        </w:rPr>
        <w:t>agram</w:t>
      </w:r>
      <w:bookmarkEnd w:id="70"/>
    </w:p>
    <w:p w14:paraId="3E91ADBD" w14:textId="77777777" w:rsidR="00C65BFE" w:rsidRPr="0032218C" w:rsidRDefault="00C65BFE" w:rsidP="002A7C81">
      <w:pPr>
        <w:pStyle w:val="BodyText"/>
        <w:rPr>
          <w:color w:val="auto"/>
          <w:highlight w:val="yellow"/>
          <w:lang w:val="nl-NL"/>
        </w:rPr>
      </w:pPr>
    </w:p>
    <w:p w14:paraId="75FCBBAA" w14:textId="6291B21D" w:rsidR="00392D9C" w:rsidRDefault="00C65BFE" w:rsidP="002A7C81">
      <w:pPr>
        <w:pStyle w:val="BodyText"/>
        <w:rPr>
          <w:color w:val="auto"/>
          <w:highlight w:val="yellow"/>
        </w:rPr>
      </w:pPr>
      <w:r>
        <w:rPr>
          <w:noProof/>
        </w:rPr>
        <w:drawing>
          <wp:inline distT="0" distB="0" distL="0" distR="0" wp14:anchorId="59FF1450" wp14:editId="2E593191">
            <wp:extent cx="4626591" cy="1631557"/>
            <wp:effectExtent l="0" t="0" r="317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4656719" cy="1642182"/>
                    </a:xfrm>
                    <a:prstGeom prst="rect">
                      <a:avLst/>
                    </a:prstGeom>
                  </pic:spPr>
                </pic:pic>
              </a:graphicData>
            </a:graphic>
          </wp:inline>
        </w:drawing>
      </w:r>
    </w:p>
    <w:p w14:paraId="1329A3D6" w14:textId="4C5D09F0" w:rsidR="00E65BD4" w:rsidRPr="00D35112" w:rsidRDefault="00830B89" w:rsidP="00E65BD4">
      <w:pPr>
        <w:pStyle w:val="Heading2"/>
        <w:numPr>
          <w:ilvl w:val="0"/>
          <w:numId w:val="0"/>
        </w:numPr>
        <w:ind w:left="567" w:hanging="567"/>
        <w:rPr>
          <w:lang w:val="nl-NL"/>
        </w:rPr>
      </w:pPr>
      <w:bookmarkStart w:id="71" w:name="_Toc127191423"/>
      <w:r>
        <w:rPr>
          <w:lang w:val="nl-NL"/>
        </w:rPr>
        <w:t xml:space="preserve">Legenda </w:t>
      </w:r>
      <w:r w:rsidR="00E65BD4">
        <w:rPr>
          <w:lang w:val="nl-NL"/>
        </w:rPr>
        <w:t>System</w:t>
      </w:r>
      <w:r w:rsidR="00E65BD4" w:rsidRPr="00D35112">
        <w:rPr>
          <w:lang w:val="nl-NL"/>
        </w:rPr>
        <w:t xml:space="preserve"> Di</w:t>
      </w:r>
      <w:r w:rsidR="00E65BD4">
        <w:rPr>
          <w:lang w:val="nl-NL"/>
        </w:rPr>
        <w:t>agram</w:t>
      </w:r>
      <w:bookmarkEnd w:id="71"/>
    </w:p>
    <w:p w14:paraId="748571DA" w14:textId="700301C2" w:rsidR="00E65BD4" w:rsidRDefault="000334E4" w:rsidP="002A7C81">
      <w:pPr>
        <w:pStyle w:val="BodyText"/>
        <w:rPr>
          <w:color w:val="auto"/>
          <w:highlight w:val="yellow"/>
        </w:rPr>
      </w:pPr>
      <w:r>
        <w:rPr>
          <w:noProof/>
        </w:rPr>
        <w:drawing>
          <wp:inline distT="0" distB="0" distL="0" distR="0" wp14:anchorId="585EDDB6" wp14:editId="3B8C8654">
            <wp:extent cx="5350071" cy="572297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5350071" cy="5722970"/>
                    </a:xfrm>
                    <a:prstGeom prst="rect">
                      <a:avLst/>
                    </a:prstGeom>
                  </pic:spPr>
                </pic:pic>
              </a:graphicData>
            </a:graphic>
          </wp:inline>
        </w:drawing>
      </w:r>
    </w:p>
    <w:p w14:paraId="7323BA6C" w14:textId="5B486532" w:rsidR="00CB1242" w:rsidRDefault="00CB1242" w:rsidP="00CB1242">
      <w:pPr>
        <w:pStyle w:val="Heading1"/>
        <w:numPr>
          <w:ilvl w:val="0"/>
          <w:numId w:val="0"/>
        </w:numPr>
      </w:pPr>
      <w:bookmarkStart w:id="72" w:name="_Toc127191424"/>
      <w:r w:rsidRPr="009B5527">
        <w:lastRenderedPageBreak/>
        <w:t xml:space="preserve">Appendix </w:t>
      </w:r>
      <w:r w:rsidR="007B3728">
        <w:t>G</w:t>
      </w:r>
      <w:r w:rsidRPr="009B5527">
        <w:t xml:space="preserve">: </w:t>
      </w:r>
      <w:r>
        <w:t>Control</w:t>
      </w:r>
      <w:bookmarkStart w:id="73" w:name="_Hlk63699251"/>
      <w:bookmarkEnd w:id="72"/>
    </w:p>
    <w:p w14:paraId="37201963" w14:textId="26A2010B" w:rsidR="004A3BA4" w:rsidRPr="0032218C" w:rsidRDefault="00E10C4C" w:rsidP="003A184A">
      <w:pPr>
        <w:pStyle w:val="Graphic"/>
        <w:rPr>
          <w:b/>
          <w:bCs/>
          <w:color w:val="767171" w:themeColor="background2" w:themeShade="80"/>
          <w:sz w:val="24"/>
          <w:szCs w:val="24"/>
        </w:rPr>
      </w:pPr>
      <w:r w:rsidRPr="0032218C">
        <w:rPr>
          <w:b/>
          <w:bCs/>
          <w:color w:val="767171" w:themeColor="background2" w:themeShade="80"/>
          <w:sz w:val="24"/>
          <w:szCs w:val="24"/>
        </w:rPr>
        <w:t xml:space="preserve">USED </w:t>
      </w:r>
      <w:r w:rsidR="00790599" w:rsidRPr="0032218C">
        <w:rPr>
          <w:b/>
          <w:bCs/>
          <w:color w:val="767171" w:themeColor="background2" w:themeShade="80"/>
          <w:sz w:val="24"/>
          <w:szCs w:val="24"/>
        </w:rPr>
        <w:t>TEMPLATE</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0"/>
      </w:tblGrid>
      <w:tr w:rsidR="00124958" w:rsidRPr="0032218C" w14:paraId="223AE3B4" w14:textId="77777777" w:rsidTr="002E7FB3">
        <w:trPr>
          <w:cantSplit/>
        </w:trPr>
        <w:tc>
          <w:tcPr>
            <w:tcW w:w="9000" w:type="dxa"/>
            <w:tcBorders>
              <w:top w:val="single" w:sz="4" w:space="0" w:color="auto"/>
              <w:left w:val="single" w:sz="4" w:space="0" w:color="auto"/>
              <w:bottom w:val="single" w:sz="4" w:space="0" w:color="auto"/>
              <w:right w:val="single" w:sz="4" w:space="0" w:color="auto"/>
            </w:tcBorders>
            <w:vAlign w:val="center"/>
            <w:hideMark/>
          </w:tcPr>
          <w:p w14:paraId="30E4A337" w14:textId="48CBF9DC" w:rsidR="002E7FB3" w:rsidRPr="0032218C" w:rsidRDefault="002E7FB3" w:rsidP="00A97CBE">
            <w:pPr>
              <w:rPr>
                <w:rFonts w:cs="Arial"/>
                <w:sz w:val="20"/>
              </w:rPr>
            </w:pPr>
            <w:r w:rsidRPr="0032218C">
              <w:rPr>
                <w:rFonts w:cs="Arial"/>
                <w:sz w:val="20"/>
              </w:rPr>
              <w:t xml:space="preserve">Based on HLD Template: </w:t>
            </w:r>
            <w:r w:rsidR="002429A2" w:rsidRPr="0032218C">
              <w:rPr>
                <w:rFonts w:cs="Arial"/>
                <w:sz w:val="20"/>
              </w:rPr>
              <w:t>UWV HLD - TEMPLATE 1.</w:t>
            </w:r>
            <w:r w:rsidR="007F5AF6" w:rsidRPr="0032218C">
              <w:rPr>
                <w:rFonts w:cs="Arial"/>
                <w:sz w:val="20"/>
              </w:rPr>
              <w:t>8</w:t>
            </w:r>
            <w:r w:rsidR="0035286D" w:rsidRPr="0032218C">
              <w:rPr>
                <w:rFonts w:cs="Arial"/>
                <w:sz w:val="20"/>
              </w:rPr>
              <w:t>1</w:t>
            </w:r>
            <w:r w:rsidR="002429A2" w:rsidRPr="0032218C">
              <w:rPr>
                <w:rFonts w:cs="Arial"/>
                <w:sz w:val="20"/>
              </w:rPr>
              <w:t>.docx</w:t>
            </w:r>
          </w:p>
        </w:tc>
      </w:tr>
    </w:tbl>
    <w:p w14:paraId="3BA9B4AF" w14:textId="5687E9C5" w:rsidR="001673C7" w:rsidRPr="0032218C" w:rsidRDefault="003A184A" w:rsidP="003A184A">
      <w:pPr>
        <w:pStyle w:val="Graphic"/>
        <w:rPr>
          <w:b/>
          <w:bCs/>
          <w:color w:val="767171" w:themeColor="background2" w:themeShade="80"/>
          <w:sz w:val="24"/>
          <w:szCs w:val="24"/>
        </w:rPr>
      </w:pPr>
      <w:r w:rsidRPr="0032218C">
        <w:rPr>
          <w:b/>
          <w:bCs/>
          <w:color w:val="767171" w:themeColor="background2" w:themeShade="80"/>
          <w:sz w:val="24"/>
          <w:szCs w:val="24"/>
        </w:rPr>
        <w:t>DOCUMENT AUTHORISATION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504"/>
        <w:gridCol w:w="1737"/>
      </w:tblGrid>
      <w:tr w:rsidR="00124958" w:rsidRPr="0032218C" w14:paraId="7B6C82B2" w14:textId="77777777" w:rsidTr="0021416A">
        <w:trPr>
          <w:cantSplit/>
          <w:tblHeader/>
        </w:trPr>
        <w:tc>
          <w:tcPr>
            <w:tcW w:w="3780" w:type="dxa"/>
            <w:tcBorders>
              <w:top w:val="single" w:sz="4" w:space="0" w:color="auto"/>
              <w:left w:val="single" w:sz="4" w:space="0" w:color="auto"/>
              <w:bottom w:val="single" w:sz="4" w:space="0" w:color="auto"/>
              <w:right w:val="single" w:sz="4" w:space="0" w:color="auto"/>
            </w:tcBorders>
            <w:shd w:val="clear" w:color="auto" w:fill="747678"/>
            <w:vAlign w:val="center"/>
            <w:hideMark/>
          </w:tcPr>
          <w:p w14:paraId="78857829" w14:textId="77777777" w:rsidR="001673C7" w:rsidRPr="0032218C" w:rsidRDefault="001673C7">
            <w:pPr>
              <w:pStyle w:val="TableHeading"/>
            </w:pPr>
            <w:bookmarkStart w:id="74" w:name="_Toc209496524"/>
            <w:r w:rsidRPr="0032218C">
              <w:t>Name</w:t>
            </w:r>
          </w:p>
        </w:tc>
        <w:tc>
          <w:tcPr>
            <w:tcW w:w="3504" w:type="dxa"/>
            <w:tcBorders>
              <w:top w:val="single" w:sz="4" w:space="0" w:color="auto"/>
              <w:left w:val="single" w:sz="4" w:space="0" w:color="auto"/>
              <w:bottom w:val="single" w:sz="4" w:space="0" w:color="auto"/>
              <w:right w:val="single" w:sz="4" w:space="0" w:color="auto"/>
            </w:tcBorders>
            <w:shd w:val="clear" w:color="auto" w:fill="747678"/>
            <w:vAlign w:val="center"/>
            <w:hideMark/>
          </w:tcPr>
          <w:p w14:paraId="335FADE3" w14:textId="77777777" w:rsidR="001673C7" w:rsidRPr="0032218C" w:rsidRDefault="001673C7">
            <w:pPr>
              <w:pStyle w:val="TableHeading"/>
            </w:pPr>
            <w:r w:rsidRPr="0032218C">
              <w:t>Role</w:t>
            </w:r>
          </w:p>
        </w:tc>
        <w:tc>
          <w:tcPr>
            <w:tcW w:w="1737" w:type="dxa"/>
            <w:tcBorders>
              <w:top w:val="single" w:sz="4" w:space="0" w:color="auto"/>
              <w:left w:val="single" w:sz="4" w:space="0" w:color="auto"/>
              <w:bottom w:val="single" w:sz="4" w:space="0" w:color="auto"/>
              <w:right w:val="single" w:sz="4" w:space="0" w:color="auto"/>
            </w:tcBorders>
            <w:shd w:val="clear" w:color="auto" w:fill="747678"/>
            <w:vAlign w:val="center"/>
            <w:hideMark/>
          </w:tcPr>
          <w:p w14:paraId="789EB401" w14:textId="77777777" w:rsidR="001673C7" w:rsidRPr="0032218C" w:rsidRDefault="001673C7">
            <w:pPr>
              <w:pStyle w:val="TableHeading"/>
            </w:pPr>
            <w:r w:rsidRPr="0032218C">
              <w:t>Date</w:t>
            </w:r>
          </w:p>
        </w:tc>
      </w:tr>
      <w:tr w:rsidR="004A1B64" w:rsidRPr="0032218C" w14:paraId="7F387AA0" w14:textId="77777777" w:rsidTr="008922B1">
        <w:trPr>
          <w:cantSplit/>
        </w:trPr>
        <w:tc>
          <w:tcPr>
            <w:tcW w:w="3780" w:type="dxa"/>
            <w:tcBorders>
              <w:top w:val="single" w:sz="4" w:space="0" w:color="auto"/>
              <w:left w:val="single" w:sz="4" w:space="0" w:color="auto"/>
              <w:bottom w:val="single" w:sz="4" w:space="0" w:color="auto"/>
              <w:right w:val="single" w:sz="4" w:space="0" w:color="auto"/>
            </w:tcBorders>
            <w:hideMark/>
          </w:tcPr>
          <w:sdt>
            <w:sdtPr>
              <w:rPr>
                <w:color w:val="auto"/>
                <w:sz w:val="20"/>
              </w:rPr>
              <w:alias w:val="DXC Verification"/>
              <w:tag w:val="DXC Verification"/>
              <w:id w:val="-2096155987"/>
              <w:placeholder>
                <w:docPart w:val="5B4D18147B924CD589DDAABF863611B1"/>
              </w:placeholder>
              <w:comboBox>
                <w:listItem w:displayText="Select" w:value="Select"/>
                <w:listItem w:displayText="Cora Kuijper" w:value="Cora Kuijper"/>
                <w:listItem w:displayText="Hans Kreisel" w:value="Hans Kreisel"/>
              </w:comboBox>
            </w:sdtPr>
            <w:sdtEndPr/>
            <w:sdtContent>
              <w:p w14:paraId="0CDEDC15" w14:textId="740CBC41" w:rsidR="004A1B64" w:rsidRPr="00B54434" w:rsidRDefault="004A1B64" w:rsidP="004A1B64">
                <w:pPr>
                  <w:rPr>
                    <w:rFonts w:cs="Arial"/>
                    <w:color w:val="auto"/>
                    <w:sz w:val="20"/>
                  </w:rPr>
                </w:pPr>
                <w:r w:rsidRPr="00B54434">
                  <w:rPr>
                    <w:color w:val="auto"/>
                    <w:sz w:val="20"/>
                  </w:rPr>
                  <w:t>Hans Kreisel</w:t>
                </w:r>
              </w:p>
            </w:sdtContent>
          </w:sdt>
        </w:tc>
        <w:tc>
          <w:tcPr>
            <w:tcW w:w="3504" w:type="dxa"/>
            <w:tcBorders>
              <w:top w:val="single" w:sz="4" w:space="0" w:color="auto"/>
              <w:left w:val="single" w:sz="4" w:space="0" w:color="auto"/>
              <w:bottom w:val="single" w:sz="4" w:space="0" w:color="auto"/>
              <w:right w:val="single" w:sz="4" w:space="0" w:color="auto"/>
            </w:tcBorders>
            <w:hideMark/>
          </w:tcPr>
          <w:sdt>
            <w:sdtPr>
              <w:rPr>
                <w:color w:val="auto"/>
                <w:sz w:val="20"/>
              </w:rPr>
              <w:alias w:val="DXC Role"/>
              <w:tag w:val="DXC Role"/>
              <w:id w:val="-1312160373"/>
              <w:placeholder>
                <w:docPart w:val="B4BD59D720B64B97922140213FF69143"/>
              </w:placeholder>
              <w:comboBox>
                <w:listItem w:displayText="Select" w:value="Select"/>
                <w:listItem w:displayText="DXC Account Technical Lead (verification)" w:value="DXC Account Technical Lead (verification)"/>
                <w:listItem w:displayText="DXC Account Architect (verification)" w:value="DXC Account Architect (verification)"/>
              </w:comboBox>
            </w:sdtPr>
            <w:sdtEndPr/>
            <w:sdtContent>
              <w:p w14:paraId="5CADB704" w14:textId="632BDAB0" w:rsidR="004A1B64" w:rsidRPr="00B54434" w:rsidRDefault="004A1B64" w:rsidP="004A1B64">
                <w:pPr>
                  <w:rPr>
                    <w:rFonts w:cs="Arial"/>
                    <w:color w:val="auto"/>
                    <w:sz w:val="20"/>
                  </w:rPr>
                </w:pPr>
                <w:r w:rsidRPr="00B54434">
                  <w:rPr>
                    <w:color w:val="auto"/>
                    <w:sz w:val="20"/>
                  </w:rPr>
                  <w:t>DXC Account Architect (verification)</w:t>
                </w:r>
              </w:p>
            </w:sdtContent>
          </w:sdt>
        </w:tc>
        <w:tc>
          <w:tcPr>
            <w:tcW w:w="1737" w:type="dxa"/>
            <w:tcBorders>
              <w:top w:val="single" w:sz="4" w:space="0" w:color="auto"/>
              <w:left w:val="single" w:sz="4" w:space="0" w:color="auto"/>
              <w:bottom w:val="single" w:sz="4" w:space="0" w:color="auto"/>
              <w:right w:val="single" w:sz="4" w:space="0" w:color="auto"/>
            </w:tcBorders>
            <w:hideMark/>
          </w:tcPr>
          <w:p w14:paraId="0F5306CC" w14:textId="1AE0228E" w:rsidR="004A1B64" w:rsidRPr="00B54434" w:rsidRDefault="004A1B64" w:rsidP="004A1B64">
            <w:pPr>
              <w:pStyle w:val="TableText0"/>
              <w:rPr>
                <w:rFonts w:ascii="Arial" w:hAnsi="Arial" w:cs="Arial"/>
                <w:kern w:val="20"/>
              </w:rPr>
            </w:pPr>
          </w:p>
        </w:tc>
      </w:tr>
      <w:tr w:rsidR="004A1B64" w:rsidRPr="0032218C" w14:paraId="70BB1AD7" w14:textId="77777777" w:rsidTr="008922B1">
        <w:trPr>
          <w:cantSplit/>
        </w:trPr>
        <w:tc>
          <w:tcPr>
            <w:tcW w:w="3780" w:type="dxa"/>
            <w:tcBorders>
              <w:top w:val="single" w:sz="4" w:space="0" w:color="auto"/>
              <w:left w:val="single" w:sz="4" w:space="0" w:color="auto"/>
              <w:bottom w:val="single" w:sz="4" w:space="0" w:color="auto"/>
              <w:right w:val="single" w:sz="4" w:space="0" w:color="auto"/>
            </w:tcBorders>
            <w:hideMark/>
          </w:tcPr>
          <w:sdt>
            <w:sdtPr>
              <w:rPr>
                <w:color w:val="auto"/>
                <w:sz w:val="20"/>
              </w:rPr>
              <w:alias w:val="UWV Lead architect"/>
              <w:tag w:val="UWV Lead architect"/>
              <w:id w:val="-1665086909"/>
              <w:placeholder>
                <w:docPart w:val="54386D456948474F8ABBCF799699983E"/>
              </w:placeholder>
              <w:comboBox>
                <w:listItem w:displayText="Select" w:value="Select"/>
                <w:listItem w:displayText="Nic van Spronsen" w:value="Nic van Spronsen"/>
                <w:listItem w:displayText="Raymond Groenewoud" w:value="Raymond Groenewoud"/>
              </w:comboBox>
            </w:sdtPr>
            <w:sdtEndPr/>
            <w:sdtContent>
              <w:p w14:paraId="34C54702" w14:textId="72D0DEA5" w:rsidR="004A1B64" w:rsidRPr="00B54434" w:rsidRDefault="004A1B64" w:rsidP="004A1B64">
                <w:pPr>
                  <w:rPr>
                    <w:rFonts w:cs="Arial"/>
                    <w:color w:val="auto"/>
                    <w:sz w:val="20"/>
                  </w:rPr>
                </w:pPr>
                <w:r w:rsidRPr="00B54434">
                  <w:rPr>
                    <w:color w:val="auto"/>
                    <w:sz w:val="20"/>
                  </w:rPr>
                  <w:t>Raymond Groenewoud</w:t>
                </w:r>
              </w:p>
            </w:sdtContent>
          </w:sdt>
        </w:tc>
        <w:tc>
          <w:tcPr>
            <w:tcW w:w="3504" w:type="dxa"/>
            <w:tcBorders>
              <w:top w:val="single" w:sz="4" w:space="0" w:color="auto"/>
              <w:left w:val="single" w:sz="4" w:space="0" w:color="auto"/>
              <w:bottom w:val="single" w:sz="4" w:space="0" w:color="auto"/>
              <w:right w:val="single" w:sz="4" w:space="0" w:color="auto"/>
            </w:tcBorders>
            <w:vAlign w:val="center"/>
            <w:hideMark/>
          </w:tcPr>
          <w:p w14:paraId="0F41ED5F" w14:textId="1B371CAB" w:rsidR="004A1B64" w:rsidRPr="00B54434" w:rsidRDefault="004A1B64" w:rsidP="004A1B64">
            <w:pPr>
              <w:rPr>
                <w:rFonts w:cs="Arial"/>
                <w:color w:val="auto"/>
                <w:sz w:val="20"/>
              </w:rPr>
            </w:pPr>
            <w:r w:rsidRPr="00B54434">
              <w:rPr>
                <w:rFonts w:cs="Arial"/>
                <w:color w:val="auto"/>
                <w:sz w:val="20"/>
              </w:rPr>
              <w:t>UWV Lead Architect (verification)</w:t>
            </w:r>
          </w:p>
        </w:tc>
        <w:tc>
          <w:tcPr>
            <w:tcW w:w="1737" w:type="dxa"/>
            <w:tcBorders>
              <w:top w:val="single" w:sz="4" w:space="0" w:color="auto"/>
              <w:left w:val="single" w:sz="4" w:space="0" w:color="auto"/>
              <w:bottom w:val="single" w:sz="4" w:space="0" w:color="auto"/>
              <w:right w:val="single" w:sz="4" w:space="0" w:color="auto"/>
            </w:tcBorders>
            <w:vAlign w:val="center"/>
          </w:tcPr>
          <w:p w14:paraId="6F3C2096" w14:textId="2C539687" w:rsidR="004A1B64" w:rsidRPr="00B54434" w:rsidRDefault="004A1B64" w:rsidP="004A1B64">
            <w:pPr>
              <w:pStyle w:val="TableText0"/>
              <w:rPr>
                <w:rFonts w:ascii="Arial" w:hAnsi="Arial" w:cs="Arial"/>
                <w:kern w:val="20"/>
              </w:rPr>
            </w:pPr>
          </w:p>
        </w:tc>
      </w:tr>
      <w:tr w:rsidR="004A1B64" w:rsidRPr="0032218C" w14:paraId="4EE720D9" w14:textId="77777777" w:rsidTr="008922B1">
        <w:trPr>
          <w:cantSplit/>
        </w:trPr>
        <w:tc>
          <w:tcPr>
            <w:tcW w:w="3780" w:type="dxa"/>
            <w:tcBorders>
              <w:top w:val="single" w:sz="4" w:space="0" w:color="auto"/>
              <w:left w:val="single" w:sz="4" w:space="0" w:color="auto"/>
              <w:bottom w:val="single" w:sz="4" w:space="0" w:color="auto"/>
              <w:right w:val="single" w:sz="4" w:space="0" w:color="auto"/>
            </w:tcBorders>
            <w:vAlign w:val="center"/>
            <w:hideMark/>
          </w:tcPr>
          <w:p w14:paraId="5501B027" w14:textId="48E9438C" w:rsidR="004A1B64" w:rsidRPr="00B54434" w:rsidRDefault="004A1B64" w:rsidP="004A1B64">
            <w:pPr>
              <w:rPr>
                <w:rFonts w:cs="Arial"/>
                <w:color w:val="auto"/>
                <w:sz w:val="20"/>
                <w:lang w:val="nl-NL"/>
              </w:rPr>
            </w:pPr>
            <w:r w:rsidRPr="00B54434">
              <w:rPr>
                <w:rFonts w:cs="Arial"/>
                <w:color w:val="auto"/>
                <w:sz w:val="20"/>
                <w:lang w:val="nl-NL"/>
              </w:rPr>
              <w:t xml:space="preserve">Rick van Diemen, </w:t>
            </w:r>
            <w:proofErr w:type="spellStart"/>
            <w:r w:rsidRPr="00B54434">
              <w:rPr>
                <w:rFonts w:cs="Arial"/>
                <w:color w:val="auto"/>
                <w:sz w:val="20"/>
                <w:lang w:val="nl-NL"/>
              </w:rPr>
              <w:t>delegated</w:t>
            </w:r>
            <w:proofErr w:type="spellEnd"/>
            <w:r w:rsidRPr="00B54434">
              <w:rPr>
                <w:rFonts w:cs="Arial"/>
                <w:color w:val="auto"/>
                <w:sz w:val="20"/>
                <w:lang w:val="nl-NL"/>
              </w:rPr>
              <w:t xml:space="preserve"> </w:t>
            </w:r>
            <w:proofErr w:type="spellStart"/>
            <w:r w:rsidRPr="00B54434">
              <w:rPr>
                <w:rFonts w:cs="Arial"/>
                <w:color w:val="auto"/>
                <w:sz w:val="20"/>
                <w:lang w:val="nl-NL"/>
              </w:rPr>
              <w:t>to</w:t>
            </w:r>
            <w:proofErr w:type="spellEnd"/>
            <w:r w:rsidRPr="00B54434">
              <w:rPr>
                <w:rFonts w:cs="Arial"/>
                <w:color w:val="auto"/>
                <w:sz w:val="20"/>
                <w:lang w:val="nl-NL"/>
              </w:rPr>
              <w:t xml:space="preserve"> Hans Kreisel</w:t>
            </w:r>
          </w:p>
        </w:tc>
        <w:tc>
          <w:tcPr>
            <w:tcW w:w="3504" w:type="dxa"/>
            <w:tcBorders>
              <w:top w:val="single" w:sz="4" w:space="0" w:color="auto"/>
              <w:left w:val="single" w:sz="4" w:space="0" w:color="auto"/>
              <w:bottom w:val="single" w:sz="4" w:space="0" w:color="auto"/>
              <w:right w:val="single" w:sz="4" w:space="0" w:color="auto"/>
            </w:tcBorders>
            <w:vAlign w:val="center"/>
            <w:hideMark/>
          </w:tcPr>
          <w:p w14:paraId="3CCFA05C" w14:textId="6CB77885" w:rsidR="004A1B64" w:rsidRPr="00B54434" w:rsidRDefault="004A1B64" w:rsidP="004A1B64">
            <w:pPr>
              <w:rPr>
                <w:rFonts w:cs="Arial"/>
                <w:color w:val="auto"/>
                <w:sz w:val="20"/>
              </w:rPr>
            </w:pPr>
            <w:r w:rsidRPr="00B54434">
              <w:rPr>
                <w:rFonts w:cs="Arial"/>
                <w:color w:val="auto"/>
                <w:sz w:val="20"/>
              </w:rPr>
              <w:t>DXC Account Delivery Lead (acceptance)</w:t>
            </w:r>
          </w:p>
        </w:tc>
        <w:tc>
          <w:tcPr>
            <w:tcW w:w="1737" w:type="dxa"/>
            <w:tcBorders>
              <w:top w:val="single" w:sz="4" w:space="0" w:color="auto"/>
              <w:left w:val="single" w:sz="4" w:space="0" w:color="auto"/>
              <w:bottom w:val="single" w:sz="4" w:space="0" w:color="auto"/>
              <w:right w:val="single" w:sz="4" w:space="0" w:color="auto"/>
            </w:tcBorders>
          </w:tcPr>
          <w:p w14:paraId="0447BB3F" w14:textId="55976B05" w:rsidR="004A1B64" w:rsidRPr="00B54434" w:rsidRDefault="004A1B64" w:rsidP="004A1B64">
            <w:pPr>
              <w:pStyle w:val="TableText0"/>
              <w:rPr>
                <w:rFonts w:ascii="Arial" w:hAnsi="Arial" w:cs="Arial"/>
                <w:kern w:val="20"/>
              </w:rPr>
            </w:pPr>
          </w:p>
        </w:tc>
      </w:tr>
    </w:tbl>
    <w:p w14:paraId="2F73DE37" w14:textId="1E59408E" w:rsidR="001673C7" w:rsidRPr="0032218C" w:rsidRDefault="004A3BA4" w:rsidP="004A3BA4">
      <w:pPr>
        <w:pStyle w:val="Graphic"/>
        <w:rPr>
          <w:b/>
          <w:bCs/>
          <w:color w:val="767171" w:themeColor="background2" w:themeShade="80"/>
          <w:sz w:val="24"/>
          <w:szCs w:val="24"/>
        </w:rPr>
      </w:pPr>
      <w:bookmarkStart w:id="75" w:name="_Toc41604403"/>
      <w:bookmarkEnd w:id="74"/>
      <w:r w:rsidRPr="0032218C">
        <w:rPr>
          <w:b/>
          <w:bCs/>
          <w:color w:val="767171" w:themeColor="background2" w:themeShade="80"/>
          <w:sz w:val="24"/>
          <w:szCs w:val="24"/>
        </w:rPr>
        <w:t>DOCUMENT</w:t>
      </w:r>
      <w:r w:rsidR="001673C7" w:rsidRPr="0032218C">
        <w:rPr>
          <w:b/>
          <w:bCs/>
          <w:color w:val="767171" w:themeColor="background2" w:themeShade="80"/>
          <w:sz w:val="24"/>
          <w:szCs w:val="24"/>
        </w:rPr>
        <w:t xml:space="preserve"> </w:t>
      </w:r>
      <w:bookmarkEnd w:id="75"/>
      <w:r w:rsidRPr="0032218C">
        <w:rPr>
          <w:b/>
          <w:bCs/>
          <w:color w:val="767171" w:themeColor="background2" w:themeShade="80"/>
          <w:sz w:val="24"/>
          <w:szCs w:val="24"/>
        </w:rPr>
        <w:t>DISTRIBUTION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4994"/>
        <w:gridCol w:w="1777"/>
      </w:tblGrid>
      <w:tr w:rsidR="00124958" w:rsidRPr="0032218C" w14:paraId="56079847" w14:textId="77777777" w:rsidTr="001673C7">
        <w:trPr>
          <w:cantSplit/>
          <w:tblHeader/>
        </w:trPr>
        <w:tc>
          <w:tcPr>
            <w:tcW w:w="2250" w:type="dxa"/>
            <w:tcBorders>
              <w:top w:val="single" w:sz="4" w:space="0" w:color="auto"/>
              <w:left w:val="single" w:sz="4" w:space="0" w:color="auto"/>
              <w:bottom w:val="single" w:sz="4" w:space="0" w:color="auto"/>
              <w:right w:val="single" w:sz="4" w:space="0" w:color="auto"/>
            </w:tcBorders>
            <w:shd w:val="clear" w:color="auto" w:fill="747678"/>
            <w:vAlign w:val="center"/>
            <w:hideMark/>
          </w:tcPr>
          <w:p w14:paraId="0B20A8EB" w14:textId="77777777" w:rsidR="001673C7" w:rsidRPr="0032218C" w:rsidRDefault="001673C7">
            <w:pPr>
              <w:pStyle w:val="TableHeading"/>
            </w:pPr>
            <w:r w:rsidRPr="0032218C">
              <w:t>Name</w:t>
            </w:r>
          </w:p>
        </w:tc>
        <w:tc>
          <w:tcPr>
            <w:tcW w:w="4994" w:type="dxa"/>
            <w:tcBorders>
              <w:top w:val="single" w:sz="4" w:space="0" w:color="auto"/>
              <w:left w:val="single" w:sz="4" w:space="0" w:color="auto"/>
              <w:bottom w:val="single" w:sz="4" w:space="0" w:color="auto"/>
              <w:right w:val="single" w:sz="4" w:space="0" w:color="auto"/>
            </w:tcBorders>
            <w:shd w:val="clear" w:color="auto" w:fill="747678"/>
            <w:vAlign w:val="center"/>
            <w:hideMark/>
          </w:tcPr>
          <w:p w14:paraId="7EFCF70A" w14:textId="77777777" w:rsidR="001673C7" w:rsidRPr="0032218C" w:rsidRDefault="001673C7">
            <w:pPr>
              <w:pStyle w:val="TableHeading"/>
            </w:pPr>
            <w:r w:rsidRPr="0032218C">
              <w:t>Role</w:t>
            </w:r>
          </w:p>
        </w:tc>
        <w:tc>
          <w:tcPr>
            <w:tcW w:w="1777" w:type="dxa"/>
            <w:tcBorders>
              <w:top w:val="single" w:sz="4" w:space="0" w:color="auto"/>
              <w:left w:val="single" w:sz="4" w:space="0" w:color="auto"/>
              <w:bottom w:val="single" w:sz="4" w:space="0" w:color="auto"/>
              <w:right w:val="single" w:sz="4" w:space="0" w:color="auto"/>
            </w:tcBorders>
            <w:shd w:val="clear" w:color="auto" w:fill="747678"/>
            <w:vAlign w:val="center"/>
            <w:hideMark/>
          </w:tcPr>
          <w:p w14:paraId="499E3943" w14:textId="77777777" w:rsidR="001673C7" w:rsidRPr="0032218C" w:rsidRDefault="001673C7">
            <w:pPr>
              <w:pStyle w:val="TableHeading"/>
            </w:pPr>
            <w:r w:rsidRPr="0032218C">
              <w:t>Date</w:t>
            </w:r>
          </w:p>
        </w:tc>
      </w:tr>
      <w:tr w:rsidR="00124958" w:rsidRPr="0032218C" w14:paraId="2862A6B3" w14:textId="77777777" w:rsidTr="001673C7">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7C69CCEE" w14:textId="77777777" w:rsidR="001673C7" w:rsidRPr="0032218C" w:rsidRDefault="001673C7">
            <w:pPr>
              <w:rPr>
                <w:rFonts w:cs="Arial"/>
                <w:sz w:val="20"/>
              </w:rPr>
            </w:pPr>
            <w:r w:rsidRPr="0032218C">
              <w:rPr>
                <w:rFonts w:cs="Arial"/>
                <w:sz w:val="20"/>
              </w:rPr>
              <w:t xml:space="preserve"> As per agreed PMO process</w:t>
            </w:r>
          </w:p>
        </w:tc>
        <w:tc>
          <w:tcPr>
            <w:tcW w:w="4994" w:type="dxa"/>
            <w:tcBorders>
              <w:top w:val="single" w:sz="4" w:space="0" w:color="auto"/>
              <w:left w:val="single" w:sz="4" w:space="0" w:color="auto"/>
              <w:bottom w:val="single" w:sz="4" w:space="0" w:color="auto"/>
              <w:right w:val="single" w:sz="4" w:space="0" w:color="auto"/>
            </w:tcBorders>
            <w:vAlign w:val="center"/>
            <w:hideMark/>
          </w:tcPr>
          <w:p w14:paraId="01E7D14F" w14:textId="77777777" w:rsidR="001673C7" w:rsidRPr="0032218C" w:rsidRDefault="001673C7">
            <w:pPr>
              <w:rPr>
                <w:rFonts w:cs="Arial"/>
                <w:sz w:val="20"/>
              </w:rPr>
            </w:pPr>
            <w:r w:rsidRPr="0032218C">
              <w:rPr>
                <w:rFonts w:cs="Arial"/>
                <w:sz w:val="20"/>
              </w:rPr>
              <w:t xml:space="preserve"> </w:t>
            </w:r>
          </w:p>
        </w:tc>
        <w:tc>
          <w:tcPr>
            <w:tcW w:w="1777" w:type="dxa"/>
            <w:tcBorders>
              <w:top w:val="single" w:sz="4" w:space="0" w:color="auto"/>
              <w:left w:val="single" w:sz="4" w:space="0" w:color="auto"/>
              <w:bottom w:val="single" w:sz="4" w:space="0" w:color="auto"/>
              <w:right w:val="single" w:sz="4" w:space="0" w:color="auto"/>
            </w:tcBorders>
            <w:vAlign w:val="center"/>
            <w:hideMark/>
          </w:tcPr>
          <w:p w14:paraId="35556724" w14:textId="2D71F5F4" w:rsidR="001673C7" w:rsidRPr="0032218C" w:rsidRDefault="001673C7" w:rsidP="001673C7">
            <w:pPr>
              <w:pStyle w:val="BodyText1"/>
              <w:rPr>
                <w:rFonts w:cs="Arial"/>
                <w:kern w:val="20"/>
                <w:sz w:val="20"/>
              </w:rPr>
            </w:pPr>
          </w:p>
        </w:tc>
      </w:tr>
      <w:tr w:rsidR="00124958" w:rsidRPr="0032218C" w14:paraId="5DA175CE" w14:textId="77777777" w:rsidTr="001673C7">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6BA1EA9B" w14:textId="77777777" w:rsidR="001673C7" w:rsidRPr="0032218C" w:rsidRDefault="001673C7">
            <w:pPr>
              <w:rPr>
                <w:rFonts w:cs="Arial"/>
                <w:sz w:val="20"/>
              </w:rPr>
            </w:pPr>
            <w:r w:rsidRPr="0032218C">
              <w:rPr>
                <w:rFonts w:cs="Arial"/>
                <w:sz w:val="20"/>
              </w:rPr>
              <w:t>UWV Design Office</w:t>
            </w:r>
          </w:p>
        </w:tc>
        <w:tc>
          <w:tcPr>
            <w:tcW w:w="4994" w:type="dxa"/>
            <w:tcBorders>
              <w:top w:val="single" w:sz="4" w:space="0" w:color="auto"/>
              <w:left w:val="single" w:sz="4" w:space="0" w:color="auto"/>
              <w:bottom w:val="single" w:sz="4" w:space="0" w:color="auto"/>
              <w:right w:val="single" w:sz="4" w:space="0" w:color="auto"/>
            </w:tcBorders>
            <w:vAlign w:val="center"/>
            <w:hideMark/>
          </w:tcPr>
          <w:p w14:paraId="3DB22462" w14:textId="77777777" w:rsidR="001673C7" w:rsidRPr="0032218C" w:rsidRDefault="001673C7">
            <w:pPr>
              <w:rPr>
                <w:rFonts w:cs="Arial"/>
                <w:sz w:val="20"/>
              </w:rPr>
            </w:pPr>
            <w:r w:rsidRPr="0032218C">
              <w:rPr>
                <w:rFonts w:cs="Arial"/>
                <w:sz w:val="20"/>
              </w:rPr>
              <w:t>Design authority</w:t>
            </w:r>
          </w:p>
        </w:tc>
        <w:tc>
          <w:tcPr>
            <w:tcW w:w="1777" w:type="dxa"/>
            <w:tcBorders>
              <w:top w:val="single" w:sz="4" w:space="0" w:color="auto"/>
              <w:left w:val="single" w:sz="4" w:space="0" w:color="auto"/>
              <w:bottom w:val="single" w:sz="4" w:space="0" w:color="auto"/>
              <w:right w:val="single" w:sz="4" w:space="0" w:color="auto"/>
            </w:tcBorders>
            <w:vAlign w:val="center"/>
          </w:tcPr>
          <w:p w14:paraId="762AA8FA" w14:textId="77777777" w:rsidR="001673C7" w:rsidRPr="0032218C" w:rsidRDefault="001673C7">
            <w:pPr>
              <w:pStyle w:val="TableText0"/>
              <w:rPr>
                <w:rFonts w:ascii="Arial" w:hAnsi="Arial" w:cs="Arial"/>
                <w:kern w:val="20"/>
                <w:szCs w:val="20"/>
              </w:rPr>
            </w:pPr>
          </w:p>
        </w:tc>
      </w:tr>
    </w:tbl>
    <w:p w14:paraId="7C0DD608" w14:textId="4D6E4B0D" w:rsidR="001673C7" w:rsidRPr="0032218C" w:rsidRDefault="004A3BA4" w:rsidP="004A3BA4">
      <w:pPr>
        <w:pStyle w:val="Graphic"/>
        <w:rPr>
          <w:b/>
          <w:bCs/>
          <w:color w:val="767171" w:themeColor="background2" w:themeShade="80"/>
          <w:sz w:val="24"/>
          <w:szCs w:val="24"/>
        </w:rPr>
      </w:pPr>
      <w:r w:rsidRPr="0032218C">
        <w:rPr>
          <w:b/>
          <w:bCs/>
          <w:color w:val="767171" w:themeColor="background2" w:themeShade="80"/>
          <w:sz w:val="24"/>
          <w:szCs w:val="24"/>
        </w:rPr>
        <w:t>CHANGE HISTORY</w:t>
      </w:r>
    </w:p>
    <w:tbl>
      <w:tblPr>
        <w:tblW w:w="1089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440"/>
        <w:gridCol w:w="1980"/>
        <w:gridCol w:w="6030"/>
      </w:tblGrid>
      <w:tr w:rsidR="00031318" w:rsidRPr="0032218C" w14:paraId="4A26AD8F" w14:textId="77777777" w:rsidTr="00E646D5">
        <w:tc>
          <w:tcPr>
            <w:tcW w:w="1440" w:type="dxa"/>
            <w:tcBorders>
              <w:top w:val="single" w:sz="4" w:space="0" w:color="auto"/>
              <w:left w:val="single" w:sz="4" w:space="0" w:color="auto"/>
              <w:bottom w:val="single" w:sz="4" w:space="0" w:color="auto"/>
              <w:right w:val="single" w:sz="4" w:space="0" w:color="auto"/>
            </w:tcBorders>
            <w:shd w:val="clear" w:color="auto" w:fill="808080"/>
            <w:vAlign w:val="center"/>
            <w:hideMark/>
          </w:tcPr>
          <w:p w14:paraId="39D8DDC7" w14:textId="77777777" w:rsidR="001673C7" w:rsidRPr="0032218C" w:rsidRDefault="001673C7">
            <w:pPr>
              <w:pStyle w:val="TableHeading"/>
            </w:pPr>
            <w:r w:rsidRPr="0032218C">
              <w:t>Version</w:t>
            </w:r>
          </w:p>
        </w:tc>
        <w:tc>
          <w:tcPr>
            <w:tcW w:w="1440" w:type="dxa"/>
            <w:tcBorders>
              <w:top w:val="single" w:sz="4" w:space="0" w:color="auto"/>
              <w:left w:val="single" w:sz="4" w:space="0" w:color="auto"/>
              <w:bottom w:val="single" w:sz="4" w:space="0" w:color="auto"/>
              <w:right w:val="single" w:sz="4" w:space="0" w:color="auto"/>
            </w:tcBorders>
            <w:shd w:val="clear" w:color="auto" w:fill="808080"/>
            <w:vAlign w:val="center"/>
            <w:hideMark/>
          </w:tcPr>
          <w:p w14:paraId="4FC0F249" w14:textId="77777777" w:rsidR="001673C7" w:rsidRPr="0032218C" w:rsidRDefault="001673C7">
            <w:pPr>
              <w:pStyle w:val="TableHeading"/>
            </w:pPr>
            <w:r w:rsidRPr="0032218C">
              <w:t>Date</w:t>
            </w:r>
          </w:p>
        </w:tc>
        <w:tc>
          <w:tcPr>
            <w:tcW w:w="1980" w:type="dxa"/>
            <w:tcBorders>
              <w:top w:val="single" w:sz="4" w:space="0" w:color="auto"/>
              <w:left w:val="single" w:sz="4" w:space="0" w:color="auto"/>
              <w:bottom w:val="single" w:sz="4" w:space="0" w:color="auto"/>
              <w:right w:val="single" w:sz="4" w:space="0" w:color="auto"/>
            </w:tcBorders>
            <w:shd w:val="clear" w:color="auto" w:fill="808080"/>
            <w:vAlign w:val="center"/>
            <w:hideMark/>
          </w:tcPr>
          <w:p w14:paraId="381BAFF0" w14:textId="77777777" w:rsidR="001673C7" w:rsidRPr="0032218C" w:rsidRDefault="001673C7">
            <w:pPr>
              <w:pStyle w:val="TableHeading"/>
            </w:pPr>
            <w:r w:rsidRPr="0032218C">
              <w:t>Author</w:t>
            </w:r>
          </w:p>
        </w:tc>
        <w:tc>
          <w:tcPr>
            <w:tcW w:w="6030" w:type="dxa"/>
            <w:tcBorders>
              <w:top w:val="single" w:sz="4" w:space="0" w:color="auto"/>
              <w:left w:val="single" w:sz="4" w:space="0" w:color="auto"/>
              <w:bottom w:val="single" w:sz="4" w:space="0" w:color="auto"/>
              <w:right w:val="single" w:sz="4" w:space="0" w:color="auto"/>
            </w:tcBorders>
            <w:shd w:val="clear" w:color="auto" w:fill="808080"/>
            <w:vAlign w:val="center"/>
            <w:hideMark/>
          </w:tcPr>
          <w:p w14:paraId="193966BA" w14:textId="77777777" w:rsidR="001673C7" w:rsidRPr="0032218C" w:rsidRDefault="001673C7">
            <w:pPr>
              <w:pStyle w:val="TableHeading"/>
            </w:pPr>
            <w:r w:rsidRPr="0032218C">
              <w:t>Summary of Changes</w:t>
            </w:r>
          </w:p>
        </w:tc>
      </w:tr>
      <w:tr w:rsidR="001673C7" w:rsidRPr="0032218C" w14:paraId="6E5D198E" w14:textId="77777777" w:rsidTr="00E646D5">
        <w:tc>
          <w:tcPr>
            <w:tcW w:w="1440" w:type="dxa"/>
            <w:tcBorders>
              <w:top w:val="single" w:sz="4" w:space="0" w:color="auto"/>
              <w:left w:val="single" w:sz="4" w:space="0" w:color="auto"/>
              <w:bottom w:val="single" w:sz="4" w:space="0" w:color="auto"/>
              <w:right w:val="single" w:sz="4" w:space="0" w:color="auto"/>
            </w:tcBorders>
            <w:hideMark/>
          </w:tcPr>
          <w:p w14:paraId="5237DC36" w14:textId="77777777" w:rsidR="001673C7" w:rsidRPr="0032218C" w:rsidRDefault="001673C7">
            <w:pPr>
              <w:pStyle w:val="BodyText1"/>
              <w:rPr>
                <w:rFonts w:cs="Arial"/>
                <w:lang w:val="en-US"/>
              </w:rPr>
            </w:pPr>
            <w:r w:rsidRPr="0032218C">
              <w:rPr>
                <w:rFonts w:cs="Arial"/>
                <w:lang w:val="en-US"/>
              </w:rPr>
              <w:t>SharePoint version</w:t>
            </w:r>
          </w:p>
        </w:tc>
        <w:tc>
          <w:tcPr>
            <w:tcW w:w="1440" w:type="dxa"/>
            <w:tcBorders>
              <w:top w:val="single" w:sz="4" w:space="0" w:color="auto"/>
              <w:left w:val="single" w:sz="4" w:space="0" w:color="auto"/>
              <w:bottom w:val="single" w:sz="4" w:space="0" w:color="auto"/>
              <w:right w:val="single" w:sz="4" w:space="0" w:color="auto"/>
            </w:tcBorders>
            <w:hideMark/>
          </w:tcPr>
          <w:p w14:paraId="4407E58C" w14:textId="06D2883D" w:rsidR="001673C7" w:rsidRPr="0032218C" w:rsidRDefault="00FB6C37">
            <w:pPr>
              <w:pStyle w:val="BodyText1"/>
              <w:rPr>
                <w:rFonts w:cs="Arial"/>
                <w:lang w:val="en-US"/>
              </w:rPr>
            </w:pPr>
            <w:r>
              <w:rPr>
                <w:rFonts w:cs="Arial"/>
                <w:lang w:val="en-US"/>
              </w:rPr>
              <w:t>30</w:t>
            </w:r>
            <w:r w:rsidR="00852CB4">
              <w:rPr>
                <w:rFonts w:cs="Arial"/>
                <w:lang w:val="en-US"/>
              </w:rPr>
              <w:t>-06-2021</w:t>
            </w:r>
          </w:p>
        </w:tc>
        <w:tc>
          <w:tcPr>
            <w:tcW w:w="1980" w:type="dxa"/>
            <w:tcBorders>
              <w:top w:val="single" w:sz="4" w:space="0" w:color="auto"/>
              <w:left w:val="single" w:sz="4" w:space="0" w:color="auto"/>
              <w:bottom w:val="single" w:sz="4" w:space="0" w:color="auto"/>
              <w:right w:val="single" w:sz="4" w:space="0" w:color="auto"/>
            </w:tcBorders>
            <w:hideMark/>
          </w:tcPr>
          <w:p w14:paraId="7DFE1535" w14:textId="77777777" w:rsidR="001673C7" w:rsidRPr="0032218C" w:rsidRDefault="001673C7">
            <w:pPr>
              <w:pStyle w:val="BodyText1"/>
              <w:rPr>
                <w:rFonts w:cs="Arial"/>
                <w:lang w:val="en-US"/>
              </w:rPr>
            </w:pPr>
            <w:r w:rsidRPr="0032218C">
              <w:rPr>
                <w:rFonts w:cs="Arial"/>
                <w:lang w:val="en-US"/>
              </w:rPr>
              <w:t>DXC architecture team</w:t>
            </w:r>
          </w:p>
        </w:tc>
        <w:tc>
          <w:tcPr>
            <w:tcW w:w="6030" w:type="dxa"/>
            <w:tcBorders>
              <w:top w:val="single" w:sz="4" w:space="0" w:color="auto"/>
              <w:left w:val="single" w:sz="4" w:space="0" w:color="auto"/>
              <w:bottom w:val="single" w:sz="4" w:space="0" w:color="auto"/>
              <w:right w:val="single" w:sz="4" w:space="0" w:color="auto"/>
            </w:tcBorders>
            <w:hideMark/>
          </w:tcPr>
          <w:p w14:paraId="17807AEE" w14:textId="659EF5AC" w:rsidR="001673C7" w:rsidRPr="0032218C" w:rsidRDefault="001673C7" w:rsidP="001673C7">
            <w:pPr>
              <w:pStyle w:val="BodyText1"/>
              <w:rPr>
                <w:rFonts w:cs="Arial"/>
                <w:lang w:val="en-US"/>
              </w:rPr>
            </w:pPr>
            <w:r w:rsidRPr="0032218C">
              <w:rPr>
                <w:rFonts w:cs="Arial"/>
                <w:lang w:val="en-US"/>
              </w:rPr>
              <w:t xml:space="preserve">First iteration of the HLD </w:t>
            </w:r>
          </w:p>
          <w:p w14:paraId="28172AB5" w14:textId="1096D4B2" w:rsidR="009D6394" w:rsidRPr="0032218C" w:rsidRDefault="00FB6C37" w:rsidP="001F5393">
            <w:pPr>
              <w:pStyle w:val="BodyText1"/>
              <w:numPr>
                <w:ilvl w:val="0"/>
                <w:numId w:val="65"/>
              </w:numPr>
              <w:spacing w:line="280" w:lineRule="atLeast"/>
              <w:rPr>
                <w:rFonts w:cs="Arial"/>
                <w:lang w:val="en-US"/>
              </w:rPr>
            </w:pPr>
            <w:r>
              <w:rPr>
                <w:rFonts w:cs="Arial"/>
                <w:lang w:val="en-US"/>
              </w:rPr>
              <w:t xml:space="preserve">0.1 - </w:t>
            </w:r>
            <w:r w:rsidR="00852CB4">
              <w:rPr>
                <w:rFonts w:cs="Arial"/>
                <w:lang w:val="en-US"/>
              </w:rPr>
              <w:t xml:space="preserve">Creation </w:t>
            </w:r>
            <w:proofErr w:type="gramStart"/>
            <w:r w:rsidR="00852CB4">
              <w:rPr>
                <w:rFonts w:cs="Arial"/>
                <w:lang w:val="en-US"/>
              </w:rPr>
              <w:t>( chapter</w:t>
            </w:r>
            <w:proofErr w:type="gramEnd"/>
            <w:r w:rsidR="00852CB4">
              <w:rPr>
                <w:rFonts w:cs="Arial"/>
                <w:lang w:val="en-US"/>
              </w:rPr>
              <w:t xml:space="preserve"> 1-4 + 5.1 copied from IBM</w:t>
            </w:r>
            <w:r w:rsidR="003F1032">
              <w:rPr>
                <w:rFonts w:cs="Arial"/>
                <w:lang w:val="en-US"/>
              </w:rPr>
              <w:t xml:space="preserve"> HLD)</w:t>
            </w:r>
          </w:p>
          <w:p w14:paraId="1BCE2FFB" w14:textId="02736642" w:rsidR="009D6394" w:rsidRPr="0032218C" w:rsidRDefault="00FB6C37" w:rsidP="001F5393">
            <w:pPr>
              <w:pStyle w:val="BodyText1"/>
              <w:numPr>
                <w:ilvl w:val="0"/>
                <w:numId w:val="65"/>
              </w:numPr>
              <w:spacing w:line="280" w:lineRule="atLeast"/>
              <w:rPr>
                <w:rFonts w:cs="Arial"/>
                <w:lang w:val="en-US"/>
              </w:rPr>
            </w:pPr>
            <w:r>
              <w:rPr>
                <w:rFonts w:cs="Arial"/>
                <w:lang w:val="en-US"/>
              </w:rPr>
              <w:t xml:space="preserve">0.2 - </w:t>
            </w:r>
            <w:r w:rsidR="00961A3E">
              <w:rPr>
                <w:rFonts w:cs="Arial"/>
                <w:lang w:val="en-US"/>
              </w:rPr>
              <w:t>Removed</w:t>
            </w:r>
            <w:r w:rsidR="00EA239E">
              <w:rPr>
                <w:rFonts w:cs="Arial"/>
                <w:lang w:val="en-US"/>
              </w:rPr>
              <w:t xml:space="preserve"> </w:t>
            </w:r>
            <w:r w:rsidR="00FD22DA">
              <w:rPr>
                <w:rFonts w:cs="Arial"/>
                <w:lang w:val="en-US"/>
              </w:rPr>
              <w:t xml:space="preserve">irrelevant </w:t>
            </w:r>
            <w:r w:rsidR="00EA239E">
              <w:rPr>
                <w:rFonts w:cs="Arial"/>
                <w:lang w:val="en-US"/>
              </w:rPr>
              <w:t>CMO references</w:t>
            </w:r>
          </w:p>
          <w:p w14:paraId="1E43BF86" w14:textId="47FEDF76" w:rsidR="009D6394" w:rsidRPr="0032218C" w:rsidRDefault="00FB6C37" w:rsidP="001F5393">
            <w:pPr>
              <w:pStyle w:val="BodyText1"/>
              <w:numPr>
                <w:ilvl w:val="0"/>
                <w:numId w:val="65"/>
              </w:numPr>
              <w:rPr>
                <w:rFonts w:cs="Arial"/>
                <w:lang w:val="en-US"/>
              </w:rPr>
            </w:pPr>
            <w:r>
              <w:rPr>
                <w:rFonts w:cs="Arial"/>
                <w:lang w:val="en-US"/>
              </w:rPr>
              <w:t xml:space="preserve">0.3 </w:t>
            </w:r>
            <w:r w:rsidR="009D6CA9">
              <w:rPr>
                <w:rFonts w:cs="Arial"/>
                <w:lang w:val="en-US"/>
              </w:rPr>
              <w:t>–</w:t>
            </w:r>
            <w:r>
              <w:rPr>
                <w:rFonts w:cs="Arial"/>
                <w:lang w:val="en-US"/>
              </w:rPr>
              <w:t xml:space="preserve"> </w:t>
            </w:r>
            <w:r w:rsidR="009D6CA9">
              <w:rPr>
                <w:rFonts w:cs="Arial"/>
                <w:lang w:val="en-US"/>
              </w:rPr>
              <w:t>Where needed, relevant FMO information is added</w:t>
            </w:r>
          </w:p>
          <w:p w14:paraId="53368A1B" w14:textId="758BC52F" w:rsidR="001673C7" w:rsidRPr="0032218C" w:rsidRDefault="001673C7" w:rsidP="001673C7">
            <w:pPr>
              <w:pStyle w:val="BodyText1"/>
              <w:spacing w:line="280" w:lineRule="atLeast"/>
              <w:ind w:left="360"/>
              <w:rPr>
                <w:rFonts w:cs="Arial"/>
                <w:lang w:val="en-US"/>
              </w:rPr>
            </w:pPr>
          </w:p>
        </w:tc>
      </w:tr>
      <w:tr w:rsidR="001673C7" w:rsidRPr="0032218C" w14:paraId="3D244E58" w14:textId="77777777" w:rsidTr="00E646D5">
        <w:tc>
          <w:tcPr>
            <w:tcW w:w="1440" w:type="dxa"/>
            <w:tcBorders>
              <w:top w:val="single" w:sz="4" w:space="0" w:color="auto"/>
              <w:left w:val="single" w:sz="4" w:space="0" w:color="auto"/>
              <w:bottom w:val="single" w:sz="4" w:space="0" w:color="auto"/>
              <w:right w:val="single" w:sz="4" w:space="0" w:color="auto"/>
            </w:tcBorders>
            <w:hideMark/>
          </w:tcPr>
          <w:p w14:paraId="04AA5513" w14:textId="77777777" w:rsidR="001673C7" w:rsidRPr="0032218C" w:rsidRDefault="001673C7">
            <w:pPr>
              <w:pStyle w:val="BodyText1"/>
              <w:rPr>
                <w:rFonts w:cs="Arial"/>
                <w:lang w:val="en-US"/>
              </w:rPr>
            </w:pPr>
            <w:r w:rsidRPr="0032218C">
              <w:rPr>
                <w:rFonts w:cs="Arial"/>
                <w:lang w:val="en-US"/>
              </w:rPr>
              <w:t>SharePoint version</w:t>
            </w:r>
          </w:p>
        </w:tc>
        <w:tc>
          <w:tcPr>
            <w:tcW w:w="1440" w:type="dxa"/>
            <w:tcBorders>
              <w:top w:val="single" w:sz="4" w:space="0" w:color="auto"/>
              <w:left w:val="single" w:sz="4" w:space="0" w:color="auto"/>
              <w:bottom w:val="single" w:sz="4" w:space="0" w:color="auto"/>
              <w:right w:val="single" w:sz="4" w:space="0" w:color="auto"/>
            </w:tcBorders>
            <w:hideMark/>
          </w:tcPr>
          <w:p w14:paraId="173FE5A0" w14:textId="77777777" w:rsidR="006E635F" w:rsidRDefault="006E635F">
            <w:pPr>
              <w:pStyle w:val="BodyText1"/>
              <w:rPr>
                <w:rFonts w:cs="Arial"/>
                <w:lang w:val="en-US"/>
              </w:rPr>
            </w:pPr>
          </w:p>
          <w:p w14:paraId="76551E9F" w14:textId="77777777" w:rsidR="006E635F" w:rsidRDefault="006E635F">
            <w:pPr>
              <w:pStyle w:val="BodyText1"/>
              <w:rPr>
                <w:rFonts w:cs="Arial"/>
                <w:lang w:val="en-US"/>
              </w:rPr>
            </w:pPr>
            <w:r>
              <w:rPr>
                <w:rFonts w:cs="Arial"/>
                <w:lang w:val="en-US"/>
              </w:rPr>
              <w:t>13-10-2021</w:t>
            </w:r>
          </w:p>
          <w:p w14:paraId="3F94AFDA" w14:textId="77777777" w:rsidR="00463406" w:rsidRDefault="00463406">
            <w:pPr>
              <w:pStyle w:val="BodyText1"/>
              <w:rPr>
                <w:rFonts w:cs="Arial"/>
                <w:lang w:val="en-US"/>
              </w:rPr>
            </w:pPr>
          </w:p>
          <w:p w14:paraId="7ED87C58" w14:textId="77777777" w:rsidR="001673C7" w:rsidRDefault="009D1AAE">
            <w:pPr>
              <w:pStyle w:val="BodyText1"/>
              <w:rPr>
                <w:rFonts w:cs="Arial"/>
                <w:lang w:val="en-US"/>
              </w:rPr>
            </w:pPr>
            <w:r>
              <w:rPr>
                <w:rFonts w:cs="Arial"/>
                <w:lang w:val="en-US"/>
              </w:rPr>
              <w:t>26</w:t>
            </w:r>
            <w:r w:rsidR="003A24D6" w:rsidRPr="0032218C">
              <w:rPr>
                <w:rFonts w:cs="Arial"/>
                <w:lang w:val="en-US"/>
              </w:rPr>
              <w:t>-</w:t>
            </w:r>
            <w:r w:rsidR="00FB7514">
              <w:rPr>
                <w:rFonts w:cs="Arial"/>
                <w:lang w:val="en-US"/>
              </w:rPr>
              <w:t>10</w:t>
            </w:r>
            <w:r w:rsidR="003A24D6" w:rsidRPr="0032218C">
              <w:rPr>
                <w:rFonts w:cs="Arial"/>
                <w:lang w:val="en-US"/>
              </w:rPr>
              <w:t>-</w:t>
            </w:r>
            <w:r w:rsidR="007B24DB">
              <w:rPr>
                <w:rFonts w:cs="Arial"/>
                <w:lang w:val="en-US"/>
              </w:rPr>
              <w:t>2021</w:t>
            </w:r>
          </w:p>
          <w:p w14:paraId="647017E9" w14:textId="77777777" w:rsidR="00463406" w:rsidRDefault="00D25E6A">
            <w:pPr>
              <w:pStyle w:val="BodyText1"/>
              <w:rPr>
                <w:rFonts w:cs="Arial"/>
                <w:lang w:val="en-US"/>
              </w:rPr>
            </w:pPr>
            <w:r>
              <w:rPr>
                <w:rFonts w:cs="Arial"/>
                <w:lang w:val="en-US"/>
              </w:rPr>
              <w:t>01</w:t>
            </w:r>
            <w:r w:rsidR="00463406">
              <w:rPr>
                <w:rFonts w:cs="Arial"/>
                <w:lang w:val="en-US"/>
              </w:rPr>
              <w:t>-1</w:t>
            </w:r>
            <w:r>
              <w:rPr>
                <w:rFonts w:cs="Arial"/>
                <w:lang w:val="en-US"/>
              </w:rPr>
              <w:t>2</w:t>
            </w:r>
            <w:r w:rsidR="00463406">
              <w:rPr>
                <w:rFonts w:cs="Arial"/>
                <w:lang w:val="en-US"/>
              </w:rPr>
              <w:t>-2021</w:t>
            </w:r>
          </w:p>
          <w:p w14:paraId="5BC4C4BB" w14:textId="77777777" w:rsidR="008B1D40" w:rsidRDefault="008B1D40">
            <w:pPr>
              <w:pStyle w:val="BodyText1"/>
              <w:rPr>
                <w:rFonts w:cs="Arial"/>
                <w:lang w:val="en-US"/>
              </w:rPr>
            </w:pPr>
          </w:p>
          <w:p w14:paraId="158E7061" w14:textId="4E3B8277" w:rsidR="008B1D40" w:rsidRPr="0032218C" w:rsidRDefault="008B1D40">
            <w:pPr>
              <w:pStyle w:val="BodyText1"/>
              <w:rPr>
                <w:rFonts w:cs="Arial"/>
                <w:lang w:val="en-US"/>
              </w:rPr>
            </w:pPr>
            <w:r>
              <w:rPr>
                <w:rFonts w:cs="Arial"/>
                <w:lang w:val="en-US"/>
              </w:rPr>
              <w:t>10-12-2021</w:t>
            </w:r>
          </w:p>
        </w:tc>
        <w:tc>
          <w:tcPr>
            <w:tcW w:w="1980" w:type="dxa"/>
            <w:tcBorders>
              <w:top w:val="single" w:sz="4" w:space="0" w:color="auto"/>
              <w:left w:val="single" w:sz="4" w:space="0" w:color="auto"/>
              <w:bottom w:val="single" w:sz="4" w:space="0" w:color="auto"/>
              <w:right w:val="single" w:sz="4" w:space="0" w:color="auto"/>
            </w:tcBorders>
            <w:hideMark/>
          </w:tcPr>
          <w:p w14:paraId="1479EEBD" w14:textId="77777777" w:rsidR="001673C7" w:rsidRPr="0032218C" w:rsidRDefault="001673C7">
            <w:pPr>
              <w:pStyle w:val="BodyText1"/>
              <w:rPr>
                <w:rFonts w:cs="Arial"/>
                <w:lang w:val="en-US"/>
              </w:rPr>
            </w:pPr>
            <w:r w:rsidRPr="0032218C">
              <w:rPr>
                <w:rFonts w:cs="Arial"/>
                <w:lang w:val="en-US"/>
              </w:rPr>
              <w:t>DXC architecture team</w:t>
            </w:r>
          </w:p>
        </w:tc>
        <w:tc>
          <w:tcPr>
            <w:tcW w:w="6030" w:type="dxa"/>
            <w:tcBorders>
              <w:top w:val="single" w:sz="4" w:space="0" w:color="auto"/>
              <w:left w:val="single" w:sz="4" w:space="0" w:color="auto"/>
              <w:bottom w:val="single" w:sz="4" w:space="0" w:color="auto"/>
              <w:right w:val="single" w:sz="4" w:space="0" w:color="auto"/>
            </w:tcBorders>
            <w:hideMark/>
          </w:tcPr>
          <w:p w14:paraId="24C896AA" w14:textId="4D38A637" w:rsidR="001673C7" w:rsidRPr="0032218C" w:rsidRDefault="001673C7">
            <w:pPr>
              <w:pStyle w:val="BodyText1"/>
              <w:rPr>
                <w:rFonts w:cs="Arial"/>
                <w:lang w:val="en-US"/>
              </w:rPr>
            </w:pPr>
            <w:r w:rsidRPr="0032218C">
              <w:rPr>
                <w:rFonts w:cs="Arial"/>
                <w:lang w:val="en-US"/>
              </w:rPr>
              <w:t xml:space="preserve">Second iteration of the HLD </w:t>
            </w:r>
            <w:r w:rsidR="00686D80">
              <w:rPr>
                <w:rFonts w:cs="Arial"/>
                <w:lang w:val="en-US"/>
              </w:rPr>
              <w:t>(</w:t>
            </w:r>
            <w:r w:rsidR="004E02C6">
              <w:rPr>
                <w:rFonts w:cs="Arial"/>
                <w:lang w:val="en-US"/>
              </w:rPr>
              <w:t>V0.4</w:t>
            </w:r>
            <w:r w:rsidR="009D1AAE">
              <w:rPr>
                <w:rFonts w:cs="Arial"/>
                <w:lang w:val="en-US"/>
              </w:rPr>
              <w:t xml:space="preserve"> / 0.5</w:t>
            </w:r>
            <w:r w:rsidR="00686D80">
              <w:rPr>
                <w:rFonts w:cs="Arial"/>
                <w:lang w:val="en-US"/>
              </w:rPr>
              <w:t>)</w:t>
            </w:r>
          </w:p>
          <w:p w14:paraId="3E48AE9B" w14:textId="14A85C40" w:rsidR="001673C7" w:rsidRPr="0032218C" w:rsidRDefault="006E635F" w:rsidP="001F5393">
            <w:pPr>
              <w:pStyle w:val="BodyText1"/>
              <w:numPr>
                <w:ilvl w:val="0"/>
                <w:numId w:val="65"/>
              </w:numPr>
              <w:spacing w:line="280" w:lineRule="atLeast"/>
              <w:rPr>
                <w:rFonts w:cs="Arial"/>
                <w:lang w:val="en-US"/>
              </w:rPr>
            </w:pPr>
            <w:r>
              <w:rPr>
                <w:rFonts w:cs="Arial"/>
                <w:lang w:val="en-US"/>
              </w:rPr>
              <w:t>0.4</w:t>
            </w:r>
            <w:r w:rsidR="00686D80">
              <w:rPr>
                <w:rFonts w:cs="Arial"/>
                <w:lang w:val="en-US"/>
              </w:rPr>
              <w:t xml:space="preserve">: </w:t>
            </w:r>
            <w:r w:rsidR="008E3AA4" w:rsidRPr="0032218C">
              <w:rPr>
                <w:rFonts w:cs="Arial"/>
                <w:lang w:val="en-US"/>
              </w:rPr>
              <w:t>Update 1</w:t>
            </w:r>
            <w:r w:rsidR="00686D80">
              <w:rPr>
                <w:rFonts w:cs="Arial"/>
                <w:lang w:val="en-US"/>
              </w:rPr>
              <w:t xml:space="preserve"> (based on co-creation</w:t>
            </w:r>
            <w:r w:rsidR="00A4214D">
              <w:rPr>
                <w:rFonts w:cs="Arial"/>
                <w:lang w:val="en-US"/>
              </w:rPr>
              <w:t xml:space="preserve"> session</w:t>
            </w:r>
            <w:r w:rsidR="00CA4BDE">
              <w:rPr>
                <w:rFonts w:cs="Arial"/>
                <w:lang w:val="en-US"/>
              </w:rPr>
              <w:t xml:space="preserve"> and </w:t>
            </w:r>
            <w:proofErr w:type="spellStart"/>
            <w:r w:rsidR="00CA4BDE">
              <w:rPr>
                <w:rFonts w:cs="Arial"/>
                <w:lang w:val="en-US"/>
              </w:rPr>
              <w:t>connectivty</w:t>
            </w:r>
            <w:proofErr w:type="spellEnd"/>
            <w:r w:rsidR="00CA4BDE">
              <w:rPr>
                <w:rFonts w:cs="Arial"/>
                <w:lang w:val="en-US"/>
              </w:rPr>
              <w:t xml:space="preserve"> sheet</w:t>
            </w:r>
            <w:r w:rsidR="00686D80">
              <w:rPr>
                <w:rFonts w:cs="Arial"/>
                <w:lang w:val="en-US"/>
              </w:rPr>
              <w:t>)</w:t>
            </w:r>
          </w:p>
          <w:p w14:paraId="3B97008A" w14:textId="77777777" w:rsidR="001673C7" w:rsidRDefault="006E635F" w:rsidP="001F5393">
            <w:pPr>
              <w:pStyle w:val="BodyText1"/>
              <w:numPr>
                <w:ilvl w:val="0"/>
                <w:numId w:val="65"/>
              </w:numPr>
              <w:spacing w:line="280" w:lineRule="atLeast"/>
              <w:rPr>
                <w:rFonts w:cs="Arial"/>
                <w:lang w:val="en-US"/>
              </w:rPr>
            </w:pPr>
            <w:r>
              <w:rPr>
                <w:rFonts w:cs="Arial"/>
                <w:lang w:val="en-US"/>
              </w:rPr>
              <w:t>0.5</w:t>
            </w:r>
            <w:r w:rsidR="009D1AAE">
              <w:rPr>
                <w:rFonts w:cs="Arial"/>
                <w:lang w:val="en-US"/>
              </w:rPr>
              <w:t>: review comments processed</w:t>
            </w:r>
          </w:p>
          <w:p w14:paraId="405D8619" w14:textId="77777777" w:rsidR="00463406" w:rsidRDefault="00463406" w:rsidP="001F5393">
            <w:pPr>
              <w:pStyle w:val="BodyText1"/>
              <w:numPr>
                <w:ilvl w:val="0"/>
                <w:numId w:val="65"/>
              </w:numPr>
              <w:spacing w:line="280" w:lineRule="atLeast"/>
              <w:rPr>
                <w:rFonts w:cs="Arial"/>
                <w:lang w:val="en-US"/>
              </w:rPr>
            </w:pPr>
            <w:r>
              <w:rPr>
                <w:rFonts w:cs="Arial"/>
                <w:lang w:val="en-US"/>
              </w:rPr>
              <w:t xml:space="preserve">0.7: Added solution (chapter 5, 6 and Appendix) </w:t>
            </w:r>
            <w:r w:rsidR="00E20700">
              <w:rPr>
                <w:rFonts w:cs="Arial"/>
                <w:lang w:val="en-US"/>
              </w:rPr>
              <w:t xml:space="preserve">ready </w:t>
            </w:r>
            <w:r>
              <w:rPr>
                <w:rFonts w:cs="Arial"/>
                <w:lang w:val="en-US"/>
              </w:rPr>
              <w:t xml:space="preserve">for </w:t>
            </w:r>
            <w:r w:rsidR="007D1F1A">
              <w:rPr>
                <w:rFonts w:cs="Arial"/>
                <w:lang w:val="en-US"/>
              </w:rPr>
              <w:t xml:space="preserve">UWV, DXC security and peer </w:t>
            </w:r>
            <w:r>
              <w:rPr>
                <w:rFonts w:cs="Arial"/>
                <w:lang w:val="en-US"/>
              </w:rPr>
              <w:t>review</w:t>
            </w:r>
          </w:p>
          <w:p w14:paraId="06531A4A" w14:textId="16AD5831" w:rsidR="007815FF" w:rsidRPr="00360667" w:rsidRDefault="007815FF" w:rsidP="001F5393">
            <w:pPr>
              <w:pStyle w:val="BodyText1"/>
              <w:numPr>
                <w:ilvl w:val="0"/>
                <w:numId w:val="65"/>
              </w:numPr>
              <w:spacing w:line="280" w:lineRule="atLeast"/>
              <w:rPr>
                <w:rFonts w:cs="Arial"/>
                <w:lang w:val="en-US"/>
              </w:rPr>
            </w:pPr>
            <w:r>
              <w:rPr>
                <w:rFonts w:cs="Arial"/>
                <w:lang w:val="en-US"/>
              </w:rPr>
              <w:t>0.75: Review comments UWV processed</w:t>
            </w:r>
          </w:p>
        </w:tc>
      </w:tr>
      <w:tr w:rsidR="001673C7" w:rsidRPr="0032218C" w14:paraId="24AAB22C" w14:textId="77777777" w:rsidTr="00E646D5">
        <w:tc>
          <w:tcPr>
            <w:tcW w:w="1440" w:type="dxa"/>
            <w:tcBorders>
              <w:top w:val="single" w:sz="4" w:space="0" w:color="auto"/>
              <w:left w:val="single" w:sz="4" w:space="0" w:color="auto"/>
              <w:bottom w:val="single" w:sz="4" w:space="0" w:color="auto"/>
              <w:right w:val="single" w:sz="4" w:space="0" w:color="auto"/>
            </w:tcBorders>
            <w:hideMark/>
          </w:tcPr>
          <w:p w14:paraId="34DE480E" w14:textId="77777777" w:rsidR="001673C7" w:rsidRPr="0032218C" w:rsidRDefault="001673C7">
            <w:pPr>
              <w:pStyle w:val="BodyText1"/>
              <w:rPr>
                <w:rFonts w:cs="Arial"/>
                <w:lang w:val="en-US"/>
              </w:rPr>
            </w:pPr>
            <w:r w:rsidRPr="0032218C">
              <w:rPr>
                <w:rFonts w:cs="Arial"/>
                <w:lang w:val="en-US"/>
              </w:rPr>
              <w:t>Verification version 0.8</w:t>
            </w:r>
          </w:p>
        </w:tc>
        <w:tc>
          <w:tcPr>
            <w:tcW w:w="1440" w:type="dxa"/>
            <w:tcBorders>
              <w:top w:val="single" w:sz="4" w:space="0" w:color="auto"/>
              <w:left w:val="single" w:sz="4" w:space="0" w:color="auto"/>
              <w:bottom w:val="single" w:sz="4" w:space="0" w:color="auto"/>
              <w:right w:val="single" w:sz="4" w:space="0" w:color="auto"/>
            </w:tcBorders>
            <w:hideMark/>
          </w:tcPr>
          <w:p w14:paraId="3AB04BE3" w14:textId="77777777" w:rsidR="00396C03" w:rsidRDefault="00396C03">
            <w:pPr>
              <w:pStyle w:val="BodyText1"/>
              <w:rPr>
                <w:rFonts w:cs="Arial"/>
                <w:lang w:val="en-US"/>
              </w:rPr>
            </w:pPr>
          </w:p>
          <w:p w14:paraId="4E7F22DE" w14:textId="63F4A023" w:rsidR="001673C7" w:rsidRPr="0032218C" w:rsidRDefault="007F1CC3">
            <w:pPr>
              <w:pStyle w:val="BodyText1"/>
              <w:rPr>
                <w:rFonts w:cs="Arial"/>
                <w:lang w:val="en-US"/>
              </w:rPr>
            </w:pPr>
            <w:r>
              <w:rPr>
                <w:rFonts w:cs="Arial"/>
                <w:lang w:val="en-US"/>
              </w:rPr>
              <w:t>15-12-2021</w:t>
            </w:r>
          </w:p>
        </w:tc>
        <w:tc>
          <w:tcPr>
            <w:tcW w:w="1980" w:type="dxa"/>
            <w:tcBorders>
              <w:top w:val="single" w:sz="4" w:space="0" w:color="auto"/>
              <w:left w:val="single" w:sz="4" w:space="0" w:color="auto"/>
              <w:bottom w:val="single" w:sz="4" w:space="0" w:color="auto"/>
              <w:right w:val="single" w:sz="4" w:space="0" w:color="auto"/>
            </w:tcBorders>
            <w:hideMark/>
          </w:tcPr>
          <w:p w14:paraId="7E697A0F" w14:textId="77777777" w:rsidR="001673C7" w:rsidRPr="0032218C" w:rsidRDefault="001673C7">
            <w:pPr>
              <w:pStyle w:val="BodyText1"/>
              <w:rPr>
                <w:rFonts w:cs="Arial"/>
                <w:lang w:val="en-US"/>
              </w:rPr>
            </w:pPr>
            <w:r w:rsidRPr="0032218C">
              <w:rPr>
                <w:rFonts w:cs="Arial"/>
                <w:lang w:val="en-US"/>
              </w:rPr>
              <w:t>DXC architecture team</w:t>
            </w:r>
          </w:p>
        </w:tc>
        <w:tc>
          <w:tcPr>
            <w:tcW w:w="6030" w:type="dxa"/>
            <w:tcBorders>
              <w:top w:val="single" w:sz="4" w:space="0" w:color="auto"/>
              <w:left w:val="single" w:sz="4" w:space="0" w:color="auto"/>
              <w:bottom w:val="single" w:sz="4" w:space="0" w:color="auto"/>
              <w:right w:val="single" w:sz="4" w:space="0" w:color="auto"/>
            </w:tcBorders>
          </w:tcPr>
          <w:p w14:paraId="2F7C825E" w14:textId="1E4882A6" w:rsidR="001673C7" w:rsidRPr="0032218C" w:rsidRDefault="001673C7">
            <w:pPr>
              <w:pStyle w:val="BodyText1"/>
              <w:rPr>
                <w:rFonts w:cs="Arial"/>
                <w:lang w:val="en-US"/>
              </w:rPr>
            </w:pPr>
            <w:r w:rsidRPr="0032218C">
              <w:rPr>
                <w:rFonts w:cs="Arial"/>
                <w:lang w:val="en-US"/>
              </w:rPr>
              <w:t xml:space="preserve">Third iteration of the HLD </w:t>
            </w:r>
          </w:p>
          <w:p w14:paraId="56A21FCC" w14:textId="6ED22EB5" w:rsidR="001673C7" w:rsidRPr="008B1D40" w:rsidRDefault="007F1CC3" w:rsidP="008B1D40">
            <w:pPr>
              <w:pStyle w:val="BodyText1"/>
              <w:numPr>
                <w:ilvl w:val="0"/>
                <w:numId w:val="65"/>
              </w:numPr>
              <w:spacing w:line="280" w:lineRule="atLeast"/>
              <w:rPr>
                <w:rFonts w:cs="Arial"/>
                <w:lang w:val="en-US"/>
              </w:rPr>
            </w:pPr>
            <w:r>
              <w:rPr>
                <w:rFonts w:cs="Arial"/>
                <w:lang w:val="en-US"/>
              </w:rPr>
              <w:t>0.8</w:t>
            </w:r>
            <w:r w:rsidR="006023BB">
              <w:rPr>
                <w:rFonts w:cs="Arial"/>
                <w:lang w:val="en-US"/>
              </w:rPr>
              <w:t>: Ready for Account review (pending approval exception report)</w:t>
            </w:r>
          </w:p>
        </w:tc>
      </w:tr>
      <w:tr w:rsidR="001673C7" w:rsidRPr="0032218C" w14:paraId="6D347CD1" w14:textId="77777777" w:rsidTr="00E646D5">
        <w:tc>
          <w:tcPr>
            <w:tcW w:w="1440" w:type="dxa"/>
            <w:tcBorders>
              <w:top w:val="single" w:sz="4" w:space="0" w:color="auto"/>
              <w:left w:val="single" w:sz="4" w:space="0" w:color="auto"/>
              <w:bottom w:val="single" w:sz="4" w:space="0" w:color="auto"/>
              <w:right w:val="single" w:sz="4" w:space="0" w:color="auto"/>
            </w:tcBorders>
            <w:hideMark/>
          </w:tcPr>
          <w:p w14:paraId="43820C63" w14:textId="77777777" w:rsidR="001673C7" w:rsidRPr="0032218C" w:rsidRDefault="001673C7">
            <w:pPr>
              <w:pStyle w:val="BodyText1"/>
              <w:rPr>
                <w:rFonts w:cs="Arial"/>
                <w:lang w:val="en-US"/>
              </w:rPr>
            </w:pPr>
            <w:r w:rsidRPr="0032218C">
              <w:rPr>
                <w:rFonts w:cs="Arial"/>
                <w:lang w:val="en-US"/>
              </w:rPr>
              <w:t>Verification version 0.9</w:t>
            </w:r>
          </w:p>
        </w:tc>
        <w:tc>
          <w:tcPr>
            <w:tcW w:w="1440" w:type="dxa"/>
            <w:tcBorders>
              <w:top w:val="single" w:sz="4" w:space="0" w:color="auto"/>
              <w:left w:val="single" w:sz="4" w:space="0" w:color="auto"/>
              <w:bottom w:val="single" w:sz="4" w:space="0" w:color="auto"/>
              <w:right w:val="single" w:sz="4" w:space="0" w:color="auto"/>
            </w:tcBorders>
          </w:tcPr>
          <w:p w14:paraId="6F2219F6" w14:textId="4EAEFDBA" w:rsidR="001673C7" w:rsidRPr="0032218C" w:rsidRDefault="006121FC">
            <w:pPr>
              <w:pStyle w:val="BodyText1"/>
              <w:rPr>
                <w:rFonts w:cs="Arial"/>
                <w:lang w:val="en-US"/>
              </w:rPr>
            </w:pPr>
            <w:r>
              <w:rPr>
                <w:rFonts w:cs="Arial"/>
                <w:lang w:val="en-US"/>
              </w:rPr>
              <w:t>21-12-2021</w:t>
            </w:r>
          </w:p>
        </w:tc>
        <w:tc>
          <w:tcPr>
            <w:tcW w:w="1980" w:type="dxa"/>
            <w:tcBorders>
              <w:top w:val="single" w:sz="4" w:space="0" w:color="auto"/>
              <w:left w:val="single" w:sz="4" w:space="0" w:color="auto"/>
              <w:bottom w:val="single" w:sz="4" w:space="0" w:color="auto"/>
              <w:right w:val="single" w:sz="4" w:space="0" w:color="auto"/>
            </w:tcBorders>
            <w:hideMark/>
          </w:tcPr>
          <w:p w14:paraId="0A4AF712" w14:textId="77777777" w:rsidR="001673C7" w:rsidRPr="0032218C" w:rsidRDefault="001673C7">
            <w:pPr>
              <w:pStyle w:val="BodyText1"/>
              <w:rPr>
                <w:rFonts w:cs="Arial"/>
                <w:lang w:val="en-US"/>
              </w:rPr>
            </w:pPr>
            <w:r w:rsidRPr="0032218C">
              <w:rPr>
                <w:rFonts w:cs="Arial"/>
                <w:lang w:val="en-US"/>
              </w:rPr>
              <w:t>DXC architecture team</w:t>
            </w:r>
          </w:p>
        </w:tc>
        <w:tc>
          <w:tcPr>
            <w:tcW w:w="6030" w:type="dxa"/>
            <w:tcBorders>
              <w:top w:val="single" w:sz="4" w:space="0" w:color="auto"/>
              <w:left w:val="single" w:sz="4" w:space="0" w:color="auto"/>
              <w:bottom w:val="single" w:sz="4" w:space="0" w:color="auto"/>
              <w:right w:val="single" w:sz="4" w:space="0" w:color="auto"/>
            </w:tcBorders>
            <w:hideMark/>
          </w:tcPr>
          <w:p w14:paraId="78F51506" w14:textId="77777777" w:rsidR="001673C7" w:rsidRPr="0032218C" w:rsidRDefault="001673C7">
            <w:pPr>
              <w:pStyle w:val="BodyText1"/>
              <w:rPr>
                <w:rFonts w:cs="Arial"/>
                <w:lang w:val="en-US"/>
              </w:rPr>
            </w:pPr>
            <w:r w:rsidRPr="0032218C">
              <w:rPr>
                <w:rFonts w:cs="Arial"/>
                <w:lang w:val="en-US"/>
              </w:rPr>
              <w:t>Design Office verification</w:t>
            </w:r>
          </w:p>
        </w:tc>
      </w:tr>
      <w:tr w:rsidR="00006BDC" w:rsidRPr="0032218C" w14:paraId="5356DBF6" w14:textId="77777777" w:rsidTr="00E646D5">
        <w:tc>
          <w:tcPr>
            <w:tcW w:w="1440" w:type="dxa"/>
            <w:tcBorders>
              <w:top w:val="single" w:sz="4" w:space="0" w:color="auto"/>
              <w:left w:val="single" w:sz="4" w:space="0" w:color="auto"/>
              <w:bottom w:val="single" w:sz="4" w:space="0" w:color="auto"/>
              <w:right w:val="single" w:sz="4" w:space="0" w:color="auto"/>
            </w:tcBorders>
          </w:tcPr>
          <w:p w14:paraId="7D2A79BF" w14:textId="2D5411BF" w:rsidR="00006BDC" w:rsidRPr="0032218C" w:rsidRDefault="00006BDC">
            <w:pPr>
              <w:pStyle w:val="BodyText1"/>
              <w:rPr>
                <w:rFonts w:cs="Arial"/>
                <w:lang w:val="en-US"/>
              </w:rPr>
            </w:pPr>
            <w:r w:rsidRPr="0032218C">
              <w:rPr>
                <w:rFonts w:cs="Arial"/>
                <w:lang w:val="en-US"/>
              </w:rPr>
              <w:t>Version 1.0</w:t>
            </w:r>
          </w:p>
        </w:tc>
        <w:tc>
          <w:tcPr>
            <w:tcW w:w="1440" w:type="dxa"/>
            <w:tcBorders>
              <w:top w:val="single" w:sz="4" w:space="0" w:color="auto"/>
              <w:left w:val="single" w:sz="4" w:space="0" w:color="auto"/>
              <w:bottom w:val="single" w:sz="4" w:space="0" w:color="auto"/>
              <w:right w:val="single" w:sz="4" w:space="0" w:color="auto"/>
            </w:tcBorders>
          </w:tcPr>
          <w:p w14:paraId="618D9D47" w14:textId="3A20842B" w:rsidR="00006BDC" w:rsidRPr="0032218C" w:rsidRDefault="000C0C3B">
            <w:pPr>
              <w:pStyle w:val="BodyText1"/>
              <w:rPr>
                <w:rFonts w:cs="Arial"/>
                <w:lang w:val="en-US"/>
              </w:rPr>
            </w:pPr>
            <w:r>
              <w:rPr>
                <w:rFonts w:cs="Arial"/>
                <w:lang w:val="en-US"/>
              </w:rPr>
              <w:t>13-01-2022</w:t>
            </w:r>
          </w:p>
        </w:tc>
        <w:tc>
          <w:tcPr>
            <w:tcW w:w="1980" w:type="dxa"/>
            <w:tcBorders>
              <w:top w:val="single" w:sz="4" w:space="0" w:color="auto"/>
              <w:left w:val="single" w:sz="4" w:space="0" w:color="auto"/>
              <w:bottom w:val="single" w:sz="4" w:space="0" w:color="auto"/>
              <w:right w:val="single" w:sz="4" w:space="0" w:color="auto"/>
            </w:tcBorders>
          </w:tcPr>
          <w:p w14:paraId="10D7A79B" w14:textId="0E87DAF8" w:rsidR="00006BDC" w:rsidRPr="0032218C" w:rsidRDefault="00006BDC">
            <w:pPr>
              <w:pStyle w:val="BodyText1"/>
              <w:rPr>
                <w:rFonts w:cs="Arial"/>
                <w:lang w:val="en-US"/>
              </w:rPr>
            </w:pPr>
            <w:r w:rsidRPr="0032218C">
              <w:rPr>
                <w:rFonts w:cs="Arial"/>
                <w:lang w:val="en-US"/>
              </w:rPr>
              <w:t>DXC architecture team</w:t>
            </w:r>
          </w:p>
        </w:tc>
        <w:tc>
          <w:tcPr>
            <w:tcW w:w="6030" w:type="dxa"/>
            <w:tcBorders>
              <w:top w:val="single" w:sz="4" w:space="0" w:color="auto"/>
              <w:left w:val="single" w:sz="4" w:space="0" w:color="auto"/>
              <w:bottom w:val="single" w:sz="4" w:space="0" w:color="auto"/>
              <w:right w:val="single" w:sz="4" w:space="0" w:color="auto"/>
            </w:tcBorders>
          </w:tcPr>
          <w:p w14:paraId="3C458D9F" w14:textId="6A61E9EF" w:rsidR="00006BDC" w:rsidRPr="0032218C" w:rsidRDefault="00006BDC">
            <w:pPr>
              <w:pStyle w:val="BodyText1"/>
              <w:rPr>
                <w:rFonts w:cs="Arial"/>
                <w:lang w:val="en-US"/>
              </w:rPr>
            </w:pPr>
            <w:r w:rsidRPr="0032218C">
              <w:rPr>
                <w:rFonts w:cs="Arial"/>
                <w:lang w:val="en-US"/>
              </w:rPr>
              <w:t>Positive verified HLD</w:t>
            </w:r>
          </w:p>
        </w:tc>
      </w:tr>
      <w:tr w:rsidR="00006BDC" w14:paraId="0765873E" w14:textId="77777777" w:rsidTr="00E646D5">
        <w:tc>
          <w:tcPr>
            <w:tcW w:w="1440" w:type="dxa"/>
            <w:tcBorders>
              <w:top w:val="single" w:sz="4" w:space="0" w:color="auto"/>
              <w:left w:val="single" w:sz="4" w:space="0" w:color="auto"/>
              <w:bottom w:val="single" w:sz="4" w:space="0" w:color="auto"/>
              <w:right w:val="single" w:sz="4" w:space="0" w:color="auto"/>
            </w:tcBorders>
          </w:tcPr>
          <w:p w14:paraId="7AA89C10" w14:textId="6017CEE9" w:rsidR="00006BDC" w:rsidRPr="0032218C" w:rsidRDefault="00006BDC">
            <w:pPr>
              <w:pStyle w:val="BodyText1"/>
              <w:rPr>
                <w:rFonts w:cs="Arial"/>
                <w:lang w:val="en-US"/>
              </w:rPr>
            </w:pPr>
            <w:r w:rsidRPr="0032218C">
              <w:rPr>
                <w:rFonts w:cs="Arial"/>
                <w:lang w:val="en-US"/>
              </w:rPr>
              <w:t>Version 1.1</w:t>
            </w:r>
          </w:p>
        </w:tc>
        <w:tc>
          <w:tcPr>
            <w:tcW w:w="1440" w:type="dxa"/>
            <w:tcBorders>
              <w:top w:val="single" w:sz="4" w:space="0" w:color="auto"/>
              <w:left w:val="single" w:sz="4" w:space="0" w:color="auto"/>
              <w:bottom w:val="single" w:sz="4" w:space="0" w:color="auto"/>
              <w:right w:val="single" w:sz="4" w:space="0" w:color="auto"/>
            </w:tcBorders>
          </w:tcPr>
          <w:p w14:paraId="31780906" w14:textId="0C740428" w:rsidR="00006BDC" w:rsidRPr="0032218C" w:rsidRDefault="00596CD0">
            <w:pPr>
              <w:pStyle w:val="BodyText1"/>
              <w:rPr>
                <w:rFonts w:cs="Arial"/>
                <w:lang w:val="en-US"/>
              </w:rPr>
            </w:pPr>
            <w:r>
              <w:rPr>
                <w:rFonts w:cs="Arial"/>
                <w:lang w:val="en-US"/>
              </w:rPr>
              <w:t>18-08-2022</w:t>
            </w:r>
          </w:p>
        </w:tc>
        <w:tc>
          <w:tcPr>
            <w:tcW w:w="1980" w:type="dxa"/>
            <w:tcBorders>
              <w:top w:val="single" w:sz="4" w:space="0" w:color="auto"/>
              <w:left w:val="single" w:sz="4" w:space="0" w:color="auto"/>
              <w:bottom w:val="single" w:sz="4" w:space="0" w:color="auto"/>
              <w:right w:val="single" w:sz="4" w:space="0" w:color="auto"/>
            </w:tcBorders>
          </w:tcPr>
          <w:p w14:paraId="64FF04B8" w14:textId="6B13CCE6" w:rsidR="00006BDC" w:rsidRPr="0032218C" w:rsidRDefault="00006BDC">
            <w:pPr>
              <w:pStyle w:val="BodyText1"/>
              <w:rPr>
                <w:rFonts w:cs="Arial"/>
                <w:lang w:val="en-US"/>
              </w:rPr>
            </w:pPr>
            <w:r w:rsidRPr="0032218C">
              <w:rPr>
                <w:rFonts w:cs="Arial"/>
                <w:lang w:val="en-US"/>
              </w:rPr>
              <w:t>DXC architecture team</w:t>
            </w:r>
          </w:p>
        </w:tc>
        <w:tc>
          <w:tcPr>
            <w:tcW w:w="6030" w:type="dxa"/>
            <w:tcBorders>
              <w:top w:val="single" w:sz="4" w:space="0" w:color="auto"/>
              <w:left w:val="single" w:sz="4" w:space="0" w:color="auto"/>
              <w:bottom w:val="single" w:sz="4" w:space="0" w:color="auto"/>
              <w:right w:val="single" w:sz="4" w:space="0" w:color="auto"/>
            </w:tcBorders>
          </w:tcPr>
          <w:p w14:paraId="6FFD2130" w14:textId="77777777" w:rsidR="0094766A" w:rsidRPr="0032218C" w:rsidRDefault="0094766A" w:rsidP="0094766A">
            <w:pPr>
              <w:pStyle w:val="BodyText1"/>
              <w:rPr>
                <w:rFonts w:cs="Arial"/>
                <w:lang w:val="en-US"/>
              </w:rPr>
            </w:pPr>
            <w:r w:rsidRPr="0032218C">
              <w:rPr>
                <w:rFonts w:cs="Arial"/>
                <w:lang w:val="en-US"/>
              </w:rPr>
              <w:t>Post implementation HLD</w:t>
            </w:r>
          </w:p>
          <w:p w14:paraId="11665A91" w14:textId="77777777" w:rsidR="009D6394" w:rsidRDefault="00A8313B" w:rsidP="008B1D40">
            <w:pPr>
              <w:pStyle w:val="BodyText1"/>
              <w:numPr>
                <w:ilvl w:val="0"/>
                <w:numId w:val="65"/>
              </w:numPr>
              <w:spacing w:line="280" w:lineRule="atLeast"/>
              <w:rPr>
                <w:rFonts w:cs="Arial"/>
                <w:lang w:val="en-US"/>
              </w:rPr>
            </w:pPr>
            <w:r>
              <w:rPr>
                <w:rFonts w:cs="Arial"/>
                <w:lang w:val="en-US"/>
              </w:rPr>
              <w:t>Added decisions for usage of Power HA clusters</w:t>
            </w:r>
          </w:p>
          <w:p w14:paraId="0536D1FD" w14:textId="77777777" w:rsidR="001919BD" w:rsidRDefault="001919BD" w:rsidP="008B1D40">
            <w:pPr>
              <w:pStyle w:val="BodyText1"/>
              <w:numPr>
                <w:ilvl w:val="0"/>
                <w:numId w:val="65"/>
              </w:numPr>
              <w:spacing w:line="280" w:lineRule="atLeast"/>
              <w:rPr>
                <w:rFonts w:cs="Arial"/>
                <w:lang w:val="en-US"/>
              </w:rPr>
            </w:pPr>
            <w:r>
              <w:rPr>
                <w:rFonts w:cs="Arial"/>
                <w:lang w:val="en-US"/>
              </w:rPr>
              <w:t>Added version 4 for NFS</w:t>
            </w:r>
          </w:p>
          <w:p w14:paraId="74425A75" w14:textId="77777777" w:rsidR="001919BD" w:rsidRDefault="001919BD" w:rsidP="008B1D40">
            <w:pPr>
              <w:pStyle w:val="BodyText1"/>
              <w:numPr>
                <w:ilvl w:val="0"/>
                <w:numId w:val="65"/>
              </w:numPr>
              <w:spacing w:line="280" w:lineRule="atLeast"/>
              <w:rPr>
                <w:rFonts w:cs="Arial"/>
                <w:lang w:val="en-US"/>
              </w:rPr>
            </w:pPr>
            <w:r>
              <w:rPr>
                <w:rFonts w:cs="Arial"/>
                <w:lang w:val="en-US"/>
              </w:rPr>
              <w:t>Added UWV FB security control</w:t>
            </w:r>
          </w:p>
          <w:p w14:paraId="4C6B61FF" w14:textId="77777777" w:rsidR="00814E7C" w:rsidRDefault="00814E7C" w:rsidP="008B1D40">
            <w:pPr>
              <w:pStyle w:val="BodyText1"/>
              <w:numPr>
                <w:ilvl w:val="0"/>
                <w:numId w:val="65"/>
              </w:numPr>
              <w:spacing w:line="280" w:lineRule="atLeast"/>
              <w:rPr>
                <w:rFonts w:cs="Arial"/>
                <w:lang w:val="en-US"/>
              </w:rPr>
            </w:pPr>
            <w:r>
              <w:rPr>
                <w:rFonts w:cs="Arial"/>
                <w:lang w:val="en-US"/>
              </w:rPr>
              <w:lastRenderedPageBreak/>
              <w:t>Customer facing DN</w:t>
            </w:r>
            <w:r w:rsidR="00240BAF">
              <w:rPr>
                <w:rFonts w:cs="Arial"/>
                <w:lang w:val="en-US"/>
              </w:rPr>
              <w:t>S (+ LB config)</w:t>
            </w:r>
            <w:r>
              <w:rPr>
                <w:rFonts w:cs="Arial"/>
                <w:lang w:val="en-US"/>
              </w:rPr>
              <w:t xml:space="preserve"> adjusted</w:t>
            </w:r>
          </w:p>
          <w:p w14:paraId="29A74B3B" w14:textId="77777777" w:rsidR="00794CA1" w:rsidRDefault="00794CA1" w:rsidP="008B1D40">
            <w:pPr>
              <w:pStyle w:val="BodyText1"/>
              <w:numPr>
                <w:ilvl w:val="0"/>
                <w:numId w:val="65"/>
              </w:numPr>
              <w:spacing w:line="280" w:lineRule="atLeast"/>
              <w:rPr>
                <w:rFonts w:cs="Arial"/>
                <w:lang w:val="en-US"/>
              </w:rPr>
            </w:pPr>
            <w:r>
              <w:rPr>
                <w:rFonts w:cs="Arial"/>
                <w:lang w:val="en-US"/>
              </w:rPr>
              <w:t xml:space="preserve">Update Application Management zone </w:t>
            </w:r>
            <w:r w:rsidR="00D8538B">
              <w:rPr>
                <w:rFonts w:cs="Arial"/>
                <w:lang w:val="en-US"/>
              </w:rPr>
              <w:t>according to</w:t>
            </w:r>
            <w:r>
              <w:rPr>
                <w:rFonts w:cs="Arial"/>
                <w:lang w:val="en-US"/>
              </w:rPr>
              <w:t xml:space="preserve"> the latest agreed specification: Domain=Production, Security zone = DXC AM (application management)</w:t>
            </w:r>
          </w:p>
          <w:p w14:paraId="006B3798" w14:textId="77777777" w:rsidR="005C66D1" w:rsidRDefault="00D8538B" w:rsidP="005C66D1">
            <w:pPr>
              <w:pStyle w:val="BodyText1"/>
              <w:numPr>
                <w:ilvl w:val="0"/>
                <w:numId w:val="65"/>
              </w:numPr>
              <w:spacing w:line="280" w:lineRule="atLeast"/>
              <w:rPr>
                <w:rFonts w:cs="Arial"/>
                <w:lang w:val="en-US"/>
              </w:rPr>
            </w:pPr>
            <w:r>
              <w:rPr>
                <w:rFonts w:cs="Arial"/>
                <w:lang w:val="en-US"/>
              </w:rPr>
              <w:t xml:space="preserve">Appendix B: </w:t>
            </w:r>
            <w:proofErr w:type="gramStart"/>
            <w:r>
              <w:rPr>
                <w:rFonts w:cs="Arial"/>
                <w:lang w:val="en-US"/>
              </w:rPr>
              <w:t>added  connectivity</w:t>
            </w:r>
            <w:proofErr w:type="gramEnd"/>
            <w:r>
              <w:rPr>
                <w:rFonts w:cs="Arial"/>
                <w:lang w:val="en-US"/>
              </w:rPr>
              <w:t xml:space="preserve"> sheet</w:t>
            </w:r>
          </w:p>
          <w:p w14:paraId="636BBE0D" w14:textId="77777777" w:rsidR="005C66D1" w:rsidRDefault="005C66D1" w:rsidP="005C66D1">
            <w:pPr>
              <w:pStyle w:val="BodyText1"/>
              <w:numPr>
                <w:ilvl w:val="0"/>
                <w:numId w:val="65"/>
              </w:numPr>
              <w:spacing w:line="280" w:lineRule="atLeast"/>
              <w:rPr>
                <w:rFonts w:cs="Arial"/>
                <w:lang w:val="en-US"/>
              </w:rPr>
            </w:pPr>
            <w:r>
              <w:rPr>
                <w:rFonts w:cs="Arial"/>
                <w:lang w:val="en-US"/>
              </w:rPr>
              <w:t xml:space="preserve">Appendix A: added </w:t>
            </w:r>
            <w:proofErr w:type="spellStart"/>
            <w:r>
              <w:rPr>
                <w:rFonts w:cs="Arial"/>
                <w:lang w:val="en-US"/>
              </w:rPr>
              <w:t>servernames</w:t>
            </w:r>
            <w:proofErr w:type="spellEnd"/>
          </w:p>
          <w:p w14:paraId="2664E302" w14:textId="35EDE3E5" w:rsidR="0088573A" w:rsidRPr="005C66D1" w:rsidRDefault="0088573A" w:rsidP="005C66D1">
            <w:pPr>
              <w:pStyle w:val="BodyText1"/>
              <w:numPr>
                <w:ilvl w:val="0"/>
                <w:numId w:val="65"/>
              </w:numPr>
              <w:spacing w:line="280" w:lineRule="atLeast"/>
              <w:rPr>
                <w:rFonts w:cs="Arial"/>
                <w:lang w:val="en-US"/>
              </w:rPr>
            </w:pPr>
            <w:r>
              <w:rPr>
                <w:rFonts w:cs="Arial"/>
                <w:lang w:val="en-US"/>
              </w:rPr>
              <w:t xml:space="preserve">Updated 5.7, added EtP RAL </w:t>
            </w:r>
            <w:proofErr w:type="gramStart"/>
            <w:r>
              <w:rPr>
                <w:rFonts w:cs="Arial"/>
                <w:lang w:val="en-US"/>
              </w:rPr>
              <w:t>ID’s</w:t>
            </w:r>
            <w:proofErr w:type="gramEnd"/>
            <w:r>
              <w:rPr>
                <w:rFonts w:cs="Arial"/>
                <w:lang w:val="en-US"/>
              </w:rPr>
              <w:t xml:space="preserve"> and added additional EtP for TLS 1.0 and</w:t>
            </w:r>
          </w:p>
        </w:tc>
      </w:tr>
      <w:bookmarkEnd w:id="73"/>
      <w:tr w:rsidR="00F453A7" w14:paraId="7757A9DF" w14:textId="77777777" w:rsidTr="00F453A7">
        <w:tc>
          <w:tcPr>
            <w:tcW w:w="1440" w:type="dxa"/>
            <w:tcBorders>
              <w:top w:val="single" w:sz="4" w:space="0" w:color="auto"/>
              <w:left w:val="single" w:sz="4" w:space="0" w:color="auto"/>
              <w:bottom w:val="single" w:sz="4" w:space="0" w:color="auto"/>
              <w:right w:val="single" w:sz="4" w:space="0" w:color="auto"/>
            </w:tcBorders>
          </w:tcPr>
          <w:p w14:paraId="4A40B12C" w14:textId="613BC200" w:rsidR="00F453A7" w:rsidRPr="0032218C" w:rsidRDefault="00F453A7" w:rsidP="00567E6D">
            <w:pPr>
              <w:pStyle w:val="BodyText1"/>
              <w:rPr>
                <w:rFonts w:cs="Arial"/>
                <w:lang w:val="en-US"/>
              </w:rPr>
            </w:pPr>
            <w:r w:rsidRPr="0032218C">
              <w:rPr>
                <w:rFonts w:cs="Arial"/>
                <w:lang w:val="en-US"/>
              </w:rPr>
              <w:lastRenderedPageBreak/>
              <w:t>Version 1.</w:t>
            </w:r>
            <w:r>
              <w:rPr>
                <w:rFonts w:cs="Arial"/>
                <w:lang w:val="en-US"/>
              </w:rPr>
              <w:t>2</w:t>
            </w:r>
          </w:p>
        </w:tc>
        <w:tc>
          <w:tcPr>
            <w:tcW w:w="1440" w:type="dxa"/>
            <w:tcBorders>
              <w:top w:val="single" w:sz="4" w:space="0" w:color="auto"/>
              <w:left w:val="single" w:sz="4" w:space="0" w:color="auto"/>
              <w:bottom w:val="single" w:sz="4" w:space="0" w:color="auto"/>
              <w:right w:val="single" w:sz="4" w:space="0" w:color="auto"/>
            </w:tcBorders>
          </w:tcPr>
          <w:p w14:paraId="2ED9C040" w14:textId="34CB20F6" w:rsidR="00F453A7" w:rsidRPr="0032218C" w:rsidRDefault="00A57903" w:rsidP="00567E6D">
            <w:pPr>
              <w:pStyle w:val="BodyText1"/>
              <w:rPr>
                <w:rFonts w:cs="Arial"/>
                <w:lang w:val="en-US"/>
              </w:rPr>
            </w:pPr>
            <w:r>
              <w:rPr>
                <w:rFonts w:cs="Arial"/>
                <w:lang w:val="en-US"/>
              </w:rPr>
              <w:t>03-02-2023</w:t>
            </w:r>
          </w:p>
        </w:tc>
        <w:tc>
          <w:tcPr>
            <w:tcW w:w="1980" w:type="dxa"/>
            <w:tcBorders>
              <w:top w:val="single" w:sz="4" w:space="0" w:color="auto"/>
              <w:left w:val="single" w:sz="4" w:space="0" w:color="auto"/>
              <w:bottom w:val="single" w:sz="4" w:space="0" w:color="auto"/>
              <w:right w:val="single" w:sz="4" w:space="0" w:color="auto"/>
            </w:tcBorders>
          </w:tcPr>
          <w:p w14:paraId="72B113DD" w14:textId="77777777" w:rsidR="00F453A7" w:rsidRPr="0032218C" w:rsidRDefault="00F453A7" w:rsidP="00567E6D">
            <w:pPr>
              <w:pStyle w:val="BodyText1"/>
              <w:rPr>
                <w:rFonts w:cs="Arial"/>
                <w:lang w:val="en-US"/>
              </w:rPr>
            </w:pPr>
            <w:r w:rsidRPr="0032218C">
              <w:rPr>
                <w:rFonts w:cs="Arial"/>
                <w:lang w:val="en-US"/>
              </w:rPr>
              <w:t>DXC architecture team</w:t>
            </w:r>
          </w:p>
        </w:tc>
        <w:tc>
          <w:tcPr>
            <w:tcW w:w="6030" w:type="dxa"/>
            <w:tcBorders>
              <w:top w:val="single" w:sz="4" w:space="0" w:color="auto"/>
              <w:left w:val="single" w:sz="4" w:space="0" w:color="auto"/>
              <w:bottom w:val="single" w:sz="4" w:space="0" w:color="auto"/>
              <w:right w:val="single" w:sz="4" w:space="0" w:color="auto"/>
            </w:tcBorders>
          </w:tcPr>
          <w:p w14:paraId="0E540378" w14:textId="6BB4BF95" w:rsidR="00F453A7" w:rsidRPr="0032218C" w:rsidRDefault="00F453A7" w:rsidP="00567E6D">
            <w:pPr>
              <w:pStyle w:val="BodyText1"/>
              <w:rPr>
                <w:rFonts w:cs="Arial"/>
                <w:lang w:val="en-US"/>
              </w:rPr>
            </w:pPr>
            <w:r w:rsidRPr="0032218C">
              <w:rPr>
                <w:rFonts w:cs="Arial"/>
                <w:lang w:val="en-US"/>
              </w:rPr>
              <w:t xml:space="preserve">Post </w:t>
            </w:r>
            <w:r>
              <w:rPr>
                <w:rFonts w:cs="Arial"/>
                <w:lang w:val="en-US"/>
              </w:rPr>
              <w:t>Aftercare</w:t>
            </w:r>
            <w:r w:rsidRPr="0032218C">
              <w:rPr>
                <w:rFonts w:cs="Arial"/>
                <w:lang w:val="en-US"/>
              </w:rPr>
              <w:t xml:space="preserve"> HLD</w:t>
            </w:r>
          </w:p>
          <w:p w14:paraId="2F96288C" w14:textId="37E94421" w:rsidR="0073342E" w:rsidRDefault="0073342E" w:rsidP="0073342E">
            <w:pPr>
              <w:rPr>
                <w:rFonts w:cs="Arial"/>
                <w:szCs w:val="22"/>
                <w:lang w:val="en-US"/>
              </w:rPr>
            </w:pPr>
            <w:r w:rsidRPr="00BC2A9D">
              <w:rPr>
                <w:rFonts w:cs="Arial"/>
                <w:szCs w:val="22"/>
                <w:lang w:val="en-US"/>
              </w:rPr>
              <w:t xml:space="preserve">19-08-2022: COPY-DB1-P and </w:t>
            </w:r>
            <w:r w:rsidRPr="00BC2A9D">
              <w:rPr>
                <w:rFonts w:eastAsia="Times New Roman" w:cs="Arial"/>
                <w:szCs w:val="22"/>
                <w:lang w:bidi="ar-SA"/>
              </w:rPr>
              <w:t xml:space="preserve">COPY-DB1-A -&gt; </w:t>
            </w:r>
            <w:proofErr w:type="spellStart"/>
            <w:r w:rsidRPr="00BC2A9D">
              <w:rPr>
                <w:rFonts w:eastAsia="Times New Roman" w:cs="Arial"/>
                <w:szCs w:val="22"/>
                <w:lang w:bidi="ar-SA"/>
              </w:rPr>
              <w:t>vcpu</w:t>
            </w:r>
            <w:proofErr w:type="spellEnd"/>
            <w:r w:rsidRPr="00BC2A9D">
              <w:rPr>
                <w:rFonts w:eastAsia="Times New Roman" w:cs="Arial"/>
                <w:szCs w:val="22"/>
                <w:lang w:bidi="ar-SA"/>
              </w:rPr>
              <w:t xml:space="preserve"> changed fr</w:t>
            </w:r>
            <w:r w:rsidR="00BC2A9D" w:rsidRPr="00BC2A9D">
              <w:rPr>
                <w:rFonts w:eastAsia="Times New Roman" w:cs="Arial"/>
                <w:szCs w:val="22"/>
                <w:lang w:bidi="ar-SA"/>
              </w:rPr>
              <w:t>o</w:t>
            </w:r>
            <w:r w:rsidRPr="00BC2A9D">
              <w:rPr>
                <w:rFonts w:eastAsia="Times New Roman" w:cs="Arial"/>
                <w:szCs w:val="22"/>
                <w:lang w:bidi="ar-SA"/>
              </w:rPr>
              <w:t xml:space="preserve">m 1 to 2 for better </w:t>
            </w:r>
            <w:proofErr w:type="spellStart"/>
            <w:r w:rsidRPr="00BC2A9D">
              <w:rPr>
                <w:rFonts w:eastAsia="Times New Roman" w:cs="Arial"/>
                <w:szCs w:val="22"/>
                <w:lang w:bidi="ar-SA"/>
              </w:rPr>
              <w:t>performan</w:t>
            </w:r>
            <w:r w:rsidRPr="00BC2A9D">
              <w:rPr>
                <w:rFonts w:cs="Arial"/>
                <w:szCs w:val="22"/>
                <w:lang w:val="en-US"/>
              </w:rPr>
              <w:t>ce</w:t>
            </w:r>
            <w:proofErr w:type="spellEnd"/>
            <w:r w:rsidRPr="00BC2A9D">
              <w:rPr>
                <w:rFonts w:cs="Arial"/>
                <w:szCs w:val="22"/>
                <w:lang w:val="en-US"/>
              </w:rPr>
              <w:t xml:space="preserve"> (</w:t>
            </w:r>
            <w:r w:rsidR="00BC2A9D" w:rsidRPr="00BC2A9D">
              <w:rPr>
                <w:rFonts w:cs="Arial"/>
                <w:szCs w:val="22"/>
                <w:lang w:val="en-US"/>
              </w:rPr>
              <w:t>CPU procs raised from 1.0 to 1.4)</w:t>
            </w:r>
          </w:p>
          <w:p w14:paraId="39123B70" w14:textId="4A7D8521" w:rsidR="00E8001D" w:rsidRDefault="00243382" w:rsidP="00E8001D">
            <w:pPr>
              <w:rPr>
                <w:rFonts w:cs="Arial"/>
                <w:szCs w:val="22"/>
                <w:lang w:val="en-US"/>
              </w:rPr>
            </w:pPr>
            <w:r>
              <w:rPr>
                <w:rFonts w:cs="Arial"/>
                <w:szCs w:val="22"/>
              </w:rPr>
              <w:t>30-</w:t>
            </w:r>
            <w:r w:rsidRPr="00E8001D">
              <w:rPr>
                <w:rFonts w:cs="Arial"/>
                <w:szCs w:val="22"/>
                <w:lang w:val="en-US"/>
              </w:rPr>
              <w:t xml:space="preserve">09-2022: </w:t>
            </w:r>
            <w:r w:rsidR="00E8001D" w:rsidRPr="00E8001D">
              <w:rPr>
                <w:rFonts w:cs="Arial"/>
                <w:szCs w:val="22"/>
                <w:lang w:val="en-US"/>
              </w:rPr>
              <w:t>Staging1-AM</w:t>
            </w:r>
            <w:r w:rsidR="00E8001D">
              <w:rPr>
                <w:rFonts w:cs="Arial"/>
                <w:szCs w:val="22"/>
                <w:lang w:val="en-US"/>
              </w:rPr>
              <w:t xml:space="preserve"> -&gt; SLA changed from </w:t>
            </w:r>
            <w:r w:rsidR="00690FBD">
              <w:rPr>
                <w:rFonts w:cs="Arial"/>
                <w:szCs w:val="22"/>
                <w:lang w:val="en-US"/>
              </w:rPr>
              <w:t xml:space="preserve">Gold to Bronze (was moved from </w:t>
            </w:r>
            <w:proofErr w:type="spellStart"/>
            <w:r w:rsidR="00690FBD">
              <w:rPr>
                <w:rFonts w:cs="Arial"/>
                <w:szCs w:val="22"/>
                <w:lang w:val="en-US"/>
              </w:rPr>
              <w:t>Generieke</w:t>
            </w:r>
            <w:proofErr w:type="spellEnd"/>
            <w:r w:rsidR="00690FBD">
              <w:rPr>
                <w:rFonts w:cs="Arial"/>
                <w:szCs w:val="22"/>
                <w:lang w:val="en-US"/>
              </w:rPr>
              <w:t xml:space="preserve"> Services to SONAR therefore deviation SLA)</w:t>
            </w:r>
          </w:p>
          <w:p w14:paraId="26AE6D4C" w14:textId="6581B580" w:rsidR="007F49D5" w:rsidRDefault="00917D62" w:rsidP="007F49D5">
            <w:pPr>
              <w:rPr>
                <w:rFonts w:cs="Arial"/>
                <w:szCs w:val="22"/>
                <w:lang w:val="en-US"/>
              </w:rPr>
            </w:pPr>
            <w:r w:rsidRPr="007F49D5">
              <w:rPr>
                <w:rFonts w:cs="Arial"/>
                <w:szCs w:val="22"/>
                <w:lang w:val="en-US"/>
              </w:rPr>
              <w:t xml:space="preserve">30-09-2022: </w:t>
            </w:r>
            <w:r w:rsidR="007F49D5" w:rsidRPr="007F49D5">
              <w:rPr>
                <w:rFonts w:cs="Arial"/>
                <w:szCs w:val="22"/>
                <w:lang w:val="en-US"/>
              </w:rPr>
              <w:t>Public-APP1-5-P adjusted from 90 Gb RAM to 92 GB to be in line with the actual deployment</w:t>
            </w:r>
          </w:p>
          <w:p w14:paraId="1286393E" w14:textId="028BC94D" w:rsidR="008C5395" w:rsidRDefault="008C5395" w:rsidP="007F49D5">
            <w:pPr>
              <w:rPr>
                <w:rFonts w:cs="Arial"/>
                <w:szCs w:val="22"/>
                <w:lang w:val="en-US"/>
              </w:rPr>
            </w:pPr>
            <w:r>
              <w:rPr>
                <w:rFonts w:cs="Arial"/>
                <w:szCs w:val="22"/>
                <w:lang w:val="en-US"/>
              </w:rPr>
              <w:t xml:space="preserve">12-10-2022: Updated storage layout in Appendix A for AIX clusters </w:t>
            </w:r>
            <w:r w:rsidR="00030790">
              <w:rPr>
                <w:rFonts w:cs="Arial"/>
                <w:szCs w:val="22"/>
                <w:lang w:val="en-US"/>
              </w:rPr>
              <w:t>according to</w:t>
            </w:r>
            <w:r>
              <w:rPr>
                <w:rFonts w:cs="Arial"/>
                <w:szCs w:val="22"/>
                <w:lang w:val="en-US"/>
              </w:rPr>
              <w:t xml:space="preserve"> the latest template to make it clearer</w:t>
            </w:r>
          </w:p>
          <w:p w14:paraId="38A6CA5B" w14:textId="355BBBD9" w:rsidR="00030790" w:rsidRDefault="00030790" w:rsidP="007F49D5">
            <w:pPr>
              <w:rPr>
                <w:rFonts w:cs="Arial"/>
                <w:szCs w:val="22"/>
                <w:lang w:val="en-US"/>
              </w:rPr>
            </w:pPr>
            <w:r>
              <w:rPr>
                <w:rFonts w:cs="Arial"/>
                <w:szCs w:val="22"/>
                <w:lang w:val="en-US"/>
              </w:rPr>
              <w:t xml:space="preserve">13-10-2022: </w:t>
            </w:r>
            <w:r w:rsidR="00456EC6" w:rsidRPr="00137388">
              <w:rPr>
                <w:rFonts w:eastAsia="Times New Roman" w:cs="Arial"/>
                <w:sz w:val="20"/>
                <w:lang w:bidi="ar-SA"/>
              </w:rPr>
              <w:t>SONAR-DB1-P</w:t>
            </w:r>
            <w:r w:rsidR="00456EC6">
              <w:rPr>
                <w:rFonts w:eastAsia="Times New Roman" w:cs="Arial"/>
                <w:sz w:val="20"/>
                <w:lang w:bidi="ar-SA"/>
              </w:rPr>
              <w:t xml:space="preserve"> and </w:t>
            </w:r>
            <w:r w:rsidR="00456EC6" w:rsidRPr="00137388">
              <w:rPr>
                <w:rFonts w:eastAsia="Times New Roman" w:cs="Arial"/>
                <w:sz w:val="20"/>
                <w:lang w:bidi="ar-SA"/>
              </w:rPr>
              <w:t>SONAR-DB</w:t>
            </w:r>
            <w:r w:rsidR="00456EC6">
              <w:rPr>
                <w:rFonts w:eastAsia="Times New Roman" w:cs="Arial"/>
                <w:sz w:val="20"/>
                <w:lang w:bidi="ar-SA"/>
              </w:rPr>
              <w:t>2</w:t>
            </w:r>
            <w:r w:rsidR="00456EC6" w:rsidRPr="00137388">
              <w:rPr>
                <w:rFonts w:eastAsia="Times New Roman" w:cs="Arial"/>
                <w:sz w:val="20"/>
                <w:lang w:bidi="ar-SA"/>
              </w:rPr>
              <w:t>-P</w:t>
            </w:r>
            <w:r w:rsidR="00456EC6">
              <w:rPr>
                <w:rFonts w:eastAsia="Times New Roman" w:cs="Arial"/>
                <w:sz w:val="20"/>
                <w:lang w:bidi="ar-SA"/>
              </w:rPr>
              <w:t xml:space="preserve">, </w:t>
            </w:r>
            <w:r w:rsidRPr="007F49D5">
              <w:rPr>
                <w:rFonts w:cs="Arial"/>
                <w:szCs w:val="22"/>
                <w:lang w:val="en-US"/>
              </w:rPr>
              <w:t xml:space="preserve">adjusted from </w:t>
            </w:r>
            <w:r w:rsidR="00456EC6">
              <w:rPr>
                <w:rFonts w:cs="Arial"/>
                <w:szCs w:val="22"/>
                <w:lang w:val="en-US"/>
              </w:rPr>
              <w:t>204</w:t>
            </w:r>
            <w:r w:rsidRPr="007F49D5">
              <w:rPr>
                <w:rFonts w:cs="Arial"/>
                <w:szCs w:val="22"/>
                <w:lang w:val="en-US"/>
              </w:rPr>
              <w:t xml:space="preserve"> Gb RAM to </w:t>
            </w:r>
            <w:r w:rsidR="00456EC6">
              <w:rPr>
                <w:rFonts w:cs="Arial"/>
                <w:szCs w:val="22"/>
                <w:lang w:val="en-US"/>
              </w:rPr>
              <w:t>208</w:t>
            </w:r>
            <w:r w:rsidRPr="007F49D5">
              <w:rPr>
                <w:rFonts w:cs="Arial"/>
                <w:szCs w:val="22"/>
                <w:lang w:val="en-US"/>
              </w:rPr>
              <w:t xml:space="preserve"> GB to be in line with the actual deployment</w:t>
            </w:r>
          </w:p>
          <w:p w14:paraId="2009F4CD" w14:textId="69C6370A" w:rsidR="00FD45B9" w:rsidRDefault="00FD45B9" w:rsidP="007F49D5">
            <w:pPr>
              <w:rPr>
                <w:rFonts w:cs="Arial"/>
                <w:szCs w:val="22"/>
                <w:lang w:val="en-US"/>
              </w:rPr>
            </w:pPr>
            <w:r>
              <w:rPr>
                <w:rFonts w:cs="Arial"/>
                <w:szCs w:val="22"/>
                <w:lang w:val="en-US"/>
              </w:rPr>
              <w:t>19-10-2022:</w:t>
            </w:r>
            <w:r w:rsidR="00567E6D">
              <w:rPr>
                <w:rFonts w:cs="Arial"/>
                <w:szCs w:val="22"/>
                <w:lang w:val="en-US"/>
              </w:rPr>
              <w:t xml:space="preserve"> Updated FS1-P, updated storage from 400GB to 1000 GB, additional storage was needed for proper working</w:t>
            </w:r>
          </w:p>
          <w:p w14:paraId="628BD810" w14:textId="0D3DA782" w:rsidR="003A0E6E" w:rsidRDefault="00E749F4" w:rsidP="007F49D5">
            <w:pPr>
              <w:rPr>
                <w:rFonts w:cs="Arial"/>
                <w:szCs w:val="22"/>
                <w:lang w:val="en-US"/>
              </w:rPr>
            </w:pPr>
            <w:r>
              <w:rPr>
                <w:rFonts w:cs="Arial"/>
                <w:szCs w:val="22"/>
                <w:lang w:val="en-US"/>
              </w:rPr>
              <w:t>26-10-2022: updated Appendix A storage</w:t>
            </w:r>
            <w:r w:rsidR="000C4FE8">
              <w:rPr>
                <w:rFonts w:cs="Arial"/>
                <w:szCs w:val="22"/>
                <w:lang w:val="en-US"/>
              </w:rPr>
              <w:t xml:space="preserve"> AIX Cluster (oracle), added missing 100 GB </w:t>
            </w:r>
            <w:r w:rsidR="00A93F75">
              <w:rPr>
                <w:rFonts w:cs="Arial"/>
                <w:szCs w:val="22"/>
                <w:lang w:val="en-US"/>
              </w:rPr>
              <w:t>for Oracle Binaries and 100 Gb AS</w:t>
            </w:r>
            <w:r w:rsidR="00544A71">
              <w:rPr>
                <w:rFonts w:cs="Arial"/>
                <w:szCs w:val="22"/>
                <w:lang w:val="en-US"/>
              </w:rPr>
              <w:t>M</w:t>
            </w:r>
            <w:r w:rsidR="00A93F75">
              <w:rPr>
                <w:rFonts w:cs="Arial"/>
                <w:szCs w:val="22"/>
                <w:lang w:val="en-US"/>
              </w:rPr>
              <w:t xml:space="preserve"> binaries for each node</w:t>
            </w:r>
            <w:r w:rsidR="00593A08">
              <w:rPr>
                <w:rFonts w:cs="Arial"/>
                <w:szCs w:val="22"/>
                <w:lang w:val="en-US"/>
              </w:rPr>
              <w:t>, and added 50 GB shared storage for the script folder which is used to run batches</w:t>
            </w:r>
          </w:p>
          <w:p w14:paraId="4F2C737F" w14:textId="0E34E318" w:rsidR="00F453A7" w:rsidRPr="0073342E" w:rsidRDefault="00B66680" w:rsidP="00A57903">
            <w:pPr>
              <w:rPr>
                <w:rFonts w:cs="Arial"/>
              </w:rPr>
            </w:pPr>
            <w:r>
              <w:rPr>
                <w:rFonts w:cs="Arial"/>
                <w:szCs w:val="22"/>
                <w:lang w:val="en-US"/>
              </w:rPr>
              <w:t>27-10-2022: Adjusted Appendix A – Software: removed Oracle HTTP server from Sonar DATA (KATO)</w:t>
            </w:r>
            <w:r w:rsidR="007F718D">
              <w:rPr>
                <w:rFonts w:cs="Arial"/>
                <w:szCs w:val="22"/>
                <w:lang w:val="en-US"/>
              </w:rPr>
              <w:t xml:space="preserve">, this software is not installed / </w:t>
            </w:r>
            <w:proofErr w:type="spellStart"/>
            <w:r w:rsidR="007F718D">
              <w:rPr>
                <w:rFonts w:cs="Arial"/>
                <w:szCs w:val="22"/>
                <w:lang w:val="en-US"/>
              </w:rPr>
              <w:t>use</w:t>
            </w:r>
            <w:r w:rsidR="00830814">
              <w:rPr>
                <w:rFonts w:cs="Arial"/>
                <w:szCs w:val="22"/>
                <w:lang w:val="en-US"/>
              </w:rPr>
              <w:t>D</w:t>
            </w:r>
            <w:proofErr w:type="spellEnd"/>
          </w:p>
        </w:tc>
      </w:tr>
      <w:tr w:rsidR="004A1B64" w:rsidRPr="004A1B64" w14:paraId="4A79CAA9" w14:textId="77777777" w:rsidTr="00F453A7">
        <w:tc>
          <w:tcPr>
            <w:tcW w:w="1440" w:type="dxa"/>
            <w:tcBorders>
              <w:top w:val="single" w:sz="4" w:space="0" w:color="auto"/>
              <w:left w:val="single" w:sz="4" w:space="0" w:color="auto"/>
              <w:bottom w:val="single" w:sz="4" w:space="0" w:color="auto"/>
              <w:right w:val="single" w:sz="4" w:space="0" w:color="auto"/>
            </w:tcBorders>
          </w:tcPr>
          <w:p w14:paraId="503577FF" w14:textId="3B65CA0C" w:rsidR="00A57903" w:rsidRPr="00B54434" w:rsidRDefault="00A57903" w:rsidP="00567E6D">
            <w:pPr>
              <w:pStyle w:val="BodyText1"/>
              <w:rPr>
                <w:rFonts w:cs="Arial"/>
                <w:color w:val="auto"/>
                <w:lang w:val="en-US"/>
              </w:rPr>
            </w:pPr>
            <w:r w:rsidRPr="00B54434">
              <w:rPr>
                <w:rFonts w:cs="Arial"/>
                <w:color w:val="auto"/>
                <w:lang w:val="en-US"/>
              </w:rPr>
              <w:t>Version 1.2.1-TC</w:t>
            </w:r>
          </w:p>
        </w:tc>
        <w:tc>
          <w:tcPr>
            <w:tcW w:w="1440" w:type="dxa"/>
            <w:tcBorders>
              <w:top w:val="single" w:sz="4" w:space="0" w:color="auto"/>
              <w:left w:val="single" w:sz="4" w:space="0" w:color="auto"/>
              <w:bottom w:val="single" w:sz="4" w:space="0" w:color="auto"/>
              <w:right w:val="single" w:sz="4" w:space="0" w:color="auto"/>
            </w:tcBorders>
          </w:tcPr>
          <w:p w14:paraId="2E494D93" w14:textId="6E40FC12" w:rsidR="00A57903" w:rsidRPr="00B54434" w:rsidRDefault="00A57903" w:rsidP="00567E6D">
            <w:pPr>
              <w:pStyle w:val="BodyText1"/>
              <w:rPr>
                <w:rFonts w:cs="Arial"/>
                <w:color w:val="auto"/>
                <w:lang w:val="en-US"/>
              </w:rPr>
            </w:pPr>
            <w:r w:rsidRPr="00B54434">
              <w:rPr>
                <w:rFonts w:cs="Arial"/>
                <w:color w:val="auto"/>
                <w:lang w:val="en-US"/>
              </w:rPr>
              <w:t>06-02-2023</w:t>
            </w:r>
          </w:p>
        </w:tc>
        <w:tc>
          <w:tcPr>
            <w:tcW w:w="1980" w:type="dxa"/>
            <w:tcBorders>
              <w:top w:val="single" w:sz="4" w:space="0" w:color="auto"/>
              <w:left w:val="single" w:sz="4" w:space="0" w:color="auto"/>
              <w:bottom w:val="single" w:sz="4" w:space="0" w:color="auto"/>
              <w:right w:val="single" w:sz="4" w:space="0" w:color="auto"/>
            </w:tcBorders>
          </w:tcPr>
          <w:p w14:paraId="4D31D55F" w14:textId="355C91F1" w:rsidR="00A57903" w:rsidRPr="00B54434" w:rsidRDefault="00A57903" w:rsidP="00567E6D">
            <w:pPr>
              <w:pStyle w:val="BodyText1"/>
              <w:rPr>
                <w:rFonts w:cs="Arial"/>
                <w:color w:val="auto"/>
                <w:lang w:val="en-US"/>
              </w:rPr>
            </w:pPr>
            <w:r w:rsidRPr="00B54434">
              <w:rPr>
                <w:rFonts w:cs="Arial"/>
                <w:color w:val="auto"/>
                <w:lang w:val="en-US"/>
              </w:rPr>
              <w:t>DXC architecture team</w:t>
            </w:r>
          </w:p>
        </w:tc>
        <w:tc>
          <w:tcPr>
            <w:tcW w:w="6030" w:type="dxa"/>
            <w:tcBorders>
              <w:top w:val="single" w:sz="4" w:space="0" w:color="auto"/>
              <w:left w:val="single" w:sz="4" w:space="0" w:color="auto"/>
              <w:bottom w:val="single" w:sz="4" w:space="0" w:color="auto"/>
              <w:right w:val="single" w:sz="4" w:space="0" w:color="auto"/>
            </w:tcBorders>
          </w:tcPr>
          <w:p w14:paraId="3888B5B3" w14:textId="77777777" w:rsidR="00A57903" w:rsidRPr="00B54434" w:rsidRDefault="00A57903" w:rsidP="00567E6D">
            <w:pPr>
              <w:pStyle w:val="BodyText1"/>
              <w:rPr>
                <w:rFonts w:cs="Arial"/>
                <w:color w:val="auto"/>
                <w:lang w:val="en-US"/>
              </w:rPr>
            </w:pPr>
            <w:r w:rsidRPr="00B54434">
              <w:rPr>
                <w:rFonts w:cs="Arial"/>
                <w:color w:val="auto"/>
                <w:lang w:val="en-US"/>
              </w:rPr>
              <w:t xml:space="preserve">CHG0079043 DXC HLD </w:t>
            </w:r>
            <w:proofErr w:type="spellStart"/>
            <w:r w:rsidRPr="00B54434">
              <w:rPr>
                <w:rFonts w:cs="Arial"/>
                <w:color w:val="auto"/>
                <w:lang w:val="en-US"/>
              </w:rPr>
              <w:t>aanpassen</w:t>
            </w:r>
            <w:proofErr w:type="spellEnd"/>
          </w:p>
          <w:p w14:paraId="0811B538" w14:textId="4A17DA97" w:rsidR="00A57903" w:rsidRPr="00B54434" w:rsidRDefault="00A57903" w:rsidP="00567E6D">
            <w:pPr>
              <w:pStyle w:val="BodyText1"/>
              <w:rPr>
                <w:rFonts w:cs="Arial"/>
                <w:color w:val="auto"/>
                <w:lang w:val="en-US"/>
              </w:rPr>
            </w:pPr>
            <w:r w:rsidRPr="00B54434">
              <w:rPr>
                <w:rFonts w:cs="Arial"/>
                <w:color w:val="auto"/>
                <w:lang w:val="en-US"/>
              </w:rPr>
              <w:t xml:space="preserve">Direct SFTP connectivity </w:t>
            </w:r>
            <w:r w:rsidR="004C4480" w:rsidRPr="00B54434">
              <w:rPr>
                <w:rFonts w:cs="Arial"/>
                <w:color w:val="auto"/>
                <w:lang w:val="en-US"/>
              </w:rPr>
              <w:t xml:space="preserve">for UWV FB </w:t>
            </w:r>
            <w:r w:rsidRPr="00B54434">
              <w:rPr>
                <w:rFonts w:cs="Arial"/>
                <w:color w:val="auto"/>
                <w:lang w:val="en-US"/>
              </w:rPr>
              <w:t>to SONAR staging server:</w:t>
            </w:r>
          </w:p>
          <w:p w14:paraId="619B5973" w14:textId="0AC317F0" w:rsidR="00A57903" w:rsidRPr="00B54434" w:rsidRDefault="00A57903" w:rsidP="00A57903">
            <w:pPr>
              <w:pStyle w:val="BodyText1"/>
              <w:numPr>
                <w:ilvl w:val="0"/>
                <w:numId w:val="94"/>
              </w:numPr>
              <w:rPr>
                <w:rFonts w:cs="Arial"/>
                <w:color w:val="auto"/>
                <w:lang w:val="en-US"/>
              </w:rPr>
            </w:pPr>
            <w:r w:rsidRPr="00B54434">
              <w:rPr>
                <w:rFonts w:cs="Arial"/>
                <w:color w:val="auto"/>
                <w:lang w:val="en-US"/>
              </w:rPr>
              <w:t>2.2 Conte</w:t>
            </w:r>
            <w:r w:rsidR="001046E4" w:rsidRPr="00B54434">
              <w:rPr>
                <w:rFonts w:cs="Arial"/>
                <w:color w:val="auto"/>
                <w:lang w:val="en-US"/>
              </w:rPr>
              <w:t>x</w:t>
            </w:r>
            <w:r w:rsidRPr="00B54434">
              <w:rPr>
                <w:rFonts w:cs="Arial"/>
                <w:color w:val="auto"/>
                <w:lang w:val="en-US"/>
              </w:rPr>
              <w:t>t Diagram</w:t>
            </w:r>
          </w:p>
          <w:p w14:paraId="419A7E68" w14:textId="77777777" w:rsidR="00A57903" w:rsidRPr="00B54434" w:rsidRDefault="00772D79" w:rsidP="00BE3119">
            <w:pPr>
              <w:pStyle w:val="BodyText1"/>
              <w:numPr>
                <w:ilvl w:val="0"/>
                <w:numId w:val="94"/>
              </w:numPr>
              <w:rPr>
                <w:rFonts w:cs="Arial"/>
                <w:color w:val="auto"/>
                <w:lang w:val="en-US"/>
              </w:rPr>
            </w:pPr>
            <w:r w:rsidRPr="00B54434">
              <w:rPr>
                <w:rFonts w:cs="Arial"/>
                <w:color w:val="auto"/>
                <w:lang w:val="en-US"/>
              </w:rPr>
              <w:t>2.2.11 SONAR staging</w:t>
            </w:r>
          </w:p>
          <w:p w14:paraId="0D1C0A79" w14:textId="77777777" w:rsidR="00BE3119" w:rsidRPr="00B54434" w:rsidRDefault="00BE3119" w:rsidP="00BE3119">
            <w:pPr>
              <w:pStyle w:val="BodyText1"/>
              <w:numPr>
                <w:ilvl w:val="0"/>
                <w:numId w:val="94"/>
              </w:numPr>
              <w:rPr>
                <w:rFonts w:cs="Arial"/>
                <w:color w:val="auto"/>
                <w:lang w:val="en-US"/>
              </w:rPr>
            </w:pPr>
            <w:r w:rsidRPr="00B54434">
              <w:rPr>
                <w:rFonts w:cs="Arial"/>
                <w:color w:val="auto"/>
                <w:lang w:val="en-US"/>
              </w:rPr>
              <w:t>2.2.11.1.1 UWV FB</w:t>
            </w:r>
          </w:p>
          <w:p w14:paraId="64E34034" w14:textId="77777777" w:rsidR="00BE3119" w:rsidRPr="00B54434" w:rsidRDefault="00BE3119" w:rsidP="00BE3119">
            <w:pPr>
              <w:pStyle w:val="BodyText1"/>
              <w:numPr>
                <w:ilvl w:val="0"/>
                <w:numId w:val="94"/>
              </w:numPr>
              <w:rPr>
                <w:rFonts w:cs="Arial"/>
                <w:color w:val="auto"/>
                <w:lang w:val="en-US"/>
              </w:rPr>
            </w:pPr>
            <w:r w:rsidRPr="00B54434">
              <w:rPr>
                <w:rFonts w:cs="Arial"/>
                <w:color w:val="auto"/>
                <w:lang w:val="en-US"/>
              </w:rPr>
              <w:t>5.4.1 Staging</w:t>
            </w:r>
          </w:p>
          <w:p w14:paraId="304BB2D3" w14:textId="77777777" w:rsidR="004A1B64" w:rsidRPr="00B54434" w:rsidRDefault="00BE3119" w:rsidP="004A1B64">
            <w:pPr>
              <w:pStyle w:val="BodyText1"/>
              <w:numPr>
                <w:ilvl w:val="0"/>
                <w:numId w:val="94"/>
              </w:numPr>
              <w:rPr>
                <w:rFonts w:cs="Arial"/>
                <w:color w:val="auto"/>
                <w:szCs w:val="22"/>
                <w:lang w:val="en-US"/>
              </w:rPr>
            </w:pPr>
            <w:r w:rsidRPr="00B54434">
              <w:rPr>
                <w:rFonts w:cs="Arial"/>
                <w:color w:val="auto"/>
                <w:lang w:val="en-US"/>
              </w:rPr>
              <w:t>5.10.2 Firewalls</w:t>
            </w:r>
          </w:p>
          <w:p w14:paraId="65B20AA0" w14:textId="0EC747F4" w:rsidR="008D5AF4" w:rsidRPr="00B54434" w:rsidRDefault="004A1B64" w:rsidP="007D2DDE">
            <w:pPr>
              <w:pStyle w:val="BodyText1"/>
              <w:numPr>
                <w:ilvl w:val="0"/>
                <w:numId w:val="94"/>
              </w:numPr>
              <w:rPr>
                <w:color w:val="auto"/>
              </w:rPr>
            </w:pPr>
            <w:r w:rsidRPr="00B54434">
              <w:rPr>
                <w:color w:val="auto"/>
                <w:szCs w:val="22"/>
                <w:lang w:val="en-US"/>
              </w:rPr>
              <w:t>Appendix B: Network Protocol Matrix</w:t>
            </w:r>
          </w:p>
          <w:p w14:paraId="0E201EDB" w14:textId="16EF3A1C" w:rsidR="00F700C0" w:rsidRPr="00B54434" w:rsidRDefault="00F700C0" w:rsidP="007D2DDE">
            <w:pPr>
              <w:pStyle w:val="BodyText1"/>
              <w:numPr>
                <w:ilvl w:val="0"/>
                <w:numId w:val="94"/>
              </w:numPr>
              <w:rPr>
                <w:color w:val="auto"/>
              </w:rPr>
            </w:pPr>
            <w:r w:rsidRPr="00B54434">
              <w:rPr>
                <w:color w:val="auto"/>
              </w:rPr>
              <w:t>5.1 Architec</w:t>
            </w:r>
            <w:r w:rsidR="00A667C2" w:rsidRPr="00B54434">
              <w:rPr>
                <w:color w:val="auto"/>
              </w:rPr>
              <w:t>ture decisions</w:t>
            </w:r>
          </w:p>
          <w:p w14:paraId="72950655" w14:textId="609586A2" w:rsidR="009B4225" w:rsidRPr="00B54434" w:rsidRDefault="009B4225" w:rsidP="007D2DDE">
            <w:pPr>
              <w:pStyle w:val="BodyText1"/>
              <w:numPr>
                <w:ilvl w:val="0"/>
                <w:numId w:val="94"/>
              </w:numPr>
              <w:rPr>
                <w:color w:val="auto"/>
              </w:rPr>
            </w:pPr>
            <w:r w:rsidRPr="00B54434">
              <w:rPr>
                <w:color w:val="auto"/>
              </w:rPr>
              <w:t>5.7 Deviations from standards (RAL / EtP)</w:t>
            </w:r>
          </w:p>
          <w:p w14:paraId="0BD3769B" w14:textId="53BFA922" w:rsidR="008D5AF4" w:rsidRPr="00B54434" w:rsidRDefault="008D5AF4" w:rsidP="008D5AF4">
            <w:pPr>
              <w:pStyle w:val="BodyText1"/>
              <w:numPr>
                <w:ilvl w:val="0"/>
                <w:numId w:val="94"/>
              </w:numPr>
              <w:rPr>
                <w:color w:val="auto"/>
              </w:rPr>
            </w:pPr>
            <w:r w:rsidRPr="00B54434">
              <w:rPr>
                <w:rStyle w:val="BodyTextZchn"/>
                <w:color w:val="auto"/>
              </w:rPr>
              <w:t>6 Potential future improvements (use DSM)</w:t>
            </w:r>
          </w:p>
        </w:tc>
      </w:tr>
    </w:tbl>
    <w:p w14:paraId="08E5F094" w14:textId="77777777" w:rsidR="006C0FDE" w:rsidRPr="004A1B64" w:rsidRDefault="006C0FDE" w:rsidP="00B54434">
      <w:pPr>
        <w:spacing w:after="160" w:line="259" w:lineRule="auto"/>
        <w:rPr>
          <w:rFonts w:asciiTheme="minorHAnsi" w:eastAsiaTheme="minorHAnsi" w:hAnsiTheme="minorHAnsi" w:cstheme="minorBidi"/>
          <w:color w:val="FF0000"/>
          <w:szCs w:val="22"/>
          <w:lang w:bidi="ar-SA"/>
        </w:rPr>
      </w:pPr>
    </w:p>
    <w:sectPr w:rsidR="006C0FDE" w:rsidRPr="004A1B64" w:rsidSect="00537E6F">
      <w:footerReference w:type="default" r:id="rId41"/>
      <w:headerReference w:type="first" r:id="rId42"/>
      <w:footerReference w:type="first" r:id="rId43"/>
      <w:pgSz w:w="11906" w:h="16838" w:code="9"/>
      <w:pgMar w:top="1440" w:right="1440" w:bottom="1440" w:left="1440" w:header="720" w:footer="431" w:gutter="0"/>
      <w:cols w:space="533"/>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A1D20" w14:textId="77777777" w:rsidR="00CE06C0" w:rsidRDefault="00CE06C0" w:rsidP="00CC1A55">
      <w:r>
        <w:separator/>
      </w:r>
    </w:p>
  </w:endnote>
  <w:endnote w:type="continuationSeparator" w:id="0">
    <w:p w14:paraId="19A92606" w14:textId="77777777" w:rsidR="00CE06C0" w:rsidRDefault="00CE06C0" w:rsidP="00CC1A55">
      <w:r>
        <w:continuationSeparator/>
      </w:r>
    </w:p>
  </w:endnote>
  <w:endnote w:type="continuationNotice" w:id="1">
    <w:p w14:paraId="569213B7" w14:textId="77777777" w:rsidR="00CE06C0" w:rsidRDefault="00CE06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etric Semibold">
    <w:altName w:val="Calibri"/>
    <w:panose1 w:val="00000000000000000000"/>
    <w:charset w:val="00"/>
    <w:family w:val="swiss"/>
    <w:notTrueType/>
    <w:pitch w:val="variable"/>
    <w:sig w:usb0="00000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P Simplified">
    <w:altName w:val="Calibri"/>
    <w:panose1 w:val="020B0604020204020204"/>
    <w:charset w:val="00"/>
    <w:family w:val="swiss"/>
    <w:pitch w:val="variable"/>
    <w:sig w:usb0="A00000AF" w:usb1="5000205B" w:usb2="00000000" w:usb3="00000000" w:csb0="00000093" w:csb1="00000000"/>
  </w:font>
  <w:font w:name="Helvetica-Bold">
    <w:altName w:val="Arial"/>
    <w:panose1 w:val="00000000000000000000"/>
    <w:charset w:val="00"/>
    <w:family w:val="roman"/>
    <w:notTrueType/>
    <w:pitch w:val="default"/>
  </w:font>
  <w:font w:name="Times-Bold">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02D1" w14:textId="77777777" w:rsidR="00D46FA4" w:rsidRDefault="00D46FA4" w:rsidP="000E4D73">
    <w:pPr>
      <w:spacing w:line="120" w:lineRule="exact"/>
      <w:rPr>
        <w:noProof/>
        <w:sz w:val="16"/>
        <w:lang w:bidi="ar-SA"/>
      </w:rPr>
    </w:pPr>
    <w:r>
      <w:rPr>
        <w:noProof/>
        <w:sz w:val="16"/>
        <w:lang w:bidi="ar-SA"/>
      </w:rPr>
      <w:t>/</w:t>
    </w:r>
  </w:p>
  <w:p w14:paraId="5078D175" w14:textId="77777777" w:rsidR="00D46FA4" w:rsidRDefault="00D46FA4" w:rsidP="000E4D73">
    <w:pPr>
      <w:spacing w:line="120" w:lineRule="exact"/>
      <w:rPr>
        <w:noProof/>
        <w:sz w:val="16"/>
        <w:lang w:bidi="ar-SA"/>
      </w:rPr>
    </w:pPr>
    <w:r>
      <w:rPr>
        <w:noProof/>
        <w:sz w:val="16"/>
        <w:lang w:bidi="ar-SA"/>
      </w:rPr>
      <w:t>Unpublished work © 2017 DXC Technology Company. All rights reserved.</w:t>
    </w:r>
  </w:p>
  <w:p w14:paraId="460864EC" w14:textId="77777777" w:rsidR="00D46FA4" w:rsidRDefault="00D46FA4" w:rsidP="000E4D73">
    <w:pPr>
      <w:spacing w:line="120" w:lineRule="exact"/>
      <w:rPr>
        <w:noProof/>
        <w:sz w:val="16"/>
        <w:lang w:bidi="ar-SA"/>
      </w:rPr>
    </w:pPr>
    <w:r>
      <w:rPr>
        <w:noProof/>
        <w:sz w:val="16"/>
        <w:lang w:bidi="ar-SA"/>
      </w:rPr>
      <w:t>DXC Confidential Information</w:t>
    </w:r>
  </w:p>
  <w:p w14:paraId="4B148F65" w14:textId="77777777" w:rsidR="00D46FA4" w:rsidRDefault="00D46FA4" w:rsidP="000E4D73">
    <w:pPr>
      <w:spacing w:line="120" w:lineRule="exact"/>
      <w:rPr>
        <w:noProof/>
        <w:sz w:val="16"/>
        <w:lang w:bidi="ar-SA"/>
      </w:rPr>
    </w:pPr>
    <w:r>
      <w:rPr>
        <w:noProof/>
        <w:sz w:val="16"/>
        <w:lang w:bidi="ar-SA"/>
      </w:rPr>
      <w:t>Page 2 of 10</w:t>
    </w:r>
  </w:p>
  <w:p w14:paraId="6ECDF17A" w14:textId="77777777" w:rsidR="00D46FA4" w:rsidRDefault="00D46FA4" w:rsidP="000E4D73">
    <w:pPr>
      <w:spacing w:line="120" w:lineRule="exact"/>
      <w:rPr>
        <w:noProof/>
        <w:sz w:val="16"/>
        <w:lang w:bidi="ar-SA"/>
      </w:rPr>
    </w:pPr>
  </w:p>
  <w:p w14:paraId="6DB5C2B7" w14:textId="77777777" w:rsidR="00D46FA4" w:rsidRDefault="00D46FA4" w:rsidP="000E4D73">
    <w:pPr>
      <w:spacing w:line="120" w:lineRule="exact"/>
      <w:rPr>
        <w:noProof/>
        <w:sz w:val="16"/>
        <w:lang w:bidi="ar-SA"/>
      </w:rPr>
    </w:pPr>
  </w:p>
  <w:p w14:paraId="70FBC7CF" w14:textId="77777777" w:rsidR="00D46FA4" w:rsidRDefault="00D46FA4" w:rsidP="000E4D73">
    <w:pPr>
      <w:spacing w:line="12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42AA4" w14:textId="3622CA20" w:rsidR="00D46FA4" w:rsidRPr="00631A0A" w:rsidRDefault="00D46FA4" w:rsidP="00631A0A">
    <w:pPr>
      <w:pStyle w:val="footer0"/>
    </w:pPr>
    <w:r>
      <w:rPr>
        <w:noProof/>
      </w:rPr>
      <w:drawing>
        <wp:inline distT="0" distB="0" distL="0" distR="0" wp14:anchorId="6FB1073D" wp14:editId="6A5D8F48">
          <wp:extent cx="609600" cy="520295"/>
          <wp:effectExtent l="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609600" cy="52029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799F9" w14:textId="3224CF98" w:rsidR="00D46FA4" w:rsidRPr="00B67825" w:rsidRDefault="00D46FA4" w:rsidP="00917AE0">
    <w:pPr>
      <w:pStyle w:val="spacer"/>
    </w:pPr>
    <w:r>
      <w:rPr>
        <w:noProof/>
        <w:lang w:val="en-US" w:bidi="ar-SA"/>
      </w:rPr>
      <w:drawing>
        <wp:anchor distT="0" distB="0" distL="114300" distR="114300" simplePos="0" relativeHeight="251658242" behindDoc="0" locked="0" layoutInCell="1" allowOverlap="1" wp14:anchorId="7986B049" wp14:editId="17874B47">
          <wp:simplePos x="0" y="0"/>
          <wp:positionH relativeFrom="page">
            <wp:posOffset>211303</wp:posOffset>
          </wp:positionH>
          <wp:positionV relativeFrom="page">
            <wp:posOffset>10058097</wp:posOffset>
          </wp:positionV>
          <wp:extent cx="1592663" cy="178748"/>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
                    <a:extLst>
                      <a:ext uri="{28A0092B-C50C-407E-A947-70E740481C1C}">
                        <a14:useLocalDpi xmlns:a14="http://schemas.microsoft.com/office/drawing/2010/main" val="0"/>
                      </a:ext>
                    </a:extLst>
                  </a:blip>
                  <a:stretch>
                    <a:fillRect/>
                  </a:stretch>
                </pic:blipFill>
                <pic:spPr>
                  <a:xfrm>
                    <a:off x="0" y="0"/>
                    <a:ext cx="1592663" cy="178748"/>
                  </a:xfrm>
                  <a:prstGeom prst="rect">
                    <a:avLst/>
                  </a:prstGeom>
                </pic:spPr>
              </pic:pic>
            </a:graphicData>
          </a:graphic>
          <wp14:sizeRelH relativeFrom="margin">
            <wp14:pctWidth>0</wp14:pctWidth>
          </wp14:sizeRelH>
          <wp14:sizeRelV relativeFrom="margin">
            <wp14:pctHeight>0</wp14:pctHeight>
          </wp14:sizeRelV>
        </wp:anchor>
      </w:drawing>
    </w:r>
    <w:r>
      <w:rPr>
        <w:noProof/>
        <w:lang w:val="en-US" w:bidi="ar-SA"/>
      </w:rPr>
      <mc:AlternateContent>
        <mc:Choice Requires="wps">
          <w:drawing>
            <wp:anchor distT="0" distB="0" distL="114300" distR="114300" simplePos="0" relativeHeight="251658241" behindDoc="0" locked="0" layoutInCell="1" allowOverlap="1" wp14:anchorId="3463D475" wp14:editId="6BDD491B">
              <wp:simplePos x="0" y="0"/>
              <wp:positionH relativeFrom="page">
                <wp:posOffset>6489510</wp:posOffset>
              </wp:positionH>
              <wp:positionV relativeFrom="page">
                <wp:posOffset>9894627</wp:posOffset>
              </wp:positionV>
              <wp:extent cx="593195" cy="457200"/>
              <wp:effectExtent l="0" t="0" r="0" b="0"/>
              <wp:wrapNone/>
              <wp:docPr id="30" name="Rectangle 30" title="PageNumberBox"/>
              <wp:cNvGraphicFramePr/>
              <a:graphic xmlns:a="http://schemas.openxmlformats.org/drawingml/2006/main">
                <a:graphicData uri="http://schemas.microsoft.com/office/word/2010/wordprocessingShape">
                  <wps:wsp>
                    <wps:cNvSpPr/>
                    <wps:spPr>
                      <a:xfrm>
                        <a:off x="0" y="0"/>
                        <a:ext cx="593195"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879879" w14:textId="77777777" w:rsidR="00D46FA4" w:rsidRDefault="00D46FA4" w:rsidP="004301D0">
                          <w:pPr>
                            <w:pStyle w:val="footer0"/>
                            <w:jc w:val="right"/>
                          </w:pPr>
                          <w:r>
                            <w:t xml:space="preserve">Page </w:t>
                          </w:r>
                          <w:r>
                            <w:fldChar w:fldCharType="begin"/>
                          </w:r>
                          <w:r>
                            <w:instrText xml:space="preserve"> PAGE   \* MERGEFORMAT </w:instrText>
                          </w:r>
                          <w: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3D475" id="Rectangle 30" o:spid="_x0000_s1026" alt="Title: PageNumberBox" style="position:absolute;margin-left:511pt;margin-top:779.1pt;width:46.7pt;height:36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" filled="f" stroked="f" strokeweight="1pt">
              <v:textbox inset="0,0,0,0">
                <w:txbxContent>
                  <w:p w14:paraId="63879879" w14:textId="77777777" w:rsidR="00D46FA4" w:rsidRDefault="00D46FA4" w:rsidP="004301D0">
                    <w:pPr>
                      <w:pStyle w:val="footer0"/>
                      <w:jc w:val="right"/>
                    </w:pPr>
                    <w:r>
                      <w:t xml:space="preserve">Page </w:t>
                    </w:r>
                    <w:r>
                      <w:fldChar w:fldCharType="begin"/>
                    </w:r>
                    <w:r>
                      <w:instrText xml:space="preserve"> PAGE   \* MERGEFORMAT </w:instrText>
                    </w:r>
                    <w:r>
                      <w:fldChar w:fldCharType="separate"/>
                    </w:r>
                    <w:r>
                      <w:rPr>
                        <w:noProof/>
                      </w:rPr>
                      <w:t>26</w:t>
                    </w:r>
                    <w:r>
                      <w:rPr>
                        <w:noProof/>
                      </w:rPr>
                      <w:fldChar w:fldCharType="end"/>
                    </w:r>
                  </w:p>
                </w:txbxContent>
              </v:textbox>
              <w10:wrap anchorx="page" anchory="page"/>
            </v:rect>
          </w:pict>
        </mc:Fallback>
      </mc:AlternateContent>
    </w:r>
    <w:r>
      <w:rPr>
        <w:noProof/>
        <w:lang w:val="en-US" w:bidi="ar-SA"/>
      </w:rPr>
      <mc:AlternateContent>
        <mc:Choice Requires="wps">
          <w:drawing>
            <wp:anchor distT="0" distB="0" distL="114300" distR="114300" simplePos="0" relativeHeight="251658243" behindDoc="0" locked="1" layoutInCell="1" allowOverlap="1" wp14:anchorId="28734A41" wp14:editId="608B33AD">
              <wp:simplePos x="0" y="0"/>
              <wp:positionH relativeFrom="page">
                <wp:posOffset>1991995</wp:posOffset>
              </wp:positionH>
              <wp:positionV relativeFrom="page">
                <wp:posOffset>9894570</wp:posOffset>
              </wp:positionV>
              <wp:extent cx="4373880" cy="607060"/>
              <wp:effectExtent l="0" t="0" r="7620" b="2540"/>
              <wp:wrapNone/>
              <wp:docPr id="349" name="Rectangle 349"/>
              <wp:cNvGraphicFramePr/>
              <a:graphic xmlns:a="http://schemas.openxmlformats.org/drawingml/2006/main">
                <a:graphicData uri="http://schemas.microsoft.com/office/word/2010/wordprocessingShape">
                  <wps:wsp>
                    <wps:cNvSpPr/>
                    <wps:spPr>
                      <a:xfrm>
                        <a:off x="0" y="0"/>
                        <a:ext cx="4373880" cy="607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06C642" w14:textId="65F0D524" w:rsidR="00D46FA4" w:rsidRPr="002E015D" w:rsidRDefault="00D46FA4" w:rsidP="00273C1B">
                          <w:pPr>
                            <w:rPr>
                              <w:rFonts w:eastAsiaTheme="minorHAnsi" w:cs="Arial"/>
                              <w:b/>
                              <w:color w:val="000000" w:themeColor="text1"/>
                              <w:sz w:val="12"/>
                              <w:szCs w:val="12"/>
                              <w:lang w:bidi="ar-SA"/>
                            </w:rPr>
                          </w:pPr>
                          <w:r w:rsidRPr="002E015D">
                            <w:rPr>
                              <w:rFonts w:cs="Arial"/>
                              <w:b/>
                              <w:color w:val="000000" w:themeColor="text1"/>
                              <w:sz w:val="12"/>
                              <w:szCs w:val="12"/>
                            </w:rPr>
                            <w:t>© 202</w:t>
                          </w:r>
                          <w:r w:rsidR="007C48CF">
                            <w:rPr>
                              <w:rFonts w:cs="Arial"/>
                              <w:b/>
                              <w:color w:val="000000" w:themeColor="text1"/>
                              <w:sz w:val="12"/>
                              <w:szCs w:val="12"/>
                            </w:rPr>
                            <w:t>3</w:t>
                          </w:r>
                          <w:r w:rsidRPr="002E015D">
                            <w:rPr>
                              <w:rFonts w:cs="Arial"/>
                              <w:b/>
                              <w:color w:val="000000" w:themeColor="text1"/>
                              <w:sz w:val="12"/>
                              <w:szCs w:val="12"/>
                            </w:rPr>
                            <w:t xml:space="preserve"> DXC Technology Netherlands</w:t>
                          </w:r>
                        </w:p>
                        <w:p w14:paraId="58F0865A" w14:textId="358C59E3" w:rsidR="00D46FA4" w:rsidRPr="00BB4243" w:rsidRDefault="00D46FA4" w:rsidP="00273C1B">
                          <w:pPr>
                            <w:jc w:val="both"/>
                            <w:rPr>
                              <w:rFonts w:cs="Arial"/>
                              <w:sz w:val="12"/>
                              <w:szCs w:val="12"/>
                            </w:rPr>
                          </w:pPr>
                          <w:r w:rsidRPr="00806E79">
                            <w:rPr>
                              <w:rFonts w:cs="Arial"/>
                              <w:sz w:val="12"/>
                              <w:szCs w:val="12"/>
                            </w:rPr>
                            <w:t xml:space="preserve">All rights reserved. The information in this document is proprietary to DXC Technology and is licensed to UWV. No part of this publication may be reproduced, stored in an automated </w:t>
                          </w:r>
                          <w:proofErr w:type="gramStart"/>
                          <w:r w:rsidRPr="00806E79">
                            <w:rPr>
                              <w:rFonts w:cs="Arial"/>
                              <w:sz w:val="12"/>
                              <w:szCs w:val="12"/>
                            </w:rPr>
                            <w:t>database</w:t>
                          </w:r>
                          <w:proofErr w:type="gramEnd"/>
                          <w:r w:rsidRPr="00806E79">
                            <w:rPr>
                              <w:rFonts w:cs="Arial"/>
                              <w:sz w:val="12"/>
                              <w:szCs w:val="12"/>
                            </w:rPr>
                            <w:t xml:space="preserve"> or published, in any form and by any means, whether electronically, mechanically, by photocopying, recording in any other way, unless the licensee maintains the continuity of the service and business operations of UWV guarantees this. A sub-license will solely be issued to the extent that it is necessary to guarantee the continuity of the services and operations of UWV and upon explicit consent of DXC in writing</w:t>
                          </w:r>
                          <w:r w:rsidRPr="00BB4243">
                            <w:rPr>
                              <w:rFonts w:cs="Arial"/>
                              <w:sz w:val="12"/>
                              <w:szCs w:val="12"/>
                            </w:rPr>
                            <w:t xml:space="preserve">. </w:t>
                          </w:r>
                        </w:p>
                        <w:p w14:paraId="39B5AFC1" w14:textId="7119B377" w:rsidR="00D46FA4" w:rsidRDefault="00D46FA4" w:rsidP="00B67825">
                          <w:pPr>
                            <w:pStyle w:val="footer0"/>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34A41" id="Rectangle 349" o:spid="_x0000_s1027" style="position:absolute;margin-left:156.85pt;margin-top:779.1pt;width:344.4pt;height:47.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" filled="f" stroked="f" strokeweight="1pt">
              <v:textbox inset="0,0,0,0">
                <w:txbxContent>
                  <w:p w14:paraId="0206C642" w14:textId="65F0D524" w:rsidR="00D46FA4" w:rsidRPr="002E015D" w:rsidRDefault="00D46FA4" w:rsidP="00273C1B">
                    <w:pPr>
                      <w:rPr>
                        <w:rFonts w:eastAsiaTheme="minorHAnsi" w:cs="Arial"/>
                        <w:b/>
                        <w:color w:val="000000" w:themeColor="text1"/>
                        <w:sz w:val="12"/>
                        <w:szCs w:val="12"/>
                        <w:lang w:bidi="ar-SA"/>
                      </w:rPr>
                    </w:pPr>
                    <w:r w:rsidRPr="002E015D">
                      <w:rPr>
                        <w:rFonts w:cs="Arial"/>
                        <w:b/>
                        <w:color w:val="000000" w:themeColor="text1"/>
                        <w:sz w:val="12"/>
                        <w:szCs w:val="12"/>
                      </w:rPr>
                      <w:t>© 202</w:t>
                    </w:r>
                    <w:r w:rsidR="007C48CF">
                      <w:rPr>
                        <w:rFonts w:cs="Arial"/>
                        <w:b/>
                        <w:color w:val="000000" w:themeColor="text1"/>
                        <w:sz w:val="12"/>
                        <w:szCs w:val="12"/>
                      </w:rPr>
                      <w:t>3</w:t>
                    </w:r>
                    <w:r w:rsidRPr="002E015D">
                      <w:rPr>
                        <w:rFonts w:cs="Arial"/>
                        <w:b/>
                        <w:color w:val="000000" w:themeColor="text1"/>
                        <w:sz w:val="12"/>
                        <w:szCs w:val="12"/>
                      </w:rPr>
                      <w:t xml:space="preserve"> DXC Technology Netherlands</w:t>
                    </w:r>
                  </w:p>
                  <w:p w14:paraId="58F0865A" w14:textId="358C59E3" w:rsidR="00D46FA4" w:rsidRPr="00BB4243" w:rsidRDefault="00D46FA4" w:rsidP="00273C1B">
                    <w:pPr>
                      <w:jc w:val="both"/>
                      <w:rPr>
                        <w:rFonts w:cs="Arial"/>
                        <w:sz w:val="12"/>
                        <w:szCs w:val="12"/>
                      </w:rPr>
                    </w:pPr>
                    <w:r w:rsidRPr="00806E79">
                      <w:rPr>
                        <w:rFonts w:cs="Arial"/>
                        <w:sz w:val="12"/>
                        <w:szCs w:val="12"/>
                      </w:rPr>
                      <w:t xml:space="preserve">All rights reserved. The information in this document is proprietary to DXC Technology and is licensed to UWV. No part of this publication may be reproduced, stored in an automated </w:t>
                    </w:r>
                    <w:proofErr w:type="gramStart"/>
                    <w:r w:rsidRPr="00806E79">
                      <w:rPr>
                        <w:rFonts w:cs="Arial"/>
                        <w:sz w:val="12"/>
                        <w:szCs w:val="12"/>
                      </w:rPr>
                      <w:t>database</w:t>
                    </w:r>
                    <w:proofErr w:type="gramEnd"/>
                    <w:r w:rsidRPr="00806E79">
                      <w:rPr>
                        <w:rFonts w:cs="Arial"/>
                        <w:sz w:val="12"/>
                        <w:szCs w:val="12"/>
                      </w:rPr>
                      <w:t xml:space="preserve"> or published, in any form and by any means, whether electronically, mechanically, by photocopying, recording in any other way, unless the licensee maintains the continuity of the service and business operations of UWV guarantees this. A sub-license will solely be issued to the extent that it is necessary to guarantee the continuity of the services and operations of UWV and upon explicit consent of DXC in writing</w:t>
                    </w:r>
                    <w:r w:rsidRPr="00BB4243">
                      <w:rPr>
                        <w:rFonts w:cs="Arial"/>
                        <w:sz w:val="12"/>
                        <w:szCs w:val="12"/>
                      </w:rPr>
                      <w:t xml:space="preserve">. </w:t>
                    </w:r>
                  </w:p>
                  <w:p w14:paraId="39B5AFC1" w14:textId="7119B377" w:rsidR="00D46FA4" w:rsidRDefault="00D46FA4" w:rsidP="00B67825">
                    <w:pPr>
                      <w:pStyle w:val="footer0"/>
                    </w:pPr>
                  </w:p>
                </w:txbxContent>
              </v:textbox>
              <w10:wrap anchorx="page" anchory="page"/>
              <w10:anchorlock/>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E7E7C" w14:textId="77777777" w:rsidR="00D46FA4" w:rsidRPr="00CF7467" w:rsidRDefault="00D46FA4" w:rsidP="00CF7467">
    <w:pPr>
      <w:pStyle w:val="footer0"/>
    </w:pPr>
    <w:r>
      <w:rPr>
        <w:noProof/>
        <w:lang w:val="en-US" w:bidi="ar-SA"/>
      </w:rPr>
      <mc:AlternateContent>
        <mc:Choice Requires="wps">
          <w:drawing>
            <wp:anchor distT="0" distB="0" distL="114300" distR="114300" simplePos="0" relativeHeight="251658244" behindDoc="0" locked="0" layoutInCell="1" allowOverlap="1" wp14:anchorId="5E18C008" wp14:editId="768BEDA3">
              <wp:simplePos x="0" y="0"/>
              <wp:positionH relativeFrom="page">
                <wp:posOffset>5732145</wp:posOffset>
              </wp:positionH>
              <wp:positionV relativeFrom="page">
                <wp:posOffset>9893935</wp:posOffset>
              </wp:positionV>
              <wp:extent cx="914400" cy="457200"/>
              <wp:effectExtent l="0" t="0" r="0" b="0"/>
              <wp:wrapNone/>
              <wp:docPr id="35" name="Rectangle 35" title="PageNumberBox"/>
              <wp:cNvGraphicFramePr/>
              <a:graphic xmlns:a="http://schemas.openxmlformats.org/drawingml/2006/main">
                <a:graphicData uri="http://schemas.microsoft.com/office/word/2010/wordprocessingShape">
                  <wps:wsp>
                    <wps:cNvSpPr/>
                    <wps:spPr>
                      <a:xfrm>
                        <a:off x="0" y="0"/>
                        <a:ext cx="914400"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CC18F7" w14:textId="77777777" w:rsidR="00D46FA4" w:rsidRDefault="00D46FA4" w:rsidP="004301D0">
                          <w:pPr>
                            <w:pStyle w:val="footer0"/>
                            <w:jc w:val="right"/>
                          </w:pPr>
                          <w:r>
                            <w:t xml:space="preserve">Page </w:t>
                          </w:r>
                          <w:r>
                            <w:fldChar w:fldCharType="begin"/>
                          </w:r>
                          <w:r>
                            <w:instrText xml:space="preserve"> PAGE   \* MERGEFORMAT </w:instrText>
                          </w:r>
                          <w:r>
                            <w:fldChar w:fldCharType="separate"/>
                          </w:r>
                          <w:r>
                            <w:rPr>
                              <w:noProof/>
                            </w:rPr>
                            <w:t>i</w:t>
                          </w:r>
                          <w:r>
                            <w:rPr>
                              <w:noProof/>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8C008" id="Rectangle 35" o:spid="_x0000_s1028" alt="Title: PageNumberBox" style="position:absolute;margin-left:451.35pt;margin-top:779.05pt;width:1in;height:36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" filled="f" stroked="f" strokeweight="1pt">
              <v:textbox inset="0,0,0,0">
                <w:txbxContent>
                  <w:p w14:paraId="2CCC18F7" w14:textId="77777777" w:rsidR="00D46FA4" w:rsidRDefault="00D46FA4" w:rsidP="004301D0">
                    <w:pPr>
                      <w:pStyle w:val="footer0"/>
                      <w:jc w:val="right"/>
                    </w:pPr>
                    <w:r>
                      <w:t xml:space="preserve">Page </w:t>
                    </w:r>
                    <w:r>
                      <w:fldChar w:fldCharType="begin"/>
                    </w:r>
                    <w:r>
                      <w:instrText xml:space="preserve"> PAGE   \* MERGEFORMAT </w:instrText>
                    </w:r>
                    <w:r>
                      <w:fldChar w:fldCharType="separate"/>
                    </w:r>
                    <w:r>
                      <w:rPr>
                        <w:noProof/>
                      </w:rPr>
                      <w:t>i</w:t>
                    </w:r>
                    <w:r>
                      <w:rPr>
                        <w:noProof/>
                      </w:rPr>
                      <w:fldChar w:fldCharType="end"/>
                    </w:r>
                  </w:p>
                </w:txbxContent>
              </v:textbox>
              <w10:wrap anchorx="page" anchory="page"/>
            </v:rect>
          </w:pict>
        </mc:Fallback>
      </mc:AlternateContent>
    </w:r>
    <w:r>
      <w:rPr>
        <w:noProof/>
        <w:lang w:val="en-US" w:bidi="ar-SA"/>
      </w:rPr>
      <mc:AlternateContent>
        <mc:Choice Requires="wps">
          <w:drawing>
            <wp:anchor distT="0" distB="0" distL="114300" distR="114300" simplePos="0" relativeHeight="251658245" behindDoc="0" locked="1" layoutInCell="1" allowOverlap="1" wp14:anchorId="71287448" wp14:editId="4879485D">
              <wp:simplePos x="0" y="0"/>
              <wp:positionH relativeFrom="page">
                <wp:posOffset>1828800</wp:posOffset>
              </wp:positionH>
              <wp:positionV relativeFrom="page">
                <wp:posOffset>9895840</wp:posOffset>
              </wp:positionV>
              <wp:extent cx="3902075" cy="714375"/>
              <wp:effectExtent l="0" t="0" r="3175" b="9525"/>
              <wp:wrapNone/>
              <wp:docPr id="37" name="Rectangle 37"/>
              <wp:cNvGraphicFramePr/>
              <a:graphic xmlns:a="http://schemas.openxmlformats.org/drawingml/2006/main">
                <a:graphicData uri="http://schemas.microsoft.com/office/word/2010/wordprocessingShape">
                  <wps:wsp>
                    <wps:cNvSpPr/>
                    <wps:spPr>
                      <a:xfrm>
                        <a:off x="0" y="0"/>
                        <a:ext cx="3902075" cy="714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3C868" w14:textId="77777777" w:rsidR="00D46FA4" w:rsidRPr="002E015D" w:rsidRDefault="00D46FA4" w:rsidP="00273C1B">
                          <w:pPr>
                            <w:rPr>
                              <w:rFonts w:eastAsiaTheme="minorHAnsi" w:cs="Arial"/>
                              <w:b/>
                              <w:color w:val="000000" w:themeColor="text1"/>
                              <w:sz w:val="12"/>
                              <w:szCs w:val="12"/>
                              <w:lang w:bidi="ar-SA"/>
                            </w:rPr>
                          </w:pPr>
                          <w:r w:rsidRPr="002E015D">
                            <w:rPr>
                              <w:rFonts w:cs="Arial"/>
                              <w:b/>
                              <w:color w:val="000000" w:themeColor="text1"/>
                              <w:sz w:val="12"/>
                              <w:szCs w:val="12"/>
                            </w:rPr>
                            <w:t>© 2021 DXC Technology Netherlands</w:t>
                          </w:r>
                        </w:p>
                        <w:p w14:paraId="6A1C4600" w14:textId="75B663A5" w:rsidR="00D46FA4" w:rsidRPr="00BB4243" w:rsidRDefault="00D46FA4" w:rsidP="00273C1B">
                          <w:pPr>
                            <w:jc w:val="both"/>
                            <w:rPr>
                              <w:rFonts w:cs="Arial"/>
                              <w:sz w:val="12"/>
                              <w:szCs w:val="12"/>
                            </w:rPr>
                          </w:pPr>
                          <w:r w:rsidRPr="00806E79">
                            <w:rPr>
                              <w:rFonts w:cs="Arial"/>
                              <w:sz w:val="12"/>
                              <w:szCs w:val="12"/>
                            </w:rPr>
                            <w:t xml:space="preserve">All rights reserved. The information in this document is proprietary to DXC Technology and is licensed to UWV. No part of this publication may be reproduced, stored in an automated </w:t>
                          </w:r>
                          <w:proofErr w:type="gramStart"/>
                          <w:r w:rsidRPr="00806E79">
                            <w:rPr>
                              <w:rFonts w:cs="Arial"/>
                              <w:sz w:val="12"/>
                              <w:szCs w:val="12"/>
                            </w:rPr>
                            <w:t>database</w:t>
                          </w:r>
                          <w:proofErr w:type="gramEnd"/>
                          <w:r w:rsidRPr="00806E79">
                            <w:rPr>
                              <w:rFonts w:cs="Arial"/>
                              <w:sz w:val="12"/>
                              <w:szCs w:val="12"/>
                            </w:rPr>
                            <w:t xml:space="preserve"> or published, in any form and by any means, whether electronically, mechanically, by photocopying, recording in any other way, unless the licensee maintains the continuity of the service and business operations of UWV guarantees this. A sub-license will solely be issued to the extent that it is necessary to guarantee the continuity of the services and operations of UWV and upon explicit consent of DXC in writing</w:t>
                          </w:r>
                          <w:r w:rsidRPr="00BB4243">
                            <w:rPr>
                              <w:rFonts w:cs="Arial"/>
                              <w:sz w:val="12"/>
                              <w:szCs w:val="12"/>
                            </w:rPr>
                            <w:t xml:space="preserve">. </w:t>
                          </w:r>
                        </w:p>
                        <w:p w14:paraId="21D75850" w14:textId="026BA55E" w:rsidR="00D46FA4" w:rsidRDefault="00D46FA4" w:rsidP="00CF7467">
                          <w:pPr>
                            <w:pStyle w:val="footer0"/>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87448" id="Rectangle 37" o:spid="_x0000_s1029" style="position:absolute;margin-left:2in;margin-top:779.2pt;width:307.25pt;height:56.2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" filled="f" stroked="f" strokeweight="1pt">
              <v:textbox inset="0,0,0,0">
                <w:txbxContent>
                  <w:p w14:paraId="76B3C868" w14:textId="77777777" w:rsidR="00D46FA4" w:rsidRPr="002E015D" w:rsidRDefault="00D46FA4" w:rsidP="00273C1B">
                    <w:pPr>
                      <w:rPr>
                        <w:rFonts w:eastAsiaTheme="minorHAnsi" w:cs="Arial"/>
                        <w:b/>
                        <w:color w:val="000000" w:themeColor="text1"/>
                        <w:sz w:val="12"/>
                        <w:szCs w:val="12"/>
                        <w:lang w:bidi="ar-SA"/>
                      </w:rPr>
                    </w:pPr>
                    <w:r w:rsidRPr="002E015D">
                      <w:rPr>
                        <w:rFonts w:cs="Arial"/>
                        <w:b/>
                        <w:color w:val="000000" w:themeColor="text1"/>
                        <w:sz w:val="12"/>
                        <w:szCs w:val="12"/>
                      </w:rPr>
                      <w:t>© 2021 DXC Technology Netherlands</w:t>
                    </w:r>
                  </w:p>
                  <w:p w14:paraId="6A1C4600" w14:textId="75B663A5" w:rsidR="00D46FA4" w:rsidRPr="00BB4243" w:rsidRDefault="00D46FA4" w:rsidP="00273C1B">
                    <w:pPr>
                      <w:jc w:val="both"/>
                      <w:rPr>
                        <w:rFonts w:cs="Arial"/>
                        <w:sz w:val="12"/>
                        <w:szCs w:val="12"/>
                      </w:rPr>
                    </w:pPr>
                    <w:r w:rsidRPr="00806E79">
                      <w:rPr>
                        <w:rFonts w:cs="Arial"/>
                        <w:sz w:val="12"/>
                        <w:szCs w:val="12"/>
                      </w:rPr>
                      <w:t xml:space="preserve">All rights reserved. The information in this document is proprietary to DXC Technology and is licensed to UWV. No part of this publication may be reproduced, stored in an automated </w:t>
                    </w:r>
                    <w:proofErr w:type="gramStart"/>
                    <w:r w:rsidRPr="00806E79">
                      <w:rPr>
                        <w:rFonts w:cs="Arial"/>
                        <w:sz w:val="12"/>
                        <w:szCs w:val="12"/>
                      </w:rPr>
                      <w:t>database</w:t>
                    </w:r>
                    <w:proofErr w:type="gramEnd"/>
                    <w:r w:rsidRPr="00806E79">
                      <w:rPr>
                        <w:rFonts w:cs="Arial"/>
                        <w:sz w:val="12"/>
                        <w:szCs w:val="12"/>
                      </w:rPr>
                      <w:t xml:space="preserve"> or published, in any form and by any means, whether electronically, mechanically, by photocopying, recording in any other way, unless the licensee maintains the continuity of the service and business operations of UWV guarantees this. A sub-license will solely be issued to the extent that it is necessary to guarantee the continuity of the services and operations of UWV and upon explicit consent of DXC in writing</w:t>
                    </w:r>
                    <w:r w:rsidRPr="00BB4243">
                      <w:rPr>
                        <w:rFonts w:cs="Arial"/>
                        <w:sz w:val="12"/>
                        <w:szCs w:val="12"/>
                      </w:rPr>
                      <w:t xml:space="preserve">. </w:t>
                    </w:r>
                  </w:p>
                  <w:p w14:paraId="21D75850" w14:textId="026BA55E" w:rsidR="00D46FA4" w:rsidRDefault="00D46FA4" w:rsidP="00CF7467">
                    <w:pPr>
                      <w:pStyle w:val="footer0"/>
                    </w:pPr>
                  </w:p>
                </w:txbxContent>
              </v:textbox>
              <w10:wrap anchorx="page" anchory="page"/>
              <w10:anchorlock/>
            </v:rect>
          </w:pict>
        </mc:Fallback>
      </mc:AlternateContent>
    </w:r>
    <w:r>
      <w:rPr>
        <w:noProof/>
        <w:lang w:val="en-US" w:bidi="ar-SA"/>
      </w:rPr>
      <w:drawing>
        <wp:anchor distT="0" distB="0" distL="114300" distR="114300" simplePos="0" relativeHeight="251658246" behindDoc="0" locked="0" layoutInCell="1" allowOverlap="1" wp14:anchorId="3C2ADC4B" wp14:editId="5351EC62">
          <wp:simplePos x="0" y="0"/>
          <wp:positionH relativeFrom="page">
            <wp:posOffset>914400</wp:posOffset>
          </wp:positionH>
          <wp:positionV relativeFrom="page">
            <wp:posOffset>9937115</wp:posOffset>
          </wp:positionV>
          <wp:extent cx="504000" cy="352800"/>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xc_logo_vt_blk_rgb_300.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04000" cy="3528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A3219" w14:textId="77777777" w:rsidR="00CE06C0" w:rsidRDefault="00CE06C0" w:rsidP="00CC1A55">
      <w:r>
        <w:separator/>
      </w:r>
    </w:p>
  </w:footnote>
  <w:footnote w:type="continuationSeparator" w:id="0">
    <w:p w14:paraId="123F0CD8" w14:textId="77777777" w:rsidR="00CE06C0" w:rsidRDefault="00CE06C0" w:rsidP="00CC1A55">
      <w:r>
        <w:continuationSeparator/>
      </w:r>
    </w:p>
  </w:footnote>
  <w:footnote w:type="continuationNotice" w:id="1">
    <w:p w14:paraId="00DF92A8" w14:textId="77777777" w:rsidR="00CE06C0" w:rsidRDefault="00CE06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2D156" w14:textId="5572CB87" w:rsidR="00D46FA4" w:rsidRPr="00B67825" w:rsidRDefault="00D46FA4" w:rsidP="007C48CF">
    <w:pPr>
      <w:pStyle w:val="header0"/>
    </w:pPr>
    <w:r>
      <w:t>Infrastructure Application Documentation</w:t>
    </w:r>
    <w:r>
      <w:tab/>
    </w:r>
    <w:r>
      <w:tab/>
    </w:r>
    <w:r>
      <w:tab/>
    </w:r>
    <w:r>
      <w:tab/>
    </w:r>
    <w:r>
      <w:tab/>
    </w:r>
    <w:r w:rsidR="00A57903" w:rsidRPr="00B54434">
      <w:t>February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5446" w14:textId="77777777" w:rsidR="00D46FA4" w:rsidRDefault="00D46FA4" w:rsidP="00B67825">
    <w:pPr>
      <w:pStyle w:val="header0"/>
    </w:pPr>
    <w:r>
      <w:rPr>
        <w:noProof/>
        <w:lang w:val="en-US" w:bidi="ar-SA"/>
      </w:rPr>
      <w:drawing>
        <wp:anchor distT="0" distB="0" distL="114300" distR="114300" simplePos="0" relativeHeight="251658240" behindDoc="1" locked="1" layoutInCell="1" allowOverlap="0" wp14:anchorId="5DEC26AD" wp14:editId="47949536">
          <wp:simplePos x="0" y="0"/>
          <wp:positionH relativeFrom="page">
            <wp:align>right</wp:align>
          </wp:positionH>
          <wp:positionV relativeFrom="page">
            <wp:posOffset>19050</wp:posOffset>
          </wp:positionV>
          <wp:extent cx="7544443" cy="4471416"/>
          <wp:effectExtent l="0" t="0" r="0" b="5715"/>
          <wp:wrapNone/>
          <wp:docPr id="47" name="Picture 47" descr="C:\Users\fglavey\Dropbox (P2 Creative Services)\Creative Services\Rebrand to DXC\Word Templates\shutterstock_367272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glavey\Dropbox (P2 Creative Services)\Creative Services\Rebrand to DXC\Word Templates\shutterstock_367272326.jpg"/>
                  <pic:cNvPicPr>
                    <a:picLocks noChangeAspect="1" noChangeArrowheads="1"/>
                  </pic:cNvPicPr>
                </pic:nvPicPr>
                <pic:blipFill rotWithShape="1">
                  <a:blip r:embed="rId1">
                    <a:extLst>
                      <a:ext uri="{28A0092B-C50C-407E-A947-70E740481C1C}">
                        <a14:useLocalDpi xmlns:a14="http://schemas.microsoft.com/office/drawing/2010/main" val="0"/>
                      </a:ext>
                    </a:extLst>
                  </a:blip>
                  <a:srcRect r="2934"/>
                  <a:stretch/>
                </pic:blipFill>
                <pic:spPr bwMode="auto">
                  <a:xfrm>
                    <a:off x="0" y="0"/>
                    <a:ext cx="7544443" cy="44714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346EB" w14:textId="1FB09F61" w:rsidR="00D46FA4" w:rsidRPr="00F65E4A" w:rsidRDefault="00D46FA4" w:rsidP="00C52E4D">
    <w:pPr>
      <w:pStyle w:val="header0"/>
    </w:pPr>
    <w:r>
      <w:t>Infrastructure Application Documentation</w:t>
    </w:r>
    <w:r>
      <w:tab/>
    </w:r>
    <w:r>
      <w:tab/>
    </w:r>
    <w:r>
      <w:tab/>
    </w:r>
    <w:r>
      <w:tab/>
    </w:r>
    <w:r>
      <w:tab/>
    </w:r>
    <w:r>
      <w:tab/>
    </w:r>
    <w:r w:rsidRPr="00C75B64">
      <w:rPr>
        <w:highlight w:val="yellow"/>
      </w:rPr>
      <w:t>Month</w:t>
    </w:r>
    <w:r>
      <w:t xml:space="preserve"> 2021</w:t>
    </w:r>
  </w:p>
  <w:p w14:paraId="7B8A5EF9" w14:textId="77777777" w:rsidR="00D46FA4" w:rsidRPr="00B67825" w:rsidRDefault="00D46FA4" w:rsidP="00B67825">
    <w:pPr>
      <w:pStyle w:val="head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9AD2A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7B2CA1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1F4D47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B4A1ED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79EF5B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3A1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5AC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1C2BB7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8E0EC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F8A9D4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2941E0"/>
    <w:multiLevelType w:val="multilevel"/>
    <w:tmpl w:val="182A44F4"/>
    <w:lvl w:ilvl="0">
      <w:start w:val="1"/>
      <w:numFmt w:val="decimal"/>
      <w:pStyle w:val="NumbersAuto1Double"/>
      <w:lvlText w:val="%1."/>
      <w:lvlJc w:val="left"/>
      <w:pPr>
        <w:ind w:left="360" w:hanging="360"/>
      </w:pPr>
      <w:rPr>
        <w:rFonts w:ascii="Arial" w:hAnsi="Arial" w:hint="default"/>
        <w:sz w:val="22"/>
      </w:rPr>
    </w:lvl>
    <w:lvl w:ilvl="1">
      <w:start w:val="1"/>
      <w:numFmt w:val="lowerLetter"/>
      <w:pStyle w:val="NumbersAuto2Double"/>
      <w:lvlText w:val="%2."/>
      <w:lvlJc w:val="left"/>
      <w:pPr>
        <w:tabs>
          <w:tab w:val="num" w:pos="936"/>
        </w:tabs>
        <w:ind w:left="720" w:hanging="360"/>
      </w:pPr>
      <w:rPr>
        <w:rFonts w:ascii="Arial" w:hAnsi="Arial" w:hint="default"/>
        <w:sz w:val="22"/>
      </w:rPr>
    </w:lvl>
    <w:lvl w:ilvl="2">
      <w:start w:val="1"/>
      <w:numFmt w:val="lowerRoman"/>
      <w:pStyle w:val="NumbersAuto3Double"/>
      <w:lvlText w:val="%3."/>
      <w:lvlJc w:val="right"/>
      <w:pPr>
        <w:ind w:left="1080" w:hanging="216"/>
      </w:pPr>
      <w:rPr>
        <w:rFonts w:ascii="Arial" w:hAnsi="Arial" w:hint="default"/>
        <w:sz w:val="22"/>
      </w:rPr>
    </w:lvl>
    <w:lvl w:ilvl="3">
      <w:start w:val="1"/>
      <w:numFmt w:val="decimal"/>
      <w:lvlText w:val="%4."/>
      <w:lvlJc w:val="left"/>
      <w:pPr>
        <w:ind w:left="1512" w:hanging="432"/>
      </w:pPr>
      <w:rPr>
        <w:rFonts w:ascii="Arial" w:hAnsi="Arial" w:hint="default"/>
        <w:sz w:val="22"/>
      </w:rPr>
    </w:lvl>
    <w:lvl w:ilvl="4">
      <w:start w:val="1"/>
      <w:numFmt w:val="lowerLetter"/>
      <w:lvlText w:val="%5."/>
      <w:lvlJc w:val="left"/>
      <w:pPr>
        <w:ind w:left="1872"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004C1B87"/>
    <w:multiLevelType w:val="hybridMultilevel"/>
    <w:tmpl w:val="D098FF4A"/>
    <w:lvl w:ilvl="0" w:tplc="55400C8A">
      <w:start w:val="1"/>
      <w:numFmt w:val="bullet"/>
      <w:pStyle w:val="TableText10Bullet1Single"/>
      <w:lvlText w:val=""/>
      <w:lvlJc w:val="left"/>
      <w:pPr>
        <w:ind w:left="720" w:hanging="360"/>
      </w:pPr>
      <w:rPr>
        <w:rFonts w:ascii="Symbol" w:hAnsi="Symbol" w:hint="default"/>
        <w:b w:val="0"/>
        <w:i w:val="0"/>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FB571B"/>
    <w:multiLevelType w:val="hybridMultilevel"/>
    <w:tmpl w:val="587E65B8"/>
    <w:lvl w:ilvl="0" w:tplc="A38226F4">
      <w:numFmt w:val="none"/>
      <w:pStyle w:val="BulletSubnumber"/>
      <w:lvlText w:val=""/>
      <w:lvlJc w:val="left"/>
      <w:pPr>
        <w:tabs>
          <w:tab w:val="num" w:pos="36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2C6250C"/>
    <w:multiLevelType w:val="hybridMultilevel"/>
    <w:tmpl w:val="F5125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053625FB"/>
    <w:multiLevelType w:val="hybridMultilevel"/>
    <w:tmpl w:val="F9968804"/>
    <w:lvl w:ilvl="0" w:tplc="952AF036">
      <w:start w:val="1"/>
      <w:numFmt w:val="bullet"/>
      <w:pStyle w:val="Index5"/>
      <w:lvlText w:val=""/>
      <w:lvlJc w:val="left"/>
      <w:pPr>
        <w:tabs>
          <w:tab w:val="num" w:pos="360"/>
        </w:tabs>
        <w:ind w:left="360" w:hanging="360"/>
      </w:pPr>
      <w:rPr>
        <w:rFonts w:ascii="Symbol" w:hAnsi="Symbol" w:hint="default"/>
        <w:b w:val="0"/>
        <w:i w:val="0"/>
        <w:color w:val="FFFFFF"/>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5681C80"/>
    <w:multiLevelType w:val="hybridMultilevel"/>
    <w:tmpl w:val="17044F28"/>
    <w:lvl w:ilvl="0" w:tplc="20000001">
      <w:start w:val="1"/>
      <w:numFmt w:val="bullet"/>
      <w:lvlText w:val=""/>
      <w:lvlJc w:val="left"/>
      <w:pPr>
        <w:ind w:left="360" w:hanging="360"/>
      </w:pPr>
      <w:rPr>
        <w:rFonts w:ascii="Symbol" w:hAnsi="Symbol" w:hint="default"/>
      </w:rPr>
    </w:lvl>
    <w:lvl w:ilvl="1" w:tplc="2000000F">
      <w:start w:val="1"/>
      <w:numFmt w:val="decimal"/>
      <w:lvlText w:val="%2."/>
      <w:lvlJc w:val="left"/>
      <w:pPr>
        <w:ind w:left="1080" w:hanging="360"/>
      </w:pPr>
      <w:rPr>
        <w:rFonts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07627828"/>
    <w:multiLevelType w:val="hybridMultilevel"/>
    <w:tmpl w:val="95A0AC18"/>
    <w:lvl w:ilvl="0" w:tplc="1870040A">
      <w:start w:val="1"/>
      <w:numFmt w:val="bullet"/>
      <w:pStyle w:val="Bullet3Double"/>
      <w:lvlText w:val=""/>
      <w:lvlJc w:val="left"/>
      <w:pPr>
        <w:tabs>
          <w:tab w:val="num" w:pos="1080"/>
        </w:tabs>
        <w:ind w:left="1080" w:hanging="360"/>
      </w:pPr>
      <w:rPr>
        <w:rFonts w:ascii="Symbol" w:hAnsi="Symbol" w:hint="default"/>
        <w:b w:val="0"/>
        <w:i w:val="0"/>
        <w:color w:val="auto"/>
        <w:sz w:val="22"/>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89268DC"/>
    <w:multiLevelType w:val="hybridMultilevel"/>
    <w:tmpl w:val="27544D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09CA428B"/>
    <w:multiLevelType w:val="hybridMultilevel"/>
    <w:tmpl w:val="E728B0AA"/>
    <w:lvl w:ilvl="0" w:tplc="C11CF0BC">
      <w:start w:val="1"/>
      <w:numFmt w:val="bullet"/>
      <w:pStyle w:val="Bullet3Single"/>
      <w:lvlText w:val=""/>
      <w:lvlJc w:val="left"/>
      <w:pPr>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0F347801"/>
    <w:multiLevelType w:val="hybridMultilevel"/>
    <w:tmpl w:val="7DE67290"/>
    <w:lvl w:ilvl="0" w:tplc="81C61662">
      <w:start w:val="1"/>
      <w:numFmt w:val="bullet"/>
      <w:pStyle w:val="Bullet3Double0"/>
      <w:lvlText w:val=""/>
      <w:lvlJc w:val="left"/>
      <w:pPr>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0FD5096C"/>
    <w:multiLevelType w:val="multilevel"/>
    <w:tmpl w:val="08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10EC67D5"/>
    <w:multiLevelType w:val="hybridMultilevel"/>
    <w:tmpl w:val="D7929720"/>
    <w:lvl w:ilvl="0" w:tplc="0AC0C342">
      <w:start w:val="1"/>
      <w:numFmt w:val="bullet"/>
      <w:pStyle w:val="NumbersAuto5Single"/>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3BF474C"/>
    <w:multiLevelType w:val="multilevel"/>
    <w:tmpl w:val="5C9ADAE8"/>
    <w:styleLink w:val="NumberAutoSingle"/>
    <w:lvl w:ilvl="0">
      <w:start w:val="1"/>
      <w:numFmt w:val="decimal"/>
      <w:lvlText w:val="%1."/>
      <w:lvlJc w:val="left"/>
      <w:pPr>
        <w:tabs>
          <w:tab w:val="num" w:pos="360"/>
        </w:tabs>
        <w:ind w:left="360" w:hanging="360"/>
      </w:pPr>
      <w:rPr>
        <w:rFonts w:ascii="Arial" w:hAnsi="Arial" w:hint="default"/>
        <w:sz w:val="22"/>
      </w:rPr>
    </w:lvl>
    <w:lvl w:ilvl="1">
      <w:start w:val="1"/>
      <w:numFmt w:val="lowerLetter"/>
      <w:lvlText w:val="%2."/>
      <w:lvlJc w:val="left"/>
      <w:pPr>
        <w:tabs>
          <w:tab w:val="num" w:pos="864"/>
        </w:tabs>
        <w:ind w:left="864" w:hanging="504"/>
      </w:pPr>
      <w:rPr>
        <w:rFonts w:ascii="Arial" w:hAnsi="Arial" w:hint="default"/>
        <w:sz w:val="22"/>
      </w:rPr>
    </w:lvl>
    <w:lvl w:ilvl="2">
      <w:start w:val="1"/>
      <w:numFmt w:val="lowerRoman"/>
      <w:lvlText w:val="%3."/>
      <w:lvlJc w:val="right"/>
      <w:pPr>
        <w:tabs>
          <w:tab w:val="num" w:pos="1368"/>
        </w:tabs>
        <w:ind w:left="1368" w:hanging="360"/>
      </w:pPr>
      <w:rPr>
        <w:rFonts w:ascii="Arial" w:hAnsi="Arial" w:hint="default"/>
        <w:sz w:val="22"/>
      </w:rPr>
    </w:lvl>
    <w:lvl w:ilvl="3">
      <w:start w:val="1"/>
      <w:numFmt w:val="bullet"/>
      <w:lvlText w:val=""/>
      <w:lvlJc w:val="left"/>
      <w:pPr>
        <w:tabs>
          <w:tab w:val="num" w:pos="1584"/>
        </w:tabs>
        <w:ind w:left="1584" w:hanging="216"/>
      </w:pPr>
      <w:rPr>
        <w:rFonts w:ascii="Symbol" w:hAnsi="Symbol" w:hint="default"/>
        <w:sz w:val="22"/>
      </w:rPr>
    </w:lvl>
    <w:lvl w:ilvl="4">
      <w:start w:val="1"/>
      <w:numFmt w:val="bullet"/>
      <w:lvlText w:val=""/>
      <w:lvlJc w:val="left"/>
      <w:pPr>
        <w:tabs>
          <w:tab w:val="num" w:pos="1944"/>
        </w:tabs>
        <w:ind w:left="1944" w:hanging="360"/>
      </w:pPr>
      <w:rPr>
        <w:rFonts w:ascii="Symbol" w:hAnsi="Symbol" w:hint="default"/>
        <w:color w:val="auto"/>
        <w:sz w:val="22"/>
      </w:rPr>
    </w:lvl>
    <w:lvl w:ilvl="5">
      <w:start w:val="1"/>
      <w:numFmt w:val="lowerRoman"/>
      <w:lvlText w:val="%6."/>
      <w:lvlJc w:val="right"/>
      <w:pPr>
        <w:tabs>
          <w:tab w:val="num" w:pos="5400"/>
        </w:tabs>
        <w:ind w:left="5400" w:hanging="180"/>
      </w:pPr>
      <w:rPr>
        <w:rFonts w:hint="default"/>
      </w:rPr>
    </w:lvl>
    <w:lvl w:ilvl="6">
      <w:start w:val="1"/>
      <w:numFmt w:val="decimal"/>
      <w:lvlText w:val="%7."/>
      <w:lvlJc w:val="left"/>
      <w:pPr>
        <w:tabs>
          <w:tab w:val="num" w:pos="6120"/>
        </w:tabs>
        <w:ind w:left="6120" w:hanging="360"/>
      </w:pPr>
      <w:rPr>
        <w:rFonts w:hint="default"/>
      </w:rPr>
    </w:lvl>
    <w:lvl w:ilvl="7">
      <w:start w:val="1"/>
      <w:numFmt w:val="lowerLetter"/>
      <w:lvlText w:val="%8."/>
      <w:lvlJc w:val="left"/>
      <w:pPr>
        <w:tabs>
          <w:tab w:val="num" w:pos="6840"/>
        </w:tabs>
        <w:ind w:left="6840" w:hanging="360"/>
      </w:pPr>
      <w:rPr>
        <w:rFonts w:hint="default"/>
      </w:rPr>
    </w:lvl>
    <w:lvl w:ilvl="8">
      <w:start w:val="1"/>
      <w:numFmt w:val="lowerRoman"/>
      <w:lvlText w:val="%9."/>
      <w:lvlJc w:val="right"/>
      <w:pPr>
        <w:tabs>
          <w:tab w:val="num" w:pos="7560"/>
        </w:tabs>
        <w:ind w:left="7560" w:hanging="180"/>
      </w:pPr>
      <w:rPr>
        <w:rFonts w:hint="default"/>
      </w:rPr>
    </w:lvl>
  </w:abstractNum>
  <w:abstractNum w:abstractNumId="23" w15:restartNumberingAfterBreak="0">
    <w:nsid w:val="183A13A5"/>
    <w:multiLevelType w:val="hybridMultilevel"/>
    <w:tmpl w:val="5F7E0244"/>
    <w:lvl w:ilvl="0" w:tplc="887809C0">
      <w:start w:val="1"/>
      <w:numFmt w:val="bullet"/>
      <w:pStyle w:val="Bullet4Single"/>
      <w:lvlText w:val=""/>
      <w:lvlJc w:val="left"/>
      <w:pPr>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189536F2"/>
    <w:multiLevelType w:val="hybridMultilevel"/>
    <w:tmpl w:val="55C01672"/>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F">
      <w:start w:val="1"/>
      <w:numFmt w:val="decimal"/>
      <w:lvlText w:val="%3."/>
      <w:lvlJc w:val="left"/>
      <w:pPr>
        <w:ind w:left="1800" w:hanging="360"/>
      </w:pPr>
      <w:rPr>
        <w:rFonts w:hint="default"/>
      </w:rPr>
    </w:lvl>
    <w:lvl w:ilvl="3" w:tplc="20000017">
      <w:start w:val="1"/>
      <w:numFmt w:val="lowerLetter"/>
      <w:lvlText w:val="%4)"/>
      <w:lvlJc w:val="left"/>
      <w:pPr>
        <w:ind w:left="2520" w:hanging="360"/>
      </w:pPr>
      <w:rPr>
        <w:rFonts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5" w15:restartNumberingAfterBreak="0">
    <w:nsid w:val="19465038"/>
    <w:multiLevelType w:val="multilevel"/>
    <w:tmpl w:val="6038A9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49491A"/>
    <w:multiLevelType w:val="hybridMultilevel"/>
    <w:tmpl w:val="5D4CC90A"/>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0" w:hanging="360"/>
      </w:pPr>
    </w:lvl>
    <w:lvl w:ilvl="2" w:tplc="2000001B" w:tentative="1">
      <w:start w:val="1"/>
      <w:numFmt w:val="lowerRoman"/>
      <w:lvlText w:val="%3."/>
      <w:lvlJc w:val="right"/>
      <w:pPr>
        <w:ind w:left="720" w:hanging="180"/>
      </w:pPr>
    </w:lvl>
    <w:lvl w:ilvl="3" w:tplc="2000000F" w:tentative="1">
      <w:start w:val="1"/>
      <w:numFmt w:val="decimal"/>
      <w:lvlText w:val="%4."/>
      <w:lvlJc w:val="left"/>
      <w:pPr>
        <w:ind w:left="1440" w:hanging="360"/>
      </w:pPr>
    </w:lvl>
    <w:lvl w:ilvl="4" w:tplc="20000019" w:tentative="1">
      <w:start w:val="1"/>
      <w:numFmt w:val="lowerLetter"/>
      <w:lvlText w:val="%5."/>
      <w:lvlJc w:val="left"/>
      <w:pPr>
        <w:ind w:left="2160" w:hanging="360"/>
      </w:pPr>
    </w:lvl>
    <w:lvl w:ilvl="5" w:tplc="2000001B" w:tentative="1">
      <w:start w:val="1"/>
      <w:numFmt w:val="lowerRoman"/>
      <w:lvlText w:val="%6."/>
      <w:lvlJc w:val="right"/>
      <w:pPr>
        <w:ind w:left="2880" w:hanging="180"/>
      </w:pPr>
    </w:lvl>
    <w:lvl w:ilvl="6" w:tplc="2000000F" w:tentative="1">
      <w:start w:val="1"/>
      <w:numFmt w:val="decimal"/>
      <w:lvlText w:val="%7."/>
      <w:lvlJc w:val="left"/>
      <w:pPr>
        <w:ind w:left="3600" w:hanging="360"/>
      </w:pPr>
    </w:lvl>
    <w:lvl w:ilvl="7" w:tplc="20000019" w:tentative="1">
      <w:start w:val="1"/>
      <w:numFmt w:val="lowerLetter"/>
      <w:lvlText w:val="%8."/>
      <w:lvlJc w:val="left"/>
      <w:pPr>
        <w:ind w:left="4320" w:hanging="360"/>
      </w:pPr>
    </w:lvl>
    <w:lvl w:ilvl="8" w:tplc="2000001B" w:tentative="1">
      <w:start w:val="1"/>
      <w:numFmt w:val="lowerRoman"/>
      <w:lvlText w:val="%9."/>
      <w:lvlJc w:val="right"/>
      <w:pPr>
        <w:ind w:left="5040" w:hanging="180"/>
      </w:pPr>
    </w:lvl>
  </w:abstractNum>
  <w:abstractNum w:abstractNumId="27" w15:restartNumberingAfterBreak="0">
    <w:nsid w:val="1AED34C1"/>
    <w:multiLevelType w:val="hybridMultilevel"/>
    <w:tmpl w:val="92FA2D90"/>
    <w:lvl w:ilvl="0" w:tplc="6786EF72">
      <w:start w:val="1"/>
      <w:numFmt w:val="none"/>
      <w:pStyle w:val="Bullet3SubtextDouble"/>
      <w:lvlText w:val=""/>
      <w:lvlJc w:val="left"/>
      <w:pPr>
        <w:tabs>
          <w:tab w:val="num" w:pos="108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1B8166BA"/>
    <w:multiLevelType w:val="hybridMultilevel"/>
    <w:tmpl w:val="1E421AC6"/>
    <w:lvl w:ilvl="0" w:tplc="A224E95C">
      <w:start w:val="1"/>
      <w:numFmt w:val="bullet"/>
      <w:pStyle w:val="Bullet5Double"/>
      <w:lvlText w:val=""/>
      <w:lvlJc w:val="left"/>
      <w:pPr>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1EDC1683"/>
    <w:multiLevelType w:val="hybridMultilevel"/>
    <w:tmpl w:val="69D2FB90"/>
    <w:lvl w:ilvl="0" w:tplc="6726788E">
      <w:start w:val="1"/>
      <w:numFmt w:val="bullet"/>
      <w:pStyle w:val="Bullet4Double"/>
      <w:lvlText w:val=""/>
      <w:lvlJc w:val="left"/>
      <w:pPr>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1B6031E"/>
    <w:multiLevelType w:val="multilevel"/>
    <w:tmpl w:val="F85221A0"/>
    <w:styleLink w:val="Bullet1"/>
    <w:lvl w:ilvl="0">
      <w:start w:val="1"/>
      <w:numFmt w:val="bullet"/>
      <w:lvlText w:val=""/>
      <w:lvlJc w:val="left"/>
      <w:pPr>
        <w:tabs>
          <w:tab w:val="num" w:pos="216"/>
        </w:tabs>
        <w:ind w:left="216" w:hanging="216"/>
      </w:pPr>
      <w:rPr>
        <w:rFonts w:ascii="Symbol" w:hAnsi="Symbol"/>
        <w:sz w:val="20"/>
      </w:rPr>
    </w:lvl>
    <w:lvl w:ilvl="1">
      <w:start w:val="1"/>
      <w:numFmt w:val="bullet"/>
      <w:lvlText w:val=""/>
      <w:lvlJc w:val="left"/>
      <w:pPr>
        <w:tabs>
          <w:tab w:val="num" w:pos="432"/>
        </w:tabs>
        <w:ind w:left="216" w:firstLine="0"/>
      </w:pPr>
      <w:rPr>
        <w:rFonts w:ascii="Symbol" w:hAnsi="Symbol" w:hint="default"/>
        <w:color w:val="3859AC"/>
        <w:sz w:val="20"/>
      </w:rPr>
    </w:lvl>
    <w:lvl w:ilvl="2">
      <w:start w:val="1"/>
      <w:numFmt w:val="bullet"/>
      <w:lvlText w:val=""/>
      <w:lvlJc w:val="left"/>
      <w:pPr>
        <w:tabs>
          <w:tab w:val="num" w:pos="648"/>
        </w:tabs>
        <w:ind w:left="432" w:hanging="216"/>
      </w:pPr>
      <w:rPr>
        <w:rFonts w:ascii="Symbol" w:hAnsi="Symbol" w:hint="default"/>
        <w:sz w:val="20"/>
      </w:rPr>
    </w:lvl>
    <w:lvl w:ilvl="3">
      <w:start w:val="1"/>
      <w:numFmt w:val="bullet"/>
      <w:lvlText w:val=""/>
      <w:lvlJc w:val="left"/>
      <w:pPr>
        <w:tabs>
          <w:tab w:val="num" w:pos="864"/>
        </w:tabs>
        <w:ind w:left="648" w:hanging="432"/>
      </w:pPr>
      <w:rPr>
        <w:rFonts w:ascii="Symbol" w:hAnsi="Symbol" w:hint="default"/>
        <w:color w:val="3859AC"/>
        <w:sz w:val="20"/>
      </w:rPr>
    </w:lvl>
    <w:lvl w:ilvl="4">
      <w:start w:val="1"/>
      <w:numFmt w:val="bullet"/>
      <w:lvlText w:val=""/>
      <w:lvlJc w:val="left"/>
      <w:pPr>
        <w:tabs>
          <w:tab w:val="num" w:pos="1080"/>
        </w:tabs>
        <w:ind w:left="864" w:hanging="648"/>
      </w:pPr>
      <w:rPr>
        <w:rFonts w:ascii="Symbol" w:hAnsi="Symbol"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23C3264F"/>
    <w:multiLevelType w:val="hybridMultilevel"/>
    <w:tmpl w:val="0C4658CA"/>
    <w:lvl w:ilvl="0" w:tplc="514E9B02">
      <w:start w:val="50"/>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CE4319"/>
    <w:multiLevelType w:val="multilevel"/>
    <w:tmpl w:val="1D64C5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375" w:hanging="720"/>
      </w:pPr>
      <w:rPr>
        <w:lang w:val="en-GB"/>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23EE20EB"/>
    <w:multiLevelType w:val="multilevel"/>
    <w:tmpl w:val="36F0EFAC"/>
    <w:lvl w:ilvl="0">
      <w:start w:val="1"/>
      <w:numFmt w:val="bullet"/>
      <w:pStyle w:val="HPRecipientData"/>
      <w:lvlText w:val=""/>
      <w:lvlJc w:val="left"/>
      <w:pPr>
        <w:tabs>
          <w:tab w:val="num" w:pos="3096"/>
        </w:tabs>
        <w:ind w:left="3096" w:hanging="360"/>
      </w:pPr>
      <w:rPr>
        <w:rFonts w:ascii="Symbol" w:hAnsi="Symbol" w:hint="default"/>
        <w:color w:val="auto"/>
      </w:rPr>
    </w:lvl>
    <w:lvl w:ilvl="1">
      <w:start w:val="1"/>
      <w:numFmt w:val="bullet"/>
      <w:lvlText w:val="–"/>
      <w:lvlJc w:val="left"/>
      <w:pPr>
        <w:tabs>
          <w:tab w:val="num" w:pos="3456"/>
        </w:tabs>
        <w:ind w:left="3456" w:hanging="360"/>
      </w:pPr>
      <w:rPr>
        <w:rFonts w:ascii="Calibri" w:hAnsi="Calibri" w:hint="default"/>
        <w:b w:val="0"/>
        <w:i w:val="0"/>
      </w:rPr>
    </w:lvl>
    <w:lvl w:ilvl="2">
      <w:start w:val="1"/>
      <w:numFmt w:val="bullet"/>
      <w:lvlRestart w:val="1"/>
      <w:lvlText w:val=""/>
      <w:lvlJc w:val="left"/>
      <w:pPr>
        <w:tabs>
          <w:tab w:val="num" w:pos="3816"/>
        </w:tabs>
        <w:ind w:left="3816" w:hanging="360"/>
      </w:pPr>
      <w:rPr>
        <w:rFonts w:ascii="Symbol" w:hAnsi="Symbol" w:hint="default"/>
        <w:color w:val="auto"/>
      </w:rPr>
    </w:lvl>
    <w:lvl w:ilvl="3">
      <w:start w:val="1"/>
      <w:numFmt w:val="bullet"/>
      <w:lvlText w:val=""/>
      <w:lvlJc w:val="left"/>
      <w:pPr>
        <w:tabs>
          <w:tab w:val="num" w:pos="2880"/>
        </w:tabs>
        <w:ind w:left="4176" w:hanging="360"/>
      </w:pPr>
      <w:rPr>
        <w:rFonts w:ascii="Symbol" w:hAnsi="Symbol" w:hint="default"/>
      </w:rPr>
    </w:lvl>
    <w:lvl w:ilvl="4">
      <w:start w:val="1"/>
      <w:numFmt w:val="bullet"/>
      <w:lvlText w:val="o"/>
      <w:lvlJc w:val="left"/>
      <w:pPr>
        <w:tabs>
          <w:tab w:val="num" w:pos="3600"/>
        </w:tabs>
        <w:ind w:left="4536" w:hanging="360"/>
      </w:pPr>
      <w:rPr>
        <w:rFonts w:ascii="Courier New" w:hAnsi="Courier New" w:cs="Courier New" w:hint="default"/>
      </w:rPr>
    </w:lvl>
    <w:lvl w:ilvl="5">
      <w:start w:val="1"/>
      <w:numFmt w:val="bullet"/>
      <w:lvlText w:val=""/>
      <w:lvlJc w:val="left"/>
      <w:pPr>
        <w:tabs>
          <w:tab w:val="num" w:pos="4320"/>
        </w:tabs>
        <w:ind w:left="4896" w:hanging="360"/>
      </w:pPr>
      <w:rPr>
        <w:rFonts w:ascii="Wingdings" w:hAnsi="Wingdings" w:hint="default"/>
      </w:rPr>
    </w:lvl>
    <w:lvl w:ilvl="6">
      <w:start w:val="1"/>
      <w:numFmt w:val="bullet"/>
      <w:lvlText w:val=""/>
      <w:lvlJc w:val="left"/>
      <w:pPr>
        <w:tabs>
          <w:tab w:val="num" w:pos="5040"/>
        </w:tabs>
        <w:ind w:left="5256" w:hanging="360"/>
      </w:pPr>
      <w:rPr>
        <w:rFonts w:ascii="Symbol" w:hAnsi="Symbol" w:hint="default"/>
      </w:rPr>
    </w:lvl>
    <w:lvl w:ilvl="7">
      <w:start w:val="1"/>
      <w:numFmt w:val="bullet"/>
      <w:lvlText w:val="o"/>
      <w:lvlJc w:val="left"/>
      <w:pPr>
        <w:tabs>
          <w:tab w:val="num" w:pos="5760"/>
        </w:tabs>
        <w:ind w:left="5616" w:hanging="360"/>
      </w:pPr>
      <w:rPr>
        <w:rFonts w:ascii="Courier New" w:hAnsi="Courier New" w:cs="Courier New" w:hint="default"/>
      </w:rPr>
    </w:lvl>
    <w:lvl w:ilvl="8">
      <w:start w:val="1"/>
      <w:numFmt w:val="bullet"/>
      <w:lvlText w:val=""/>
      <w:lvlJc w:val="left"/>
      <w:pPr>
        <w:tabs>
          <w:tab w:val="num" w:pos="6480"/>
        </w:tabs>
        <w:ind w:left="5976" w:hanging="360"/>
      </w:pPr>
      <w:rPr>
        <w:rFonts w:ascii="Wingdings" w:hAnsi="Wingdings" w:hint="default"/>
      </w:rPr>
    </w:lvl>
  </w:abstractNum>
  <w:abstractNum w:abstractNumId="34" w15:restartNumberingAfterBreak="0">
    <w:nsid w:val="247960B6"/>
    <w:multiLevelType w:val="multilevel"/>
    <w:tmpl w:val="1F9E6E3A"/>
    <w:styleLink w:val="NumbersAutoDouble"/>
    <w:lvl w:ilvl="0">
      <w:start w:val="1"/>
      <w:numFmt w:val="decimal"/>
      <w:lvlText w:val="%1."/>
      <w:lvlJc w:val="left"/>
      <w:pPr>
        <w:tabs>
          <w:tab w:val="num" w:pos="360"/>
        </w:tabs>
        <w:ind w:left="360" w:hanging="360"/>
      </w:pPr>
      <w:rPr>
        <w:rFonts w:ascii="Arial" w:hAnsi="Arial" w:hint="default"/>
        <w:sz w:val="22"/>
      </w:rPr>
    </w:lvl>
    <w:lvl w:ilvl="1">
      <w:start w:val="1"/>
      <w:numFmt w:val="lowerLetter"/>
      <w:lvlText w:val="%2."/>
      <w:lvlJc w:val="left"/>
      <w:pPr>
        <w:tabs>
          <w:tab w:val="num" w:pos="1224"/>
        </w:tabs>
        <w:ind w:left="864" w:hanging="504"/>
      </w:pPr>
      <w:rPr>
        <w:rFonts w:hint="default"/>
      </w:rPr>
    </w:lvl>
    <w:lvl w:ilvl="2">
      <w:start w:val="1"/>
      <w:numFmt w:val="lowerRoman"/>
      <w:lvlText w:val="%3."/>
      <w:lvlJc w:val="right"/>
      <w:pPr>
        <w:tabs>
          <w:tab w:val="num" w:pos="1224"/>
        </w:tabs>
        <w:ind w:left="864" w:firstLine="144"/>
      </w:pPr>
      <w:rPr>
        <w:rFonts w:hint="default"/>
      </w:rPr>
    </w:lvl>
    <w:lvl w:ilvl="3">
      <w:start w:val="1"/>
      <w:numFmt w:val="bullet"/>
      <w:lvlText w:val=""/>
      <w:lvlJc w:val="left"/>
      <w:pPr>
        <w:tabs>
          <w:tab w:val="num" w:pos="1584"/>
        </w:tabs>
        <w:ind w:left="1584" w:hanging="216"/>
      </w:pPr>
      <w:rPr>
        <w:rFonts w:ascii="Symbol" w:hAnsi="Symbol" w:hint="default"/>
      </w:rPr>
    </w:lvl>
    <w:lvl w:ilvl="4">
      <w:start w:val="1"/>
      <w:numFmt w:val="bullet"/>
      <w:lvlText w:val=""/>
      <w:lvlJc w:val="left"/>
      <w:pPr>
        <w:tabs>
          <w:tab w:val="num" w:pos="1944"/>
        </w:tabs>
        <w:ind w:left="1944"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25490A3E"/>
    <w:multiLevelType w:val="hybridMultilevel"/>
    <w:tmpl w:val="23FE4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25B25E46"/>
    <w:multiLevelType w:val="hybridMultilevel"/>
    <w:tmpl w:val="EAD6D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C45A36"/>
    <w:multiLevelType w:val="hybridMultilevel"/>
    <w:tmpl w:val="88A47936"/>
    <w:lvl w:ilvl="0" w:tplc="0B2E5114">
      <w:start w:val="1"/>
      <w:numFmt w:val="bullet"/>
      <w:pStyle w:val="TableText10Bullet2Double"/>
      <w:lvlText w:val="–"/>
      <w:lvlJc w:val="left"/>
      <w:pPr>
        <w:tabs>
          <w:tab w:val="num" w:pos="216"/>
        </w:tabs>
        <w:ind w:left="216" w:firstLine="0"/>
      </w:pPr>
      <w:rPr>
        <w:rFonts w:ascii="Arial" w:hAnsi="Arial" w:hint="default"/>
        <w:color w:val="auto"/>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8F6184E"/>
    <w:multiLevelType w:val="hybridMultilevel"/>
    <w:tmpl w:val="98A6C152"/>
    <w:lvl w:ilvl="0" w:tplc="D8E42D2A">
      <w:numFmt w:val="none"/>
      <w:pStyle w:val="Bullet2SubtextDouble"/>
      <w:lvlText w:val=""/>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2C9F1755"/>
    <w:multiLevelType w:val="hybridMultilevel"/>
    <w:tmpl w:val="7CA43084"/>
    <w:lvl w:ilvl="0" w:tplc="44D04A22">
      <w:start w:val="1"/>
      <w:numFmt w:val="decimal"/>
      <w:pStyle w:val="NumbersAutoBold"/>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2F2D0DA3"/>
    <w:multiLevelType w:val="hybridMultilevel"/>
    <w:tmpl w:val="58FC1F84"/>
    <w:lvl w:ilvl="0" w:tplc="5C606910">
      <w:start w:val="1"/>
      <w:numFmt w:val="decimal"/>
      <w:lvlText w:val="%1."/>
      <w:lvlJc w:val="left"/>
      <w:pPr>
        <w:tabs>
          <w:tab w:val="num" w:pos="720"/>
        </w:tabs>
        <w:ind w:left="720" w:hanging="360"/>
      </w:pPr>
      <w:rPr>
        <w:rFonts w:hint="default"/>
        <w:b w:val="0"/>
        <w:bCs w:val="0"/>
      </w:rPr>
    </w:lvl>
    <w:lvl w:ilvl="1" w:tplc="04130019">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41" w15:restartNumberingAfterBreak="0">
    <w:nsid w:val="30561272"/>
    <w:multiLevelType w:val="hybridMultilevel"/>
    <w:tmpl w:val="A6A6D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CA6F07"/>
    <w:multiLevelType w:val="hybridMultilevel"/>
    <w:tmpl w:val="9D8482F6"/>
    <w:lvl w:ilvl="0" w:tplc="5FE2F278">
      <w:start w:val="1"/>
      <w:numFmt w:val="bullet"/>
      <w:pStyle w:val="Bullet2Single"/>
      <w:lvlText w:val=""/>
      <w:lvlJc w:val="left"/>
      <w:pPr>
        <w:ind w:left="360" w:hanging="360"/>
      </w:pPr>
      <w:rPr>
        <w:rFonts w:ascii="Symbol" w:hAnsi="Symbol" w:hint="default"/>
        <w:sz w:val="20"/>
        <w:szCs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3126376E"/>
    <w:multiLevelType w:val="hybridMultilevel"/>
    <w:tmpl w:val="8F7CF2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36854438"/>
    <w:multiLevelType w:val="hybridMultilevel"/>
    <w:tmpl w:val="E99CC8D0"/>
    <w:lvl w:ilvl="0" w:tplc="5A00247E">
      <w:numFmt w:val="none"/>
      <w:pStyle w:val="Bullet2SubtextSingle"/>
      <w:lvlText w:val=""/>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36EB06E7"/>
    <w:multiLevelType w:val="hybridMultilevel"/>
    <w:tmpl w:val="F3B06F9A"/>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0" w:hanging="360"/>
      </w:pPr>
    </w:lvl>
    <w:lvl w:ilvl="2" w:tplc="2000001B" w:tentative="1">
      <w:start w:val="1"/>
      <w:numFmt w:val="lowerRoman"/>
      <w:lvlText w:val="%3."/>
      <w:lvlJc w:val="right"/>
      <w:pPr>
        <w:ind w:left="720" w:hanging="180"/>
      </w:pPr>
    </w:lvl>
    <w:lvl w:ilvl="3" w:tplc="2000000F" w:tentative="1">
      <w:start w:val="1"/>
      <w:numFmt w:val="decimal"/>
      <w:lvlText w:val="%4."/>
      <w:lvlJc w:val="left"/>
      <w:pPr>
        <w:ind w:left="1440" w:hanging="360"/>
      </w:pPr>
    </w:lvl>
    <w:lvl w:ilvl="4" w:tplc="20000019" w:tentative="1">
      <w:start w:val="1"/>
      <w:numFmt w:val="lowerLetter"/>
      <w:lvlText w:val="%5."/>
      <w:lvlJc w:val="left"/>
      <w:pPr>
        <w:ind w:left="2160" w:hanging="360"/>
      </w:pPr>
    </w:lvl>
    <w:lvl w:ilvl="5" w:tplc="2000001B" w:tentative="1">
      <w:start w:val="1"/>
      <w:numFmt w:val="lowerRoman"/>
      <w:lvlText w:val="%6."/>
      <w:lvlJc w:val="right"/>
      <w:pPr>
        <w:ind w:left="2880" w:hanging="180"/>
      </w:pPr>
    </w:lvl>
    <w:lvl w:ilvl="6" w:tplc="2000000F" w:tentative="1">
      <w:start w:val="1"/>
      <w:numFmt w:val="decimal"/>
      <w:lvlText w:val="%7."/>
      <w:lvlJc w:val="left"/>
      <w:pPr>
        <w:ind w:left="3600" w:hanging="360"/>
      </w:pPr>
    </w:lvl>
    <w:lvl w:ilvl="7" w:tplc="20000019" w:tentative="1">
      <w:start w:val="1"/>
      <w:numFmt w:val="lowerLetter"/>
      <w:lvlText w:val="%8."/>
      <w:lvlJc w:val="left"/>
      <w:pPr>
        <w:ind w:left="4320" w:hanging="360"/>
      </w:pPr>
    </w:lvl>
    <w:lvl w:ilvl="8" w:tplc="2000001B" w:tentative="1">
      <w:start w:val="1"/>
      <w:numFmt w:val="lowerRoman"/>
      <w:lvlText w:val="%9."/>
      <w:lvlJc w:val="right"/>
      <w:pPr>
        <w:ind w:left="5040" w:hanging="180"/>
      </w:pPr>
    </w:lvl>
  </w:abstractNum>
  <w:abstractNum w:abstractNumId="46" w15:restartNumberingAfterBreak="0">
    <w:nsid w:val="3DE543CC"/>
    <w:multiLevelType w:val="multilevel"/>
    <w:tmpl w:val="4542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102BAB"/>
    <w:multiLevelType w:val="hybridMultilevel"/>
    <w:tmpl w:val="4EF43ED6"/>
    <w:lvl w:ilvl="0" w:tplc="25D25FEA">
      <w:start w:val="1"/>
      <w:numFmt w:val="bullet"/>
      <w:pStyle w:val="Bullet4Double0"/>
      <w:lvlText w:val="–"/>
      <w:lvlJc w:val="left"/>
      <w:pPr>
        <w:ind w:left="1224" w:hanging="360"/>
      </w:pPr>
      <w:rPr>
        <w:rFonts w:hint="default"/>
        <w:b w:val="0"/>
        <w:bCs w:val="0"/>
        <w:i w:val="0"/>
        <w:iCs w:val="0"/>
        <w:caps w:val="0"/>
        <w:smallCaps w:val="0"/>
        <w:strike w:val="0"/>
        <w:dstrike w:val="0"/>
        <w:outline w:val="0"/>
        <w:shadow w:val="0"/>
        <w:emboss w:val="0"/>
        <w:imprint w:val="0"/>
        <w:noProof w:val="0"/>
        <w:vanish w:val="0"/>
        <w:color w:val="000000"/>
        <w:spacing w:val="0"/>
        <w:w w:val="153"/>
        <w:kern w:val="0"/>
        <w:position w:val="0"/>
        <w:sz w:val="18"/>
        <w:szCs w:val="9"/>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26A1DC6"/>
    <w:multiLevelType w:val="multilevel"/>
    <w:tmpl w:val="8E969B00"/>
    <w:lvl w:ilvl="0">
      <w:start w:val="1"/>
      <w:numFmt w:val="decimal"/>
      <w:pStyle w:val="NumbersAuto"/>
      <w:lvlText w:val="%1."/>
      <w:lvlJc w:val="left"/>
      <w:pPr>
        <w:tabs>
          <w:tab w:val="num" w:pos="425"/>
        </w:tabs>
        <w:ind w:left="425" w:hanging="425"/>
      </w:pPr>
      <w:rPr>
        <w:rFonts w:hint="default"/>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left"/>
      <w:pPr>
        <w:tabs>
          <w:tab w:val="num" w:pos="3827"/>
        </w:tabs>
        <w:ind w:left="3827" w:hanging="425"/>
      </w:pPr>
      <w:rPr>
        <w:rFonts w:hint="default"/>
      </w:rPr>
    </w:lvl>
  </w:abstractNum>
  <w:abstractNum w:abstractNumId="49" w15:restartNumberingAfterBreak="0">
    <w:nsid w:val="43241167"/>
    <w:multiLevelType w:val="hybridMultilevel"/>
    <w:tmpl w:val="7A1012F8"/>
    <w:lvl w:ilvl="0" w:tplc="C5280378">
      <w:start w:val="4"/>
      <w:numFmt w:val="decimal"/>
      <w:lvlText w:val="%1."/>
      <w:lvlJc w:val="left"/>
      <w:pPr>
        <w:ind w:left="180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437359A7"/>
    <w:multiLevelType w:val="hybridMultilevel"/>
    <w:tmpl w:val="FDDEB7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43E31F5A"/>
    <w:multiLevelType w:val="hybridMultilevel"/>
    <w:tmpl w:val="8FCA9E8A"/>
    <w:lvl w:ilvl="0" w:tplc="C5DE90CE">
      <w:start w:val="1"/>
      <w:numFmt w:val="bullet"/>
      <w:pStyle w:val="NumbersAuto4Double"/>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44635F84"/>
    <w:multiLevelType w:val="hybridMultilevel"/>
    <w:tmpl w:val="45A8AE10"/>
    <w:lvl w:ilvl="0" w:tplc="1806F360">
      <w:start w:val="1"/>
      <w:numFmt w:val="none"/>
      <w:pStyle w:val="Bullet3SubtextSingle"/>
      <w:lvlText w:val=""/>
      <w:lvlJc w:val="left"/>
      <w:pPr>
        <w:tabs>
          <w:tab w:val="num" w:pos="108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46FB4A1C"/>
    <w:multiLevelType w:val="hybridMultilevel"/>
    <w:tmpl w:val="9A72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2171C4"/>
    <w:multiLevelType w:val="multilevel"/>
    <w:tmpl w:val="50AAE700"/>
    <w:lvl w:ilvl="0">
      <w:start w:val="1"/>
      <w:numFmt w:val="decimal"/>
      <w:pStyle w:val="NumbersAutoBoldDouble"/>
      <w:lvlText w:val="%1."/>
      <w:lvlJc w:val="left"/>
      <w:pPr>
        <w:tabs>
          <w:tab w:val="num" w:pos="425"/>
        </w:tabs>
        <w:ind w:left="425" w:hanging="425"/>
      </w:pPr>
      <w:rPr>
        <w:rFonts w:hint="default"/>
        <w:b/>
        <w:i w:val="0"/>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55" w15:restartNumberingAfterBreak="0">
    <w:nsid w:val="4A93317F"/>
    <w:multiLevelType w:val="hybridMultilevel"/>
    <w:tmpl w:val="1494DA42"/>
    <w:lvl w:ilvl="0" w:tplc="F6CA42FC">
      <w:start w:val="1"/>
      <w:numFmt w:val="bullet"/>
      <w:pStyle w:val="QuotationAttribute"/>
      <w:lvlText w:val=""/>
      <w:lvlJc w:val="left"/>
      <w:pPr>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BBA75D7"/>
    <w:multiLevelType w:val="hybridMultilevel"/>
    <w:tmpl w:val="F30214F4"/>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7" w15:restartNumberingAfterBreak="0">
    <w:nsid w:val="4D4C25FE"/>
    <w:multiLevelType w:val="multilevel"/>
    <w:tmpl w:val="D1CC30A0"/>
    <w:styleLink w:val="ListAppendices"/>
    <w:lvl w:ilvl="0">
      <w:start w:val="1"/>
      <w:numFmt w:val="upperLetter"/>
      <w:pStyle w:val="AppendixHeading1"/>
      <w:lvlText w:val="Appendix %1"/>
      <w:lvlJc w:val="left"/>
      <w:pPr>
        <w:tabs>
          <w:tab w:val="num" w:pos="4282"/>
        </w:tabs>
        <w:ind w:left="4282" w:hanging="1871"/>
      </w:pPr>
    </w:lvl>
    <w:lvl w:ilvl="1">
      <w:start w:val="1"/>
      <w:numFmt w:val="none"/>
      <w:pStyle w:val="AppendixHeading2"/>
      <w:suff w:val="nothing"/>
      <w:lvlText w:val="%2"/>
      <w:lvlJc w:val="left"/>
      <w:pPr>
        <w:ind w:left="397" w:firstLine="0"/>
      </w:pPr>
    </w:lvl>
    <w:lvl w:ilvl="2">
      <w:start w:val="1"/>
      <w:numFmt w:val="none"/>
      <w:lvlText w:val="%3"/>
      <w:lvlJc w:val="left"/>
      <w:pPr>
        <w:ind w:left="1080" w:hanging="360"/>
      </w:pPr>
    </w:lvl>
    <w:lvl w:ilvl="3">
      <w:start w:val="1"/>
      <w:numFmt w:val="none"/>
      <w:lvlText w:val=""/>
      <w:lvlJc w:val="left"/>
      <w:pPr>
        <w:ind w:left="1440" w:hanging="360"/>
      </w:pPr>
    </w:lvl>
    <w:lvl w:ilvl="4">
      <w:start w:val="1"/>
      <w:numFmt w:val="none"/>
      <w:lvlText w:val=""/>
      <w:lvlJc w:val="left"/>
      <w:pPr>
        <w:ind w:left="1800" w:hanging="360"/>
      </w:pPr>
    </w:lvl>
    <w:lvl w:ilvl="5">
      <w:start w:val="1"/>
      <w:numFmt w:val="none"/>
      <w:lvlText w:val=""/>
      <w:lvlJc w:val="left"/>
      <w:pPr>
        <w:ind w:left="2160" w:hanging="360"/>
      </w:pPr>
    </w:lvl>
    <w:lvl w:ilvl="6">
      <w:start w:val="1"/>
      <w:numFmt w:val="none"/>
      <w:lvlText w:val="%7"/>
      <w:lvlJc w:val="left"/>
      <w:pPr>
        <w:ind w:left="2520" w:hanging="360"/>
      </w:pPr>
    </w:lvl>
    <w:lvl w:ilvl="7">
      <w:start w:val="1"/>
      <w:numFmt w:val="none"/>
      <w:lvlText w:val=""/>
      <w:lvlJc w:val="left"/>
      <w:pPr>
        <w:ind w:left="2880" w:hanging="360"/>
      </w:pPr>
    </w:lvl>
    <w:lvl w:ilvl="8">
      <w:start w:val="1"/>
      <w:numFmt w:val="none"/>
      <w:lvlText w:val="%9"/>
      <w:lvlJc w:val="left"/>
      <w:pPr>
        <w:ind w:left="3240" w:hanging="360"/>
      </w:pPr>
    </w:lvl>
  </w:abstractNum>
  <w:abstractNum w:abstractNumId="58" w15:restartNumberingAfterBreak="0">
    <w:nsid w:val="4E8D4B31"/>
    <w:multiLevelType w:val="multilevel"/>
    <w:tmpl w:val="CD608386"/>
    <w:lvl w:ilvl="0">
      <w:start w:val="1"/>
      <w:numFmt w:val="decimal"/>
      <w:pStyle w:val="NumbersAutoSingle"/>
      <w:lvlText w:val="%1."/>
      <w:lvlJc w:val="left"/>
      <w:pPr>
        <w:tabs>
          <w:tab w:val="num" w:pos="425"/>
        </w:tabs>
        <w:ind w:left="425" w:hanging="425"/>
      </w:pPr>
      <w:rPr>
        <w:rFonts w:hint="default"/>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59" w15:restartNumberingAfterBreak="0">
    <w:nsid w:val="4EEF5CD1"/>
    <w:multiLevelType w:val="hybridMultilevel"/>
    <w:tmpl w:val="5F025E3A"/>
    <w:lvl w:ilvl="0" w:tplc="69B6018E">
      <w:start w:val="1"/>
      <w:numFmt w:val="bullet"/>
      <w:pStyle w:val="Bullet2Double"/>
      <w:lvlText w:val="–"/>
      <w:lvlJc w:val="left"/>
      <w:pPr>
        <w:tabs>
          <w:tab w:val="num" w:pos="360"/>
        </w:tabs>
        <w:ind w:left="360" w:firstLine="0"/>
      </w:pPr>
      <w:rPr>
        <w:rFonts w:cs="Times New Roman"/>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2CB721A"/>
    <w:multiLevelType w:val="hybridMultilevel"/>
    <w:tmpl w:val="40B23DEA"/>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53897EE7"/>
    <w:multiLevelType w:val="hybridMultilevel"/>
    <w:tmpl w:val="5C3E18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57743B38"/>
    <w:multiLevelType w:val="hybridMultilevel"/>
    <w:tmpl w:val="1C80D7E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3" w15:restartNumberingAfterBreak="0">
    <w:nsid w:val="5C451B9C"/>
    <w:multiLevelType w:val="hybridMultilevel"/>
    <w:tmpl w:val="009A7534"/>
    <w:lvl w:ilvl="0" w:tplc="CFEE7040">
      <w:start w:val="1"/>
      <w:numFmt w:val="bullet"/>
      <w:pStyle w:val="Bullet1Double"/>
      <w:lvlText w:val=""/>
      <w:lvlJc w:val="left"/>
      <w:pPr>
        <w:tabs>
          <w:tab w:val="num" w:pos="0"/>
        </w:tabs>
        <w:ind w:left="0" w:firstLine="0"/>
      </w:pPr>
      <w:rPr>
        <w:rFonts w:ascii="Symbol" w:hAnsi="Symbol" w:hint="default"/>
        <w:color w:val="auto"/>
        <w:sz w:val="22"/>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CDD55CC"/>
    <w:multiLevelType w:val="multilevel"/>
    <w:tmpl w:val="22A45D6C"/>
    <w:lvl w:ilvl="0">
      <w:start w:val="1"/>
      <w:numFmt w:val="decimal"/>
      <w:pStyle w:val="TableCaptionAuto"/>
      <w:lvlText w:val="Table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5" w15:restartNumberingAfterBreak="0">
    <w:nsid w:val="5DE43643"/>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5E7E61D6"/>
    <w:multiLevelType w:val="hybridMultilevel"/>
    <w:tmpl w:val="E73ECB54"/>
    <w:lvl w:ilvl="0" w:tplc="72F6BBEC">
      <w:start w:val="1"/>
      <w:numFmt w:val="bullet"/>
      <w:pStyle w:val="Bullet5Single"/>
      <w:lvlText w:val=""/>
      <w:lvlJc w:val="left"/>
      <w:pPr>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15:restartNumberingAfterBreak="0">
    <w:nsid w:val="5E831CD3"/>
    <w:multiLevelType w:val="hybridMultilevel"/>
    <w:tmpl w:val="F49800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8" w15:restartNumberingAfterBreak="0">
    <w:nsid w:val="64240241"/>
    <w:multiLevelType w:val="hybridMultilevel"/>
    <w:tmpl w:val="103622EC"/>
    <w:lvl w:ilvl="0" w:tplc="5A6C53D6">
      <w:start w:val="1"/>
      <w:numFmt w:val="bullet"/>
      <w:pStyle w:val="Bullet4Single0"/>
      <w:lvlText w:val="–"/>
      <w:lvlJc w:val="left"/>
      <w:pPr>
        <w:ind w:left="1224" w:hanging="360"/>
      </w:pPr>
      <w:rPr>
        <w:rFonts w:ascii="Arial" w:hAnsi="Arial" w:hint="default"/>
        <w:b w:val="0"/>
        <w:i w:val="0"/>
        <w:color w:val="auto"/>
        <w:sz w:val="20"/>
        <w:szCs w:val="2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647F37F3"/>
    <w:multiLevelType w:val="hybridMultilevel"/>
    <w:tmpl w:val="ADD2D07A"/>
    <w:lvl w:ilvl="0" w:tplc="6E6EDCBC">
      <w:start w:val="1"/>
      <w:numFmt w:val="bullet"/>
      <w:pStyle w:val="Bullet2Double0"/>
      <w:lvlText w:val=""/>
      <w:lvlJc w:val="left"/>
      <w:pPr>
        <w:ind w:left="360" w:hanging="360"/>
      </w:pPr>
      <w:rPr>
        <w:rFonts w:ascii="Symbol" w:hAnsi="Symbol"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15:restartNumberingAfterBreak="0">
    <w:nsid w:val="67114131"/>
    <w:multiLevelType w:val="hybridMultilevel"/>
    <w:tmpl w:val="6AE66B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1" w15:restartNumberingAfterBreak="0">
    <w:nsid w:val="671A2A48"/>
    <w:multiLevelType w:val="hybridMultilevel"/>
    <w:tmpl w:val="80F6F76C"/>
    <w:lvl w:ilvl="0" w:tplc="C3FAC766">
      <w:start w:val="2"/>
      <w:numFmt w:val="decimal"/>
      <w:lvlText w:val="%1."/>
      <w:lvlJc w:val="left"/>
      <w:pPr>
        <w:tabs>
          <w:tab w:val="num" w:pos="720"/>
        </w:tabs>
        <w:ind w:left="720" w:hanging="360"/>
      </w:pPr>
    </w:lvl>
    <w:lvl w:ilvl="1" w:tplc="3AB8F0BC" w:tentative="1">
      <w:start w:val="1"/>
      <w:numFmt w:val="decimal"/>
      <w:lvlText w:val="%2."/>
      <w:lvlJc w:val="left"/>
      <w:pPr>
        <w:tabs>
          <w:tab w:val="num" w:pos="1440"/>
        </w:tabs>
        <w:ind w:left="1440" w:hanging="360"/>
      </w:pPr>
    </w:lvl>
    <w:lvl w:ilvl="2" w:tplc="17486A6A" w:tentative="1">
      <w:start w:val="1"/>
      <w:numFmt w:val="decimal"/>
      <w:lvlText w:val="%3."/>
      <w:lvlJc w:val="left"/>
      <w:pPr>
        <w:tabs>
          <w:tab w:val="num" w:pos="2160"/>
        </w:tabs>
        <w:ind w:left="2160" w:hanging="360"/>
      </w:pPr>
    </w:lvl>
    <w:lvl w:ilvl="3" w:tplc="FFB21822" w:tentative="1">
      <w:start w:val="1"/>
      <w:numFmt w:val="decimal"/>
      <w:lvlText w:val="%4."/>
      <w:lvlJc w:val="left"/>
      <w:pPr>
        <w:tabs>
          <w:tab w:val="num" w:pos="2880"/>
        </w:tabs>
        <w:ind w:left="2880" w:hanging="360"/>
      </w:pPr>
    </w:lvl>
    <w:lvl w:ilvl="4" w:tplc="1CD8DA6E" w:tentative="1">
      <w:start w:val="1"/>
      <w:numFmt w:val="decimal"/>
      <w:lvlText w:val="%5."/>
      <w:lvlJc w:val="left"/>
      <w:pPr>
        <w:tabs>
          <w:tab w:val="num" w:pos="3600"/>
        </w:tabs>
        <w:ind w:left="3600" w:hanging="360"/>
      </w:pPr>
    </w:lvl>
    <w:lvl w:ilvl="5" w:tplc="5D2834D0" w:tentative="1">
      <w:start w:val="1"/>
      <w:numFmt w:val="decimal"/>
      <w:lvlText w:val="%6."/>
      <w:lvlJc w:val="left"/>
      <w:pPr>
        <w:tabs>
          <w:tab w:val="num" w:pos="4320"/>
        </w:tabs>
        <w:ind w:left="4320" w:hanging="360"/>
      </w:pPr>
    </w:lvl>
    <w:lvl w:ilvl="6" w:tplc="67C2E4BE" w:tentative="1">
      <w:start w:val="1"/>
      <w:numFmt w:val="decimal"/>
      <w:lvlText w:val="%7."/>
      <w:lvlJc w:val="left"/>
      <w:pPr>
        <w:tabs>
          <w:tab w:val="num" w:pos="5040"/>
        </w:tabs>
        <w:ind w:left="5040" w:hanging="360"/>
      </w:pPr>
    </w:lvl>
    <w:lvl w:ilvl="7" w:tplc="ED9E84F2" w:tentative="1">
      <w:start w:val="1"/>
      <w:numFmt w:val="decimal"/>
      <w:lvlText w:val="%8."/>
      <w:lvlJc w:val="left"/>
      <w:pPr>
        <w:tabs>
          <w:tab w:val="num" w:pos="5760"/>
        </w:tabs>
        <w:ind w:left="5760" w:hanging="360"/>
      </w:pPr>
    </w:lvl>
    <w:lvl w:ilvl="8" w:tplc="D7965050" w:tentative="1">
      <w:start w:val="1"/>
      <w:numFmt w:val="decimal"/>
      <w:lvlText w:val="%9."/>
      <w:lvlJc w:val="left"/>
      <w:pPr>
        <w:tabs>
          <w:tab w:val="num" w:pos="6480"/>
        </w:tabs>
        <w:ind w:left="6480" w:hanging="360"/>
      </w:pPr>
    </w:lvl>
  </w:abstractNum>
  <w:abstractNum w:abstractNumId="72" w15:restartNumberingAfterBreak="0">
    <w:nsid w:val="67CB28A5"/>
    <w:multiLevelType w:val="hybridMultilevel"/>
    <w:tmpl w:val="D280209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3" w15:restartNumberingAfterBreak="0">
    <w:nsid w:val="686F477D"/>
    <w:multiLevelType w:val="hybridMultilevel"/>
    <w:tmpl w:val="E7985374"/>
    <w:lvl w:ilvl="0" w:tplc="20ACC04E">
      <w:start w:val="5"/>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7529BB"/>
    <w:multiLevelType w:val="hybridMultilevel"/>
    <w:tmpl w:val="43C09AB0"/>
    <w:lvl w:ilvl="0" w:tplc="D32273C4">
      <w:start w:val="1"/>
      <w:numFmt w:val="bullet"/>
      <w:pStyle w:val="Bullet1Single"/>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A701A56"/>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15:restartNumberingAfterBreak="0">
    <w:nsid w:val="6AD53EA1"/>
    <w:multiLevelType w:val="hybridMultilevel"/>
    <w:tmpl w:val="0DF26B50"/>
    <w:lvl w:ilvl="0" w:tplc="AB5EB006">
      <w:start w:val="1"/>
      <w:numFmt w:val="bullet"/>
      <w:pStyle w:val="TableText10Bullet2Single"/>
      <w:lvlText w:val="–"/>
      <w:lvlJc w:val="left"/>
      <w:pPr>
        <w:tabs>
          <w:tab w:val="num" w:pos="1440"/>
        </w:tabs>
        <w:ind w:left="1440" w:hanging="360"/>
      </w:pPr>
      <w:rPr>
        <w:rFonts w:ascii="Arial" w:hAnsi="Arial" w:hint="default"/>
        <w:b w:val="0"/>
        <w:i w:val="0"/>
        <w:color w:val="auto"/>
        <w:sz w:val="18"/>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6C956857"/>
    <w:multiLevelType w:val="hybridMultilevel"/>
    <w:tmpl w:val="F7FAD13C"/>
    <w:lvl w:ilvl="0" w:tplc="D7321AEE">
      <w:start w:val="1"/>
      <w:numFmt w:val="bullet"/>
      <w:pStyle w:val="Bullet5Single0"/>
      <w:lvlText w:val=""/>
      <w:lvlJc w:val="left"/>
      <w:pPr>
        <w:tabs>
          <w:tab w:val="num" w:pos="1800"/>
        </w:tabs>
        <w:ind w:left="1800" w:hanging="360"/>
      </w:pPr>
      <w:rPr>
        <w:rFonts w:ascii="Symbol" w:hAnsi="Symbol" w:hint="default"/>
        <w:b w:val="0"/>
        <w:i w:val="0"/>
        <w:color w:val="auto"/>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6C9C73EB"/>
    <w:multiLevelType w:val="multilevel"/>
    <w:tmpl w:val="D1E0FC58"/>
    <w:lvl w:ilvl="0">
      <w:start w:val="1"/>
      <w:numFmt w:val="decimal"/>
      <w:pStyle w:val="FigureCaptionAuto"/>
      <w:lvlText w:val="Figure %1."/>
      <w:lvlJc w:val="left"/>
      <w:pPr>
        <w:tabs>
          <w:tab w:val="num" w:pos="1080"/>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79" w15:restartNumberingAfterBreak="0">
    <w:nsid w:val="6D701F0F"/>
    <w:multiLevelType w:val="hybridMultilevel"/>
    <w:tmpl w:val="5FC2F7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0" w15:restartNumberingAfterBreak="0">
    <w:nsid w:val="6FAF6559"/>
    <w:multiLevelType w:val="hybridMultilevel"/>
    <w:tmpl w:val="A246FD8C"/>
    <w:lvl w:ilvl="0" w:tplc="9DC6340C">
      <w:start w:val="1"/>
      <w:numFmt w:val="lowerLetter"/>
      <w:pStyle w:val="TableNumbers9Auto2Singl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0605247"/>
    <w:multiLevelType w:val="multilevel"/>
    <w:tmpl w:val="4A40CA7A"/>
    <w:lvl w:ilvl="0">
      <w:start w:val="1"/>
      <w:numFmt w:val="decimal"/>
      <w:pStyle w:val="NumbersAutoBold0"/>
      <w:lvlText w:val="%1."/>
      <w:lvlJc w:val="left"/>
      <w:pPr>
        <w:tabs>
          <w:tab w:val="num" w:pos="425"/>
        </w:tabs>
        <w:ind w:left="425" w:hanging="425"/>
      </w:pPr>
      <w:rPr>
        <w:rFonts w:hint="default"/>
        <w:b/>
        <w:i w:val="0"/>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82" w15:restartNumberingAfterBreak="0">
    <w:nsid w:val="727F5348"/>
    <w:multiLevelType w:val="hybridMultilevel"/>
    <w:tmpl w:val="9F9471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872" w:hanging="360"/>
      </w:pPr>
      <w:rPr>
        <w:rFonts w:ascii="Courier New" w:hAnsi="Courier New" w:cs="Courier New" w:hint="default"/>
      </w:rPr>
    </w:lvl>
    <w:lvl w:ilvl="2" w:tplc="04090005" w:tentative="1">
      <w:start w:val="1"/>
      <w:numFmt w:val="bullet"/>
      <w:lvlText w:val=""/>
      <w:lvlJc w:val="left"/>
      <w:pPr>
        <w:ind w:left="1592" w:hanging="360"/>
      </w:pPr>
      <w:rPr>
        <w:rFonts w:ascii="Wingdings" w:hAnsi="Wingdings" w:hint="default"/>
      </w:rPr>
    </w:lvl>
    <w:lvl w:ilvl="3" w:tplc="04090001" w:tentative="1">
      <w:start w:val="1"/>
      <w:numFmt w:val="bullet"/>
      <w:lvlText w:val=""/>
      <w:lvlJc w:val="left"/>
      <w:pPr>
        <w:ind w:left="2312" w:hanging="360"/>
      </w:pPr>
      <w:rPr>
        <w:rFonts w:ascii="Symbol" w:hAnsi="Symbol" w:hint="default"/>
      </w:rPr>
    </w:lvl>
    <w:lvl w:ilvl="4" w:tplc="04090003" w:tentative="1">
      <w:start w:val="1"/>
      <w:numFmt w:val="bullet"/>
      <w:lvlText w:val="o"/>
      <w:lvlJc w:val="left"/>
      <w:pPr>
        <w:ind w:left="3032" w:hanging="360"/>
      </w:pPr>
      <w:rPr>
        <w:rFonts w:ascii="Courier New" w:hAnsi="Courier New" w:cs="Courier New" w:hint="default"/>
      </w:rPr>
    </w:lvl>
    <w:lvl w:ilvl="5" w:tplc="04090005" w:tentative="1">
      <w:start w:val="1"/>
      <w:numFmt w:val="bullet"/>
      <w:lvlText w:val=""/>
      <w:lvlJc w:val="left"/>
      <w:pPr>
        <w:ind w:left="3752" w:hanging="360"/>
      </w:pPr>
      <w:rPr>
        <w:rFonts w:ascii="Wingdings" w:hAnsi="Wingdings" w:hint="default"/>
      </w:rPr>
    </w:lvl>
    <w:lvl w:ilvl="6" w:tplc="04090001" w:tentative="1">
      <w:start w:val="1"/>
      <w:numFmt w:val="bullet"/>
      <w:lvlText w:val=""/>
      <w:lvlJc w:val="left"/>
      <w:pPr>
        <w:ind w:left="4472" w:hanging="360"/>
      </w:pPr>
      <w:rPr>
        <w:rFonts w:ascii="Symbol" w:hAnsi="Symbol" w:hint="default"/>
      </w:rPr>
    </w:lvl>
    <w:lvl w:ilvl="7" w:tplc="04090003" w:tentative="1">
      <w:start w:val="1"/>
      <w:numFmt w:val="bullet"/>
      <w:lvlText w:val="o"/>
      <w:lvlJc w:val="left"/>
      <w:pPr>
        <w:ind w:left="5192" w:hanging="360"/>
      </w:pPr>
      <w:rPr>
        <w:rFonts w:ascii="Courier New" w:hAnsi="Courier New" w:cs="Courier New" w:hint="default"/>
      </w:rPr>
    </w:lvl>
    <w:lvl w:ilvl="8" w:tplc="04090005" w:tentative="1">
      <w:start w:val="1"/>
      <w:numFmt w:val="bullet"/>
      <w:lvlText w:val=""/>
      <w:lvlJc w:val="left"/>
      <w:pPr>
        <w:ind w:left="5912" w:hanging="360"/>
      </w:pPr>
      <w:rPr>
        <w:rFonts w:ascii="Wingdings" w:hAnsi="Wingdings" w:hint="default"/>
      </w:rPr>
    </w:lvl>
  </w:abstractNum>
  <w:abstractNum w:abstractNumId="83" w15:restartNumberingAfterBreak="0">
    <w:nsid w:val="73486EF5"/>
    <w:multiLevelType w:val="hybridMultilevel"/>
    <w:tmpl w:val="223EF9B2"/>
    <w:lvl w:ilvl="0" w:tplc="C098438A">
      <w:start w:val="1"/>
      <w:numFmt w:val="decimal"/>
      <w:pStyle w:val="TableNumbers9Auto1Single"/>
      <w:lvlText w:val="%1."/>
      <w:lvlJc w:val="left"/>
      <w:pPr>
        <w:ind w:left="353" w:hanging="360"/>
      </w:pPr>
      <w:rPr>
        <w:rFonts w:ascii="Arial" w:hAnsi="Arial" w:cs="Arial" w:hint="default"/>
        <w:color w:val="313131"/>
        <w:w w:val="111"/>
        <w:sz w:val="18"/>
        <w:szCs w:val="1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3746BF0"/>
    <w:multiLevelType w:val="hybridMultilevel"/>
    <w:tmpl w:val="7158D84E"/>
    <w:lvl w:ilvl="0" w:tplc="C9AA3B5E">
      <w:start w:val="1"/>
      <w:numFmt w:val="bullet"/>
      <w:pStyle w:val="Bullet1Double0"/>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44E1D0F"/>
    <w:multiLevelType w:val="hybridMultilevel"/>
    <w:tmpl w:val="03761242"/>
    <w:lvl w:ilvl="0" w:tplc="751C1764">
      <w:start w:val="1"/>
      <w:numFmt w:val="decimal"/>
      <w:lvlText w:val="%1."/>
      <w:lvlJc w:val="left"/>
      <w:pPr>
        <w:tabs>
          <w:tab w:val="num" w:pos="720"/>
        </w:tabs>
        <w:ind w:left="720" w:hanging="360"/>
      </w:pPr>
    </w:lvl>
    <w:lvl w:ilvl="1" w:tplc="B67E7A0E" w:tentative="1">
      <w:start w:val="1"/>
      <w:numFmt w:val="decimal"/>
      <w:lvlText w:val="%2."/>
      <w:lvlJc w:val="left"/>
      <w:pPr>
        <w:tabs>
          <w:tab w:val="num" w:pos="1440"/>
        </w:tabs>
        <w:ind w:left="1440" w:hanging="360"/>
      </w:pPr>
    </w:lvl>
    <w:lvl w:ilvl="2" w:tplc="D0F4B8B8" w:tentative="1">
      <w:start w:val="1"/>
      <w:numFmt w:val="decimal"/>
      <w:lvlText w:val="%3."/>
      <w:lvlJc w:val="left"/>
      <w:pPr>
        <w:tabs>
          <w:tab w:val="num" w:pos="2160"/>
        </w:tabs>
        <w:ind w:left="2160" w:hanging="360"/>
      </w:pPr>
    </w:lvl>
    <w:lvl w:ilvl="3" w:tplc="DE3095EC" w:tentative="1">
      <w:start w:val="1"/>
      <w:numFmt w:val="decimal"/>
      <w:lvlText w:val="%4."/>
      <w:lvlJc w:val="left"/>
      <w:pPr>
        <w:tabs>
          <w:tab w:val="num" w:pos="2880"/>
        </w:tabs>
        <w:ind w:left="2880" w:hanging="360"/>
      </w:pPr>
    </w:lvl>
    <w:lvl w:ilvl="4" w:tplc="1BD4F7D6" w:tentative="1">
      <w:start w:val="1"/>
      <w:numFmt w:val="decimal"/>
      <w:lvlText w:val="%5."/>
      <w:lvlJc w:val="left"/>
      <w:pPr>
        <w:tabs>
          <w:tab w:val="num" w:pos="3600"/>
        </w:tabs>
        <w:ind w:left="3600" w:hanging="360"/>
      </w:pPr>
    </w:lvl>
    <w:lvl w:ilvl="5" w:tplc="65A8601C" w:tentative="1">
      <w:start w:val="1"/>
      <w:numFmt w:val="decimal"/>
      <w:lvlText w:val="%6."/>
      <w:lvlJc w:val="left"/>
      <w:pPr>
        <w:tabs>
          <w:tab w:val="num" w:pos="4320"/>
        </w:tabs>
        <w:ind w:left="4320" w:hanging="360"/>
      </w:pPr>
    </w:lvl>
    <w:lvl w:ilvl="6" w:tplc="82FA1F86" w:tentative="1">
      <w:start w:val="1"/>
      <w:numFmt w:val="decimal"/>
      <w:lvlText w:val="%7."/>
      <w:lvlJc w:val="left"/>
      <w:pPr>
        <w:tabs>
          <w:tab w:val="num" w:pos="5040"/>
        </w:tabs>
        <w:ind w:left="5040" w:hanging="360"/>
      </w:pPr>
    </w:lvl>
    <w:lvl w:ilvl="7" w:tplc="BAB66F56" w:tentative="1">
      <w:start w:val="1"/>
      <w:numFmt w:val="decimal"/>
      <w:lvlText w:val="%8."/>
      <w:lvlJc w:val="left"/>
      <w:pPr>
        <w:tabs>
          <w:tab w:val="num" w:pos="5760"/>
        </w:tabs>
        <w:ind w:left="5760" w:hanging="360"/>
      </w:pPr>
    </w:lvl>
    <w:lvl w:ilvl="8" w:tplc="D436D27A" w:tentative="1">
      <w:start w:val="1"/>
      <w:numFmt w:val="decimal"/>
      <w:lvlText w:val="%9."/>
      <w:lvlJc w:val="left"/>
      <w:pPr>
        <w:tabs>
          <w:tab w:val="num" w:pos="6480"/>
        </w:tabs>
        <w:ind w:left="6480" w:hanging="360"/>
      </w:pPr>
    </w:lvl>
  </w:abstractNum>
  <w:abstractNum w:abstractNumId="86" w15:restartNumberingAfterBreak="0">
    <w:nsid w:val="7461758E"/>
    <w:multiLevelType w:val="hybridMultilevel"/>
    <w:tmpl w:val="46AA473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7" w15:restartNumberingAfterBreak="0">
    <w:nsid w:val="74D844BA"/>
    <w:multiLevelType w:val="multilevel"/>
    <w:tmpl w:val="4CC481F0"/>
    <w:lvl w:ilvl="0">
      <w:start w:val="1"/>
      <w:numFmt w:val="decimal"/>
      <w:pStyle w:val="NumbersAutoDouble0"/>
      <w:lvlText w:val="%1."/>
      <w:lvlJc w:val="left"/>
      <w:pPr>
        <w:tabs>
          <w:tab w:val="num" w:pos="425"/>
        </w:tabs>
        <w:ind w:left="425" w:hanging="425"/>
      </w:pPr>
      <w:rPr>
        <w:rFonts w:hint="default"/>
        <w:b w:val="0"/>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88" w15:restartNumberingAfterBreak="0">
    <w:nsid w:val="756F7136"/>
    <w:multiLevelType w:val="singleLevel"/>
    <w:tmpl w:val="B9F0B1C0"/>
    <w:lvl w:ilvl="0">
      <w:numFmt w:val="none"/>
      <w:pStyle w:val="BulletsL1"/>
      <w:lvlText w:val=""/>
      <w:legacy w:legacy="1" w:legacySpace="0" w:legacyIndent="360"/>
      <w:lvlJc w:val="left"/>
      <w:pPr>
        <w:ind w:left="360" w:hanging="360"/>
      </w:pPr>
      <w:rPr>
        <w:rFonts w:ascii="Wingdings" w:hAnsi="Wingdings" w:hint="default"/>
        <w:sz w:val="20"/>
      </w:rPr>
    </w:lvl>
  </w:abstractNum>
  <w:abstractNum w:abstractNumId="89" w15:restartNumberingAfterBreak="0">
    <w:nsid w:val="78B75C23"/>
    <w:multiLevelType w:val="hybridMultilevel"/>
    <w:tmpl w:val="C8C4B3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0" w15:restartNumberingAfterBreak="0">
    <w:nsid w:val="79370AE1"/>
    <w:multiLevelType w:val="hybridMultilevel"/>
    <w:tmpl w:val="18E450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1" w15:restartNumberingAfterBreak="0">
    <w:nsid w:val="797A0C02"/>
    <w:multiLevelType w:val="hybridMultilevel"/>
    <w:tmpl w:val="8B5840F6"/>
    <w:lvl w:ilvl="0" w:tplc="72D25B90">
      <w:start w:val="1"/>
      <w:numFmt w:val="bullet"/>
      <w:pStyle w:val="Bullet3Single0"/>
      <w:lvlText w:val=""/>
      <w:lvlJc w:val="left"/>
      <w:pPr>
        <w:tabs>
          <w:tab w:val="num" w:pos="1080"/>
        </w:tabs>
        <w:ind w:left="1080" w:hanging="360"/>
      </w:pPr>
      <w:rPr>
        <w:rFonts w:ascii="Symbol" w:hAnsi="Symbol" w:hint="default"/>
        <w:b w:val="0"/>
        <w:i w:val="0"/>
        <w:color w:val="auto"/>
        <w:sz w:val="22"/>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7F9B25E9"/>
    <w:multiLevelType w:val="hybridMultilevel"/>
    <w:tmpl w:val="F11ECD7A"/>
    <w:lvl w:ilvl="0" w:tplc="105E240E">
      <w:start w:val="1"/>
      <w:numFmt w:val="bullet"/>
      <w:pStyle w:val="Bullet5Double0"/>
      <w:lvlText w:val=""/>
      <w:lvlJc w:val="left"/>
      <w:pPr>
        <w:tabs>
          <w:tab w:val="num" w:pos="1800"/>
        </w:tabs>
        <w:ind w:left="1800" w:hanging="360"/>
      </w:pPr>
      <w:rPr>
        <w:rFonts w:ascii="Symbol" w:hAnsi="Symbol" w:hint="default"/>
        <w:b w:val="0"/>
        <w:i w:val="0"/>
        <w:color w:val="auto"/>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2049379231">
    <w:abstractNumId w:val="58"/>
  </w:num>
  <w:num w:numId="2" w16cid:durableId="1954899665">
    <w:abstractNumId w:val="39"/>
  </w:num>
  <w:num w:numId="3" w16cid:durableId="1590431277">
    <w:abstractNumId w:val="87"/>
  </w:num>
  <w:num w:numId="4" w16cid:durableId="979964121">
    <w:abstractNumId w:val="54"/>
  </w:num>
  <w:num w:numId="5" w16cid:durableId="1105342466">
    <w:abstractNumId w:val="81"/>
  </w:num>
  <w:num w:numId="6" w16cid:durableId="868303020">
    <w:abstractNumId w:val="48"/>
  </w:num>
  <w:num w:numId="7" w16cid:durableId="984044256">
    <w:abstractNumId w:val="65"/>
  </w:num>
  <w:num w:numId="8" w16cid:durableId="438523113">
    <w:abstractNumId w:val="75"/>
  </w:num>
  <w:num w:numId="9" w16cid:durableId="1427576023">
    <w:abstractNumId w:val="20"/>
  </w:num>
  <w:num w:numId="10" w16cid:durableId="1011417188">
    <w:abstractNumId w:val="33"/>
  </w:num>
  <w:num w:numId="11" w16cid:durableId="1644118644">
    <w:abstractNumId w:val="14"/>
  </w:num>
  <w:num w:numId="12" w16cid:durableId="208107626">
    <w:abstractNumId w:val="9"/>
  </w:num>
  <w:num w:numId="13" w16cid:durableId="522474762">
    <w:abstractNumId w:val="7"/>
  </w:num>
  <w:num w:numId="14" w16cid:durableId="85880334">
    <w:abstractNumId w:val="6"/>
  </w:num>
  <w:num w:numId="15" w16cid:durableId="1042560350">
    <w:abstractNumId w:val="5"/>
  </w:num>
  <w:num w:numId="16" w16cid:durableId="1453747699">
    <w:abstractNumId w:val="4"/>
  </w:num>
  <w:num w:numId="17" w16cid:durableId="446169125">
    <w:abstractNumId w:val="8"/>
  </w:num>
  <w:num w:numId="18" w16cid:durableId="1224222369">
    <w:abstractNumId w:val="3"/>
  </w:num>
  <w:num w:numId="19" w16cid:durableId="917133429">
    <w:abstractNumId w:val="2"/>
  </w:num>
  <w:num w:numId="20" w16cid:durableId="704018972">
    <w:abstractNumId w:val="1"/>
  </w:num>
  <w:num w:numId="21" w16cid:durableId="1865753523">
    <w:abstractNumId w:val="0"/>
  </w:num>
  <w:num w:numId="22" w16cid:durableId="727455709">
    <w:abstractNumId w:val="22"/>
  </w:num>
  <w:num w:numId="23" w16cid:durableId="402141748">
    <w:abstractNumId w:val="34"/>
  </w:num>
  <w:num w:numId="24" w16cid:durableId="473765117">
    <w:abstractNumId w:val="10"/>
  </w:num>
  <w:num w:numId="25" w16cid:durableId="1664510431">
    <w:abstractNumId w:val="51"/>
  </w:num>
  <w:num w:numId="26" w16cid:durableId="2057311572">
    <w:abstractNumId w:val="21"/>
  </w:num>
  <w:num w:numId="27" w16cid:durableId="1227184483">
    <w:abstractNumId w:val="30"/>
  </w:num>
  <w:num w:numId="28" w16cid:durableId="811871397">
    <w:abstractNumId w:val="16"/>
  </w:num>
  <w:num w:numId="29" w16cid:durableId="678390480">
    <w:abstractNumId w:val="91"/>
  </w:num>
  <w:num w:numId="30" w16cid:durableId="2131436464">
    <w:abstractNumId w:val="47"/>
  </w:num>
  <w:num w:numId="31" w16cid:durableId="269432249">
    <w:abstractNumId w:val="68"/>
  </w:num>
  <w:num w:numId="32" w16cid:durableId="66651210">
    <w:abstractNumId w:val="92"/>
  </w:num>
  <w:num w:numId="33" w16cid:durableId="47463343">
    <w:abstractNumId w:val="77"/>
  </w:num>
  <w:num w:numId="34" w16cid:durableId="380204017">
    <w:abstractNumId w:val="63"/>
  </w:num>
  <w:num w:numId="35" w16cid:durableId="1097099786">
    <w:abstractNumId w:val="59"/>
  </w:num>
  <w:num w:numId="36" w16cid:durableId="2021740012">
    <w:abstractNumId w:val="78"/>
  </w:num>
  <w:num w:numId="37" w16cid:durableId="205339294">
    <w:abstractNumId w:val="55"/>
  </w:num>
  <w:num w:numId="38" w16cid:durableId="208347478">
    <w:abstractNumId w:val="64"/>
  </w:num>
  <w:num w:numId="39" w16cid:durableId="820970287">
    <w:abstractNumId w:val="80"/>
  </w:num>
  <w:num w:numId="40" w16cid:durableId="401491332">
    <w:abstractNumId w:val="83"/>
  </w:num>
  <w:num w:numId="41" w16cid:durableId="1867520737">
    <w:abstractNumId w:val="84"/>
  </w:num>
  <w:num w:numId="42" w16cid:durableId="58335618">
    <w:abstractNumId w:val="74"/>
  </w:num>
  <w:num w:numId="43" w16cid:durableId="1968587822">
    <w:abstractNumId w:val="69"/>
  </w:num>
  <w:num w:numId="44" w16cid:durableId="1308245433">
    <w:abstractNumId w:val="42"/>
  </w:num>
  <w:num w:numId="45" w16cid:durableId="1059790287">
    <w:abstractNumId w:val="38"/>
  </w:num>
  <w:num w:numId="46" w16cid:durableId="203834032">
    <w:abstractNumId w:val="44"/>
  </w:num>
  <w:num w:numId="47" w16cid:durableId="193927490">
    <w:abstractNumId w:val="19"/>
  </w:num>
  <w:num w:numId="48" w16cid:durableId="494304810">
    <w:abstractNumId w:val="18"/>
  </w:num>
  <w:num w:numId="49" w16cid:durableId="251592969">
    <w:abstractNumId w:val="27"/>
  </w:num>
  <w:num w:numId="50" w16cid:durableId="1718160508">
    <w:abstractNumId w:val="29"/>
  </w:num>
  <w:num w:numId="51" w16cid:durableId="2019623185">
    <w:abstractNumId w:val="23"/>
  </w:num>
  <w:num w:numId="52" w16cid:durableId="497579481">
    <w:abstractNumId w:val="28"/>
  </w:num>
  <w:num w:numId="53" w16cid:durableId="660812647">
    <w:abstractNumId w:val="66"/>
  </w:num>
  <w:num w:numId="54" w16cid:durableId="614678067">
    <w:abstractNumId w:val="52"/>
  </w:num>
  <w:num w:numId="55" w16cid:durableId="888999976">
    <w:abstractNumId w:val="12"/>
  </w:num>
  <w:num w:numId="56" w16cid:durableId="1028140817">
    <w:abstractNumId w:val="37"/>
  </w:num>
  <w:num w:numId="57" w16cid:durableId="601838773">
    <w:abstractNumId w:val="76"/>
  </w:num>
  <w:num w:numId="58" w16cid:durableId="611520550">
    <w:abstractNumId w:val="11"/>
  </w:num>
  <w:num w:numId="59" w16cid:durableId="70780536">
    <w:abstractNumId w:val="32"/>
  </w:num>
  <w:num w:numId="60" w16cid:durableId="2022777656">
    <w:abstractNumId w:val="72"/>
  </w:num>
  <w:num w:numId="61" w16cid:durableId="1610889274">
    <w:abstractNumId w:val="60"/>
  </w:num>
  <w:num w:numId="62" w16cid:durableId="583801707">
    <w:abstractNumId w:val="79"/>
  </w:num>
  <w:num w:numId="63" w16cid:durableId="1130633095">
    <w:abstractNumId w:val="70"/>
  </w:num>
  <w:num w:numId="64" w16cid:durableId="1061290945">
    <w:abstractNumId w:val="57"/>
  </w:num>
  <w:num w:numId="65" w16cid:durableId="239608685">
    <w:abstractNumId w:val="50"/>
  </w:num>
  <w:num w:numId="66" w16cid:durableId="1008289625">
    <w:abstractNumId w:val="82"/>
  </w:num>
  <w:num w:numId="67" w16cid:durableId="398554833">
    <w:abstractNumId w:val="67"/>
  </w:num>
  <w:num w:numId="68" w16cid:durableId="1690984560">
    <w:abstractNumId w:val="40"/>
  </w:num>
  <w:num w:numId="69" w16cid:durableId="1492066199">
    <w:abstractNumId w:val="62"/>
  </w:num>
  <w:num w:numId="70" w16cid:durableId="383679640">
    <w:abstractNumId w:val="43"/>
  </w:num>
  <w:num w:numId="71" w16cid:durableId="1886017167">
    <w:abstractNumId w:val="13"/>
  </w:num>
  <w:num w:numId="72" w16cid:durableId="472479769">
    <w:abstractNumId w:val="86"/>
  </w:num>
  <w:num w:numId="73" w16cid:durableId="2043360205">
    <w:abstractNumId w:val="90"/>
  </w:num>
  <w:num w:numId="74" w16cid:durableId="1892763186">
    <w:abstractNumId w:val="88"/>
  </w:num>
  <w:num w:numId="75" w16cid:durableId="622729245">
    <w:abstractNumId w:val="61"/>
  </w:num>
  <w:num w:numId="76" w16cid:durableId="1136951012">
    <w:abstractNumId w:val="56"/>
  </w:num>
  <w:num w:numId="77" w16cid:durableId="1826241020">
    <w:abstractNumId w:val="24"/>
  </w:num>
  <w:num w:numId="78" w16cid:durableId="1044478629">
    <w:abstractNumId w:val="49"/>
  </w:num>
  <w:num w:numId="79" w16cid:durableId="925648449">
    <w:abstractNumId w:val="15"/>
  </w:num>
  <w:num w:numId="80" w16cid:durableId="1738433156">
    <w:abstractNumId w:val="45"/>
  </w:num>
  <w:num w:numId="81" w16cid:durableId="1355036891">
    <w:abstractNumId w:val="26"/>
  </w:num>
  <w:num w:numId="82" w16cid:durableId="13896645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101801890">
    <w:abstractNumId w:val="35"/>
  </w:num>
  <w:num w:numId="84" w16cid:durableId="98532188">
    <w:abstractNumId w:val="36"/>
  </w:num>
  <w:num w:numId="85" w16cid:durableId="1233158044">
    <w:abstractNumId w:val="73"/>
  </w:num>
  <w:num w:numId="86" w16cid:durableId="1010835726">
    <w:abstractNumId w:val="46"/>
  </w:num>
  <w:num w:numId="87" w16cid:durableId="1135872144">
    <w:abstractNumId w:val="85"/>
  </w:num>
  <w:num w:numId="88" w16cid:durableId="1668971380">
    <w:abstractNumId w:val="71"/>
  </w:num>
  <w:num w:numId="89" w16cid:durableId="692923556">
    <w:abstractNumId w:val="25"/>
  </w:num>
  <w:num w:numId="90" w16cid:durableId="1888297698">
    <w:abstractNumId w:val="53"/>
  </w:num>
  <w:num w:numId="91" w16cid:durableId="1722318546">
    <w:abstractNumId w:val="31"/>
  </w:num>
  <w:num w:numId="92" w16cid:durableId="2084911493">
    <w:abstractNumId w:val="89"/>
  </w:num>
  <w:num w:numId="93" w16cid:durableId="1873230385">
    <w:abstractNumId w:val="41"/>
  </w:num>
  <w:num w:numId="94" w16cid:durableId="2073774532">
    <w:abstractNumId w:val="1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hyphenationZone w:val="425"/>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BE8"/>
    <w:rsid w:val="000001B3"/>
    <w:rsid w:val="0000029F"/>
    <w:rsid w:val="00000431"/>
    <w:rsid w:val="000006EB"/>
    <w:rsid w:val="000008F7"/>
    <w:rsid w:val="00000B26"/>
    <w:rsid w:val="00000D34"/>
    <w:rsid w:val="00001087"/>
    <w:rsid w:val="00001155"/>
    <w:rsid w:val="00001D6C"/>
    <w:rsid w:val="00001E5E"/>
    <w:rsid w:val="00002D6D"/>
    <w:rsid w:val="00002F1F"/>
    <w:rsid w:val="00002F89"/>
    <w:rsid w:val="0000372F"/>
    <w:rsid w:val="00003BE0"/>
    <w:rsid w:val="00003CBD"/>
    <w:rsid w:val="0000417A"/>
    <w:rsid w:val="00004282"/>
    <w:rsid w:val="00004F06"/>
    <w:rsid w:val="00004FC7"/>
    <w:rsid w:val="00005DC8"/>
    <w:rsid w:val="000063BC"/>
    <w:rsid w:val="00006BDC"/>
    <w:rsid w:val="00006D55"/>
    <w:rsid w:val="00007F15"/>
    <w:rsid w:val="00011B7C"/>
    <w:rsid w:val="00011FCC"/>
    <w:rsid w:val="000124FC"/>
    <w:rsid w:val="00012BF8"/>
    <w:rsid w:val="00012EA2"/>
    <w:rsid w:val="00013094"/>
    <w:rsid w:val="0001309D"/>
    <w:rsid w:val="000135A7"/>
    <w:rsid w:val="00014255"/>
    <w:rsid w:val="000144C3"/>
    <w:rsid w:val="00014606"/>
    <w:rsid w:val="00014B9B"/>
    <w:rsid w:val="000167CB"/>
    <w:rsid w:val="00016EF2"/>
    <w:rsid w:val="000172FD"/>
    <w:rsid w:val="0001764A"/>
    <w:rsid w:val="00020069"/>
    <w:rsid w:val="000205FF"/>
    <w:rsid w:val="000212C1"/>
    <w:rsid w:val="00021311"/>
    <w:rsid w:val="00021B2D"/>
    <w:rsid w:val="00022699"/>
    <w:rsid w:val="000226C1"/>
    <w:rsid w:val="000226FC"/>
    <w:rsid w:val="000232A0"/>
    <w:rsid w:val="0002421C"/>
    <w:rsid w:val="000246AC"/>
    <w:rsid w:val="0002471F"/>
    <w:rsid w:val="00024925"/>
    <w:rsid w:val="00024E8B"/>
    <w:rsid w:val="000250DC"/>
    <w:rsid w:val="00025408"/>
    <w:rsid w:val="00025C69"/>
    <w:rsid w:val="00026233"/>
    <w:rsid w:val="0002645D"/>
    <w:rsid w:val="000265BD"/>
    <w:rsid w:val="0002670A"/>
    <w:rsid w:val="00026D15"/>
    <w:rsid w:val="00027778"/>
    <w:rsid w:val="00027E41"/>
    <w:rsid w:val="00030149"/>
    <w:rsid w:val="00030262"/>
    <w:rsid w:val="000305A8"/>
    <w:rsid w:val="00030790"/>
    <w:rsid w:val="000310F9"/>
    <w:rsid w:val="00031318"/>
    <w:rsid w:val="000315A5"/>
    <w:rsid w:val="00031DB9"/>
    <w:rsid w:val="00031E91"/>
    <w:rsid w:val="000323CF"/>
    <w:rsid w:val="000325A9"/>
    <w:rsid w:val="00032C55"/>
    <w:rsid w:val="000334E4"/>
    <w:rsid w:val="000337F3"/>
    <w:rsid w:val="00033CBE"/>
    <w:rsid w:val="00033E7B"/>
    <w:rsid w:val="00034801"/>
    <w:rsid w:val="00035000"/>
    <w:rsid w:val="00035298"/>
    <w:rsid w:val="00035D68"/>
    <w:rsid w:val="000360B0"/>
    <w:rsid w:val="0003652D"/>
    <w:rsid w:val="0003673A"/>
    <w:rsid w:val="000370D7"/>
    <w:rsid w:val="00040617"/>
    <w:rsid w:val="00040B45"/>
    <w:rsid w:val="00040C57"/>
    <w:rsid w:val="00041149"/>
    <w:rsid w:val="0004150C"/>
    <w:rsid w:val="00041903"/>
    <w:rsid w:val="0004195A"/>
    <w:rsid w:val="00041AE0"/>
    <w:rsid w:val="00041D75"/>
    <w:rsid w:val="00041E20"/>
    <w:rsid w:val="00042A03"/>
    <w:rsid w:val="00042A22"/>
    <w:rsid w:val="00042D43"/>
    <w:rsid w:val="000442AC"/>
    <w:rsid w:val="00044ABD"/>
    <w:rsid w:val="00044E00"/>
    <w:rsid w:val="00044F88"/>
    <w:rsid w:val="000452F9"/>
    <w:rsid w:val="0004558B"/>
    <w:rsid w:val="00046100"/>
    <w:rsid w:val="00046B91"/>
    <w:rsid w:val="000474DB"/>
    <w:rsid w:val="000477E7"/>
    <w:rsid w:val="00050F9C"/>
    <w:rsid w:val="00051A15"/>
    <w:rsid w:val="00051DAC"/>
    <w:rsid w:val="00051F0A"/>
    <w:rsid w:val="00051F76"/>
    <w:rsid w:val="00052579"/>
    <w:rsid w:val="00052D09"/>
    <w:rsid w:val="00052D75"/>
    <w:rsid w:val="00052E90"/>
    <w:rsid w:val="00053213"/>
    <w:rsid w:val="0005450E"/>
    <w:rsid w:val="00054F7E"/>
    <w:rsid w:val="0005507B"/>
    <w:rsid w:val="0005551E"/>
    <w:rsid w:val="00056176"/>
    <w:rsid w:val="000561E7"/>
    <w:rsid w:val="00056317"/>
    <w:rsid w:val="000564A0"/>
    <w:rsid w:val="00056887"/>
    <w:rsid w:val="00057CA6"/>
    <w:rsid w:val="00060945"/>
    <w:rsid w:val="00060973"/>
    <w:rsid w:val="00060CA1"/>
    <w:rsid w:val="00061BA4"/>
    <w:rsid w:val="000623B1"/>
    <w:rsid w:val="00062439"/>
    <w:rsid w:val="000646FE"/>
    <w:rsid w:val="0006534D"/>
    <w:rsid w:val="00065E85"/>
    <w:rsid w:val="0006618C"/>
    <w:rsid w:val="000661EA"/>
    <w:rsid w:val="00066342"/>
    <w:rsid w:val="00066495"/>
    <w:rsid w:val="00066C50"/>
    <w:rsid w:val="00066C8A"/>
    <w:rsid w:val="00066F27"/>
    <w:rsid w:val="000678F5"/>
    <w:rsid w:val="00067B08"/>
    <w:rsid w:val="00070093"/>
    <w:rsid w:val="0007098B"/>
    <w:rsid w:val="00071608"/>
    <w:rsid w:val="00071B0D"/>
    <w:rsid w:val="00071D98"/>
    <w:rsid w:val="000721CC"/>
    <w:rsid w:val="000728C2"/>
    <w:rsid w:val="000730AD"/>
    <w:rsid w:val="00073483"/>
    <w:rsid w:val="00073837"/>
    <w:rsid w:val="000739E3"/>
    <w:rsid w:val="00074039"/>
    <w:rsid w:val="00074525"/>
    <w:rsid w:val="00074768"/>
    <w:rsid w:val="00074AA8"/>
    <w:rsid w:val="0007547C"/>
    <w:rsid w:val="0007550D"/>
    <w:rsid w:val="000758FA"/>
    <w:rsid w:val="00076271"/>
    <w:rsid w:val="00076B22"/>
    <w:rsid w:val="000773A0"/>
    <w:rsid w:val="0007749B"/>
    <w:rsid w:val="00077BF8"/>
    <w:rsid w:val="00080094"/>
    <w:rsid w:val="000800F4"/>
    <w:rsid w:val="00080B88"/>
    <w:rsid w:val="00081095"/>
    <w:rsid w:val="0008114D"/>
    <w:rsid w:val="000812B1"/>
    <w:rsid w:val="00081369"/>
    <w:rsid w:val="000818AA"/>
    <w:rsid w:val="00082D58"/>
    <w:rsid w:val="00083571"/>
    <w:rsid w:val="0008375E"/>
    <w:rsid w:val="00083C76"/>
    <w:rsid w:val="00083CBF"/>
    <w:rsid w:val="00083D20"/>
    <w:rsid w:val="00083EC2"/>
    <w:rsid w:val="00084B15"/>
    <w:rsid w:val="00084BC3"/>
    <w:rsid w:val="00084C99"/>
    <w:rsid w:val="00085454"/>
    <w:rsid w:val="00085574"/>
    <w:rsid w:val="00085E23"/>
    <w:rsid w:val="000860A0"/>
    <w:rsid w:val="000865ED"/>
    <w:rsid w:val="000866A0"/>
    <w:rsid w:val="00086B83"/>
    <w:rsid w:val="00086FF5"/>
    <w:rsid w:val="00087036"/>
    <w:rsid w:val="00087AFB"/>
    <w:rsid w:val="00087BC1"/>
    <w:rsid w:val="000902AA"/>
    <w:rsid w:val="00090303"/>
    <w:rsid w:val="0009040D"/>
    <w:rsid w:val="00090D1D"/>
    <w:rsid w:val="0009165F"/>
    <w:rsid w:val="0009179D"/>
    <w:rsid w:val="00091945"/>
    <w:rsid w:val="00091EAD"/>
    <w:rsid w:val="00092767"/>
    <w:rsid w:val="00092AE9"/>
    <w:rsid w:val="00094571"/>
    <w:rsid w:val="00094C21"/>
    <w:rsid w:val="00094C8A"/>
    <w:rsid w:val="00094CD5"/>
    <w:rsid w:val="0009509D"/>
    <w:rsid w:val="000952CF"/>
    <w:rsid w:val="0009557F"/>
    <w:rsid w:val="00095E72"/>
    <w:rsid w:val="00095F39"/>
    <w:rsid w:val="00096497"/>
    <w:rsid w:val="000968D6"/>
    <w:rsid w:val="00097191"/>
    <w:rsid w:val="000A079C"/>
    <w:rsid w:val="000A0835"/>
    <w:rsid w:val="000A0BB6"/>
    <w:rsid w:val="000A1960"/>
    <w:rsid w:val="000A21F7"/>
    <w:rsid w:val="000A24A4"/>
    <w:rsid w:val="000A32B8"/>
    <w:rsid w:val="000A3C42"/>
    <w:rsid w:val="000A46BD"/>
    <w:rsid w:val="000A48AB"/>
    <w:rsid w:val="000A4B54"/>
    <w:rsid w:val="000A57E9"/>
    <w:rsid w:val="000A58AB"/>
    <w:rsid w:val="000A5AD0"/>
    <w:rsid w:val="000A5B1F"/>
    <w:rsid w:val="000A5ECB"/>
    <w:rsid w:val="000A65A8"/>
    <w:rsid w:val="000A75BB"/>
    <w:rsid w:val="000B0ACF"/>
    <w:rsid w:val="000B111E"/>
    <w:rsid w:val="000B164A"/>
    <w:rsid w:val="000B26E8"/>
    <w:rsid w:val="000B2F16"/>
    <w:rsid w:val="000B3284"/>
    <w:rsid w:val="000B331C"/>
    <w:rsid w:val="000B4AEE"/>
    <w:rsid w:val="000B4FC1"/>
    <w:rsid w:val="000B5088"/>
    <w:rsid w:val="000B60FA"/>
    <w:rsid w:val="000B6EA6"/>
    <w:rsid w:val="000B79B7"/>
    <w:rsid w:val="000C0070"/>
    <w:rsid w:val="000C04C3"/>
    <w:rsid w:val="000C052F"/>
    <w:rsid w:val="000C0AD6"/>
    <w:rsid w:val="000C0C3B"/>
    <w:rsid w:val="000C19CD"/>
    <w:rsid w:val="000C1FB1"/>
    <w:rsid w:val="000C32B5"/>
    <w:rsid w:val="000C365C"/>
    <w:rsid w:val="000C3678"/>
    <w:rsid w:val="000C4363"/>
    <w:rsid w:val="000C482C"/>
    <w:rsid w:val="000C4FE8"/>
    <w:rsid w:val="000C5167"/>
    <w:rsid w:val="000C52EF"/>
    <w:rsid w:val="000C5347"/>
    <w:rsid w:val="000C5B4D"/>
    <w:rsid w:val="000C5C47"/>
    <w:rsid w:val="000C5C59"/>
    <w:rsid w:val="000C6105"/>
    <w:rsid w:val="000C6107"/>
    <w:rsid w:val="000C6374"/>
    <w:rsid w:val="000C6459"/>
    <w:rsid w:val="000C6562"/>
    <w:rsid w:val="000C67ED"/>
    <w:rsid w:val="000C6852"/>
    <w:rsid w:val="000C75C8"/>
    <w:rsid w:val="000D02BF"/>
    <w:rsid w:val="000D0457"/>
    <w:rsid w:val="000D0BD2"/>
    <w:rsid w:val="000D1302"/>
    <w:rsid w:val="000D1736"/>
    <w:rsid w:val="000D1CDF"/>
    <w:rsid w:val="000D1E01"/>
    <w:rsid w:val="000D2139"/>
    <w:rsid w:val="000D2188"/>
    <w:rsid w:val="000D218C"/>
    <w:rsid w:val="000D21C2"/>
    <w:rsid w:val="000D2E8C"/>
    <w:rsid w:val="000D349A"/>
    <w:rsid w:val="000D35A9"/>
    <w:rsid w:val="000D3834"/>
    <w:rsid w:val="000D4898"/>
    <w:rsid w:val="000D4AF0"/>
    <w:rsid w:val="000D51DC"/>
    <w:rsid w:val="000D551F"/>
    <w:rsid w:val="000D5865"/>
    <w:rsid w:val="000D6C4B"/>
    <w:rsid w:val="000D6FCA"/>
    <w:rsid w:val="000E04F9"/>
    <w:rsid w:val="000E0C9F"/>
    <w:rsid w:val="000E121D"/>
    <w:rsid w:val="000E1570"/>
    <w:rsid w:val="000E16B6"/>
    <w:rsid w:val="000E1DFA"/>
    <w:rsid w:val="000E1EDD"/>
    <w:rsid w:val="000E1F80"/>
    <w:rsid w:val="000E2348"/>
    <w:rsid w:val="000E2C4B"/>
    <w:rsid w:val="000E380A"/>
    <w:rsid w:val="000E3858"/>
    <w:rsid w:val="000E3E0C"/>
    <w:rsid w:val="000E4008"/>
    <w:rsid w:val="000E46CC"/>
    <w:rsid w:val="000E4D73"/>
    <w:rsid w:val="000E51C5"/>
    <w:rsid w:val="000E5230"/>
    <w:rsid w:val="000E5BEA"/>
    <w:rsid w:val="000E5EC3"/>
    <w:rsid w:val="000E629B"/>
    <w:rsid w:val="000E6A55"/>
    <w:rsid w:val="000E6ED5"/>
    <w:rsid w:val="000E7172"/>
    <w:rsid w:val="000F172D"/>
    <w:rsid w:val="000F1D68"/>
    <w:rsid w:val="000F1DE3"/>
    <w:rsid w:val="000F4F84"/>
    <w:rsid w:val="000F510F"/>
    <w:rsid w:val="000F5410"/>
    <w:rsid w:val="000F5597"/>
    <w:rsid w:val="000F5A87"/>
    <w:rsid w:val="000F5AB0"/>
    <w:rsid w:val="000F63A4"/>
    <w:rsid w:val="000F685C"/>
    <w:rsid w:val="000F6924"/>
    <w:rsid w:val="000F73C4"/>
    <w:rsid w:val="000F7830"/>
    <w:rsid w:val="000F7C22"/>
    <w:rsid w:val="00100196"/>
    <w:rsid w:val="001003AC"/>
    <w:rsid w:val="0010083C"/>
    <w:rsid w:val="001008BE"/>
    <w:rsid w:val="00100DDE"/>
    <w:rsid w:val="001012C9"/>
    <w:rsid w:val="00101950"/>
    <w:rsid w:val="00101A50"/>
    <w:rsid w:val="00101B98"/>
    <w:rsid w:val="0010229B"/>
    <w:rsid w:val="00102610"/>
    <w:rsid w:val="00102A29"/>
    <w:rsid w:val="00102B5F"/>
    <w:rsid w:val="00102F3A"/>
    <w:rsid w:val="00103119"/>
    <w:rsid w:val="00103499"/>
    <w:rsid w:val="00103B49"/>
    <w:rsid w:val="00103D05"/>
    <w:rsid w:val="00104612"/>
    <w:rsid w:val="001046E4"/>
    <w:rsid w:val="00104DC0"/>
    <w:rsid w:val="00104E3C"/>
    <w:rsid w:val="00105E7C"/>
    <w:rsid w:val="001063D1"/>
    <w:rsid w:val="001064AB"/>
    <w:rsid w:val="001065D9"/>
    <w:rsid w:val="00107173"/>
    <w:rsid w:val="0010770A"/>
    <w:rsid w:val="00107D9C"/>
    <w:rsid w:val="00110418"/>
    <w:rsid w:val="001109C2"/>
    <w:rsid w:val="00110EEA"/>
    <w:rsid w:val="00110FF8"/>
    <w:rsid w:val="00112985"/>
    <w:rsid w:val="001129F3"/>
    <w:rsid w:val="0011308B"/>
    <w:rsid w:val="00113AA8"/>
    <w:rsid w:val="00114415"/>
    <w:rsid w:val="00114845"/>
    <w:rsid w:val="001149A9"/>
    <w:rsid w:val="00115B64"/>
    <w:rsid w:val="001166AD"/>
    <w:rsid w:val="00116E59"/>
    <w:rsid w:val="00116FFC"/>
    <w:rsid w:val="0011727F"/>
    <w:rsid w:val="00121A5C"/>
    <w:rsid w:val="0012227C"/>
    <w:rsid w:val="00122293"/>
    <w:rsid w:val="001224E3"/>
    <w:rsid w:val="00122810"/>
    <w:rsid w:val="00122B93"/>
    <w:rsid w:val="00122BD0"/>
    <w:rsid w:val="00122CDD"/>
    <w:rsid w:val="00122E10"/>
    <w:rsid w:val="001236B5"/>
    <w:rsid w:val="00123880"/>
    <w:rsid w:val="001239E1"/>
    <w:rsid w:val="00124061"/>
    <w:rsid w:val="00124218"/>
    <w:rsid w:val="001245EE"/>
    <w:rsid w:val="00124958"/>
    <w:rsid w:val="00125426"/>
    <w:rsid w:val="00125459"/>
    <w:rsid w:val="00125530"/>
    <w:rsid w:val="001258D0"/>
    <w:rsid w:val="001262F4"/>
    <w:rsid w:val="0012636B"/>
    <w:rsid w:val="00126A33"/>
    <w:rsid w:val="00126E76"/>
    <w:rsid w:val="00126FC9"/>
    <w:rsid w:val="0013047C"/>
    <w:rsid w:val="0013095F"/>
    <w:rsid w:val="00130AE9"/>
    <w:rsid w:val="00131B20"/>
    <w:rsid w:val="00132850"/>
    <w:rsid w:val="00132888"/>
    <w:rsid w:val="0013316C"/>
    <w:rsid w:val="00133581"/>
    <w:rsid w:val="00133795"/>
    <w:rsid w:val="00134133"/>
    <w:rsid w:val="00134301"/>
    <w:rsid w:val="001346AE"/>
    <w:rsid w:val="00134C2D"/>
    <w:rsid w:val="0013529E"/>
    <w:rsid w:val="001358DD"/>
    <w:rsid w:val="00135A8E"/>
    <w:rsid w:val="00136633"/>
    <w:rsid w:val="00137388"/>
    <w:rsid w:val="001377FB"/>
    <w:rsid w:val="00137C0F"/>
    <w:rsid w:val="001409DE"/>
    <w:rsid w:val="00140A57"/>
    <w:rsid w:val="00141302"/>
    <w:rsid w:val="001416E5"/>
    <w:rsid w:val="00141FA8"/>
    <w:rsid w:val="0014245A"/>
    <w:rsid w:val="0014288F"/>
    <w:rsid w:val="00142C3F"/>
    <w:rsid w:val="00142D69"/>
    <w:rsid w:val="0014312D"/>
    <w:rsid w:val="00143429"/>
    <w:rsid w:val="00144230"/>
    <w:rsid w:val="001443AD"/>
    <w:rsid w:val="00144A1B"/>
    <w:rsid w:val="0014508F"/>
    <w:rsid w:val="001454FB"/>
    <w:rsid w:val="0014567B"/>
    <w:rsid w:val="00145FCB"/>
    <w:rsid w:val="0014604C"/>
    <w:rsid w:val="001463B2"/>
    <w:rsid w:val="001468E6"/>
    <w:rsid w:val="00146973"/>
    <w:rsid w:val="00146A49"/>
    <w:rsid w:val="00147A3A"/>
    <w:rsid w:val="001501BC"/>
    <w:rsid w:val="00150934"/>
    <w:rsid w:val="00151729"/>
    <w:rsid w:val="00152019"/>
    <w:rsid w:val="0015230F"/>
    <w:rsid w:val="00152631"/>
    <w:rsid w:val="00152754"/>
    <w:rsid w:val="00152EF1"/>
    <w:rsid w:val="00153A2A"/>
    <w:rsid w:val="0015443D"/>
    <w:rsid w:val="00154507"/>
    <w:rsid w:val="00154690"/>
    <w:rsid w:val="0015520E"/>
    <w:rsid w:val="001552A3"/>
    <w:rsid w:val="00155A1B"/>
    <w:rsid w:val="00155A38"/>
    <w:rsid w:val="00155DB0"/>
    <w:rsid w:val="00155F17"/>
    <w:rsid w:val="00156069"/>
    <w:rsid w:val="00156775"/>
    <w:rsid w:val="001567B4"/>
    <w:rsid w:val="001572DA"/>
    <w:rsid w:val="0015764E"/>
    <w:rsid w:val="00157871"/>
    <w:rsid w:val="00157B34"/>
    <w:rsid w:val="00157F12"/>
    <w:rsid w:val="00160771"/>
    <w:rsid w:val="001607EF"/>
    <w:rsid w:val="0016088F"/>
    <w:rsid w:val="00160B3B"/>
    <w:rsid w:val="001611B7"/>
    <w:rsid w:val="001611F8"/>
    <w:rsid w:val="00162182"/>
    <w:rsid w:val="00162223"/>
    <w:rsid w:val="00162502"/>
    <w:rsid w:val="00162504"/>
    <w:rsid w:val="00162D34"/>
    <w:rsid w:val="0016322A"/>
    <w:rsid w:val="001634E4"/>
    <w:rsid w:val="00163E99"/>
    <w:rsid w:val="001645A6"/>
    <w:rsid w:val="00164834"/>
    <w:rsid w:val="00164AC2"/>
    <w:rsid w:val="00164BCF"/>
    <w:rsid w:val="0016523A"/>
    <w:rsid w:val="00165277"/>
    <w:rsid w:val="001652B0"/>
    <w:rsid w:val="001653A5"/>
    <w:rsid w:val="0016581C"/>
    <w:rsid w:val="001664C3"/>
    <w:rsid w:val="001668D8"/>
    <w:rsid w:val="0016729E"/>
    <w:rsid w:val="001673C7"/>
    <w:rsid w:val="00167435"/>
    <w:rsid w:val="0016776E"/>
    <w:rsid w:val="001679E3"/>
    <w:rsid w:val="00167BF7"/>
    <w:rsid w:val="0017012E"/>
    <w:rsid w:val="001702F1"/>
    <w:rsid w:val="00170754"/>
    <w:rsid w:val="001709A2"/>
    <w:rsid w:val="00171730"/>
    <w:rsid w:val="001723FB"/>
    <w:rsid w:val="001725D6"/>
    <w:rsid w:val="00172EB1"/>
    <w:rsid w:val="00172FD8"/>
    <w:rsid w:val="00173464"/>
    <w:rsid w:val="001742D6"/>
    <w:rsid w:val="001742F7"/>
    <w:rsid w:val="00174563"/>
    <w:rsid w:val="001749D2"/>
    <w:rsid w:val="00174AD1"/>
    <w:rsid w:val="00174AD8"/>
    <w:rsid w:val="00174BF1"/>
    <w:rsid w:val="001751FD"/>
    <w:rsid w:val="00175714"/>
    <w:rsid w:val="00176459"/>
    <w:rsid w:val="001764DC"/>
    <w:rsid w:val="00176F81"/>
    <w:rsid w:val="00177876"/>
    <w:rsid w:val="00177AFE"/>
    <w:rsid w:val="00177E73"/>
    <w:rsid w:val="00177F90"/>
    <w:rsid w:val="00180069"/>
    <w:rsid w:val="001803FD"/>
    <w:rsid w:val="001807FC"/>
    <w:rsid w:val="00180DEB"/>
    <w:rsid w:val="001813EA"/>
    <w:rsid w:val="0018159D"/>
    <w:rsid w:val="00181607"/>
    <w:rsid w:val="0018188C"/>
    <w:rsid w:val="00181C71"/>
    <w:rsid w:val="00181D53"/>
    <w:rsid w:val="00182C4C"/>
    <w:rsid w:val="00183895"/>
    <w:rsid w:val="00183C44"/>
    <w:rsid w:val="00183E47"/>
    <w:rsid w:val="001841FF"/>
    <w:rsid w:val="00184583"/>
    <w:rsid w:val="00184AE5"/>
    <w:rsid w:val="001851D9"/>
    <w:rsid w:val="00186B41"/>
    <w:rsid w:val="00186E5E"/>
    <w:rsid w:val="00186ED2"/>
    <w:rsid w:val="001871DD"/>
    <w:rsid w:val="001871F2"/>
    <w:rsid w:val="001875F1"/>
    <w:rsid w:val="00190420"/>
    <w:rsid w:val="001906D2"/>
    <w:rsid w:val="0019164C"/>
    <w:rsid w:val="001919BD"/>
    <w:rsid w:val="001919FC"/>
    <w:rsid w:val="00191B3C"/>
    <w:rsid w:val="001925AC"/>
    <w:rsid w:val="001928BD"/>
    <w:rsid w:val="00192BA7"/>
    <w:rsid w:val="00192BC3"/>
    <w:rsid w:val="001938F9"/>
    <w:rsid w:val="00193FDB"/>
    <w:rsid w:val="00194802"/>
    <w:rsid w:val="0019481C"/>
    <w:rsid w:val="001950F7"/>
    <w:rsid w:val="0019513C"/>
    <w:rsid w:val="00195172"/>
    <w:rsid w:val="00195E0E"/>
    <w:rsid w:val="00196AD6"/>
    <w:rsid w:val="00196B2D"/>
    <w:rsid w:val="00197335"/>
    <w:rsid w:val="0019779A"/>
    <w:rsid w:val="00197E83"/>
    <w:rsid w:val="00197F86"/>
    <w:rsid w:val="001A02F0"/>
    <w:rsid w:val="001A0696"/>
    <w:rsid w:val="001A06F5"/>
    <w:rsid w:val="001A1FB0"/>
    <w:rsid w:val="001A25CB"/>
    <w:rsid w:val="001A2738"/>
    <w:rsid w:val="001A2B86"/>
    <w:rsid w:val="001A2CD5"/>
    <w:rsid w:val="001A3622"/>
    <w:rsid w:val="001A3B92"/>
    <w:rsid w:val="001A458D"/>
    <w:rsid w:val="001A4F41"/>
    <w:rsid w:val="001A558F"/>
    <w:rsid w:val="001A62D7"/>
    <w:rsid w:val="001A650C"/>
    <w:rsid w:val="001A65C3"/>
    <w:rsid w:val="001A6DA4"/>
    <w:rsid w:val="001A762C"/>
    <w:rsid w:val="001A7756"/>
    <w:rsid w:val="001A78C6"/>
    <w:rsid w:val="001A7F86"/>
    <w:rsid w:val="001B09BF"/>
    <w:rsid w:val="001B0C77"/>
    <w:rsid w:val="001B0E0F"/>
    <w:rsid w:val="001B164C"/>
    <w:rsid w:val="001B1AF1"/>
    <w:rsid w:val="001B1D6D"/>
    <w:rsid w:val="001B1F32"/>
    <w:rsid w:val="001B2450"/>
    <w:rsid w:val="001B26F6"/>
    <w:rsid w:val="001B2754"/>
    <w:rsid w:val="001B2AB5"/>
    <w:rsid w:val="001B3494"/>
    <w:rsid w:val="001B34B9"/>
    <w:rsid w:val="001B4540"/>
    <w:rsid w:val="001B46E1"/>
    <w:rsid w:val="001B54AB"/>
    <w:rsid w:val="001B712F"/>
    <w:rsid w:val="001C0BF5"/>
    <w:rsid w:val="001C0D0D"/>
    <w:rsid w:val="001C17A2"/>
    <w:rsid w:val="001C1BE8"/>
    <w:rsid w:val="001C20B4"/>
    <w:rsid w:val="001C2F05"/>
    <w:rsid w:val="001C2FAB"/>
    <w:rsid w:val="001C31C2"/>
    <w:rsid w:val="001C3356"/>
    <w:rsid w:val="001C3570"/>
    <w:rsid w:val="001C38D5"/>
    <w:rsid w:val="001C3C8D"/>
    <w:rsid w:val="001C4211"/>
    <w:rsid w:val="001C438B"/>
    <w:rsid w:val="001C4531"/>
    <w:rsid w:val="001C4B2E"/>
    <w:rsid w:val="001C4D5E"/>
    <w:rsid w:val="001C5164"/>
    <w:rsid w:val="001C59ED"/>
    <w:rsid w:val="001C5CE6"/>
    <w:rsid w:val="001C63D0"/>
    <w:rsid w:val="001C64DB"/>
    <w:rsid w:val="001C6653"/>
    <w:rsid w:val="001C6C1D"/>
    <w:rsid w:val="001C6C79"/>
    <w:rsid w:val="001C71E7"/>
    <w:rsid w:val="001C72C1"/>
    <w:rsid w:val="001C7FC1"/>
    <w:rsid w:val="001D014A"/>
    <w:rsid w:val="001D01C5"/>
    <w:rsid w:val="001D129F"/>
    <w:rsid w:val="001D1AA3"/>
    <w:rsid w:val="001D1C0F"/>
    <w:rsid w:val="001D1E6D"/>
    <w:rsid w:val="001D2182"/>
    <w:rsid w:val="001D229C"/>
    <w:rsid w:val="001D290E"/>
    <w:rsid w:val="001D29E4"/>
    <w:rsid w:val="001D2B9C"/>
    <w:rsid w:val="001D3C77"/>
    <w:rsid w:val="001D4A07"/>
    <w:rsid w:val="001D54FD"/>
    <w:rsid w:val="001D579D"/>
    <w:rsid w:val="001D5D0B"/>
    <w:rsid w:val="001D5D7E"/>
    <w:rsid w:val="001D5DCE"/>
    <w:rsid w:val="001D653D"/>
    <w:rsid w:val="001D6B34"/>
    <w:rsid w:val="001D7789"/>
    <w:rsid w:val="001D7A57"/>
    <w:rsid w:val="001E0065"/>
    <w:rsid w:val="001E0A46"/>
    <w:rsid w:val="001E0BF3"/>
    <w:rsid w:val="001E1012"/>
    <w:rsid w:val="001E1097"/>
    <w:rsid w:val="001E1626"/>
    <w:rsid w:val="001E2283"/>
    <w:rsid w:val="001E2EF1"/>
    <w:rsid w:val="001E44C4"/>
    <w:rsid w:val="001E4B4E"/>
    <w:rsid w:val="001E4EE4"/>
    <w:rsid w:val="001E51DF"/>
    <w:rsid w:val="001E548F"/>
    <w:rsid w:val="001E56FF"/>
    <w:rsid w:val="001E57EA"/>
    <w:rsid w:val="001E5945"/>
    <w:rsid w:val="001E5B27"/>
    <w:rsid w:val="001E6B86"/>
    <w:rsid w:val="001E6EAD"/>
    <w:rsid w:val="001E7BB4"/>
    <w:rsid w:val="001E7D14"/>
    <w:rsid w:val="001E7E7D"/>
    <w:rsid w:val="001F0057"/>
    <w:rsid w:val="001F0A12"/>
    <w:rsid w:val="001F17EE"/>
    <w:rsid w:val="001F19F9"/>
    <w:rsid w:val="001F1FCB"/>
    <w:rsid w:val="001F23B0"/>
    <w:rsid w:val="001F2E56"/>
    <w:rsid w:val="001F3DC3"/>
    <w:rsid w:val="001F4981"/>
    <w:rsid w:val="001F4A77"/>
    <w:rsid w:val="001F5393"/>
    <w:rsid w:val="001F5F54"/>
    <w:rsid w:val="001F671E"/>
    <w:rsid w:val="001F69B8"/>
    <w:rsid w:val="001F79E3"/>
    <w:rsid w:val="001F7DCC"/>
    <w:rsid w:val="002001AC"/>
    <w:rsid w:val="00200358"/>
    <w:rsid w:val="0020058B"/>
    <w:rsid w:val="00200703"/>
    <w:rsid w:val="00200B7F"/>
    <w:rsid w:val="00200DA8"/>
    <w:rsid w:val="0020177B"/>
    <w:rsid w:val="002019BB"/>
    <w:rsid w:val="00201CCC"/>
    <w:rsid w:val="00201D0E"/>
    <w:rsid w:val="00202090"/>
    <w:rsid w:val="002024F0"/>
    <w:rsid w:val="0020268E"/>
    <w:rsid w:val="00202B16"/>
    <w:rsid w:val="002031A6"/>
    <w:rsid w:val="00203549"/>
    <w:rsid w:val="00203AB2"/>
    <w:rsid w:val="00203E23"/>
    <w:rsid w:val="0020518A"/>
    <w:rsid w:val="00205AC0"/>
    <w:rsid w:val="002070E0"/>
    <w:rsid w:val="00207231"/>
    <w:rsid w:val="002073DA"/>
    <w:rsid w:val="00207794"/>
    <w:rsid w:val="00207C5B"/>
    <w:rsid w:val="002106C7"/>
    <w:rsid w:val="00210BF6"/>
    <w:rsid w:val="00210EC6"/>
    <w:rsid w:val="0021176B"/>
    <w:rsid w:val="002117E0"/>
    <w:rsid w:val="0021196E"/>
    <w:rsid w:val="0021282C"/>
    <w:rsid w:val="00212C4C"/>
    <w:rsid w:val="00213129"/>
    <w:rsid w:val="00214118"/>
    <w:rsid w:val="0021416A"/>
    <w:rsid w:val="002143B3"/>
    <w:rsid w:val="00214402"/>
    <w:rsid w:val="00214452"/>
    <w:rsid w:val="00214E0F"/>
    <w:rsid w:val="00214EB6"/>
    <w:rsid w:val="0021578B"/>
    <w:rsid w:val="00215AD3"/>
    <w:rsid w:val="00215F31"/>
    <w:rsid w:val="002165F9"/>
    <w:rsid w:val="002166B1"/>
    <w:rsid w:val="0021712B"/>
    <w:rsid w:val="002172AC"/>
    <w:rsid w:val="002172C6"/>
    <w:rsid w:val="00217D59"/>
    <w:rsid w:val="002214A9"/>
    <w:rsid w:val="002223F5"/>
    <w:rsid w:val="00222584"/>
    <w:rsid w:val="0022395F"/>
    <w:rsid w:val="00223A50"/>
    <w:rsid w:val="00224B80"/>
    <w:rsid w:val="0022505D"/>
    <w:rsid w:val="00225130"/>
    <w:rsid w:val="0022534F"/>
    <w:rsid w:val="00225852"/>
    <w:rsid w:val="00226050"/>
    <w:rsid w:val="0022661D"/>
    <w:rsid w:val="002277DD"/>
    <w:rsid w:val="002304E0"/>
    <w:rsid w:val="00230879"/>
    <w:rsid w:val="00230A18"/>
    <w:rsid w:val="00230A4C"/>
    <w:rsid w:val="002316C3"/>
    <w:rsid w:val="00231E39"/>
    <w:rsid w:val="00231EAA"/>
    <w:rsid w:val="00232126"/>
    <w:rsid w:val="002321BC"/>
    <w:rsid w:val="002322FC"/>
    <w:rsid w:val="00232D96"/>
    <w:rsid w:val="00233CC8"/>
    <w:rsid w:val="00233E1A"/>
    <w:rsid w:val="0023478F"/>
    <w:rsid w:val="00234C7F"/>
    <w:rsid w:val="00235954"/>
    <w:rsid w:val="00235B78"/>
    <w:rsid w:val="00236031"/>
    <w:rsid w:val="0023671E"/>
    <w:rsid w:val="002367CA"/>
    <w:rsid w:val="00236D67"/>
    <w:rsid w:val="00236F18"/>
    <w:rsid w:val="00236F4F"/>
    <w:rsid w:val="00236FB3"/>
    <w:rsid w:val="0024002C"/>
    <w:rsid w:val="002407DC"/>
    <w:rsid w:val="00240BAF"/>
    <w:rsid w:val="00240BDE"/>
    <w:rsid w:val="00240C58"/>
    <w:rsid w:val="0024177A"/>
    <w:rsid w:val="00241E93"/>
    <w:rsid w:val="0024243B"/>
    <w:rsid w:val="002424DD"/>
    <w:rsid w:val="002429A2"/>
    <w:rsid w:val="0024319D"/>
    <w:rsid w:val="00243249"/>
    <w:rsid w:val="00243382"/>
    <w:rsid w:val="002438E4"/>
    <w:rsid w:val="0024397C"/>
    <w:rsid w:val="00243CBA"/>
    <w:rsid w:val="002441CC"/>
    <w:rsid w:val="00244202"/>
    <w:rsid w:val="00244378"/>
    <w:rsid w:val="002445C8"/>
    <w:rsid w:val="002446D9"/>
    <w:rsid w:val="00244A57"/>
    <w:rsid w:val="00244CD4"/>
    <w:rsid w:val="00244E9E"/>
    <w:rsid w:val="002452E0"/>
    <w:rsid w:val="002457C2"/>
    <w:rsid w:val="00245B9D"/>
    <w:rsid w:val="00245BE3"/>
    <w:rsid w:val="00245D85"/>
    <w:rsid w:val="002461C2"/>
    <w:rsid w:val="00246356"/>
    <w:rsid w:val="00246710"/>
    <w:rsid w:val="00246803"/>
    <w:rsid w:val="00246AA5"/>
    <w:rsid w:val="00246B5C"/>
    <w:rsid w:val="002501D7"/>
    <w:rsid w:val="00250714"/>
    <w:rsid w:val="00250B0B"/>
    <w:rsid w:val="00251B03"/>
    <w:rsid w:val="002526D4"/>
    <w:rsid w:val="0025320A"/>
    <w:rsid w:val="00253428"/>
    <w:rsid w:val="002539C6"/>
    <w:rsid w:val="00253A2A"/>
    <w:rsid w:val="00253E6E"/>
    <w:rsid w:val="00253FDF"/>
    <w:rsid w:val="00254A3D"/>
    <w:rsid w:val="00254C8A"/>
    <w:rsid w:val="00255E47"/>
    <w:rsid w:val="0025620C"/>
    <w:rsid w:val="00257969"/>
    <w:rsid w:val="00257CAF"/>
    <w:rsid w:val="002607B4"/>
    <w:rsid w:val="002610CA"/>
    <w:rsid w:val="00261DAE"/>
    <w:rsid w:val="00262270"/>
    <w:rsid w:val="002623B6"/>
    <w:rsid w:val="00262B5A"/>
    <w:rsid w:val="0026353F"/>
    <w:rsid w:val="0026398D"/>
    <w:rsid w:val="00263C27"/>
    <w:rsid w:val="00264642"/>
    <w:rsid w:val="002648E6"/>
    <w:rsid w:val="00264C04"/>
    <w:rsid w:val="002652B4"/>
    <w:rsid w:val="00265514"/>
    <w:rsid w:val="002655D6"/>
    <w:rsid w:val="00265BF1"/>
    <w:rsid w:val="00266DF7"/>
    <w:rsid w:val="002673CB"/>
    <w:rsid w:val="00267A5E"/>
    <w:rsid w:val="00267B5B"/>
    <w:rsid w:val="00270E7A"/>
    <w:rsid w:val="00270E87"/>
    <w:rsid w:val="002716D5"/>
    <w:rsid w:val="00271ADC"/>
    <w:rsid w:val="00271AF8"/>
    <w:rsid w:val="00271EAC"/>
    <w:rsid w:val="00271EDC"/>
    <w:rsid w:val="0027272F"/>
    <w:rsid w:val="002728F5"/>
    <w:rsid w:val="00272971"/>
    <w:rsid w:val="0027307D"/>
    <w:rsid w:val="002737FB"/>
    <w:rsid w:val="00273C1B"/>
    <w:rsid w:val="00273E29"/>
    <w:rsid w:val="002750BB"/>
    <w:rsid w:val="002757D1"/>
    <w:rsid w:val="00275B16"/>
    <w:rsid w:val="00275C92"/>
    <w:rsid w:val="00275D86"/>
    <w:rsid w:val="00276098"/>
    <w:rsid w:val="00276B43"/>
    <w:rsid w:val="00277194"/>
    <w:rsid w:val="0027764B"/>
    <w:rsid w:val="0028002A"/>
    <w:rsid w:val="0028052D"/>
    <w:rsid w:val="00280DE9"/>
    <w:rsid w:val="00281EA4"/>
    <w:rsid w:val="00281FE2"/>
    <w:rsid w:val="002821D3"/>
    <w:rsid w:val="00282209"/>
    <w:rsid w:val="002835A1"/>
    <w:rsid w:val="00284D10"/>
    <w:rsid w:val="00285BAF"/>
    <w:rsid w:val="002861E5"/>
    <w:rsid w:val="0028699B"/>
    <w:rsid w:val="00286C21"/>
    <w:rsid w:val="00286D14"/>
    <w:rsid w:val="00286EEC"/>
    <w:rsid w:val="00290B72"/>
    <w:rsid w:val="0029128A"/>
    <w:rsid w:val="00291354"/>
    <w:rsid w:val="002915DE"/>
    <w:rsid w:val="00291E97"/>
    <w:rsid w:val="00291FF4"/>
    <w:rsid w:val="002924A4"/>
    <w:rsid w:val="002927BC"/>
    <w:rsid w:val="0029315F"/>
    <w:rsid w:val="0029320D"/>
    <w:rsid w:val="0029330E"/>
    <w:rsid w:val="00293780"/>
    <w:rsid w:val="00293E41"/>
    <w:rsid w:val="00295F58"/>
    <w:rsid w:val="0029601E"/>
    <w:rsid w:val="00296299"/>
    <w:rsid w:val="002962E3"/>
    <w:rsid w:val="002965BD"/>
    <w:rsid w:val="00296A5E"/>
    <w:rsid w:val="00296C99"/>
    <w:rsid w:val="0029728E"/>
    <w:rsid w:val="002979AD"/>
    <w:rsid w:val="002979E7"/>
    <w:rsid w:val="002A048F"/>
    <w:rsid w:val="002A0503"/>
    <w:rsid w:val="002A0978"/>
    <w:rsid w:val="002A0D5C"/>
    <w:rsid w:val="002A0F08"/>
    <w:rsid w:val="002A162A"/>
    <w:rsid w:val="002A1653"/>
    <w:rsid w:val="002A18AE"/>
    <w:rsid w:val="002A1D9F"/>
    <w:rsid w:val="002A211B"/>
    <w:rsid w:val="002A23C2"/>
    <w:rsid w:val="002A2BE8"/>
    <w:rsid w:val="002A2D32"/>
    <w:rsid w:val="002A2F57"/>
    <w:rsid w:val="002A363E"/>
    <w:rsid w:val="002A39A5"/>
    <w:rsid w:val="002A39CE"/>
    <w:rsid w:val="002A3C48"/>
    <w:rsid w:val="002A3EA7"/>
    <w:rsid w:val="002A456C"/>
    <w:rsid w:val="002A4A04"/>
    <w:rsid w:val="002A504F"/>
    <w:rsid w:val="002A5230"/>
    <w:rsid w:val="002A5992"/>
    <w:rsid w:val="002A60E8"/>
    <w:rsid w:val="002A6DB1"/>
    <w:rsid w:val="002A6E42"/>
    <w:rsid w:val="002A6F20"/>
    <w:rsid w:val="002A7C81"/>
    <w:rsid w:val="002A7FFB"/>
    <w:rsid w:val="002B0624"/>
    <w:rsid w:val="002B0C65"/>
    <w:rsid w:val="002B10C7"/>
    <w:rsid w:val="002B1190"/>
    <w:rsid w:val="002B129C"/>
    <w:rsid w:val="002B14D7"/>
    <w:rsid w:val="002B1813"/>
    <w:rsid w:val="002B1C88"/>
    <w:rsid w:val="002B2A8E"/>
    <w:rsid w:val="002B3CAB"/>
    <w:rsid w:val="002B3D0F"/>
    <w:rsid w:val="002B433A"/>
    <w:rsid w:val="002B456B"/>
    <w:rsid w:val="002B4A3D"/>
    <w:rsid w:val="002B4EFE"/>
    <w:rsid w:val="002B51D4"/>
    <w:rsid w:val="002B5562"/>
    <w:rsid w:val="002B599A"/>
    <w:rsid w:val="002B62C4"/>
    <w:rsid w:val="002B714C"/>
    <w:rsid w:val="002B784C"/>
    <w:rsid w:val="002B7CAB"/>
    <w:rsid w:val="002C0BC4"/>
    <w:rsid w:val="002C1183"/>
    <w:rsid w:val="002C11C4"/>
    <w:rsid w:val="002C1488"/>
    <w:rsid w:val="002C16A8"/>
    <w:rsid w:val="002C18DC"/>
    <w:rsid w:val="002C1D61"/>
    <w:rsid w:val="002C1EE3"/>
    <w:rsid w:val="002C2110"/>
    <w:rsid w:val="002C263C"/>
    <w:rsid w:val="002C3248"/>
    <w:rsid w:val="002C3B99"/>
    <w:rsid w:val="002C402D"/>
    <w:rsid w:val="002C4AD6"/>
    <w:rsid w:val="002C5319"/>
    <w:rsid w:val="002C54CD"/>
    <w:rsid w:val="002C58CA"/>
    <w:rsid w:val="002C6029"/>
    <w:rsid w:val="002C61A5"/>
    <w:rsid w:val="002C6686"/>
    <w:rsid w:val="002C6860"/>
    <w:rsid w:val="002C6EF0"/>
    <w:rsid w:val="002C71A9"/>
    <w:rsid w:val="002C7DA2"/>
    <w:rsid w:val="002D0138"/>
    <w:rsid w:val="002D01FB"/>
    <w:rsid w:val="002D02C8"/>
    <w:rsid w:val="002D08BD"/>
    <w:rsid w:val="002D15D1"/>
    <w:rsid w:val="002D1CDC"/>
    <w:rsid w:val="002D24DE"/>
    <w:rsid w:val="002D3029"/>
    <w:rsid w:val="002D3917"/>
    <w:rsid w:val="002D39DF"/>
    <w:rsid w:val="002D3A0C"/>
    <w:rsid w:val="002D4932"/>
    <w:rsid w:val="002D51F3"/>
    <w:rsid w:val="002D5465"/>
    <w:rsid w:val="002D57F9"/>
    <w:rsid w:val="002D59CD"/>
    <w:rsid w:val="002D5B9E"/>
    <w:rsid w:val="002D5C7E"/>
    <w:rsid w:val="002D6222"/>
    <w:rsid w:val="002D65AA"/>
    <w:rsid w:val="002D6AE1"/>
    <w:rsid w:val="002D6E84"/>
    <w:rsid w:val="002D764F"/>
    <w:rsid w:val="002D799B"/>
    <w:rsid w:val="002E025A"/>
    <w:rsid w:val="002E08A3"/>
    <w:rsid w:val="002E0A32"/>
    <w:rsid w:val="002E0D32"/>
    <w:rsid w:val="002E1A4F"/>
    <w:rsid w:val="002E2D0B"/>
    <w:rsid w:val="002E324C"/>
    <w:rsid w:val="002E32C0"/>
    <w:rsid w:val="002E34BA"/>
    <w:rsid w:val="002E3D6E"/>
    <w:rsid w:val="002E5720"/>
    <w:rsid w:val="002E574D"/>
    <w:rsid w:val="002E58AE"/>
    <w:rsid w:val="002E5A04"/>
    <w:rsid w:val="002E6098"/>
    <w:rsid w:val="002E6630"/>
    <w:rsid w:val="002E6838"/>
    <w:rsid w:val="002E6A6C"/>
    <w:rsid w:val="002E6A70"/>
    <w:rsid w:val="002E6B69"/>
    <w:rsid w:val="002E6D71"/>
    <w:rsid w:val="002E76D0"/>
    <w:rsid w:val="002E7FB3"/>
    <w:rsid w:val="002F0518"/>
    <w:rsid w:val="002F0569"/>
    <w:rsid w:val="002F0C0E"/>
    <w:rsid w:val="002F0D74"/>
    <w:rsid w:val="002F106D"/>
    <w:rsid w:val="002F1604"/>
    <w:rsid w:val="002F1A8F"/>
    <w:rsid w:val="002F1B50"/>
    <w:rsid w:val="002F1B82"/>
    <w:rsid w:val="002F1D08"/>
    <w:rsid w:val="002F2B05"/>
    <w:rsid w:val="002F3452"/>
    <w:rsid w:val="002F3B83"/>
    <w:rsid w:val="002F3FBD"/>
    <w:rsid w:val="002F405A"/>
    <w:rsid w:val="002F5FE3"/>
    <w:rsid w:val="002F66CE"/>
    <w:rsid w:val="002F676B"/>
    <w:rsid w:val="002F6BA7"/>
    <w:rsid w:val="002F6D44"/>
    <w:rsid w:val="002F72C3"/>
    <w:rsid w:val="002F76C8"/>
    <w:rsid w:val="002F7BE6"/>
    <w:rsid w:val="00300694"/>
    <w:rsid w:val="00300F91"/>
    <w:rsid w:val="00301930"/>
    <w:rsid w:val="00302232"/>
    <w:rsid w:val="003028EA"/>
    <w:rsid w:val="003034EC"/>
    <w:rsid w:val="00303B41"/>
    <w:rsid w:val="00303B4E"/>
    <w:rsid w:val="003051B3"/>
    <w:rsid w:val="00305AC8"/>
    <w:rsid w:val="0030617E"/>
    <w:rsid w:val="0030639D"/>
    <w:rsid w:val="0030774F"/>
    <w:rsid w:val="00307982"/>
    <w:rsid w:val="00307BED"/>
    <w:rsid w:val="00307E62"/>
    <w:rsid w:val="00310721"/>
    <w:rsid w:val="00310756"/>
    <w:rsid w:val="00310829"/>
    <w:rsid w:val="00310E40"/>
    <w:rsid w:val="00311051"/>
    <w:rsid w:val="00311B8C"/>
    <w:rsid w:val="00311C1A"/>
    <w:rsid w:val="00311E12"/>
    <w:rsid w:val="00311E22"/>
    <w:rsid w:val="00312DB7"/>
    <w:rsid w:val="00312F2C"/>
    <w:rsid w:val="00313A7E"/>
    <w:rsid w:val="00313B1C"/>
    <w:rsid w:val="00313C45"/>
    <w:rsid w:val="00313C4C"/>
    <w:rsid w:val="00313D33"/>
    <w:rsid w:val="00313EF1"/>
    <w:rsid w:val="00314076"/>
    <w:rsid w:val="0031438E"/>
    <w:rsid w:val="00314CC6"/>
    <w:rsid w:val="00315130"/>
    <w:rsid w:val="00315530"/>
    <w:rsid w:val="00315737"/>
    <w:rsid w:val="00315741"/>
    <w:rsid w:val="00316C28"/>
    <w:rsid w:val="00317350"/>
    <w:rsid w:val="0031781C"/>
    <w:rsid w:val="0031784E"/>
    <w:rsid w:val="00317C57"/>
    <w:rsid w:val="00317ECF"/>
    <w:rsid w:val="003205F2"/>
    <w:rsid w:val="00320A55"/>
    <w:rsid w:val="003215C2"/>
    <w:rsid w:val="0032218C"/>
    <w:rsid w:val="0032252B"/>
    <w:rsid w:val="003226E4"/>
    <w:rsid w:val="003228D5"/>
    <w:rsid w:val="00323740"/>
    <w:rsid w:val="00323A98"/>
    <w:rsid w:val="00324354"/>
    <w:rsid w:val="003243A7"/>
    <w:rsid w:val="00325C0C"/>
    <w:rsid w:val="00325C6F"/>
    <w:rsid w:val="00325ECF"/>
    <w:rsid w:val="00326555"/>
    <w:rsid w:val="003267F5"/>
    <w:rsid w:val="00326DD4"/>
    <w:rsid w:val="003273B1"/>
    <w:rsid w:val="00327AA1"/>
    <w:rsid w:val="003303D8"/>
    <w:rsid w:val="00330D79"/>
    <w:rsid w:val="00331389"/>
    <w:rsid w:val="00332096"/>
    <w:rsid w:val="003323FC"/>
    <w:rsid w:val="003327CD"/>
    <w:rsid w:val="00333A23"/>
    <w:rsid w:val="00333CE6"/>
    <w:rsid w:val="00333F77"/>
    <w:rsid w:val="00333F8F"/>
    <w:rsid w:val="0033419D"/>
    <w:rsid w:val="00334970"/>
    <w:rsid w:val="00335155"/>
    <w:rsid w:val="00335165"/>
    <w:rsid w:val="0033564A"/>
    <w:rsid w:val="00335EAF"/>
    <w:rsid w:val="00337F76"/>
    <w:rsid w:val="003406FA"/>
    <w:rsid w:val="0034251D"/>
    <w:rsid w:val="00342CEF"/>
    <w:rsid w:val="0034349F"/>
    <w:rsid w:val="00343B03"/>
    <w:rsid w:val="00343C9E"/>
    <w:rsid w:val="003453B5"/>
    <w:rsid w:val="003464DD"/>
    <w:rsid w:val="00346D17"/>
    <w:rsid w:val="00346EBC"/>
    <w:rsid w:val="00347000"/>
    <w:rsid w:val="00347085"/>
    <w:rsid w:val="00347600"/>
    <w:rsid w:val="00347EBF"/>
    <w:rsid w:val="00350029"/>
    <w:rsid w:val="003507C4"/>
    <w:rsid w:val="00351254"/>
    <w:rsid w:val="00351480"/>
    <w:rsid w:val="003518F1"/>
    <w:rsid w:val="00351CA4"/>
    <w:rsid w:val="00351D57"/>
    <w:rsid w:val="0035251F"/>
    <w:rsid w:val="0035286D"/>
    <w:rsid w:val="003537BC"/>
    <w:rsid w:val="0035385D"/>
    <w:rsid w:val="00353EF1"/>
    <w:rsid w:val="00353F5B"/>
    <w:rsid w:val="003542D1"/>
    <w:rsid w:val="00354327"/>
    <w:rsid w:val="0035457F"/>
    <w:rsid w:val="003546A7"/>
    <w:rsid w:val="00354791"/>
    <w:rsid w:val="00354EC6"/>
    <w:rsid w:val="00354FE9"/>
    <w:rsid w:val="003552DC"/>
    <w:rsid w:val="0035599C"/>
    <w:rsid w:val="00355B08"/>
    <w:rsid w:val="00355F29"/>
    <w:rsid w:val="0035601A"/>
    <w:rsid w:val="0035674A"/>
    <w:rsid w:val="00360667"/>
    <w:rsid w:val="003606C4"/>
    <w:rsid w:val="00360AA7"/>
    <w:rsid w:val="00360F22"/>
    <w:rsid w:val="0036108C"/>
    <w:rsid w:val="003614C0"/>
    <w:rsid w:val="003618D7"/>
    <w:rsid w:val="00361995"/>
    <w:rsid w:val="00361EE8"/>
    <w:rsid w:val="003627A6"/>
    <w:rsid w:val="00362C9E"/>
    <w:rsid w:val="003630BB"/>
    <w:rsid w:val="00363112"/>
    <w:rsid w:val="00363D40"/>
    <w:rsid w:val="00363DFE"/>
    <w:rsid w:val="0036438A"/>
    <w:rsid w:val="00366CEF"/>
    <w:rsid w:val="00367101"/>
    <w:rsid w:val="003672C2"/>
    <w:rsid w:val="003675C5"/>
    <w:rsid w:val="00370588"/>
    <w:rsid w:val="00371794"/>
    <w:rsid w:val="0037222B"/>
    <w:rsid w:val="003723D2"/>
    <w:rsid w:val="003724EB"/>
    <w:rsid w:val="003727C8"/>
    <w:rsid w:val="00373042"/>
    <w:rsid w:val="00373324"/>
    <w:rsid w:val="00373B3C"/>
    <w:rsid w:val="003741B3"/>
    <w:rsid w:val="003745DA"/>
    <w:rsid w:val="00374CCA"/>
    <w:rsid w:val="003753CA"/>
    <w:rsid w:val="00376529"/>
    <w:rsid w:val="003765D8"/>
    <w:rsid w:val="00376883"/>
    <w:rsid w:val="00376C71"/>
    <w:rsid w:val="00376E3D"/>
    <w:rsid w:val="00376FD3"/>
    <w:rsid w:val="00380516"/>
    <w:rsid w:val="00380FE7"/>
    <w:rsid w:val="003817F6"/>
    <w:rsid w:val="00381C0A"/>
    <w:rsid w:val="00382DDD"/>
    <w:rsid w:val="00383307"/>
    <w:rsid w:val="00383616"/>
    <w:rsid w:val="00383803"/>
    <w:rsid w:val="00383981"/>
    <w:rsid w:val="00384482"/>
    <w:rsid w:val="00384929"/>
    <w:rsid w:val="00384ED1"/>
    <w:rsid w:val="003854BD"/>
    <w:rsid w:val="0038572C"/>
    <w:rsid w:val="00386111"/>
    <w:rsid w:val="0038656B"/>
    <w:rsid w:val="00386B5C"/>
    <w:rsid w:val="00386E20"/>
    <w:rsid w:val="00390859"/>
    <w:rsid w:val="00390F9F"/>
    <w:rsid w:val="00391E92"/>
    <w:rsid w:val="00391ED5"/>
    <w:rsid w:val="00392D9C"/>
    <w:rsid w:val="003930A5"/>
    <w:rsid w:val="00394987"/>
    <w:rsid w:val="00395483"/>
    <w:rsid w:val="00395EA4"/>
    <w:rsid w:val="00396C03"/>
    <w:rsid w:val="003973DA"/>
    <w:rsid w:val="00397DC0"/>
    <w:rsid w:val="00397F84"/>
    <w:rsid w:val="003A072D"/>
    <w:rsid w:val="003A0E6E"/>
    <w:rsid w:val="003A0FB4"/>
    <w:rsid w:val="003A184A"/>
    <w:rsid w:val="003A1DDE"/>
    <w:rsid w:val="003A24D6"/>
    <w:rsid w:val="003A33DE"/>
    <w:rsid w:val="003A3B19"/>
    <w:rsid w:val="003A42B0"/>
    <w:rsid w:val="003A49C3"/>
    <w:rsid w:val="003A50FC"/>
    <w:rsid w:val="003A5182"/>
    <w:rsid w:val="003A58BC"/>
    <w:rsid w:val="003A6006"/>
    <w:rsid w:val="003A68F0"/>
    <w:rsid w:val="003A711F"/>
    <w:rsid w:val="003A7F1E"/>
    <w:rsid w:val="003B14C7"/>
    <w:rsid w:val="003B17FB"/>
    <w:rsid w:val="003B198B"/>
    <w:rsid w:val="003B1AA7"/>
    <w:rsid w:val="003B1DE0"/>
    <w:rsid w:val="003B1EFB"/>
    <w:rsid w:val="003B1F84"/>
    <w:rsid w:val="003B29A0"/>
    <w:rsid w:val="003B2D0E"/>
    <w:rsid w:val="003B3AA2"/>
    <w:rsid w:val="003B41C1"/>
    <w:rsid w:val="003B4379"/>
    <w:rsid w:val="003B4C4B"/>
    <w:rsid w:val="003B4EF7"/>
    <w:rsid w:val="003B5B45"/>
    <w:rsid w:val="003B60EB"/>
    <w:rsid w:val="003B653D"/>
    <w:rsid w:val="003B65D8"/>
    <w:rsid w:val="003B6AD4"/>
    <w:rsid w:val="003B6F26"/>
    <w:rsid w:val="003B74F3"/>
    <w:rsid w:val="003B7588"/>
    <w:rsid w:val="003B7E7F"/>
    <w:rsid w:val="003C01CF"/>
    <w:rsid w:val="003C0958"/>
    <w:rsid w:val="003C160A"/>
    <w:rsid w:val="003C19F7"/>
    <w:rsid w:val="003C1FD6"/>
    <w:rsid w:val="003C2114"/>
    <w:rsid w:val="003C2949"/>
    <w:rsid w:val="003C2DC6"/>
    <w:rsid w:val="003C2ED4"/>
    <w:rsid w:val="003C3516"/>
    <w:rsid w:val="003C3C8C"/>
    <w:rsid w:val="003C404A"/>
    <w:rsid w:val="003C52BC"/>
    <w:rsid w:val="003C5667"/>
    <w:rsid w:val="003C5844"/>
    <w:rsid w:val="003C6078"/>
    <w:rsid w:val="003C6984"/>
    <w:rsid w:val="003C7643"/>
    <w:rsid w:val="003D1436"/>
    <w:rsid w:val="003D160A"/>
    <w:rsid w:val="003D1877"/>
    <w:rsid w:val="003D2009"/>
    <w:rsid w:val="003D2BCB"/>
    <w:rsid w:val="003D2DE8"/>
    <w:rsid w:val="003D317C"/>
    <w:rsid w:val="003D31C3"/>
    <w:rsid w:val="003D3FAA"/>
    <w:rsid w:val="003D411B"/>
    <w:rsid w:val="003D439C"/>
    <w:rsid w:val="003D4528"/>
    <w:rsid w:val="003D47C0"/>
    <w:rsid w:val="003D48EB"/>
    <w:rsid w:val="003D4F7F"/>
    <w:rsid w:val="003D5449"/>
    <w:rsid w:val="003D5654"/>
    <w:rsid w:val="003D5A43"/>
    <w:rsid w:val="003D6CC4"/>
    <w:rsid w:val="003D70B8"/>
    <w:rsid w:val="003D7550"/>
    <w:rsid w:val="003D7738"/>
    <w:rsid w:val="003D7A6A"/>
    <w:rsid w:val="003D7BE0"/>
    <w:rsid w:val="003E0ED1"/>
    <w:rsid w:val="003E12C1"/>
    <w:rsid w:val="003E17B5"/>
    <w:rsid w:val="003E1CE0"/>
    <w:rsid w:val="003E26C1"/>
    <w:rsid w:val="003E3043"/>
    <w:rsid w:val="003E35F3"/>
    <w:rsid w:val="003E3EC5"/>
    <w:rsid w:val="003E42DB"/>
    <w:rsid w:val="003E4690"/>
    <w:rsid w:val="003E5549"/>
    <w:rsid w:val="003E5BEE"/>
    <w:rsid w:val="003E5CF9"/>
    <w:rsid w:val="003E601C"/>
    <w:rsid w:val="003E6146"/>
    <w:rsid w:val="003E63CC"/>
    <w:rsid w:val="003E6552"/>
    <w:rsid w:val="003E6DFD"/>
    <w:rsid w:val="003E7171"/>
    <w:rsid w:val="003E72E6"/>
    <w:rsid w:val="003E77AE"/>
    <w:rsid w:val="003E7830"/>
    <w:rsid w:val="003E7B58"/>
    <w:rsid w:val="003E7F0A"/>
    <w:rsid w:val="003F1032"/>
    <w:rsid w:val="003F1180"/>
    <w:rsid w:val="003F1722"/>
    <w:rsid w:val="003F1790"/>
    <w:rsid w:val="003F1861"/>
    <w:rsid w:val="003F1AC1"/>
    <w:rsid w:val="003F1B20"/>
    <w:rsid w:val="003F1D7E"/>
    <w:rsid w:val="003F1E1F"/>
    <w:rsid w:val="003F1F2E"/>
    <w:rsid w:val="003F2975"/>
    <w:rsid w:val="003F322F"/>
    <w:rsid w:val="003F428C"/>
    <w:rsid w:val="003F4920"/>
    <w:rsid w:val="003F4AD4"/>
    <w:rsid w:val="003F553A"/>
    <w:rsid w:val="003F5CA6"/>
    <w:rsid w:val="003F682D"/>
    <w:rsid w:val="003F683A"/>
    <w:rsid w:val="003F6A54"/>
    <w:rsid w:val="003F6F40"/>
    <w:rsid w:val="003F72E6"/>
    <w:rsid w:val="003F73F3"/>
    <w:rsid w:val="003F75BB"/>
    <w:rsid w:val="00400233"/>
    <w:rsid w:val="004002ED"/>
    <w:rsid w:val="00400A92"/>
    <w:rsid w:val="00400ECD"/>
    <w:rsid w:val="00400F3C"/>
    <w:rsid w:val="004011FC"/>
    <w:rsid w:val="004012EF"/>
    <w:rsid w:val="00401368"/>
    <w:rsid w:val="004021FF"/>
    <w:rsid w:val="00402782"/>
    <w:rsid w:val="00402B3E"/>
    <w:rsid w:val="00402D34"/>
    <w:rsid w:val="004032E2"/>
    <w:rsid w:val="0040359A"/>
    <w:rsid w:val="004042BE"/>
    <w:rsid w:val="0040626A"/>
    <w:rsid w:val="00406499"/>
    <w:rsid w:val="00406CDE"/>
    <w:rsid w:val="004072F7"/>
    <w:rsid w:val="004074A6"/>
    <w:rsid w:val="004075D3"/>
    <w:rsid w:val="004106DC"/>
    <w:rsid w:val="00410C3B"/>
    <w:rsid w:val="0041120C"/>
    <w:rsid w:val="004116F5"/>
    <w:rsid w:val="004117ED"/>
    <w:rsid w:val="00411AE9"/>
    <w:rsid w:val="00411D08"/>
    <w:rsid w:val="004121CE"/>
    <w:rsid w:val="0041256E"/>
    <w:rsid w:val="00413C76"/>
    <w:rsid w:val="00414524"/>
    <w:rsid w:val="00414FE8"/>
    <w:rsid w:val="00415477"/>
    <w:rsid w:val="0041570E"/>
    <w:rsid w:val="00415716"/>
    <w:rsid w:val="004158C2"/>
    <w:rsid w:val="00415A55"/>
    <w:rsid w:val="00415AB6"/>
    <w:rsid w:val="00415F47"/>
    <w:rsid w:val="00416204"/>
    <w:rsid w:val="00416AEE"/>
    <w:rsid w:val="004171D8"/>
    <w:rsid w:val="0041787A"/>
    <w:rsid w:val="0042007C"/>
    <w:rsid w:val="00420D70"/>
    <w:rsid w:val="00421275"/>
    <w:rsid w:val="004217D9"/>
    <w:rsid w:val="00421F4C"/>
    <w:rsid w:val="004229AB"/>
    <w:rsid w:val="004229E3"/>
    <w:rsid w:val="0042327B"/>
    <w:rsid w:val="004236C4"/>
    <w:rsid w:val="00423714"/>
    <w:rsid w:val="0042373D"/>
    <w:rsid w:val="004241B9"/>
    <w:rsid w:val="00424C0E"/>
    <w:rsid w:val="0042541B"/>
    <w:rsid w:val="00425A3D"/>
    <w:rsid w:val="00425B0A"/>
    <w:rsid w:val="00425B7E"/>
    <w:rsid w:val="00425E45"/>
    <w:rsid w:val="00426223"/>
    <w:rsid w:val="004262CF"/>
    <w:rsid w:val="00426351"/>
    <w:rsid w:val="00426437"/>
    <w:rsid w:val="004265B8"/>
    <w:rsid w:val="004272B0"/>
    <w:rsid w:val="00427427"/>
    <w:rsid w:val="004275AD"/>
    <w:rsid w:val="0042770F"/>
    <w:rsid w:val="00427A1F"/>
    <w:rsid w:val="004301D0"/>
    <w:rsid w:val="00430314"/>
    <w:rsid w:val="00430481"/>
    <w:rsid w:val="00430A27"/>
    <w:rsid w:val="00430FBA"/>
    <w:rsid w:val="00431F70"/>
    <w:rsid w:val="00432B88"/>
    <w:rsid w:val="00432DD2"/>
    <w:rsid w:val="00433185"/>
    <w:rsid w:val="004334E5"/>
    <w:rsid w:val="0043359D"/>
    <w:rsid w:val="00433786"/>
    <w:rsid w:val="00433DC1"/>
    <w:rsid w:val="00434F89"/>
    <w:rsid w:val="00435075"/>
    <w:rsid w:val="00436365"/>
    <w:rsid w:val="00436A91"/>
    <w:rsid w:val="00437197"/>
    <w:rsid w:val="00437293"/>
    <w:rsid w:val="004372F6"/>
    <w:rsid w:val="00437321"/>
    <w:rsid w:val="00437DAD"/>
    <w:rsid w:val="00437E3B"/>
    <w:rsid w:val="00440113"/>
    <w:rsid w:val="0044046B"/>
    <w:rsid w:val="00440D37"/>
    <w:rsid w:val="004411DA"/>
    <w:rsid w:val="0044123C"/>
    <w:rsid w:val="004414A8"/>
    <w:rsid w:val="00441DDE"/>
    <w:rsid w:val="004423B8"/>
    <w:rsid w:val="004425C0"/>
    <w:rsid w:val="004425DB"/>
    <w:rsid w:val="00442763"/>
    <w:rsid w:val="00442A5F"/>
    <w:rsid w:val="00442AAE"/>
    <w:rsid w:val="00442CF4"/>
    <w:rsid w:val="00443324"/>
    <w:rsid w:val="00443D76"/>
    <w:rsid w:val="004440CB"/>
    <w:rsid w:val="004441E8"/>
    <w:rsid w:val="00444EA8"/>
    <w:rsid w:val="00445D15"/>
    <w:rsid w:val="00445E19"/>
    <w:rsid w:val="00446156"/>
    <w:rsid w:val="00447881"/>
    <w:rsid w:val="0044789C"/>
    <w:rsid w:val="004505BE"/>
    <w:rsid w:val="00450979"/>
    <w:rsid w:val="00451239"/>
    <w:rsid w:val="0045184C"/>
    <w:rsid w:val="00451B4D"/>
    <w:rsid w:val="004521C4"/>
    <w:rsid w:val="004525FD"/>
    <w:rsid w:val="00452664"/>
    <w:rsid w:val="0045289F"/>
    <w:rsid w:val="0045346C"/>
    <w:rsid w:val="00453766"/>
    <w:rsid w:val="004541F6"/>
    <w:rsid w:val="00454761"/>
    <w:rsid w:val="00454C8A"/>
    <w:rsid w:val="00454CAA"/>
    <w:rsid w:val="00455762"/>
    <w:rsid w:val="004560B4"/>
    <w:rsid w:val="00456894"/>
    <w:rsid w:val="00456AC6"/>
    <w:rsid w:val="00456C9B"/>
    <w:rsid w:val="00456EC6"/>
    <w:rsid w:val="00457043"/>
    <w:rsid w:val="004571F9"/>
    <w:rsid w:val="004579FA"/>
    <w:rsid w:val="004601A7"/>
    <w:rsid w:val="004607F3"/>
    <w:rsid w:val="00460911"/>
    <w:rsid w:val="0046157C"/>
    <w:rsid w:val="00461D81"/>
    <w:rsid w:val="00461EF6"/>
    <w:rsid w:val="00461FA0"/>
    <w:rsid w:val="00462164"/>
    <w:rsid w:val="00462571"/>
    <w:rsid w:val="00462DA1"/>
    <w:rsid w:val="00463145"/>
    <w:rsid w:val="004632E7"/>
    <w:rsid w:val="0046336C"/>
    <w:rsid w:val="00463406"/>
    <w:rsid w:val="00463437"/>
    <w:rsid w:val="00463B28"/>
    <w:rsid w:val="0046400E"/>
    <w:rsid w:val="00464183"/>
    <w:rsid w:val="00464FE4"/>
    <w:rsid w:val="004657C4"/>
    <w:rsid w:val="00465A0E"/>
    <w:rsid w:val="00465ECE"/>
    <w:rsid w:val="00466013"/>
    <w:rsid w:val="00467234"/>
    <w:rsid w:val="00467CAA"/>
    <w:rsid w:val="00467F1D"/>
    <w:rsid w:val="00470587"/>
    <w:rsid w:val="00470887"/>
    <w:rsid w:val="00470C32"/>
    <w:rsid w:val="00471016"/>
    <w:rsid w:val="00471215"/>
    <w:rsid w:val="004714CA"/>
    <w:rsid w:val="00471AAC"/>
    <w:rsid w:val="004726B9"/>
    <w:rsid w:val="0047375E"/>
    <w:rsid w:val="00473EEF"/>
    <w:rsid w:val="00474E41"/>
    <w:rsid w:val="0047567C"/>
    <w:rsid w:val="00475C4E"/>
    <w:rsid w:val="00475F3B"/>
    <w:rsid w:val="00475FCE"/>
    <w:rsid w:val="00475FED"/>
    <w:rsid w:val="004768BE"/>
    <w:rsid w:val="00476FAC"/>
    <w:rsid w:val="00480643"/>
    <w:rsid w:val="00480A5A"/>
    <w:rsid w:val="00480B3F"/>
    <w:rsid w:val="00480D29"/>
    <w:rsid w:val="00481694"/>
    <w:rsid w:val="00481EEC"/>
    <w:rsid w:val="0048202F"/>
    <w:rsid w:val="0048207B"/>
    <w:rsid w:val="004822B6"/>
    <w:rsid w:val="00482413"/>
    <w:rsid w:val="004826E2"/>
    <w:rsid w:val="00482CC4"/>
    <w:rsid w:val="0048388A"/>
    <w:rsid w:val="00483B9B"/>
    <w:rsid w:val="00483CB7"/>
    <w:rsid w:val="00484240"/>
    <w:rsid w:val="0048492E"/>
    <w:rsid w:val="00484D93"/>
    <w:rsid w:val="00485324"/>
    <w:rsid w:val="00486851"/>
    <w:rsid w:val="00486A18"/>
    <w:rsid w:val="00486E6E"/>
    <w:rsid w:val="00487A57"/>
    <w:rsid w:val="00487C3D"/>
    <w:rsid w:val="00487F9C"/>
    <w:rsid w:val="00490389"/>
    <w:rsid w:val="004909EB"/>
    <w:rsid w:val="00490A82"/>
    <w:rsid w:val="00490DD4"/>
    <w:rsid w:val="00490FC5"/>
    <w:rsid w:val="00491335"/>
    <w:rsid w:val="00491703"/>
    <w:rsid w:val="004921F0"/>
    <w:rsid w:val="004924AE"/>
    <w:rsid w:val="004925BB"/>
    <w:rsid w:val="00492C1B"/>
    <w:rsid w:val="00493069"/>
    <w:rsid w:val="0049383D"/>
    <w:rsid w:val="00493D6C"/>
    <w:rsid w:val="00494C6C"/>
    <w:rsid w:val="0049535A"/>
    <w:rsid w:val="00495367"/>
    <w:rsid w:val="0049538F"/>
    <w:rsid w:val="004953A4"/>
    <w:rsid w:val="00495DBD"/>
    <w:rsid w:val="004960B1"/>
    <w:rsid w:val="0049617C"/>
    <w:rsid w:val="004971A1"/>
    <w:rsid w:val="00497956"/>
    <w:rsid w:val="00497CE9"/>
    <w:rsid w:val="00497E69"/>
    <w:rsid w:val="00497F41"/>
    <w:rsid w:val="004A0215"/>
    <w:rsid w:val="004A02A1"/>
    <w:rsid w:val="004A1834"/>
    <w:rsid w:val="004A1B64"/>
    <w:rsid w:val="004A25C9"/>
    <w:rsid w:val="004A25E8"/>
    <w:rsid w:val="004A3123"/>
    <w:rsid w:val="004A3385"/>
    <w:rsid w:val="004A3BA4"/>
    <w:rsid w:val="004A4113"/>
    <w:rsid w:val="004A42CE"/>
    <w:rsid w:val="004A49B8"/>
    <w:rsid w:val="004A4D8F"/>
    <w:rsid w:val="004A5C58"/>
    <w:rsid w:val="004A6359"/>
    <w:rsid w:val="004A7D30"/>
    <w:rsid w:val="004B095F"/>
    <w:rsid w:val="004B09B2"/>
    <w:rsid w:val="004B14D6"/>
    <w:rsid w:val="004B2144"/>
    <w:rsid w:val="004B2264"/>
    <w:rsid w:val="004B266E"/>
    <w:rsid w:val="004B2E48"/>
    <w:rsid w:val="004B3A81"/>
    <w:rsid w:val="004B3CCD"/>
    <w:rsid w:val="004B3DA7"/>
    <w:rsid w:val="004B3F24"/>
    <w:rsid w:val="004B43BF"/>
    <w:rsid w:val="004B4D4F"/>
    <w:rsid w:val="004B5ADB"/>
    <w:rsid w:val="004B5C52"/>
    <w:rsid w:val="004B5EAE"/>
    <w:rsid w:val="004B6051"/>
    <w:rsid w:val="004B6476"/>
    <w:rsid w:val="004B69AE"/>
    <w:rsid w:val="004B6BF0"/>
    <w:rsid w:val="004B79BB"/>
    <w:rsid w:val="004B7FBD"/>
    <w:rsid w:val="004C03DD"/>
    <w:rsid w:val="004C0A4E"/>
    <w:rsid w:val="004C0A75"/>
    <w:rsid w:val="004C0ABE"/>
    <w:rsid w:val="004C0B19"/>
    <w:rsid w:val="004C0D18"/>
    <w:rsid w:val="004C1871"/>
    <w:rsid w:val="004C18F6"/>
    <w:rsid w:val="004C2056"/>
    <w:rsid w:val="004C3B70"/>
    <w:rsid w:val="004C4480"/>
    <w:rsid w:val="004C44D3"/>
    <w:rsid w:val="004C452D"/>
    <w:rsid w:val="004C4B3D"/>
    <w:rsid w:val="004C4F1B"/>
    <w:rsid w:val="004C526E"/>
    <w:rsid w:val="004C578A"/>
    <w:rsid w:val="004C6D05"/>
    <w:rsid w:val="004C7D2F"/>
    <w:rsid w:val="004D02A4"/>
    <w:rsid w:val="004D1985"/>
    <w:rsid w:val="004D1B44"/>
    <w:rsid w:val="004D2171"/>
    <w:rsid w:val="004D22C3"/>
    <w:rsid w:val="004D23DE"/>
    <w:rsid w:val="004D2691"/>
    <w:rsid w:val="004D3446"/>
    <w:rsid w:val="004D347D"/>
    <w:rsid w:val="004D385D"/>
    <w:rsid w:val="004D3A35"/>
    <w:rsid w:val="004D3AF3"/>
    <w:rsid w:val="004D3B93"/>
    <w:rsid w:val="004D4266"/>
    <w:rsid w:val="004D4A01"/>
    <w:rsid w:val="004D50CC"/>
    <w:rsid w:val="004D5148"/>
    <w:rsid w:val="004D56EA"/>
    <w:rsid w:val="004D5949"/>
    <w:rsid w:val="004D5ADC"/>
    <w:rsid w:val="004D6266"/>
    <w:rsid w:val="004D6532"/>
    <w:rsid w:val="004D6DF7"/>
    <w:rsid w:val="004D7A12"/>
    <w:rsid w:val="004E00BD"/>
    <w:rsid w:val="004E02C6"/>
    <w:rsid w:val="004E0908"/>
    <w:rsid w:val="004E1443"/>
    <w:rsid w:val="004E156C"/>
    <w:rsid w:val="004E2880"/>
    <w:rsid w:val="004E3E83"/>
    <w:rsid w:val="004E498C"/>
    <w:rsid w:val="004E4AB5"/>
    <w:rsid w:val="004E4B9E"/>
    <w:rsid w:val="004E4D39"/>
    <w:rsid w:val="004E4EBD"/>
    <w:rsid w:val="004E52E6"/>
    <w:rsid w:val="004E557C"/>
    <w:rsid w:val="004E59E0"/>
    <w:rsid w:val="004E5AEE"/>
    <w:rsid w:val="004E6360"/>
    <w:rsid w:val="004E646C"/>
    <w:rsid w:val="004E6DD2"/>
    <w:rsid w:val="004E6E63"/>
    <w:rsid w:val="004E75C8"/>
    <w:rsid w:val="004E7E05"/>
    <w:rsid w:val="004F01FB"/>
    <w:rsid w:val="004F03BC"/>
    <w:rsid w:val="004F0DAC"/>
    <w:rsid w:val="004F0FDC"/>
    <w:rsid w:val="004F16D6"/>
    <w:rsid w:val="004F274C"/>
    <w:rsid w:val="004F2AA2"/>
    <w:rsid w:val="004F3414"/>
    <w:rsid w:val="004F348E"/>
    <w:rsid w:val="004F35C3"/>
    <w:rsid w:val="004F364D"/>
    <w:rsid w:val="004F3F13"/>
    <w:rsid w:val="004F401E"/>
    <w:rsid w:val="004F41FA"/>
    <w:rsid w:val="004F430D"/>
    <w:rsid w:val="004F4659"/>
    <w:rsid w:val="004F4891"/>
    <w:rsid w:val="004F49A4"/>
    <w:rsid w:val="004F4C64"/>
    <w:rsid w:val="004F5577"/>
    <w:rsid w:val="004F5D7E"/>
    <w:rsid w:val="004F7425"/>
    <w:rsid w:val="004F7CD4"/>
    <w:rsid w:val="005007B4"/>
    <w:rsid w:val="00500BA5"/>
    <w:rsid w:val="005010C3"/>
    <w:rsid w:val="0050180F"/>
    <w:rsid w:val="00501B64"/>
    <w:rsid w:val="00501D59"/>
    <w:rsid w:val="0050213E"/>
    <w:rsid w:val="00502A2B"/>
    <w:rsid w:val="00502D5C"/>
    <w:rsid w:val="00503AA1"/>
    <w:rsid w:val="00504D3F"/>
    <w:rsid w:val="00505017"/>
    <w:rsid w:val="005054D0"/>
    <w:rsid w:val="00505575"/>
    <w:rsid w:val="00505957"/>
    <w:rsid w:val="005059F0"/>
    <w:rsid w:val="00505CBF"/>
    <w:rsid w:val="00505EFF"/>
    <w:rsid w:val="005067E5"/>
    <w:rsid w:val="00506D07"/>
    <w:rsid w:val="005073EA"/>
    <w:rsid w:val="005077D3"/>
    <w:rsid w:val="00507F68"/>
    <w:rsid w:val="005103BF"/>
    <w:rsid w:val="0051048B"/>
    <w:rsid w:val="0051085D"/>
    <w:rsid w:val="00510BDB"/>
    <w:rsid w:val="0051126F"/>
    <w:rsid w:val="00511A82"/>
    <w:rsid w:val="00511EA8"/>
    <w:rsid w:val="00512234"/>
    <w:rsid w:val="005124B1"/>
    <w:rsid w:val="00512503"/>
    <w:rsid w:val="00512F5A"/>
    <w:rsid w:val="00513A5B"/>
    <w:rsid w:val="00513ADF"/>
    <w:rsid w:val="005144BE"/>
    <w:rsid w:val="0051537B"/>
    <w:rsid w:val="00515520"/>
    <w:rsid w:val="00515D23"/>
    <w:rsid w:val="00516152"/>
    <w:rsid w:val="0051695B"/>
    <w:rsid w:val="005171DA"/>
    <w:rsid w:val="00517B1B"/>
    <w:rsid w:val="0052032E"/>
    <w:rsid w:val="005206BE"/>
    <w:rsid w:val="00520C2E"/>
    <w:rsid w:val="00520CE8"/>
    <w:rsid w:val="00521320"/>
    <w:rsid w:val="00521540"/>
    <w:rsid w:val="00521E3D"/>
    <w:rsid w:val="00522174"/>
    <w:rsid w:val="00522194"/>
    <w:rsid w:val="00522C61"/>
    <w:rsid w:val="00523617"/>
    <w:rsid w:val="00523E3C"/>
    <w:rsid w:val="00523FE6"/>
    <w:rsid w:val="00524145"/>
    <w:rsid w:val="00524736"/>
    <w:rsid w:val="00524C99"/>
    <w:rsid w:val="00525CE9"/>
    <w:rsid w:val="00525D84"/>
    <w:rsid w:val="00525EF9"/>
    <w:rsid w:val="0052630B"/>
    <w:rsid w:val="0052659F"/>
    <w:rsid w:val="00526623"/>
    <w:rsid w:val="00526892"/>
    <w:rsid w:val="00527816"/>
    <w:rsid w:val="0053010D"/>
    <w:rsid w:val="0053055F"/>
    <w:rsid w:val="00530CC0"/>
    <w:rsid w:val="00531F77"/>
    <w:rsid w:val="00532FFD"/>
    <w:rsid w:val="0053371E"/>
    <w:rsid w:val="00533832"/>
    <w:rsid w:val="00534CBE"/>
    <w:rsid w:val="005350C4"/>
    <w:rsid w:val="005352F8"/>
    <w:rsid w:val="00535E2E"/>
    <w:rsid w:val="0053692B"/>
    <w:rsid w:val="00537965"/>
    <w:rsid w:val="00537E6F"/>
    <w:rsid w:val="00540545"/>
    <w:rsid w:val="00540688"/>
    <w:rsid w:val="005415D1"/>
    <w:rsid w:val="00542784"/>
    <w:rsid w:val="00542DC8"/>
    <w:rsid w:val="00543B7C"/>
    <w:rsid w:val="0054419A"/>
    <w:rsid w:val="005441FB"/>
    <w:rsid w:val="0054425D"/>
    <w:rsid w:val="00544A71"/>
    <w:rsid w:val="00544AF7"/>
    <w:rsid w:val="00544C00"/>
    <w:rsid w:val="005458D3"/>
    <w:rsid w:val="005458DA"/>
    <w:rsid w:val="00545A01"/>
    <w:rsid w:val="00545E61"/>
    <w:rsid w:val="00545F45"/>
    <w:rsid w:val="00545F8C"/>
    <w:rsid w:val="0054628B"/>
    <w:rsid w:val="005473A0"/>
    <w:rsid w:val="005473C3"/>
    <w:rsid w:val="0055067B"/>
    <w:rsid w:val="005508FC"/>
    <w:rsid w:val="00550DCB"/>
    <w:rsid w:val="00550FA5"/>
    <w:rsid w:val="00550FAD"/>
    <w:rsid w:val="00551200"/>
    <w:rsid w:val="00552730"/>
    <w:rsid w:val="00552813"/>
    <w:rsid w:val="00552954"/>
    <w:rsid w:val="005529DB"/>
    <w:rsid w:val="00552AE9"/>
    <w:rsid w:val="0055369C"/>
    <w:rsid w:val="00554081"/>
    <w:rsid w:val="00554199"/>
    <w:rsid w:val="005543D0"/>
    <w:rsid w:val="00554795"/>
    <w:rsid w:val="005547A7"/>
    <w:rsid w:val="00554DA8"/>
    <w:rsid w:val="0055511B"/>
    <w:rsid w:val="00555353"/>
    <w:rsid w:val="0055556E"/>
    <w:rsid w:val="0055568D"/>
    <w:rsid w:val="00555874"/>
    <w:rsid w:val="00555A91"/>
    <w:rsid w:val="00555B14"/>
    <w:rsid w:val="00556646"/>
    <w:rsid w:val="0055670E"/>
    <w:rsid w:val="00556CAA"/>
    <w:rsid w:val="00557C21"/>
    <w:rsid w:val="00557E0C"/>
    <w:rsid w:val="005603FC"/>
    <w:rsid w:val="0056061D"/>
    <w:rsid w:val="00560885"/>
    <w:rsid w:val="005609EA"/>
    <w:rsid w:val="00560C6F"/>
    <w:rsid w:val="005617DA"/>
    <w:rsid w:val="0056194F"/>
    <w:rsid w:val="0056199C"/>
    <w:rsid w:val="00562DA5"/>
    <w:rsid w:val="00562E62"/>
    <w:rsid w:val="005632A0"/>
    <w:rsid w:val="00563E13"/>
    <w:rsid w:val="0056453B"/>
    <w:rsid w:val="00564F77"/>
    <w:rsid w:val="0056501A"/>
    <w:rsid w:val="0056502D"/>
    <w:rsid w:val="0056510B"/>
    <w:rsid w:val="0056620F"/>
    <w:rsid w:val="00566806"/>
    <w:rsid w:val="00566BA9"/>
    <w:rsid w:val="00567064"/>
    <w:rsid w:val="00567692"/>
    <w:rsid w:val="0056791A"/>
    <w:rsid w:val="00567C79"/>
    <w:rsid w:val="00567E6D"/>
    <w:rsid w:val="0057039B"/>
    <w:rsid w:val="0057057F"/>
    <w:rsid w:val="00570AD3"/>
    <w:rsid w:val="005717AD"/>
    <w:rsid w:val="0057184A"/>
    <w:rsid w:val="0057197E"/>
    <w:rsid w:val="005720AA"/>
    <w:rsid w:val="0057245C"/>
    <w:rsid w:val="005724E7"/>
    <w:rsid w:val="00572A50"/>
    <w:rsid w:val="00573312"/>
    <w:rsid w:val="005733DD"/>
    <w:rsid w:val="0057372F"/>
    <w:rsid w:val="00573DE9"/>
    <w:rsid w:val="00574255"/>
    <w:rsid w:val="0057440A"/>
    <w:rsid w:val="00574758"/>
    <w:rsid w:val="00574805"/>
    <w:rsid w:val="0057567F"/>
    <w:rsid w:val="005756A1"/>
    <w:rsid w:val="00576387"/>
    <w:rsid w:val="00576B03"/>
    <w:rsid w:val="00576C6B"/>
    <w:rsid w:val="00577252"/>
    <w:rsid w:val="00577533"/>
    <w:rsid w:val="005801B6"/>
    <w:rsid w:val="00580965"/>
    <w:rsid w:val="0058173A"/>
    <w:rsid w:val="005817BB"/>
    <w:rsid w:val="00581C13"/>
    <w:rsid w:val="00582352"/>
    <w:rsid w:val="00582355"/>
    <w:rsid w:val="0058277C"/>
    <w:rsid w:val="0058318F"/>
    <w:rsid w:val="00583190"/>
    <w:rsid w:val="00583B93"/>
    <w:rsid w:val="00584525"/>
    <w:rsid w:val="005845D8"/>
    <w:rsid w:val="00584D33"/>
    <w:rsid w:val="0058553C"/>
    <w:rsid w:val="005859F7"/>
    <w:rsid w:val="0058671C"/>
    <w:rsid w:val="00587A9C"/>
    <w:rsid w:val="00587ED3"/>
    <w:rsid w:val="00590038"/>
    <w:rsid w:val="00590263"/>
    <w:rsid w:val="0059131F"/>
    <w:rsid w:val="00591575"/>
    <w:rsid w:val="005918C6"/>
    <w:rsid w:val="005919EF"/>
    <w:rsid w:val="00592075"/>
    <w:rsid w:val="00592C49"/>
    <w:rsid w:val="0059362E"/>
    <w:rsid w:val="00593A08"/>
    <w:rsid w:val="00594021"/>
    <w:rsid w:val="00594052"/>
    <w:rsid w:val="005944EB"/>
    <w:rsid w:val="005948D7"/>
    <w:rsid w:val="005955BA"/>
    <w:rsid w:val="005961E5"/>
    <w:rsid w:val="00596220"/>
    <w:rsid w:val="00596586"/>
    <w:rsid w:val="00596A90"/>
    <w:rsid w:val="00596AE2"/>
    <w:rsid w:val="00596CD0"/>
    <w:rsid w:val="005970F1"/>
    <w:rsid w:val="005976D9"/>
    <w:rsid w:val="00597953"/>
    <w:rsid w:val="00597DB5"/>
    <w:rsid w:val="005A0242"/>
    <w:rsid w:val="005A03A3"/>
    <w:rsid w:val="005A0826"/>
    <w:rsid w:val="005A08FD"/>
    <w:rsid w:val="005A0919"/>
    <w:rsid w:val="005A0CAD"/>
    <w:rsid w:val="005A0D2A"/>
    <w:rsid w:val="005A0D57"/>
    <w:rsid w:val="005A10D7"/>
    <w:rsid w:val="005A1514"/>
    <w:rsid w:val="005A1CD9"/>
    <w:rsid w:val="005A1EC7"/>
    <w:rsid w:val="005A2142"/>
    <w:rsid w:val="005A2FA6"/>
    <w:rsid w:val="005A3146"/>
    <w:rsid w:val="005A37C2"/>
    <w:rsid w:val="005A3C73"/>
    <w:rsid w:val="005A3DB1"/>
    <w:rsid w:val="005A3F87"/>
    <w:rsid w:val="005A4B6D"/>
    <w:rsid w:val="005A4BAA"/>
    <w:rsid w:val="005A4F9C"/>
    <w:rsid w:val="005A513D"/>
    <w:rsid w:val="005A5196"/>
    <w:rsid w:val="005A537F"/>
    <w:rsid w:val="005A57F2"/>
    <w:rsid w:val="005A5A28"/>
    <w:rsid w:val="005A6B69"/>
    <w:rsid w:val="005A702A"/>
    <w:rsid w:val="005A7636"/>
    <w:rsid w:val="005A7C28"/>
    <w:rsid w:val="005B04C8"/>
    <w:rsid w:val="005B0C87"/>
    <w:rsid w:val="005B0D1E"/>
    <w:rsid w:val="005B0E8F"/>
    <w:rsid w:val="005B244A"/>
    <w:rsid w:val="005B2AAC"/>
    <w:rsid w:val="005B3155"/>
    <w:rsid w:val="005B3664"/>
    <w:rsid w:val="005B3C06"/>
    <w:rsid w:val="005B3D0B"/>
    <w:rsid w:val="005B52AB"/>
    <w:rsid w:val="005B5814"/>
    <w:rsid w:val="005B5CE3"/>
    <w:rsid w:val="005B5DCA"/>
    <w:rsid w:val="005B5E57"/>
    <w:rsid w:val="005B5ED3"/>
    <w:rsid w:val="005B6222"/>
    <w:rsid w:val="005B66EB"/>
    <w:rsid w:val="005B6C2A"/>
    <w:rsid w:val="005B6E88"/>
    <w:rsid w:val="005B7387"/>
    <w:rsid w:val="005B74DB"/>
    <w:rsid w:val="005B75E3"/>
    <w:rsid w:val="005B76D9"/>
    <w:rsid w:val="005B7EC5"/>
    <w:rsid w:val="005C0372"/>
    <w:rsid w:val="005C0ED3"/>
    <w:rsid w:val="005C0FCF"/>
    <w:rsid w:val="005C10CF"/>
    <w:rsid w:val="005C1C34"/>
    <w:rsid w:val="005C1C5F"/>
    <w:rsid w:val="005C2465"/>
    <w:rsid w:val="005C29DC"/>
    <w:rsid w:val="005C37BC"/>
    <w:rsid w:val="005C4BB9"/>
    <w:rsid w:val="005C4C6B"/>
    <w:rsid w:val="005C4C8A"/>
    <w:rsid w:val="005C4DEF"/>
    <w:rsid w:val="005C5071"/>
    <w:rsid w:val="005C51EE"/>
    <w:rsid w:val="005C5CBB"/>
    <w:rsid w:val="005C6179"/>
    <w:rsid w:val="005C66D1"/>
    <w:rsid w:val="005C6759"/>
    <w:rsid w:val="005C6E37"/>
    <w:rsid w:val="005C739E"/>
    <w:rsid w:val="005C754A"/>
    <w:rsid w:val="005C75BC"/>
    <w:rsid w:val="005D027E"/>
    <w:rsid w:val="005D09B0"/>
    <w:rsid w:val="005D10E6"/>
    <w:rsid w:val="005D116A"/>
    <w:rsid w:val="005D1264"/>
    <w:rsid w:val="005D126F"/>
    <w:rsid w:val="005D12F0"/>
    <w:rsid w:val="005D1748"/>
    <w:rsid w:val="005D1DD2"/>
    <w:rsid w:val="005D1F76"/>
    <w:rsid w:val="005D2141"/>
    <w:rsid w:val="005D39C0"/>
    <w:rsid w:val="005D3A7E"/>
    <w:rsid w:val="005D477D"/>
    <w:rsid w:val="005D4A8E"/>
    <w:rsid w:val="005D625A"/>
    <w:rsid w:val="005D6817"/>
    <w:rsid w:val="005D6ACD"/>
    <w:rsid w:val="005D748D"/>
    <w:rsid w:val="005D783D"/>
    <w:rsid w:val="005D7E5E"/>
    <w:rsid w:val="005D7EE7"/>
    <w:rsid w:val="005E05BC"/>
    <w:rsid w:val="005E1424"/>
    <w:rsid w:val="005E14BF"/>
    <w:rsid w:val="005E1642"/>
    <w:rsid w:val="005E1752"/>
    <w:rsid w:val="005E1AA7"/>
    <w:rsid w:val="005E1B28"/>
    <w:rsid w:val="005E1B2F"/>
    <w:rsid w:val="005E1BF9"/>
    <w:rsid w:val="005E1DCC"/>
    <w:rsid w:val="005E1E22"/>
    <w:rsid w:val="005E2801"/>
    <w:rsid w:val="005E3487"/>
    <w:rsid w:val="005E3EE2"/>
    <w:rsid w:val="005E3F76"/>
    <w:rsid w:val="005E44BB"/>
    <w:rsid w:val="005E4F7B"/>
    <w:rsid w:val="005E4FF3"/>
    <w:rsid w:val="005E59F2"/>
    <w:rsid w:val="005E5B05"/>
    <w:rsid w:val="005E5DDA"/>
    <w:rsid w:val="005E5E55"/>
    <w:rsid w:val="005E5EBB"/>
    <w:rsid w:val="005E6040"/>
    <w:rsid w:val="005E6C26"/>
    <w:rsid w:val="005E6CB2"/>
    <w:rsid w:val="005E6D6B"/>
    <w:rsid w:val="005E6ECB"/>
    <w:rsid w:val="005E71DC"/>
    <w:rsid w:val="005E7452"/>
    <w:rsid w:val="005F0AA8"/>
    <w:rsid w:val="005F0B48"/>
    <w:rsid w:val="005F11BF"/>
    <w:rsid w:val="005F2225"/>
    <w:rsid w:val="005F3160"/>
    <w:rsid w:val="005F34E6"/>
    <w:rsid w:val="005F374A"/>
    <w:rsid w:val="005F397E"/>
    <w:rsid w:val="005F3B3B"/>
    <w:rsid w:val="005F3B53"/>
    <w:rsid w:val="005F3F8C"/>
    <w:rsid w:val="005F40B0"/>
    <w:rsid w:val="005F5550"/>
    <w:rsid w:val="005F5660"/>
    <w:rsid w:val="005F633C"/>
    <w:rsid w:val="005F640D"/>
    <w:rsid w:val="005F6814"/>
    <w:rsid w:val="005F6B2A"/>
    <w:rsid w:val="005F6B70"/>
    <w:rsid w:val="005F7C07"/>
    <w:rsid w:val="00601399"/>
    <w:rsid w:val="00601699"/>
    <w:rsid w:val="00601E6E"/>
    <w:rsid w:val="006023BB"/>
    <w:rsid w:val="006029F2"/>
    <w:rsid w:val="00602B1C"/>
    <w:rsid w:val="00602D23"/>
    <w:rsid w:val="00604AA4"/>
    <w:rsid w:val="00604BBC"/>
    <w:rsid w:val="006060E6"/>
    <w:rsid w:val="00606DDF"/>
    <w:rsid w:val="00607216"/>
    <w:rsid w:val="0060725E"/>
    <w:rsid w:val="0060759C"/>
    <w:rsid w:val="0061060B"/>
    <w:rsid w:val="00610877"/>
    <w:rsid w:val="00610AEF"/>
    <w:rsid w:val="00610F97"/>
    <w:rsid w:val="00610FCF"/>
    <w:rsid w:val="00611598"/>
    <w:rsid w:val="006116D0"/>
    <w:rsid w:val="0061175B"/>
    <w:rsid w:val="00611A63"/>
    <w:rsid w:val="006121FC"/>
    <w:rsid w:val="0061244D"/>
    <w:rsid w:val="00612C5A"/>
    <w:rsid w:val="00612F59"/>
    <w:rsid w:val="006134DE"/>
    <w:rsid w:val="00613C37"/>
    <w:rsid w:val="00614F37"/>
    <w:rsid w:val="006155AB"/>
    <w:rsid w:val="00615A6A"/>
    <w:rsid w:val="00615CA3"/>
    <w:rsid w:val="00616219"/>
    <w:rsid w:val="0061641B"/>
    <w:rsid w:val="00616C06"/>
    <w:rsid w:val="0061765F"/>
    <w:rsid w:val="00617A52"/>
    <w:rsid w:val="00617F18"/>
    <w:rsid w:val="00620044"/>
    <w:rsid w:val="006201D9"/>
    <w:rsid w:val="00620932"/>
    <w:rsid w:val="00621877"/>
    <w:rsid w:val="00621A76"/>
    <w:rsid w:val="00621B13"/>
    <w:rsid w:val="006222C5"/>
    <w:rsid w:val="006222E9"/>
    <w:rsid w:val="00622831"/>
    <w:rsid w:val="00622B7D"/>
    <w:rsid w:val="0062390D"/>
    <w:rsid w:val="0062396F"/>
    <w:rsid w:val="00623AB7"/>
    <w:rsid w:val="0062461F"/>
    <w:rsid w:val="006255CA"/>
    <w:rsid w:val="00626664"/>
    <w:rsid w:val="00626670"/>
    <w:rsid w:val="006272E9"/>
    <w:rsid w:val="0062763D"/>
    <w:rsid w:val="00627982"/>
    <w:rsid w:val="006279C5"/>
    <w:rsid w:val="00627A7E"/>
    <w:rsid w:val="00630015"/>
    <w:rsid w:val="00630126"/>
    <w:rsid w:val="00630ADB"/>
    <w:rsid w:val="00630BD6"/>
    <w:rsid w:val="00630C34"/>
    <w:rsid w:val="00631A0A"/>
    <w:rsid w:val="00631CBE"/>
    <w:rsid w:val="00632F79"/>
    <w:rsid w:val="006336E4"/>
    <w:rsid w:val="0063386A"/>
    <w:rsid w:val="0063456B"/>
    <w:rsid w:val="006349C9"/>
    <w:rsid w:val="00634DCC"/>
    <w:rsid w:val="0063509E"/>
    <w:rsid w:val="00635584"/>
    <w:rsid w:val="00635D66"/>
    <w:rsid w:val="00636142"/>
    <w:rsid w:val="00636374"/>
    <w:rsid w:val="006363FD"/>
    <w:rsid w:val="00636933"/>
    <w:rsid w:val="00636B1D"/>
    <w:rsid w:val="006370C3"/>
    <w:rsid w:val="00637550"/>
    <w:rsid w:val="006375C6"/>
    <w:rsid w:val="006379C3"/>
    <w:rsid w:val="00637DF6"/>
    <w:rsid w:val="0064039C"/>
    <w:rsid w:val="00640661"/>
    <w:rsid w:val="00640746"/>
    <w:rsid w:val="00640758"/>
    <w:rsid w:val="00641E88"/>
    <w:rsid w:val="0064228B"/>
    <w:rsid w:val="006424FD"/>
    <w:rsid w:val="00643139"/>
    <w:rsid w:val="00643404"/>
    <w:rsid w:val="00643F4E"/>
    <w:rsid w:val="006445C8"/>
    <w:rsid w:val="006445CC"/>
    <w:rsid w:val="00644637"/>
    <w:rsid w:val="00644D10"/>
    <w:rsid w:val="00644F4F"/>
    <w:rsid w:val="00645690"/>
    <w:rsid w:val="00645B99"/>
    <w:rsid w:val="0064637A"/>
    <w:rsid w:val="006467FE"/>
    <w:rsid w:val="00646D6C"/>
    <w:rsid w:val="00647014"/>
    <w:rsid w:val="00650116"/>
    <w:rsid w:val="0065033C"/>
    <w:rsid w:val="006503C9"/>
    <w:rsid w:val="00650A15"/>
    <w:rsid w:val="00650C12"/>
    <w:rsid w:val="006510FB"/>
    <w:rsid w:val="006511FF"/>
    <w:rsid w:val="00651AA0"/>
    <w:rsid w:val="00651BAA"/>
    <w:rsid w:val="006521E9"/>
    <w:rsid w:val="006522C6"/>
    <w:rsid w:val="006524B3"/>
    <w:rsid w:val="00653924"/>
    <w:rsid w:val="006543F3"/>
    <w:rsid w:val="006549D0"/>
    <w:rsid w:val="006555E8"/>
    <w:rsid w:val="006556F0"/>
    <w:rsid w:val="00655ACF"/>
    <w:rsid w:val="006567EB"/>
    <w:rsid w:val="006576D7"/>
    <w:rsid w:val="0065783B"/>
    <w:rsid w:val="00660330"/>
    <w:rsid w:val="00660450"/>
    <w:rsid w:val="0066121F"/>
    <w:rsid w:val="006625AD"/>
    <w:rsid w:val="0066285D"/>
    <w:rsid w:val="00662A46"/>
    <w:rsid w:val="00663664"/>
    <w:rsid w:val="00664035"/>
    <w:rsid w:val="00664098"/>
    <w:rsid w:val="006642F2"/>
    <w:rsid w:val="006645B2"/>
    <w:rsid w:val="006647A5"/>
    <w:rsid w:val="00664C77"/>
    <w:rsid w:val="00664F3B"/>
    <w:rsid w:val="006658F3"/>
    <w:rsid w:val="00666580"/>
    <w:rsid w:val="00666726"/>
    <w:rsid w:val="00666729"/>
    <w:rsid w:val="00666F5D"/>
    <w:rsid w:val="00667016"/>
    <w:rsid w:val="00670A64"/>
    <w:rsid w:val="00670F30"/>
    <w:rsid w:val="006712E4"/>
    <w:rsid w:val="00671AED"/>
    <w:rsid w:val="00671E4E"/>
    <w:rsid w:val="00671FE7"/>
    <w:rsid w:val="0067251E"/>
    <w:rsid w:val="00672E0F"/>
    <w:rsid w:val="006734A3"/>
    <w:rsid w:val="0067361D"/>
    <w:rsid w:val="00674B02"/>
    <w:rsid w:val="00674F4D"/>
    <w:rsid w:val="006754CE"/>
    <w:rsid w:val="00675D0A"/>
    <w:rsid w:val="00675DB1"/>
    <w:rsid w:val="00675FD2"/>
    <w:rsid w:val="00676646"/>
    <w:rsid w:val="00676B9E"/>
    <w:rsid w:val="006779E7"/>
    <w:rsid w:val="00680CCB"/>
    <w:rsid w:val="00680D31"/>
    <w:rsid w:val="00680FB4"/>
    <w:rsid w:val="00681049"/>
    <w:rsid w:val="006811A9"/>
    <w:rsid w:val="00681380"/>
    <w:rsid w:val="006815CD"/>
    <w:rsid w:val="006815DB"/>
    <w:rsid w:val="00681CD7"/>
    <w:rsid w:val="00682941"/>
    <w:rsid w:val="00682A93"/>
    <w:rsid w:val="00683803"/>
    <w:rsid w:val="0068410D"/>
    <w:rsid w:val="00684573"/>
    <w:rsid w:val="00685CA0"/>
    <w:rsid w:val="00685EBA"/>
    <w:rsid w:val="00686D80"/>
    <w:rsid w:val="00687195"/>
    <w:rsid w:val="006902A1"/>
    <w:rsid w:val="006903F9"/>
    <w:rsid w:val="006904C5"/>
    <w:rsid w:val="006908D9"/>
    <w:rsid w:val="00690FBD"/>
    <w:rsid w:val="006917E3"/>
    <w:rsid w:val="006928C4"/>
    <w:rsid w:val="00692A52"/>
    <w:rsid w:val="00692BB8"/>
    <w:rsid w:val="00692E31"/>
    <w:rsid w:val="00693095"/>
    <w:rsid w:val="0069399D"/>
    <w:rsid w:val="00694EFC"/>
    <w:rsid w:val="00694FBB"/>
    <w:rsid w:val="0069555B"/>
    <w:rsid w:val="00696BDC"/>
    <w:rsid w:val="00697C83"/>
    <w:rsid w:val="006A07AB"/>
    <w:rsid w:val="006A082D"/>
    <w:rsid w:val="006A1379"/>
    <w:rsid w:val="006A16AF"/>
    <w:rsid w:val="006A1F91"/>
    <w:rsid w:val="006A25F8"/>
    <w:rsid w:val="006A29C2"/>
    <w:rsid w:val="006A2C88"/>
    <w:rsid w:val="006A2E7B"/>
    <w:rsid w:val="006A3715"/>
    <w:rsid w:val="006A39B5"/>
    <w:rsid w:val="006A3B84"/>
    <w:rsid w:val="006A3D28"/>
    <w:rsid w:val="006A476B"/>
    <w:rsid w:val="006A476F"/>
    <w:rsid w:val="006A4AC9"/>
    <w:rsid w:val="006A4CF9"/>
    <w:rsid w:val="006A5583"/>
    <w:rsid w:val="006A59B3"/>
    <w:rsid w:val="006A6275"/>
    <w:rsid w:val="006A646D"/>
    <w:rsid w:val="006A697D"/>
    <w:rsid w:val="006A69DF"/>
    <w:rsid w:val="006A6FF8"/>
    <w:rsid w:val="006A71B5"/>
    <w:rsid w:val="006B0505"/>
    <w:rsid w:val="006B08B8"/>
    <w:rsid w:val="006B1760"/>
    <w:rsid w:val="006B22AD"/>
    <w:rsid w:val="006B2351"/>
    <w:rsid w:val="006B23EC"/>
    <w:rsid w:val="006B2E32"/>
    <w:rsid w:val="006B441A"/>
    <w:rsid w:val="006B4A66"/>
    <w:rsid w:val="006B4DCB"/>
    <w:rsid w:val="006B5252"/>
    <w:rsid w:val="006B57F5"/>
    <w:rsid w:val="006B5B78"/>
    <w:rsid w:val="006B5FAE"/>
    <w:rsid w:val="006B6A0C"/>
    <w:rsid w:val="006B7364"/>
    <w:rsid w:val="006C0EC5"/>
    <w:rsid w:val="006C0FDE"/>
    <w:rsid w:val="006C10FE"/>
    <w:rsid w:val="006C11A1"/>
    <w:rsid w:val="006C1552"/>
    <w:rsid w:val="006C1EFE"/>
    <w:rsid w:val="006C23A8"/>
    <w:rsid w:val="006C2413"/>
    <w:rsid w:val="006C2795"/>
    <w:rsid w:val="006C2A12"/>
    <w:rsid w:val="006C4035"/>
    <w:rsid w:val="006C43A1"/>
    <w:rsid w:val="006C4471"/>
    <w:rsid w:val="006C44AC"/>
    <w:rsid w:val="006C4966"/>
    <w:rsid w:val="006C4E1D"/>
    <w:rsid w:val="006C4FF3"/>
    <w:rsid w:val="006C50B2"/>
    <w:rsid w:val="006C510D"/>
    <w:rsid w:val="006C5316"/>
    <w:rsid w:val="006C57AF"/>
    <w:rsid w:val="006C5DC7"/>
    <w:rsid w:val="006C5E3F"/>
    <w:rsid w:val="006C61F2"/>
    <w:rsid w:val="006C62B2"/>
    <w:rsid w:val="006C682B"/>
    <w:rsid w:val="006C6842"/>
    <w:rsid w:val="006C6AE7"/>
    <w:rsid w:val="006C6C8E"/>
    <w:rsid w:val="006C7501"/>
    <w:rsid w:val="006C750C"/>
    <w:rsid w:val="006C7E33"/>
    <w:rsid w:val="006D0100"/>
    <w:rsid w:val="006D1DE5"/>
    <w:rsid w:val="006D2395"/>
    <w:rsid w:val="006D2853"/>
    <w:rsid w:val="006D2BF7"/>
    <w:rsid w:val="006D406C"/>
    <w:rsid w:val="006D437F"/>
    <w:rsid w:val="006D4922"/>
    <w:rsid w:val="006D5385"/>
    <w:rsid w:val="006D5A25"/>
    <w:rsid w:val="006D6712"/>
    <w:rsid w:val="006D741F"/>
    <w:rsid w:val="006D7527"/>
    <w:rsid w:val="006D784C"/>
    <w:rsid w:val="006D7C84"/>
    <w:rsid w:val="006D7CEB"/>
    <w:rsid w:val="006E0816"/>
    <w:rsid w:val="006E0949"/>
    <w:rsid w:val="006E15A9"/>
    <w:rsid w:val="006E1608"/>
    <w:rsid w:val="006E1DF9"/>
    <w:rsid w:val="006E33B3"/>
    <w:rsid w:val="006E3795"/>
    <w:rsid w:val="006E3E5F"/>
    <w:rsid w:val="006E4976"/>
    <w:rsid w:val="006E53FD"/>
    <w:rsid w:val="006E570D"/>
    <w:rsid w:val="006E5BAE"/>
    <w:rsid w:val="006E635F"/>
    <w:rsid w:val="006E6455"/>
    <w:rsid w:val="006E669F"/>
    <w:rsid w:val="006E6C2D"/>
    <w:rsid w:val="006E7508"/>
    <w:rsid w:val="006F004E"/>
    <w:rsid w:val="006F02AD"/>
    <w:rsid w:val="006F135D"/>
    <w:rsid w:val="006F17EF"/>
    <w:rsid w:val="006F1C1D"/>
    <w:rsid w:val="006F1D39"/>
    <w:rsid w:val="006F219C"/>
    <w:rsid w:val="006F222C"/>
    <w:rsid w:val="006F22D2"/>
    <w:rsid w:val="006F31C7"/>
    <w:rsid w:val="006F37B7"/>
    <w:rsid w:val="006F40F5"/>
    <w:rsid w:val="006F4581"/>
    <w:rsid w:val="006F48FD"/>
    <w:rsid w:val="006F4BBB"/>
    <w:rsid w:val="006F4BF9"/>
    <w:rsid w:val="006F4E02"/>
    <w:rsid w:val="006F53FC"/>
    <w:rsid w:val="006F5481"/>
    <w:rsid w:val="006F572B"/>
    <w:rsid w:val="006F6BAE"/>
    <w:rsid w:val="006F6CCD"/>
    <w:rsid w:val="006F70B0"/>
    <w:rsid w:val="006F72B8"/>
    <w:rsid w:val="006F73B2"/>
    <w:rsid w:val="006F75C9"/>
    <w:rsid w:val="00700B60"/>
    <w:rsid w:val="00700BCB"/>
    <w:rsid w:val="0070127C"/>
    <w:rsid w:val="00701388"/>
    <w:rsid w:val="0070167F"/>
    <w:rsid w:val="00701951"/>
    <w:rsid w:val="00701A84"/>
    <w:rsid w:val="007023FD"/>
    <w:rsid w:val="00702C4E"/>
    <w:rsid w:val="00703533"/>
    <w:rsid w:val="0070398B"/>
    <w:rsid w:val="00703A6A"/>
    <w:rsid w:val="00703DCB"/>
    <w:rsid w:val="00705476"/>
    <w:rsid w:val="00705DC0"/>
    <w:rsid w:val="00706008"/>
    <w:rsid w:val="00706A29"/>
    <w:rsid w:val="00706F3D"/>
    <w:rsid w:val="00707726"/>
    <w:rsid w:val="00710292"/>
    <w:rsid w:val="007109A2"/>
    <w:rsid w:val="00710A5E"/>
    <w:rsid w:val="00710B0B"/>
    <w:rsid w:val="00711101"/>
    <w:rsid w:val="0071147F"/>
    <w:rsid w:val="007117C7"/>
    <w:rsid w:val="007117EE"/>
    <w:rsid w:val="00711DD8"/>
    <w:rsid w:val="007120E2"/>
    <w:rsid w:val="00712180"/>
    <w:rsid w:val="007121BB"/>
    <w:rsid w:val="0071220B"/>
    <w:rsid w:val="00712981"/>
    <w:rsid w:val="00713005"/>
    <w:rsid w:val="00713748"/>
    <w:rsid w:val="0071507A"/>
    <w:rsid w:val="00715B44"/>
    <w:rsid w:val="007167DF"/>
    <w:rsid w:val="00716842"/>
    <w:rsid w:val="00716E22"/>
    <w:rsid w:val="00717534"/>
    <w:rsid w:val="00717917"/>
    <w:rsid w:val="00717CF7"/>
    <w:rsid w:val="007200FA"/>
    <w:rsid w:val="00720799"/>
    <w:rsid w:val="00720EFD"/>
    <w:rsid w:val="00721630"/>
    <w:rsid w:val="00721C34"/>
    <w:rsid w:val="00721DE7"/>
    <w:rsid w:val="007222F6"/>
    <w:rsid w:val="0072239D"/>
    <w:rsid w:val="00722E23"/>
    <w:rsid w:val="00722F2A"/>
    <w:rsid w:val="007232A6"/>
    <w:rsid w:val="00723378"/>
    <w:rsid w:val="00723493"/>
    <w:rsid w:val="00723F3F"/>
    <w:rsid w:val="00724391"/>
    <w:rsid w:val="007244D0"/>
    <w:rsid w:val="007244F6"/>
    <w:rsid w:val="007246A9"/>
    <w:rsid w:val="00724AB6"/>
    <w:rsid w:val="00724C68"/>
    <w:rsid w:val="00724C7C"/>
    <w:rsid w:val="00726E48"/>
    <w:rsid w:val="00726E8C"/>
    <w:rsid w:val="007303A8"/>
    <w:rsid w:val="00731045"/>
    <w:rsid w:val="0073151B"/>
    <w:rsid w:val="00731AD6"/>
    <w:rsid w:val="0073209C"/>
    <w:rsid w:val="007323FA"/>
    <w:rsid w:val="0073254E"/>
    <w:rsid w:val="007328BB"/>
    <w:rsid w:val="00732E6C"/>
    <w:rsid w:val="00733167"/>
    <w:rsid w:val="0073316E"/>
    <w:rsid w:val="0073342E"/>
    <w:rsid w:val="007339F0"/>
    <w:rsid w:val="00733E62"/>
    <w:rsid w:val="00734845"/>
    <w:rsid w:val="0073555D"/>
    <w:rsid w:val="00735AEB"/>
    <w:rsid w:val="00735C04"/>
    <w:rsid w:val="00735D35"/>
    <w:rsid w:val="0073645B"/>
    <w:rsid w:val="00736BA7"/>
    <w:rsid w:val="007372CE"/>
    <w:rsid w:val="00737397"/>
    <w:rsid w:val="0073794D"/>
    <w:rsid w:val="00740881"/>
    <w:rsid w:val="00740BD2"/>
    <w:rsid w:val="00740CD3"/>
    <w:rsid w:val="00741870"/>
    <w:rsid w:val="007428AF"/>
    <w:rsid w:val="007428BD"/>
    <w:rsid w:val="00742A05"/>
    <w:rsid w:val="00742CF0"/>
    <w:rsid w:val="00743779"/>
    <w:rsid w:val="007439C3"/>
    <w:rsid w:val="00743A62"/>
    <w:rsid w:val="00743F01"/>
    <w:rsid w:val="007442E8"/>
    <w:rsid w:val="00744A9F"/>
    <w:rsid w:val="0074530D"/>
    <w:rsid w:val="00745F86"/>
    <w:rsid w:val="00745FC5"/>
    <w:rsid w:val="007464AB"/>
    <w:rsid w:val="0074661F"/>
    <w:rsid w:val="007471B5"/>
    <w:rsid w:val="007472BB"/>
    <w:rsid w:val="007473E7"/>
    <w:rsid w:val="00747C01"/>
    <w:rsid w:val="00747C56"/>
    <w:rsid w:val="00747F7E"/>
    <w:rsid w:val="00747F83"/>
    <w:rsid w:val="00750C6B"/>
    <w:rsid w:val="00750D49"/>
    <w:rsid w:val="007513BD"/>
    <w:rsid w:val="00751473"/>
    <w:rsid w:val="00752454"/>
    <w:rsid w:val="0075331D"/>
    <w:rsid w:val="007534BF"/>
    <w:rsid w:val="0075408A"/>
    <w:rsid w:val="007549EE"/>
    <w:rsid w:val="00754B53"/>
    <w:rsid w:val="00754C23"/>
    <w:rsid w:val="007557C7"/>
    <w:rsid w:val="00756170"/>
    <w:rsid w:val="00756ADE"/>
    <w:rsid w:val="00756C20"/>
    <w:rsid w:val="00756E15"/>
    <w:rsid w:val="00756F3E"/>
    <w:rsid w:val="0075712E"/>
    <w:rsid w:val="007573B3"/>
    <w:rsid w:val="00760427"/>
    <w:rsid w:val="007605E6"/>
    <w:rsid w:val="00760E8E"/>
    <w:rsid w:val="00760FE1"/>
    <w:rsid w:val="00762654"/>
    <w:rsid w:val="00762955"/>
    <w:rsid w:val="00762C67"/>
    <w:rsid w:val="00762C94"/>
    <w:rsid w:val="00763759"/>
    <w:rsid w:val="00763BC8"/>
    <w:rsid w:val="0076419C"/>
    <w:rsid w:val="00764281"/>
    <w:rsid w:val="007643A9"/>
    <w:rsid w:val="00764BCF"/>
    <w:rsid w:val="00764D9B"/>
    <w:rsid w:val="00764DA6"/>
    <w:rsid w:val="0076502B"/>
    <w:rsid w:val="0076514C"/>
    <w:rsid w:val="007654F3"/>
    <w:rsid w:val="00765585"/>
    <w:rsid w:val="00765CD4"/>
    <w:rsid w:val="00765D40"/>
    <w:rsid w:val="00765FF9"/>
    <w:rsid w:val="00766B5E"/>
    <w:rsid w:val="00767128"/>
    <w:rsid w:val="00767E3E"/>
    <w:rsid w:val="00770524"/>
    <w:rsid w:val="0077067D"/>
    <w:rsid w:val="00770ADD"/>
    <w:rsid w:val="00770EE9"/>
    <w:rsid w:val="00772496"/>
    <w:rsid w:val="007724FC"/>
    <w:rsid w:val="00772ADF"/>
    <w:rsid w:val="00772D79"/>
    <w:rsid w:val="007732B8"/>
    <w:rsid w:val="0077364D"/>
    <w:rsid w:val="00773BA2"/>
    <w:rsid w:val="007745A3"/>
    <w:rsid w:val="00774AFD"/>
    <w:rsid w:val="0077544B"/>
    <w:rsid w:val="007768B9"/>
    <w:rsid w:val="0077770F"/>
    <w:rsid w:val="00777768"/>
    <w:rsid w:val="00777A25"/>
    <w:rsid w:val="00777C50"/>
    <w:rsid w:val="00777E3C"/>
    <w:rsid w:val="00777F57"/>
    <w:rsid w:val="00780B76"/>
    <w:rsid w:val="007815FF"/>
    <w:rsid w:val="00782918"/>
    <w:rsid w:val="00782C62"/>
    <w:rsid w:val="00782D1C"/>
    <w:rsid w:val="00782E5D"/>
    <w:rsid w:val="00782F30"/>
    <w:rsid w:val="00783B5E"/>
    <w:rsid w:val="00783BB5"/>
    <w:rsid w:val="007847FD"/>
    <w:rsid w:val="00784BD3"/>
    <w:rsid w:val="00784C15"/>
    <w:rsid w:val="00784C7E"/>
    <w:rsid w:val="00784CA0"/>
    <w:rsid w:val="00785BE4"/>
    <w:rsid w:val="007860D7"/>
    <w:rsid w:val="007863A3"/>
    <w:rsid w:val="007864CC"/>
    <w:rsid w:val="00786A97"/>
    <w:rsid w:val="00787A9D"/>
    <w:rsid w:val="00790599"/>
    <w:rsid w:val="00790F54"/>
    <w:rsid w:val="00791604"/>
    <w:rsid w:val="00791CEB"/>
    <w:rsid w:val="00791E7F"/>
    <w:rsid w:val="00791F19"/>
    <w:rsid w:val="007922CD"/>
    <w:rsid w:val="0079249E"/>
    <w:rsid w:val="0079259A"/>
    <w:rsid w:val="00792DE7"/>
    <w:rsid w:val="007932FA"/>
    <w:rsid w:val="00794BAD"/>
    <w:rsid w:val="00794CA1"/>
    <w:rsid w:val="00795A92"/>
    <w:rsid w:val="007963CF"/>
    <w:rsid w:val="00796684"/>
    <w:rsid w:val="00796F3C"/>
    <w:rsid w:val="00796FFA"/>
    <w:rsid w:val="0079711F"/>
    <w:rsid w:val="00797245"/>
    <w:rsid w:val="00797269"/>
    <w:rsid w:val="007A0235"/>
    <w:rsid w:val="007A0497"/>
    <w:rsid w:val="007A05B7"/>
    <w:rsid w:val="007A0953"/>
    <w:rsid w:val="007A0D38"/>
    <w:rsid w:val="007A0F4E"/>
    <w:rsid w:val="007A17AE"/>
    <w:rsid w:val="007A2098"/>
    <w:rsid w:val="007A2337"/>
    <w:rsid w:val="007A2C3B"/>
    <w:rsid w:val="007A3AAB"/>
    <w:rsid w:val="007A3F25"/>
    <w:rsid w:val="007A4DB6"/>
    <w:rsid w:val="007A4DBA"/>
    <w:rsid w:val="007A513E"/>
    <w:rsid w:val="007A51BF"/>
    <w:rsid w:val="007A51EF"/>
    <w:rsid w:val="007A526A"/>
    <w:rsid w:val="007A5686"/>
    <w:rsid w:val="007A5822"/>
    <w:rsid w:val="007A6390"/>
    <w:rsid w:val="007A63FB"/>
    <w:rsid w:val="007A6478"/>
    <w:rsid w:val="007A654B"/>
    <w:rsid w:val="007A7892"/>
    <w:rsid w:val="007A7DCF"/>
    <w:rsid w:val="007A7FB1"/>
    <w:rsid w:val="007B0F36"/>
    <w:rsid w:val="007B1168"/>
    <w:rsid w:val="007B12AC"/>
    <w:rsid w:val="007B1551"/>
    <w:rsid w:val="007B1C13"/>
    <w:rsid w:val="007B1C45"/>
    <w:rsid w:val="007B1CA9"/>
    <w:rsid w:val="007B1E87"/>
    <w:rsid w:val="007B210D"/>
    <w:rsid w:val="007B24DB"/>
    <w:rsid w:val="007B25C6"/>
    <w:rsid w:val="007B2C9F"/>
    <w:rsid w:val="007B3728"/>
    <w:rsid w:val="007B3D52"/>
    <w:rsid w:val="007B4325"/>
    <w:rsid w:val="007B4C48"/>
    <w:rsid w:val="007B4DA7"/>
    <w:rsid w:val="007B6286"/>
    <w:rsid w:val="007B73AA"/>
    <w:rsid w:val="007B73BF"/>
    <w:rsid w:val="007B7E75"/>
    <w:rsid w:val="007C01AC"/>
    <w:rsid w:val="007C14F4"/>
    <w:rsid w:val="007C182E"/>
    <w:rsid w:val="007C19BB"/>
    <w:rsid w:val="007C1FD1"/>
    <w:rsid w:val="007C28CA"/>
    <w:rsid w:val="007C31E2"/>
    <w:rsid w:val="007C3534"/>
    <w:rsid w:val="007C3563"/>
    <w:rsid w:val="007C3668"/>
    <w:rsid w:val="007C3757"/>
    <w:rsid w:val="007C37A5"/>
    <w:rsid w:val="007C39BC"/>
    <w:rsid w:val="007C48CF"/>
    <w:rsid w:val="007C4BCD"/>
    <w:rsid w:val="007C4EFC"/>
    <w:rsid w:val="007C4F0A"/>
    <w:rsid w:val="007C5595"/>
    <w:rsid w:val="007C56FD"/>
    <w:rsid w:val="007C65B1"/>
    <w:rsid w:val="007C6643"/>
    <w:rsid w:val="007C6AB4"/>
    <w:rsid w:val="007C6DB3"/>
    <w:rsid w:val="007C6DFC"/>
    <w:rsid w:val="007C7072"/>
    <w:rsid w:val="007D01CC"/>
    <w:rsid w:val="007D0548"/>
    <w:rsid w:val="007D0785"/>
    <w:rsid w:val="007D08B7"/>
    <w:rsid w:val="007D0D42"/>
    <w:rsid w:val="007D0D94"/>
    <w:rsid w:val="007D0D97"/>
    <w:rsid w:val="007D0E6E"/>
    <w:rsid w:val="007D1F1A"/>
    <w:rsid w:val="007D20FB"/>
    <w:rsid w:val="007D272D"/>
    <w:rsid w:val="007D2A4A"/>
    <w:rsid w:val="007D2FBB"/>
    <w:rsid w:val="007D319A"/>
    <w:rsid w:val="007D3307"/>
    <w:rsid w:val="007D456D"/>
    <w:rsid w:val="007D4EB1"/>
    <w:rsid w:val="007D5428"/>
    <w:rsid w:val="007D54C2"/>
    <w:rsid w:val="007D57C1"/>
    <w:rsid w:val="007D5E25"/>
    <w:rsid w:val="007D5E2E"/>
    <w:rsid w:val="007D6654"/>
    <w:rsid w:val="007D7450"/>
    <w:rsid w:val="007D7BF8"/>
    <w:rsid w:val="007D7DB0"/>
    <w:rsid w:val="007E0373"/>
    <w:rsid w:val="007E037B"/>
    <w:rsid w:val="007E03EF"/>
    <w:rsid w:val="007E0528"/>
    <w:rsid w:val="007E053D"/>
    <w:rsid w:val="007E0540"/>
    <w:rsid w:val="007E0649"/>
    <w:rsid w:val="007E068B"/>
    <w:rsid w:val="007E0754"/>
    <w:rsid w:val="007E09EA"/>
    <w:rsid w:val="007E0BCC"/>
    <w:rsid w:val="007E17AC"/>
    <w:rsid w:val="007E1885"/>
    <w:rsid w:val="007E26DE"/>
    <w:rsid w:val="007E2703"/>
    <w:rsid w:val="007E2760"/>
    <w:rsid w:val="007E28AA"/>
    <w:rsid w:val="007E2A2B"/>
    <w:rsid w:val="007E4485"/>
    <w:rsid w:val="007E4739"/>
    <w:rsid w:val="007E48F8"/>
    <w:rsid w:val="007E4A8A"/>
    <w:rsid w:val="007E4D0F"/>
    <w:rsid w:val="007E51D9"/>
    <w:rsid w:val="007E55B4"/>
    <w:rsid w:val="007E6031"/>
    <w:rsid w:val="007E60AA"/>
    <w:rsid w:val="007E6C09"/>
    <w:rsid w:val="007E6D41"/>
    <w:rsid w:val="007F04DD"/>
    <w:rsid w:val="007F08E8"/>
    <w:rsid w:val="007F0A2F"/>
    <w:rsid w:val="007F0E94"/>
    <w:rsid w:val="007F1C80"/>
    <w:rsid w:val="007F1CC3"/>
    <w:rsid w:val="007F1FAB"/>
    <w:rsid w:val="007F3062"/>
    <w:rsid w:val="007F3CAB"/>
    <w:rsid w:val="007F3DFA"/>
    <w:rsid w:val="007F48DE"/>
    <w:rsid w:val="007F49D5"/>
    <w:rsid w:val="007F4E28"/>
    <w:rsid w:val="007F4E42"/>
    <w:rsid w:val="007F54BC"/>
    <w:rsid w:val="007F562A"/>
    <w:rsid w:val="007F59EE"/>
    <w:rsid w:val="007F5AF6"/>
    <w:rsid w:val="007F5C56"/>
    <w:rsid w:val="007F5CA0"/>
    <w:rsid w:val="007F6E8A"/>
    <w:rsid w:val="007F718D"/>
    <w:rsid w:val="007F71ED"/>
    <w:rsid w:val="007F7D8A"/>
    <w:rsid w:val="00800204"/>
    <w:rsid w:val="00800216"/>
    <w:rsid w:val="00800A1A"/>
    <w:rsid w:val="0080175C"/>
    <w:rsid w:val="00801E1C"/>
    <w:rsid w:val="00802089"/>
    <w:rsid w:val="008024D5"/>
    <w:rsid w:val="00802E51"/>
    <w:rsid w:val="008030D2"/>
    <w:rsid w:val="00803307"/>
    <w:rsid w:val="00803A25"/>
    <w:rsid w:val="00803F7D"/>
    <w:rsid w:val="00804053"/>
    <w:rsid w:val="00804256"/>
    <w:rsid w:val="00805282"/>
    <w:rsid w:val="008052C6"/>
    <w:rsid w:val="00805711"/>
    <w:rsid w:val="00805752"/>
    <w:rsid w:val="008058E1"/>
    <w:rsid w:val="00806202"/>
    <w:rsid w:val="00806E28"/>
    <w:rsid w:val="008079B4"/>
    <w:rsid w:val="00810FBE"/>
    <w:rsid w:val="00811752"/>
    <w:rsid w:val="00811B88"/>
    <w:rsid w:val="008126E6"/>
    <w:rsid w:val="008130B1"/>
    <w:rsid w:val="008131CD"/>
    <w:rsid w:val="00813EC4"/>
    <w:rsid w:val="008144C4"/>
    <w:rsid w:val="00814524"/>
    <w:rsid w:val="00814A15"/>
    <w:rsid w:val="00814E7C"/>
    <w:rsid w:val="0081505D"/>
    <w:rsid w:val="00815291"/>
    <w:rsid w:val="00815360"/>
    <w:rsid w:val="008155CC"/>
    <w:rsid w:val="008157B5"/>
    <w:rsid w:val="008158F7"/>
    <w:rsid w:val="00815F5D"/>
    <w:rsid w:val="008160C6"/>
    <w:rsid w:val="00816632"/>
    <w:rsid w:val="00816F2E"/>
    <w:rsid w:val="0081732A"/>
    <w:rsid w:val="00817CBE"/>
    <w:rsid w:val="00817D0B"/>
    <w:rsid w:val="00817E79"/>
    <w:rsid w:val="0082056B"/>
    <w:rsid w:val="0082079C"/>
    <w:rsid w:val="00820E5C"/>
    <w:rsid w:val="00820F5C"/>
    <w:rsid w:val="00821B21"/>
    <w:rsid w:val="00821BD5"/>
    <w:rsid w:val="00821FC7"/>
    <w:rsid w:val="00822D5A"/>
    <w:rsid w:val="00823807"/>
    <w:rsid w:val="00823C71"/>
    <w:rsid w:val="00823D6F"/>
    <w:rsid w:val="0082405B"/>
    <w:rsid w:val="0082475F"/>
    <w:rsid w:val="008248B1"/>
    <w:rsid w:val="0082492D"/>
    <w:rsid w:val="00824F4B"/>
    <w:rsid w:val="00825DB4"/>
    <w:rsid w:val="00826341"/>
    <w:rsid w:val="00827027"/>
    <w:rsid w:val="008274F7"/>
    <w:rsid w:val="0082781C"/>
    <w:rsid w:val="00827FEF"/>
    <w:rsid w:val="0083018C"/>
    <w:rsid w:val="00830814"/>
    <w:rsid w:val="00830B89"/>
    <w:rsid w:val="00830EBE"/>
    <w:rsid w:val="00831105"/>
    <w:rsid w:val="00831486"/>
    <w:rsid w:val="008319A1"/>
    <w:rsid w:val="00831C60"/>
    <w:rsid w:val="00831D0F"/>
    <w:rsid w:val="00832166"/>
    <w:rsid w:val="008322B2"/>
    <w:rsid w:val="0083282C"/>
    <w:rsid w:val="00832FC5"/>
    <w:rsid w:val="0083346C"/>
    <w:rsid w:val="00833714"/>
    <w:rsid w:val="00833756"/>
    <w:rsid w:val="00833A9B"/>
    <w:rsid w:val="00834272"/>
    <w:rsid w:val="0083439E"/>
    <w:rsid w:val="008349DF"/>
    <w:rsid w:val="00834FA8"/>
    <w:rsid w:val="008353A8"/>
    <w:rsid w:val="0083558B"/>
    <w:rsid w:val="00836354"/>
    <w:rsid w:val="00836392"/>
    <w:rsid w:val="00836844"/>
    <w:rsid w:val="00836908"/>
    <w:rsid w:val="00836CB2"/>
    <w:rsid w:val="00836DE6"/>
    <w:rsid w:val="008370F3"/>
    <w:rsid w:val="00837936"/>
    <w:rsid w:val="00840228"/>
    <w:rsid w:val="0084038B"/>
    <w:rsid w:val="008406EC"/>
    <w:rsid w:val="0084122E"/>
    <w:rsid w:val="00841576"/>
    <w:rsid w:val="00841A42"/>
    <w:rsid w:val="0084225D"/>
    <w:rsid w:val="00842973"/>
    <w:rsid w:val="008429AD"/>
    <w:rsid w:val="00842F0D"/>
    <w:rsid w:val="0084408F"/>
    <w:rsid w:val="008441FD"/>
    <w:rsid w:val="0084467F"/>
    <w:rsid w:val="008453DA"/>
    <w:rsid w:val="00845D9C"/>
    <w:rsid w:val="00846080"/>
    <w:rsid w:val="008466C9"/>
    <w:rsid w:val="00846859"/>
    <w:rsid w:val="00846E9D"/>
    <w:rsid w:val="00847CB9"/>
    <w:rsid w:val="00850F8C"/>
    <w:rsid w:val="00851006"/>
    <w:rsid w:val="00851C9D"/>
    <w:rsid w:val="00852CB4"/>
    <w:rsid w:val="00852E22"/>
    <w:rsid w:val="00853AE2"/>
    <w:rsid w:val="00854434"/>
    <w:rsid w:val="00854896"/>
    <w:rsid w:val="0085495B"/>
    <w:rsid w:val="00854ED0"/>
    <w:rsid w:val="008555C6"/>
    <w:rsid w:val="00855920"/>
    <w:rsid w:val="00855DD4"/>
    <w:rsid w:val="008568B7"/>
    <w:rsid w:val="0086004D"/>
    <w:rsid w:val="00860A99"/>
    <w:rsid w:val="008611C7"/>
    <w:rsid w:val="0086151B"/>
    <w:rsid w:val="0086180A"/>
    <w:rsid w:val="008618B1"/>
    <w:rsid w:val="00861EA9"/>
    <w:rsid w:val="00862078"/>
    <w:rsid w:val="00863251"/>
    <w:rsid w:val="008635C3"/>
    <w:rsid w:val="008637C5"/>
    <w:rsid w:val="00863B61"/>
    <w:rsid w:val="00864088"/>
    <w:rsid w:val="008640E8"/>
    <w:rsid w:val="008644C3"/>
    <w:rsid w:val="00864879"/>
    <w:rsid w:val="008649F2"/>
    <w:rsid w:val="00864B32"/>
    <w:rsid w:val="00864E43"/>
    <w:rsid w:val="00865A69"/>
    <w:rsid w:val="00866264"/>
    <w:rsid w:val="0086639F"/>
    <w:rsid w:val="00866752"/>
    <w:rsid w:val="008668D6"/>
    <w:rsid w:val="00866C81"/>
    <w:rsid w:val="00866FA0"/>
    <w:rsid w:val="00870297"/>
    <w:rsid w:val="0087068D"/>
    <w:rsid w:val="008706F9"/>
    <w:rsid w:val="0087085D"/>
    <w:rsid w:val="00871C19"/>
    <w:rsid w:val="00872201"/>
    <w:rsid w:val="008724CB"/>
    <w:rsid w:val="008726CA"/>
    <w:rsid w:val="00872B8D"/>
    <w:rsid w:val="00872E04"/>
    <w:rsid w:val="00873313"/>
    <w:rsid w:val="00873354"/>
    <w:rsid w:val="00873376"/>
    <w:rsid w:val="00874120"/>
    <w:rsid w:val="0087421C"/>
    <w:rsid w:val="0087446F"/>
    <w:rsid w:val="008745AF"/>
    <w:rsid w:val="00874B58"/>
    <w:rsid w:val="00874C6A"/>
    <w:rsid w:val="008757A1"/>
    <w:rsid w:val="00875989"/>
    <w:rsid w:val="00875C1B"/>
    <w:rsid w:val="00875FC7"/>
    <w:rsid w:val="0087669F"/>
    <w:rsid w:val="00876811"/>
    <w:rsid w:val="00876842"/>
    <w:rsid w:val="00876B9A"/>
    <w:rsid w:val="00876FF4"/>
    <w:rsid w:val="00877432"/>
    <w:rsid w:val="008774B3"/>
    <w:rsid w:val="008800F9"/>
    <w:rsid w:val="00880E7E"/>
    <w:rsid w:val="008819A5"/>
    <w:rsid w:val="008821C9"/>
    <w:rsid w:val="0088222B"/>
    <w:rsid w:val="008825D5"/>
    <w:rsid w:val="00882C2C"/>
    <w:rsid w:val="0088388A"/>
    <w:rsid w:val="0088428E"/>
    <w:rsid w:val="0088458D"/>
    <w:rsid w:val="008845BE"/>
    <w:rsid w:val="00884A25"/>
    <w:rsid w:val="00884F37"/>
    <w:rsid w:val="008851CF"/>
    <w:rsid w:val="0088573A"/>
    <w:rsid w:val="00885917"/>
    <w:rsid w:val="00886215"/>
    <w:rsid w:val="008869C1"/>
    <w:rsid w:val="00886B37"/>
    <w:rsid w:val="0088700C"/>
    <w:rsid w:val="00887013"/>
    <w:rsid w:val="00887102"/>
    <w:rsid w:val="00887769"/>
    <w:rsid w:val="00887C83"/>
    <w:rsid w:val="00887F78"/>
    <w:rsid w:val="00890436"/>
    <w:rsid w:val="008907D4"/>
    <w:rsid w:val="00890DFC"/>
    <w:rsid w:val="00890F4D"/>
    <w:rsid w:val="00891261"/>
    <w:rsid w:val="008913C7"/>
    <w:rsid w:val="008915C1"/>
    <w:rsid w:val="00891758"/>
    <w:rsid w:val="00891DDA"/>
    <w:rsid w:val="00891E58"/>
    <w:rsid w:val="00892264"/>
    <w:rsid w:val="008922CE"/>
    <w:rsid w:val="008924A3"/>
    <w:rsid w:val="00892D60"/>
    <w:rsid w:val="008933C6"/>
    <w:rsid w:val="0089458B"/>
    <w:rsid w:val="008948E4"/>
    <w:rsid w:val="00894F62"/>
    <w:rsid w:val="00895A94"/>
    <w:rsid w:val="00895B4A"/>
    <w:rsid w:val="00897447"/>
    <w:rsid w:val="00897859"/>
    <w:rsid w:val="00897997"/>
    <w:rsid w:val="008A0371"/>
    <w:rsid w:val="008A054D"/>
    <w:rsid w:val="008A0D89"/>
    <w:rsid w:val="008A10BA"/>
    <w:rsid w:val="008A1A35"/>
    <w:rsid w:val="008A1A5A"/>
    <w:rsid w:val="008A1F71"/>
    <w:rsid w:val="008A2E49"/>
    <w:rsid w:val="008A2EC8"/>
    <w:rsid w:val="008A3526"/>
    <w:rsid w:val="008A39EC"/>
    <w:rsid w:val="008A43E0"/>
    <w:rsid w:val="008A5464"/>
    <w:rsid w:val="008A5940"/>
    <w:rsid w:val="008A6366"/>
    <w:rsid w:val="008A689D"/>
    <w:rsid w:val="008A71AA"/>
    <w:rsid w:val="008A7260"/>
    <w:rsid w:val="008A72EA"/>
    <w:rsid w:val="008A74D6"/>
    <w:rsid w:val="008A766F"/>
    <w:rsid w:val="008A7A85"/>
    <w:rsid w:val="008A7BEB"/>
    <w:rsid w:val="008A7D3A"/>
    <w:rsid w:val="008B010E"/>
    <w:rsid w:val="008B0AB8"/>
    <w:rsid w:val="008B0C22"/>
    <w:rsid w:val="008B10E2"/>
    <w:rsid w:val="008B10E5"/>
    <w:rsid w:val="008B112D"/>
    <w:rsid w:val="008B14A0"/>
    <w:rsid w:val="008B1632"/>
    <w:rsid w:val="008B16E5"/>
    <w:rsid w:val="008B1D40"/>
    <w:rsid w:val="008B30C8"/>
    <w:rsid w:val="008B31A8"/>
    <w:rsid w:val="008B4568"/>
    <w:rsid w:val="008B456C"/>
    <w:rsid w:val="008B4D49"/>
    <w:rsid w:val="008B52E8"/>
    <w:rsid w:val="008B5466"/>
    <w:rsid w:val="008B54EA"/>
    <w:rsid w:val="008B5933"/>
    <w:rsid w:val="008B66E2"/>
    <w:rsid w:val="008B7251"/>
    <w:rsid w:val="008B7548"/>
    <w:rsid w:val="008B7617"/>
    <w:rsid w:val="008B7972"/>
    <w:rsid w:val="008B7A78"/>
    <w:rsid w:val="008B7B0B"/>
    <w:rsid w:val="008B7C10"/>
    <w:rsid w:val="008B7FDC"/>
    <w:rsid w:val="008C0E51"/>
    <w:rsid w:val="008C10BF"/>
    <w:rsid w:val="008C1E59"/>
    <w:rsid w:val="008C2063"/>
    <w:rsid w:val="008C232C"/>
    <w:rsid w:val="008C242D"/>
    <w:rsid w:val="008C28E9"/>
    <w:rsid w:val="008C2A84"/>
    <w:rsid w:val="008C2D94"/>
    <w:rsid w:val="008C2FFC"/>
    <w:rsid w:val="008C35C0"/>
    <w:rsid w:val="008C5395"/>
    <w:rsid w:val="008C542B"/>
    <w:rsid w:val="008C6246"/>
    <w:rsid w:val="008C669C"/>
    <w:rsid w:val="008C6723"/>
    <w:rsid w:val="008C695C"/>
    <w:rsid w:val="008C6BBE"/>
    <w:rsid w:val="008C6D6B"/>
    <w:rsid w:val="008C7493"/>
    <w:rsid w:val="008C76C9"/>
    <w:rsid w:val="008C76EC"/>
    <w:rsid w:val="008D0268"/>
    <w:rsid w:val="008D030C"/>
    <w:rsid w:val="008D0832"/>
    <w:rsid w:val="008D08ED"/>
    <w:rsid w:val="008D0924"/>
    <w:rsid w:val="008D0F34"/>
    <w:rsid w:val="008D1878"/>
    <w:rsid w:val="008D190C"/>
    <w:rsid w:val="008D1A0C"/>
    <w:rsid w:val="008D1D89"/>
    <w:rsid w:val="008D1E88"/>
    <w:rsid w:val="008D1F09"/>
    <w:rsid w:val="008D286F"/>
    <w:rsid w:val="008D2BB1"/>
    <w:rsid w:val="008D2EC3"/>
    <w:rsid w:val="008D34F8"/>
    <w:rsid w:val="008D362A"/>
    <w:rsid w:val="008D37F8"/>
    <w:rsid w:val="008D3F36"/>
    <w:rsid w:val="008D41E8"/>
    <w:rsid w:val="008D44E2"/>
    <w:rsid w:val="008D48C8"/>
    <w:rsid w:val="008D4C3E"/>
    <w:rsid w:val="008D5267"/>
    <w:rsid w:val="008D5916"/>
    <w:rsid w:val="008D5AF4"/>
    <w:rsid w:val="008D5E94"/>
    <w:rsid w:val="008D62B0"/>
    <w:rsid w:val="008D6302"/>
    <w:rsid w:val="008D630B"/>
    <w:rsid w:val="008D73D5"/>
    <w:rsid w:val="008D76FB"/>
    <w:rsid w:val="008D7D14"/>
    <w:rsid w:val="008D7D3C"/>
    <w:rsid w:val="008E01DF"/>
    <w:rsid w:val="008E1D2A"/>
    <w:rsid w:val="008E244B"/>
    <w:rsid w:val="008E30ED"/>
    <w:rsid w:val="008E3677"/>
    <w:rsid w:val="008E3AA4"/>
    <w:rsid w:val="008E3BB1"/>
    <w:rsid w:val="008E3C99"/>
    <w:rsid w:val="008E46D4"/>
    <w:rsid w:val="008E4D12"/>
    <w:rsid w:val="008E5C0E"/>
    <w:rsid w:val="008E5CA9"/>
    <w:rsid w:val="008E5F46"/>
    <w:rsid w:val="008E63BB"/>
    <w:rsid w:val="008E6874"/>
    <w:rsid w:val="008E7307"/>
    <w:rsid w:val="008E735B"/>
    <w:rsid w:val="008E7364"/>
    <w:rsid w:val="008E78F2"/>
    <w:rsid w:val="008E7CC7"/>
    <w:rsid w:val="008E7CCF"/>
    <w:rsid w:val="008F02E6"/>
    <w:rsid w:val="008F0330"/>
    <w:rsid w:val="008F057B"/>
    <w:rsid w:val="008F0A25"/>
    <w:rsid w:val="008F0CA7"/>
    <w:rsid w:val="008F1BAB"/>
    <w:rsid w:val="008F2019"/>
    <w:rsid w:val="008F2848"/>
    <w:rsid w:val="008F316B"/>
    <w:rsid w:val="008F34DF"/>
    <w:rsid w:val="008F45CF"/>
    <w:rsid w:val="008F4C8B"/>
    <w:rsid w:val="008F4DA5"/>
    <w:rsid w:val="008F5079"/>
    <w:rsid w:val="008F57D3"/>
    <w:rsid w:val="008F5942"/>
    <w:rsid w:val="008F5C35"/>
    <w:rsid w:val="008F5E81"/>
    <w:rsid w:val="008F66A1"/>
    <w:rsid w:val="008F6A9F"/>
    <w:rsid w:val="008F71C5"/>
    <w:rsid w:val="00900135"/>
    <w:rsid w:val="00900258"/>
    <w:rsid w:val="009008D4"/>
    <w:rsid w:val="0090093A"/>
    <w:rsid w:val="00901806"/>
    <w:rsid w:val="00901873"/>
    <w:rsid w:val="00901901"/>
    <w:rsid w:val="00902A31"/>
    <w:rsid w:val="00902E5C"/>
    <w:rsid w:val="00902E6F"/>
    <w:rsid w:val="0090307F"/>
    <w:rsid w:val="00903377"/>
    <w:rsid w:val="009035D3"/>
    <w:rsid w:val="009038DA"/>
    <w:rsid w:val="00903A7A"/>
    <w:rsid w:val="00903B02"/>
    <w:rsid w:val="00903BBB"/>
    <w:rsid w:val="00903D05"/>
    <w:rsid w:val="009049D6"/>
    <w:rsid w:val="00905E8A"/>
    <w:rsid w:val="009061E5"/>
    <w:rsid w:val="009064C6"/>
    <w:rsid w:val="00906F81"/>
    <w:rsid w:val="00907F3E"/>
    <w:rsid w:val="009103EC"/>
    <w:rsid w:val="009104A6"/>
    <w:rsid w:val="0091050B"/>
    <w:rsid w:val="00911033"/>
    <w:rsid w:val="00911B7F"/>
    <w:rsid w:val="00911C08"/>
    <w:rsid w:val="00911D45"/>
    <w:rsid w:val="009123EE"/>
    <w:rsid w:val="00912BBF"/>
    <w:rsid w:val="00913744"/>
    <w:rsid w:val="009138C3"/>
    <w:rsid w:val="00913D1C"/>
    <w:rsid w:val="009146BC"/>
    <w:rsid w:val="0091508B"/>
    <w:rsid w:val="00915957"/>
    <w:rsid w:val="009167A4"/>
    <w:rsid w:val="009169F5"/>
    <w:rsid w:val="00916BF3"/>
    <w:rsid w:val="00917120"/>
    <w:rsid w:val="009174C2"/>
    <w:rsid w:val="0091785B"/>
    <w:rsid w:val="00917AE0"/>
    <w:rsid w:val="00917D62"/>
    <w:rsid w:val="00917FB8"/>
    <w:rsid w:val="009207EF"/>
    <w:rsid w:val="009208D2"/>
    <w:rsid w:val="00921060"/>
    <w:rsid w:val="0092109D"/>
    <w:rsid w:val="009210EC"/>
    <w:rsid w:val="00921D56"/>
    <w:rsid w:val="00921F36"/>
    <w:rsid w:val="0092208D"/>
    <w:rsid w:val="00922422"/>
    <w:rsid w:val="00922A7E"/>
    <w:rsid w:val="00922B55"/>
    <w:rsid w:val="00922EB4"/>
    <w:rsid w:val="00923715"/>
    <w:rsid w:val="00923923"/>
    <w:rsid w:val="00923E57"/>
    <w:rsid w:val="00924286"/>
    <w:rsid w:val="0092458A"/>
    <w:rsid w:val="00924819"/>
    <w:rsid w:val="00924E41"/>
    <w:rsid w:val="009254E1"/>
    <w:rsid w:val="009259DA"/>
    <w:rsid w:val="009263F3"/>
    <w:rsid w:val="0092648E"/>
    <w:rsid w:val="009265FE"/>
    <w:rsid w:val="009267A5"/>
    <w:rsid w:val="00926B40"/>
    <w:rsid w:val="00927365"/>
    <w:rsid w:val="009276F6"/>
    <w:rsid w:val="00927857"/>
    <w:rsid w:val="009305C4"/>
    <w:rsid w:val="00930976"/>
    <w:rsid w:val="00930B55"/>
    <w:rsid w:val="00931549"/>
    <w:rsid w:val="00931D07"/>
    <w:rsid w:val="00931F78"/>
    <w:rsid w:val="0093226E"/>
    <w:rsid w:val="0093238D"/>
    <w:rsid w:val="009324CE"/>
    <w:rsid w:val="009325D6"/>
    <w:rsid w:val="009328A6"/>
    <w:rsid w:val="009329F7"/>
    <w:rsid w:val="00932D3C"/>
    <w:rsid w:val="0093385C"/>
    <w:rsid w:val="00933BC1"/>
    <w:rsid w:val="00933F90"/>
    <w:rsid w:val="009342B8"/>
    <w:rsid w:val="00934A54"/>
    <w:rsid w:val="00934DF8"/>
    <w:rsid w:val="009356D7"/>
    <w:rsid w:val="0093597B"/>
    <w:rsid w:val="009359B8"/>
    <w:rsid w:val="0093662A"/>
    <w:rsid w:val="00936756"/>
    <w:rsid w:val="00936C00"/>
    <w:rsid w:val="009374F2"/>
    <w:rsid w:val="009376C5"/>
    <w:rsid w:val="00937985"/>
    <w:rsid w:val="00937D7C"/>
    <w:rsid w:val="00940477"/>
    <w:rsid w:val="00941D82"/>
    <w:rsid w:val="009422FF"/>
    <w:rsid w:val="00942883"/>
    <w:rsid w:val="00942CA8"/>
    <w:rsid w:val="00943059"/>
    <w:rsid w:val="00943F1E"/>
    <w:rsid w:val="00943F93"/>
    <w:rsid w:val="00944205"/>
    <w:rsid w:val="009442C2"/>
    <w:rsid w:val="00944E22"/>
    <w:rsid w:val="00945061"/>
    <w:rsid w:val="0094508F"/>
    <w:rsid w:val="009459E5"/>
    <w:rsid w:val="0094623D"/>
    <w:rsid w:val="0094636C"/>
    <w:rsid w:val="00946780"/>
    <w:rsid w:val="00947541"/>
    <w:rsid w:val="0094761B"/>
    <w:rsid w:val="0094766A"/>
    <w:rsid w:val="00947714"/>
    <w:rsid w:val="009506AA"/>
    <w:rsid w:val="00950868"/>
    <w:rsid w:val="00950DEC"/>
    <w:rsid w:val="009519DD"/>
    <w:rsid w:val="00951EE1"/>
    <w:rsid w:val="00951F2B"/>
    <w:rsid w:val="00952072"/>
    <w:rsid w:val="009525B2"/>
    <w:rsid w:val="009534D2"/>
    <w:rsid w:val="00953602"/>
    <w:rsid w:val="00953B6C"/>
    <w:rsid w:val="00953D81"/>
    <w:rsid w:val="00953DC8"/>
    <w:rsid w:val="009544DC"/>
    <w:rsid w:val="00954A35"/>
    <w:rsid w:val="00954CC2"/>
    <w:rsid w:val="0095526F"/>
    <w:rsid w:val="00955831"/>
    <w:rsid w:val="00955BA0"/>
    <w:rsid w:val="009562A9"/>
    <w:rsid w:val="00956F69"/>
    <w:rsid w:val="00957D8C"/>
    <w:rsid w:val="00957FD1"/>
    <w:rsid w:val="009609B3"/>
    <w:rsid w:val="009617B0"/>
    <w:rsid w:val="00961A3E"/>
    <w:rsid w:val="00963648"/>
    <w:rsid w:val="009638AF"/>
    <w:rsid w:val="009643BE"/>
    <w:rsid w:val="00964444"/>
    <w:rsid w:val="009645C7"/>
    <w:rsid w:val="009649CC"/>
    <w:rsid w:val="00964A6C"/>
    <w:rsid w:val="009653C7"/>
    <w:rsid w:val="00965488"/>
    <w:rsid w:val="00965527"/>
    <w:rsid w:val="00965D26"/>
    <w:rsid w:val="00966B6E"/>
    <w:rsid w:val="009671B3"/>
    <w:rsid w:val="009675B4"/>
    <w:rsid w:val="00967C2D"/>
    <w:rsid w:val="00967D65"/>
    <w:rsid w:val="00967DC1"/>
    <w:rsid w:val="009700DF"/>
    <w:rsid w:val="009703A8"/>
    <w:rsid w:val="009706AB"/>
    <w:rsid w:val="0097074F"/>
    <w:rsid w:val="00970752"/>
    <w:rsid w:val="009711E0"/>
    <w:rsid w:val="009715C6"/>
    <w:rsid w:val="00971DC5"/>
    <w:rsid w:val="0097266F"/>
    <w:rsid w:val="009728D8"/>
    <w:rsid w:val="009728F4"/>
    <w:rsid w:val="00972F99"/>
    <w:rsid w:val="00973185"/>
    <w:rsid w:val="00973203"/>
    <w:rsid w:val="009733DC"/>
    <w:rsid w:val="00974ACD"/>
    <w:rsid w:val="00974DDA"/>
    <w:rsid w:val="00975336"/>
    <w:rsid w:val="009758CE"/>
    <w:rsid w:val="00975DEC"/>
    <w:rsid w:val="00975E10"/>
    <w:rsid w:val="00975FC3"/>
    <w:rsid w:val="009762B2"/>
    <w:rsid w:val="00977062"/>
    <w:rsid w:val="00977065"/>
    <w:rsid w:val="00977467"/>
    <w:rsid w:val="0098055A"/>
    <w:rsid w:val="00980AC0"/>
    <w:rsid w:val="00980C07"/>
    <w:rsid w:val="00980D4A"/>
    <w:rsid w:val="00980F69"/>
    <w:rsid w:val="00981140"/>
    <w:rsid w:val="0098183E"/>
    <w:rsid w:val="00982922"/>
    <w:rsid w:val="00982ACB"/>
    <w:rsid w:val="009839E7"/>
    <w:rsid w:val="009841B0"/>
    <w:rsid w:val="00984257"/>
    <w:rsid w:val="00984800"/>
    <w:rsid w:val="00984C42"/>
    <w:rsid w:val="00985C9D"/>
    <w:rsid w:val="009876F1"/>
    <w:rsid w:val="0098778E"/>
    <w:rsid w:val="00987948"/>
    <w:rsid w:val="00987995"/>
    <w:rsid w:val="00987AD1"/>
    <w:rsid w:val="00987B2F"/>
    <w:rsid w:val="00987B4D"/>
    <w:rsid w:val="00990145"/>
    <w:rsid w:val="00990470"/>
    <w:rsid w:val="00990B92"/>
    <w:rsid w:val="009910BE"/>
    <w:rsid w:val="009918E7"/>
    <w:rsid w:val="00991D72"/>
    <w:rsid w:val="0099364F"/>
    <w:rsid w:val="0099441B"/>
    <w:rsid w:val="00994668"/>
    <w:rsid w:val="00994E7A"/>
    <w:rsid w:val="00995053"/>
    <w:rsid w:val="00995B76"/>
    <w:rsid w:val="00996F1B"/>
    <w:rsid w:val="00996F85"/>
    <w:rsid w:val="00997062"/>
    <w:rsid w:val="00997D24"/>
    <w:rsid w:val="009A160B"/>
    <w:rsid w:val="009A2492"/>
    <w:rsid w:val="009A2658"/>
    <w:rsid w:val="009A4173"/>
    <w:rsid w:val="009A42B9"/>
    <w:rsid w:val="009A42E6"/>
    <w:rsid w:val="009A4ABB"/>
    <w:rsid w:val="009A54DF"/>
    <w:rsid w:val="009A5977"/>
    <w:rsid w:val="009A5A77"/>
    <w:rsid w:val="009A5FDE"/>
    <w:rsid w:val="009A73B9"/>
    <w:rsid w:val="009A7C7B"/>
    <w:rsid w:val="009B038B"/>
    <w:rsid w:val="009B116D"/>
    <w:rsid w:val="009B121A"/>
    <w:rsid w:val="009B1383"/>
    <w:rsid w:val="009B1551"/>
    <w:rsid w:val="009B156B"/>
    <w:rsid w:val="009B178D"/>
    <w:rsid w:val="009B1A95"/>
    <w:rsid w:val="009B1C63"/>
    <w:rsid w:val="009B22C6"/>
    <w:rsid w:val="009B22F5"/>
    <w:rsid w:val="009B2505"/>
    <w:rsid w:val="009B2BA8"/>
    <w:rsid w:val="009B2F03"/>
    <w:rsid w:val="009B3032"/>
    <w:rsid w:val="009B344D"/>
    <w:rsid w:val="009B3CBA"/>
    <w:rsid w:val="009B4225"/>
    <w:rsid w:val="009B4EDA"/>
    <w:rsid w:val="009B5527"/>
    <w:rsid w:val="009B5578"/>
    <w:rsid w:val="009B5626"/>
    <w:rsid w:val="009B5787"/>
    <w:rsid w:val="009B593B"/>
    <w:rsid w:val="009B5D02"/>
    <w:rsid w:val="009B6161"/>
    <w:rsid w:val="009B6373"/>
    <w:rsid w:val="009B6DAA"/>
    <w:rsid w:val="009B7181"/>
    <w:rsid w:val="009B76FE"/>
    <w:rsid w:val="009B77B6"/>
    <w:rsid w:val="009B79FE"/>
    <w:rsid w:val="009B7A41"/>
    <w:rsid w:val="009B7B7C"/>
    <w:rsid w:val="009C02AA"/>
    <w:rsid w:val="009C0767"/>
    <w:rsid w:val="009C07CC"/>
    <w:rsid w:val="009C0C1E"/>
    <w:rsid w:val="009C0F0A"/>
    <w:rsid w:val="009C167B"/>
    <w:rsid w:val="009C1CF1"/>
    <w:rsid w:val="009C219B"/>
    <w:rsid w:val="009C2489"/>
    <w:rsid w:val="009C2AC8"/>
    <w:rsid w:val="009C2C20"/>
    <w:rsid w:val="009C38FA"/>
    <w:rsid w:val="009C4633"/>
    <w:rsid w:val="009C4710"/>
    <w:rsid w:val="009C503F"/>
    <w:rsid w:val="009C5AA4"/>
    <w:rsid w:val="009C5B94"/>
    <w:rsid w:val="009C5CBA"/>
    <w:rsid w:val="009C5F0F"/>
    <w:rsid w:val="009C6CD1"/>
    <w:rsid w:val="009C7256"/>
    <w:rsid w:val="009C79B7"/>
    <w:rsid w:val="009C7CAF"/>
    <w:rsid w:val="009D010C"/>
    <w:rsid w:val="009D044F"/>
    <w:rsid w:val="009D067D"/>
    <w:rsid w:val="009D13D1"/>
    <w:rsid w:val="009D1A4A"/>
    <w:rsid w:val="009D1AAE"/>
    <w:rsid w:val="009D2475"/>
    <w:rsid w:val="009D27B5"/>
    <w:rsid w:val="009D2A8E"/>
    <w:rsid w:val="009D303F"/>
    <w:rsid w:val="009D3760"/>
    <w:rsid w:val="009D4045"/>
    <w:rsid w:val="009D414C"/>
    <w:rsid w:val="009D41F1"/>
    <w:rsid w:val="009D5C39"/>
    <w:rsid w:val="009D5C54"/>
    <w:rsid w:val="009D6394"/>
    <w:rsid w:val="009D655C"/>
    <w:rsid w:val="009D6CA9"/>
    <w:rsid w:val="009D6DE4"/>
    <w:rsid w:val="009D6E8B"/>
    <w:rsid w:val="009D7124"/>
    <w:rsid w:val="009D7842"/>
    <w:rsid w:val="009D78D1"/>
    <w:rsid w:val="009D7AFF"/>
    <w:rsid w:val="009E009B"/>
    <w:rsid w:val="009E0227"/>
    <w:rsid w:val="009E0CAE"/>
    <w:rsid w:val="009E1540"/>
    <w:rsid w:val="009E159B"/>
    <w:rsid w:val="009E1BA0"/>
    <w:rsid w:val="009E2315"/>
    <w:rsid w:val="009E238F"/>
    <w:rsid w:val="009E2433"/>
    <w:rsid w:val="009E25FD"/>
    <w:rsid w:val="009E304A"/>
    <w:rsid w:val="009E33E2"/>
    <w:rsid w:val="009E479F"/>
    <w:rsid w:val="009E49AF"/>
    <w:rsid w:val="009E4C62"/>
    <w:rsid w:val="009E4D05"/>
    <w:rsid w:val="009E5291"/>
    <w:rsid w:val="009E553B"/>
    <w:rsid w:val="009E57A8"/>
    <w:rsid w:val="009E5A11"/>
    <w:rsid w:val="009E66FC"/>
    <w:rsid w:val="009E6F5E"/>
    <w:rsid w:val="009E6F92"/>
    <w:rsid w:val="009E75D4"/>
    <w:rsid w:val="009F01B6"/>
    <w:rsid w:val="009F04BC"/>
    <w:rsid w:val="009F0611"/>
    <w:rsid w:val="009F08C4"/>
    <w:rsid w:val="009F148F"/>
    <w:rsid w:val="009F2AC2"/>
    <w:rsid w:val="009F2DB4"/>
    <w:rsid w:val="009F2F55"/>
    <w:rsid w:val="009F3076"/>
    <w:rsid w:val="009F3625"/>
    <w:rsid w:val="009F39EA"/>
    <w:rsid w:val="009F3ACB"/>
    <w:rsid w:val="009F3F7C"/>
    <w:rsid w:val="009F47BA"/>
    <w:rsid w:val="009F4D45"/>
    <w:rsid w:val="009F4EA2"/>
    <w:rsid w:val="009F4EF1"/>
    <w:rsid w:val="009F598A"/>
    <w:rsid w:val="009F5C80"/>
    <w:rsid w:val="009F5CC1"/>
    <w:rsid w:val="009F5D8B"/>
    <w:rsid w:val="009F67C5"/>
    <w:rsid w:val="009F693C"/>
    <w:rsid w:val="009F7240"/>
    <w:rsid w:val="009F732C"/>
    <w:rsid w:val="009F7E11"/>
    <w:rsid w:val="00A005A3"/>
    <w:rsid w:val="00A00732"/>
    <w:rsid w:val="00A0074B"/>
    <w:rsid w:val="00A0124E"/>
    <w:rsid w:val="00A01614"/>
    <w:rsid w:val="00A01A6A"/>
    <w:rsid w:val="00A01AE1"/>
    <w:rsid w:val="00A01C87"/>
    <w:rsid w:val="00A0219C"/>
    <w:rsid w:val="00A02429"/>
    <w:rsid w:val="00A025D6"/>
    <w:rsid w:val="00A027A5"/>
    <w:rsid w:val="00A02936"/>
    <w:rsid w:val="00A02B6A"/>
    <w:rsid w:val="00A039FD"/>
    <w:rsid w:val="00A03AEA"/>
    <w:rsid w:val="00A03FF6"/>
    <w:rsid w:val="00A0400E"/>
    <w:rsid w:val="00A0402A"/>
    <w:rsid w:val="00A047D2"/>
    <w:rsid w:val="00A05C1F"/>
    <w:rsid w:val="00A05C96"/>
    <w:rsid w:val="00A05E4B"/>
    <w:rsid w:val="00A0625B"/>
    <w:rsid w:val="00A069A7"/>
    <w:rsid w:val="00A06C06"/>
    <w:rsid w:val="00A076D1"/>
    <w:rsid w:val="00A1040B"/>
    <w:rsid w:val="00A10472"/>
    <w:rsid w:val="00A10756"/>
    <w:rsid w:val="00A1097E"/>
    <w:rsid w:val="00A11039"/>
    <w:rsid w:val="00A11539"/>
    <w:rsid w:val="00A12101"/>
    <w:rsid w:val="00A124A1"/>
    <w:rsid w:val="00A125DE"/>
    <w:rsid w:val="00A12A8A"/>
    <w:rsid w:val="00A12E04"/>
    <w:rsid w:val="00A12E84"/>
    <w:rsid w:val="00A13364"/>
    <w:rsid w:val="00A13AC4"/>
    <w:rsid w:val="00A14137"/>
    <w:rsid w:val="00A143DC"/>
    <w:rsid w:val="00A14822"/>
    <w:rsid w:val="00A14841"/>
    <w:rsid w:val="00A14D4C"/>
    <w:rsid w:val="00A14E58"/>
    <w:rsid w:val="00A1519A"/>
    <w:rsid w:val="00A15477"/>
    <w:rsid w:val="00A15CD8"/>
    <w:rsid w:val="00A16AE1"/>
    <w:rsid w:val="00A16EF5"/>
    <w:rsid w:val="00A16F5E"/>
    <w:rsid w:val="00A17AC5"/>
    <w:rsid w:val="00A17CE4"/>
    <w:rsid w:val="00A20837"/>
    <w:rsid w:val="00A20939"/>
    <w:rsid w:val="00A20B23"/>
    <w:rsid w:val="00A230DE"/>
    <w:rsid w:val="00A2317E"/>
    <w:rsid w:val="00A2397E"/>
    <w:rsid w:val="00A23A2C"/>
    <w:rsid w:val="00A23A87"/>
    <w:rsid w:val="00A23BD5"/>
    <w:rsid w:val="00A23BFE"/>
    <w:rsid w:val="00A23CFC"/>
    <w:rsid w:val="00A23D49"/>
    <w:rsid w:val="00A240A8"/>
    <w:rsid w:val="00A24EFB"/>
    <w:rsid w:val="00A252D5"/>
    <w:rsid w:val="00A25A70"/>
    <w:rsid w:val="00A26052"/>
    <w:rsid w:val="00A2606C"/>
    <w:rsid w:val="00A265BC"/>
    <w:rsid w:val="00A266B2"/>
    <w:rsid w:val="00A26980"/>
    <w:rsid w:val="00A26E17"/>
    <w:rsid w:val="00A2705F"/>
    <w:rsid w:val="00A27690"/>
    <w:rsid w:val="00A27783"/>
    <w:rsid w:val="00A303B6"/>
    <w:rsid w:val="00A31037"/>
    <w:rsid w:val="00A318F5"/>
    <w:rsid w:val="00A323BC"/>
    <w:rsid w:val="00A32462"/>
    <w:rsid w:val="00A326C5"/>
    <w:rsid w:val="00A32E19"/>
    <w:rsid w:val="00A33561"/>
    <w:rsid w:val="00A33877"/>
    <w:rsid w:val="00A34332"/>
    <w:rsid w:val="00A344AB"/>
    <w:rsid w:val="00A34620"/>
    <w:rsid w:val="00A34847"/>
    <w:rsid w:val="00A357AC"/>
    <w:rsid w:val="00A35D0A"/>
    <w:rsid w:val="00A36233"/>
    <w:rsid w:val="00A36F83"/>
    <w:rsid w:val="00A3726A"/>
    <w:rsid w:val="00A3731D"/>
    <w:rsid w:val="00A3738D"/>
    <w:rsid w:val="00A37EA3"/>
    <w:rsid w:val="00A4063A"/>
    <w:rsid w:val="00A40A16"/>
    <w:rsid w:val="00A40B8B"/>
    <w:rsid w:val="00A41046"/>
    <w:rsid w:val="00A41665"/>
    <w:rsid w:val="00A4214D"/>
    <w:rsid w:val="00A425E6"/>
    <w:rsid w:val="00A425F9"/>
    <w:rsid w:val="00A430A8"/>
    <w:rsid w:val="00A4364B"/>
    <w:rsid w:val="00A4378A"/>
    <w:rsid w:val="00A43877"/>
    <w:rsid w:val="00A44ACB"/>
    <w:rsid w:val="00A44C8B"/>
    <w:rsid w:val="00A45383"/>
    <w:rsid w:val="00A45E87"/>
    <w:rsid w:val="00A46070"/>
    <w:rsid w:val="00A46585"/>
    <w:rsid w:val="00A4698E"/>
    <w:rsid w:val="00A469DC"/>
    <w:rsid w:val="00A472A0"/>
    <w:rsid w:val="00A476F7"/>
    <w:rsid w:val="00A47CD7"/>
    <w:rsid w:val="00A47FA0"/>
    <w:rsid w:val="00A502E4"/>
    <w:rsid w:val="00A504B2"/>
    <w:rsid w:val="00A510E8"/>
    <w:rsid w:val="00A5119A"/>
    <w:rsid w:val="00A51404"/>
    <w:rsid w:val="00A51F90"/>
    <w:rsid w:val="00A529E2"/>
    <w:rsid w:val="00A53C96"/>
    <w:rsid w:val="00A540D4"/>
    <w:rsid w:val="00A543C7"/>
    <w:rsid w:val="00A544FD"/>
    <w:rsid w:val="00A5476F"/>
    <w:rsid w:val="00A54B0B"/>
    <w:rsid w:val="00A54C3B"/>
    <w:rsid w:val="00A54DA7"/>
    <w:rsid w:val="00A54F43"/>
    <w:rsid w:val="00A5513A"/>
    <w:rsid w:val="00A5543C"/>
    <w:rsid w:val="00A55495"/>
    <w:rsid w:val="00A568BE"/>
    <w:rsid w:val="00A56E12"/>
    <w:rsid w:val="00A57176"/>
    <w:rsid w:val="00A5756F"/>
    <w:rsid w:val="00A57903"/>
    <w:rsid w:val="00A57A6F"/>
    <w:rsid w:val="00A57EB1"/>
    <w:rsid w:val="00A6006F"/>
    <w:rsid w:val="00A601E4"/>
    <w:rsid w:val="00A60250"/>
    <w:rsid w:val="00A60323"/>
    <w:rsid w:val="00A60A7C"/>
    <w:rsid w:val="00A619DC"/>
    <w:rsid w:val="00A61BE5"/>
    <w:rsid w:val="00A61F3E"/>
    <w:rsid w:val="00A62AFC"/>
    <w:rsid w:val="00A62C89"/>
    <w:rsid w:val="00A62F38"/>
    <w:rsid w:val="00A635AE"/>
    <w:rsid w:val="00A6364C"/>
    <w:rsid w:val="00A63E54"/>
    <w:rsid w:val="00A63F60"/>
    <w:rsid w:val="00A64163"/>
    <w:rsid w:val="00A64248"/>
    <w:rsid w:val="00A646CA"/>
    <w:rsid w:val="00A647FD"/>
    <w:rsid w:val="00A64878"/>
    <w:rsid w:val="00A64BDE"/>
    <w:rsid w:val="00A64C88"/>
    <w:rsid w:val="00A64CFC"/>
    <w:rsid w:val="00A651A6"/>
    <w:rsid w:val="00A6575E"/>
    <w:rsid w:val="00A659D2"/>
    <w:rsid w:val="00A65DF2"/>
    <w:rsid w:val="00A65FD7"/>
    <w:rsid w:val="00A66690"/>
    <w:rsid w:val="00A667C2"/>
    <w:rsid w:val="00A66E5C"/>
    <w:rsid w:val="00A67160"/>
    <w:rsid w:val="00A67BB0"/>
    <w:rsid w:val="00A70C13"/>
    <w:rsid w:val="00A7109E"/>
    <w:rsid w:val="00A713F2"/>
    <w:rsid w:val="00A71423"/>
    <w:rsid w:val="00A71585"/>
    <w:rsid w:val="00A716B8"/>
    <w:rsid w:val="00A71DF2"/>
    <w:rsid w:val="00A72D1D"/>
    <w:rsid w:val="00A73486"/>
    <w:rsid w:val="00A74280"/>
    <w:rsid w:val="00A74752"/>
    <w:rsid w:val="00A74A6A"/>
    <w:rsid w:val="00A75172"/>
    <w:rsid w:val="00A7533A"/>
    <w:rsid w:val="00A75AAC"/>
    <w:rsid w:val="00A75FE9"/>
    <w:rsid w:val="00A760F0"/>
    <w:rsid w:val="00A7631E"/>
    <w:rsid w:val="00A76949"/>
    <w:rsid w:val="00A76C0B"/>
    <w:rsid w:val="00A76D3C"/>
    <w:rsid w:val="00A773E6"/>
    <w:rsid w:val="00A77CD8"/>
    <w:rsid w:val="00A8015E"/>
    <w:rsid w:val="00A803CF"/>
    <w:rsid w:val="00A805C5"/>
    <w:rsid w:val="00A80691"/>
    <w:rsid w:val="00A80D3E"/>
    <w:rsid w:val="00A81B8A"/>
    <w:rsid w:val="00A81C01"/>
    <w:rsid w:val="00A81F92"/>
    <w:rsid w:val="00A81FD7"/>
    <w:rsid w:val="00A8313B"/>
    <w:rsid w:val="00A836ED"/>
    <w:rsid w:val="00A83DE6"/>
    <w:rsid w:val="00A84022"/>
    <w:rsid w:val="00A84353"/>
    <w:rsid w:val="00A844DC"/>
    <w:rsid w:val="00A854D6"/>
    <w:rsid w:val="00A85CA3"/>
    <w:rsid w:val="00A85F29"/>
    <w:rsid w:val="00A867E2"/>
    <w:rsid w:val="00A872CE"/>
    <w:rsid w:val="00A87816"/>
    <w:rsid w:val="00A87863"/>
    <w:rsid w:val="00A8797B"/>
    <w:rsid w:val="00A87CE0"/>
    <w:rsid w:val="00A9117C"/>
    <w:rsid w:val="00A9146B"/>
    <w:rsid w:val="00A91606"/>
    <w:rsid w:val="00A91CC7"/>
    <w:rsid w:val="00A924E0"/>
    <w:rsid w:val="00A93523"/>
    <w:rsid w:val="00A93892"/>
    <w:rsid w:val="00A939F5"/>
    <w:rsid w:val="00A93AB1"/>
    <w:rsid w:val="00A93B48"/>
    <w:rsid w:val="00A93EDA"/>
    <w:rsid w:val="00A93F75"/>
    <w:rsid w:val="00A94025"/>
    <w:rsid w:val="00A940F6"/>
    <w:rsid w:val="00A9460F"/>
    <w:rsid w:val="00A94ADE"/>
    <w:rsid w:val="00A9506F"/>
    <w:rsid w:val="00A953C7"/>
    <w:rsid w:val="00A953F5"/>
    <w:rsid w:val="00A96197"/>
    <w:rsid w:val="00A96622"/>
    <w:rsid w:val="00A96E21"/>
    <w:rsid w:val="00A973CD"/>
    <w:rsid w:val="00A97668"/>
    <w:rsid w:val="00A97678"/>
    <w:rsid w:val="00A97CBE"/>
    <w:rsid w:val="00AA0662"/>
    <w:rsid w:val="00AA06C6"/>
    <w:rsid w:val="00AA0769"/>
    <w:rsid w:val="00AA07FA"/>
    <w:rsid w:val="00AA0800"/>
    <w:rsid w:val="00AA092D"/>
    <w:rsid w:val="00AA0DE0"/>
    <w:rsid w:val="00AA0F91"/>
    <w:rsid w:val="00AA0FA7"/>
    <w:rsid w:val="00AA1779"/>
    <w:rsid w:val="00AA253A"/>
    <w:rsid w:val="00AA30BD"/>
    <w:rsid w:val="00AA3F06"/>
    <w:rsid w:val="00AA47DF"/>
    <w:rsid w:val="00AA4871"/>
    <w:rsid w:val="00AA4B85"/>
    <w:rsid w:val="00AA5082"/>
    <w:rsid w:val="00AA5BEF"/>
    <w:rsid w:val="00AA6647"/>
    <w:rsid w:val="00AA6A7F"/>
    <w:rsid w:val="00AA6C17"/>
    <w:rsid w:val="00AA6FF4"/>
    <w:rsid w:val="00AA726D"/>
    <w:rsid w:val="00AA7DFE"/>
    <w:rsid w:val="00AA7FD1"/>
    <w:rsid w:val="00AB0150"/>
    <w:rsid w:val="00AB04F8"/>
    <w:rsid w:val="00AB10DC"/>
    <w:rsid w:val="00AB14D7"/>
    <w:rsid w:val="00AB1C81"/>
    <w:rsid w:val="00AB1E29"/>
    <w:rsid w:val="00AB2324"/>
    <w:rsid w:val="00AB252A"/>
    <w:rsid w:val="00AB3221"/>
    <w:rsid w:val="00AB35A7"/>
    <w:rsid w:val="00AB36B4"/>
    <w:rsid w:val="00AB39FA"/>
    <w:rsid w:val="00AB4B38"/>
    <w:rsid w:val="00AB4C78"/>
    <w:rsid w:val="00AB4FCC"/>
    <w:rsid w:val="00AB50D9"/>
    <w:rsid w:val="00AB5394"/>
    <w:rsid w:val="00AB5B89"/>
    <w:rsid w:val="00AB6AF9"/>
    <w:rsid w:val="00AB7431"/>
    <w:rsid w:val="00AB7C80"/>
    <w:rsid w:val="00AC0387"/>
    <w:rsid w:val="00AC07C8"/>
    <w:rsid w:val="00AC08FD"/>
    <w:rsid w:val="00AC0D28"/>
    <w:rsid w:val="00AC116D"/>
    <w:rsid w:val="00AC1384"/>
    <w:rsid w:val="00AC185B"/>
    <w:rsid w:val="00AC1C87"/>
    <w:rsid w:val="00AC1CD2"/>
    <w:rsid w:val="00AC1E5D"/>
    <w:rsid w:val="00AC2F18"/>
    <w:rsid w:val="00AC3205"/>
    <w:rsid w:val="00AC3209"/>
    <w:rsid w:val="00AC3613"/>
    <w:rsid w:val="00AC3B65"/>
    <w:rsid w:val="00AC3EB7"/>
    <w:rsid w:val="00AC478E"/>
    <w:rsid w:val="00AC488F"/>
    <w:rsid w:val="00AC4DF3"/>
    <w:rsid w:val="00AC5437"/>
    <w:rsid w:val="00AC5668"/>
    <w:rsid w:val="00AC6D15"/>
    <w:rsid w:val="00AC7F9A"/>
    <w:rsid w:val="00AD02F7"/>
    <w:rsid w:val="00AD0AFD"/>
    <w:rsid w:val="00AD0EB4"/>
    <w:rsid w:val="00AD1E7F"/>
    <w:rsid w:val="00AD2039"/>
    <w:rsid w:val="00AD23A8"/>
    <w:rsid w:val="00AD2A21"/>
    <w:rsid w:val="00AD30FF"/>
    <w:rsid w:val="00AD439A"/>
    <w:rsid w:val="00AD476C"/>
    <w:rsid w:val="00AD49C7"/>
    <w:rsid w:val="00AD4BD5"/>
    <w:rsid w:val="00AD54FB"/>
    <w:rsid w:val="00AD607C"/>
    <w:rsid w:val="00AD61B5"/>
    <w:rsid w:val="00AD6DCE"/>
    <w:rsid w:val="00AD6F5B"/>
    <w:rsid w:val="00AD7301"/>
    <w:rsid w:val="00AD77AE"/>
    <w:rsid w:val="00AD77E1"/>
    <w:rsid w:val="00AD7E07"/>
    <w:rsid w:val="00AE04A7"/>
    <w:rsid w:val="00AE0B96"/>
    <w:rsid w:val="00AE13A9"/>
    <w:rsid w:val="00AE1544"/>
    <w:rsid w:val="00AE17A5"/>
    <w:rsid w:val="00AE18C1"/>
    <w:rsid w:val="00AE1E3B"/>
    <w:rsid w:val="00AE2B14"/>
    <w:rsid w:val="00AE34DD"/>
    <w:rsid w:val="00AE3C2B"/>
    <w:rsid w:val="00AE491C"/>
    <w:rsid w:val="00AE53D3"/>
    <w:rsid w:val="00AE5792"/>
    <w:rsid w:val="00AE5F8B"/>
    <w:rsid w:val="00AE644F"/>
    <w:rsid w:val="00AE6725"/>
    <w:rsid w:val="00AE762B"/>
    <w:rsid w:val="00AF039F"/>
    <w:rsid w:val="00AF06B7"/>
    <w:rsid w:val="00AF077D"/>
    <w:rsid w:val="00AF07C2"/>
    <w:rsid w:val="00AF12C3"/>
    <w:rsid w:val="00AF1545"/>
    <w:rsid w:val="00AF19F4"/>
    <w:rsid w:val="00AF1C70"/>
    <w:rsid w:val="00AF2631"/>
    <w:rsid w:val="00AF27CB"/>
    <w:rsid w:val="00AF2CC7"/>
    <w:rsid w:val="00AF3375"/>
    <w:rsid w:val="00AF4621"/>
    <w:rsid w:val="00AF5B9B"/>
    <w:rsid w:val="00AF5BA0"/>
    <w:rsid w:val="00AF63BD"/>
    <w:rsid w:val="00AF6CE8"/>
    <w:rsid w:val="00AF6D4F"/>
    <w:rsid w:val="00AF6DEF"/>
    <w:rsid w:val="00AF7347"/>
    <w:rsid w:val="00AF7719"/>
    <w:rsid w:val="00AF7F27"/>
    <w:rsid w:val="00B0050E"/>
    <w:rsid w:val="00B00ADB"/>
    <w:rsid w:val="00B00DCD"/>
    <w:rsid w:val="00B012FC"/>
    <w:rsid w:val="00B014EC"/>
    <w:rsid w:val="00B01604"/>
    <w:rsid w:val="00B01A8F"/>
    <w:rsid w:val="00B01AF1"/>
    <w:rsid w:val="00B02431"/>
    <w:rsid w:val="00B027E9"/>
    <w:rsid w:val="00B027EF"/>
    <w:rsid w:val="00B03F0A"/>
    <w:rsid w:val="00B0443D"/>
    <w:rsid w:val="00B04476"/>
    <w:rsid w:val="00B05B20"/>
    <w:rsid w:val="00B06135"/>
    <w:rsid w:val="00B06154"/>
    <w:rsid w:val="00B0721E"/>
    <w:rsid w:val="00B077DF"/>
    <w:rsid w:val="00B10B41"/>
    <w:rsid w:val="00B115F1"/>
    <w:rsid w:val="00B1222F"/>
    <w:rsid w:val="00B1295D"/>
    <w:rsid w:val="00B13A08"/>
    <w:rsid w:val="00B14046"/>
    <w:rsid w:val="00B15309"/>
    <w:rsid w:val="00B15373"/>
    <w:rsid w:val="00B15F48"/>
    <w:rsid w:val="00B15F4C"/>
    <w:rsid w:val="00B16149"/>
    <w:rsid w:val="00B16346"/>
    <w:rsid w:val="00B16361"/>
    <w:rsid w:val="00B1794A"/>
    <w:rsid w:val="00B17F20"/>
    <w:rsid w:val="00B218ED"/>
    <w:rsid w:val="00B21BA0"/>
    <w:rsid w:val="00B21E81"/>
    <w:rsid w:val="00B21FFD"/>
    <w:rsid w:val="00B2212D"/>
    <w:rsid w:val="00B22660"/>
    <w:rsid w:val="00B22678"/>
    <w:rsid w:val="00B22A82"/>
    <w:rsid w:val="00B23A44"/>
    <w:rsid w:val="00B2431E"/>
    <w:rsid w:val="00B24A48"/>
    <w:rsid w:val="00B2586C"/>
    <w:rsid w:val="00B26099"/>
    <w:rsid w:val="00B26436"/>
    <w:rsid w:val="00B2654C"/>
    <w:rsid w:val="00B26E3B"/>
    <w:rsid w:val="00B27357"/>
    <w:rsid w:val="00B27489"/>
    <w:rsid w:val="00B27863"/>
    <w:rsid w:val="00B27877"/>
    <w:rsid w:val="00B27BA6"/>
    <w:rsid w:val="00B300C7"/>
    <w:rsid w:val="00B3059D"/>
    <w:rsid w:val="00B30695"/>
    <w:rsid w:val="00B30B79"/>
    <w:rsid w:val="00B30BD7"/>
    <w:rsid w:val="00B318CE"/>
    <w:rsid w:val="00B31BE9"/>
    <w:rsid w:val="00B31D7D"/>
    <w:rsid w:val="00B32205"/>
    <w:rsid w:val="00B32376"/>
    <w:rsid w:val="00B32C66"/>
    <w:rsid w:val="00B32F94"/>
    <w:rsid w:val="00B3481C"/>
    <w:rsid w:val="00B348F5"/>
    <w:rsid w:val="00B34E90"/>
    <w:rsid w:val="00B35270"/>
    <w:rsid w:val="00B352C2"/>
    <w:rsid w:val="00B35391"/>
    <w:rsid w:val="00B36055"/>
    <w:rsid w:val="00B36AE6"/>
    <w:rsid w:val="00B36EB4"/>
    <w:rsid w:val="00B36F81"/>
    <w:rsid w:val="00B379AA"/>
    <w:rsid w:val="00B37B6A"/>
    <w:rsid w:val="00B37C11"/>
    <w:rsid w:val="00B37EEC"/>
    <w:rsid w:val="00B404AE"/>
    <w:rsid w:val="00B40BC7"/>
    <w:rsid w:val="00B41657"/>
    <w:rsid w:val="00B417A1"/>
    <w:rsid w:val="00B4283F"/>
    <w:rsid w:val="00B42926"/>
    <w:rsid w:val="00B431B4"/>
    <w:rsid w:val="00B437B3"/>
    <w:rsid w:val="00B44188"/>
    <w:rsid w:val="00B44853"/>
    <w:rsid w:val="00B44A3F"/>
    <w:rsid w:val="00B44CBA"/>
    <w:rsid w:val="00B44D3B"/>
    <w:rsid w:val="00B45305"/>
    <w:rsid w:val="00B45352"/>
    <w:rsid w:val="00B45580"/>
    <w:rsid w:val="00B455BF"/>
    <w:rsid w:val="00B4563A"/>
    <w:rsid w:val="00B45892"/>
    <w:rsid w:val="00B45951"/>
    <w:rsid w:val="00B46EA8"/>
    <w:rsid w:val="00B46F7F"/>
    <w:rsid w:val="00B471BC"/>
    <w:rsid w:val="00B473A9"/>
    <w:rsid w:val="00B47A8C"/>
    <w:rsid w:val="00B47F8A"/>
    <w:rsid w:val="00B508CD"/>
    <w:rsid w:val="00B510FB"/>
    <w:rsid w:val="00B51127"/>
    <w:rsid w:val="00B51378"/>
    <w:rsid w:val="00B514AA"/>
    <w:rsid w:val="00B51625"/>
    <w:rsid w:val="00B5192F"/>
    <w:rsid w:val="00B51F3C"/>
    <w:rsid w:val="00B51F8E"/>
    <w:rsid w:val="00B52107"/>
    <w:rsid w:val="00B5234C"/>
    <w:rsid w:val="00B52397"/>
    <w:rsid w:val="00B52A5E"/>
    <w:rsid w:val="00B52C90"/>
    <w:rsid w:val="00B52D0B"/>
    <w:rsid w:val="00B52F49"/>
    <w:rsid w:val="00B53240"/>
    <w:rsid w:val="00B54434"/>
    <w:rsid w:val="00B544C8"/>
    <w:rsid w:val="00B5477B"/>
    <w:rsid w:val="00B547B2"/>
    <w:rsid w:val="00B5498E"/>
    <w:rsid w:val="00B54E82"/>
    <w:rsid w:val="00B54F95"/>
    <w:rsid w:val="00B55056"/>
    <w:rsid w:val="00B55C78"/>
    <w:rsid w:val="00B55D6F"/>
    <w:rsid w:val="00B56769"/>
    <w:rsid w:val="00B56776"/>
    <w:rsid w:val="00B56AEA"/>
    <w:rsid w:val="00B56BD1"/>
    <w:rsid w:val="00B56D77"/>
    <w:rsid w:val="00B56F15"/>
    <w:rsid w:val="00B57677"/>
    <w:rsid w:val="00B578CB"/>
    <w:rsid w:val="00B57DE6"/>
    <w:rsid w:val="00B60341"/>
    <w:rsid w:val="00B60986"/>
    <w:rsid w:val="00B60EC7"/>
    <w:rsid w:val="00B61233"/>
    <w:rsid w:val="00B6161C"/>
    <w:rsid w:val="00B61A5C"/>
    <w:rsid w:val="00B6224D"/>
    <w:rsid w:val="00B62633"/>
    <w:rsid w:val="00B6284B"/>
    <w:rsid w:val="00B62911"/>
    <w:rsid w:val="00B62B49"/>
    <w:rsid w:val="00B62E72"/>
    <w:rsid w:val="00B63630"/>
    <w:rsid w:val="00B64621"/>
    <w:rsid w:val="00B64D4E"/>
    <w:rsid w:val="00B650CE"/>
    <w:rsid w:val="00B6612A"/>
    <w:rsid w:val="00B6620C"/>
    <w:rsid w:val="00B6629D"/>
    <w:rsid w:val="00B66680"/>
    <w:rsid w:val="00B66682"/>
    <w:rsid w:val="00B67255"/>
    <w:rsid w:val="00B6768D"/>
    <w:rsid w:val="00B67825"/>
    <w:rsid w:val="00B70B51"/>
    <w:rsid w:val="00B70F3A"/>
    <w:rsid w:val="00B71017"/>
    <w:rsid w:val="00B7140D"/>
    <w:rsid w:val="00B72258"/>
    <w:rsid w:val="00B73219"/>
    <w:rsid w:val="00B73552"/>
    <w:rsid w:val="00B73892"/>
    <w:rsid w:val="00B747D9"/>
    <w:rsid w:val="00B74823"/>
    <w:rsid w:val="00B74978"/>
    <w:rsid w:val="00B754C2"/>
    <w:rsid w:val="00B75FE6"/>
    <w:rsid w:val="00B76281"/>
    <w:rsid w:val="00B770F3"/>
    <w:rsid w:val="00B77BE2"/>
    <w:rsid w:val="00B77BEB"/>
    <w:rsid w:val="00B77E76"/>
    <w:rsid w:val="00B77FD2"/>
    <w:rsid w:val="00B80636"/>
    <w:rsid w:val="00B80BB0"/>
    <w:rsid w:val="00B80F3B"/>
    <w:rsid w:val="00B81072"/>
    <w:rsid w:val="00B81568"/>
    <w:rsid w:val="00B81BA5"/>
    <w:rsid w:val="00B822D1"/>
    <w:rsid w:val="00B8255B"/>
    <w:rsid w:val="00B82BFC"/>
    <w:rsid w:val="00B83217"/>
    <w:rsid w:val="00B834C6"/>
    <w:rsid w:val="00B836F8"/>
    <w:rsid w:val="00B843D7"/>
    <w:rsid w:val="00B84A3B"/>
    <w:rsid w:val="00B84C9F"/>
    <w:rsid w:val="00B84F89"/>
    <w:rsid w:val="00B85656"/>
    <w:rsid w:val="00B8640A"/>
    <w:rsid w:val="00B86CB4"/>
    <w:rsid w:val="00B86EC5"/>
    <w:rsid w:val="00B876B9"/>
    <w:rsid w:val="00B877C7"/>
    <w:rsid w:val="00B9011F"/>
    <w:rsid w:val="00B90240"/>
    <w:rsid w:val="00B90626"/>
    <w:rsid w:val="00B9098D"/>
    <w:rsid w:val="00B910CF"/>
    <w:rsid w:val="00B91952"/>
    <w:rsid w:val="00B92EB8"/>
    <w:rsid w:val="00B9337E"/>
    <w:rsid w:val="00B93705"/>
    <w:rsid w:val="00B93783"/>
    <w:rsid w:val="00B939EE"/>
    <w:rsid w:val="00B942E0"/>
    <w:rsid w:val="00B942F7"/>
    <w:rsid w:val="00B94560"/>
    <w:rsid w:val="00B94831"/>
    <w:rsid w:val="00B94EA3"/>
    <w:rsid w:val="00B9526D"/>
    <w:rsid w:val="00B959A3"/>
    <w:rsid w:val="00B9634A"/>
    <w:rsid w:val="00B96A66"/>
    <w:rsid w:val="00B96DFD"/>
    <w:rsid w:val="00B97E7E"/>
    <w:rsid w:val="00B97FF3"/>
    <w:rsid w:val="00BA0322"/>
    <w:rsid w:val="00BA0549"/>
    <w:rsid w:val="00BA0B2F"/>
    <w:rsid w:val="00BA13B4"/>
    <w:rsid w:val="00BA176E"/>
    <w:rsid w:val="00BA1E33"/>
    <w:rsid w:val="00BA23BB"/>
    <w:rsid w:val="00BA2518"/>
    <w:rsid w:val="00BA2659"/>
    <w:rsid w:val="00BA2D0D"/>
    <w:rsid w:val="00BA2F11"/>
    <w:rsid w:val="00BA3351"/>
    <w:rsid w:val="00BA3A69"/>
    <w:rsid w:val="00BA3C87"/>
    <w:rsid w:val="00BA42EE"/>
    <w:rsid w:val="00BA54F9"/>
    <w:rsid w:val="00BA57E4"/>
    <w:rsid w:val="00BA59CE"/>
    <w:rsid w:val="00BA6039"/>
    <w:rsid w:val="00BA617E"/>
    <w:rsid w:val="00BA6B5A"/>
    <w:rsid w:val="00BA7779"/>
    <w:rsid w:val="00BA7894"/>
    <w:rsid w:val="00BB002D"/>
    <w:rsid w:val="00BB0035"/>
    <w:rsid w:val="00BB03F9"/>
    <w:rsid w:val="00BB06DC"/>
    <w:rsid w:val="00BB07E1"/>
    <w:rsid w:val="00BB08A9"/>
    <w:rsid w:val="00BB2178"/>
    <w:rsid w:val="00BB22DE"/>
    <w:rsid w:val="00BB281D"/>
    <w:rsid w:val="00BB2A53"/>
    <w:rsid w:val="00BB3402"/>
    <w:rsid w:val="00BB35EB"/>
    <w:rsid w:val="00BB3E85"/>
    <w:rsid w:val="00BB45E0"/>
    <w:rsid w:val="00BB48FB"/>
    <w:rsid w:val="00BB4CAC"/>
    <w:rsid w:val="00BB4D5D"/>
    <w:rsid w:val="00BB51F2"/>
    <w:rsid w:val="00BB59FC"/>
    <w:rsid w:val="00BB5B99"/>
    <w:rsid w:val="00BB6141"/>
    <w:rsid w:val="00BB644F"/>
    <w:rsid w:val="00BB6C57"/>
    <w:rsid w:val="00BB6E5A"/>
    <w:rsid w:val="00BB729E"/>
    <w:rsid w:val="00BB74DF"/>
    <w:rsid w:val="00BB7988"/>
    <w:rsid w:val="00BB7B97"/>
    <w:rsid w:val="00BC0105"/>
    <w:rsid w:val="00BC0621"/>
    <w:rsid w:val="00BC09F2"/>
    <w:rsid w:val="00BC0CBA"/>
    <w:rsid w:val="00BC18D4"/>
    <w:rsid w:val="00BC1DD9"/>
    <w:rsid w:val="00BC1F49"/>
    <w:rsid w:val="00BC20CB"/>
    <w:rsid w:val="00BC2869"/>
    <w:rsid w:val="00BC28FB"/>
    <w:rsid w:val="00BC2A66"/>
    <w:rsid w:val="00BC2A9D"/>
    <w:rsid w:val="00BC2DF1"/>
    <w:rsid w:val="00BC44AD"/>
    <w:rsid w:val="00BC4B27"/>
    <w:rsid w:val="00BC4B89"/>
    <w:rsid w:val="00BC5E2D"/>
    <w:rsid w:val="00BC66DA"/>
    <w:rsid w:val="00BD0129"/>
    <w:rsid w:val="00BD0951"/>
    <w:rsid w:val="00BD0A0C"/>
    <w:rsid w:val="00BD0D5D"/>
    <w:rsid w:val="00BD115B"/>
    <w:rsid w:val="00BD187D"/>
    <w:rsid w:val="00BD1C36"/>
    <w:rsid w:val="00BD213C"/>
    <w:rsid w:val="00BD277C"/>
    <w:rsid w:val="00BD28EE"/>
    <w:rsid w:val="00BD2C9C"/>
    <w:rsid w:val="00BD2CCC"/>
    <w:rsid w:val="00BD2E5D"/>
    <w:rsid w:val="00BD3AA2"/>
    <w:rsid w:val="00BD3C9D"/>
    <w:rsid w:val="00BD429A"/>
    <w:rsid w:val="00BD44A4"/>
    <w:rsid w:val="00BD4616"/>
    <w:rsid w:val="00BD4C7F"/>
    <w:rsid w:val="00BD4F28"/>
    <w:rsid w:val="00BD50D5"/>
    <w:rsid w:val="00BD52E0"/>
    <w:rsid w:val="00BD59D5"/>
    <w:rsid w:val="00BD60C6"/>
    <w:rsid w:val="00BD6498"/>
    <w:rsid w:val="00BD6D9D"/>
    <w:rsid w:val="00BD70C2"/>
    <w:rsid w:val="00BD796D"/>
    <w:rsid w:val="00BD7C60"/>
    <w:rsid w:val="00BE09EA"/>
    <w:rsid w:val="00BE1670"/>
    <w:rsid w:val="00BE1FB8"/>
    <w:rsid w:val="00BE2CFD"/>
    <w:rsid w:val="00BE3119"/>
    <w:rsid w:val="00BE327A"/>
    <w:rsid w:val="00BE33E4"/>
    <w:rsid w:val="00BE368A"/>
    <w:rsid w:val="00BE3A6B"/>
    <w:rsid w:val="00BE3AAF"/>
    <w:rsid w:val="00BE434D"/>
    <w:rsid w:val="00BE472A"/>
    <w:rsid w:val="00BE4B32"/>
    <w:rsid w:val="00BE4B60"/>
    <w:rsid w:val="00BE5E1B"/>
    <w:rsid w:val="00BE5FD0"/>
    <w:rsid w:val="00BE61B7"/>
    <w:rsid w:val="00BE62A7"/>
    <w:rsid w:val="00BE6343"/>
    <w:rsid w:val="00BE6536"/>
    <w:rsid w:val="00BE73A1"/>
    <w:rsid w:val="00BE7B1C"/>
    <w:rsid w:val="00BE7D42"/>
    <w:rsid w:val="00BF01E9"/>
    <w:rsid w:val="00BF09DF"/>
    <w:rsid w:val="00BF1010"/>
    <w:rsid w:val="00BF1291"/>
    <w:rsid w:val="00BF16B0"/>
    <w:rsid w:val="00BF19AB"/>
    <w:rsid w:val="00BF1E1E"/>
    <w:rsid w:val="00BF2011"/>
    <w:rsid w:val="00BF22BA"/>
    <w:rsid w:val="00BF26E6"/>
    <w:rsid w:val="00BF31B4"/>
    <w:rsid w:val="00BF3314"/>
    <w:rsid w:val="00BF335C"/>
    <w:rsid w:val="00BF3646"/>
    <w:rsid w:val="00BF374C"/>
    <w:rsid w:val="00BF4265"/>
    <w:rsid w:val="00BF42E3"/>
    <w:rsid w:val="00BF49EA"/>
    <w:rsid w:val="00BF4DD2"/>
    <w:rsid w:val="00BF5280"/>
    <w:rsid w:val="00BF5501"/>
    <w:rsid w:val="00BF5817"/>
    <w:rsid w:val="00BF5CDB"/>
    <w:rsid w:val="00BF5D1B"/>
    <w:rsid w:val="00BF6159"/>
    <w:rsid w:val="00BF6675"/>
    <w:rsid w:val="00BF6A08"/>
    <w:rsid w:val="00BF6DEC"/>
    <w:rsid w:val="00BF741D"/>
    <w:rsid w:val="00BF7FCE"/>
    <w:rsid w:val="00C000A1"/>
    <w:rsid w:val="00C00971"/>
    <w:rsid w:val="00C010B3"/>
    <w:rsid w:val="00C01349"/>
    <w:rsid w:val="00C02063"/>
    <w:rsid w:val="00C029C5"/>
    <w:rsid w:val="00C0327F"/>
    <w:rsid w:val="00C032B6"/>
    <w:rsid w:val="00C03D2B"/>
    <w:rsid w:val="00C04039"/>
    <w:rsid w:val="00C04591"/>
    <w:rsid w:val="00C05283"/>
    <w:rsid w:val="00C058EB"/>
    <w:rsid w:val="00C0596A"/>
    <w:rsid w:val="00C06B9E"/>
    <w:rsid w:val="00C072F9"/>
    <w:rsid w:val="00C07641"/>
    <w:rsid w:val="00C0770A"/>
    <w:rsid w:val="00C07E15"/>
    <w:rsid w:val="00C07EB8"/>
    <w:rsid w:val="00C07EE6"/>
    <w:rsid w:val="00C100FC"/>
    <w:rsid w:val="00C10208"/>
    <w:rsid w:val="00C11487"/>
    <w:rsid w:val="00C115EC"/>
    <w:rsid w:val="00C1161C"/>
    <w:rsid w:val="00C11B6E"/>
    <w:rsid w:val="00C1224C"/>
    <w:rsid w:val="00C12D1F"/>
    <w:rsid w:val="00C130E9"/>
    <w:rsid w:val="00C1326F"/>
    <w:rsid w:val="00C1344D"/>
    <w:rsid w:val="00C14748"/>
    <w:rsid w:val="00C14D47"/>
    <w:rsid w:val="00C14E1C"/>
    <w:rsid w:val="00C15043"/>
    <w:rsid w:val="00C15366"/>
    <w:rsid w:val="00C15936"/>
    <w:rsid w:val="00C15C47"/>
    <w:rsid w:val="00C15E8E"/>
    <w:rsid w:val="00C168F7"/>
    <w:rsid w:val="00C16E34"/>
    <w:rsid w:val="00C17302"/>
    <w:rsid w:val="00C174A3"/>
    <w:rsid w:val="00C174A7"/>
    <w:rsid w:val="00C20E5A"/>
    <w:rsid w:val="00C21309"/>
    <w:rsid w:val="00C218FE"/>
    <w:rsid w:val="00C21A4A"/>
    <w:rsid w:val="00C21D99"/>
    <w:rsid w:val="00C21E6B"/>
    <w:rsid w:val="00C2231C"/>
    <w:rsid w:val="00C23CDC"/>
    <w:rsid w:val="00C241A2"/>
    <w:rsid w:val="00C24830"/>
    <w:rsid w:val="00C24BDB"/>
    <w:rsid w:val="00C24C53"/>
    <w:rsid w:val="00C2507E"/>
    <w:rsid w:val="00C251C9"/>
    <w:rsid w:val="00C25C90"/>
    <w:rsid w:val="00C260EF"/>
    <w:rsid w:val="00C26971"/>
    <w:rsid w:val="00C26A83"/>
    <w:rsid w:val="00C26ADE"/>
    <w:rsid w:val="00C26D58"/>
    <w:rsid w:val="00C26DFE"/>
    <w:rsid w:val="00C26EB1"/>
    <w:rsid w:val="00C300DB"/>
    <w:rsid w:val="00C30663"/>
    <w:rsid w:val="00C30717"/>
    <w:rsid w:val="00C31576"/>
    <w:rsid w:val="00C316A8"/>
    <w:rsid w:val="00C31732"/>
    <w:rsid w:val="00C31856"/>
    <w:rsid w:val="00C31E53"/>
    <w:rsid w:val="00C321FB"/>
    <w:rsid w:val="00C32520"/>
    <w:rsid w:val="00C32521"/>
    <w:rsid w:val="00C335A9"/>
    <w:rsid w:val="00C33EA3"/>
    <w:rsid w:val="00C33F1C"/>
    <w:rsid w:val="00C34173"/>
    <w:rsid w:val="00C34207"/>
    <w:rsid w:val="00C34515"/>
    <w:rsid w:val="00C35859"/>
    <w:rsid w:val="00C35F94"/>
    <w:rsid w:val="00C3631B"/>
    <w:rsid w:val="00C36DF9"/>
    <w:rsid w:val="00C3708C"/>
    <w:rsid w:val="00C37333"/>
    <w:rsid w:val="00C3766B"/>
    <w:rsid w:val="00C3773B"/>
    <w:rsid w:val="00C377DE"/>
    <w:rsid w:val="00C37986"/>
    <w:rsid w:val="00C4037D"/>
    <w:rsid w:val="00C41397"/>
    <w:rsid w:val="00C4172C"/>
    <w:rsid w:val="00C427C5"/>
    <w:rsid w:val="00C42939"/>
    <w:rsid w:val="00C42DBB"/>
    <w:rsid w:val="00C44D47"/>
    <w:rsid w:val="00C44FEE"/>
    <w:rsid w:val="00C45168"/>
    <w:rsid w:val="00C45205"/>
    <w:rsid w:val="00C4526C"/>
    <w:rsid w:val="00C45482"/>
    <w:rsid w:val="00C45589"/>
    <w:rsid w:val="00C458BA"/>
    <w:rsid w:val="00C45A76"/>
    <w:rsid w:val="00C45EFE"/>
    <w:rsid w:val="00C47094"/>
    <w:rsid w:val="00C47157"/>
    <w:rsid w:val="00C471D6"/>
    <w:rsid w:val="00C47264"/>
    <w:rsid w:val="00C4752C"/>
    <w:rsid w:val="00C47CDC"/>
    <w:rsid w:val="00C50076"/>
    <w:rsid w:val="00C5099F"/>
    <w:rsid w:val="00C51540"/>
    <w:rsid w:val="00C51621"/>
    <w:rsid w:val="00C519BE"/>
    <w:rsid w:val="00C51A2E"/>
    <w:rsid w:val="00C51DF2"/>
    <w:rsid w:val="00C52976"/>
    <w:rsid w:val="00C52ADA"/>
    <w:rsid w:val="00C52C2A"/>
    <w:rsid w:val="00C52C84"/>
    <w:rsid w:val="00C52E4D"/>
    <w:rsid w:val="00C5320C"/>
    <w:rsid w:val="00C536B3"/>
    <w:rsid w:val="00C5386B"/>
    <w:rsid w:val="00C53B88"/>
    <w:rsid w:val="00C548D4"/>
    <w:rsid w:val="00C554D6"/>
    <w:rsid w:val="00C55983"/>
    <w:rsid w:val="00C55BFC"/>
    <w:rsid w:val="00C55CE4"/>
    <w:rsid w:val="00C56DC2"/>
    <w:rsid w:val="00C56EEB"/>
    <w:rsid w:val="00C57172"/>
    <w:rsid w:val="00C576ED"/>
    <w:rsid w:val="00C579B6"/>
    <w:rsid w:val="00C579CE"/>
    <w:rsid w:val="00C57C76"/>
    <w:rsid w:val="00C57EB1"/>
    <w:rsid w:val="00C60057"/>
    <w:rsid w:val="00C605C2"/>
    <w:rsid w:val="00C60855"/>
    <w:rsid w:val="00C60F2C"/>
    <w:rsid w:val="00C612C2"/>
    <w:rsid w:val="00C62608"/>
    <w:rsid w:val="00C62942"/>
    <w:rsid w:val="00C62D8C"/>
    <w:rsid w:val="00C63376"/>
    <w:rsid w:val="00C63BBC"/>
    <w:rsid w:val="00C63DBC"/>
    <w:rsid w:val="00C6479E"/>
    <w:rsid w:val="00C64B84"/>
    <w:rsid w:val="00C65958"/>
    <w:rsid w:val="00C65BFE"/>
    <w:rsid w:val="00C667A0"/>
    <w:rsid w:val="00C70218"/>
    <w:rsid w:val="00C706D1"/>
    <w:rsid w:val="00C70708"/>
    <w:rsid w:val="00C7093A"/>
    <w:rsid w:val="00C70DDA"/>
    <w:rsid w:val="00C715B2"/>
    <w:rsid w:val="00C716AA"/>
    <w:rsid w:val="00C7194A"/>
    <w:rsid w:val="00C71A3D"/>
    <w:rsid w:val="00C71D38"/>
    <w:rsid w:val="00C720D7"/>
    <w:rsid w:val="00C7213B"/>
    <w:rsid w:val="00C73290"/>
    <w:rsid w:val="00C74375"/>
    <w:rsid w:val="00C745B5"/>
    <w:rsid w:val="00C745CA"/>
    <w:rsid w:val="00C7481B"/>
    <w:rsid w:val="00C758D7"/>
    <w:rsid w:val="00C75B64"/>
    <w:rsid w:val="00C75DEC"/>
    <w:rsid w:val="00C764E9"/>
    <w:rsid w:val="00C7683D"/>
    <w:rsid w:val="00C76932"/>
    <w:rsid w:val="00C76E53"/>
    <w:rsid w:val="00C76E69"/>
    <w:rsid w:val="00C77193"/>
    <w:rsid w:val="00C77CD8"/>
    <w:rsid w:val="00C80AB7"/>
    <w:rsid w:val="00C80AC0"/>
    <w:rsid w:val="00C8134B"/>
    <w:rsid w:val="00C814F3"/>
    <w:rsid w:val="00C82076"/>
    <w:rsid w:val="00C82364"/>
    <w:rsid w:val="00C83043"/>
    <w:rsid w:val="00C831AA"/>
    <w:rsid w:val="00C831FC"/>
    <w:rsid w:val="00C84CBD"/>
    <w:rsid w:val="00C85223"/>
    <w:rsid w:val="00C85837"/>
    <w:rsid w:val="00C85EBE"/>
    <w:rsid w:val="00C86504"/>
    <w:rsid w:val="00C871EF"/>
    <w:rsid w:val="00C87212"/>
    <w:rsid w:val="00C87F40"/>
    <w:rsid w:val="00C9030D"/>
    <w:rsid w:val="00C906E0"/>
    <w:rsid w:val="00C90B12"/>
    <w:rsid w:val="00C914D7"/>
    <w:rsid w:val="00C91B9F"/>
    <w:rsid w:val="00C927A8"/>
    <w:rsid w:val="00C92C1A"/>
    <w:rsid w:val="00C9330A"/>
    <w:rsid w:val="00C935FB"/>
    <w:rsid w:val="00C93B59"/>
    <w:rsid w:val="00C93C1E"/>
    <w:rsid w:val="00C93CC2"/>
    <w:rsid w:val="00C9434A"/>
    <w:rsid w:val="00C943F4"/>
    <w:rsid w:val="00C94CF7"/>
    <w:rsid w:val="00C9515A"/>
    <w:rsid w:val="00C9537A"/>
    <w:rsid w:val="00C95382"/>
    <w:rsid w:val="00C95959"/>
    <w:rsid w:val="00C959EE"/>
    <w:rsid w:val="00C95BB1"/>
    <w:rsid w:val="00C966DD"/>
    <w:rsid w:val="00C968D4"/>
    <w:rsid w:val="00C96988"/>
    <w:rsid w:val="00C97F9F"/>
    <w:rsid w:val="00CA0236"/>
    <w:rsid w:val="00CA07C7"/>
    <w:rsid w:val="00CA17F5"/>
    <w:rsid w:val="00CA29FC"/>
    <w:rsid w:val="00CA2BA7"/>
    <w:rsid w:val="00CA2BB2"/>
    <w:rsid w:val="00CA2D43"/>
    <w:rsid w:val="00CA2F95"/>
    <w:rsid w:val="00CA3211"/>
    <w:rsid w:val="00CA3737"/>
    <w:rsid w:val="00CA41A8"/>
    <w:rsid w:val="00CA41F5"/>
    <w:rsid w:val="00CA4BDE"/>
    <w:rsid w:val="00CA5085"/>
    <w:rsid w:val="00CA53C2"/>
    <w:rsid w:val="00CA56FC"/>
    <w:rsid w:val="00CA5AAA"/>
    <w:rsid w:val="00CA5B4E"/>
    <w:rsid w:val="00CA6012"/>
    <w:rsid w:val="00CA65D2"/>
    <w:rsid w:val="00CA684B"/>
    <w:rsid w:val="00CA73BD"/>
    <w:rsid w:val="00CA7B2E"/>
    <w:rsid w:val="00CA7F0A"/>
    <w:rsid w:val="00CA7F13"/>
    <w:rsid w:val="00CB00E0"/>
    <w:rsid w:val="00CB0584"/>
    <w:rsid w:val="00CB1242"/>
    <w:rsid w:val="00CB13FB"/>
    <w:rsid w:val="00CB18F0"/>
    <w:rsid w:val="00CB1AD7"/>
    <w:rsid w:val="00CB1E9E"/>
    <w:rsid w:val="00CB1FDF"/>
    <w:rsid w:val="00CB20C0"/>
    <w:rsid w:val="00CB23C5"/>
    <w:rsid w:val="00CB26B6"/>
    <w:rsid w:val="00CB27A1"/>
    <w:rsid w:val="00CB2842"/>
    <w:rsid w:val="00CB2941"/>
    <w:rsid w:val="00CB2AAF"/>
    <w:rsid w:val="00CB2C90"/>
    <w:rsid w:val="00CB393F"/>
    <w:rsid w:val="00CB4046"/>
    <w:rsid w:val="00CB4154"/>
    <w:rsid w:val="00CB4651"/>
    <w:rsid w:val="00CB4880"/>
    <w:rsid w:val="00CB5012"/>
    <w:rsid w:val="00CB577C"/>
    <w:rsid w:val="00CB6EC9"/>
    <w:rsid w:val="00CB6FF4"/>
    <w:rsid w:val="00CB7060"/>
    <w:rsid w:val="00CB7C3B"/>
    <w:rsid w:val="00CB7EF1"/>
    <w:rsid w:val="00CC0097"/>
    <w:rsid w:val="00CC02F1"/>
    <w:rsid w:val="00CC0329"/>
    <w:rsid w:val="00CC0365"/>
    <w:rsid w:val="00CC08BF"/>
    <w:rsid w:val="00CC0A86"/>
    <w:rsid w:val="00CC0CD1"/>
    <w:rsid w:val="00CC0FD8"/>
    <w:rsid w:val="00CC17DA"/>
    <w:rsid w:val="00CC1A55"/>
    <w:rsid w:val="00CC1F6E"/>
    <w:rsid w:val="00CC2399"/>
    <w:rsid w:val="00CC2655"/>
    <w:rsid w:val="00CC2E2E"/>
    <w:rsid w:val="00CC2E63"/>
    <w:rsid w:val="00CC332D"/>
    <w:rsid w:val="00CC342F"/>
    <w:rsid w:val="00CC375B"/>
    <w:rsid w:val="00CC3B47"/>
    <w:rsid w:val="00CC3F24"/>
    <w:rsid w:val="00CC49DA"/>
    <w:rsid w:val="00CC4A47"/>
    <w:rsid w:val="00CC4FED"/>
    <w:rsid w:val="00CC5267"/>
    <w:rsid w:val="00CC5921"/>
    <w:rsid w:val="00CC5B88"/>
    <w:rsid w:val="00CC5C82"/>
    <w:rsid w:val="00CC6A8C"/>
    <w:rsid w:val="00CC6BCB"/>
    <w:rsid w:val="00CC6C27"/>
    <w:rsid w:val="00CC7450"/>
    <w:rsid w:val="00CC75DB"/>
    <w:rsid w:val="00CC78B4"/>
    <w:rsid w:val="00CC78C0"/>
    <w:rsid w:val="00CC7946"/>
    <w:rsid w:val="00CC7AB4"/>
    <w:rsid w:val="00CD016E"/>
    <w:rsid w:val="00CD070C"/>
    <w:rsid w:val="00CD08CB"/>
    <w:rsid w:val="00CD09B7"/>
    <w:rsid w:val="00CD09E8"/>
    <w:rsid w:val="00CD1D19"/>
    <w:rsid w:val="00CD1F06"/>
    <w:rsid w:val="00CD2396"/>
    <w:rsid w:val="00CD2C6E"/>
    <w:rsid w:val="00CD3C06"/>
    <w:rsid w:val="00CD3D5A"/>
    <w:rsid w:val="00CD4010"/>
    <w:rsid w:val="00CD40E3"/>
    <w:rsid w:val="00CD4DA8"/>
    <w:rsid w:val="00CD5415"/>
    <w:rsid w:val="00CD55B2"/>
    <w:rsid w:val="00CD580A"/>
    <w:rsid w:val="00CD5865"/>
    <w:rsid w:val="00CD5C67"/>
    <w:rsid w:val="00CD6529"/>
    <w:rsid w:val="00CD662A"/>
    <w:rsid w:val="00CD6A32"/>
    <w:rsid w:val="00CD6C8D"/>
    <w:rsid w:val="00CD70A8"/>
    <w:rsid w:val="00CD738B"/>
    <w:rsid w:val="00CD741C"/>
    <w:rsid w:val="00CE06C0"/>
    <w:rsid w:val="00CE072D"/>
    <w:rsid w:val="00CE0A18"/>
    <w:rsid w:val="00CE0C9B"/>
    <w:rsid w:val="00CE0F37"/>
    <w:rsid w:val="00CE1298"/>
    <w:rsid w:val="00CE199C"/>
    <w:rsid w:val="00CE29B2"/>
    <w:rsid w:val="00CE2CB6"/>
    <w:rsid w:val="00CE3D59"/>
    <w:rsid w:val="00CE49CD"/>
    <w:rsid w:val="00CE49F6"/>
    <w:rsid w:val="00CE4AEA"/>
    <w:rsid w:val="00CE52C2"/>
    <w:rsid w:val="00CE5825"/>
    <w:rsid w:val="00CE5A17"/>
    <w:rsid w:val="00CE6614"/>
    <w:rsid w:val="00CE6716"/>
    <w:rsid w:val="00CE6797"/>
    <w:rsid w:val="00CE6A60"/>
    <w:rsid w:val="00CF00E5"/>
    <w:rsid w:val="00CF08B8"/>
    <w:rsid w:val="00CF0B49"/>
    <w:rsid w:val="00CF18EF"/>
    <w:rsid w:val="00CF193D"/>
    <w:rsid w:val="00CF1FBE"/>
    <w:rsid w:val="00CF2434"/>
    <w:rsid w:val="00CF278B"/>
    <w:rsid w:val="00CF27CB"/>
    <w:rsid w:val="00CF2A2D"/>
    <w:rsid w:val="00CF2A9E"/>
    <w:rsid w:val="00CF3B76"/>
    <w:rsid w:val="00CF4280"/>
    <w:rsid w:val="00CF5686"/>
    <w:rsid w:val="00CF5AA4"/>
    <w:rsid w:val="00CF5CB4"/>
    <w:rsid w:val="00CF6512"/>
    <w:rsid w:val="00CF6609"/>
    <w:rsid w:val="00CF67B2"/>
    <w:rsid w:val="00CF6F0C"/>
    <w:rsid w:val="00CF7467"/>
    <w:rsid w:val="00CF770E"/>
    <w:rsid w:val="00D002A9"/>
    <w:rsid w:val="00D00B9A"/>
    <w:rsid w:val="00D00C75"/>
    <w:rsid w:val="00D00D1C"/>
    <w:rsid w:val="00D00E83"/>
    <w:rsid w:val="00D019E1"/>
    <w:rsid w:val="00D01A90"/>
    <w:rsid w:val="00D01F47"/>
    <w:rsid w:val="00D0251F"/>
    <w:rsid w:val="00D0282F"/>
    <w:rsid w:val="00D02AB3"/>
    <w:rsid w:val="00D02C31"/>
    <w:rsid w:val="00D03126"/>
    <w:rsid w:val="00D0341E"/>
    <w:rsid w:val="00D03EA9"/>
    <w:rsid w:val="00D03F1A"/>
    <w:rsid w:val="00D04658"/>
    <w:rsid w:val="00D04960"/>
    <w:rsid w:val="00D04BC9"/>
    <w:rsid w:val="00D04D9D"/>
    <w:rsid w:val="00D04EEC"/>
    <w:rsid w:val="00D0519D"/>
    <w:rsid w:val="00D05219"/>
    <w:rsid w:val="00D05818"/>
    <w:rsid w:val="00D0588B"/>
    <w:rsid w:val="00D0622A"/>
    <w:rsid w:val="00D06601"/>
    <w:rsid w:val="00D0671B"/>
    <w:rsid w:val="00D067AC"/>
    <w:rsid w:val="00D0754C"/>
    <w:rsid w:val="00D07895"/>
    <w:rsid w:val="00D102CD"/>
    <w:rsid w:val="00D1153A"/>
    <w:rsid w:val="00D115C6"/>
    <w:rsid w:val="00D11F1F"/>
    <w:rsid w:val="00D12909"/>
    <w:rsid w:val="00D12A8E"/>
    <w:rsid w:val="00D13679"/>
    <w:rsid w:val="00D13C4E"/>
    <w:rsid w:val="00D140D4"/>
    <w:rsid w:val="00D140FA"/>
    <w:rsid w:val="00D152B0"/>
    <w:rsid w:val="00D15527"/>
    <w:rsid w:val="00D1572D"/>
    <w:rsid w:val="00D15C55"/>
    <w:rsid w:val="00D161F6"/>
    <w:rsid w:val="00D1624D"/>
    <w:rsid w:val="00D16AC4"/>
    <w:rsid w:val="00D16DA7"/>
    <w:rsid w:val="00D16DE1"/>
    <w:rsid w:val="00D172E4"/>
    <w:rsid w:val="00D17548"/>
    <w:rsid w:val="00D17674"/>
    <w:rsid w:val="00D177DB"/>
    <w:rsid w:val="00D17DEE"/>
    <w:rsid w:val="00D17E86"/>
    <w:rsid w:val="00D20ACD"/>
    <w:rsid w:val="00D20B79"/>
    <w:rsid w:val="00D2112F"/>
    <w:rsid w:val="00D213C0"/>
    <w:rsid w:val="00D21C58"/>
    <w:rsid w:val="00D21D42"/>
    <w:rsid w:val="00D21DF7"/>
    <w:rsid w:val="00D2200B"/>
    <w:rsid w:val="00D222C3"/>
    <w:rsid w:val="00D22380"/>
    <w:rsid w:val="00D22644"/>
    <w:rsid w:val="00D22B0E"/>
    <w:rsid w:val="00D22DBE"/>
    <w:rsid w:val="00D22E44"/>
    <w:rsid w:val="00D233B9"/>
    <w:rsid w:val="00D2344A"/>
    <w:rsid w:val="00D2452C"/>
    <w:rsid w:val="00D25362"/>
    <w:rsid w:val="00D258EF"/>
    <w:rsid w:val="00D259F3"/>
    <w:rsid w:val="00D25E6A"/>
    <w:rsid w:val="00D25F5B"/>
    <w:rsid w:val="00D26865"/>
    <w:rsid w:val="00D26A24"/>
    <w:rsid w:val="00D26D14"/>
    <w:rsid w:val="00D272A2"/>
    <w:rsid w:val="00D27448"/>
    <w:rsid w:val="00D27946"/>
    <w:rsid w:val="00D27BE0"/>
    <w:rsid w:val="00D30040"/>
    <w:rsid w:val="00D300A5"/>
    <w:rsid w:val="00D30BCF"/>
    <w:rsid w:val="00D31071"/>
    <w:rsid w:val="00D31084"/>
    <w:rsid w:val="00D31352"/>
    <w:rsid w:val="00D31599"/>
    <w:rsid w:val="00D32148"/>
    <w:rsid w:val="00D321EC"/>
    <w:rsid w:val="00D32AB6"/>
    <w:rsid w:val="00D32AF2"/>
    <w:rsid w:val="00D32B4E"/>
    <w:rsid w:val="00D331E7"/>
    <w:rsid w:val="00D33504"/>
    <w:rsid w:val="00D3460F"/>
    <w:rsid w:val="00D347ED"/>
    <w:rsid w:val="00D35112"/>
    <w:rsid w:val="00D35ABA"/>
    <w:rsid w:val="00D36BF8"/>
    <w:rsid w:val="00D36C17"/>
    <w:rsid w:val="00D36D94"/>
    <w:rsid w:val="00D36DFF"/>
    <w:rsid w:val="00D37939"/>
    <w:rsid w:val="00D40627"/>
    <w:rsid w:val="00D40C19"/>
    <w:rsid w:val="00D41337"/>
    <w:rsid w:val="00D42526"/>
    <w:rsid w:val="00D4257B"/>
    <w:rsid w:val="00D42FC7"/>
    <w:rsid w:val="00D43883"/>
    <w:rsid w:val="00D43C04"/>
    <w:rsid w:val="00D448DD"/>
    <w:rsid w:val="00D44A56"/>
    <w:rsid w:val="00D44E68"/>
    <w:rsid w:val="00D44EA6"/>
    <w:rsid w:val="00D45B06"/>
    <w:rsid w:val="00D45BB2"/>
    <w:rsid w:val="00D46898"/>
    <w:rsid w:val="00D46FA4"/>
    <w:rsid w:val="00D47263"/>
    <w:rsid w:val="00D4753C"/>
    <w:rsid w:val="00D47907"/>
    <w:rsid w:val="00D47B0A"/>
    <w:rsid w:val="00D47CB2"/>
    <w:rsid w:val="00D47ED7"/>
    <w:rsid w:val="00D502DF"/>
    <w:rsid w:val="00D504C3"/>
    <w:rsid w:val="00D50635"/>
    <w:rsid w:val="00D50A13"/>
    <w:rsid w:val="00D517B4"/>
    <w:rsid w:val="00D51A6C"/>
    <w:rsid w:val="00D51CE6"/>
    <w:rsid w:val="00D51DE7"/>
    <w:rsid w:val="00D52009"/>
    <w:rsid w:val="00D52284"/>
    <w:rsid w:val="00D52FE1"/>
    <w:rsid w:val="00D53437"/>
    <w:rsid w:val="00D53C46"/>
    <w:rsid w:val="00D53EB1"/>
    <w:rsid w:val="00D54282"/>
    <w:rsid w:val="00D542EB"/>
    <w:rsid w:val="00D54329"/>
    <w:rsid w:val="00D54B01"/>
    <w:rsid w:val="00D54C42"/>
    <w:rsid w:val="00D54CBE"/>
    <w:rsid w:val="00D54E6A"/>
    <w:rsid w:val="00D55453"/>
    <w:rsid w:val="00D55768"/>
    <w:rsid w:val="00D557E5"/>
    <w:rsid w:val="00D55F22"/>
    <w:rsid w:val="00D56123"/>
    <w:rsid w:val="00D56AAF"/>
    <w:rsid w:val="00D56BFA"/>
    <w:rsid w:val="00D576CD"/>
    <w:rsid w:val="00D57E8C"/>
    <w:rsid w:val="00D60093"/>
    <w:rsid w:val="00D606C3"/>
    <w:rsid w:val="00D6080F"/>
    <w:rsid w:val="00D60937"/>
    <w:rsid w:val="00D61100"/>
    <w:rsid w:val="00D6132A"/>
    <w:rsid w:val="00D61B51"/>
    <w:rsid w:val="00D6205D"/>
    <w:rsid w:val="00D62311"/>
    <w:rsid w:val="00D62BB8"/>
    <w:rsid w:val="00D6313E"/>
    <w:rsid w:val="00D63DA7"/>
    <w:rsid w:val="00D63F46"/>
    <w:rsid w:val="00D64743"/>
    <w:rsid w:val="00D65815"/>
    <w:rsid w:val="00D65939"/>
    <w:rsid w:val="00D6626D"/>
    <w:rsid w:val="00D677A5"/>
    <w:rsid w:val="00D67D6B"/>
    <w:rsid w:val="00D67F3A"/>
    <w:rsid w:val="00D70A77"/>
    <w:rsid w:val="00D70C14"/>
    <w:rsid w:val="00D70DE9"/>
    <w:rsid w:val="00D70FCA"/>
    <w:rsid w:val="00D711CD"/>
    <w:rsid w:val="00D7129C"/>
    <w:rsid w:val="00D71506"/>
    <w:rsid w:val="00D71E0D"/>
    <w:rsid w:val="00D72A4B"/>
    <w:rsid w:val="00D730DD"/>
    <w:rsid w:val="00D733BA"/>
    <w:rsid w:val="00D73CC6"/>
    <w:rsid w:val="00D73D5C"/>
    <w:rsid w:val="00D73DBA"/>
    <w:rsid w:val="00D7423E"/>
    <w:rsid w:val="00D74515"/>
    <w:rsid w:val="00D7520A"/>
    <w:rsid w:val="00D75386"/>
    <w:rsid w:val="00D7551F"/>
    <w:rsid w:val="00D75993"/>
    <w:rsid w:val="00D769D7"/>
    <w:rsid w:val="00D76AD2"/>
    <w:rsid w:val="00D76BF1"/>
    <w:rsid w:val="00D77007"/>
    <w:rsid w:val="00D774E1"/>
    <w:rsid w:val="00D77529"/>
    <w:rsid w:val="00D77937"/>
    <w:rsid w:val="00D80155"/>
    <w:rsid w:val="00D8041F"/>
    <w:rsid w:val="00D80B09"/>
    <w:rsid w:val="00D81240"/>
    <w:rsid w:val="00D816D7"/>
    <w:rsid w:val="00D8172C"/>
    <w:rsid w:val="00D819A2"/>
    <w:rsid w:val="00D81B22"/>
    <w:rsid w:val="00D82762"/>
    <w:rsid w:val="00D828FC"/>
    <w:rsid w:val="00D82C8F"/>
    <w:rsid w:val="00D82CA0"/>
    <w:rsid w:val="00D8309F"/>
    <w:rsid w:val="00D836AC"/>
    <w:rsid w:val="00D83BD6"/>
    <w:rsid w:val="00D83D22"/>
    <w:rsid w:val="00D83E78"/>
    <w:rsid w:val="00D844EB"/>
    <w:rsid w:val="00D847D7"/>
    <w:rsid w:val="00D85288"/>
    <w:rsid w:val="00D8529F"/>
    <w:rsid w:val="00D8538B"/>
    <w:rsid w:val="00D856D9"/>
    <w:rsid w:val="00D86171"/>
    <w:rsid w:val="00D863FF"/>
    <w:rsid w:val="00D866A5"/>
    <w:rsid w:val="00D86A97"/>
    <w:rsid w:val="00D86AAC"/>
    <w:rsid w:val="00D87456"/>
    <w:rsid w:val="00D87680"/>
    <w:rsid w:val="00D902F5"/>
    <w:rsid w:val="00D904F5"/>
    <w:rsid w:val="00D90615"/>
    <w:rsid w:val="00D91073"/>
    <w:rsid w:val="00D91835"/>
    <w:rsid w:val="00D92A1E"/>
    <w:rsid w:val="00D92BA0"/>
    <w:rsid w:val="00D92D0F"/>
    <w:rsid w:val="00D93526"/>
    <w:rsid w:val="00D93563"/>
    <w:rsid w:val="00D935C6"/>
    <w:rsid w:val="00D93890"/>
    <w:rsid w:val="00D94827"/>
    <w:rsid w:val="00D948DA"/>
    <w:rsid w:val="00D9496F"/>
    <w:rsid w:val="00D94CFA"/>
    <w:rsid w:val="00D95AA9"/>
    <w:rsid w:val="00D95E36"/>
    <w:rsid w:val="00D9609A"/>
    <w:rsid w:val="00D965A7"/>
    <w:rsid w:val="00D9694A"/>
    <w:rsid w:val="00D96FF2"/>
    <w:rsid w:val="00D972B7"/>
    <w:rsid w:val="00D972D7"/>
    <w:rsid w:val="00D97F8D"/>
    <w:rsid w:val="00DA084E"/>
    <w:rsid w:val="00DA1B94"/>
    <w:rsid w:val="00DA1DCB"/>
    <w:rsid w:val="00DA2057"/>
    <w:rsid w:val="00DA2CDF"/>
    <w:rsid w:val="00DA3ACF"/>
    <w:rsid w:val="00DA3B85"/>
    <w:rsid w:val="00DA3F91"/>
    <w:rsid w:val="00DA4902"/>
    <w:rsid w:val="00DA4A68"/>
    <w:rsid w:val="00DA4E9B"/>
    <w:rsid w:val="00DA52FC"/>
    <w:rsid w:val="00DA58B8"/>
    <w:rsid w:val="00DA6346"/>
    <w:rsid w:val="00DA6514"/>
    <w:rsid w:val="00DA6700"/>
    <w:rsid w:val="00DA6D53"/>
    <w:rsid w:val="00DA7759"/>
    <w:rsid w:val="00DA7D0D"/>
    <w:rsid w:val="00DA7EC1"/>
    <w:rsid w:val="00DB0390"/>
    <w:rsid w:val="00DB05A0"/>
    <w:rsid w:val="00DB090A"/>
    <w:rsid w:val="00DB09BA"/>
    <w:rsid w:val="00DB0DC0"/>
    <w:rsid w:val="00DB0E7F"/>
    <w:rsid w:val="00DB1032"/>
    <w:rsid w:val="00DB12FE"/>
    <w:rsid w:val="00DB195F"/>
    <w:rsid w:val="00DB1AF5"/>
    <w:rsid w:val="00DB22A4"/>
    <w:rsid w:val="00DB2391"/>
    <w:rsid w:val="00DB25AC"/>
    <w:rsid w:val="00DB2E2A"/>
    <w:rsid w:val="00DB394A"/>
    <w:rsid w:val="00DB3BD4"/>
    <w:rsid w:val="00DB49B0"/>
    <w:rsid w:val="00DB5473"/>
    <w:rsid w:val="00DB56A0"/>
    <w:rsid w:val="00DB593F"/>
    <w:rsid w:val="00DB5E34"/>
    <w:rsid w:val="00DB643B"/>
    <w:rsid w:val="00DB6A1C"/>
    <w:rsid w:val="00DB6B3D"/>
    <w:rsid w:val="00DB6C19"/>
    <w:rsid w:val="00DB7A92"/>
    <w:rsid w:val="00DB7BB1"/>
    <w:rsid w:val="00DC00AD"/>
    <w:rsid w:val="00DC0203"/>
    <w:rsid w:val="00DC1646"/>
    <w:rsid w:val="00DC1CB8"/>
    <w:rsid w:val="00DC1DC4"/>
    <w:rsid w:val="00DC1E05"/>
    <w:rsid w:val="00DC1E35"/>
    <w:rsid w:val="00DC25B3"/>
    <w:rsid w:val="00DC2621"/>
    <w:rsid w:val="00DC28FD"/>
    <w:rsid w:val="00DC2A56"/>
    <w:rsid w:val="00DC4426"/>
    <w:rsid w:val="00DC4517"/>
    <w:rsid w:val="00DC4C14"/>
    <w:rsid w:val="00DC5CE9"/>
    <w:rsid w:val="00DC62A9"/>
    <w:rsid w:val="00DC6666"/>
    <w:rsid w:val="00DC71D2"/>
    <w:rsid w:val="00DC7AF9"/>
    <w:rsid w:val="00DC7B9E"/>
    <w:rsid w:val="00DD0766"/>
    <w:rsid w:val="00DD0D8F"/>
    <w:rsid w:val="00DD1105"/>
    <w:rsid w:val="00DD14A7"/>
    <w:rsid w:val="00DD1B55"/>
    <w:rsid w:val="00DD1D29"/>
    <w:rsid w:val="00DD2618"/>
    <w:rsid w:val="00DD3020"/>
    <w:rsid w:val="00DD323C"/>
    <w:rsid w:val="00DD4810"/>
    <w:rsid w:val="00DD4992"/>
    <w:rsid w:val="00DD518E"/>
    <w:rsid w:val="00DD51A5"/>
    <w:rsid w:val="00DD5298"/>
    <w:rsid w:val="00DD57CA"/>
    <w:rsid w:val="00DD6395"/>
    <w:rsid w:val="00DD6D26"/>
    <w:rsid w:val="00DD7108"/>
    <w:rsid w:val="00DD73AA"/>
    <w:rsid w:val="00DD786D"/>
    <w:rsid w:val="00DD78C2"/>
    <w:rsid w:val="00DD7A2A"/>
    <w:rsid w:val="00DD7FF6"/>
    <w:rsid w:val="00DE07C1"/>
    <w:rsid w:val="00DE120B"/>
    <w:rsid w:val="00DE173E"/>
    <w:rsid w:val="00DE1D43"/>
    <w:rsid w:val="00DE257A"/>
    <w:rsid w:val="00DE2D47"/>
    <w:rsid w:val="00DE35EE"/>
    <w:rsid w:val="00DE4A4A"/>
    <w:rsid w:val="00DE4C5A"/>
    <w:rsid w:val="00DE57E7"/>
    <w:rsid w:val="00DE58A2"/>
    <w:rsid w:val="00DE5A1D"/>
    <w:rsid w:val="00DE60D1"/>
    <w:rsid w:val="00DE61D3"/>
    <w:rsid w:val="00DE703A"/>
    <w:rsid w:val="00DE769D"/>
    <w:rsid w:val="00DF01C3"/>
    <w:rsid w:val="00DF06D1"/>
    <w:rsid w:val="00DF0DB4"/>
    <w:rsid w:val="00DF14E3"/>
    <w:rsid w:val="00DF1623"/>
    <w:rsid w:val="00DF239D"/>
    <w:rsid w:val="00DF25D2"/>
    <w:rsid w:val="00DF2D3A"/>
    <w:rsid w:val="00DF3D97"/>
    <w:rsid w:val="00DF4ADC"/>
    <w:rsid w:val="00DF552E"/>
    <w:rsid w:val="00DF5F72"/>
    <w:rsid w:val="00DF5F86"/>
    <w:rsid w:val="00DF66FB"/>
    <w:rsid w:val="00DF67BD"/>
    <w:rsid w:val="00DF6899"/>
    <w:rsid w:val="00DF7644"/>
    <w:rsid w:val="00DF7F1E"/>
    <w:rsid w:val="00E00D09"/>
    <w:rsid w:val="00E00DB9"/>
    <w:rsid w:val="00E01DC2"/>
    <w:rsid w:val="00E02E9C"/>
    <w:rsid w:val="00E03827"/>
    <w:rsid w:val="00E03B35"/>
    <w:rsid w:val="00E0429F"/>
    <w:rsid w:val="00E04302"/>
    <w:rsid w:val="00E04A10"/>
    <w:rsid w:val="00E04AE6"/>
    <w:rsid w:val="00E05349"/>
    <w:rsid w:val="00E053FD"/>
    <w:rsid w:val="00E05635"/>
    <w:rsid w:val="00E10662"/>
    <w:rsid w:val="00E10C4C"/>
    <w:rsid w:val="00E10D16"/>
    <w:rsid w:val="00E110BF"/>
    <w:rsid w:val="00E114EB"/>
    <w:rsid w:val="00E11F38"/>
    <w:rsid w:val="00E122F6"/>
    <w:rsid w:val="00E125BB"/>
    <w:rsid w:val="00E1260D"/>
    <w:rsid w:val="00E12923"/>
    <w:rsid w:val="00E13539"/>
    <w:rsid w:val="00E141A5"/>
    <w:rsid w:val="00E1490E"/>
    <w:rsid w:val="00E14C9B"/>
    <w:rsid w:val="00E1504A"/>
    <w:rsid w:val="00E1541E"/>
    <w:rsid w:val="00E156C4"/>
    <w:rsid w:val="00E15A87"/>
    <w:rsid w:val="00E15A90"/>
    <w:rsid w:val="00E15D69"/>
    <w:rsid w:val="00E16115"/>
    <w:rsid w:val="00E16191"/>
    <w:rsid w:val="00E166B4"/>
    <w:rsid w:val="00E16E0E"/>
    <w:rsid w:val="00E16EB3"/>
    <w:rsid w:val="00E16FD7"/>
    <w:rsid w:val="00E17632"/>
    <w:rsid w:val="00E176A1"/>
    <w:rsid w:val="00E20700"/>
    <w:rsid w:val="00E20B33"/>
    <w:rsid w:val="00E221A4"/>
    <w:rsid w:val="00E22601"/>
    <w:rsid w:val="00E232DD"/>
    <w:rsid w:val="00E23AE8"/>
    <w:rsid w:val="00E23F92"/>
    <w:rsid w:val="00E24017"/>
    <w:rsid w:val="00E2443B"/>
    <w:rsid w:val="00E24614"/>
    <w:rsid w:val="00E249E6"/>
    <w:rsid w:val="00E24AC8"/>
    <w:rsid w:val="00E25128"/>
    <w:rsid w:val="00E2530E"/>
    <w:rsid w:val="00E253FF"/>
    <w:rsid w:val="00E2567D"/>
    <w:rsid w:val="00E26046"/>
    <w:rsid w:val="00E26B29"/>
    <w:rsid w:val="00E26BE4"/>
    <w:rsid w:val="00E26D3E"/>
    <w:rsid w:val="00E270CF"/>
    <w:rsid w:val="00E276B6"/>
    <w:rsid w:val="00E30035"/>
    <w:rsid w:val="00E30169"/>
    <w:rsid w:val="00E30D74"/>
    <w:rsid w:val="00E32186"/>
    <w:rsid w:val="00E321BB"/>
    <w:rsid w:val="00E3233A"/>
    <w:rsid w:val="00E32954"/>
    <w:rsid w:val="00E32F78"/>
    <w:rsid w:val="00E32F8C"/>
    <w:rsid w:val="00E3340A"/>
    <w:rsid w:val="00E33421"/>
    <w:rsid w:val="00E33502"/>
    <w:rsid w:val="00E33578"/>
    <w:rsid w:val="00E33721"/>
    <w:rsid w:val="00E33825"/>
    <w:rsid w:val="00E33E9B"/>
    <w:rsid w:val="00E33F99"/>
    <w:rsid w:val="00E34985"/>
    <w:rsid w:val="00E353A3"/>
    <w:rsid w:val="00E353DB"/>
    <w:rsid w:val="00E35F80"/>
    <w:rsid w:val="00E36178"/>
    <w:rsid w:val="00E36887"/>
    <w:rsid w:val="00E36D26"/>
    <w:rsid w:val="00E37755"/>
    <w:rsid w:val="00E405FB"/>
    <w:rsid w:val="00E4074A"/>
    <w:rsid w:val="00E408E3"/>
    <w:rsid w:val="00E40901"/>
    <w:rsid w:val="00E40C92"/>
    <w:rsid w:val="00E4122C"/>
    <w:rsid w:val="00E415C7"/>
    <w:rsid w:val="00E420DD"/>
    <w:rsid w:val="00E421BE"/>
    <w:rsid w:val="00E42982"/>
    <w:rsid w:val="00E42B9A"/>
    <w:rsid w:val="00E42F8F"/>
    <w:rsid w:val="00E436E8"/>
    <w:rsid w:val="00E44A6B"/>
    <w:rsid w:val="00E450B8"/>
    <w:rsid w:val="00E451E0"/>
    <w:rsid w:val="00E45A2D"/>
    <w:rsid w:val="00E45F75"/>
    <w:rsid w:val="00E469D8"/>
    <w:rsid w:val="00E46B94"/>
    <w:rsid w:val="00E4756F"/>
    <w:rsid w:val="00E47644"/>
    <w:rsid w:val="00E47944"/>
    <w:rsid w:val="00E50840"/>
    <w:rsid w:val="00E50966"/>
    <w:rsid w:val="00E511E1"/>
    <w:rsid w:val="00E514A2"/>
    <w:rsid w:val="00E5198C"/>
    <w:rsid w:val="00E51C33"/>
    <w:rsid w:val="00E5202D"/>
    <w:rsid w:val="00E52917"/>
    <w:rsid w:val="00E52B1D"/>
    <w:rsid w:val="00E52CAA"/>
    <w:rsid w:val="00E53278"/>
    <w:rsid w:val="00E53733"/>
    <w:rsid w:val="00E5378E"/>
    <w:rsid w:val="00E538BD"/>
    <w:rsid w:val="00E53E80"/>
    <w:rsid w:val="00E54B2A"/>
    <w:rsid w:val="00E54DBE"/>
    <w:rsid w:val="00E54F58"/>
    <w:rsid w:val="00E551C8"/>
    <w:rsid w:val="00E556A7"/>
    <w:rsid w:val="00E55959"/>
    <w:rsid w:val="00E5601E"/>
    <w:rsid w:val="00E561F1"/>
    <w:rsid w:val="00E565EE"/>
    <w:rsid w:val="00E56C5F"/>
    <w:rsid w:val="00E56F58"/>
    <w:rsid w:val="00E57711"/>
    <w:rsid w:val="00E57902"/>
    <w:rsid w:val="00E57A1B"/>
    <w:rsid w:val="00E600E2"/>
    <w:rsid w:val="00E60AF5"/>
    <w:rsid w:val="00E60BCD"/>
    <w:rsid w:val="00E61093"/>
    <w:rsid w:val="00E61C25"/>
    <w:rsid w:val="00E622B1"/>
    <w:rsid w:val="00E62A6D"/>
    <w:rsid w:val="00E62AE4"/>
    <w:rsid w:val="00E62FE8"/>
    <w:rsid w:val="00E6327D"/>
    <w:rsid w:val="00E63706"/>
    <w:rsid w:val="00E63E3B"/>
    <w:rsid w:val="00E643A7"/>
    <w:rsid w:val="00E646D5"/>
    <w:rsid w:val="00E64BCF"/>
    <w:rsid w:val="00E64E98"/>
    <w:rsid w:val="00E65387"/>
    <w:rsid w:val="00E65473"/>
    <w:rsid w:val="00E654A8"/>
    <w:rsid w:val="00E6564B"/>
    <w:rsid w:val="00E65BD4"/>
    <w:rsid w:val="00E65E42"/>
    <w:rsid w:val="00E664A6"/>
    <w:rsid w:val="00E668D3"/>
    <w:rsid w:val="00E669B8"/>
    <w:rsid w:val="00E66B69"/>
    <w:rsid w:val="00E66E68"/>
    <w:rsid w:val="00E67139"/>
    <w:rsid w:val="00E6716D"/>
    <w:rsid w:val="00E67D74"/>
    <w:rsid w:val="00E67EF1"/>
    <w:rsid w:val="00E7075C"/>
    <w:rsid w:val="00E7080D"/>
    <w:rsid w:val="00E70CF2"/>
    <w:rsid w:val="00E71002"/>
    <w:rsid w:val="00E71B00"/>
    <w:rsid w:val="00E71C5F"/>
    <w:rsid w:val="00E71CC5"/>
    <w:rsid w:val="00E71ED1"/>
    <w:rsid w:val="00E72C6D"/>
    <w:rsid w:val="00E73944"/>
    <w:rsid w:val="00E745B1"/>
    <w:rsid w:val="00E749F4"/>
    <w:rsid w:val="00E75D70"/>
    <w:rsid w:val="00E761AC"/>
    <w:rsid w:val="00E76360"/>
    <w:rsid w:val="00E76576"/>
    <w:rsid w:val="00E76A97"/>
    <w:rsid w:val="00E7788A"/>
    <w:rsid w:val="00E77986"/>
    <w:rsid w:val="00E77D3D"/>
    <w:rsid w:val="00E8001D"/>
    <w:rsid w:val="00E808CE"/>
    <w:rsid w:val="00E80B52"/>
    <w:rsid w:val="00E80C53"/>
    <w:rsid w:val="00E81F26"/>
    <w:rsid w:val="00E81F98"/>
    <w:rsid w:val="00E82411"/>
    <w:rsid w:val="00E8258E"/>
    <w:rsid w:val="00E825CE"/>
    <w:rsid w:val="00E82BAA"/>
    <w:rsid w:val="00E831A0"/>
    <w:rsid w:val="00E83271"/>
    <w:rsid w:val="00E833CA"/>
    <w:rsid w:val="00E83944"/>
    <w:rsid w:val="00E83FDA"/>
    <w:rsid w:val="00E855F1"/>
    <w:rsid w:val="00E85B8C"/>
    <w:rsid w:val="00E85B91"/>
    <w:rsid w:val="00E85D75"/>
    <w:rsid w:val="00E86090"/>
    <w:rsid w:val="00E864B1"/>
    <w:rsid w:val="00E867BB"/>
    <w:rsid w:val="00E86973"/>
    <w:rsid w:val="00E86989"/>
    <w:rsid w:val="00E86AE7"/>
    <w:rsid w:val="00E86EB1"/>
    <w:rsid w:val="00E87528"/>
    <w:rsid w:val="00E87D46"/>
    <w:rsid w:val="00E87DF2"/>
    <w:rsid w:val="00E87F58"/>
    <w:rsid w:val="00E90022"/>
    <w:rsid w:val="00E900F6"/>
    <w:rsid w:val="00E91374"/>
    <w:rsid w:val="00E91398"/>
    <w:rsid w:val="00E9178F"/>
    <w:rsid w:val="00E91F12"/>
    <w:rsid w:val="00E92AD8"/>
    <w:rsid w:val="00E930C0"/>
    <w:rsid w:val="00E945BC"/>
    <w:rsid w:val="00E963BA"/>
    <w:rsid w:val="00E96791"/>
    <w:rsid w:val="00E96CB9"/>
    <w:rsid w:val="00E974E0"/>
    <w:rsid w:val="00E97B28"/>
    <w:rsid w:val="00E97BAE"/>
    <w:rsid w:val="00E97DB4"/>
    <w:rsid w:val="00EA008F"/>
    <w:rsid w:val="00EA0168"/>
    <w:rsid w:val="00EA0278"/>
    <w:rsid w:val="00EA06CB"/>
    <w:rsid w:val="00EA0917"/>
    <w:rsid w:val="00EA0D7C"/>
    <w:rsid w:val="00EA0E7D"/>
    <w:rsid w:val="00EA10AA"/>
    <w:rsid w:val="00EA1588"/>
    <w:rsid w:val="00EA1C3E"/>
    <w:rsid w:val="00EA1F2E"/>
    <w:rsid w:val="00EA239E"/>
    <w:rsid w:val="00EA3532"/>
    <w:rsid w:val="00EA3C52"/>
    <w:rsid w:val="00EA3F7F"/>
    <w:rsid w:val="00EA405C"/>
    <w:rsid w:val="00EA433B"/>
    <w:rsid w:val="00EA453A"/>
    <w:rsid w:val="00EA4586"/>
    <w:rsid w:val="00EA4ACC"/>
    <w:rsid w:val="00EA5A7C"/>
    <w:rsid w:val="00EA6B79"/>
    <w:rsid w:val="00EA73EF"/>
    <w:rsid w:val="00EB0366"/>
    <w:rsid w:val="00EB06ED"/>
    <w:rsid w:val="00EB06F4"/>
    <w:rsid w:val="00EB077F"/>
    <w:rsid w:val="00EB0BB2"/>
    <w:rsid w:val="00EB11B9"/>
    <w:rsid w:val="00EB140D"/>
    <w:rsid w:val="00EB14BB"/>
    <w:rsid w:val="00EB1683"/>
    <w:rsid w:val="00EB1D2C"/>
    <w:rsid w:val="00EB2785"/>
    <w:rsid w:val="00EB299C"/>
    <w:rsid w:val="00EB29C9"/>
    <w:rsid w:val="00EB337F"/>
    <w:rsid w:val="00EB389A"/>
    <w:rsid w:val="00EB3B7E"/>
    <w:rsid w:val="00EB40C6"/>
    <w:rsid w:val="00EB4DB4"/>
    <w:rsid w:val="00EB508B"/>
    <w:rsid w:val="00EB5921"/>
    <w:rsid w:val="00EB5CB2"/>
    <w:rsid w:val="00EB5F10"/>
    <w:rsid w:val="00EB6431"/>
    <w:rsid w:val="00EB65C7"/>
    <w:rsid w:val="00EB6C0C"/>
    <w:rsid w:val="00EB7598"/>
    <w:rsid w:val="00EB78B8"/>
    <w:rsid w:val="00EB7A77"/>
    <w:rsid w:val="00EB7E6A"/>
    <w:rsid w:val="00EC0262"/>
    <w:rsid w:val="00EC06E0"/>
    <w:rsid w:val="00EC17FF"/>
    <w:rsid w:val="00EC2092"/>
    <w:rsid w:val="00EC2AEA"/>
    <w:rsid w:val="00EC2F5B"/>
    <w:rsid w:val="00EC2FF8"/>
    <w:rsid w:val="00EC3CAB"/>
    <w:rsid w:val="00EC44AB"/>
    <w:rsid w:val="00EC47FE"/>
    <w:rsid w:val="00EC4F96"/>
    <w:rsid w:val="00EC54E9"/>
    <w:rsid w:val="00EC5511"/>
    <w:rsid w:val="00EC603B"/>
    <w:rsid w:val="00EC61A7"/>
    <w:rsid w:val="00EC68D4"/>
    <w:rsid w:val="00EC6ABE"/>
    <w:rsid w:val="00ED03B4"/>
    <w:rsid w:val="00ED0601"/>
    <w:rsid w:val="00ED0C5E"/>
    <w:rsid w:val="00ED1575"/>
    <w:rsid w:val="00ED18D8"/>
    <w:rsid w:val="00ED1DEC"/>
    <w:rsid w:val="00ED1ED9"/>
    <w:rsid w:val="00ED2DE8"/>
    <w:rsid w:val="00ED3557"/>
    <w:rsid w:val="00ED42D2"/>
    <w:rsid w:val="00ED4C9B"/>
    <w:rsid w:val="00ED4DB1"/>
    <w:rsid w:val="00ED56F6"/>
    <w:rsid w:val="00ED59A3"/>
    <w:rsid w:val="00ED628F"/>
    <w:rsid w:val="00ED6B12"/>
    <w:rsid w:val="00ED7AC4"/>
    <w:rsid w:val="00ED7D5D"/>
    <w:rsid w:val="00EE006A"/>
    <w:rsid w:val="00EE018A"/>
    <w:rsid w:val="00EE02F6"/>
    <w:rsid w:val="00EE03E7"/>
    <w:rsid w:val="00EE0537"/>
    <w:rsid w:val="00EE0590"/>
    <w:rsid w:val="00EE0C6D"/>
    <w:rsid w:val="00EE13FC"/>
    <w:rsid w:val="00EE1EEB"/>
    <w:rsid w:val="00EE3897"/>
    <w:rsid w:val="00EE4091"/>
    <w:rsid w:val="00EE41D3"/>
    <w:rsid w:val="00EE48D8"/>
    <w:rsid w:val="00EE50A0"/>
    <w:rsid w:val="00EE5C84"/>
    <w:rsid w:val="00EE62C4"/>
    <w:rsid w:val="00EE6315"/>
    <w:rsid w:val="00EF037D"/>
    <w:rsid w:val="00EF074C"/>
    <w:rsid w:val="00EF083B"/>
    <w:rsid w:val="00EF091C"/>
    <w:rsid w:val="00EF17B0"/>
    <w:rsid w:val="00EF1BC7"/>
    <w:rsid w:val="00EF232E"/>
    <w:rsid w:val="00EF2463"/>
    <w:rsid w:val="00EF2D29"/>
    <w:rsid w:val="00EF3980"/>
    <w:rsid w:val="00EF3ADD"/>
    <w:rsid w:val="00EF4B3F"/>
    <w:rsid w:val="00EF4BF4"/>
    <w:rsid w:val="00EF75EA"/>
    <w:rsid w:val="00EF7F23"/>
    <w:rsid w:val="00F000D1"/>
    <w:rsid w:val="00F01094"/>
    <w:rsid w:val="00F01368"/>
    <w:rsid w:val="00F01D1B"/>
    <w:rsid w:val="00F01D7B"/>
    <w:rsid w:val="00F02959"/>
    <w:rsid w:val="00F02C43"/>
    <w:rsid w:val="00F03D89"/>
    <w:rsid w:val="00F04288"/>
    <w:rsid w:val="00F0444D"/>
    <w:rsid w:val="00F044FB"/>
    <w:rsid w:val="00F048E4"/>
    <w:rsid w:val="00F05AB8"/>
    <w:rsid w:val="00F05CFA"/>
    <w:rsid w:val="00F0637E"/>
    <w:rsid w:val="00F069C1"/>
    <w:rsid w:val="00F06E2C"/>
    <w:rsid w:val="00F06EE1"/>
    <w:rsid w:val="00F072F1"/>
    <w:rsid w:val="00F07499"/>
    <w:rsid w:val="00F0773E"/>
    <w:rsid w:val="00F07878"/>
    <w:rsid w:val="00F10805"/>
    <w:rsid w:val="00F10FDC"/>
    <w:rsid w:val="00F11361"/>
    <w:rsid w:val="00F12695"/>
    <w:rsid w:val="00F127B4"/>
    <w:rsid w:val="00F1348D"/>
    <w:rsid w:val="00F13C25"/>
    <w:rsid w:val="00F13DDF"/>
    <w:rsid w:val="00F13FE9"/>
    <w:rsid w:val="00F14708"/>
    <w:rsid w:val="00F14825"/>
    <w:rsid w:val="00F14A59"/>
    <w:rsid w:val="00F15145"/>
    <w:rsid w:val="00F159FB"/>
    <w:rsid w:val="00F15AC8"/>
    <w:rsid w:val="00F15B89"/>
    <w:rsid w:val="00F16137"/>
    <w:rsid w:val="00F1624B"/>
    <w:rsid w:val="00F170CA"/>
    <w:rsid w:val="00F178F9"/>
    <w:rsid w:val="00F179F4"/>
    <w:rsid w:val="00F20028"/>
    <w:rsid w:val="00F20562"/>
    <w:rsid w:val="00F205F5"/>
    <w:rsid w:val="00F216EA"/>
    <w:rsid w:val="00F218BD"/>
    <w:rsid w:val="00F220AA"/>
    <w:rsid w:val="00F2231A"/>
    <w:rsid w:val="00F22D2D"/>
    <w:rsid w:val="00F23004"/>
    <w:rsid w:val="00F2309B"/>
    <w:rsid w:val="00F237B1"/>
    <w:rsid w:val="00F23E21"/>
    <w:rsid w:val="00F2487A"/>
    <w:rsid w:val="00F25237"/>
    <w:rsid w:val="00F26341"/>
    <w:rsid w:val="00F26F2F"/>
    <w:rsid w:val="00F27004"/>
    <w:rsid w:val="00F2724D"/>
    <w:rsid w:val="00F3018E"/>
    <w:rsid w:val="00F3033C"/>
    <w:rsid w:val="00F306D4"/>
    <w:rsid w:val="00F309AE"/>
    <w:rsid w:val="00F311FA"/>
    <w:rsid w:val="00F3124E"/>
    <w:rsid w:val="00F31589"/>
    <w:rsid w:val="00F3186E"/>
    <w:rsid w:val="00F318FF"/>
    <w:rsid w:val="00F31A5D"/>
    <w:rsid w:val="00F31EF9"/>
    <w:rsid w:val="00F32D1F"/>
    <w:rsid w:val="00F341D4"/>
    <w:rsid w:val="00F34410"/>
    <w:rsid w:val="00F34A7E"/>
    <w:rsid w:val="00F34B77"/>
    <w:rsid w:val="00F34DDE"/>
    <w:rsid w:val="00F362C1"/>
    <w:rsid w:val="00F366F8"/>
    <w:rsid w:val="00F36704"/>
    <w:rsid w:val="00F36780"/>
    <w:rsid w:val="00F36EF3"/>
    <w:rsid w:val="00F36F71"/>
    <w:rsid w:val="00F378CD"/>
    <w:rsid w:val="00F37A45"/>
    <w:rsid w:val="00F4015F"/>
    <w:rsid w:val="00F405A7"/>
    <w:rsid w:val="00F407BD"/>
    <w:rsid w:val="00F41064"/>
    <w:rsid w:val="00F41C3E"/>
    <w:rsid w:val="00F42959"/>
    <w:rsid w:val="00F42D30"/>
    <w:rsid w:val="00F42DC8"/>
    <w:rsid w:val="00F433D8"/>
    <w:rsid w:val="00F43A5A"/>
    <w:rsid w:val="00F43AC4"/>
    <w:rsid w:val="00F43B08"/>
    <w:rsid w:val="00F44A95"/>
    <w:rsid w:val="00F44C8A"/>
    <w:rsid w:val="00F452E4"/>
    <w:rsid w:val="00F453A7"/>
    <w:rsid w:val="00F454E2"/>
    <w:rsid w:val="00F45611"/>
    <w:rsid w:val="00F45AC2"/>
    <w:rsid w:val="00F45D4E"/>
    <w:rsid w:val="00F45FA1"/>
    <w:rsid w:val="00F46B1A"/>
    <w:rsid w:val="00F47326"/>
    <w:rsid w:val="00F47462"/>
    <w:rsid w:val="00F501DD"/>
    <w:rsid w:val="00F50209"/>
    <w:rsid w:val="00F50EB8"/>
    <w:rsid w:val="00F5129C"/>
    <w:rsid w:val="00F51A09"/>
    <w:rsid w:val="00F51F72"/>
    <w:rsid w:val="00F525D7"/>
    <w:rsid w:val="00F526D3"/>
    <w:rsid w:val="00F52CBA"/>
    <w:rsid w:val="00F53291"/>
    <w:rsid w:val="00F535CB"/>
    <w:rsid w:val="00F54380"/>
    <w:rsid w:val="00F5490B"/>
    <w:rsid w:val="00F5497F"/>
    <w:rsid w:val="00F549C8"/>
    <w:rsid w:val="00F54A86"/>
    <w:rsid w:val="00F54F3A"/>
    <w:rsid w:val="00F54F52"/>
    <w:rsid w:val="00F55559"/>
    <w:rsid w:val="00F555E1"/>
    <w:rsid w:val="00F556BE"/>
    <w:rsid w:val="00F559D1"/>
    <w:rsid w:val="00F55A63"/>
    <w:rsid w:val="00F563BC"/>
    <w:rsid w:val="00F56441"/>
    <w:rsid w:val="00F564AD"/>
    <w:rsid w:val="00F564C7"/>
    <w:rsid w:val="00F5711B"/>
    <w:rsid w:val="00F5774E"/>
    <w:rsid w:val="00F57D88"/>
    <w:rsid w:val="00F57FE0"/>
    <w:rsid w:val="00F604A9"/>
    <w:rsid w:val="00F60EB8"/>
    <w:rsid w:val="00F6102E"/>
    <w:rsid w:val="00F6123C"/>
    <w:rsid w:val="00F61EA7"/>
    <w:rsid w:val="00F620D7"/>
    <w:rsid w:val="00F62107"/>
    <w:rsid w:val="00F6220D"/>
    <w:rsid w:val="00F62CB7"/>
    <w:rsid w:val="00F630AD"/>
    <w:rsid w:val="00F63A56"/>
    <w:rsid w:val="00F63B2E"/>
    <w:rsid w:val="00F63C99"/>
    <w:rsid w:val="00F63F4A"/>
    <w:rsid w:val="00F6467E"/>
    <w:rsid w:val="00F6559C"/>
    <w:rsid w:val="00F65A18"/>
    <w:rsid w:val="00F65E4A"/>
    <w:rsid w:val="00F65E6B"/>
    <w:rsid w:val="00F65FF6"/>
    <w:rsid w:val="00F66A8B"/>
    <w:rsid w:val="00F66B7F"/>
    <w:rsid w:val="00F700C0"/>
    <w:rsid w:val="00F70290"/>
    <w:rsid w:val="00F70DB3"/>
    <w:rsid w:val="00F71924"/>
    <w:rsid w:val="00F720EC"/>
    <w:rsid w:val="00F7242C"/>
    <w:rsid w:val="00F7272D"/>
    <w:rsid w:val="00F72737"/>
    <w:rsid w:val="00F72AD3"/>
    <w:rsid w:val="00F72E04"/>
    <w:rsid w:val="00F73238"/>
    <w:rsid w:val="00F73BC0"/>
    <w:rsid w:val="00F7440F"/>
    <w:rsid w:val="00F746F6"/>
    <w:rsid w:val="00F747DE"/>
    <w:rsid w:val="00F74A8B"/>
    <w:rsid w:val="00F74D28"/>
    <w:rsid w:val="00F74F60"/>
    <w:rsid w:val="00F75085"/>
    <w:rsid w:val="00F757FE"/>
    <w:rsid w:val="00F75B3E"/>
    <w:rsid w:val="00F75BAD"/>
    <w:rsid w:val="00F763DD"/>
    <w:rsid w:val="00F765F7"/>
    <w:rsid w:val="00F768FE"/>
    <w:rsid w:val="00F770FF"/>
    <w:rsid w:val="00F773D4"/>
    <w:rsid w:val="00F775A7"/>
    <w:rsid w:val="00F7790E"/>
    <w:rsid w:val="00F7795D"/>
    <w:rsid w:val="00F77A84"/>
    <w:rsid w:val="00F77DAD"/>
    <w:rsid w:val="00F8054F"/>
    <w:rsid w:val="00F8063A"/>
    <w:rsid w:val="00F808D8"/>
    <w:rsid w:val="00F8103C"/>
    <w:rsid w:val="00F826FF"/>
    <w:rsid w:val="00F82AA7"/>
    <w:rsid w:val="00F83D4A"/>
    <w:rsid w:val="00F83DA7"/>
    <w:rsid w:val="00F83FB6"/>
    <w:rsid w:val="00F84CE7"/>
    <w:rsid w:val="00F8506B"/>
    <w:rsid w:val="00F851DA"/>
    <w:rsid w:val="00F857C7"/>
    <w:rsid w:val="00F85C30"/>
    <w:rsid w:val="00F860E9"/>
    <w:rsid w:val="00F86277"/>
    <w:rsid w:val="00F877CF"/>
    <w:rsid w:val="00F877F9"/>
    <w:rsid w:val="00F87DC2"/>
    <w:rsid w:val="00F87EED"/>
    <w:rsid w:val="00F901F7"/>
    <w:rsid w:val="00F90592"/>
    <w:rsid w:val="00F908DC"/>
    <w:rsid w:val="00F90BBF"/>
    <w:rsid w:val="00F90C77"/>
    <w:rsid w:val="00F90DA7"/>
    <w:rsid w:val="00F90DED"/>
    <w:rsid w:val="00F918E0"/>
    <w:rsid w:val="00F91936"/>
    <w:rsid w:val="00F91E96"/>
    <w:rsid w:val="00F92369"/>
    <w:rsid w:val="00F92852"/>
    <w:rsid w:val="00F92916"/>
    <w:rsid w:val="00F92A6F"/>
    <w:rsid w:val="00F92C19"/>
    <w:rsid w:val="00F92C41"/>
    <w:rsid w:val="00F933AA"/>
    <w:rsid w:val="00F93DAF"/>
    <w:rsid w:val="00F94A44"/>
    <w:rsid w:val="00F95C1D"/>
    <w:rsid w:val="00F95E1D"/>
    <w:rsid w:val="00F96BFB"/>
    <w:rsid w:val="00F96FC6"/>
    <w:rsid w:val="00F97F33"/>
    <w:rsid w:val="00FA0512"/>
    <w:rsid w:val="00FA0C0D"/>
    <w:rsid w:val="00FA1200"/>
    <w:rsid w:val="00FA1AE3"/>
    <w:rsid w:val="00FA2A30"/>
    <w:rsid w:val="00FA3453"/>
    <w:rsid w:val="00FA3EC8"/>
    <w:rsid w:val="00FA4AA4"/>
    <w:rsid w:val="00FA4B31"/>
    <w:rsid w:val="00FA4D8A"/>
    <w:rsid w:val="00FA5093"/>
    <w:rsid w:val="00FA5124"/>
    <w:rsid w:val="00FA56EF"/>
    <w:rsid w:val="00FA581F"/>
    <w:rsid w:val="00FA5953"/>
    <w:rsid w:val="00FA5D69"/>
    <w:rsid w:val="00FA6146"/>
    <w:rsid w:val="00FA631C"/>
    <w:rsid w:val="00FA68E6"/>
    <w:rsid w:val="00FA7104"/>
    <w:rsid w:val="00FA730A"/>
    <w:rsid w:val="00FB048C"/>
    <w:rsid w:val="00FB0A41"/>
    <w:rsid w:val="00FB0C41"/>
    <w:rsid w:val="00FB0E3D"/>
    <w:rsid w:val="00FB1082"/>
    <w:rsid w:val="00FB1494"/>
    <w:rsid w:val="00FB1617"/>
    <w:rsid w:val="00FB1842"/>
    <w:rsid w:val="00FB1DA1"/>
    <w:rsid w:val="00FB23D5"/>
    <w:rsid w:val="00FB2435"/>
    <w:rsid w:val="00FB2555"/>
    <w:rsid w:val="00FB27EB"/>
    <w:rsid w:val="00FB370D"/>
    <w:rsid w:val="00FB3BB4"/>
    <w:rsid w:val="00FB449C"/>
    <w:rsid w:val="00FB693E"/>
    <w:rsid w:val="00FB6C37"/>
    <w:rsid w:val="00FB7453"/>
    <w:rsid w:val="00FB7514"/>
    <w:rsid w:val="00FC043B"/>
    <w:rsid w:val="00FC0E07"/>
    <w:rsid w:val="00FC0E96"/>
    <w:rsid w:val="00FC0FDE"/>
    <w:rsid w:val="00FC1642"/>
    <w:rsid w:val="00FC170A"/>
    <w:rsid w:val="00FC1F79"/>
    <w:rsid w:val="00FC376E"/>
    <w:rsid w:val="00FC3F40"/>
    <w:rsid w:val="00FC4FA9"/>
    <w:rsid w:val="00FC50D8"/>
    <w:rsid w:val="00FC50F5"/>
    <w:rsid w:val="00FC5262"/>
    <w:rsid w:val="00FC5818"/>
    <w:rsid w:val="00FC5E33"/>
    <w:rsid w:val="00FC5FA8"/>
    <w:rsid w:val="00FC6341"/>
    <w:rsid w:val="00FC6A9C"/>
    <w:rsid w:val="00FC7917"/>
    <w:rsid w:val="00FC7D54"/>
    <w:rsid w:val="00FD0C94"/>
    <w:rsid w:val="00FD0D1C"/>
    <w:rsid w:val="00FD1336"/>
    <w:rsid w:val="00FD1455"/>
    <w:rsid w:val="00FD22DA"/>
    <w:rsid w:val="00FD2B93"/>
    <w:rsid w:val="00FD3049"/>
    <w:rsid w:val="00FD3159"/>
    <w:rsid w:val="00FD34F4"/>
    <w:rsid w:val="00FD45B9"/>
    <w:rsid w:val="00FD48F2"/>
    <w:rsid w:val="00FD4C6A"/>
    <w:rsid w:val="00FD4E74"/>
    <w:rsid w:val="00FD5A1B"/>
    <w:rsid w:val="00FD5E4E"/>
    <w:rsid w:val="00FD6ABA"/>
    <w:rsid w:val="00FD74A6"/>
    <w:rsid w:val="00FD78CA"/>
    <w:rsid w:val="00FE019B"/>
    <w:rsid w:val="00FE01FC"/>
    <w:rsid w:val="00FE02EF"/>
    <w:rsid w:val="00FE03BE"/>
    <w:rsid w:val="00FE0866"/>
    <w:rsid w:val="00FE0D9D"/>
    <w:rsid w:val="00FE0EAC"/>
    <w:rsid w:val="00FE104D"/>
    <w:rsid w:val="00FE1762"/>
    <w:rsid w:val="00FE1941"/>
    <w:rsid w:val="00FE1D48"/>
    <w:rsid w:val="00FE1E8F"/>
    <w:rsid w:val="00FE224D"/>
    <w:rsid w:val="00FE2468"/>
    <w:rsid w:val="00FE2729"/>
    <w:rsid w:val="00FE3061"/>
    <w:rsid w:val="00FE379B"/>
    <w:rsid w:val="00FE3E4C"/>
    <w:rsid w:val="00FE4919"/>
    <w:rsid w:val="00FE4A25"/>
    <w:rsid w:val="00FE4AD9"/>
    <w:rsid w:val="00FE4CC2"/>
    <w:rsid w:val="00FE4F13"/>
    <w:rsid w:val="00FE50A6"/>
    <w:rsid w:val="00FE50B4"/>
    <w:rsid w:val="00FE5A25"/>
    <w:rsid w:val="00FE61A4"/>
    <w:rsid w:val="00FE7290"/>
    <w:rsid w:val="00FF0494"/>
    <w:rsid w:val="00FF0AA9"/>
    <w:rsid w:val="00FF12CF"/>
    <w:rsid w:val="00FF2004"/>
    <w:rsid w:val="00FF21C9"/>
    <w:rsid w:val="00FF2B7A"/>
    <w:rsid w:val="00FF37D0"/>
    <w:rsid w:val="00FF45F4"/>
    <w:rsid w:val="00FF4984"/>
    <w:rsid w:val="00FF5244"/>
    <w:rsid w:val="00FF64C0"/>
    <w:rsid w:val="00FF64D2"/>
    <w:rsid w:val="00FF6C1D"/>
    <w:rsid w:val="00FF7B44"/>
    <w:rsid w:val="1DBF6C51"/>
    <w:rsid w:val="23854BF8"/>
    <w:rsid w:val="2995E426"/>
    <w:rsid w:val="364D5DF9"/>
    <w:rsid w:val="465AF22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10FCCA4"/>
  <w15:chartTrackingRefBased/>
  <w15:docId w15:val="{80294AD3-A4F7-4125-B44D-41C33EBD2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29E"/>
    <w:pPr>
      <w:spacing w:after="0" w:line="240" w:lineRule="auto"/>
    </w:pPr>
    <w:rPr>
      <w:rFonts w:ascii="Arial" w:eastAsia="PMingLiU" w:hAnsi="Arial" w:cs="Times New Roman"/>
      <w:color w:val="000000"/>
      <w:szCs w:val="20"/>
      <w:lang w:val="en-GB" w:bidi="ar-DZ"/>
    </w:rPr>
  </w:style>
  <w:style w:type="paragraph" w:styleId="Heading1">
    <w:name w:val="heading 1"/>
    <w:aliases w:val="H1,h1,Heading,2,h11,Attribute Heading 1,Heading A,Heading A1,1,Header 1,(Alt+1),(Alt+1)1,(Alt+1)2,(Alt+1)3,(Alt+1)4,(Alt+1)5,(Alt+1)6,(Alt+1)7,(Alt+1)8,(Alt+1)9,(Alt+1)10,(Alt+1)11,(Alt+1)21,(Alt+1)31,(Alt+1)41,(Alt+1)51,(Alt+1)61,Kop1,HD1,k1"/>
    <w:basedOn w:val="BodyText"/>
    <w:next w:val="BodyText"/>
    <w:link w:val="Heading1Char"/>
    <w:qFormat/>
    <w:rsid w:val="00066C8A"/>
    <w:pPr>
      <w:keepNext/>
      <w:pageBreakBefore/>
      <w:numPr>
        <w:numId w:val="59"/>
      </w:numPr>
      <w:tabs>
        <w:tab w:val="left" w:pos="1008"/>
      </w:tabs>
      <w:spacing w:before="360"/>
      <w:outlineLvl w:val="0"/>
    </w:pPr>
    <w:rPr>
      <w:rFonts w:cs="Arial"/>
      <w:b/>
      <w:bCs/>
      <w:color w:val="auto"/>
      <w:kern w:val="32"/>
      <w:sz w:val="36"/>
      <w:szCs w:val="32"/>
    </w:rPr>
  </w:style>
  <w:style w:type="paragraph" w:styleId="Heading2">
    <w:name w:val="heading 2"/>
    <w:aliases w:val="H2,h2,Chapter Title,h21,Attribute Heading 2,(Alt+2),(Alt+2)1,(Alt+2)2,Subhead A,H21,H22,H23,H211,H221,2 headline,h,headline,h2 main heading,L2,Level 2,Level Heading 2,Header 2,l2,Level 2 Head,heading 2,hello,style2,Attribute Heading 4,A,B,k2"/>
    <w:basedOn w:val="BodyText"/>
    <w:next w:val="BodyText"/>
    <w:link w:val="Heading2Char"/>
    <w:qFormat/>
    <w:rsid w:val="00CB7060"/>
    <w:pPr>
      <w:keepNext/>
      <w:numPr>
        <w:ilvl w:val="1"/>
        <w:numId w:val="59"/>
      </w:numPr>
      <w:tabs>
        <w:tab w:val="left" w:pos="1080"/>
      </w:tabs>
      <w:spacing w:before="240" w:after="60"/>
      <w:ind w:left="567"/>
      <w:outlineLvl w:val="1"/>
    </w:pPr>
    <w:rPr>
      <w:rFonts w:cs="Arial"/>
      <w:b/>
      <w:bCs/>
      <w:iCs/>
      <w:color w:val="auto"/>
      <w:sz w:val="32"/>
      <w:szCs w:val="28"/>
    </w:rPr>
  </w:style>
  <w:style w:type="paragraph" w:styleId="Heading3">
    <w:name w:val="heading 3"/>
    <w:aliases w:val="h3,h3 sub heading,H3,Head 3,3m,Heading C,(Alt+3),Table Attribute Heading,heading 3,13,Level-3 heading,heading3,3,H31,H32,H33,H311,Subhead B,H34,H312,H321,H331,H3111,H35,H313,H322,H332,H3112,H36,H314,H323,H333,H3113,H37,H315,H324,H334,H3114"/>
    <w:basedOn w:val="BodyText"/>
    <w:next w:val="BodyText"/>
    <w:link w:val="Heading3Char"/>
    <w:qFormat/>
    <w:rsid w:val="00066C8A"/>
    <w:pPr>
      <w:keepNext/>
      <w:numPr>
        <w:ilvl w:val="2"/>
        <w:numId w:val="59"/>
      </w:numPr>
      <w:spacing w:before="240" w:after="60"/>
      <w:ind w:left="720"/>
      <w:outlineLvl w:val="2"/>
    </w:pPr>
    <w:rPr>
      <w:rFonts w:cs="Arial"/>
      <w:b/>
      <w:bCs/>
      <w:color w:val="auto"/>
      <w:sz w:val="28"/>
      <w:szCs w:val="26"/>
    </w:rPr>
  </w:style>
  <w:style w:type="paragraph" w:styleId="Heading4">
    <w:name w:val="heading 4"/>
    <w:aliases w:val="H4,(Alt+4),H41,(Alt+4)1,H42,(Alt+4)2,H43,(Alt+4)3,H44,(Alt+4)4,H45,(Alt+4)5,H411,(Alt+4)11,H421,(Alt+4)21,H431,(Alt+4)31,H46,(Alt+4)6,H412,(Alt+4)12,H422,(Alt+4)22,H432,(Alt+4)32,H47,(Alt+4)7,H48,(Alt+4)8,H49,(Alt+4)9,H410,(Alt+4)10,H413,o,k4"/>
    <w:basedOn w:val="BodyText"/>
    <w:next w:val="BodyText"/>
    <w:link w:val="Heading4Char"/>
    <w:qFormat/>
    <w:rsid w:val="00066C8A"/>
    <w:pPr>
      <w:keepNext/>
      <w:numPr>
        <w:ilvl w:val="3"/>
        <w:numId w:val="59"/>
      </w:numPr>
      <w:tabs>
        <w:tab w:val="left" w:pos="1260"/>
      </w:tabs>
      <w:spacing w:before="240" w:after="60"/>
      <w:outlineLvl w:val="3"/>
    </w:pPr>
    <w:rPr>
      <w:b/>
      <w:bCs/>
      <w:color w:val="auto"/>
      <w:sz w:val="26"/>
      <w:szCs w:val="28"/>
    </w:rPr>
  </w:style>
  <w:style w:type="paragraph" w:styleId="Heading5">
    <w:name w:val="heading 5"/>
    <w:aliases w:val="h5,Block Label,Kop5_KV,Sub-sub-sub-paragraaf,Second Subheading,h51,Second Subheading1"/>
    <w:basedOn w:val="BodyText"/>
    <w:next w:val="BodyText"/>
    <w:link w:val="Heading5Char"/>
    <w:qFormat/>
    <w:rsid w:val="00066C8A"/>
    <w:pPr>
      <w:keepNext/>
      <w:numPr>
        <w:ilvl w:val="4"/>
        <w:numId w:val="59"/>
      </w:numPr>
      <w:tabs>
        <w:tab w:val="left" w:pos="1260"/>
      </w:tabs>
      <w:spacing w:before="240" w:after="60"/>
      <w:outlineLvl w:val="4"/>
    </w:pPr>
    <w:rPr>
      <w:b/>
      <w:bCs/>
      <w:iCs/>
      <w:color w:val="auto"/>
      <w:sz w:val="24"/>
      <w:szCs w:val="26"/>
    </w:rPr>
  </w:style>
  <w:style w:type="paragraph" w:styleId="Heading6">
    <w:name w:val="heading 6"/>
    <w:aliases w:val="h6"/>
    <w:next w:val="BodyText"/>
    <w:link w:val="Heading6Char"/>
    <w:qFormat/>
    <w:rsid w:val="00066C8A"/>
    <w:pPr>
      <w:numPr>
        <w:ilvl w:val="5"/>
        <w:numId w:val="59"/>
      </w:numPr>
      <w:spacing w:before="240" w:after="60" w:line="240" w:lineRule="auto"/>
      <w:outlineLvl w:val="5"/>
    </w:pPr>
    <w:rPr>
      <w:rFonts w:ascii="Arial" w:eastAsia="PMingLiU" w:hAnsi="Arial" w:cs="Times New Roman"/>
      <w:b/>
      <w:bCs/>
      <w:lang w:val="en-GB" w:bidi="ar-DZ"/>
    </w:rPr>
  </w:style>
  <w:style w:type="paragraph" w:styleId="Heading7">
    <w:name w:val="heading 7"/>
    <w:aliases w:val="h7,Heading bijlage"/>
    <w:basedOn w:val="Normal"/>
    <w:next w:val="Normal"/>
    <w:link w:val="Heading7Char"/>
    <w:qFormat/>
    <w:rsid w:val="00066C8A"/>
    <w:pPr>
      <w:numPr>
        <w:ilvl w:val="6"/>
        <w:numId w:val="59"/>
      </w:numPr>
      <w:spacing w:before="240" w:after="60"/>
      <w:outlineLvl w:val="6"/>
    </w:pPr>
    <w:rPr>
      <w:rFonts w:ascii="Times New Roman" w:hAnsi="Times New Roman"/>
      <w:sz w:val="24"/>
      <w:szCs w:val="24"/>
    </w:rPr>
  </w:style>
  <w:style w:type="paragraph" w:styleId="Heading8">
    <w:name w:val="heading 8"/>
    <w:aliases w:val="h8"/>
    <w:basedOn w:val="Normal"/>
    <w:next w:val="Normal"/>
    <w:link w:val="Heading8Char"/>
    <w:qFormat/>
    <w:rsid w:val="00066C8A"/>
    <w:pPr>
      <w:numPr>
        <w:ilvl w:val="7"/>
        <w:numId w:val="59"/>
      </w:numPr>
      <w:spacing w:before="240" w:after="60"/>
      <w:outlineLvl w:val="7"/>
    </w:pPr>
    <w:rPr>
      <w:rFonts w:ascii="Times New Roman" w:hAnsi="Times New Roman"/>
      <w:i/>
      <w:iCs/>
      <w:sz w:val="24"/>
      <w:szCs w:val="24"/>
    </w:rPr>
  </w:style>
  <w:style w:type="paragraph" w:styleId="Heading9">
    <w:name w:val="heading 9"/>
    <w:aliases w:val="h9,appendix"/>
    <w:basedOn w:val="Normal"/>
    <w:next w:val="Normal"/>
    <w:link w:val="Heading9Char"/>
    <w:qFormat/>
    <w:rsid w:val="00066C8A"/>
    <w:pPr>
      <w:numPr>
        <w:ilvl w:val="8"/>
        <w:numId w:val="59"/>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
    <w:name w:val="*Body Text"/>
    <w:link w:val="BodyTextZchn"/>
    <w:qFormat/>
    <w:rsid w:val="00E32186"/>
    <w:pPr>
      <w:spacing w:after="120" w:line="240" w:lineRule="auto"/>
    </w:pPr>
    <w:rPr>
      <w:rFonts w:ascii="Arial" w:eastAsia="PMingLiU" w:hAnsi="Arial" w:cs="Times New Roman"/>
      <w:color w:val="000000"/>
      <w:szCs w:val="20"/>
      <w:lang w:val="en-GB" w:bidi="ar-DZ"/>
    </w:rPr>
  </w:style>
  <w:style w:type="paragraph" w:customStyle="1" w:styleId="ActionCaption">
    <w:name w:val="*Action Caption"/>
    <w:basedOn w:val="BodyText"/>
    <w:next w:val="BodyText"/>
    <w:uiPriority w:val="1"/>
    <w:rsid w:val="00066C8A"/>
    <w:pPr>
      <w:keepNext/>
    </w:pPr>
    <w:rPr>
      <w:i/>
    </w:rPr>
  </w:style>
  <w:style w:type="paragraph" w:customStyle="1" w:styleId="AltNumbers">
    <w:name w:val="*Alt Numbers"/>
    <w:basedOn w:val="BodyText"/>
    <w:uiPriority w:val="1"/>
    <w:rsid w:val="008F45CF"/>
    <w:pPr>
      <w:tabs>
        <w:tab w:val="left" w:pos="1440"/>
      </w:tabs>
      <w:spacing w:after="0"/>
      <w:ind w:left="1440" w:hanging="1440"/>
    </w:pPr>
  </w:style>
  <w:style w:type="paragraph" w:customStyle="1" w:styleId="AltNumbersBold">
    <w:name w:val="*Alt Numbers Bold"/>
    <w:basedOn w:val="AltNumbers"/>
    <w:uiPriority w:val="1"/>
    <w:rsid w:val="008F45CF"/>
    <w:rPr>
      <w:b/>
    </w:rPr>
  </w:style>
  <w:style w:type="paragraph" w:customStyle="1" w:styleId="AltNumbersDouble">
    <w:name w:val="*Alt Numbers Double"/>
    <w:basedOn w:val="AltNumbers"/>
    <w:uiPriority w:val="1"/>
    <w:rsid w:val="008F45CF"/>
    <w:pPr>
      <w:spacing w:after="120"/>
    </w:pPr>
  </w:style>
  <w:style w:type="paragraph" w:customStyle="1" w:styleId="AttachmentList">
    <w:name w:val="*Attachment List"/>
    <w:basedOn w:val="BodyText"/>
    <w:uiPriority w:val="1"/>
    <w:qFormat/>
    <w:rsid w:val="008F45CF"/>
    <w:pPr>
      <w:outlineLvl w:val="1"/>
    </w:pPr>
  </w:style>
  <w:style w:type="paragraph" w:customStyle="1" w:styleId="BlindParagraph">
    <w:name w:val="*Blind Paragraph"/>
    <w:basedOn w:val="BodyText"/>
    <w:uiPriority w:val="1"/>
    <w:qFormat/>
    <w:rsid w:val="008F45CF"/>
    <w:pPr>
      <w:spacing w:after="0"/>
    </w:pPr>
    <w:rPr>
      <w:sz w:val="4"/>
      <w:szCs w:val="4"/>
    </w:rPr>
  </w:style>
  <w:style w:type="paragraph" w:customStyle="1" w:styleId="BodySingle">
    <w:name w:val="*Body Single"/>
    <w:basedOn w:val="BodyText"/>
    <w:uiPriority w:val="1"/>
    <w:rsid w:val="00066C8A"/>
    <w:pPr>
      <w:spacing w:after="0"/>
    </w:pPr>
  </w:style>
  <w:style w:type="paragraph" w:customStyle="1" w:styleId="BodyTextBold">
    <w:name w:val="*Body Text Bold"/>
    <w:basedOn w:val="BodyText"/>
    <w:next w:val="BodyText"/>
    <w:uiPriority w:val="1"/>
    <w:rsid w:val="00066C8A"/>
    <w:rPr>
      <w:b/>
      <w:color w:val="auto"/>
    </w:rPr>
  </w:style>
  <w:style w:type="paragraph" w:customStyle="1" w:styleId="BodyTextSideIdea">
    <w:name w:val="*Body Text SideIdea"/>
    <w:basedOn w:val="BodyText"/>
    <w:uiPriority w:val="1"/>
    <w:qFormat/>
    <w:rsid w:val="00066C8A"/>
    <w:rPr>
      <w:i/>
      <w:color w:val="auto"/>
      <w:sz w:val="20"/>
    </w:rPr>
  </w:style>
  <w:style w:type="paragraph" w:customStyle="1" w:styleId="Bullet1Double">
    <w:name w:val="*Bullet #1 Double"/>
    <w:basedOn w:val="BodyText"/>
    <w:uiPriority w:val="1"/>
    <w:rsid w:val="00066C8A"/>
    <w:pPr>
      <w:numPr>
        <w:numId w:val="34"/>
      </w:numPr>
      <w:tabs>
        <w:tab w:val="left" w:pos="288"/>
      </w:tabs>
    </w:pPr>
  </w:style>
  <w:style w:type="paragraph" w:customStyle="1" w:styleId="Bullet1Single0">
    <w:name w:val="*Bullet #1 Single"/>
    <w:basedOn w:val="Bullet1Double"/>
    <w:uiPriority w:val="1"/>
    <w:qFormat/>
    <w:rsid w:val="00066C8A"/>
    <w:pPr>
      <w:tabs>
        <w:tab w:val="clear" w:pos="0"/>
      </w:tabs>
      <w:spacing w:after="0"/>
      <w:ind w:left="288" w:hanging="288"/>
    </w:pPr>
  </w:style>
  <w:style w:type="paragraph" w:customStyle="1" w:styleId="TableText10Bullet1Single">
    <w:name w:val="*Table Text 10 Bullet #1 Single"/>
    <w:uiPriority w:val="1"/>
    <w:rsid w:val="00197E83"/>
    <w:pPr>
      <w:numPr>
        <w:numId w:val="58"/>
      </w:numPr>
      <w:tabs>
        <w:tab w:val="left" w:pos="216"/>
      </w:tabs>
      <w:spacing w:after="20" w:line="240" w:lineRule="auto"/>
      <w:ind w:left="216" w:hanging="216"/>
    </w:pPr>
    <w:rPr>
      <w:rFonts w:ascii="Arial" w:eastAsia="PMingLiU" w:hAnsi="Arial" w:cs="Times New Roman"/>
      <w:color w:val="000000"/>
      <w:sz w:val="20"/>
      <w:szCs w:val="20"/>
      <w:lang w:val="en-GB" w:bidi="ar-DZ"/>
    </w:rPr>
  </w:style>
  <w:style w:type="paragraph" w:customStyle="1" w:styleId="Bullet1SingleSideIdea">
    <w:name w:val="*Bullet #1 Single SideIdea"/>
    <w:basedOn w:val="TableText10Bullet1Single"/>
    <w:uiPriority w:val="1"/>
    <w:qFormat/>
    <w:rsid w:val="00066C8A"/>
    <w:pPr>
      <w:ind w:right="110"/>
    </w:pPr>
    <w:rPr>
      <w:i/>
    </w:rPr>
  </w:style>
  <w:style w:type="paragraph" w:customStyle="1" w:styleId="Bullet1SubtextDouble">
    <w:name w:val="*Bullet #1 Subtext Double"/>
    <w:basedOn w:val="BodyText"/>
    <w:uiPriority w:val="1"/>
    <w:rsid w:val="00066C8A"/>
    <w:pPr>
      <w:ind w:left="360"/>
    </w:pPr>
  </w:style>
  <w:style w:type="paragraph" w:customStyle="1" w:styleId="Bullet1SubtextSingle">
    <w:name w:val="*Bullet #1 Subtext Single"/>
    <w:basedOn w:val="Bullet1SubtextDouble"/>
    <w:uiPriority w:val="1"/>
    <w:qFormat/>
    <w:rsid w:val="00066C8A"/>
    <w:pPr>
      <w:spacing w:after="0"/>
    </w:pPr>
  </w:style>
  <w:style w:type="paragraph" w:customStyle="1" w:styleId="Bullet2Double">
    <w:name w:val="*Bullet #2 Double"/>
    <w:basedOn w:val="BodyText"/>
    <w:uiPriority w:val="1"/>
    <w:rsid w:val="00066C8A"/>
    <w:pPr>
      <w:numPr>
        <w:numId w:val="35"/>
      </w:numPr>
      <w:tabs>
        <w:tab w:val="left" w:pos="576"/>
      </w:tabs>
    </w:pPr>
  </w:style>
  <w:style w:type="paragraph" w:customStyle="1" w:styleId="Bullet2Single0">
    <w:name w:val="*Bullet #2 Single"/>
    <w:basedOn w:val="Bullet2Double"/>
    <w:uiPriority w:val="1"/>
    <w:qFormat/>
    <w:rsid w:val="00066C8A"/>
    <w:pPr>
      <w:tabs>
        <w:tab w:val="clear" w:pos="360"/>
      </w:tabs>
      <w:spacing w:after="0"/>
      <w:ind w:left="576" w:hanging="288"/>
    </w:pPr>
  </w:style>
  <w:style w:type="paragraph" w:customStyle="1" w:styleId="Bullet2SubtextDouble0">
    <w:name w:val="*Bullet #2 Subtext Double"/>
    <w:basedOn w:val="BodyText"/>
    <w:uiPriority w:val="1"/>
    <w:rsid w:val="00066C8A"/>
    <w:pPr>
      <w:ind w:left="720"/>
    </w:pPr>
  </w:style>
  <w:style w:type="paragraph" w:customStyle="1" w:styleId="Bullet2SubtextSingle0">
    <w:name w:val="*Bullet #2 Subtext Single"/>
    <w:basedOn w:val="Bullet2SubtextDouble0"/>
    <w:uiPriority w:val="1"/>
    <w:rsid w:val="00066C8A"/>
    <w:pPr>
      <w:spacing w:after="0"/>
    </w:pPr>
  </w:style>
  <w:style w:type="paragraph" w:customStyle="1" w:styleId="Bullet3Double">
    <w:name w:val="*Bullet #3 Double"/>
    <w:basedOn w:val="BodyText"/>
    <w:uiPriority w:val="1"/>
    <w:rsid w:val="00066C8A"/>
    <w:pPr>
      <w:numPr>
        <w:numId w:val="28"/>
      </w:numPr>
      <w:tabs>
        <w:tab w:val="clear" w:pos="1080"/>
        <w:tab w:val="left" w:pos="864"/>
        <w:tab w:val="left" w:pos="1152"/>
      </w:tabs>
    </w:pPr>
  </w:style>
  <w:style w:type="paragraph" w:customStyle="1" w:styleId="Bullet3Single0">
    <w:name w:val="*Bullet #3 Single"/>
    <w:basedOn w:val="Bullet3Double"/>
    <w:uiPriority w:val="1"/>
    <w:rsid w:val="00066C8A"/>
    <w:pPr>
      <w:numPr>
        <w:numId w:val="29"/>
      </w:numPr>
      <w:tabs>
        <w:tab w:val="clear" w:pos="1080"/>
        <w:tab w:val="clear" w:pos="1152"/>
      </w:tabs>
      <w:spacing w:after="0"/>
    </w:pPr>
  </w:style>
  <w:style w:type="paragraph" w:customStyle="1" w:styleId="Bullet3SubtextDouble0">
    <w:name w:val="*Bullet #3 Subtext Double"/>
    <w:basedOn w:val="BodyText"/>
    <w:uiPriority w:val="1"/>
    <w:rsid w:val="00066C8A"/>
    <w:pPr>
      <w:ind w:left="1080"/>
    </w:pPr>
  </w:style>
  <w:style w:type="paragraph" w:customStyle="1" w:styleId="Bullet3SubtextSingle0">
    <w:name w:val="*Bullet #3 Subtext Single"/>
    <w:basedOn w:val="Bullet3SubtextDouble0"/>
    <w:uiPriority w:val="1"/>
    <w:rsid w:val="00066C8A"/>
    <w:pPr>
      <w:spacing w:after="0"/>
    </w:pPr>
  </w:style>
  <w:style w:type="paragraph" w:customStyle="1" w:styleId="Bullet4Double0">
    <w:name w:val="*Bullet #4 Double"/>
    <w:basedOn w:val="BodyText"/>
    <w:uiPriority w:val="1"/>
    <w:rsid w:val="00066C8A"/>
    <w:pPr>
      <w:numPr>
        <w:numId w:val="30"/>
      </w:numPr>
      <w:tabs>
        <w:tab w:val="left" w:pos="1152"/>
      </w:tabs>
    </w:pPr>
  </w:style>
  <w:style w:type="paragraph" w:customStyle="1" w:styleId="Bullet4Single0">
    <w:name w:val="*Bullet #4 Single"/>
    <w:basedOn w:val="Bullet4Double0"/>
    <w:uiPriority w:val="1"/>
    <w:rsid w:val="00066C8A"/>
    <w:pPr>
      <w:numPr>
        <w:numId w:val="31"/>
      </w:numPr>
      <w:spacing w:after="0"/>
    </w:pPr>
  </w:style>
  <w:style w:type="paragraph" w:customStyle="1" w:styleId="Bullet4SubtextDouble">
    <w:name w:val="*Bullet #4 Subtext Double"/>
    <w:basedOn w:val="BodyText"/>
    <w:uiPriority w:val="1"/>
    <w:qFormat/>
    <w:rsid w:val="00066C8A"/>
    <w:pPr>
      <w:ind w:left="1224"/>
    </w:pPr>
  </w:style>
  <w:style w:type="paragraph" w:customStyle="1" w:styleId="Bullet4SubtextSingle">
    <w:name w:val="*Bullet #4 Subtext Single"/>
    <w:basedOn w:val="Bullet4SubtextDouble"/>
    <w:uiPriority w:val="1"/>
    <w:qFormat/>
    <w:rsid w:val="00066C8A"/>
    <w:pPr>
      <w:spacing w:after="0"/>
    </w:pPr>
  </w:style>
  <w:style w:type="paragraph" w:customStyle="1" w:styleId="Bullet5Double0">
    <w:name w:val="*Bullet #5 Double"/>
    <w:basedOn w:val="BodyText"/>
    <w:uiPriority w:val="1"/>
    <w:rsid w:val="00066C8A"/>
    <w:pPr>
      <w:numPr>
        <w:numId w:val="32"/>
      </w:numPr>
      <w:tabs>
        <w:tab w:val="clear" w:pos="1800"/>
        <w:tab w:val="left" w:pos="1440"/>
      </w:tabs>
    </w:pPr>
  </w:style>
  <w:style w:type="paragraph" w:customStyle="1" w:styleId="Bullet5Single0">
    <w:name w:val="*Bullet #5 Single"/>
    <w:basedOn w:val="Bullet5Double0"/>
    <w:uiPriority w:val="1"/>
    <w:rsid w:val="00066C8A"/>
    <w:pPr>
      <w:numPr>
        <w:numId w:val="33"/>
      </w:numPr>
      <w:tabs>
        <w:tab w:val="clear" w:pos="1800"/>
      </w:tabs>
      <w:spacing w:after="0"/>
    </w:pPr>
  </w:style>
  <w:style w:type="paragraph" w:customStyle="1" w:styleId="Bullet5SubtextDouble">
    <w:name w:val="*Bullet #5 Subtext Double"/>
    <w:basedOn w:val="BodyText"/>
    <w:uiPriority w:val="1"/>
    <w:qFormat/>
    <w:rsid w:val="00066C8A"/>
    <w:pPr>
      <w:ind w:left="1440"/>
    </w:pPr>
  </w:style>
  <w:style w:type="paragraph" w:customStyle="1" w:styleId="Bullet5SubtextSingle">
    <w:name w:val="*Bullet #5 Subtext Single"/>
    <w:basedOn w:val="Bullet5SubtextDouble"/>
    <w:uiPriority w:val="1"/>
    <w:qFormat/>
    <w:rsid w:val="00066C8A"/>
    <w:pPr>
      <w:spacing w:after="0"/>
    </w:pPr>
  </w:style>
  <w:style w:type="paragraph" w:customStyle="1" w:styleId="BulletSubnumber0">
    <w:name w:val="*Bullet Subnumber"/>
    <w:basedOn w:val="BodyText"/>
    <w:uiPriority w:val="1"/>
    <w:rsid w:val="00066C8A"/>
    <w:pPr>
      <w:tabs>
        <w:tab w:val="left" w:pos="720"/>
      </w:tabs>
      <w:ind w:left="720" w:hanging="360"/>
    </w:pPr>
    <w:rPr>
      <w:color w:val="auto"/>
    </w:rPr>
  </w:style>
  <w:style w:type="paragraph" w:customStyle="1" w:styleId="CalloutHeading">
    <w:name w:val="*CalloutHeading"/>
    <w:basedOn w:val="BodyText"/>
    <w:uiPriority w:val="1"/>
    <w:qFormat/>
    <w:rsid w:val="00066C8A"/>
    <w:rPr>
      <w:rFonts w:eastAsia="Times New Roman" w:cs="Arial"/>
      <w:b/>
      <w:color w:val="000000" w:themeColor="text1"/>
      <w:sz w:val="23"/>
      <w:szCs w:val="22"/>
    </w:rPr>
  </w:style>
  <w:style w:type="paragraph" w:customStyle="1" w:styleId="CalloutText">
    <w:name w:val="*CalloutText"/>
    <w:uiPriority w:val="1"/>
    <w:qFormat/>
    <w:rsid w:val="00066C8A"/>
    <w:pPr>
      <w:spacing w:after="120" w:line="240" w:lineRule="exact"/>
    </w:pPr>
    <w:rPr>
      <w:rFonts w:ascii="Arial" w:eastAsia="PMingLiU" w:hAnsi="Arial" w:cs="Arial"/>
      <w:sz w:val="20"/>
      <w:szCs w:val="20"/>
      <w:lang w:val="en-GB" w:bidi="ar-DZ"/>
    </w:rPr>
  </w:style>
  <w:style w:type="paragraph" w:customStyle="1" w:styleId="ConfidentialityNotice">
    <w:name w:val="*Confidentiality Notice"/>
    <w:basedOn w:val="BodyText"/>
    <w:uiPriority w:val="1"/>
    <w:rsid w:val="00066C8A"/>
    <w:rPr>
      <w:color w:val="auto"/>
      <w:sz w:val="18"/>
    </w:rPr>
  </w:style>
  <w:style w:type="paragraph" w:customStyle="1" w:styleId="Copyright">
    <w:name w:val="*Copyright"/>
    <w:basedOn w:val="ConfidentialityNotice"/>
    <w:next w:val="BodyText"/>
    <w:uiPriority w:val="1"/>
    <w:rsid w:val="00066C8A"/>
    <w:pPr>
      <w:spacing w:before="600"/>
    </w:pPr>
  </w:style>
  <w:style w:type="paragraph" w:customStyle="1" w:styleId="CoverText1">
    <w:name w:val="*Cover Text 1"/>
    <w:basedOn w:val="BodyText"/>
    <w:uiPriority w:val="1"/>
    <w:rsid w:val="00066C8A"/>
    <w:pPr>
      <w:spacing w:before="640" w:line="680" w:lineRule="exact"/>
    </w:pPr>
    <w:rPr>
      <w:b/>
      <w:color w:val="auto"/>
      <w:sz w:val="64"/>
      <w:szCs w:val="44"/>
    </w:rPr>
  </w:style>
  <w:style w:type="paragraph" w:customStyle="1" w:styleId="CoverText2">
    <w:name w:val="*Cover Text 2"/>
    <w:basedOn w:val="BodyText"/>
    <w:uiPriority w:val="1"/>
    <w:qFormat/>
    <w:rsid w:val="00066C8A"/>
    <w:pPr>
      <w:spacing w:before="120" w:line="360" w:lineRule="exact"/>
    </w:pPr>
    <w:rPr>
      <w:color w:val="auto"/>
      <w:sz w:val="28"/>
      <w:szCs w:val="24"/>
    </w:rPr>
  </w:style>
  <w:style w:type="paragraph" w:customStyle="1" w:styleId="CoverText3">
    <w:name w:val="*Cover Text 3"/>
    <w:basedOn w:val="CoverText2"/>
    <w:uiPriority w:val="1"/>
    <w:rsid w:val="00066C8A"/>
    <w:rPr>
      <w:rFonts w:cs="Arial"/>
      <w:color w:val="000000"/>
      <w:sz w:val="32"/>
      <w:szCs w:val="32"/>
    </w:rPr>
  </w:style>
  <w:style w:type="paragraph" w:customStyle="1" w:styleId="CvrLtrBodyText">
    <w:name w:val="*Cvr Ltr Body Text"/>
    <w:basedOn w:val="BodyText"/>
    <w:uiPriority w:val="1"/>
    <w:qFormat/>
    <w:rsid w:val="00066C8A"/>
    <w:pPr>
      <w:spacing w:line="240" w:lineRule="exact"/>
    </w:pPr>
    <w:rPr>
      <w:sz w:val="18"/>
    </w:rPr>
  </w:style>
  <w:style w:type="paragraph" w:customStyle="1" w:styleId="CvrLtrBullet1Single">
    <w:name w:val="*Cvr Ltr Bullet #1 Single"/>
    <w:basedOn w:val="Bullet1Single0"/>
    <w:uiPriority w:val="1"/>
    <w:qFormat/>
    <w:rsid w:val="00066C8A"/>
    <w:rPr>
      <w:sz w:val="18"/>
    </w:rPr>
  </w:style>
  <w:style w:type="paragraph" w:customStyle="1" w:styleId="CvrLtrBullet1Double">
    <w:name w:val="*Cvr Ltr Bullet #1 Double"/>
    <w:basedOn w:val="CvrLtrBullet1Single"/>
    <w:uiPriority w:val="1"/>
    <w:qFormat/>
    <w:rsid w:val="00066C8A"/>
    <w:pPr>
      <w:spacing w:after="120"/>
    </w:pPr>
  </w:style>
  <w:style w:type="paragraph" w:customStyle="1" w:styleId="CvrLtrBullet2Single">
    <w:name w:val="*Cvr Ltr Bullet #2 Single"/>
    <w:basedOn w:val="Bullet2Single0"/>
    <w:uiPriority w:val="1"/>
    <w:qFormat/>
    <w:rsid w:val="00066C8A"/>
    <w:rPr>
      <w:sz w:val="18"/>
    </w:rPr>
  </w:style>
  <w:style w:type="paragraph" w:customStyle="1" w:styleId="CvrLtrBullet2Double">
    <w:name w:val="*Cvr Ltr Bullet #2 Double"/>
    <w:basedOn w:val="CvrLtrBullet2Single"/>
    <w:uiPriority w:val="1"/>
    <w:qFormat/>
    <w:rsid w:val="00066C8A"/>
    <w:pPr>
      <w:spacing w:after="120"/>
    </w:pPr>
  </w:style>
  <w:style w:type="paragraph" w:customStyle="1" w:styleId="ContactInfo">
    <w:name w:val="Contact Info"/>
    <w:basedOn w:val="Normal"/>
    <w:uiPriority w:val="9"/>
    <w:semiHidden/>
    <w:qFormat/>
    <w:rsid w:val="008F45CF"/>
    <w:pPr>
      <w:tabs>
        <w:tab w:val="left" w:pos="216"/>
      </w:tabs>
      <w:spacing w:line="240" w:lineRule="atLeast"/>
    </w:pPr>
    <w:rPr>
      <w:rFonts w:asciiTheme="minorHAnsi" w:eastAsiaTheme="minorHAnsi" w:hAnsiTheme="minorHAnsi" w:cstheme="minorBidi"/>
      <w:color w:val="auto"/>
      <w:sz w:val="16"/>
      <w:szCs w:val="16"/>
    </w:rPr>
  </w:style>
  <w:style w:type="paragraph" w:customStyle="1" w:styleId="CvrLtrDetail">
    <w:name w:val="*Cvr Ltr Detail"/>
    <w:basedOn w:val="BodyText"/>
    <w:uiPriority w:val="1"/>
    <w:qFormat/>
    <w:rsid w:val="00066C8A"/>
    <w:pPr>
      <w:spacing w:after="20" w:line="220" w:lineRule="exact"/>
    </w:pPr>
    <w:rPr>
      <w:b/>
      <w:sz w:val="18"/>
    </w:rPr>
  </w:style>
  <w:style w:type="paragraph" w:customStyle="1" w:styleId="Figure">
    <w:name w:val="*Figure"/>
    <w:basedOn w:val="BodyText"/>
    <w:next w:val="BodyText"/>
    <w:uiPriority w:val="1"/>
    <w:rsid w:val="00066C8A"/>
    <w:pPr>
      <w:spacing w:before="60"/>
    </w:pPr>
    <w:rPr>
      <w:b/>
    </w:rPr>
  </w:style>
  <w:style w:type="paragraph" w:customStyle="1" w:styleId="TableFigureCaption">
    <w:name w:val="*Table/Figure Caption"/>
    <w:basedOn w:val="BodyText"/>
    <w:next w:val="BodyText"/>
    <w:uiPriority w:val="1"/>
    <w:rsid w:val="00066C8A"/>
    <w:pPr>
      <w:keepNext/>
      <w:spacing w:before="60"/>
    </w:pPr>
    <w:rPr>
      <w:b/>
      <w:color w:val="auto"/>
      <w:szCs w:val="18"/>
    </w:rPr>
  </w:style>
  <w:style w:type="paragraph" w:customStyle="1" w:styleId="FigureCaptionAuto">
    <w:name w:val="*Figure Caption Auto#"/>
    <w:basedOn w:val="TableFigureCaption"/>
    <w:next w:val="BodyText"/>
    <w:uiPriority w:val="1"/>
    <w:qFormat/>
    <w:rsid w:val="00066C8A"/>
    <w:pPr>
      <w:numPr>
        <w:numId w:val="36"/>
      </w:numPr>
    </w:pPr>
  </w:style>
  <w:style w:type="paragraph" w:customStyle="1" w:styleId="FooterPage">
    <w:name w:val="*FooterPage"/>
    <w:basedOn w:val="Normal"/>
    <w:uiPriority w:val="1"/>
    <w:qFormat/>
    <w:rsid w:val="008F45CF"/>
    <w:pPr>
      <w:jc w:val="right"/>
    </w:pPr>
  </w:style>
  <w:style w:type="paragraph" w:customStyle="1" w:styleId="Heading10">
    <w:name w:val="*Heading 1"/>
    <w:basedOn w:val="BodyText"/>
    <w:next w:val="BodyText"/>
    <w:uiPriority w:val="1"/>
    <w:qFormat/>
    <w:rsid w:val="00066C8A"/>
    <w:pPr>
      <w:keepNext/>
      <w:keepLines/>
      <w:pageBreakBefore/>
      <w:spacing w:before="360"/>
      <w:outlineLvl w:val="0"/>
    </w:pPr>
    <w:rPr>
      <w:rFonts w:eastAsia="Times New Roman" w:cs="Arial"/>
      <w:caps/>
      <w:color w:val="000000" w:themeColor="text1"/>
      <w:sz w:val="36"/>
      <w:szCs w:val="22"/>
    </w:rPr>
  </w:style>
  <w:style w:type="paragraph" w:customStyle="1" w:styleId="Heading20">
    <w:name w:val="*Heading 2"/>
    <w:next w:val="BodyText"/>
    <w:uiPriority w:val="1"/>
    <w:qFormat/>
    <w:rsid w:val="00066C8A"/>
    <w:pPr>
      <w:keepNext/>
      <w:keepLines/>
      <w:spacing w:before="240" w:after="60" w:line="240" w:lineRule="auto"/>
      <w:outlineLvl w:val="1"/>
    </w:pPr>
    <w:rPr>
      <w:rFonts w:ascii="Arial" w:eastAsia="PMingLiU" w:hAnsi="Arial" w:cs="Times New Roman"/>
      <w:b/>
      <w:sz w:val="32"/>
      <w:szCs w:val="32"/>
      <w:lang w:val="en-GB" w:bidi="ar-DZ"/>
    </w:rPr>
  </w:style>
  <w:style w:type="paragraph" w:customStyle="1" w:styleId="Heading30">
    <w:name w:val="*Heading 3"/>
    <w:next w:val="BodyText"/>
    <w:uiPriority w:val="1"/>
    <w:qFormat/>
    <w:rsid w:val="00066C8A"/>
    <w:pPr>
      <w:keepNext/>
      <w:keepLines/>
      <w:spacing w:before="240" w:after="60" w:line="240" w:lineRule="auto"/>
      <w:outlineLvl w:val="2"/>
    </w:pPr>
    <w:rPr>
      <w:rFonts w:ascii="Arial" w:eastAsia="PMingLiU" w:hAnsi="Arial" w:cs="Times New Roman"/>
      <w:b/>
      <w:sz w:val="28"/>
      <w:szCs w:val="24"/>
      <w:lang w:val="en-GB" w:bidi="ar-DZ"/>
    </w:rPr>
  </w:style>
  <w:style w:type="paragraph" w:customStyle="1" w:styleId="Heading40">
    <w:name w:val="*Heading 4"/>
    <w:next w:val="BodyText"/>
    <w:uiPriority w:val="1"/>
    <w:qFormat/>
    <w:rsid w:val="00066C8A"/>
    <w:pPr>
      <w:keepNext/>
      <w:keepLines/>
      <w:spacing w:before="240" w:after="60" w:line="240" w:lineRule="auto"/>
      <w:outlineLvl w:val="3"/>
    </w:pPr>
    <w:rPr>
      <w:rFonts w:ascii="Arial" w:eastAsia="PMingLiU" w:hAnsi="Arial" w:cs="Times New Roman"/>
      <w:b/>
      <w:sz w:val="26"/>
      <w:szCs w:val="24"/>
      <w:lang w:val="en-GB" w:bidi="ar-DZ"/>
    </w:rPr>
  </w:style>
  <w:style w:type="paragraph" w:customStyle="1" w:styleId="Heading50">
    <w:name w:val="*Heading 5"/>
    <w:next w:val="BodyText"/>
    <w:uiPriority w:val="1"/>
    <w:qFormat/>
    <w:rsid w:val="00066C8A"/>
    <w:pPr>
      <w:keepNext/>
      <w:keepLines/>
      <w:spacing w:before="240" w:after="60" w:line="240" w:lineRule="auto"/>
      <w:outlineLvl w:val="4"/>
    </w:pPr>
    <w:rPr>
      <w:rFonts w:ascii="Arial" w:eastAsia="PMingLiU" w:hAnsi="Arial" w:cs="Times New Roman"/>
      <w:b/>
      <w:sz w:val="24"/>
      <w:szCs w:val="24"/>
      <w:lang w:val="en-GB" w:bidi="ar-DZ"/>
    </w:rPr>
  </w:style>
  <w:style w:type="paragraph" w:customStyle="1" w:styleId="Heading60">
    <w:name w:val="*Heading 6"/>
    <w:next w:val="BodyText"/>
    <w:uiPriority w:val="1"/>
    <w:rsid w:val="00066C8A"/>
    <w:pPr>
      <w:keepNext/>
      <w:keepLines/>
      <w:spacing w:before="240" w:after="60" w:line="240" w:lineRule="auto"/>
      <w:outlineLvl w:val="5"/>
    </w:pPr>
    <w:rPr>
      <w:rFonts w:ascii="Arial" w:eastAsia="PMingLiU" w:hAnsi="Arial" w:cs="Times New Roman"/>
      <w:b/>
      <w:szCs w:val="20"/>
      <w:lang w:val="en-GB" w:bidi="ar-DZ"/>
    </w:rPr>
  </w:style>
  <w:style w:type="paragraph" w:customStyle="1" w:styleId="HeadingManual1">
    <w:name w:val="*Heading Manual#1"/>
    <w:basedOn w:val="Heading10"/>
    <w:next w:val="BodyText"/>
    <w:uiPriority w:val="1"/>
    <w:qFormat/>
    <w:rsid w:val="00066C8A"/>
    <w:pPr>
      <w:ind w:left="1008" w:hanging="1008"/>
    </w:pPr>
    <w:rPr>
      <w:rFonts w:ascii="Arial Bold" w:hAnsi="Arial Bold"/>
      <w:b/>
      <w:caps w:val="0"/>
    </w:rPr>
  </w:style>
  <w:style w:type="paragraph" w:customStyle="1" w:styleId="HeadingManual2">
    <w:name w:val="*Heading Manual#2"/>
    <w:basedOn w:val="Heading20"/>
    <w:next w:val="BodyText"/>
    <w:uiPriority w:val="1"/>
    <w:qFormat/>
    <w:rsid w:val="00066C8A"/>
    <w:pPr>
      <w:tabs>
        <w:tab w:val="left" w:pos="1080"/>
      </w:tabs>
      <w:ind w:left="1008" w:hanging="1008"/>
    </w:pPr>
  </w:style>
  <w:style w:type="paragraph" w:customStyle="1" w:styleId="HeadingManual3">
    <w:name w:val="*Heading Manual#3"/>
    <w:basedOn w:val="Heading30"/>
    <w:next w:val="BodyText"/>
    <w:uiPriority w:val="1"/>
    <w:qFormat/>
    <w:rsid w:val="00066C8A"/>
    <w:pPr>
      <w:tabs>
        <w:tab w:val="left" w:pos="1267"/>
      </w:tabs>
      <w:ind w:left="1267" w:hanging="1267"/>
    </w:pPr>
  </w:style>
  <w:style w:type="paragraph" w:customStyle="1" w:styleId="HeadingManual4">
    <w:name w:val="*Heading Manual#4"/>
    <w:basedOn w:val="Heading40"/>
    <w:next w:val="BodyText"/>
    <w:uiPriority w:val="1"/>
    <w:qFormat/>
    <w:rsid w:val="00066C8A"/>
    <w:pPr>
      <w:tabs>
        <w:tab w:val="left" w:pos="1267"/>
      </w:tabs>
      <w:ind w:left="1267" w:hanging="1267"/>
    </w:pPr>
  </w:style>
  <w:style w:type="paragraph" w:customStyle="1" w:styleId="HeadingManual5">
    <w:name w:val="*Heading Manual#5"/>
    <w:basedOn w:val="Heading50"/>
    <w:next w:val="BodyText"/>
    <w:uiPriority w:val="1"/>
    <w:rsid w:val="00066C8A"/>
    <w:pPr>
      <w:tabs>
        <w:tab w:val="left" w:pos="1627"/>
      </w:tabs>
      <w:ind w:left="1584" w:hanging="1584"/>
    </w:pPr>
  </w:style>
  <w:style w:type="paragraph" w:customStyle="1" w:styleId="HeadingManual6">
    <w:name w:val="*Heading Manual#6"/>
    <w:basedOn w:val="Heading60"/>
    <w:next w:val="BodyText"/>
    <w:uiPriority w:val="1"/>
    <w:rsid w:val="00066C8A"/>
    <w:pPr>
      <w:tabs>
        <w:tab w:val="left" w:pos="1584"/>
      </w:tabs>
      <w:ind w:left="1584" w:hanging="1584"/>
    </w:pPr>
  </w:style>
  <w:style w:type="paragraph" w:customStyle="1" w:styleId="InfoText">
    <w:name w:val="*Info Text"/>
    <w:basedOn w:val="BodyText"/>
    <w:uiPriority w:val="1"/>
    <w:rsid w:val="00066C8A"/>
    <w:rPr>
      <w:sz w:val="20"/>
    </w:rPr>
  </w:style>
  <w:style w:type="paragraph" w:customStyle="1" w:styleId="SectionText">
    <w:name w:val="*SectionText"/>
    <w:basedOn w:val="Normal"/>
    <w:uiPriority w:val="1"/>
    <w:qFormat/>
    <w:rsid w:val="00066C8A"/>
    <w:pPr>
      <w:spacing w:after="120"/>
      <w:ind w:left="284"/>
    </w:pPr>
    <w:rPr>
      <w:rFonts w:cs="Arial"/>
      <w:color w:val="005882"/>
      <w:sz w:val="32"/>
    </w:rPr>
  </w:style>
  <w:style w:type="paragraph" w:customStyle="1" w:styleId="LeadInText">
    <w:name w:val="*LeadInText"/>
    <w:uiPriority w:val="1"/>
    <w:qFormat/>
    <w:rsid w:val="00461FA0"/>
    <w:pPr>
      <w:spacing w:after="120" w:line="280" w:lineRule="exact"/>
    </w:pPr>
    <w:rPr>
      <w:rFonts w:ascii="Arial Bold" w:eastAsia="PMingLiU" w:hAnsi="Arial Bold" w:cs="Times New Roman"/>
      <w:b/>
      <w:sz w:val="24"/>
      <w:szCs w:val="20"/>
      <w:lang w:val="en-GB" w:bidi="ar-DZ"/>
    </w:rPr>
  </w:style>
  <w:style w:type="paragraph" w:customStyle="1" w:styleId="NoticeHeading">
    <w:name w:val="*Notice Heading"/>
    <w:basedOn w:val="Heading10"/>
    <w:next w:val="ConfidentialityNotice"/>
    <w:uiPriority w:val="1"/>
    <w:rsid w:val="00066C8A"/>
    <w:pPr>
      <w:outlineLvl w:val="9"/>
    </w:pPr>
    <w:rPr>
      <w:szCs w:val="36"/>
    </w:rPr>
  </w:style>
  <w:style w:type="paragraph" w:customStyle="1" w:styleId="TableofContents">
    <w:name w:val="*Table of Contents"/>
    <w:basedOn w:val="NoticeHeading"/>
    <w:next w:val="BodyText"/>
    <w:uiPriority w:val="1"/>
    <w:rsid w:val="00066C8A"/>
    <w:rPr>
      <w:rFonts w:ascii="Arial Bold" w:hAnsi="Arial Bold"/>
      <w:b/>
      <w:caps w:val="0"/>
    </w:rPr>
  </w:style>
  <w:style w:type="paragraph" w:customStyle="1" w:styleId="ListofFiguresTables">
    <w:name w:val="*List of Figures/Tables"/>
    <w:basedOn w:val="TableofContents"/>
    <w:next w:val="BodyText"/>
    <w:uiPriority w:val="1"/>
    <w:qFormat/>
    <w:rsid w:val="00066C8A"/>
    <w:pPr>
      <w:pageBreakBefore w:val="0"/>
    </w:pPr>
    <w:rPr>
      <w:b w:val="0"/>
      <w:caps/>
    </w:rPr>
  </w:style>
  <w:style w:type="paragraph" w:customStyle="1" w:styleId="Note">
    <w:name w:val="*Note"/>
    <w:basedOn w:val="BodyText"/>
    <w:next w:val="BodyText"/>
    <w:uiPriority w:val="1"/>
    <w:rsid w:val="00066C8A"/>
    <w:pPr>
      <w:ind w:left="720" w:hanging="720"/>
    </w:pPr>
  </w:style>
  <w:style w:type="paragraph" w:customStyle="1" w:styleId="Numbers1Single">
    <w:name w:val="*Numbers #1 Single"/>
    <w:basedOn w:val="Normal"/>
    <w:uiPriority w:val="1"/>
    <w:rsid w:val="008F45CF"/>
    <w:pPr>
      <w:spacing w:line="240" w:lineRule="atLeast"/>
      <w:ind w:left="425" w:hanging="425"/>
    </w:pPr>
    <w:rPr>
      <w:color w:val="auto"/>
      <w:sz w:val="20"/>
    </w:rPr>
  </w:style>
  <w:style w:type="paragraph" w:customStyle="1" w:styleId="Numbers">
    <w:name w:val="*Numbers"/>
    <w:basedOn w:val="Numbers1Single"/>
    <w:uiPriority w:val="1"/>
    <w:qFormat/>
    <w:rsid w:val="008F45CF"/>
  </w:style>
  <w:style w:type="paragraph" w:customStyle="1" w:styleId="Numbers1Double">
    <w:name w:val="*Numbers #1 Double"/>
    <w:basedOn w:val="Numbers1Single"/>
    <w:uiPriority w:val="1"/>
    <w:rsid w:val="008F45CF"/>
    <w:pPr>
      <w:spacing w:after="120"/>
      <w:ind w:left="426" w:hanging="426"/>
    </w:pPr>
  </w:style>
  <w:style w:type="paragraph" w:customStyle="1" w:styleId="Numbers2Single">
    <w:name w:val="*Numbers #2 Single"/>
    <w:basedOn w:val="Normal"/>
    <w:uiPriority w:val="1"/>
    <w:qFormat/>
    <w:rsid w:val="008F45CF"/>
    <w:pPr>
      <w:spacing w:line="240" w:lineRule="atLeast"/>
      <w:ind w:left="850" w:hanging="425"/>
    </w:pPr>
    <w:rPr>
      <w:color w:val="auto"/>
      <w:sz w:val="20"/>
    </w:rPr>
  </w:style>
  <w:style w:type="paragraph" w:customStyle="1" w:styleId="Numbers2Double">
    <w:name w:val="*Numbers #2 Double"/>
    <w:basedOn w:val="Numbers2Single"/>
    <w:uiPriority w:val="1"/>
    <w:qFormat/>
    <w:rsid w:val="008F45CF"/>
    <w:pPr>
      <w:spacing w:after="120"/>
      <w:ind w:left="851"/>
    </w:pPr>
  </w:style>
  <w:style w:type="paragraph" w:customStyle="1" w:styleId="Numbers3Single">
    <w:name w:val="*Numbers #3 Single"/>
    <w:basedOn w:val="Normal"/>
    <w:uiPriority w:val="1"/>
    <w:qFormat/>
    <w:rsid w:val="008F45CF"/>
    <w:pPr>
      <w:spacing w:line="240" w:lineRule="atLeast"/>
      <w:ind w:left="1418" w:hanging="567"/>
    </w:pPr>
    <w:rPr>
      <w:color w:val="auto"/>
      <w:sz w:val="20"/>
    </w:rPr>
  </w:style>
  <w:style w:type="paragraph" w:customStyle="1" w:styleId="Numbers3Double">
    <w:name w:val="*Numbers #3 Double"/>
    <w:basedOn w:val="Numbers3Single"/>
    <w:uiPriority w:val="1"/>
    <w:qFormat/>
    <w:rsid w:val="008F45CF"/>
    <w:pPr>
      <w:spacing w:after="120"/>
    </w:pPr>
  </w:style>
  <w:style w:type="paragraph" w:customStyle="1" w:styleId="Numbers4Single">
    <w:name w:val="*Numbers #4 Single"/>
    <w:basedOn w:val="Normal"/>
    <w:uiPriority w:val="1"/>
    <w:qFormat/>
    <w:rsid w:val="008F45CF"/>
    <w:pPr>
      <w:spacing w:line="240" w:lineRule="atLeast"/>
      <w:ind w:left="2269" w:hanging="851"/>
    </w:pPr>
    <w:rPr>
      <w:color w:val="auto"/>
      <w:sz w:val="20"/>
    </w:rPr>
  </w:style>
  <w:style w:type="paragraph" w:customStyle="1" w:styleId="Numbers4Double">
    <w:name w:val="*Numbers #4 Double"/>
    <w:basedOn w:val="Numbers4Single"/>
    <w:uiPriority w:val="1"/>
    <w:qFormat/>
    <w:rsid w:val="008F45CF"/>
    <w:pPr>
      <w:spacing w:after="120"/>
      <w:ind w:left="2268" w:hanging="850"/>
    </w:pPr>
  </w:style>
  <w:style w:type="paragraph" w:customStyle="1" w:styleId="Numbers5Single">
    <w:name w:val="*Numbers #5 Single"/>
    <w:basedOn w:val="Normal"/>
    <w:uiPriority w:val="1"/>
    <w:qFormat/>
    <w:rsid w:val="008F45CF"/>
    <w:pPr>
      <w:spacing w:line="240" w:lineRule="atLeast"/>
      <w:ind w:left="3260" w:hanging="992"/>
    </w:pPr>
    <w:rPr>
      <w:color w:val="auto"/>
      <w:sz w:val="20"/>
    </w:rPr>
  </w:style>
  <w:style w:type="paragraph" w:customStyle="1" w:styleId="Numbers5Double">
    <w:name w:val="*Numbers #5 Double"/>
    <w:basedOn w:val="Numbers5Single"/>
    <w:uiPriority w:val="1"/>
    <w:qFormat/>
    <w:rsid w:val="008F45CF"/>
    <w:pPr>
      <w:spacing w:after="120"/>
      <w:ind w:left="3261" w:hanging="993"/>
    </w:pPr>
  </w:style>
  <w:style w:type="paragraph" w:customStyle="1" w:styleId="NumbersAutoSingle">
    <w:name w:val="*Numbers (Auto) Single"/>
    <w:basedOn w:val="BodyText"/>
    <w:uiPriority w:val="1"/>
    <w:rsid w:val="008F45CF"/>
    <w:pPr>
      <w:numPr>
        <w:numId w:val="1"/>
      </w:numPr>
      <w:spacing w:after="0"/>
    </w:pPr>
    <w:rPr>
      <w:color w:val="auto"/>
    </w:rPr>
  </w:style>
  <w:style w:type="paragraph" w:customStyle="1" w:styleId="NumbersAuto0">
    <w:name w:val="*Numbers (Auto)"/>
    <w:basedOn w:val="NumbersAutoSingle"/>
    <w:uiPriority w:val="1"/>
    <w:qFormat/>
    <w:rsid w:val="008F45CF"/>
  </w:style>
  <w:style w:type="paragraph" w:customStyle="1" w:styleId="NumbersAutoBold">
    <w:name w:val="*Numbers (Auto) Bold"/>
    <w:basedOn w:val="BodyText"/>
    <w:uiPriority w:val="1"/>
    <w:rsid w:val="008F45CF"/>
    <w:pPr>
      <w:numPr>
        <w:numId w:val="2"/>
      </w:numPr>
      <w:spacing w:after="0"/>
    </w:pPr>
    <w:rPr>
      <w:b/>
    </w:rPr>
  </w:style>
  <w:style w:type="paragraph" w:customStyle="1" w:styleId="NumbersAutoDouble0">
    <w:name w:val="*Numbers (Auto) Double"/>
    <w:basedOn w:val="BodyText"/>
    <w:uiPriority w:val="1"/>
    <w:rsid w:val="008F45CF"/>
    <w:pPr>
      <w:numPr>
        <w:numId w:val="3"/>
      </w:numPr>
    </w:pPr>
  </w:style>
  <w:style w:type="paragraph" w:customStyle="1" w:styleId="NumbersAutoBoldDouble">
    <w:name w:val="*Numbers (Auto) Bold Double"/>
    <w:basedOn w:val="NumbersAutoDouble0"/>
    <w:uiPriority w:val="1"/>
    <w:qFormat/>
    <w:rsid w:val="008F45CF"/>
    <w:pPr>
      <w:numPr>
        <w:numId w:val="4"/>
      </w:numPr>
    </w:pPr>
    <w:rPr>
      <w:b/>
    </w:rPr>
  </w:style>
  <w:style w:type="paragraph" w:customStyle="1" w:styleId="NumbersBold">
    <w:name w:val="*Numbers Bold"/>
    <w:basedOn w:val="Numbers1Single"/>
    <w:uiPriority w:val="1"/>
    <w:rsid w:val="008F45CF"/>
    <w:rPr>
      <w:b/>
    </w:rPr>
  </w:style>
  <w:style w:type="paragraph" w:customStyle="1" w:styleId="NumbersBoldDouble">
    <w:name w:val="*Numbers Bold Double"/>
    <w:basedOn w:val="Numbers1Double"/>
    <w:uiPriority w:val="1"/>
    <w:qFormat/>
    <w:rsid w:val="008F45CF"/>
    <w:rPr>
      <w:b/>
    </w:rPr>
  </w:style>
  <w:style w:type="paragraph" w:customStyle="1" w:styleId="NumbersDouble">
    <w:name w:val="*Numbers Double"/>
    <w:basedOn w:val="Numbers1Double"/>
    <w:uiPriority w:val="1"/>
    <w:qFormat/>
    <w:rsid w:val="008F45CF"/>
  </w:style>
  <w:style w:type="paragraph" w:customStyle="1" w:styleId="NumbersSingle">
    <w:name w:val="*Numbers Single"/>
    <w:basedOn w:val="Numbers1Single"/>
    <w:uiPriority w:val="1"/>
    <w:qFormat/>
    <w:rsid w:val="008F45CF"/>
  </w:style>
  <w:style w:type="paragraph" w:customStyle="1" w:styleId="ProprietaryNotice">
    <w:name w:val="*Proprietary Notice"/>
    <w:uiPriority w:val="1"/>
    <w:rsid w:val="00066C8A"/>
    <w:pPr>
      <w:spacing w:after="0" w:line="200" w:lineRule="exact"/>
    </w:pPr>
    <w:rPr>
      <w:rFonts w:ascii="Arial" w:eastAsia="PMingLiU" w:hAnsi="Arial" w:cs="Times New Roman"/>
      <w:sz w:val="16"/>
      <w:szCs w:val="16"/>
      <w:lang w:val="en-GB" w:bidi="ar-DZ"/>
    </w:rPr>
  </w:style>
  <w:style w:type="paragraph" w:customStyle="1" w:styleId="Quotation">
    <w:name w:val="*Quotation"/>
    <w:basedOn w:val="Normal"/>
    <w:uiPriority w:val="1"/>
    <w:qFormat/>
    <w:rsid w:val="00066C8A"/>
    <w:pPr>
      <w:spacing w:after="120"/>
      <w:ind w:left="1080" w:right="720" w:hanging="360"/>
    </w:pPr>
  </w:style>
  <w:style w:type="paragraph" w:customStyle="1" w:styleId="QuotationAttribute">
    <w:name w:val="*Quotation Attribute"/>
    <w:uiPriority w:val="1"/>
    <w:qFormat/>
    <w:rsid w:val="00066C8A"/>
    <w:pPr>
      <w:numPr>
        <w:numId w:val="37"/>
      </w:numPr>
      <w:spacing w:after="200"/>
      <w:ind w:right="720"/>
    </w:pPr>
    <w:rPr>
      <w:rFonts w:ascii="Arial" w:eastAsia="PMingLiU" w:hAnsi="Arial" w:cs="Times New Roman"/>
      <w:i/>
      <w:color w:val="000000"/>
      <w:szCs w:val="20"/>
      <w:lang w:val="en-GB" w:bidi="ar-DZ"/>
    </w:rPr>
  </w:style>
  <w:style w:type="paragraph" w:customStyle="1" w:styleId="Reference">
    <w:name w:val="*Reference"/>
    <w:basedOn w:val="BodyText"/>
    <w:next w:val="BodyText"/>
    <w:uiPriority w:val="1"/>
    <w:rsid w:val="00066C8A"/>
    <w:pPr>
      <w:ind w:left="1440" w:hanging="1440"/>
    </w:pPr>
  </w:style>
  <w:style w:type="paragraph" w:customStyle="1" w:styleId="Response">
    <w:name w:val="*Response"/>
    <w:basedOn w:val="BodyText"/>
    <w:next w:val="BodyText"/>
    <w:uiPriority w:val="1"/>
    <w:rsid w:val="00066C8A"/>
    <w:pPr>
      <w:keepNext/>
    </w:pPr>
    <w:rPr>
      <w:b/>
      <w:i/>
      <w:color w:val="auto"/>
    </w:rPr>
  </w:style>
  <w:style w:type="paragraph" w:customStyle="1" w:styleId="SectionHeading">
    <w:name w:val="*SectionHeading"/>
    <w:basedOn w:val="Normal"/>
    <w:next w:val="SectionText"/>
    <w:uiPriority w:val="1"/>
    <w:qFormat/>
    <w:rsid w:val="00066C8A"/>
    <w:pPr>
      <w:spacing w:after="120"/>
      <w:ind w:left="284"/>
    </w:pPr>
    <w:rPr>
      <w:rFonts w:cs="Arial"/>
      <w:color w:val="808285"/>
      <w:sz w:val="40"/>
    </w:rPr>
  </w:style>
  <w:style w:type="paragraph" w:customStyle="1" w:styleId="SectionNumber">
    <w:name w:val="*SectionNumber"/>
    <w:basedOn w:val="Normal"/>
    <w:uiPriority w:val="1"/>
    <w:qFormat/>
    <w:rsid w:val="00066C8A"/>
    <w:pPr>
      <w:jc w:val="center"/>
    </w:pPr>
    <w:rPr>
      <w:rFonts w:ascii="Arial Black" w:hAnsi="Arial Black"/>
      <w:color w:val="FFFFFF" w:themeColor="background1"/>
      <w:sz w:val="72"/>
    </w:rPr>
  </w:style>
  <w:style w:type="paragraph" w:customStyle="1" w:styleId="SectionStripe">
    <w:name w:val="*SectionStripe"/>
    <w:basedOn w:val="Normal"/>
    <w:uiPriority w:val="1"/>
    <w:qFormat/>
    <w:rsid w:val="00066C8A"/>
    <w:pPr>
      <w:jc w:val="right"/>
    </w:pPr>
    <w:rPr>
      <w:rFonts w:cs="Arial"/>
      <w:color w:val="FFFFFF" w:themeColor="background1"/>
      <w:sz w:val="40"/>
    </w:rPr>
  </w:style>
  <w:style w:type="paragraph" w:customStyle="1" w:styleId="SectionTheme">
    <w:name w:val="*SectionTheme"/>
    <w:basedOn w:val="Normal"/>
    <w:next w:val="Heading40"/>
    <w:uiPriority w:val="1"/>
    <w:qFormat/>
    <w:rsid w:val="00066C8A"/>
    <w:rPr>
      <w:rFonts w:cs="Arial"/>
      <w:color w:val="005882"/>
      <w:sz w:val="36"/>
    </w:rPr>
  </w:style>
  <w:style w:type="paragraph" w:customStyle="1" w:styleId="Subheading">
    <w:name w:val="*Subheading"/>
    <w:basedOn w:val="BodyText"/>
    <w:next w:val="BodyText"/>
    <w:uiPriority w:val="1"/>
    <w:rsid w:val="00066C8A"/>
    <w:pPr>
      <w:keepNext/>
      <w:spacing w:before="240" w:after="60"/>
    </w:pPr>
    <w:rPr>
      <w:b/>
      <w:color w:val="auto"/>
    </w:rPr>
  </w:style>
  <w:style w:type="paragraph" w:customStyle="1" w:styleId="Subheading2">
    <w:name w:val="*Subheading 2"/>
    <w:basedOn w:val="Subheading"/>
    <w:next w:val="BodyText"/>
    <w:uiPriority w:val="1"/>
    <w:qFormat/>
    <w:rsid w:val="00066C8A"/>
    <w:rPr>
      <w:i/>
    </w:rPr>
  </w:style>
  <w:style w:type="paragraph" w:customStyle="1" w:styleId="TableCaptionAuto">
    <w:name w:val="*Table Caption Auto#"/>
    <w:basedOn w:val="TableFigureCaption"/>
    <w:next w:val="BodyText"/>
    <w:uiPriority w:val="1"/>
    <w:rsid w:val="00066C8A"/>
    <w:pPr>
      <w:numPr>
        <w:numId w:val="38"/>
      </w:numPr>
      <w:tabs>
        <w:tab w:val="clear" w:pos="432"/>
        <w:tab w:val="left" w:pos="1080"/>
      </w:tabs>
    </w:pPr>
  </w:style>
  <w:style w:type="paragraph" w:customStyle="1" w:styleId="TableText10Single">
    <w:name w:val="*Table Text 10 Single"/>
    <w:basedOn w:val="BodyText"/>
    <w:uiPriority w:val="1"/>
    <w:rsid w:val="00066C8A"/>
    <w:pPr>
      <w:spacing w:after="0"/>
    </w:pPr>
    <w:rPr>
      <w:sz w:val="20"/>
    </w:rPr>
  </w:style>
  <w:style w:type="paragraph" w:customStyle="1" w:styleId="TableText10Double">
    <w:name w:val="*Table Text 10 Double"/>
    <w:basedOn w:val="TableText10Single"/>
    <w:uiPriority w:val="1"/>
    <w:rsid w:val="00770ADD"/>
    <w:pPr>
      <w:spacing w:after="60"/>
    </w:pPr>
  </w:style>
  <w:style w:type="paragraph" w:customStyle="1" w:styleId="TableText10BoldDouble">
    <w:name w:val="*Table Text 10 Bold Double"/>
    <w:basedOn w:val="TableText10Double"/>
    <w:uiPriority w:val="1"/>
    <w:qFormat/>
    <w:rsid w:val="00066C8A"/>
    <w:rPr>
      <w:b/>
    </w:rPr>
  </w:style>
  <w:style w:type="paragraph" w:customStyle="1" w:styleId="TableHeading10">
    <w:name w:val="*Table Heading 10"/>
    <w:basedOn w:val="TableText10BoldDouble"/>
    <w:uiPriority w:val="1"/>
    <w:qFormat/>
    <w:rsid w:val="00066C8A"/>
  </w:style>
  <w:style w:type="paragraph" w:customStyle="1" w:styleId="TableText11Single">
    <w:name w:val="*Table Text 11 Single"/>
    <w:basedOn w:val="TableText10Single"/>
    <w:uiPriority w:val="1"/>
    <w:rsid w:val="00066C8A"/>
    <w:rPr>
      <w:sz w:val="22"/>
    </w:rPr>
  </w:style>
  <w:style w:type="paragraph" w:customStyle="1" w:styleId="TableText11Double">
    <w:name w:val="*Table Text 11 Double"/>
    <w:basedOn w:val="TableText11Single"/>
    <w:uiPriority w:val="1"/>
    <w:rsid w:val="00066C8A"/>
    <w:pPr>
      <w:spacing w:after="60"/>
    </w:pPr>
  </w:style>
  <w:style w:type="paragraph" w:customStyle="1" w:styleId="TableText11BoldDouble">
    <w:name w:val="*Table Text 11 Bold Double"/>
    <w:basedOn w:val="TableText11Double"/>
    <w:uiPriority w:val="1"/>
    <w:qFormat/>
    <w:rsid w:val="00066C8A"/>
    <w:rPr>
      <w:b/>
    </w:rPr>
  </w:style>
  <w:style w:type="paragraph" w:customStyle="1" w:styleId="TableHeading11">
    <w:name w:val="*Table Heading 11"/>
    <w:basedOn w:val="TableText11BoldDouble"/>
    <w:uiPriority w:val="1"/>
    <w:rsid w:val="00066C8A"/>
  </w:style>
  <w:style w:type="paragraph" w:customStyle="1" w:styleId="TableText8Single">
    <w:name w:val="*Table Text 8 Single"/>
    <w:basedOn w:val="TableText10Single"/>
    <w:uiPriority w:val="1"/>
    <w:rsid w:val="00066C8A"/>
    <w:rPr>
      <w:sz w:val="16"/>
    </w:rPr>
  </w:style>
  <w:style w:type="paragraph" w:customStyle="1" w:styleId="TableText8Double">
    <w:name w:val="*Table Text 8 Double"/>
    <w:basedOn w:val="TableText8Single"/>
    <w:uiPriority w:val="1"/>
    <w:rsid w:val="00066C8A"/>
    <w:pPr>
      <w:spacing w:after="60"/>
    </w:pPr>
  </w:style>
  <w:style w:type="paragraph" w:customStyle="1" w:styleId="TableText8BoldDouble">
    <w:name w:val="*Table Text 8 Bold Double"/>
    <w:basedOn w:val="TableText8Double"/>
    <w:uiPriority w:val="1"/>
    <w:qFormat/>
    <w:rsid w:val="00066C8A"/>
    <w:rPr>
      <w:b/>
    </w:rPr>
  </w:style>
  <w:style w:type="paragraph" w:customStyle="1" w:styleId="TableHeading8">
    <w:name w:val="*Table Heading 8"/>
    <w:basedOn w:val="TableText8BoldDouble"/>
    <w:uiPriority w:val="1"/>
    <w:rsid w:val="00066C8A"/>
  </w:style>
  <w:style w:type="paragraph" w:customStyle="1" w:styleId="TableText9BoldDouble">
    <w:name w:val="*Table Text 9 Bold Double"/>
    <w:basedOn w:val="TableText10BoldDouble"/>
    <w:uiPriority w:val="1"/>
    <w:qFormat/>
    <w:rsid w:val="00066C8A"/>
    <w:rPr>
      <w:sz w:val="18"/>
    </w:rPr>
  </w:style>
  <w:style w:type="paragraph" w:customStyle="1" w:styleId="TableHeading9">
    <w:name w:val="*Table Heading 9"/>
    <w:basedOn w:val="TableText9BoldDouble"/>
    <w:uiPriority w:val="1"/>
    <w:qFormat/>
    <w:rsid w:val="00066C8A"/>
  </w:style>
  <w:style w:type="paragraph" w:customStyle="1" w:styleId="TableSubheading10">
    <w:name w:val="*Table Subheading 10"/>
    <w:basedOn w:val="Normal"/>
    <w:uiPriority w:val="1"/>
    <w:rsid w:val="00066C8A"/>
    <w:pPr>
      <w:keepNext/>
    </w:pPr>
    <w:rPr>
      <w:b/>
      <w:color w:val="000000" w:themeColor="text1"/>
      <w:sz w:val="20"/>
    </w:rPr>
  </w:style>
  <w:style w:type="paragraph" w:customStyle="1" w:styleId="TableSubheading11">
    <w:name w:val="*Table Subheading 11"/>
    <w:basedOn w:val="TableSubheading10"/>
    <w:uiPriority w:val="1"/>
    <w:rsid w:val="00066C8A"/>
    <w:rPr>
      <w:sz w:val="22"/>
    </w:rPr>
  </w:style>
  <w:style w:type="paragraph" w:customStyle="1" w:styleId="TableSubheading9">
    <w:name w:val="*Table Subheading 9"/>
    <w:basedOn w:val="TableSubheading10"/>
    <w:uiPriority w:val="1"/>
    <w:qFormat/>
    <w:rsid w:val="00066C8A"/>
    <w:rPr>
      <w:sz w:val="18"/>
    </w:rPr>
  </w:style>
  <w:style w:type="paragraph" w:customStyle="1" w:styleId="TableSubheading8">
    <w:name w:val="*Table Subheading 8"/>
    <w:basedOn w:val="TableSubheading9"/>
    <w:uiPriority w:val="1"/>
    <w:rsid w:val="00066C8A"/>
    <w:rPr>
      <w:sz w:val="16"/>
    </w:rPr>
  </w:style>
  <w:style w:type="paragraph" w:customStyle="1" w:styleId="TableText10Bold">
    <w:name w:val="*Table Text 10 Bold"/>
    <w:basedOn w:val="TableText10Single"/>
    <w:uiPriority w:val="1"/>
    <w:rsid w:val="00066C8A"/>
    <w:rPr>
      <w:b/>
    </w:rPr>
  </w:style>
  <w:style w:type="paragraph" w:customStyle="1" w:styleId="TableText10BoldSingle">
    <w:name w:val="*Table Text 10 Bold Single"/>
    <w:basedOn w:val="TableText10Single"/>
    <w:uiPriority w:val="1"/>
    <w:qFormat/>
    <w:rsid w:val="00066C8A"/>
    <w:rPr>
      <w:b/>
    </w:rPr>
  </w:style>
  <w:style w:type="paragraph" w:customStyle="1" w:styleId="TableText10Bullet1Double">
    <w:name w:val="*Table Text 10 Bullet #1 Double"/>
    <w:basedOn w:val="TableText10Bullet1Single"/>
    <w:uiPriority w:val="1"/>
    <w:rsid w:val="00066C8A"/>
    <w:pPr>
      <w:spacing w:after="60"/>
    </w:pPr>
  </w:style>
  <w:style w:type="paragraph" w:customStyle="1" w:styleId="TableText10Bullet2Single">
    <w:name w:val="*Table Text 10 Bullet #2 Single"/>
    <w:uiPriority w:val="1"/>
    <w:rsid w:val="00197E83"/>
    <w:pPr>
      <w:numPr>
        <w:numId w:val="57"/>
      </w:numPr>
      <w:tabs>
        <w:tab w:val="left" w:pos="432"/>
      </w:tabs>
      <w:spacing w:after="20" w:line="240" w:lineRule="auto"/>
      <w:ind w:left="432" w:hanging="216"/>
    </w:pPr>
    <w:rPr>
      <w:rFonts w:ascii="Arial" w:eastAsia="PMingLiU" w:hAnsi="Arial" w:cs="Times New Roman"/>
      <w:color w:val="000000"/>
      <w:sz w:val="20"/>
      <w:szCs w:val="20"/>
      <w:lang w:val="en-GB" w:bidi="ar-DZ"/>
    </w:rPr>
  </w:style>
  <w:style w:type="paragraph" w:customStyle="1" w:styleId="TableText10Bullet2Double">
    <w:name w:val="*Table Text 10 Bullet #2 Double"/>
    <w:basedOn w:val="TableText10Bullet2Single"/>
    <w:uiPriority w:val="1"/>
    <w:rsid w:val="00066C8A"/>
    <w:pPr>
      <w:numPr>
        <w:numId w:val="56"/>
      </w:numPr>
      <w:tabs>
        <w:tab w:val="clear" w:pos="432"/>
      </w:tabs>
      <w:spacing w:after="60"/>
    </w:pPr>
  </w:style>
  <w:style w:type="paragraph" w:customStyle="1" w:styleId="TableText10Bullet3Single">
    <w:name w:val="*Table Text 10 Bullet #3 Single"/>
    <w:basedOn w:val="TableText10Bullet1Single"/>
    <w:uiPriority w:val="1"/>
    <w:qFormat/>
    <w:rsid w:val="00197E83"/>
    <w:pPr>
      <w:tabs>
        <w:tab w:val="clear" w:pos="216"/>
      </w:tabs>
      <w:ind w:left="648"/>
    </w:pPr>
  </w:style>
  <w:style w:type="paragraph" w:customStyle="1" w:styleId="TableText10Bullet3Double">
    <w:name w:val="*Table Text 10 Bullet #3 Double"/>
    <w:basedOn w:val="TableText10Bullet3Single"/>
    <w:uiPriority w:val="1"/>
    <w:qFormat/>
    <w:rsid w:val="00066C8A"/>
    <w:pPr>
      <w:spacing w:after="60"/>
    </w:pPr>
  </w:style>
  <w:style w:type="paragraph" w:customStyle="1" w:styleId="TableText11Bold">
    <w:name w:val="*Table Text 11 Bold"/>
    <w:basedOn w:val="TableText11Single"/>
    <w:uiPriority w:val="1"/>
    <w:rsid w:val="00066C8A"/>
    <w:rPr>
      <w:b/>
    </w:rPr>
  </w:style>
  <w:style w:type="paragraph" w:customStyle="1" w:styleId="TableText11BoldSingle">
    <w:name w:val="*Table Text 11 Bold Single"/>
    <w:basedOn w:val="TableText11Single"/>
    <w:uiPriority w:val="1"/>
    <w:qFormat/>
    <w:rsid w:val="00066C8A"/>
    <w:rPr>
      <w:b/>
    </w:rPr>
  </w:style>
  <w:style w:type="paragraph" w:customStyle="1" w:styleId="TableText11Bullet1Double">
    <w:name w:val="*Table Text 11 Bullet #1 Double"/>
    <w:basedOn w:val="TableText10Bullet1Double"/>
    <w:uiPriority w:val="1"/>
    <w:qFormat/>
    <w:rsid w:val="00066C8A"/>
    <w:rPr>
      <w:sz w:val="22"/>
    </w:rPr>
  </w:style>
  <w:style w:type="paragraph" w:customStyle="1" w:styleId="TableText11Bullet1Single">
    <w:name w:val="*Table Text 11 Bullet #1 Single"/>
    <w:basedOn w:val="TableText10Bullet1Single"/>
    <w:uiPriority w:val="1"/>
    <w:qFormat/>
    <w:rsid w:val="00066C8A"/>
    <w:rPr>
      <w:sz w:val="22"/>
    </w:rPr>
  </w:style>
  <w:style w:type="paragraph" w:customStyle="1" w:styleId="TableText11Bullet2Double">
    <w:name w:val="*Table Text 11 Bullet #2 Double"/>
    <w:basedOn w:val="TableText10Bullet2Double"/>
    <w:uiPriority w:val="1"/>
    <w:qFormat/>
    <w:rsid w:val="00066C8A"/>
    <w:pPr>
      <w:ind w:left="432" w:hanging="216"/>
    </w:pPr>
    <w:rPr>
      <w:sz w:val="22"/>
    </w:rPr>
  </w:style>
  <w:style w:type="paragraph" w:customStyle="1" w:styleId="TableText11Bullet2Single">
    <w:name w:val="*Table Text 11 Bullet #2 Single"/>
    <w:basedOn w:val="TableText10Bullet2Single"/>
    <w:uiPriority w:val="1"/>
    <w:rsid w:val="00066C8A"/>
    <w:pPr>
      <w:tabs>
        <w:tab w:val="clear" w:pos="1440"/>
      </w:tabs>
    </w:pPr>
    <w:rPr>
      <w:sz w:val="22"/>
    </w:rPr>
  </w:style>
  <w:style w:type="paragraph" w:customStyle="1" w:styleId="TableText11Bullet3Double">
    <w:name w:val="*Table Text 11 Bullet #3 Double"/>
    <w:basedOn w:val="TableText10Bullet3Double"/>
    <w:uiPriority w:val="1"/>
    <w:qFormat/>
    <w:rsid w:val="00066C8A"/>
    <w:rPr>
      <w:sz w:val="22"/>
    </w:rPr>
  </w:style>
  <w:style w:type="paragraph" w:customStyle="1" w:styleId="TableText11Bullet3Single">
    <w:name w:val="*Table Text 11 Bullet #3 Single"/>
    <w:basedOn w:val="TableText10Bullet3Single"/>
    <w:uiPriority w:val="1"/>
    <w:qFormat/>
    <w:rsid w:val="00066C8A"/>
    <w:rPr>
      <w:sz w:val="22"/>
    </w:rPr>
  </w:style>
  <w:style w:type="paragraph" w:customStyle="1" w:styleId="TableText8Bold">
    <w:name w:val="*Table Text 8 Bold"/>
    <w:basedOn w:val="TableText8Single"/>
    <w:uiPriority w:val="1"/>
    <w:rsid w:val="00066C8A"/>
    <w:rPr>
      <w:b/>
    </w:rPr>
  </w:style>
  <w:style w:type="paragraph" w:customStyle="1" w:styleId="TableText8BoldSingle">
    <w:name w:val="*Table Text 8 Bold Single"/>
    <w:basedOn w:val="TableText8Single"/>
    <w:uiPriority w:val="1"/>
    <w:qFormat/>
    <w:rsid w:val="00066C8A"/>
    <w:rPr>
      <w:b/>
    </w:rPr>
  </w:style>
  <w:style w:type="paragraph" w:customStyle="1" w:styleId="TableText8Bullet1Double">
    <w:name w:val="*Table Text 8 Bullet #1 Double"/>
    <w:basedOn w:val="TableText10Bullet1Double"/>
    <w:uiPriority w:val="1"/>
    <w:qFormat/>
    <w:rsid w:val="00066C8A"/>
    <w:rPr>
      <w:sz w:val="16"/>
    </w:rPr>
  </w:style>
  <w:style w:type="paragraph" w:customStyle="1" w:styleId="TableText8Bullet1Single">
    <w:name w:val="*Table Text 8 Bullet #1 Single"/>
    <w:basedOn w:val="TableText10Bullet1Single"/>
    <w:uiPriority w:val="1"/>
    <w:qFormat/>
    <w:rsid w:val="00066C8A"/>
    <w:rPr>
      <w:sz w:val="16"/>
    </w:rPr>
  </w:style>
  <w:style w:type="paragraph" w:customStyle="1" w:styleId="TableText8Bullet2Double">
    <w:name w:val="*Table Text 8 Bullet #2 Double"/>
    <w:basedOn w:val="TableText10Bullet2Double"/>
    <w:uiPriority w:val="1"/>
    <w:qFormat/>
    <w:rsid w:val="00066C8A"/>
    <w:pPr>
      <w:ind w:left="432" w:hanging="216"/>
    </w:pPr>
    <w:rPr>
      <w:sz w:val="16"/>
    </w:rPr>
  </w:style>
  <w:style w:type="paragraph" w:customStyle="1" w:styleId="TableText8Bullet2Single">
    <w:name w:val="*Table Text 8 Bullet #2 Single"/>
    <w:basedOn w:val="TableText10Bullet2Single"/>
    <w:uiPriority w:val="1"/>
    <w:qFormat/>
    <w:rsid w:val="00066C8A"/>
    <w:pPr>
      <w:tabs>
        <w:tab w:val="clear" w:pos="1440"/>
      </w:tabs>
    </w:pPr>
    <w:rPr>
      <w:sz w:val="16"/>
    </w:rPr>
  </w:style>
  <w:style w:type="paragraph" w:customStyle="1" w:styleId="TableText8Bullet3Double">
    <w:name w:val="*Table Text 8 Bullet #3 Double"/>
    <w:basedOn w:val="TableText10Bullet3Double"/>
    <w:uiPriority w:val="1"/>
    <w:qFormat/>
    <w:rsid w:val="00066C8A"/>
    <w:rPr>
      <w:sz w:val="16"/>
    </w:rPr>
  </w:style>
  <w:style w:type="paragraph" w:customStyle="1" w:styleId="TableText8Bullet3Single">
    <w:name w:val="*Table Text 8 Bullet #3 Single"/>
    <w:basedOn w:val="TableText10Bullet3Single"/>
    <w:uiPriority w:val="1"/>
    <w:qFormat/>
    <w:rsid w:val="00066C8A"/>
    <w:rPr>
      <w:sz w:val="16"/>
    </w:rPr>
  </w:style>
  <w:style w:type="paragraph" w:customStyle="1" w:styleId="TableText9Bold">
    <w:name w:val="*Table Text 9 Bold"/>
    <w:basedOn w:val="TableText10Bold"/>
    <w:uiPriority w:val="1"/>
    <w:qFormat/>
    <w:rsid w:val="00066C8A"/>
    <w:rPr>
      <w:sz w:val="18"/>
    </w:rPr>
  </w:style>
  <w:style w:type="paragraph" w:customStyle="1" w:styleId="TableText9BoldSingle">
    <w:name w:val="*Table Text 9 Bold Single"/>
    <w:basedOn w:val="TableText10BoldSingle"/>
    <w:uiPriority w:val="1"/>
    <w:qFormat/>
    <w:rsid w:val="00066C8A"/>
    <w:rPr>
      <w:sz w:val="18"/>
    </w:rPr>
  </w:style>
  <w:style w:type="paragraph" w:customStyle="1" w:styleId="TableText9Bullet1Double">
    <w:name w:val="*Table Text 9 Bullet #1 Double"/>
    <w:basedOn w:val="TableText10Bullet1Double"/>
    <w:uiPriority w:val="1"/>
    <w:qFormat/>
    <w:rsid w:val="00066C8A"/>
    <w:rPr>
      <w:sz w:val="18"/>
    </w:rPr>
  </w:style>
  <w:style w:type="paragraph" w:customStyle="1" w:styleId="TableText9Bullet1Single">
    <w:name w:val="*Table Text 9 Bullet #1 Single"/>
    <w:basedOn w:val="TableText10Bullet1Single"/>
    <w:uiPriority w:val="1"/>
    <w:qFormat/>
    <w:rsid w:val="00066C8A"/>
    <w:rPr>
      <w:sz w:val="18"/>
    </w:rPr>
  </w:style>
  <w:style w:type="paragraph" w:customStyle="1" w:styleId="TableText9Bullet2Double">
    <w:name w:val="*Table Text 9 Bullet #2 Double"/>
    <w:basedOn w:val="TableText10Bullet2Double"/>
    <w:uiPriority w:val="1"/>
    <w:qFormat/>
    <w:rsid w:val="00066C8A"/>
    <w:pPr>
      <w:ind w:left="432" w:hanging="216"/>
    </w:pPr>
    <w:rPr>
      <w:sz w:val="18"/>
    </w:rPr>
  </w:style>
  <w:style w:type="paragraph" w:customStyle="1" w:styleId="TableText9Bullet2Single">
    <w:name w:val="*Table Text 9 Bullet #2 Single"/>
    <w:basedOn w:val="TableText10Bullet2Single"/>
    <w:uiPriority w:val="1"/>
    <w:qFormat/>
    <w:rsid w:val="00066C8A"/>
    <w:pPr>
      <w:tabs>
        <w:tab w:val="clear" w:pos="1440"/>
      </w:tabs>
    </w:pPr>
    <w:rPr>
      <w:sz w:val="18"/>
    </w:rPr>
  </w:style>
  <w:style w:type="paragraph" w:customStyle="1" w:styleId="TableText9Bullet3Double">
    <w:name w:val="*Table Text 9 Bullet #3 Double"/>
    <w:basedOn w:val="TableText10Bullet3Double"/>
    <w:uiPriority w:val="1"/>
    <w:qFormat/>
    <w:rsid w:val="00066C8A"/>
    <w:rPr>
      <w:sz w:val="18"/>
    </w:rPr>
  </w:style>
  <w:style w:type="paragraph" w:customStyle="1" w:styleId="TableText9Bullet3Single">
    <w:name w:val="*Table Text 9 Bullet #3 Single"/>
    <w:basedOn w:val="TableText10Bullet3Single"/>
    <w:uiPriority w:val="1"/>
    <w:qFormat/>
    <w:rsid w:val="00066C8A"/>
    <w:rPr>
      <w:sz w:val="18"/>
    </w:rPr>
  </w:style>
  <w:style w:type="paragraph" w:customStyle="1" w:styleId="TableText9Double">
    <w:name w:val="*Table Text 9 Double"/>
    <w:basedOn w:val="TableText10Double"/>
    <w:uiPriority w:val="1"/>
    <w:qFormat/>
    <w:rsid w:val="00066C8A"/>
    <w:rPr>
      <w:sz w:val="18"/>
    </w:rPr>
  </w:style>
  <w:style w:type="paragraph" w:customStyle="1" w:styleId="TableText9Single">
    <w:name w:val="*Table Text 9 Single"/>
    <w:basedOn w:val="TableText10Single"/>
    <w:uiPriority w:val="1"/>
    <w:qFormat/>
    <w:rsid w:val="00066C8A"/>
    <w:rPr>
      <w:sz w:val="18"/>
    </w:rPr>
  </w:style>
  <w:style w:type="paragraph" w:customStyle="1" w:styleId="Website">
    <w:name w:val="*Website"/>
    <w:basedOn w:val="BodyText"/>
    <w:next w:val="BodyText"/>
    <w:uiPriority w:val="1"/>
    <w:rsid w:val="00066C8A"/>
    <w:pPr>
      <w:ind w:left="1080" w:hanging="1080"/>
    </w:pPr>
  </w:style>
  <w:style w:type="paragraph" w:customStyle="1" w:styleId="AltNumbers0">
    <w:name w:val="~Alt Numbers"/>
    <w:basedOn w:val="AltNumbers"/>
    <w:uiPriority w:val="1"/>
    <w:rsid w:val="00066C8A"/>
    <w:pPr>
      <w:shd w:val="clear" w:color="auto" w:fill="DBDCDD"/>
    </w:pPr>
    <w:rPr>
      <w:color w:val="auto"/>
    </w:rPr>
  </w:style>
  <w:style w:type="paragraph" w:customStyle="1" w:styleId="AltNumbersBold0">
    <w:name w:val="~Alt Numbers Bold"/>
    <w:basedOn w:val="AltNumbersBold"/>
    <w:uiPriority w:val="1"/>
    <w:rsid w:val="00066C8A"/>
    <w:pPr>
      <w:shd w:val="clear" w:color="auto" w:fill="DBDCDD"/>
    </w:pPr>
    <w:rPr>
      <w:color w:val="auto"/>
    </w:rPr>
  </w:style>
  <w:style w:type="paragraph" w:customStyle="1" w:styleId="AltNumbersDouble0">
    <w:name w:val="~Alt Numbers Double"/>
    <w:basedOn w:val="AltNumbersDouble"/>
    <w:uiPriority w:val="1"/>
    <w:rsid w:val="00066C8A"/>
    <w:pPr>
      <w:shd w:val="clear" w:color="auto" w:fill="DBDCDD"/>
    </w:pPr>
    <w:rPr>
      <w:color w:val="auto"/>
    </w:rPr>
  </w:style>
  <w:style w:type="paragraph" w:customStyle="1" w:styleId="BlindParagraph0">
    <w:name w:val="~Blind Paragraph"/>
    <w:basedOn w:val="Normal"/>
    <w:uiPriority w:val="1"/>
    <w:rsid w:val="00066C8A"/>
    <w:pPr>
      <w:shd w:val="clear" w:color="auto" w:fill="DBDCDD"/>
      <w:tabs>
        <w:tab w:val="center" w:pos="4320"/>
        <w:tab w:val="right" w:pos="8640"/>
      </w:tabs>
      <w:spacing w:line="80" w:lineRule="exact"/>
    </w:pPr>
    <w:rPr>
      <w:color w:val="auto"/>
      <w:sz w:val="4"/>
      <w:szCs w:val="4"/>
    </w:rPr>
  </w:style>
  <w:style w:type="paragraph" w:customStyle="1" w:styleId="BodySingle0">
    <w:name w:val="~Body Single"/>
    <w:basedOn w:val="BodySingle"/>
    <w:uiPriority w:val="1"/>
    <w:rsid w:val="00066C8A"/>
    <w:pPr>
      <w:shd w:val="clear" w:color="auto" w:fill="DBDCDD"/>
    </w:pPr>
    <w:rPr>
      <w:color w:val="auto"/>
    </w:rPr>
  </w:style>
  <w:style w:type="paragraph" w:customStyle="1" w:styleId="BodyText0">
    <w:name w:val="~Body Text"/>
    <w:basedOn w:val="BodyText"/>
    <w:uiPriority w:val="1"/>
    <w:rsid w:val="00066C8A"/>
    <w:pPr>
      <w:shd w:val="clear" w:color="auto" w:fill="DBDCDD"/>
    </w:pPr>
    <w:rPr>
      <w:color w:val="auto"/>
    </w:rPr>
  </w:style>
  <w:style w:type="paragraph" w:customStyle="1" w:styleId="BodyTextBold0">
    <w:name w:val="~Body Text Bold"/>
    <w:basedOn w:val="BodyTextBold"/>
    <w:uiPriority w:val="1"/>
    <w:rsid w:val="00066C8A"/>
    <w:pPr>
      <w:shd w:val="clear" w:color="auto" w:fill="DBDCDD"/>
    </w:pPr>
  </w:style>
  <w:style w:type="paragraph" w:customStyle="1" w:styleId="Bullet1Double0">
    <w:name w:val="~Bullet #1 Double"/>
    <w:basedOn w:val="Bullet1Double"/>
    <w:uiPriority w:val="1"/>
    <w:rsid w:val="00066C8A"/>
    <w:pPr>
      <w:numPr>
        <w:numId w:val="41"/>
      </w:numPr>
      <w:shd w:val="clear" w:color="auto" w:fill="DBDCDD"/>
      <w:tabs>
        <w:tab w:val="clear" w:pos="288"/>
        <w:tab w:val="left" w:pos="216"/>
      </w:tabs>
    </w:pPr>
    <w:rPr>
      <w:color w:val="auto"/>
    </w:rPr>
  </w:style>
  <w:style w:type="paragraph" w:customStyle="1" w:styleId="Bullet1Single">
    <w:name w:val="~Bullet #1 Single"/>
    <w:basedOn w:val="BodyText"/>
    <w:uiPriority w:val="1"/>
    <w:rsid w:val="00066C8A"/>
    <w:pPr>
      <w:numPr>
        <w:numId w:val="42"/>
      </w:numPr>
      <w:shd w:val="clear" w:color="auto" w:fill="DBDCDD"/>
      <w:tabs>
        <w:tab w:val="left" w:pos="426"/>
        <w:tab w:val="left" w:pos="720"/>
      </w:tabs>
      <w:spacing w:after="0"/>
    </w:pPr>
    <w:rPr>
      <w:color w:val="auto"/>
    </w:rPr>
  </w:style>
  <w:style w:type="paragraph" w:customStyle="1" w:styleId="Bullet1SubtextDouble0">
    <w:name w:val="~Bullet #1 Subtext Double"/>
    <w:basedOn w:val="Bullet1SubtextDouble"/>
    <w:uiPriority w:val="1"/>
    <w:rsid w:val="00066C8A"/>
    <w:pPr>
      <w:shd w:val="clear" w:color="auto" w:fill="DBDCDD"/>
      <w:ind w:left="0"/>
    </w:pPr>
    <w:rPr>
      <w:color w:val="auto"/>
    </w:rPr>
  </w:style>
  <w:style w:type="paragraph" w:customStyle="1" w:styleId="Bullet1SubtextSingle0">
    <w:name w:val="~Bullet #1 Subtext Single"/>
    <w:basedOn w:val="Bullet1SubtextDouble0"/>
    <w:uiPriority w:val="1"/>
    <w:qFormat/>
    <w:rsid w:val="00066C8A"/>
    <w:pPr>
      <w:spacing w:after="0"/>
      <w:ind w:left="216"/>
    </w:pPr>
  </w:style>
  <w:style w:type="paragraph" w:customStyle="1" w:styleId="Bullet2Double0">
    <w:name w:val="~Bullet #2 Double"/>
    <w:basedOn w:val="Bullet2Double"/>
    <w:uiPriority w:val="1"/>
    <w:rsid w:val="00066C8A"/>
    <w:pPr>
      <w:numPr>
        <w:numId w:val="43"/>
      </w:numPr>
      <w:shd w:val="clear" w:color="auto" w:fill="DBDCDD"/>
      <w:tabs>
        <w:tab w:val="clear" w:pos="576"/>
        <w:tab w:val="left" w:pos="432"/>
      </w:tabs>
    </w:pPr>
    <w:rPr>
      <w:color w:val="auto"/>
    </w:rPr>
  </w:style>
  <w:style w:type="paragraph" w:customStyle="1" w:styleId="Bullet2Single">
    <w:name w:val="~Bullet #2 Single"/>
    <w:basedOn w:val="Bullet2Double0"/>
    <w:uiPriority w:val="1"/>
    <w:rsid w:val="00066C8A"/>
    <w:pPr>
      <w:numPr>
        <w:numId w:val="44"/>
      </w:numPr>
      <w:spacing w:after="0"/>
    </w:pPr>
  </w:style>
  <w:style w:type="paragraph" w:customStyle="1" w:styleId="Bullet2SubtextDouble">
    <w:name w:val="~Bullet #2 Subtext Double"/>
    <w:basedOn w:val="Bullet2SubtextDouble0"/>
    <w:uiPriority w:val="1"/>
    <w:rsid w:val="00066C8A"/>
    <w:pPr>
      <w:numPr>
        <w:numId w:val="45"/>
      </w:numPr>
      <w:shd w:val="clear" w:color="auto" w:fill="DBDCDD"/>
      <w:tabs>
        <w:tab w:val="left" w:pos="720"/>
      </w:tabs>
    </w:pPr>
    <w:rPr>
      <w:color w:val="auto"/>
    </w:rPr>
  </w:style>
  <w:style w:type="paragraph" w:customStyle="1" w:styleId="Bullet2SubtextSingle">
    <w:name w:val="~Bullet #2 Subtext Single"/>
    <w:basedOn w:val="Bullet2SubtextSingle0"/>
    <w:uiPriority w:val="1"/>
    <w:rsid w:val="00066C8A"/>
    <w:pPr>
      <w:numPr>
        <w:numId w:val="46"/>
      </w:numPr>
      <w:shd w:val="clear" w:color="auto" w:fill="DBDCDD"/>
      <w:tabs>
        <w:tab w:val="left" w:pos="720"/>
      </w:tabs>
    </w:pPr>
    <w:rPr>
      <w:color w:val="auto"/>
    </w:rPr>
  </w:style>
  <w:style w:type="paragraph" w:customStyle="1" w:styleId="Bullet3Double0">
    <w:name w:val="~Bullet #3 Double"/>
    <w:basedOn w:val="Bullet3Double"/>
    <w:uiPriority w:val="1"/>
    <w:rsid w:val="00066C8A"/>
    <w:pPr>
      <w:numPr>
        <w:numId w:val="47"/>
      </w:numPr>
      <w:shd w:val="clear" w:color="auto" w:fill="DBDCDD"/>
      <w:tabs>
        <w:tab w:val="clear" w:pos="864"/>
        <w:tab w:val="clear" w:pos="1152"/>
        <w:tab w:val="left" w:pos="648"/>
      </w:tabs>
    </w:pPr>
    <w:rPr>
      <w:color w:val="auto"/>
    </w:rPr>
  </w:style>
  <w:style w:type="paragraph" w:customStyle="1" w:styleId="Bullet3Single">
    <w:name w:val="~Bullet #3 Single"/>
    <w:basedOn w:val="Bullet3Single0"/>
    <w:uiPriority w:val="1"/>
    <w:rsid w:val="00066C8A"/>
    <w:pPr>
      <w:numPr>
        <w:numId w:val="48"/>
      </w:numPr>
      <w:shd w:val="clear" w:color="auto" w:fill="DBDCDD"/>
      <w:tabs>
        <w:tab w:val="clear" w:pos="864"/>
        <w:tab w:val="left" w:pos="648"/>
      </w:tabs>
    </w:pPr>
    <w:rPr>
      <w:color w:val="auto"/>
    </w:rPr>
  </w:style>
  <w:style w:type="paragraph" w:customStyle="1" w:styleId="Bullet3SubtextDouble">
    <w:name w:val="~Bullet #3 Subtext Double"/>
    <w:basedOn w:val="Bullet3SubtextDouble0"/>
    <w:uiPriority w:val="1"/>
    <w:rsid w:val="00066C8A"/>
    <w:pPr>
      <w:numPr>
        <w:numId w:val="49"/>
      </w:numPr>
      <w:shd w:val="clear" w:color="auto" w:fill="DBDCDD"/>
    </w:pPr>
    <w:rPr>
      <w:color w:val="auto"/>
    </w:rPr>
  </w:style>
  <w:style w:type="paragraph" w:customStyle="1" w:styleId="Bullet3SubtextSingle">
    <w:name w:val="~Bullet #3 Subtext Single"/>
    <w:basedOn w:val="Bullet3SubtextSingle0"/>
    <w:uiPriority w:val="1"/>
    <w:rsid w:val="00066C8A"/>
    <w:pPr>
      <w:numPr>
        <w:numId w:val="54"/>
      </w:numPr>
      <w:shd w:val="clear" w:color="auto" w:fill="DBDCDD"/>
    </w:pPr>
    <w:rPr>
      <w:color w:val="auto"/>
    </w:rPr>
  </w:style>
  <w:style w:type="paragraph" w:customStyle="1" w:styleId="Bullet4Double">
    <w:name w:val="~Bullet #4 Double"/>
    <w:uiPriority w:val="1"/>
    <w:rsid w:val="00066C8A"/>
    <w:pPr>
      <w:numPr>
        <w:numId w:val="50"/>
      </w:numPr>
      <w:shd w:val="clear" w:color="auto" w:fill="DBDCDD"/>
      <w:tabs>
        <w:tab w:val="left" w:pos="864"/>
      </w:tabs>
      <w:spacing w:after="120" w:line="240" w:lineRule="auto"/>
    </w:pPr>
    <w:rPr>
      <w:rFonts w:ascii="Arial" w:eastAsia="PMingLiU" w:hAnsi="Arial" w:cs="Times New Roman"/>
      <w:szCs w:val="20"/>
      <w:lang w:val="en-GB" w:bidi="ar-DZ"/>
    </w:rPr>
  </w:style>
  <w:style w:type="paragraph" w:customStyle="1" w:styleId="Bullet4Single">
    <w:name w:val="~Bullet #4 Single"/>
    <w:basedOn w:val="Normal"/>
    <w:uiPriority w:val="1"/>
    <w:rsid w:val="00066C8A"/>
    <w:pPr>
      <w:numPr>
        <w:numId w:val="51"/>
      </w:numPr>
      <w:shd w:val="clear" w:color="auto" w:fill="DBDCDD"/>
      <w:tabs>
        <w:tab w:val="left" w:pos="864"/>
      </w:tabs>
    </w:pPr>
    <w:rPr>
      <w:color w:val="auto"/>
    </w:rPr>
  </w:style>
  <w:style w:type="paragraph" w:customStyle="1" w:styleId="Bullet4SubtextSingle0">
    <w:name w:val="~Bullet #4 Subtext Single"/>
    <w:basedOn w:val="Bullet3SubtextSingle"/>
    <w:uiPriority w:val="1"/>
    <w:qFormat/>
    <w:rsid w:val="00066C8A"/>
    <w:pPr>
      <w:tabs>
        <w:tab w:val="clear" w:pos="1080"/>
        <w:tab w:val="left" w:pos="1440"/>
      </w:tabs>
      <w:ind w:left="864" w:firstLine="0"/>
    </w:pPr>
  </w:style>
  <w:style w:type="paragraph" w:customStyle="1" w:styleId="Bullet4SubtextDouble0">
    <w:name w:val="~Bullet #4 Subtext Double"/>
    <w:basedOn w:val="Bullet4SubtextSingle0"/>
    <w:uiPriority w:val="1"/>
    <w:qFormat/>
    <w:rsid w:val="00066C8A"/>
    <w:pPr>
      <w:spacing w:after="120"/>
    </w:pPr>
  </w:style>
  <w:style w:type="paragraph" w:customStyle="1" w:styleId="Bullet5Double">
    <w:name w:val="~Bullet #5 Double"/>
    <w:basedOn w:val="Bullet5Double0"/>
    <w:uiPriority w:val="1"/>
    <w:rsid w:val="00066C8A"/>
    <w:pPr>
      <w:numPr>
        <w:numId w:val="52"/>
      </w:numPr>
      <w:shd w:val="clear" w:color="auto" w:fill="DBDCDD"/>
      <w:tabs>
        <w:tab w:val="clear" w:pos="1440"/>
        <w:tab w:val="left" w:pos="1080"/>
      </w:tabs>
    </w:pPr>
    <w:rPr>
      <w:color w:val="auto"/>
    </w:rPr>
  </w:style>
  <w:style w:type="paragraph" w:customStyle="1" w:styleId="Bullet5Single">
    <w:name w:val="~Bullet #5 Single"/>
    <w:basedOn w:val="Bullet5Single0"/>
    <w:uiPriority w:val="1"/>
    <w:rsid w:val="00066C8A"/>
    <w:pPr>
      <w:numPr>
        <w:numId w:val="53"/>
      </w:numPr>
      <w:shd w:val="clear" w:color="auto" w:fill="DBDCDD"/>
      <w:tabs>
        <w:tab w:val="clear" w:pos="1440"/>
        <w:tab w:val="left" w:pos="1080"/>
      </w:tabs>
    </w:pPr>
    <w:rPr>
      <w:color w:val="auto"/>
    </w:rPr>
  </w:style>
  <w:style w:type="paragraph" w:customStyle="1" w:styleId="Bullet5SubtextSingle0">
    <w:name w:val="~Bullet #5 Subtext Single"/>
    <w:basedOn w:val="Bullet4SubtextSingle0"/>
    <w:uiPriority w:val="1"/>
    <w:qFormat/>
    <w:rsid w:val="00066C8A"/>
    <w:pPr>
      <w:tabs>
        <w:tab w:val="clear" w:pos="1440"/>
        <w:tab w:val="left" w:pos="1800"/>
      </w:tabs>
    </w:pPr>
  </w:style>
  <w:style w:type="paragraph" w:customStyle="1" w:styleId="Bullet5SubtextDouble0">
    <w:name w:val="~Bullet #5 Subtext Double"/>
    <w:basedOn w:val="Bullet5SubtextSingle0"/>
    <w:uiPriority w:val="1"/>
    <w:qFormat/>
    <w:rsid w:val="00066C8A"/>
    <w:pPr>
      <w:spacing w:after="120"/>
    </w:pPr>
  </w:style>
  <w:style w:type="paragraph" w:customStyle="1" w:styleId="BulletSubnumber">
    <w:name w:val="~Bullet Subnumber"/>
    <w:basedOn w:val="BulletSubnumber0"/>
    <w:uiPriority w:val="1"/>
    <w:rsid w:val="00066C8A"/>
    <w:pPr>
      <w:numPr>
        <w:numId w:val="55"/>
      </w:numPr>
      <w:shd w:val="clear" w:color="auto" w:fill="DBDCDD"/>
      <w:tabs>
        <w:tab w:val="clear" w:pos="720"/>
        <w:tab w:val="left" w:pos="360"/>
      </w:tabs>
    </w:pPr>
  </w:style>
  <w:style w:type="paragraph" w:customStyle="1" w:styleId="Figure0">
    <w:name w:val="~Figure"/>
    <w:basedOn w:val="BodyText0"/>
    <w:uiPriority w:val="1"/>
    <w:qFormat/>
    <w:rsid w:val="00066C8A"/>
    <w:pPr>
      <w:jc w:val="center"/>
    </w:pPr>
  </w:style>
  <w:style w:type="paragraph" w:customStyle="1" w:styleId="Heading11">
    <w:name w:val="~Heading 1"/>
    <w:basedOn w:val="Heading10"/>
    <w:next w:val="BodyText0"/>
    <w:uiPriority w:val="1"/>
    <w:rsid w:val="00C47094"/>
  </w:style>
  <w:style w:type="paragraph" w:customStyle="1" w:styleId="Heading21">
    <w:name w:val="~Heading 2"/>
    <w:basedOn w:val="Heading20"/>
    <w:next w:val="BodyText0"/>
    <w:uiPriority w:val="1"/>
    <w:rsid w:val="00066C8A"/>
  </w:style>
  <w:style w:type="paragraph" w:customStyle="1" w:styleId="Heading31">
    <w:name w:val="~Heading 3"/>
    <w:basedOn w:val="Heading30"/>
    <w:next w:val="BodyText0"/>
    <w:uiPriority w:val="1"/>
    <w:rsid w:val="00066C8A"/>
  </w:style>
  <w:style w:type="paragraph" w:customStyle="1" w:styleId="Heading41">
    <w:name w:val="~Heading 4"/>
    <w:basedOn w:val="Heading40"/>
    <w:next w:val="BodyText0"/>
    <w:uiPriority w:val="1"/>
    <w:rsid w:val="00066C8A"/>
  </w:style>
  <w:style w:type="paragraph" w:customStyle="1" w:styleId="Heading51">
    <w:name w:val="~Heading 5"/>
    <w:basedOn w:val="Heading50"/>
    <w:next w:val="BodyText0"/>
    <w:uiPriority w:val="1"/>
    <w:rsid w:val="00066C8A"/>
  </w:style>
  <w:style w:type="paragraph" w:customStyle="1" w:styleId="Heading61">
    <w:name w:val="~Heading 6"/>
    <w:basedOn w:val="Heading60"/>
    <w:next w:val="BodyText0"/>
    <w:uiPriority w:val="1"/>
    <w:rsid w:val="00066C8A"/>
  </w:style>
  <w:style w:type="paragraph" w:customStyle="1" w:styleId="HeadingManual10">
    <w:name w:val="~Heading Manual#1"/>
    <w:basedOn w:val="HeadingManual1"/>
    <w:next w:val="BodyText0"/>
    <w:uiPriority w:val="1"/>
    <w:rsid w:val="00066C8A"/>
    <w:pPr>
      <w:tabs>
        <w:tab w:val="left" w:pos="907"/>
      </w:tabs>
    </w:pPr>
  </w:style>
  <w:style w:type="paragraph" w:customStyle="1" w:styleId="HeadingManual20">
    <w:name w:val="~Heading Manual#2"/>
    <w:basedOn w:val="HeadingManual2"/>
    <w:next w:val="BodyText0"/>
    <w:uiPriority w:val="1"/>
    <w:rsid w:val="00066C8A"/>
  </w:style>
  <w:style w:type="paragraph" w:customStyle="1" w:styleId="HeadingManual30">
    <w:name w:val="~Heading Manual#3"/>
    <w:basedOn w:val="HeadingManual3"/>
    <w:next w:val="BodyText0"/>
    <w:uiPriority w:val="1"/>
    <w:rsid w:val="00066C8A"/>
  </w:style>
  <w:style w:type="paragraph" w:customStyle="1" w:styleId="HeadingManual40">
    <w:name w:val="~Heading Manual#4"/>
    <w:basedOn w:val="HeadingManual4"/>
    <w:next w:val="BodyText0"/>
    <w:uiPriority w:val="1"/>
    <w:rsid w:val="00066C8A"/>
  </w:style>
  <w:style w:type="paragraph" w:customStyle="1" w:styleId="HeadingManual50">
    <w:name w:val="~Heading Manual#5"/>
    <w:basedOn w:val="HeadingManual5"/>
    <w:next w:val="BodyText0"/>
    <w:uiPriority w:val="1"/>
    <w:rsid w:val="00066C8A"/>
  </w:style>
  <w:style w:type="paragraph" w:customStyle="1" w:styleId="HeadingManual60">
    <w:name w:val="~Heading Manual#6"/>
    <w:basedOn w:val="HeadingManual6"/>
    <w:next w:val="BodyText0"/>
    <w:uiPriority w:val="1"/>
    <w:rsid w:val="00066C8A"/>
    <w:pPr>
      <w:ind w:left="1800" w:hanging="1800"/>
    </w:pPr>
  </w:style>
  <w:style w:type="paragraph" w:customStyle="1" w:styleId="InfoText0">
    <w:name w:val="~Info Text"/>
    <w:basedOn w:val="InfoText"/>
    <w:uiPriority w:val="1"/>
    <w:rsid w:val="00066C8A"/>
    <w:pPr>
      <w:shd w:val="clear" w:color="auto" w:fill="DBDCDD"/>
    </w:pPr>
    <w:rPr>
      <w:color w:val="auto"/>
    </w:rPr>
  </w:style>
  <w:style w:type="paragraph" w:customStyle="1" w:styleId="Numbers1Single0">
    <w:name w:val="~Numbers #1 Single"/>
    <w:basedOn w:val="Numbers1Single"/>
    <w:uiPriority w:val="1"/>
    <w:rsid w:val="008F45CF"/>
    <w:pPr>
      <w:shd w:val="clear" w:color="auto" w:fill="D9D9D9" w:themeFill="background1" w:themeFillShade="D9"/>
    </w:pPr>
  </w:style>
  <w:style w:type="paragraph" w:customStyle="1" w:styleId="Numbers0">
    <w:name w:val="~Numbers"/>
    <w:basedOn w:val="Numbers1Single0"/>
    <w:uiPriority w:val="1"/>
    <w:qFormat/>
    <w:rsid w:val="008F45CF"/>
  </w:style>
  <w:style w:type="paragraph" w:customStyle="1" w:styleId="Numbers1Double0">
    <w:name w:val="~Numbers #1 Double"/>
    <w:basedOn w:val="Numbers1Double"/>
    <w:uiPriority w:val="1"/>
    <w:qFormat/>
    <w:rsid w:val="008F45CF"/>
    <w:pPr>
      <w:shd w:val="clear" w:color="auto" w:fill="D9D9D9" w:themeFill="background1" w:themeFillShade="D9"/>
    </w:pPr>
  </w:style>
  <w:style w:type="paragraph" w:customStyle="1" w:styleId="Numbers2Double0">
    <w:name w:val="~Numbers #2 Double"/>
    <w:basedOn w:val="Numbers2Double"/>
    <w:uiPriority w:val="1"/>
    <w:qFormat/>
    <w:rsid w:val="008F45CF"/>
    <w:pPr>
      <w:shd w:val="clear" w:color="auto" w:fill="D9D9D9" w:themeFill="background1" w:themeFillShade="D9"/>
    </w:pPr>
  </w:style>
  <w:style w:type="paragraph" w:customStyle="1" w:styleId="Numbers2Single0">
    <w:name w:val="~Numbers #2 Single"/>
    <w:basedOn w:val="Numbers2Single"/>
    <w:uiPriority w:val="1"/>
    <w:qFormat/>
    <w:rsid w:val="008F45CF"/>
    <w:pPr>
      <w:shd w:val="clear" w:color="auto" w:fill="D9D9D9" w:themeFill="background1" w:themeFillShade="D9"/>
    </w:pPr>
  </w:style>
  <w:style w:type="paragraph" w:customStyle="1" w:styleId="Numbers3Double0">
    <w:name w:val="~Numbers #3 Double"/>
    <w:basedOn w:val="Numbers3Double"/>
    <w:uiPriority w:val="1"/>
    <w:qFormat/>
    <w:rsid w:val="008F45CF"/>
    <w:pPr>
      <w:shd w:val="clear" w:color="auto" w:fill="D9D9D9" w:themeFill="background1" w:themeFillShade="D9"/>
    </w:pPr>
  </w:style>
  <w:style w:type="paragraph" w:customStyle="1" w:styleId="Numbers3Single0">
    <w:name w:val="~Numbers #3 Single"/>
    <w:basedOn w:val="Numbers3Single"/>
    <w:uiPriority w:val="1"/>
    <w:qFormat/>
    <w:rsid w:val="008F45CF"/>
    <w:pPr>
      <w:shd w:val="clear" w:color="auto" w:fill="D9D9D9" w:themeFill="background1" w:themeFillShade="D9"/>
    </w:pPr>
  </w:style>
  <w:style w:type="paragraph" w:customStyle="1" w:styleId="Numbers4Double0">
    <w:name w:val="~Numbers #4 Double"/>
    <w:basedOn w:val="Numbers4Double"/>
    <w:uiPriority w:val="1"/>
    <w:qFormat/>
    <w:rsid w:val="008F45CF"/>
    <w:pPr>
      <w:shd w:val="clear" w:color="auto" w:fill="D9D9D9" w:themeFill="background1" w:themeFillShade="D9"/>
    </w:pPr>
  </w:style>
  <w:style w:type="paragraph" w:customStyle="1" w:styleId="Numbers4Single0">
    <w:name w:val="~Numbers #4 Single"/>
    <w:basedOn w:val="Numbers4Single"/>
    <w:uiPriority w:val="1"/>
    <w:qFormat/>
    <w:rsid w:val="008F45CF"/>
    <w:pPr>
      <w:shd w:val="clear" w:color="auto" w:fill="D9D9D9" w:themeFill="background1" w:themeFillShade="D9"/>
    </w:pPr>
  </w:style>
  <w:style w:type="paragraph" w:customStyle="1" w:styleId="Numbers5Double0">
    <w:name w:val="~Numbers #5 Double"/>
    <w:basedOn w:val="Numbers5Double"/>
    <w:uiPriority w:val="1"/>
    <w:qFormat/>
    <w:rsid w:val="008F45CF"/>
    <w:pPr>
      <w:shd w:val="clear" w:color="auto" w:fill="D9D9D9" w:themeFill="background1" w:themeFillShade="D9"/>
    </w:pPr>
  </w:style>
  <w:style w:type="paragraph" w:customStyle="1" w:styleId="Numbers5Single0">
    <w:name w:val="~Numbers #5 Single"/>
    <w:basedOn w:val="Numbers5Single"/>
    <w:uiPriority w:val="1"/>
    <w:qFormat/>
    <w:rsid w:val="008F45CF"/>
    <w:pPr>
      <w:shd w:val="clear" w:color="auto" w:fill="D9D9D9" w:themeFill="background1" w:themeFillShade="D9"/>
    </w:pPr>
  </w:style>
  <w:style w:type="paragraph" w:customStyle="1" w:styleId="NumbersAuto">
    <w:name w:val="~Numbers (Auto)"/>
    <w:basedOn w:val="NumbersAutoSingle"/>
    <w:uiPriority w:val="1"/>
    <w:rsid w:val="008F45CF"/>
    <w:pPr>
      <w:numPr>
        <w:numId w:val="6"/>
      </w:numPr>
      <w:shd w:val="clear" w:color="auto" w:fill="DBDCDD"/>
    </w:pPr>
  </w:style>
  <w:style w:type="paragraph" w:customStyle="1" w:styleId="NumbersAutoBold0">
    <w:name w:val="~Numbers (Auto) Bold"/>
    <w:basedOn w:val="NumbersAutoBoldDouble"/>
    <w:uiPriority w:val="1"/>
    <w:rsid w:val="008F45CF"/>
    <w:pPr>
      <w:numPr>
        <w:numId w:val="5"/>
      </w:numPr>
      <w:shd w:val="clear" w:color="auto" w:fill="D9D9D9" w:themeFill="background1" w:themeFillShade="D9"/>
    </w:pPr>
  </w:style>
  <w:style w:type="paragraph" w:customStyle="1" w:styleId="NumbersAutoDouble1">
    <w:name w:val="~Numbers (Auto) Double"/>
    <w:basedOn w:val="NumbersAuto"/>
    <w:uiPriority w:val="1"/>
    <w:rsid w:val="008F45CF"/>
    <w:pPr>
      <w:spacing w:after="120"/>
    </w:pPr>
  </w:style>
  <w:style w:type="paragraph" w:customStyle="1" w:styleId="NumbersBold0">
    <w:name w:val="~Numbers Bold"/>
    <w:basedOn w:val="NumbersBold"/>
    <w:uiPriority w:val="1"/>
    <w:rsid w:val="008F45CF"/>
    <w:pPr>
      <w:shd w:val="clear" w:color="auto" w:fill="DBDCDD"/>
    </w:pPr>
  </w:style>
  <w:style w:type="paragraph" w:customStyle="1" w:styleId="NumbersDouble0">
    <w:name w:val="~Numbers Double"/>
    <w:basedOn w:val="Numbers1Double0"/>
    <w:uiPriority w:val="1"/>
    <w:rsid w:val="008F45CF"/>
  </w:style>
  <w:style w:type="paragraph" w:customStyle="1" w:styleId="Subheading0">
    <w:name w:val="~Subheading"/>
    <w:basedOn w:val="Subheading"/>
    <w:next w:val="BodyText0"/>
    <w:uiPriority w:val="1"/>
    <w:rsid w:val="00066C8A"/>
    <w:pPr>
      <w:shd w:val="clear" w:color="auto" w:fill="DBDCDD"/>
    </w:pPr>
  </w:style>
  <w:style w:type="paragraph" w:customStyle="1" w:styleId="TableText10Bold0">
    <w:name w:val="~Table Text 10 Bold"/>
    <w:basedOn w:val="TableText10Bold"/>
    <w:uiPriority w:val="1"/>
    <w:rsid w:val="00066C8A"/>
    <w:pPr>
      <w:shd w:val="clear" w:color="auto" w:fill="DBDCDD"/>
    </w:pPr>
    <w:rPr>
      <w:color w:val="auto"/>
    </w:rPr>
  </w:style>
  <w:style w:type="paragraph" w:customStyle="1" w:styleId="TableHeading100">
    <w:name w:val="~Table Heading 10"/>
    <w:basedOn w:val="TableText10Bold0"/>
    <w:uiPriority w:val="1"/>
    <w:rsid w:val="00066C8A"/>
    <w:pPr>
      <w:keepNext/>
      <w:jc w:val="center"/>
    </w:pPr>
  </w:style>
  <w:style w:type="paragraph" w:customStyle="1" w:styleId="TableHeading110">
    <w:name w:val="~Table Heading 11"/>
    <w:basedOn w:val="TableHeading100"/>
    <w:uiPriority w:val="1"/>
    <w:rsid w:val="00066C8A"/>
    <w:rPr>
      <w:sz w:val="22"/>
    </w:rPr>
  </w:style>
  <w:style w:type="paragraph" w:customStyle="1" w:styleId="TableHeading80">
    <w:name w:val="~Table Heading 8"/>
    <w:basedOn w:val="TableHeading100"/>
    <w:uiPriority w:val="1"/>
    <w:rsid w:val="00066C8A"/>
    <w:rPr>
      <w:sz w:val="16"/>
    </w:rPr>
  </w:style>
  <w:style w:type="paragraph" w:customStyle="1" w:styleId="TableHeading90">
    <w:name w:val="~Table Heading 9"/>
    <w:basedOn w:val="TableHeading100"/>
    <w:uiPriority w:val="1"/>
    <w:qFormat/>
    <w:rsid w:val="00066C8A"/>
    <w:rPr>
      <w:sz w:val="18"/>
    </w:rPr>
  </w:style>
  <w:style w:type="paragraph" w:customStyle="1" w:styleId="TableofContents0">
    <w:name w:val="~Table of Contents"/>
    <w:basedOn w:val="TableofContents"/>
    <w:next w:val="BodyText0"/>
    <w:uiPriority w:val="1"/>
    <w:rsid w:val="00066C8A"/>
    <w:pPr>
      <w:shd w:val="clear" w:color="auto" w:fill="DBDCDD"/>
    </w:pPr>
  </w:style>
  <w:style w:type="paragraph" w:customStyle="1" w:styleId="TableText10BoldDouble0">
    <w:name w:val="~Table Text 10 Bold Double"/>
    <w:basedOn w:val="TableText10BoldDouble"/>
    <w:uiPriority w:val="1"/>
    <w:rsid w:val="00066C8A"/>
    <w:pPr>
      <w:shd w:val="clear" w:color="auto" w:fill="DBDCDD"/>
    </w:pPr>
  </w:style>
  <w:style w:type="paragraph" w:customStyle="1" w:styleId="TableText10BoldSingle0">
    <w:name w:val="~Table Text 10 Bold Single"/>
    <w:basedOn w:val="TableText10BoldSingle"/>
    <w:uiPriority w:val="1"/>
    <w:rsid w:val="00066C8A"/>
    <w:pPr>
      <w:shd w:val="clear" w:color="auto" w:fill="DBDCDD"/>
    </w:pPr>
  </w:style>
  <w:style w:type="paragraph" w:customStyle="1" w:styleId="TableText10Bullet1Double0">
    <w:name w:val="~Table Text 10 Bullet #1 Double"/>
    <w:basedOn w:val="TableText10Bullet1Double"/>
    <w:uiPriority w:val="1"/>
    <w:qFormat/>
    <w:rsid w:val="00066C8A"/>
    <w:pPr>
      <w:shd w:val="clear" w:color="auto" w:fill="DBDCDD"/>
    </w:pPr>
  </w:style>
  <w:style w:type="paragraph" w:customStyle="1" w:styleId="TableText10Bullet1Single0">
    <w:name w:val="~Table Text 10 Bullet #1 Single"/>
    <w:basedOn w:val="TableText10Bullet1Single"/>
    <w:uiPriority w:val="1"/>
    <w:qFormat/>
    <w:rsid w:val="00066C8A"/>
    <w:pPr>
      <w:shd w:val="clear" w:color="auto" w:fill="DBDCDD"/>
    </w:pPr>
  </w:style>
  <w:style w:type="paragraph" w:customStyle="1" w:styleId="TableText10Bullet2Double0">
    <w:name w:val="~Table Text 10 Bullet #2 Double"/>
    <w:basedOn w:val="TableText10Bullet2Double"/>
    <w:uiPriority w:val="1"/>
    <w:qFormat/>
    <w:rsid w:val="00066C8A"/>
    <w:pPr>
      <w:shd w:val="clear" w:color="auto" w:fill="DBDCDD"/>
      <w:ind w:left="432" w:hanging="216"/>
    </w:pPr>
  </w:style>
  <w:style w:type="paragraph" w:customStyle="1" w:styleId="TableText10Bullet2Single0">
    <w:name w:val="~Table Text 10 Bullet #2 Single"/>
    <w:basedOn w:val="TableText10Bullet2Single"/>
    <w:uiPriority w:val="1"/>
    <w:qFormat/>
    <w:rsid w:val="00066C8A"/>
    <w:pPr>
      <w:shd w:val="clear" w:color="auto" w:fill="DBDCDD"/>
      <w:tabs>
        <w:tab w:val="clear" w:pos="1440"/>
      </w:tabs>
    </w:pPr>
  </w:style>
  <w:style w:type="paragraph" w:customStyle="1" w:styleId="TableText10Bullet3Double0">
    <w:name w:val="~Table Text 10 Bullet #3 Double"/>
    <w:basedOn w:val="TableText10Bullet3Double"/>
    <w:uiPriority w:val="1"/>
    <w:qFormat/>
    <w:rsid w:val="00066C8A"/>
    <w:pPr>
      <w:shd w:val="clear" w:color="auto" w:fill="DBDCDD"/>
    </w:pPr>
  </w:style>
  <w:style w:type="paragraph" w:customStyle="1" w:styleId="TableText10Bullet3Single0">
    <w:name w:val="~Table Text 10 Bullet #3 Single"/>
    <w:basedOn w:val="TableText10Bullet3Single"/>
    <w:uiPriority w:val="1"/>
    <w:qFormat/>
    <w:rsid w:val="00066C8A"/>
    <w:pPr>
      <w:shd w:val="clear" w:color="auto" w:fill="DBDCDD"/>
    </w:pPr>
  </w:style>
  <w:style w:type="paragraph" w:customStyle="1" w:styleId="TableText10Double0">
    <w:name w:val="~Table Text 10 Double"/>
    <w:basedOn w:val="TableText10Double"/>
    <w:uiPriority w:val="1"/>
    <w:rsid w:val="00066C8A"/>
    <w:pPr>
      <w:shd w:val="clear" w:color="auto" w:fill="DBDCDD"/>
    </w:pPr>
    <w:rPr>
      <w:color w:val="auto"/>
    </w:rPr>
  </w:style>
  <w:style w:type="paragraph" w:customStyle="1" w:styleId="TableText10Single0">
    <w:name w:val="~Table Text 10 Single"/>
    <w:basedOn w:val="TableText10Single"/>
    <w:uiPriority w:val="1"/>
    <w:rsid w:val="00066C8A"/>
    <w:pPr>
      <w:shd w:val="clear" w:color="auto" w:fill="DBDCDD"/>
    </w:pPr>
    <w:rPr>
      <w:color w:val="auto"/>
    </w:rPr>
  </w:style>
  <w:style w:type="paragraph" w:customStyle="1" w:styleId="TableText11Bold0">
    <w:name w:val="~Table Text 11 Bold"/>
    <w:basedOn w:val="TableText11Bold"/>
    <w:uiPriority w:val="1"/>
    <w:rsid w:val="00066C8A"/>
    <w:pPr>
      <w:shd w:val="clear" w:color="auto" w:fill="DBDCDD"/>
    </w:pPr>
    <w:rPr>
      <w:color w:val="auto"/>
    </w:rPr>
  </w:style>
  <w:style w:type="paragraph" w:customStyle="1" w:styleId="TableText11BoldDouble0">
    <w:name w:val="~Table Text 11 Bold Double"/>
    <w:basedOn w:val="TableText11BoldDouble"/>
    <w:uiPriority w:val="1"/>
    <w:rsid w:val="00066C8A"/>
    <w:pPr>
      <w:shd w:val="clear" w:color="auto" w:fill="DBDCDD"/>
    </w:pPr>
  </w:style>
  <w:style w:type="paragraph" w:customStyle="1" w:styleId="TableText11BoldSingle0">
    <w:name w:val="~Table Text 11 Bold Single"/>
    <w:basedOn w:val="TableText11BoldSingle"/>
    <w:uiPriority w:val="1"/>
    <w:rsid w:val="00066C8A"/>
    <w:pPr>
      <w:shd w:val="clear" w:color="auto" w:fill="DBDCDD"/>
    </w:pPr>
  </w:style>
  <w:style w:type="paragraph" w:customStyle="1" w:styleId="TableText11Bullet1Double0">
    <w:name w:val="~Table Text 11 Bullet #1 Double"/>
    <w:basedOn w:val="TableText11Bullet1Double"/>
    <w:uiPriority w:val="1"/>
    <w:qFormat/>
    <w:rsid w:val="00066C8A"/>
    <w:pPr>
      <w:shd w:val="clear" w:color="auto" w:fill="DBDCDD"/>
    </w:pPr>
  </w:style>
  <w:style w:type="paragraph" w:customStyle="1" w:styleId="TableText11Bullet1Single0">
    <w:name w:val="~Table Text 11 Bullet #1 Single"/>
    <w:basedOn w:val="TableText11Bullet1Single"/>
    <w:uiPriority w:val="1"/>
    <w:qFormat/>
    <w:rsid w:val="00066C8A"/>
    <w:pPr>
      <w:shd w:val="clear" w:color="auto" w:fill="DBDCDD"/>
    </w:pPr>
  </w:style>
  <w:style w:type="paragraph" w:customStyle="1" w:styleId="TableText11Bullet2Double0">
    <w:name w:val="~Table Text 11 Bullet #2 Double"/>
    <w:basedOn w:val="TableText11Bullet2Double"/>
    <w:uiPriority w:val="1"/>
    <w:qFormat/>
    <w:rsid w:val="00066C8A"/>
    <w:pPr>
      <w:shd w:val="clear" w:color="auto" w:fill="DBDCDD"/>
    </w:pPr>
  </w:style>
  <w:style w:type="paragraph" w:customStyle="1" w:styleId="TableText11Bullet2Single0">
    <w:name w:val="~Table Text 11 Bullet #2 Single"/>
    <w:basedOn w:val="TableText11Bullet2Single"/>
    <w:uiPriority w:val="1"/>
    <w:qFormat/>
    <w:rsid w:val="00066C8A"/>
    <w:pPr>
      <w:shd w:val="clear" w:color="auto" w:fill="DBDCDD"/>
    </w:pPr>
  </w:style>
  <w:style w:type="paragraph" w:customStyle="1" w:styleId="TableText11Bullet3Double0">
    <w:name w:val="~Table Text 11 Bullet #3 Double"/>
    <w:basedOn w:val="TableText11Bullet3Double"/>
    <w:uiPriority w:val="1"/>
    <w:qFormat/>
    <w:rsid w:val="00066C8A"/>
    <w:pPr>
      <w:shd w:val="clear" w:color="auto" w:fill="DBDCDD"/>
    </w:pPr>
  </w:style>
  <w:style w:type="paragraph" w:customStyle="1" w:styleId="TableText11Bullet3Single0">
    <w:name w:val="~Table Text 11 Bullet #3 Single"/>
    <w:basedOn w:val="TableText11Bullet3Single"/>
    <w:uiPriority w:val="1"/>
    <w:qFormat/>
    <w:rsid w:val="00066C8A"/>
    <w:pPr>
      <w:shd w:val="clear" w:color="auto" w:fill="DBDCDD"/>
    </w:pPr>
  </w:style>
  <w:style w:type="paragraph" w:customStyle="1" w:styleId="TableText11Double0">
    <w:name w:val="~Table Text 11 Double"/>
    <w:basedOn w:val="TableText11Double"/>
    <w:uiPriority w:val="1"/>
    <w:rsid w:val="00066C8A"/>
    <w:pPr>
      <w:shd w:val="clear" w:color="auto" w:fill="DBDCDD"/>
    </w:pPr>
    <w:rPr>
      <w:color w:val="auto"/>
    </w:rPr>
  </w:style>
  <w:style w:type="paragraph" w:customStyle="1" w:styleId="TableText11Single0">
    <w:name w:val="~Table Text 11 Single"/>
    <w:basedOn w:val="TableText11Single"/>
    <w:uiPriority w:val="1"/>
    <w:rsid w:val="00066C8A"/>
    <w:pPr>
      <w:shd w:val="clear" w:color="auto" w:fill="DBDCDD"/>
    </w:pPr>
    <w:rPr>
      <w:color w:val="auto"/>
    </w:rPr>
  </w:style>
  <w:style w:type="paragraph" w:customStyle="1" w:styleId="TableText8Bold0">
    <w:name w:val="~Table Text 8 Bold"/>
    <w:basedOn w:val="TableText8Bold"/>
    <w:uiPriority w:val="1"/>
    <w:rsid w:val="00066C8A"/>
    <w:pPr>
      <w:shd w:val="clear" w:color="auto" w:fill="DBDCDD"/>
    </w:pPr>
    <w:rPr>
      <w:color w:val="auto"/>
    </w:rPr>
  </w:style>
  <w:style w:type="paragraph" w:customStyle="1" w:styleId="TableText8BoldDouble0">
    <w:name w:val="~Table Text 8 Bold Double"/>
    <w:basedOn w:val="TableText8BoldDouble"/>
    <w:uiPriority w:val="1"/>
    <w:rsid w:val="00066C8A"/>
    <w:pPr>
      <w:shd w:val="clear" w:color="auto" w:fill="DBDCDD"/>
    </w:pPr>
  </w:style>
  <w:style w:type="paragraph" w:customStyle="1" w:styleId="TableText8BoldSingle0">
    <w:name w:val="~Table Text 8 Bold Single"/>
    <w:basedOn w:val="TableText8BoldSingle"/>
    <w:uiPriority w:val="1"/>
    <w:rsid w:val="00066C8A"/>
    <w:pPr>
      <w:shd w:val="clear" w:color="auto" w:fill="DBDCDD"/>
    </w:pPr>
  </w:style>
  <w:style w:type="paragraph" w:customStyle="1" w:styleId="TableText8Bullet1Double0">
    <w:name w:val="~Table Text 8 Bullet #1 Double"/>
    <w:basedOn w:val="TableText8Bullet1Single"/>
    <w:uiPriority w:val="1"/>
    <w:qFormat/>
    <w:rsid w:val="00066C8A"/>
    <w:pPr>
      <w:shd w:val="clear" w:color="auto" w:fill="DBDCDD"/>
    </w:pPr>
  </w:style>
  <w:style w:type="paragraph" w:customStyle="1" w:styleId="TableText8Bullet1Single0">
    <w:name w:val="~Table Text 8 Bullet #1 Single"/>
    <w:basedOn w:val="TableText8Bullet1Single"/>
    <w:uiPriority w:val="1"/>
    <w:qFormat/>
    <w:rsid w:val="00066C8A"/>
    <w:pPr>
      <w:shd w:val="clear" w:color="auto" w:fill="DBDCDD"/>
    </w:pPr>
  </w:style>
  <w:style w:type="paragraph" w:customStyle="1" w:styleId="TableText8Bullet2Double0">
    <w:name w:val="~Table Text 8 Bullet #2 Double"/>
    <w:basedOn w:val="TableText8Bullet2Double"/>
    <w:uiPriority w:val="1"/>
    <w:qFormat/>
    <w:rsid w:val="00066C8A"/>
    <w:pPr>
      <w:shd w:val="clear" w:color="auto" w:fill="DBDCDD"/>
    </w:pPr>
  </w:style>
  <w:style w:type="paragraph" w:customStyle="1" w:styleId="TableText8Bullet2Single0">
    <w:name w:val="~Table Text 8 Bullet #2 Single"/>
    <w:basedOn w:val="TableText8Bullet2Single"/>
    <w:uiPriority w:val="1"/>
    <w:qFormat/>
    <w:rsid w:val="00066C8A"/>
    <w:pPr>
      <w:shd w:val="clear" w:color="auto" w:fill="DBDCDD"/>
    </w:pPr>
  </w:style>
  <w:style w:type="paragraph" w:customStyle="1" w:styleId="TableText8Bullet3Double0">
    <w:name w:val="~Table Text 8 Bullet #3 Double"/>
    <w:basedOn w:val="TableText8Bullet3Double"/>
    <w:uiPriority w:val="1"/>
    <w:qFormat/>
    <w:rsid w:val="00066C8A"/>
    <w:pPr>
      <w:shd w:val="clear" w:color="auto" w:fill="DBDCDD"/>
    </w:pPr>
  </w:style>
  <w:style w:type="paragraph" w:customStyle="1" w:styleId="TableText8Bullet3Single0">
    <w:name w:val="~Table Text 8 Bullet #3 Single"/>
    <w:basedOn w:val="TableText8Bullet3Single"/>
    <w:uiPriority w:val="1"/>
    <w:qFormat/>
    <w:rsid w:val="00066C8A"/>
    <w:pPr>
      <w:shd w:val="clear" w:color="auto" w:fill="DBDCDD"/>
    </w:pPr>
  </w:style>
  <w:style w:type="paragraph" w:customStyle="1" w:styleId="TableText8Double0">
    <w:name w:val="~Table Text 8 Double"/>
    <w:basedOn w:val="TableText8Double"/>
    <w:uiPriority w:val="1"/>
    <w:rsid w:val="00066C8A"/>
    <w:pPr>
      <w:shd w:val="clear" w:color="auto" w:fill="DBDCDD"/>
    </w:pPr>
    <w:rPr>
      <w:color w:val="auto"/>
    </w:rPr>
  </w:style>
  <w:style w:type="paragraph" w:customStyle="1" w:styleId="TableText8Single0">
    <w:name w:val="~Table Text 8 Single"/>
    <w:basedOn w:val="TableText8Single"/>
    <w:uiPriority w:val="1"/>
    <w:rsid w:val="00066C8A"/>
    <w:pPr>
      <w:shd w:val="clear" w:color="auto" w:fill="DBDCDD"/>
    </w:pPr>
    <w:rPr>
      <w:color w:val="auto"/>
    </w:rPr>
  </w:style>
  <w:style w:type="paragraph" w:customStyle="1" w:styleId="TableText9Bold0">
    <w:name w:val="~Table Text 9 Bold"/>
    <w:basedOn w:val="TableText9Bold"/>
    <w:uiPriority w:val="1"/>
    <w:qFormat/>
    <w:rsid w:val="00066C8A"/>
    <w:pPr>
      <w:shd w:val="clear" w:color="auto" w:fill="DBDCDD"/>
    </w:pPr>
  </w:style>
  <w:style w:type="paragraph" w:customStyle="1" w:styleId="TableText9BoldDouble0">
    <w:name w:val="~Table Text 9 Bold Double"/>
    <w:basedOn w:val="TableText9BoldDouble"/>
    <w:uiPriority w:val="1"/>
    <w:qFormat/>
    <w:rsid w:val="00066C8A"/>
    <w:pPr>
      <w:shd w:val="clear" w:color="auto" w:fill="DBDCDD"/>
    </w:pPr>
  </w:style>
  <w:style w:type="paragraph" w:customStyle="1" w:styleId="TableText9BoldSingle0">
    <w:name w:val="~Table Text 9 Bold Single"/>
    <w:basedOn w:val="TableText9BoldSingle"/>
    <w:uiPriority w:val="1"/>
    <w:qFormat/>
    <w:rsid w:val="00066C8A"/>
    <w:pPr>
      <w:shd w:val="clear" w:color="auto" w:fill="DBDCDD"/>
    </w:pPr>
  </w:style>
  <w:style w:type="paragraph" w:customStyle="1" w:styleId="TableText9Bullet1Double0">
    <w:name w:val="~Table Text 9 Bullet #1 Double"/>
    <w:basedOn w:val="TableText9Bullet1Double"/>
    <w:uiPriority w:val="1"/>
    <w:qFormat/>
    <w:rsid w:val="00066C8A"/>
    <w:pPr>
      <w:shd w:val="clear" w:color="auto" w:fill="DBDCDD"/>
    </w:pPr>
  </w:style>
  <w:style w:type="paragraph" w:customStyle="1" w:styleId="TableText9Bullet1Single0">
    <w:name w:val="~Table Text 9 Bullet #1 Single"/>
    <w:basedOn w:val="TableText9Bullet1Single"/>
    <w:uiPriority w:val="1"/>
    <w:qFormat/>
    <w:rsid w:val="00066C8A"/>
    <w:pPr>
      <w:shd w:val="clear" w:color="auto" w:fill="DBDCDD"/>
    </w:pPr>
  </w:style>
  <w:style w:type="paragraph" w:customStyle="1" w:styleId="TableText9Bullet2Double0">
    <w:name w:val="~Table Text 9 Bullet #2 Double"/>
    <w:basedOn w:val="TableText9Bullet2Double"/>
    <w:uiPriority w:val="1"/>
    <w:qFormat/>
    <w:rsid w:val="00066C8A"/>
    <w:pPr>
      <w:shd w:val="clear" w:color="auto" w:fill="DBDCDD"/>
    </w:pPr>
  </w:style>
  <w:style w:type="paragraph" w:customStyle="1" w:styleId="TableText9Bullet2Single0">
    <w:name w:val="~Table Text 9 Bullet #2 Single"/>
    <w:basedOn w:val="TableText9Bullet2Single"/>
    <w:uiPriority w:val="1"/>
    <w:qFormat/>
    <w:rsid w:val="00066C8A"/>
    <w:pPr>
      <w:shd w:val="clear" w:color="auto" w:fill="DBDCDD"/>
    </w:pPr>
  </w:style>
  <w:style w:type="paragraph" w:customStyle="1" w:styleId="TableText9Bullet3Double0">
    <w:name w:val="~Table Text 9 Bullet #3 Double"/>
    <w:basedOn w:val="TableText9Bullet3Double"/>
    <w:uiPriority w:val="1"/>
    <w:qFormat/>
    <w:rsid w:val="00066C8A"/>
    <w:pPr>
      <w:shd w:val="clear" w:color="auto" w:fill="DBDCDD"/>
    </w:pPr>
  </w:style>
  <w:style w:type="paragraph" w:customStyle="1" w:styleId="TableText9Bullet3Single0">
    <w:name w:val="~Table Text 9 Bullet #3 Single"/>
    <w:basedOn w:val="TableText9Bullet3Single"/>
    <w:uiPriority w:val="1"/>
    <w:qFormat/>
    <w:rsid w:val="00066C8A"/>
    <w:pPr>
      <w:shd w:val="clear" w:color="auto" w:fill="DBDCDD"/>
    </w:pPr>
  </w:style>
  <w:style w:type="paragraph" w:customStyle="1" w:styleId="TableText9Double0">
    <w:name w:val="~Table Text 9 Double"/>
    <w:basedOn w:val="TableText9Double"/>
    <w:uiPriority w:val="1"/>
    <w:qFormat/>
    <w:rsid w:val="00066C8A"/>
    <w:pPr>
      <w:shd w:val="clear" w:color="auto" w:fill="DBDCDD"/>
    </w:pPr>
  </w:style>
  <w:style w:type="paragraph" w:customStyle="1" w:styleId="TableText9Single0">
    <w:name w:val="~Table Text 9 Single"/>
    <w:basedOn w:val="TableText9Single"/>
    <w:uiPriority w:val="1"/>
    <w:qFormat/>
    <w:rsid w:val="00066C8A"/>
    <w:pPr>
      <w:shd w:val="clear" w:color="auto" w:fill="DBDCDD"/>
    </w:pPr>
  </w:style>
  <w:style w:type="paragraph" w:customStyle="1" w:styleId="TableFigureCaption0">
    <w:name w:val="~Table/Figure Caption"/>
    <w:basedOn w:val="TableFigureCaption"/>
    <w:uiPriority w:val="1"/>
    <w:rsid w:val="00066C8A"/>
    <w:pPr>
      <w:shd w:val="clear" w:color="auto" w:fill="DBDCDD"/>
    </w:pPr>
  </w:style>
  <w:style w:type="numbering" w:styleId="111111">
    <w:name w:val="Outline List 2"/>
    <w:basedOn w:val="NoList"/>
    <w:uiPriority w:val="99"/>
    <w:semiHidden/>
    <w:unhideWhenUsed/>
    <w:rsid w:val="008F45CF"/>
    <w:pPr>
      <w:numPr>
        <w:numId w:val="7"/>
      </w:numPr>
    </w:pPr>
  </w:style>
  <w:style w:type="numbering" w:styleId="1ai">
    <w:name w:val="Outline List 1"/>
    <w:basedOn w:val="NoList"/>
    <w:uiPriority w:val="99"/>
    <w:semiHidden/>
    <w:unhideWhenUsed/>
    <w:rsid w:val="008F45CF"/>
    <w:pPr>
      <w:numPr>
        <w:numId w:val="8"/>
      </w:numPr>
    </w:pPr>
  </w:style>
  <w:style w:type="character" w:customStyle="1" w:styleId="Heading1Char">
    <w:name w:val="Heading 1 Char"/>
    <w:aliases w:val="H1 Char,h1 Char,Heading Char,2 Char,h11 Char,Attribute Heading 1 Char,Heading A Char,Heading A1 Char,1 Char,Header 1 Char,(Alt+1) Char,(Alt+1)1 Char,(Alt+1)2 Char,(Alt+1)3 Char,(Alt+1)4 Char,(Alt+1)5 Char,(Alt+1)6 Char,(Alt+1)7 Char"/>
    <w:basedOn w:val="DefaultParagraphFont"/>
    <w:link w:val="Heading1"/>
    <w:rsid w:val="00066C8A"/>
    <w:rPr>
      <w:rFonts w:ascii="Arial" w:eastAsia="PMingLiU" w:hAnsi="Arial" w:cs="Arial"/>
      <w:b/>
      <w:bCs/>
      <w:kern w:val="32"/>
      <w:sz w:val="36"/>
      <w:szCs w:val="32"/>
      <w:lang w:val="en-GB" w:bidi="ar-DZ"/>
    </w:rPr>
  </w:style>
  <w:style w:type="character" w:customStyle="1" w:styleId="Heading2Char">
    <w:name w:val="Heading 2 Char"/>
    <w:aliases w:val="H2 Char,h2 Char,Chapter Title Char,h21 Char,Attribute Heading 2 Char,(Alt+2) Char,(Alt+2)1 Char,(Alt+2)2 Char,Subhead A Char,H21 Char,H22 Char,H23 Char,H211 Char,H221 Char,2 headline Char,h Char,headline Char,h2 main heading Char,L2 Char"/>
    <w:basedOn w:val="DefaultParagraphFont"/>
    <w:link w:val="Heading2"/>
    <w:rsid w:val="00CB7060"/>
    <w:rPr>
      <w:rFonts w:ascii="Arial" w:eastAsia="PMingLiU" w:hAnsi="Arial" w:cs="Arial"/>
      <w:b/>
      <w:bCs/>
      <w:iCs/>
      <w:sz w:val="32"/>
      <w:szCs w:val="28"/>
      <w:lang w:val="en-GB" w:bidi="ar-DZ"/>
    </w:rPr>
  </w:style>
  <w:style w:type="character" w:customStyle="1" w:styleId="Heading3Char">
    <w:name w:val="Heading 3 Char"/>
    <w:aliases w:val="h3 Char,h3 sub heading Char,H3 Char,Head 3 Char,3m Char,Heading C Char,(Alt+3) Char,Table Attribute Heading Char,heading 3 Char,13 Char,Level-3 heading Char,heading3 Char,3 Char,H31 Char,H32 Char,H33 Char,H311 Char,Subhead B Char,H34 Char"/>
    <w:basedOn w:val="DefaultParagraphFont"/>
    <w:link w:val="Heading3"/>
    <w:rsid w:val="00066C8A"/>
    <w:rPr>
      <w:rFonts w:ascii="Arial" w:eastAsia="PMingLiU" w:hAnsi="Arial" w:cs="Arial"/>
      <w:b/>
      <w:bCs/>
      <w:sz w:val="28"/>
      <w:szCs w:val="26"/>
      <w:lang w:val="en-GB" w:bidi="ar-DZ"/>
    </w:rPr>
  </w:style>
  <w:style w:type="character" w:customStyle="1" w:styleId="Heading4Char">
    <w:name w:val="Heading 4 Char"/>
    <w:aliases w:val="H4 Char,(Alt+4) Char,H41 Char,(Alt+4)1 Char,H42 Char,(Alt+4)2 Char,H43 Char,(Alt+4)3 Char,H44 Char,(Alt+4)4 Char,H45 Char,(Alt+4)5 Char,H411 Char,(Alt+4)11 Char,H421 Char,(Alt+4)21 Char,H431 Char,(Alt+4)31 Char,H46 Char,(Alt+4)6 Char"/>
    <w:basedOn w:val="DefaultParagraphFont"/>
    <w:link w:val="Heading4"/>
    <w:rsid w:val="00066C8A"/>
    <w:rPr>
      <w:rFonts w:ascii="Arial" w:eastAsia="PMingLiU" w:hAnsi="Arial" w:cs="Times New Roman"/>
      <w:b/>
      <w:bCs/>
      <w:sz w:val="26"/>
      <w:szCs w:val="28"/>
      <w:lang w:val="en-GB" w:bidi="ar-DZ"/>
    </w:rPr>
  </w:style>
  <w:style w:type="character" w:customStyle="1" w:styleId="Heading5Char">
    <w:name w:val="Heading 5 Char"/>
    <w:aliases w:val="h5 Char,Block Label Char,Kop5_KV Char,Sub-sub-sub-paragraaf Char,Second Subheading Char,h51 Char,Second Subheading1 Char"/>
    <w:basedOn w:val="DefaultParagraphFont"/>
    <w:link w:val="Heading5"/>
    <w:rsid w:val="00066C8A"/>
    <w:rPr>
      <w:rFonts w:ascii="Arial" w:eastAsia="PMingLiU" w:hAnsi="Arial" w:cs="Times New Roman"/>
      <w:b/>
      <w:bCs/>
      <w:iCs/>
      <w:sz w:val="24"/>
      <w:szCs w:val="26"/>
      <w:lang w:val="en-GB" w:bidi="ar-DZ"/>
    </w:rPr>
  </w:style>
  <w:style w:type="character" w:customStyle="1" w:styleId="Heading6Char">
    <w:name w:val="Heading 6 Char"/>
    <w:aliases w:val="h6 Char"/>
    <w:basedOn w:val="DefaultParagraphFont"/>
    <w:link w:val="Heading6"/>
    <w:rsid w:val="00066C8A"/>
    <w:rPr>
      <w:rFonts w:ascii="Arial" w:eastAsia="PMingLiU" w:hAnsi="Arial" w:cs="Times New Roman"/>
      <w:b/>
      <w:bCs/>
      <w:lang w:val="en-GB" w:bidi="ar-DZ"/>
    </w:rPr>
  </w:style>
  <w:style w:type="character" w:customStyle="1" w:styleId="Heading7Char">
    <w:name w:val="Heading 7 Char"/>
    <w:aliases w:val="h7 Char,Heading bijlage Char"/>
    <w:basedOn w:val="DefaultParagraphFont"/>
    <w:link w:val="Heading7"/>
    <w:qFormat/>
    <w:rsid w:val="004F03BC"/>
    <w:rPr>
      <w:rFonts w:ascii="Times New Roman" w:eastAsia="PMingLiU" w:hAnsi="Times New Roman" w:cs="Times New Roman"/>
      <w:color w:val="000000"/>
      <w:sz w:val="24"/>
      <w:szCs w:val="24"/>
      <w:lang w:val="en-GB" w:bidi="ar-DZ"/>
    </w:rPr>
  </w:style>
  <w:style w:type="character" w:customStyle="1" w:styleId="Heading8Char">
    <w:name w:val="Heading 8 Char"/>
    <w:aliases w:val="h8 Char"/>
    <w:basedOn w:val="DefaultParagraphFont"/>
    <w:link w:val="Heading8"/>
    <w:rsid w:val="004F03BC"/>
    <w:rPr>
      <w:rFonts w:ascii="Times New Roman" w:eastAsia="PMingLiU" w:hAnsi="Times New Roman" w:cs="Times New Roman"/>
      <w:i/>
      <w:iCs/>
      <w:color w:val="000000"/>
      <w:sz w:val="24"/>
      <w:szCs w:val="24"/>
      <w:lang w:val="en-GB" w:bidi="ar-DZ"/>
    </w:rPr>
  </w:style>
  <w:style w:type="character" w:customStyle="1" w:styleId="Heading9Char">
    <w:name w:val="Heading 9 Char"/>
    <w:aliases w:val="h9 Char,appendix Char"/>
    <w:basedOn w:val="DefaultParagraphFont"/>
    <w:link w:val="Heading9"/>
    <w:rsid w:val="004F03BC"/>
    <w:rPr>
      <w:rFonts w:ascii="Arial" w:eastAsia="PMingLiU" w:hAnsi="Arial" w:cs="Arial"/>
      <w:color w:val="000000"/>
      <w:lang w:val="en-GB" w:bidi="ar-DZ"/>
    </w:rPr>
  </w:style>
  <w:style w:type="numbering" w:styleId="ArticleSection">
    <w:name w:val="Outline List 3"/>
    <w:basedOn w:val="NoList"/>
    <w:uiPriority w:val="99"/>
    <w:semiHidden/>
    <w:unhideWhenUsed/>
    <w:rsid w:val="008F45CF"/>
    <w:pPr>
      <w:numPr>
        <w:numId w:val="9"/>
      </w:numPr>
    </w:pPr>
  </w:style>
  <w:style w:type="paragraph" w:styleId="BalloonText">
    <w:name w:val="Balloon Text"/>
    <w:basedOn w:val="Normal"/>
    <w:link w:val="BalloonTextChar"/>
    <w:rsid w:val="008F45CF"/>
    <w:rPr>
      <w:rFonts w:ascii="Tahoma" w:hAnsi="Tahoma" w:cs="Tahoma"/>
      <w:sz w:val="16"/>
      <w:szCs w:val="16"/>
    </w:rPr>
  </w:style>
  <w:style w:type="character" w:customStyle="1" w:styleId="BalloonTextChar">
    <w:name w:val="Balloon Text Char"/>
    <w:basedOn w:val="DefaultParagraphFont"/>
    <w:link w:val="BalloonText"/>
    <w:rsid w:val="008F45CF"/>
    <w:rPr>
      <w:rFonts w:ascii="Tahoma" w:eastAsia="PMingLiU" w:hAnsi="Tahoma" w:cs="Tahoma"/>
      <w:color w:val="000000"/>
      <w:sz w:val="16"/>
      <w:szCs w:val="16"/>
      <w:lang w:val="en-GB" w:bidi="ar-DZ"/>
    </w:rPr>
  </w:style>
  <w:style w:type="paragraph" w:styleId="Bibliography">
    <w:name w:val="Bibliography"/>
    <w:basedOn w:val="Normal"/>
    <w:next w:val="Normal"/>
    <w:uiPriority w:val="37"/>
    <w:semiHidden/>
    <w:unhideWhenUsed/>
    <w:rsid w:val="008F45CF"/>
  </w:style>
  <w:style w:type="paragraph" w:styleId="BlockText">
    <w:name w:val="Block Text"/>
    <w:basedOn w:val="Normal"/>
    <w:uiPriority w:val="99"/>
    <w:semiHidden/>
    <w:unhideWhenUsed/>
    <w:rsid w:val="008F45CF"/>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asciiTheme="minorHAnsi" w:eastAsiaTheme="minorEastAsia" w:hAnsiTheme="minorHAnsi" w:cstheme="minorBidi"/>
      <w:i/>
      <w:iCs/>
      <w:color w:val="5B9BD5" w:themeColor="accent1"/>
    </w:rPr>
  </w:style>
  <w:style w:type="paragraph" w:styleId="BodyText1">
    <w:name w:val="Body Text"/>
    <w:basedOn w:val="Normal"/>
    <w:link w:val="BodyTextChar"/>
    <w:uiPriority w:val="99"/>
    <w:unhideWhenUsed/>
    <w:rsid w:val="008F45CF"/>
    <w:pPr>
      <w:spacing w:after="120"/>
    </w:pPr>
  </w:style>
  <w:style w:type="character" w:customStyle="1" w:styleId="BodyTextChar">
    <w:name w:val="Body Text Char"/>
    <w:basedOn w:val="DefaultParagraphFont"/>
    <w:link w:val="BodyText1"/>
    <w:uiPriority w:val="99"/>
    <w:rsid w:val="008F45CF"/>
    <w:rPr>
      <w:rFonts w:ascii="Arial" w:eastAsia="PMingLiU" w:hAnsi="Arial" w:cs="Times New Roman"/>
      <w:color w:val="000000"/>
      <w:szCs w:val="20"/>
      <w:lang w:val="en-GB" w:bidi="ar-DZ"/>
    </w:rPr>
  </w:style>
  <w:style w:type="paragraph" w:styleId="BodyText2">
    <w:name w:val="Body Text 2"/>
    <w:basedOn w:val="Normal"/>
    <w:link w:val="BodyText2Char"/>
    <w:uiPriority w:val="99"/>
    <w:semiHidden/>
    <w:unhideWhenUsed/>
    <w:rsid w:val="008F45CF"/>
    <w:pPr>
      <w:spacing w:after="120" w:line="480" w:lineRule="auto"/>
    </w:pPr>
  </w:style>
  <w:style w:type="character" w:customStyle="1" w:styleId="BodyText2Char">
    <w:name w:val="Body Text 2 Char"/>
    <w:basedOn w:val="DefaultParagraphFont"/>
    <w:link w:val="BodyText2"/>
    <w:uiPriority w:val="99"/>
    <w:semiHidden/>
    <w:rsid w:val="008F45CF"/>
    <w:rPr>
      <w:rFonts w:ascii="Arial" w:eastAsia="PMingLiU" w:hAnsi="Arial" w:cs="Times New Roman"/>
      <w:color w:val="000000"/>
      <w:szCs w:val="20"/>
      <w:lang w:val="en-GB" w:bidi="ar-DZ"/>
    </w:rPr>
  </w:style>
  <w:style w:type="paragraph" w:styleId="BodyText3">
    <w:name w:val="Body Text 3"/>
    <w:basedOn w:val="Normal"/>
    <w:link w:val="BodyText3Char"/>
    <w:uiPriority w:val="99"/>
    <w:semiHidden/>
    <w:unhideWhenUsed/>
    <w:rsid w:val="008F45CF"/>
    <w:pPr>
      <w:spacing w:after="120"/>
    </w:pPr>
    <w:rPr>
      <w:sz w:val="16"/>
      <w:szCs w:val="16"/>
    </w:rPr>
  </w:style>
  <w:style w:type="character" w:customStyle="1" w:styleId="BodyText3Char">
    <w:name w:val="Body Text 3 Char"/>
    <w:basedOn w:val="DefaultParagraphFont"/>
    <w:link w:val="BodyText3"/>
    <w:uiPriority w:val="99"/>
    <w:semiHidden/>
    <w:rsid w:val="008F45CF"/>
    <w:rPr>
      <w:rFonts w:ascii="Arial" w:eastAsia="PMingLiU" w:hAnsi="Arial" w:cs="Times New Roman"/>
      <w:color w:val="000000"/>
      <w:sz w:val="16"/>
      <w:szCs w:val="16"/>
      <w:lang w:val="en-GB" w:bidi="ar-DZ"/>
    </w:rPr>
  </w:style>
  <w:style w:type="paragraph" w:styleId="BodyTextFirstIndent">
    <w:name w:val="Body Text First Indent"/>
    <w:basedOn w:val="BodyText1"/>
    <w:link w:val="BodyTextFirstIndentChar"/>
    <w:uiPriority w:val="99"/>
    <w:semiHidden/>
    <w:unhideWhenUsed/>
    <w:rsid w:val="008F45CF"/>
    <w:pPr>
      <w:spacing w:after="0"/>
      <w:ind w:firstLine="360"/>
    </w:pPr>
  </w:style>
  <w:style w:type="character" w:customStyle="1" w:styleId="BodyTextFirstIndentChar">
    <w:name w:val="Body Text First Indent Char"/>
    <w:basedOn w:val="BodyTextChar"/>
    <w:link w:val="BodyTextFirstIndent"/>
    <w:uiPriority w:val="99"/>
    <w:semiHidden/>
    <w:rsid w:val="008F45CF"/>
    <w:rPr>
      <w:rFonts w:ascii="Arial" w:eastAsia="PMingLiU" w:hAnsi="Arial" w:cs="Times New Roman"/>
      <w:color w:val="000000"/>
      <w:szCs w:val="20"/>
      <w:lang w:val="en-GB" w:bidi="ar-DZ"/>
    </w:rPr>
  </w:style>
  <w:style w:type="paragraph" w:styleId="BodyTextIndent">
    <w:name w:val="Body Text Indent"/>
    <w:basedOn w:val="Normal"/>
    <w:link w:val="BodyTextIndentChar"/>
    <w:uiPriority w:val="99"/>
    <w:unhideWhenUsed/>
    <w:rsid w:val="008F45CF"/>
    <w:pPr>
      <w:spacing w:after="120"/>
      <w:ind w:left="283"/>
    </w:pPr>
  </w:style>
  <w:style w:type="character" w:customStyle="1" w:styleId="BodyTextIndentChar">
    <w:name w:val="Body Text Indent Char"/>
    <w:basedOn w:val="DefaultParagraphFont"/>
    <w:link w:val="BodyTextIndent"/>
    <w:uiPriority w:val="99"/>
    <w:rsid w:val="008F45CF"/>
    <w:rPr>
      <w:rFonts w:ascii="Arial" w:eastAsia="PMingLiU" w:hAnsi="Arial" w:cs="Times New Roman"/>
      <w:color w:val="000000"/>
      <w:szCs w:val="20"/>
      <w:lang w:val="en-GB" w:bidi="ar-DZ"/>
    </w:rPr>
  </w:style>
  <w:style w:type="paragraph" w:styleId="BodyTextFirstIndent2">
    <w:name w:val="Body Text First Indent 2"/>
    <w:basedOn w:val="BodyTextIndent"/>
    <w:link w:val="BodyTextFirstIndent2Char"/>
    <w:uiPriority w:val="99"/>
    <w:semiHidden/>
    <w:unhideWhenUsed/>
    <w:rsid w:val="008F45CF"/>
    <w:pPr>
      <w:spacing w:after="0"/>
      <w:ind w:left="360" w:firstLine="360"/>
    </w:pPr>
  </w:style>
  <w:style w:type="character" w:customStyle="1" w:styleId="BodyTextFirstIndent2Char">
    <w:name w:val="Body Text First Indent 2 Char"/>
    <w:basedOn w:val="BodyTextIndentChar"/>
    <w:link w:val="BodyTextFirstIndent2"/>
    <w:uiPriority w:val="99"/>
    <w:semiHidden/>
    <w:rsid w:val="008F45CF"/>
    <w:rPr>
      <w:rFonts w:ascii="Arial" w:eastAsia="PMingLiU" w:hAnsi="Arial" w:cs="Times New Roman"/>
      <w:color w:val="000000"/>
      <w:szCs w:val="20"/>
      <w:lang w:val="en-GB" w:bidi="ar-DZ"/>
    </w:rPr>
  </w:style>
  <w:style w:type="paragraph" w:styleId="BodyTextIndent2">
    <w:name w:val="Body Text Indent 2"/>
    <w:basedOn w:val="Normal"/>
    <w:link w:val="BodyTextIndent2Char"/>
    <w:uiPriority w:val="99"/>
    <w:semiHidden/>
    <w:unhideWhenUsed/>
    <w:rsid w:val="008F45CF"/>
    <w:pPr>
      <w:spacing w:after="120" w:line="480" w:lineRule="auto"/>
      <w:ind w:left="283"/>
    </w:pPr>
  </w:style>
  <w:style w:type="character" w:customStyle="1" w:styleId="BodyTextIndent2Char">
    <w:name w:val="Body Text Indent 2 Char"/>
    <w:basedOn w:val="DefaultParagraphFont"/>
    <w:link w:val="BodyTextIndent2"/>
    <w:uiPriority w:val="99"/>
    <w:semiHidden/>
    <w:rsid w:val="008F45CF"/>
    <w:rPr>
      <w:rFonts w:ascii="Arial" w:eastAsia="PMingLiU" w:hAnsi="Arial" w:cs="Times New Roman"/>
      <w:color w:val="000000"/>
      <w:szCs w:val="20"/>
      <w:lang w:val="en-GB" w:bidi="ar-DZ"/>
    </w:rPr>
  </w:style>
  <w:style w:type="paragraph" w:styleId="BodyTextIndent3">
    <w:name w:val="Body Text Indent 3"/>
    <w:basedOn w:val="Normal"/>
    <w:link w:val="BodyTextIndent3Char"/>
    <w:uiPriority w:val="99"/>
    <w:semiHidden/>
    <w:unhideWhenUsed/>
    <w:rsid w:val="008F45CF"/>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8F45CF"/>
    <w:rPr>
      <w:rFonts w:ascii="Arial" w:eastAsia="PMingLiU" w:hAnsi="Arial" w:cs="Times New Roman"/>
      <w:color w:val="000000"/>
      <w:sz w:val="16"/>
      <w:szCs w:val="16"/>
      <w:lang w:val="en-GB" w:bidi="ar-DZ"/>
    </w:rPr>
  </w:style>
  <w:style w:type="character" w:styleId="BookTitle">
    <w:name w:val="Book Title"/>
    <w:basedOn w:val="DefaultParagraphFont"/>
    <w:uiPriority w:val="33"/>
    <w:semiHidden/>
    <w:qFormat/>
    <w:rsid w:val="008F45CF"/>
    <w:rPr>
      <w:b/>
      <w:bCs/>
      <w:i/>
      <w:iCs/>
      <w:spacing w:val="5"/>
      <w:lang w:val="en-GB" w:bidi="ar-DZ"/>
    </w:rPr>
  </w:style>
  <w:style w:type="paragraph" w:styleId="Caption">
    <w:name w:val="caption"/>
    <w:basedOn w:val="BodyText"/>
    <w:next w:val="BodyText"/>
    <w:link w:val="CaptionChar"/>
    <w:qFormat/>
    <w:rsid w:val="00066C8A"/>
    <w:rPr>
      <w:b/>
      <w:bCs/>
      <w:sz w:val="20"/>
    </w:rPr>
  </w:style>
  <w:style w:type="paragraph" w:styleId="Closing">
    <w:name w:val="Closing"/>
    <w:basedOn w:val="Normal"/>
    <w:link w:val="ClosingChar"/>
    <w:uiPriority w:val="99"/>
    <w:semiHidden/>
    <w:unhideWhenUsed/>
    <w:rsid w:val="008F45CF"/>
    <w:pPr>
      <w:ind w:left="4252"/>
    </w:pPr>
  </w:style>
  <w:style w:type="character" w:customStyle="1" w:styleId="ClosingChar">
    <w:name w:val="Closing Char"/>
    <w:basedOn w:val="DefaultParagraphFont"/>
    <w:link w:val="Closing"/>
    <w:uiPriority w:val="99"/>
    <w:semiHidden/>
    <w:rsid w:val="008F45CF"/>
    <w:rPr>
      <w:rFonts w:ascii="Arial" w:eastAsia="PMingLiU" w:hAnsi="Arial" w:cs="Times New Roman"/>
      <w:color w:val="000000"/>
      <w:szCs w:val="20"/>
      <w:lang w:val="en-GB" w:bidi="ar-DZ"/>
    </w:rPr>
  </w:style>
  <w:style w:type="table" w:styleId="ColorfulGrid">
    <w:name w:val="Colorful Grid"/>
    <w:basedOn w:val="TableNormal"/>
    <w:uiPriority w:val="73"/>
    <w:semiHidden/>
    <w:unhideWhenUsed/>
    <w:rsid w:val="008F45C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8F45C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8F45C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8F45C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8F45C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8F45C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olorfulGrid-Accent6">
    <w:name w:val="Colorful Grid Accent 6"/>
    <w:basedOn w:val="TableNormal"/>
    <w:uiPriority w:val="73"/>
    <w:semiHidden/>
    <w:unhideWhenUsed/>
    <w:rsid w:val="008F45C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8F45C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8F45CF"/>
    <w:pPr>
      <w:spacing w:after="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8F45CF"/>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8F45CF"/>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8F45CF"/>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8F45CF"/>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ColorfulList-Accent6">
    <w:name w:val="Colorful List Accent 6"/>
    <w:basedOn w:val="TableNormal"/>
    <w:uiPriority w:val="72"/>
    <w:semiHidden/>
    <w:unhideWhenUsed/>
    <w:rsid w:val="008F45CF"/>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8F45CF"/>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8F45CF"/>
    <w:pPr>
      <w:spacing w:after="0" w:line="240" w:lineRule="auto"/>
    </w:pPr>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8F45CF"/>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8F45CF"/>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8F45CF"/>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8F45CF"/>
    <w:pPr>
      <w:spacing w:after="0" w:line="240" w:lineRule="auto"/>
    </w:pPr>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8F45CF"/>
    <w:pPr>
      <w:spacing w:after="0" w:line="240" w:lineRule="auto"/>
    </w:pPr>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rsid w:val="008F45CF"/>
    <w:rPr>
      <w:sz w:val="16"/>
      <w:szCs w:val="16"/>
      <w:lang w:val="en-GB" w:bidi="ar-DZ"/>
    </w:rPr>
  </w:style>
  <w:style w:type="paragraph" w:styleId="CommentText">
    <w:name w:val="annotation text"/>
    <w:basedOn w:val="Normal"/>
    <w:link w:val="CommentTextChar"/>
    <w:rsid w:val="008F45CF"/>
    <w:rPr>
      <w:sz w:val="20"/>
    </w:rPr>
  </w:style>
  <w:style w:type="character" w:customStyle="1" w:styleId="CommentTextChar">
    <w:name w:val="Comment Text Char"/>
    <w:basedOn w:val="DefaultParagraphFont"/>
    <w:link w:val="CommentText"/>
    <w:rsid w:val="008F45CF"/>
    <w:rPr>
      <w:rFonts w:ascii="Arial" w:eastAsia="PMingLiU" w:hAnsi="Arial" w:cs="Times New Roman"/>
      <w:color w:val="000000"/>
      <w:sz w:val="20"/>
      <w:szCs w:val="20"/>
      <w:lang w:val="en-GB" w:bidi="ar-DZ"/>
    </w:rPr>
  </w:style>
  <w:style w:type="paragraph" w:styleId="CommentSubject">
    <w:name w:val="annotation subject"/>
    <w:basedOn w:val="CommentText"/>
    <w:next w:val="CommentText"/>
    <w:link w:val="CommentSubjectChar"/>
    <w:rsid w:val="008F45CF"/>
    <w:rPr>
      <w:b/>
      <w:bCs/>
    </w:rPr>
  </w:style>
  <w:style w:type="character" w:customStyle="1" w:styleId="CommentSubjectChar">
    <w:name w:val="Comment Subject Char"/>
    <w:basedOn w:val="CommentTextChar"/>
    <w:link w:val="CommentSubject"/>
    <w:rsid w:val="008F45CF"/>
    <w:rPr>
      <w:rFonts w:ascii="Arial" w:eastAsia="PMingLiU" w:hAnsi="Arial" w:cs="Times New Roman"/>
      <w:b/>
      <w:bCs/>
      <w:color w:val="000000"/>
      <w:sz w:val="20"/>
      <w:szCs w:val="20"/>
      <w:lang w:val="en-GB" w:bidi="ar-DZ"/>
    </w:rPr>
  </w:style>
  <w:style w:type="character" w:customStyle="1" w:styleId="ContactInfoBold">
    <w:name w:val="Contact Info Bold"/>
    <w:basedOn w:val="DefaultParagraphFont"/>
    <w:uiPriority w:val="9"/>
    <w:semiHidden/>
    <w:qFormat/>
    <w:rsid w:val="008F45CF"/>
    <w:rPr>
      <w:b/>
      <w:bCs/>
      <w:lang w:val="en-GB" w:bidi="ar-DZ"/>
    </w:rPr>
  </w:style>
  <w:style w:type="table" w:styleId="DarkList">
    <w:name w:val="Dark List"/>
    <w:basedOn w:val="TableNormal"/>
    <w:uiPriority w:val="70"/>
    <w:semiHidden/>
    <w:unhideWhenUsed/>
    <w:rsid w:val="008F45C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8F45CF"/>
    <w:pPr>
      <w:spacing w:after="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8F45CF"/>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8F45CF"/>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8F45CF"/>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8F45CF"/>
    <w:pPr>
      <w:spacing w:after="0" w:line="240" w:lineRule="auto"/>
    </w:pPr>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rkList-Accent6">
    <w:name w:val="Dark List Accent 6"/>
    <w:basedOn w:val="TableNormal"/>
    <w:uiPriority w:val="70"/>
    <w:semiHidden/>
    <w:unhideWhenUsed/>
    <w:rsid w:val="008F45CF"/>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8F45CF"/>
  </w:style>
  <w:style w:type="character" w:customStyle="1" w:styleId="DateChar">
    <w:name w:val="Date Char"/>
    <w:basedOn w:val="DefaultParagraphFont"/>
    <w:link w:val="Date"/>
    <w:uiPriority w:val="99"/>
    <w:semiHidden/>
    <w:rsid w:val="008F45CF"/>
    <w:rPr>
      <w:rFonts w:ascii="Arial" w:eastAsia="PMingLiU" w:hAnsi="Arial" w:cs="Times New Roman"/>
      <w:color w:val="000000"/>
      <w:szCs w:val="20"/>
      <w:lang w:val="en-GB" w:bidi="ar-DZ"/>
    </w:rPr>
  </w:style>
  <w:style w:type="paragraph" w:customStyle="1" w:styleId="DefaultText">
    <w:name w:val="Default Text"/>
    <w:basedOn w:val="Normal"/>
    <w:rsid w:val="008F45CF"/>
    <w:pPr>
      <w:suppressAutoHyphens/>
      <w:spacing w:after="200" w:line="240" w:lineRule="exact"/>
      <w:ind w:left="3289"/>
    </w:pPr>
  </w:style>
  <w:style w:type="paragraph" w:styleId="DocumentMap">
    <w:name w:val="Document Map"/>
    <w:basedOn w:val="Normal"/>
    <w:link w:val="DocumentMapChar"/>
    <w:semiHidden/>
    <w:rsid w:val="008F45CF"/>
    <w:pPr>
      <w:shd w:val="clear" w:color="auto" w:fill="000080"/>
    </w:pPr>
    <w:rPr>
      <w:rFonts w:ascii="Tahoma" w:hAnsi="Tahoma" w:cs="Tahoma"/>
      <w:sz w:val="20"/>
    </w:rPr>
  </w:style>
  <w:style w:type="character" w:customStyle="1" w:styleId="DocumentMapChar">
    <w:name w:val="Document Map Char"/>
    <w:basedOn w:val="DefaultParagraphFont"/>
    <w:link w:val="DocumentMap"/>
    <w:semiHidden/>
    <w:rsid w:val="008F45CF"/>
    <w:rPr>
      <w:rFonts w:ascii="Tahoma" w:eastAsia="PMingLiU" w:hAnsi="Tahoma" w:cs="Tahoma"/>
      <w:color w:val="000000"/>
      <w:sz w:val="20"/>
      <w:szCs w:val="20"/>
      <w:shd w:val="clear" w:color="auto" w:fill="000080"/>
      <w:lang w:val="en-GB" w:bidi="ar-DZ"/>
    </w:rPr>
  </w:style>
  <w:style w:type="paragraph" w:styleId="E-mailSignature">
    <w:name w:val="E-mail Signature"/>
    <w:basedOn w:val="Normal"/>
    <w:link w:val="E-mailSignatureChar"/>
    <w:uiPriority w:val="99"/>
    <w:semiHidden/>
    <w:unhideWhenUsed/>
    <w:rsid w:val="008F45CF"/>
  </w:style>
  <w:style w:type="character" w:customStyle="1" w:styleId="E-mailSignatureChar">
    <w:name w:val="E-mail Signature Char"/>
    <w:basedOn w:val="DefaultParagraphFont"/>
    <w:link w:val="E-mailSignature"/>
    <w:uiPriority w:val="99"/>
    <w:semiHidden/>
    <w:rsid w:val="008F45CF"/>
    <w:rPr>
      <w:rFonts w:ascii="Arial" w:eastAsia="PMingLiU" w:hAnsi="Arial" w:cs="Times New Roman"/>
      <w:color w:val="000000"/>
      <w:szCs w:val="20"/>
      <w:lang w:val="en-GB" w:bidi="ar-DZ"/>
    </w:rPr>
  </w:style>
  <w:style w:type="character" w:styleId="Emphasis">
    <w:name w:val="Emphasis"/>
    <w:basedOn w:val="DefaultParagraphFont"/>
    <w:uiPriority w:val="20"/>
    <w:semiHidden/>
    <w:qFormat/>
    <w:rsid w:val="008F45CF"/>
    <w:rPr>
      <w:i/>
      <w:iCs/>
      <w:lang w:val="en-GB" w:bidi="ar-DZ"/>
    </w:rPr>
  </w:style>
  <w:style w:type="character" w:styleId="EndnoteReference">
    <w:name w:val="endnote reference"/>
    <w:semiHidden/>
    <w:rsid w:val="008F45CF"/>
    <w:rPr>
      <w:vertAlign w:val="superscript"/>
      <w:lang w:val="en-GB" w:bidi="ar-DZ"/>
    </w:rPr>
  </w:style>
  <w:style w:type="paragraph" w:styleId="EndnoteText">
    <w:name w:val="endnote text"/>
    <w:basedOn w:val="Normal"/>
    <w:link w:val="EndnoteTextChar"/>
    <w:semiHidden/>
    <w:rsid w:val="008F45CF"/>
    <w:rPr>
      <w:sz w:val="20"/>
    </w:rPr>
  </w:style>
  <w:style w:type="character" w:customStyle="1" w:styleId="EndnoteTextChar">
    <w:name w:val="Endnote Text Char"/>
    <w:basedOn w:val="DefaultParagraphFont"/>
    <w:link w:val="EndnoteText"/>
    <w:semiHidden/>
    <w:rsid w:val="008F45CF"/>
    <w:rPr>
      <w:rFonts w:ascii="Arial" w:eastAsia="PMingLiU" w:hAnsi="Arial" w:cs="Times New Roman"/>
      <w:color w:val="000000"/>
      <w:sz w:val="20"/>
      <w:szCs w:val="20"/>
      <w:lang w:val="en-GB" w:bidi="ar-DZ"/>
    </w:rPr>
  </w:style>
  <w:style w:type="paragraph" w:styleId="EnvelopeAddress">
    <w:name w:val="envelope address"/>
    <w:basedOn w:val="Normal"/>
    <w:uiPriority w:val="99"/>
    <w:semiHidden/>
    <w:unhideWhenUsed/>
    <w:rsid w:val="008F45CF"/>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8F45CF"/>
    <w:rPr>
      <w:rFonts w:asciiTheme="majorHAnsi" w:eastAsiaTheme="majorEastAsia" w:hAnsiTheme="majorHAnsi" w:cstheme="majorBidi"/>
      <w:sz w:val="20"/>
    </w:rPr>
  </w:style>
  <w:style w:type="character" w:styleId="FollowedHyperlink">
    <w:name w:val="FollowedHyperlink"/>
    <w:rsid w:val="008F45CF"/>
    <w:rPr>
      <w:rFonts w:ascii="Arial" w:hAnsi="Arial"/>
      <w:color w:val="800080"/>
      <w:sz w:val="22"/>
      <w:u w:val="single"/>
      <w:lang w:val="en-GB" w:bidi="ar-DZ"/>
    </w:rPr>
  </w:style>
  <w:style w:type="paragraph" w:styleId="Footer">
    <w:name w:val="footer"/>
    <w:basedOn w:val="Normal"/>
    <w:link w:val="FooterChar1"/>
    <w:uiPriority w:val="99"/>
    <w:unhideWhenUsed/>
    <w:rsid w:val="00D26D14"/>
    <w:pPr>
      <w:tabs>
        <w:tab w:val="center" w:pos="4680"/>
        <w:tab w:val="right" w:pos="9360"/>
      </w:tabs>
    </w:pPr>
  </w:style>
  <w:style w:type="character" w:customStyle="1" w:styleId="FooterChar">
    <w:name w:val="Footer Char"/>
    <w:basedOn w:val="DefaultParagraphFont"/>
    <w:uiPriority w:val="99"/>
    <w:rsid w:val="003B41C1"/>
    <w:rPr>
      <w:rFonts w:ascii="Arial" w:eastAsia="PMingLiU" w:hAnsi="Arial" w:cs="Times New Roman"/>
      <w:color w:val="000000"/>
      <w:sz w:val="16"/>
      <w:szCs w:val="20"/>
      <w:lang w:val="en-GB" w:bidi="ar-DZ"/>
    </w:rPr>
  </w:style>
  <w:style w:type="table" w:styleId="GridTable1Light">
    <w:name w:val="Grid Table 1 Light"/>
    <w:basedOn w:val="TableNormal"/>
    <w:uiPriority w:val="46"/>
    <w:rsid w:val="008F45C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F45C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8F45C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F45C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8F45C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8F45CF"/>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8F45C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8F45C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8F45C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8F45CF"/>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8F45CF"/>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8F45CF"/>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8F45CF"/>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6">
    <w:name w:val="Grid Table 2 Accent 6"/>
    <w:basedOn w:val="TableNormal"/>
    <w:uiPriority w:val="47"/>
    <w:rsid w:val="008F45C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8F45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8F45C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8F45C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8F45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8F45C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8F45C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6">
    <w:name w:val="Grid Table 3 Accent 6"/>
    <w:basedOn w:val="TableNormal"/>
    <w:uiPriority w:val="48"/>
    <w:rsid w:val="008F45C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8F45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8F45C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8F45C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8F45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8F45C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F45C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8F45C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8F4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8F4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8F4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8F4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8F4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8F4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6">
    <w:name w:val="Grid Table 5 Dark Accent 6"/>
    <w:basedOn w:val="TableNormal"/>
    <w:uiPriority w:val="50"/>
    <w:rsid w:val="008F4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8F45C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F45C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8F45CF"/>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8F45C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8F45CF"/>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8F45CF"/>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51"/>
    <w:rsid w:val="008F45C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8F45C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8F45C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8F45CF"/>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8F45C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8F45CF"/>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8F45CF"/>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8F45C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eader">
    <w:name w:val="header"/>
    <w:basedOn w:val="Normal"/>
    <w:link w:val="HeaderChar1"/>
    <w:uiPriority w:val="99"/>
    <w:unhideWhenUsed/>
    <w:rsid w:val="00D26D14"/>
    <w:pPr>
      <w:tabs>
        <w:tab w:val="center" w:pos="4680"/>
        <w:tab w:val="right" w:pos="9360"/>
      </w:tabs>
    </w:pPr>
  </w:style>
  <w:style w:type="character" w:customStyle="1" w:styleId="HeaderChar">
    <w:name w:val="Header Char"/>
    <w:basedOn w:val="DefaultParagraphFont"/>
    <w:uiPriority w:val="99"/>
    <w:rsid w:val="00B67825"/>
    <w:rPr>
      <w:rFonts w:ascii="Arial" w:eastAsia="PMingLiU" w:hAnsi="Arial" w:cs="Times New Roman"/>
      <w:sz w:val="18"/>
      <w:szCs w:val="20"/>
      <w:lang w:val="en-GB" w:bidi="ar-DZ"/>
    </w:rPr>
  </w:style>
  <w:style w:type="paragraph" w:customStyle="1" w:styleId="HeaderFooterText">
    <w:name w:val="Header_FooterText"/>
    <w:rsid w:val="00066C8A"/>
    <w:pPr>
      <w:spacing w:after="0" w:line="170" w:lineRule="exact"/>
    </w:pPr>
    <w:rPr>
      <w:rFonts w:ascii="Arial" w:eastAsia="PMingLiU" w:hAnsi="Arial" w:cs="Times New Roman"/>
      <w:b/>
      <w:color w:val="000000"/>
      <w:sz w:val="14"/>
      <w:szCs w:val="14"/>
      <w:lang w:val="en-GB" w:bidi="ar-DZ"/>
    </w:rPr>
  </w:style>
  <w:style w:type="paragraph" w:customStyle="1" w:styleId="Headline">
    <w:name w:val="Headline"/>
    <w:basedOn w:val="Normal"/>
    <w:rsid w:val="00066C8A"/>
    <w:pPr>
      <w:suppressAutoHyphens/>
      <w:spacing w:line="280" w:lineRule="exact"/>
    </w:pPr>
    <w:rPr>
      <w:sz w:val="24"/>
    </w:rPr>
  </w:style>
  <w:style w:type="paragraph" w:customStyle="1" w:styleId="HPEntityDetail">
    <w:name w:val="HP Entity Detail"/>
    <w:semiHidden/>
    <w:rsid w:val="008F45CF"/>
    <w:pPr>
      <w:framePr w:hSpace="144" w:wrap="around" w:vAnchor="page" w:hAnchor="margin" w:y="865"/>
      <w:spacing w:after="0" w:line="240" w:lineRule="auto"/>
      <w:ind w:left="2736"/>
    </w:pPr>
    <w:rPr>
      <w:rFonts w:ascii="Arial" w:eastAsia="PMingLiU" w:hAnsi="Arial" w:cs="Times New Roman"/>
      <w:color w:val="000000"/>
      <w:sz w:val="18"/>
      <w:szCs w:val="18"/>
      <w:lang w:val="en-GB" w:bidi="ar-DZ"/>
    </w:rPr>
  </w:style>
  <w:style w:type="paragraph" w:customStyle="1" w:styleId="HPFullPage">
    <w:name w:val="HP Full Page"/>
    <w:semiHidden/>
    <w:rsid w:val="008F45CF"/>
    <w:pPr>
      <w:spacing w:after="0" w:line="240" w:lineRule="auto"/>
    </w:pPr>
    <w:rPr>
      <w:rFonts w:ascii="Arial" w:eastAsia="Times New Roman" w:hAnsi="Arial" w:cs="Times New Roman"/>
      <w:sz w:val="16"/>
      <w:szCs w:val="18"/>
      <w:lang w:val="en-GB" w:bidi="ar-DZ"/>
    </w:rPr>
  </w:style>
  <w:style w:type="paragraph" w:customStyle="1" w:styleId="HPLogo">
    <w:name w:val="HP Logo"/>
    <w:basedOn w:val="Normal"/>
    <w:semiHidden/>
    <w:rsid w:val="008F45CF"/>
    <w:pPr>
      <w:framePr w:hSpace="141" w:wrap="around" w:vAnchor="page" w:hAnchor="margin" w:xAlign="right" w:y="1555"/>
      <w:jc w:val="right"/>
    </w:pPr>
    <w:rPr>
      <w:color w:val="auto"/>
      <w:sz w:val="16"/>
      <w:szCs w:val="18"/>
    </w:rPr>
  </w:style>
  <w:style w:type="paragraph" w:customStyle="1" w:styleId="HPRecipientData">
    <w:name w:val="HP Recipient Data"/>
    <w:semiHidden/>
    <w:rsid w:val="008F45CF"/>
    <w:pPr>
      <w:numPr>
        <w:numId w:val="10"/>
      </w:numPr>
      <w:spacing w:after="20" w:line="240" w:lineRule="auto"/>
    </w:pPr>
    <w:rPr>
      <w:rFonts w:ascii="Arial" w:eastAsia="Times" w:hAnsi="Arial" w:cs="Arial"/>
      <w:sz w:val="18"/>
      <w:szCs w:val="18"/>
      <w:lang w:val="en-GB" w:bidi="ar-DZ"/>
    </w:rPr>
  </w:style>
  <w:style w:type="paragraph" w:customStyle="1" w:styleId="HPPropDate">
    <w:name w:val="HP Prop Date"/>
    <w:basedOn w:val="HPRecipientData"/>
    <w:semiHidden/>
    <w:rsid w:val="008F45CF"/>
  </w:style>
  <w:style w:type="paragraph" w:customStyle="1" w:styleId="HPSender">
    <w:name w:val="HP Sender"/>
    <w:next w:val="Normal"/>
    <w:link w:val="HPSenderChar"/>
    <w:semiHidden/>
    <w:rsid w:val="008F45CF"/>
    <w:pPr>
      <w:spacing w:after="0" w:line="240" w:lineRule="auto"/>
    </w:pPr>
    <w:rPr>
      <w:rFonts w:ascii="Arial" w:eastAsia="Times" w:hAnsi="Arial" w:cs="Arial"/>
      <w:sz w:val="18"/>
      <w:szCs w:val="16"/>
      <w:lang w:val="en-GB" w:bidi="ar-DZ"/>
    </w:rPr>
  </w:style>
  <w:style w:type="character" w:customStyle="1" w:styleId="HPSenderChar">
    <w:name w:val="HP Sender Char"/>
    <w:link w:val="HPSender"/>
    <w:semiHidden/>
    <w:rsid w:val="004F03BC"/>
    <w:rPr>
      <w:rFonts w:ascii="Arial" w:eastAsia="Times" w:hAnsi="Arial" w:cs="Arial"/>
      <w:sz w:val="18"/>
      <w:szCs w:val="16"/>
      <w:lang w:val="en-GB" w:bidi="ar-DZ"/>
    </w:rPr>
  </w:style>
  <w:style w:type="paragraph" w:customStyle="1" w:styleId="HPSenderData">
    <w:name w:val="HP Sender Data"/>
    <w:basedOn w:val="HPSender"/>
    <w:semiHidden/>
    <w:rsid w:val="008F45CF"/>
    <w:rPr>
      <w:szCs w:val="18"/>
    </w:rPr>
  </w:style>
  <w:style w:type="paragraph" w:customStyle="1" w:styleId="HPBasicText">
    <w:name w:val="HP_BasicText"/>
    <w:semiHidden/>
    <w:rsid w:val="008F45CF"/>
    <w:pPr>
      <w:spacing w:after="120" w:line="240" w:lineRule="auto"/>
      <w:ind w:left="2736"/>
    </w:pPr>
    <w:rPr>
      <w:rFonts w:ascii="Arial" w:eastAsia="PMingLiU" w:hAnsi="Arial" w:cs="Times New Roman"/>
      <w:sz w:val="20"/>
      <w:szCs w:val="18"/>
      <w:lang w:val="en-GB" w:bidi="ar-DZ"/>
    </w:rPr>
  </w:style>
  <w:style w:type="paragraph" w:customStyle="1" w:styleId="HPBullet">
    <w:name w:val="HP_Bullet"/>
    <w:basedOn w:val="HPBasicText"/>
    <w:semiHidden/>
    <w:rsid w:val="008F45CF"/>
    <w:pPr>
      <w:tabs>
        <w:tab w:val="num" w:pos="3096"/>
      </w:tabs>
      <w:spacing w:after="0"/>
      <w:ind w:left="3096" w:hanging="360"/>
    </w:pPr>
  </w:style>
  <w:style w:type="paragraph" w:customStyle="1" w:styleId="HPBulletDouble">
    <w:name w:val="HP_Bullet Double"/>
    <w:basedOn w:val="HPBullet"/>
    <w:semiHidden/>
    <w:qFormat/>
    <w:rsid w:val="008F45CF"/>
    <w:pPr>
      <w:spacing w:after="120"/>
    </w:pPr>
  </w:style>
  <w:style w:type="paragraph" w:customStyle="1" w:styleId="HPEsenderinfo">
    <w:name w:val="HPE sender info"/>
    <w:basedOn w:val="Normal"/>
    <w:semiHidden/>
    <w:qFormat/>
    <w:rsid w:val="008F45CF"/>
    <w:pPr>
      <w:suppressAutoHyphens/>
      <w:spacing w:line="210" w:lineRule="exact"/>
    </w:pPr>
    <w:rPr>
      <w:rFonts w:eastAsia="Times New Roman"/>
      <w:sz w:val="17"/>
    </w:rPr>
  </w:style>
  <w:style w:type="paragraph" w:customStyle="1" w:styleId="HPEsenderaddress">
    <w:name w:val="HPE sender address"/>
    <w:basedOn w:val="HPEsenderinfo"/>
    <w:semiHidden/>
    <w:qFormat/>
    <w:rsid w:val="008F45CF"/>
    <w:pPr>
      <w:spacing w:line="220" w:lineRule="exact"/>
    </w:pPr>
  </w:style>
  <w:style w:type="paragraph" w:customStyle="1" w:styleId="HPEsenderinfobold">
    <w:name w:val="HPE sender info bold"/>
    <w:basedOn w:val="HPEsenderinfo"/>
    <w:next w:val="HPEsenderinfo"/>
    <w:semiHidden/>
    <w:qFormat/>
    <w:rsid w:val="008F45CF"/>
    <w:rPr>
      <w:rFonts w:ascii="Metric Semibold" w:hAnsi="Metric Semibold"/>
    </w:rPr>
  </w:style>
  <w:style w:type="paragraph" w:customStyle="1" w:styleId="hpecomurl">
    <w:name w:val="hpe.com url"/>
    <w:basedOn w:val="HPEsenderinfobold"/>
    <w:semiHidden/>
    <w:qFormat/>
    <w:rsid w:val="008F45CF"/>
  </w:style>
  <w:style w:type="character" w:styleId="HTMLAcronym">
    <w:name w:val="HTML Acronym"/>
    <w:basedOn w:val="DefaultParagraphFont"/>
    <w:uiPriority w:val="99"/>
    <w:semiHidden/>
    <w:unhideWhenUsed/>
    <w:rsid w:val="008F45CF"/>
    <w:rPr>
      <w:lang w:val="en-GB" w:bidi="ar-DZ"/>
    </w:rPr>
  </w:style>
  <w:style w:type="paragraph" w:styleId="HTMLAddress">
    <w:name w:val="HTML Address"/>
    <w:basedOn w:val="Normal"/>
    <w:link w:val="HTMLAddressChar"/>
    <w:uiPriority w:val="99"/>
    <w:semiHidden/>
    <w:unhideWhenUsed/>
    <w:rsid w:val="008F45CF"/>
    <w:rPr>
      <w:i/>
      <w:iCs/>
    </w:rPr>
  </w:style>
  <w:style w:type="character" w:customStyle="1" w:styleId="HTMLAddressChar">
    <w:name w:val="HTML Address Char"/>
    <w:basedOn w:val="DefaultParagraphFont"/>
    <w:link w:val="HTMLAddress"/>
    <w:uiPriority w:val="99"/>
    <w:semiHidden/>
    <w:rsid w:val="008F45CF"/>
    <w:rPr>
      <w:rFonts w:ascii="Arial" w:eastAsia="PMingLiU" w:hAnsi="Arial" w:cs="Times New Roman"/>
      <w:i/>
      <w:iCs/>
      <w:color w:val="000000"/>
      <w:szCs w:val="20"/>
      <w:lang w:val="en-GB" w:bidi="ar-DZ"/>
    </w:rPr>
  </w:style>
  <w:style w:type="character" w:styleId="HTMLCite">
    <w:name w:val="HTML Cite"/>
    <w:basedOn w:val="DefaultParagraphFont"/>
    <w:uiPriority w:val="99"/>
    <w:semiHidden/>
    <w:unhideWhenUsed/>
    <w:rsid w:val="008F45CF"/>
    <w:rPr>
      <w:i/>
      <w:iCs/>
      <w:lang w:val="en-GB" w:bidi="ar-DZ"/>
    </w:rPr>
  </w:style>
  <w:style w:type="character" w:styleId="HTMLCode">
    <w:name w:val="HTML Code"/>
    <w:basedOn w:val="DefaultParagraphFont"/>
    <w:uiPriority w:val="99"/>
    <w:semiHidden/>
    <w:unhideWhenUsed/>
    <w:rsid w:val="008F45CF"/>
    <w:rPr>
      <w:rFonts w:ascii="Consolas" w:hAnsi="Consolas"/>
      <w:sz w:val="20"/>
      <w:szCs w:val="20"/>
      <w:lang w:val="en-GB" w:bidi="ar-DZ"/>
    </w:rPr>
  </w:style>
  <w:style w:type="character" w:styleId="HTMLDefinition">
    <w:name w:val="HTML Definition"/>
    <w:basedOn w:val="DefaultParagraphFont"/>
    <w:uiPriority w:val="99"/>
    <w:semiHidden/>
    <w:unhideWhenUsed/>
    <w:rsid w:val="008F45CF"/>
    <w:rPr>
      <w:i/>
      <w:iCs/>
      <w:lang w:val="en-GB" w:bidi="ar-DZ"/>
    </w:rPr>
  </w:style>
  <w:style w:type="character" w:styleId="HTMLKeyboard">
    <w:name w:val="HTML Keyboard"/>
    <w:basedOn w:val="DefaultParagraphFont"/>
    <w:uiPriority w:val="99"/>
    <w:semiHidden/>
    <w:unhideWhenUsed/>
    <w:rsid w:val="008F45CF"/>
    <w:rPr>
      <w:rFonts w:ascii="Consolas" w:hAnsi="Consolas"/>
      <w:sz w:val="20"/>
      <w:szCs w:val="20"/>
      <w:lang w:val="en-GB" w:bidi="ar-DZ"/>
    </w:rPr>
  </w:style>
  <w:style w:type="paragraph" w:styleId="HTMLPreformatted">
    <w:name w:val="HTML Preformatted"/>
    <w:basedOn w:val="Normal"/>
    <w:link w:val="HTMLPreformattedChar"/>
    <w:uiPriority w:val="99"/>
    <w:semiHidden/>
    <w:unhideWhenUsed/>
    <w:rsid w:val="008F45CF"/>
    <w:rPr>
      <w:rFonts w:ascii="Consolas" w:hAnsi="Consolas"/>
      <w:sz w:val="20"/>
    </w:rPr>
  </w:style>
  <w:style w:type="character" w:customStyle="1" w:styleId="HTMLPreformattedChar">
    <w:name w:val="HTML Preformatted Char"/>
    <w:basedOn w:val="DefaultParagraphFont"/>
    <w:link w:val="HTMLPreformatted"/>
    <w:uiPriority w:val="99"/>
    <w:semiHidden/>
    <w:rsid w:val="008F45CF"/>
    <w:rPr>
      <w:rFonts w:ascii="Consolas" w:eastAsia="PMingLiU" w:hAnsi="Consolas" w:cs="Times New Roman"/>
      <w:color w:val="000000"/>
      <w:sz w:val="20"/>
      <w:szCs w:val="20"/>
      <w:lang w:val="en-GB" w:bidi="ar-DZ"/>
    </w:rPr>
  </w:style>
  <w:style w:type="character" w:styleId="HTMLSample">
    <w:name w:val="HTML Sample"/>
    <w:basedOn w:val="DefaultParagraphFont"/>
    <w:uiPriority w:val="99"/>
    <w:semiHidden/>
    <w:unhideWhenUsed/>
    <w:rsid w:val="008F45CF"/>
    <w:rPr>
      <w:rFonts w:ascii="Consolas" w:hAnsi="Consolas"/>
      <w:sz w:val="24"/>
      <w:szCs w:val="24"/>
      <w:lang w:val="en-GB" w:bidi="ar-DZ"/>
    </w:rPr>
  </w:style>
  <w:style w:type="character" w:styleId="HTMLTypewriter">
    <w:name w:val="HTML Typewriter"/>
    <w:basedOn w:val="DefaultParagraphFont"/>
    <w:uiPriority w:val="99"/>
    <w:semiHidden/>
    <w:unhideWhenUsed/>
    <w:rsid w:val="008F45CF"/>
    <w:rPr>
      <w:rFonts w:ascii="Consolas" w:hAnsi="Consolas"/>
      <w:sz w:val="20"/>
      <w:szCs w:val="20"/>
      <w:lang w:val="en-GB" w:bidi="ar-DZ"/>
    </w:rPr>
  </w:style>
  <w:style w:type="character" w:styleId="HTMLVariable">
    <w:name w:val="HTML Variable"/>
    <w:basedOn w:val="DefaultParagraphFont"/>
    <w:uiPriority w:val="99"/>
    <w:semiHidden/>
    <w:unhideWhenUsed/>
    <w:rsid w:val="008F45CF"/>
    <w:rPr>
      <w:i/>
      <w:iCs/>
      <w:lang w:val="en-GB" w:bidi="ar-DZ"/>
    </w:rPr>
  </w:style>
  <w:style w:type="character" w:styleId="Hyperlink">
    <w:name w:val="Hyperlink"/>
    <w:uiPriority w:val="99"/>
    <w:rsid w:val="00066C8A"/>
    <w:rPr>
      <w:rFonts w:ascii="Arial" w:hAnsi="Arial"/>
      <w:color w:val="auto"/>
      <w:sz w:val="22"/>
      <w:szCs w:val="18"/>
      <w:u w:val="single"/>
      <w:lang w:val="en-GB" w:bidi="ar-DZ"/>
    </w:rPr>
  </w:style>
  <w:style w:type="paragraph" w:styleId="Index1">
    <w:name w:val="index 1"/>
    <w:basedOn w:val="Normal"/>
    <w:next w:val="Normal"/>
    <w:autoRedefine/>
    <w:semiHidden/>
    <w:rsid w:val="008F45CF"/>
    <w:pPr>
      <w:ind w:left="220" w:hanging="220"/>
    </w:pPr>
  </w:style>
  <w:style w:type="paragraph" w:styleId="Index2">
    <w:name w:val="index 2"/>
    <w:basedOn w:val="Normal"/>
    <w:next w:val="Normal"/>
    <w:autoRedefine/>
    <w:semiHidden/>
    <w:rsid w:val="008F45CF"/>
    <w:pPr>
      <w:ind w:left="440" w:hanging="220"/>
    </w:pPr>
  </w:style>
  <w:style w:type="paragraph" w:styleId="Index3">
    <w:name w:val="index 3"/>
    <w:basedOn w:val="Normal"/>
    <w:next w:val="Normal"/>
    <w:autoRedefine/>
    <w:semiHidden/>
    <w:rsid w:val="008F45CF"/>
    <w:pPr>
      <w:ind w:left="660" w:hanging="220"/>
    </w:pPr>
  </w:style>
  <w:style w:type="paragraph" w:styleId="Index4">
    <w:name w:val="index 4"/>
    <w:basedOn w:val="Normal"/>
    <w:next w:val="Normal"/>
    <w:autoRedefine/>
    <w:semiHidden/>
    <w:rsid w:val="008F45CF"/>
    <w:pPr>
      <w:ind w:left="880" w:hanging="220"/>
    </w:pPr>
  </w:style>
  <w:style w:type="paragraph" w:styleId="Index5">
    <w:name w:val="index 5"/>
    <w:basedOn w:val="Normal"/>
    <w:next w:val="Normal"/>
    <w:autoRedefine/>
    <w:semiHidden/>
    <w:rsid w:val="008F45CF"/>
    <w:pPr>
      <w:numPr>
        <w:numId w:val="11"/>
      </w:numPr>
    </w:pPr>
  </w:style>
  <w:style w:type="paragraph" w:styleId="Index6">
    <w:name w:val="index 6"/>
    <w:basedOn w:val="Normal"/>
    <w:next w:val="Normal"/>
    <w:autoRedefine/>
    <w:semiHidden/>
    <w:rsid w:val="008F45CF"/>
    <w:pPr>
      <w:ind w:left="1320" w:hanging="220"/>
    </w:pPr>
  </w:style>
  <w:style w:type="paragraph" w:styleId="Index7">
    <w:name w:val="index 7"/>
    <w:basedOn w:val="Normal"/>
    <w:next w:val="Normal"/>
    <w:autoRedefine/>
    <w:semiHidden/>
    <w:rsid w:val="008F45CF"/>
    <w:pPr>
      <w:ind w:left="1540" w:hanging="220"/>
    </w:pPr>
  </w:style>
  <w:style w:type="paragraph" w:styleId="Index8">
    <w:name w:val="index 8"/>
    <w:basedOn w:val="Normal"/>
    <w:next w:val="Normal"/>
    <w:autoRedefine/>
    <w:semiHidden/>
    <w:rsid w:val="008F45CF"/>
    <w:pPr>
      <w:ind w:left="1760" w:hanging="220"/>
    </w:pPr>
  </w:style>
  <w:style w:type="paragraph" w:styleId="Index9">
    <w:name w:val="index 9"/>
    <w:basedOn w:val="Normal"/>
    <w:next w:val="Normal"/>
    <w:autoRedefine/>
    <w:semiHidden/>
    <w:rsid w:val="008F45CF"/>
    <w:pPr>
      <w:ind w:left="1980" w:hanging="220"/>
    </w:pPr>
  </w:style>
  <w:style w:type="paragraph" w:styleId="IndexHeading">
    <w:name w:val="index heading"/>
    <w:basedOn w:val="Normal"/>
    <w:next w:val="Index1"/>
    <w:semiHidden/>
    <w:rsid w:val="008F45CF"/>
    <w:rPr>
      <w:rFonts w:cs="Arial"/>
      <w:b/>
      <w:bCs/>
    </w:rPr>
  </w:style>
  <w:style w:type="character" w:styleId="IntenseEmphasis">
    <w:name w:val="Intense Emphasis"/>
    <w:basedOn w:val="DefaultParagraphFont"/>
    <w:uiPriority w:val="21"/>
    <w:semiHidden/>
    <w:qFormat/>
    <w:rsid w:val="008F45CF"/>
    <w:rPr>
      <w:i/>
      <w:iCs/>
      <w:color w:val="5B9BD5" w:themeColor="accent1"/>
      <w:lang w:val="en-GB" w:bidi="ar-DZ"/>
    </w:rPr>
  </w:style>
  <w:style w:type="paragraph" w:styleId="IntenseQuote">
    <w:name w:val="Intense Quote"/>
    <w:basedOn w:val="Normal"/>
    <w:next w:val="Normal"/>
    <w:link w:val="IntenseQuoteChar"/>
    <w:uiPriority w:val="30"/>
    <w:semiHidden/>
    <w:qFormat/>
    <w:rsid w:val="008F45C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semiHidden/>
    <w:rsid w:val="004F03BC"/>
    <w:rPr>
      <w:rFonts w:ascii="Arial" w:eastAsia="PMingLiU" w:hAnsi="Arial" w:cs="Times New Roman"/>
      <w:i/>
      <w:iCs/>
      <w:color w:val="5B9BD5" w:themeColor="accent1"/>
      <w:szCs w:val="20"/>
      <w:lang w:val="en-GB" w:bidi="ar-DZ"/>
    </w:rPr>
  </w:style>
  <w:style w:type="character" w:styleId="IntenseReference">
    <w:name w:val="Intense Reference"/>
    <w:basedOn w:val="DefaultParagraphFont"/>
    <w:uiPriority w:val="32"/>
    <w:semiHidden/>
    <w:qFormat/>
    <w:rsid w:val="008F45CF"/>
    <w:rPr>
      <w:b/>
      <w:bCs/>
      <w:smallCaps/>
      <w:color w:val="5B9BD5" w:themeColor="accent1"/>
      <w:spacing w:val="5"/>
      <w:lang w:val="en-GB" w:bidi="ar-DZ"/>
    </w:rPr>
  </w:style>
  <w:style w:type="table" w:styleId="LightGrid">
    <w:name w:val="Light Grid"/>
    <w:basedOn w:val="TableNormal"/>
    <w:uiPriority w:val="62"/>
    <w:semiHidden/>
    <w:unhideWhenUsed/>
    <w:rsid w:val="008F45C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8F45CF"/>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8F45CF"/>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8F45CF"/>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8F45CF"/>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8F45CF"/>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ghtGrid-Accent6">
    <w:name w:val="Light Grid Accent 6"/>
    <w:basedOn w:val="TableNormal"/>
    <w:uiPriority w:val="62"/>
    <w:semiHidden/>
    <w:unhideWhenUsed/>
    <w:rsid w:val="008F45CF"/>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8F45C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8F45CF"/>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8F45CF"/>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8F45CF"/>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8F45CF"/>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8F45CF"/>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6">
    <w:name w:val="Light List Accent 6"/>
    <w:basedOn w:val="TableNormal"/>
    <w:uiPriority w:val="61"/>
    <w:semiHidden/>
    <w:unhideWhenUsed/>
    <w:rsid w:val="008F45CF"/>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8F45C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8F45CF"/>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8F45CF"/>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8F45CF"/>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8F45CF"/>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8F45CF"/>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6">
    <w:name w:val="Light Shading Accent 6"/>
    <w:basedOn w:val="TableNormal"/>
    <w:uiPriority w:val="60"/>
    <w:semiHidden/>
    <w:unhideWhenUsed/>
    <w:rsid w:val="008F45CF"/>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8F45CF"/>
    <w:rPr>
      <w:lang w:val="en-GB" w:bidi="ar-DZ"/>
    </w:rPr>
  </w:style>
  <w:style w:type="paragraph" w:styleId="List">
    <w:name w:val="List"/>
    <w:basedOn w:val="Normal"/>
    <w:uiPriority w:val="99"/>
    <w:semiHidden/>
    <w:unhideWhenUsed/>
    <w:rsid w:val="008F45CF"/>
    <w:pPr>
      <w:ind w:left="283" w:hanging="283"/>
      <w:contextualSpacing/>
    </w:pPr>
  </w:style>
  <w:style w:type="paragraph" w:styleId="List2">
    <w:name w:val="List 2"/>
    <w:basedOn w:val="Normal"/>
    <w:uiPriority w:val="99"/>
    <w:semiHidden/>
    <w:unhideWhenUsed/>
    <w:rsid w:val="008F45CF"/>
    <w:pPr>
      <w:ind w:left="566" w:hanging="283"/>
      <w:contextualSpacing/>
    </w:pPr>
  </w:style>
  <w:style w:type="paragraph" w:styleId="List3">
    <w:name w:val="List 3"/>
    <w:basedOn w:val="Normal"/>
    <w:uiPriority w:val="99"/>
    <w:semiHidden/>
    <w:unhideWhenUsed/>
    <w:rsid w:val="008F45CF"/>
    <w:pPr>
      <w:ind w:left="849" w:hanging="283"/>
      <w:contextualSpacing/>
    </w:pPr>
  </w:style>
  <w:style w:type="paragraph" w:styleId="List4">
    <w:name w:val="List 4"/>
    <w:basedOn w:val="Normal"/>
    <w:uiPriority w:val="99"/>
    <w:semiHidden/>
    <w:unhideWhenUsed/>
    <w:rsid w:val="008F45CF"/>
    <w:pPr>
      <w:ind w:left="1132" w:hanging="283"/>
      <w:contextualSpacing/>
    </w:pPr>
  </w:style>
  <w:style w:type="paragraph" w:styleId="List5">
    <w:name w:val="List 5"/>
    <w:basedOn w:val="Normal"/>
    <w:uiPriority w:val="99"/>
    <w:semiHidden/>
    <w:unhideWhenUsed/>
    <w:rsid w:val="008F45CF"/>
    <w:pPr>
      <w:ind w:left="1415" w:hanging="283"/>
      <w:contextualSpacing/>
    </w:pPr>
  </w:style>
  <w:style w:type="paragraph" w:styleId="ListBullet">
    <w:name w:val="List Bullet"/>
    <w:basedOn w:val="Normal"/>
    <w:uiPriority w:val="99"/>
    <w:semiHidden/>
    <w:unhideWhenUsed/>
    <w:rsid w:val="008F45CF"/>
    <w:pPr>
      <w:numPr>
        <w:numId w:val="12"/>
      </w:numPr>
      <w:contextualSpacing/>
    </w:pPr>
  </w:style>
  <w:style w:type="paragraph" w:styleId="ListBullet2">
    <w:name w:val="List Bullet 2"/>
    <w:basedOn w:val="Normal"/>
    <w:uiPriority w:val="99"/>
    <w:semiHidden/>
    <w:unhideWhenUsed/>
    <w:rsid w:val="008F45CF"/>
    <w:pPr>
      <w:numPr>
        <w:numId w:val="13"/>
      </w:numPr>
      <w:contextualSpacing/>
    </w:pPr>
  </w:style>
  <w:style w:type="paragraph" w:styleId="ListBullet3">
    <w:name w:val="List Bullet 3"/>
    <w:basedOn w:val="Normal"/>
    <w:uiPriority w:val="99"/>
    <w:semiHidden/>
    <w:unhideWhenUsed/>
    <w:rsid w:val="008F45CF"/>
    <w:pPr>
      <w:numPr>
        <w:numId w:val="14"/>
      </w:numPr>
      <w:contextualSpacing/>
    </w:pPr>
  </w:style>
  <w:style w:type="paragraph" w:styleId="ListBullet4">
    <w:name w:val="List Bullet 4"/>
    <w:basedOn w:val="Normal"/>
    <w:uiPriority w:val="99"/>
    <w:semiHidden/>
    <w:unhideWhenUsed/>
    <w:rsid w:val="008F45CF"/>
    <w:pPr>
      <w:numPr>
        <w:numId w:val="15"/>
      </w:numPr>
      <w:contextualSpacing/>
    </w:pPr>
  </w:style>
  <w:style w:type="paragraph" w:styleId="ListBullet5">
    <w:name w:val="List Bullet 5"/>
    <w:basedOn w:val="Normal"/>
    <w:uiPriority w:val="99"/>
    <w:semiHidden/>
    <w:unhideWhenUsed/>
    <w:rsid w:val="008F45CF"/>
    <w:pPr>
      <w:numPr>
        <w:numId w:val="16"/>
      </w:numPr>
      <w:contextualSpacing/>
    </w:pPr>
  </w:style>
  <w:style w:type="paragraph" w:styleId="ListContinue">
    <w:name w:val="List Continue"/>
    <w:basedOn w:val="Normal"/>
    <w:uiPriority w:val="99"/>
    <w:semiHidden/>
    <w:unhideWhenUsed/>
    <w:rsid w:val="008F45CF"/>
    <w:pPr>
      <w:spacing w:after="120"/>
      <w:ind w:left="283"/>
      <w:contextualSpacing/>
    </w:pPr>
  </w:style>
  <w:style w:type="paragraph" w:styleId="ListContinue2">
    <w:name w:val="List Continue 2"/>
    <w:basedOn w:val="Normal"/>
    <w:uiPriority w:val="99"/>
    <w:semiHidden/>
    <w:unhideWhenUsed/>
    <w:rsid w:val="008F45CF"/>
    <w:pPr>
      <w:spacing w:after="120"/>
      <w:ind w:left="566"/>
      <w:contextualSpacing/>
    </w:pPr>
  </w:style>
  <w:style w:type="paragraph" w:styleId="ListContinue3">
    <w:name w:val="List Continue 3"/>
    <w:basedOn w:val="Normal"/>
    <w:uiPriority w:val="99"/>
    <w:semiHidden/>
    <w:unhideWhenUsed/>
    <w:rsid w:val="008F45CF"/>
    <w:pPr>
      <w:spacing w:after="120"/>
      <w:ind w:left="849"/>
      <w:contextualSpacing/>
    </w:pPr>
  </w:style>
  <w:style w:type="paragraph" w:styleId="ListContinue4">
    <w:name w:val="List Continue 4"/>
    <w:basedOn w:val="Normal"/>
    <w:uiPriority w:val="99"/>
    <w:semiHidden/>
    <w:unhideWhenUsed/>
    <w:rsid w:val="008F45CF"/>
    <w:pPr>
      <w:spacing w:after="120"/>
      <w:ind w:left="1132"/>
      <w:contextualSpacing/>
    </w:pPr>
  </w:style>
  <w:style w:type="paragraph" w:styleId="ListContinue5">
    <w:name w:val="List Continue 5"/>
    <w:basedOn w:val="Normal"/>
    <w:uiPriority w:val="99"/>
    <w:semiHidden/>
    <w:unhideWhenUsed/>
    <w:rsid w:val="008F45CF"/>
    <w:pPr>
      <w:spacing w:after="120"/>
      <w:ind w:left="1415"/>
      <w:contextualSpacing/>
    </w:pPr>
  </w:style>
  <w:style w:type="paragraph" w:styleId="ListNumber">
    <w:name w:val="List Number"/>
    <w:basedOn w:val="Normal"/>
    <w:uiPriority w:val="99"/>
    <w:semiHidden/>
    <w:unhideWhenUsed/>
    <w:rsid w:val="008F45CF"/>
    <w:pPr>
      <w:numPr>
        <w:numId w:val="17"/>
      </w:numPr>
      <w:contextualSpacing/>
    </w:pPr>
  </w:style>
  <w:style w:type="paragraph" w:styleId="ListNumber2">
    <w:name w:val="List Number 2"/>
    <w:basedOn w:val="Normal"/>
    <w:uiPriority w:val="99"/>
    <w:semiHidden/>
    <w:unhideWhenUsed/>
    <w:rsid w:val="008F45CF"/>
    <w:pPr>
      <w:numPr>
        <w:numId w:val="18"/>
      </w:numPr>
      <w:contextualSpacing/>
    </w:pPr>
  </w:style>
  <w:style w:type="paragraph" w:styleId="ListNumber3">
    <w:name w:val="List Number 3"/>
    <w:basedOn w:val="Normal"/>
    <w:uiPriority w:val="99"/>
    <w:semiHidden/>
    <w:unhideWhenUsed/>
    <w:rsid w:val="008F45CF"/>
    <w:pPr>
      <w:numPr>
        <w:numId w:val="19"/>
      </w:numPr>
      <w:contextualSpacing/>
    </w:pPr>
  </w:style>
  <w:style w:type="paragraph" w:styleId="ListNumber4">
    <w:name w:val="List Number 4"/>
    <w:basedOn w:val="Normal"/>
    <w:uiPriority w:val="99"/>
    <w:semiHidden/>
    <w:unhideWhenUsed/>
    <w:rsid w:val="008F45CF"/>
    <w:pPr>
      <w:numPr>
        <w:numId w:val="20"/>
      </w:numPr>
      <w:contextualSpacing/>
    </w:pPr>
  </w:style>
  <w:style w:type="paragraph" w:styleId="ListNumber5">
    <w:name w:val="List Number 5"/>
    <w:basedOn w:val="Normal"/>
    <w:uiPriority w:val="99"/>
    <w:semiHidden/>
    <w:unhideWhenUsed/>
    <w:rsid w:val="008F45CF"/>
    <w:pPr>
      <w:numPr>
        <w:numId w:val="21"/>
      </w:numPr>
      <w:contextualSpacing/>
    </w:pPr>
  </w:style>
  <w:style w:type="paragraph" w:styleId="ListParagraph">
    <w:name w:val="List Paragraph"/>
    <w:basedOn w:val="Normal"/>
    <w:uiPriority w:val="34"/>
    <w:qFormat/>
    <w:rsid w:val="008F45CF"/>
    <w:pPr>
      <w:ind w:left="720"/>
      <w:contextualSpacing/>
    </w:pPr>
  </w:style>
  <w:style w:type="table" w:styleId="ListTable1Light">
    <w:name w:val="List Table 1 Light"/>
    <w:basedOn w:val="TableNormal"/>
    <w:uiPriority w:val="46"/>
    <w:rsid w:val="008F45C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F45CF"/>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8F45CF"/>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8F45CF"/>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8F45CF"/>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8F45CF"/>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1Light-Accent6">
    <w:name w:val="List Table 1 Light Accent 6"/>
    <w:basedOn w:val="TableNormal"/>
    <w:uiPriority w:val="46"/>
    <w:rsid w:val="008F45C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8F45C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8F45C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8F45CF"/>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8F45C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8F45CF"/>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8F45CF"/>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8F45CF"/>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8F45C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8F45C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8F45CF"/>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8F45CF"/>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8F45CF"/>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8F45CF"/>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3-Accent6">
    <w:name w:val="List Table 3 Accent 6"/>
    <w:basedOn w:val="TableNormal"/>
    <w:uiPriority w:val="48"/>
    <w:rsid w:val="008F45CF"/>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8F45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8F45C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8F45C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8F45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8F45C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8F45C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6">
    <w:name w:val="List Table 4 Accent 6"/>
    <w:basedOn w:val="TableNormal"/>
    <w:uiPriority w:val="49"/>
    <w:rsid w:val="008F45C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8F45C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8F45CF"/>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8F45CF"/>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8F45CF"/>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8F45CF"/>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8F45CF"/>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8F45CF"/>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8F45C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8F45CF"/>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8F45CF"/>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8F45CF"/>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8F45CF"/>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8F45C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6">
    <w:name w:val="List Table 6 Colorful Accent 6"/>
    <w:basedOn w:val="TableNormal"/>
    <w:uiPriority w:val="51"/>
    <w:rsid w:val="008F45CF"/>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8F45C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F45CF"/>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8F45CF"/>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8F45CF"/>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8F45CF"/>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8F45CF"/>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F45CF"/>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semiHidden/>
    <w:rsid w:val="008F45C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PMingLiU" w:hAnsi="Courier New" w:cs="Courier New"/>
      <w:color w:val="000000"/>
      <w:sz w:val="20"/>
      <w:szCs w:val="20"/>
      <w:lang w:val="en-GB" w:bidi="ar-DZ"/>
    </w:rPr>
  </w:style>
  <w:style w:type="character" w:customStyle="1" w:styleId="MacroTextChar">
    <w:name w:val="Macro Text Char"/>
    <w:basedOn w:val="DefaultParagraphFont"/>
    <w:link w:val="MacroText"/>
    <w:semiHidden/>
    <w:rsid w:val="008F45CF"/>
    <w:rPr>
      <w:rFonts w:ascii="Courier New" w:eastAsia="PMingLiU" w:hAnsi="Courier New" w:cs="Courier New"/>
      <w:color w:val="000000"/>
      <w:sz w:val="20"/>
      <w:szCs w:val="20"/>
      <w:lang w:val="en-GB" w:bidi="ar-DZ"/>
    </w:rPr>
  </w:style>
  <w:style w:type="table" w:styleId="MediumGrid1">
    <w:name w:val="Medium Grid 1"/>
    <w:basedOn w:val="TableNormal"/>
    <w:uiPriority w:val="67"/>
    <w:semiHidden/>
    <w:unhideWhenUsed/>
    <w:rsid w:val="008F45C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8F45CF"/>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8F45CF"/>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8F45CF"/>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8F45CF"/>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8F45CF"/>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1-Accent6">
    <w:name w:val="Medium Grid 1 Accent 6"/>
    <w:basedOn w:val="TableNormal"/>
    <w:uiPriority w:val="67"/>
    <w:semiHidden/>
    <w:unhideWhenUsed/>
    <w:rsid w:val="008F45CF"/>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8F45C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8F45C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8F45C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8F45C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8F45C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8F45C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ediumGrid3-Accent6">
    <w:name w:val="Medium Grid 3 Accent 6"/>
    <w:basedOn w:val="TableNormal"/>
    <w:uiPriority w:val="69"/>
    <w:semiHidden/>
    <w:unhideWhenUsed/>
    <w:rsid w:val="008F45C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8F45C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8F45CF"/>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8F45CF"/>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8F45CF"/>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8F45CF"/>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8F45CF"/>
    <w:pPr>
      <w:spacing w:after="0" w:line="240" w:lineRule="auto"/>
    </w:pPr>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List1-Accent6">
    <w:name w:val="Medium List 1 Accent 6"/>
    <w:basedOn w:val="TableNormal"/>
    <w:uiPriority w:val="65"/>
    <w:semiHidden/>
    <w:unhideWhenUsed/>
    <w:rsid w:val="008F45CF"/>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8F45C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8F45C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8F45CF"/>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8F45CF"/>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8F45CF"/>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8F45CF"/>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8F45CF"/>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8F45CF"/>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8F45C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8F45C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8F45C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8F45C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8F45C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8F45C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8F45C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8F45CF"/>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F45CF"/>
    <w:rPr>
      <w:rFonts w:asciiTheme="majorHAnsi" w:eastAsiaTheme="majorEastAsia" w:hAnsiTheme="majorHAnsi" w:cstheme="majorBidi"/>
      <w:color w:val="000000"/>
      <w:sz w:val="24"/>
      <w:szCs w:val="24"/>
      <w:shd w:val="pct20" w:color="auto" w:fill="auto"/>
      <w:lang w:val="en-GB" w:bidi="ar-DZ"/>
    </w:rPr>
  </w:style>
  <w:style w:type="paragraph" w:styleId="NoSpacing">
    <w:name w:val="No Spacing"/>
    <w:uiPriority w:val="1"/>
    <w:qFormat/>
    <w:rsid w:val="008F45CF"/>
    <w:pPr>
      <w:spacing w:after="0" w:line="240" w:lineRule="auto"/>
    </w:pPr>
    <w:rPr>
      <w:rFonts w:ascii="Arial" w:eastAsia="PMingLiU" w:hAnsi="Arial" w:cs="Times New Roman"/>
      <w:color w:val="000000"/>
      <w:szCs w:val="20"/>
      <w:lang w:val="en-GB" w:bidi="ar-DZ"/>
    </w:rPr>
  </w:style>
  <w:style w:type="paragraph" w:styleId="NormalWeb">
    <w:name w:val="Normal (Web)"/>
    <w:basedOn w:val="Normal"/>
    <w:uiPriority w:val="99"/>
    <w:semiHidden/>
    <w:unhideWhenUsed/>
    <w:rsid w:val="008F45CF"/>
    <w:rPr>
      <w:rFonts w:ascii="Times New Roman" w:hAnsi="Times New Roman"/>
      <w:sz w:val="24"/>
      <w:szCs w:val="24"/>
    </w:rPr>
  </w:style>
  <w:style w:type="paragraph" w:styleId="NormalIndent">
    <w:name w:val="Normal Indent"/>
    <w:basedOn w:val="Normal"/>
    <w:uiPriority w:val="99"/>
    <w:semiHidden/>
    <w:unhideWhenUsed/>
    <w:rsid w:val="008F45CF"/>
    <w:pPr>
      <w:ind w:left="720"/>
    </w:pPr>
  </w:style>
  <w:style w:type="paragraph" w:styleId="NoteHeading">
    <w:name w:val="Note Heading"/>
    <w:basedOn w:val="Normal"/>
    <w:next w:val="Normal"/>
    <w:link w:val="NoteHeadingChar"/>
    <w:uiPriority w:val="99"/>
    <w:semiHidden/>
    <w:unhideWhenUsed/>
    <w:rsid w:val="008F45CF"/>
  </w:style>
  <w:style w:type="character" w:customStyle="1" w:styleId="NoteHeadingChar">
    <w:name w:val="Note Heading Char"/>
    <w:basedOn w:val="DefaultParagraphFont"/>
    <w:link w:val="NoteHeading"/>
    <w:uiPriority w:val="99"/>
    <w:semiHidden/>
    <w:rsid w:val="008F45CF"/>
    <w:rPr>
      <w:rFonts w:ascii="Arial" w:eastAsia="PMingLiU" w:hAnsi="Arial" w:cs="Times New Roman"/>
      <w:color w:val="000000"/>
      <w:szCs w:val="20"/>
      <w:lang w:val="en-GB" w:bidi="ar-DZ"/>
    </w:rPr>
  </w:style>
  <w:style w:type="character" w:styleId="PageNumber">
    <w:name w:val="page number"/>
    <w:rsid w:val="008F45CF"/>
    <w:rPr>
      <w:rFonts w:ascii="Arial" w:hAnsi="Arial"/>
      <w:sz w:val="18"/>
      <w:szCs w:val="18"/>
      <w:lang w:val="en-GB" w:bidi="ar-DZ"/>
    </w:rPr>
  </w:style>
  <w:style w:type="character" w:styleId="PlaceholderText">
    <w:name w:val="Placeholder Text"/>
    <w:basedOn w:val="DefaultParagraphFont"/>
    <w:uiPriority w:val="99"/>
    <w:semiHidden/>
    <w:rsid w:val="008F45CF"/>
    <w:rPr>
      <w:color w:val="808080"/>
      <w:lang w:val="en-GB" w:bidi="ar-DZ"/>
    </w:rPr>
  </w:style>
  <w:style w:type="table" w:styleId="PlainTable1">
    <w:name w:val="Plain Table 1"/>
    <w:basedOn w:val="TableNormal"/>
    <w:uiPriority w:val="41"/>
    <w:rsid w:val="008F45C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F45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F45C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F45C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F45C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8F45CF"/>
    <w:rPr>
      <w:rFonts w:ascii="Consolas" w:hAnsi="Consolas"/>
      <w:sz w:val="21"/>
      <w:szCs w:val="21"/>
    </w:rPr>
  </w:style>
  <w:style w:type="character" w:customStyle="1" w:styleId="PlainTextChar">
    <w:name w:val="Plain Text Char"/>
    <w:basedOn w:val="DefaultParagraphFont"/>
    <w:link w:val="PlainText"/>
    <w:uiPriority w:val="99"/>
    <w:semiHidden/>
    <w:rsid w:val="008F45CF"/>
    <w:rPr>
      <w:rFonts w:ascii="Consolas" w:eastAsia="PMingLiU" w:hAnsi="Consolas" w:cs="Times New Roman"/>
      <w:color w:val="000000"/>
      <w:sz w:val="21"/>
      <w:szCs w:val="21"/>
      <w:lang w:val="en-GB" w:bidi="ar-DZ"/>
    </w:rPr>
  </w:style>
  <w:style w:type="paragraph" w:styleId="Quote">
    <w:name w:val="Quote"/>
    <w:basedOn w:val="Normal"/>
    <w:next w:val="Normal"/>
    <w:link w:val="QuoteChar"/>
    <w:uiPriority w:val="29"/>
    <w:semiHidden/>
    <w:qFormat/>
    <w:rsid w:val="008F45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4F03BC"/>
    <w:rPr>
      <w:rFonts w:ascii="Arial" w:eastAsia="PMingLiU" w:hAnsi="Arial" w:cs="Times New Roman"/>
      <w:i/>
      <w:iCs/>
      <w:color w:val="404040" w:themeColor="text1" w:themeTint="BF"/>
      <w:szCs w:val="20"/>
      <w:lang w:val="en-GB" w:bidi="ar-DZ"/>
    </w:rPr>
  </w:style>
  <w:style w:type="paragraph" w:styleId="Salutation">
    <w:name w:val="Salutation"/>
    <w:basedOn w:val="Normal"/>
    <w:next w:val="Normal"/>
    <w:link w:val="SalutationChar"/>
    <w:uiPriority w:val="99"/>
    <w:semiHidden/>
    <w:unhideWhenUsed/>
    <w:rsid w:val="008F45CF"/>
  </w:style>
  <w:style w:type="character" w:customStyle="1" w:styleId="SalutationChar">
    <w:name w:val="Salutation Char"/>
    <w:basedOn w:val="DefaultParagraphFont"/>
    <w:link w:val="Salutation"/>
    <w:uiPriority w:val="99"/>
    <w:semiHidden/>
    <w:rsid w:val="008F45CF"/>
    <w:rPr>
      <w:rFonts w:ascii="Arial" w:eastAsia="PMingLiU" w:hAnsi="Arial" w:cs="Times New Roman"/>
      <w:color w:val="000000"/>
      <w:szCs w:val="20"/>
      <w:lang w:val="en-GB" w:bidi="ar-DZ"/>
    </w:rPr>
  </w:style>
  <w:style w:type="paragraph" w:styleId="Signature">
    <w:name w:val="Signature"/>
    <w:basedOn w:val="Normal"/>
    <w:link w:val="SignatureChar"/>
    <w:uiPriority w:val="99"/>
    <w:semiHidden/>
    <w:unhideWhenUsed/>
    <w:rsid w:val="008F45CF"/>
    <w:pPr>
      <w:ind w:left="4252"/>
    </w:pPr>
  </w:style>
  <w:style w:type="character" w:customStyle="1" w:styleId="SignatureChar">
    <w:name w:val="Signature Char"/>
    <w:basedOn w:val="DefaultParagraphFont"/>
    <w:link w:val="Signature"/>
    <w:uiPriority w:val="99"/>
    <w:semiHidden/>
    <w:rsid w:val="008F45CF"/>
    <w:rPr>
      <w:rFonts w:ascii="Arial" w:eastAsia="PMingLiU" w:hAnsi="Arial" w:cs="Times New Roman"/>
      <w:color w:val="000000"/>
      <w:szCs w:val="20"/>
      <w:lang w:val="en-GB" w:bidi="ar-DZ"/>
    </w:rPr>
  </w:style>
  <w:style w:type="character" w:styleId="Strong">
    <w:name w:val="Strong"/>
    <w:basedOn w:val="DefaultParagraphFont"/>
    <w:uiPriority w:val="22"/>
    <w:semiHidden/>
    <w:qFormat/>
    <w:rsid w:val="008F45CF"/>
    <w:rPr>
      <w:b/>
      <w:bCs/>
      <w:lang w:val="en-GB" w:bidi="ar-DZ"/>
    </w:rPr>
  </w:style>
  <w:style w:type="paragraph" w:customStyle="1" w:styleId="Style1">
    <w:name w:val="Style1"/>
    <w:basedOn w:val="LeadInText"/>
    <w:semiHidden/>
    <w:qFormat/>
    <w:rsid w:val="008F45CF"/>
    <w:pPr>
      <w:spacing w:after="200" w:line="480" w:lineRule="exact"/>
    </w:pPr>
  </w:style>
  <w:style w:type="paragraph" w:styleId="Subtitle">
    <w:name w:val="Subtitle"/>
    <w:basedOn w:val="Normal"/>
    <w:next w:val="Normal"/>
    <w:link w:val="SubtitleChar"/>
    <w:uiPriority w:val="11"/>
    <w:qFormat/>
    <w:rsid w:val="008F45CF"/>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semiHidden/>
    <w:rsid w:val="004F03BC"/>
    <w:rPr>
      <w:rFonts w:eastAsiaTheme="minorEastAsia"/>
      <w:color w:val="5A5A5A" w:themeColor="text1" w:themeTint="A5"/>
      <w:spacing w:val="15"/>
      <w:lang w:val="en-GB" w:bidi="ar-DZ"/>
    </w:rPr>
  </w:style>
  <w:style w:type="character" w:styleId="SubtleEmphasis">
    <w:name w:val="Subtle Emphasis"/>
    <w:basedOn w:val="DefaultParagraphFont"/>
    <w:uiPriority w:val="19"/>
    <w:semiHidden/>
    <w:qFormat/>
    <w:rsid w:val="008F45CF"/>
    <w:rPr>
      <w:i/>
      <w:iCs/>
      <w:color w:val="404040" w:themeColor="text1" w:themeTint="BF"/>
      <w:lang w:val="en-GB" w:bidi="ar-DZ"/>
    </w:rPr>
  </w:style>
  <w:style w:type="character" w:styleId="SubtleReference">
    <w:name w:val="Subtle Reference"/>
    <w:basedOn w:val="DefaultParagraphFont"/>
    <w:uiPriority w:val="31"/>
    <w:semiHidden/>
    <w:qFormat/>
    <w:rsid w:val="008F45CF"/>
    <w:rPr>
      <w:smallCaps/>
      <w:color w:val="5A5A5A" w:themeColor="text1" w:themeTint="A5"/>
      <w:lang w:val="en-GB" w:bidi="ar-DZ"/>
    </w:rPr>
  </w:style>
  <w:style w:type="table" w:styleId="Table3Deffects1">
    <w:name w:val="Table 3D effects 1"/>
    <w:basedOn w:val="TableNormal"/>
    <w:uiPriority w:val="99"/>
    <w:semiHidden/>
    <w:unhideWhenUsed/>
    <w:rsid w:val="008F45CF"/>
    <w:pPr>
      <w:spacing w:after="0" w:line="240"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8F45CF"/>
    <w:pPr>
      <w:spacing w:after="0" w:line="240"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8F45CF"/>
    <w:pPr>
      <w:spacing w:after="0" w:line="240"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8F45CF"/>
    <w:pPr>
      <w:spacing w:after="0" w:line="240"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8F45CF"/>
    <w:pPr>
      <w:spacing w:after="0" w:line="240"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8F45CF"/>
    <w:pPr>
      <w:spacing w:after="0" w:line="24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8F45CF"/>
    <w:pPr>
      <w:spacing w:after="0" w:line="240"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8F45CF"/>
    <w:pPr>
      <w:spacing w:after="0" w:line="24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8F45CF"/>
    <w:pPr>
      <w:spacing w:after="0" w:line="240"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8F45CF"/>
    <w:pPr>
      <w:spacing w:after="0" w:line="240"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8F45CF"/>
    <w:pPr>
      <w:spacing w:after="0" w:line="240"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8F45CF"/>
    <w:pPr>
      <w:spacing w:after="0" w:line="240"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8F45CF"/>
    <w:pPr>
      <w:spacing w:after="0" w:line="240"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8F45CF"/>
    <w:pPr>
      <w:spacing w:after="0" w:line="240"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8F45CF"/>
    <w:pPr>
      <w:spacing w:after="0" w:line="240"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8F45CF"/>
    <w:pPr>
      <w:spacing w:after="0" w:line="24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8F45CF"/>
    <w:pPr>
      <w:spacing w:after="0" w:line="240"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8F4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8F45CF"/>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8F45CF"/>
    <w:pPr>
      <w:spacing w:after="0" w:line="240"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8F45CF"/>
    <w:pPr>
      <w:spacing w:after="0" w:line="240"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8F45CF"/>
    <w:pPr>
      <w:spacing w:after="0" w:line="240"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8F45CF"/>
    <w:pPr>
      <w:spacing w:after="0" w:line="240"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8F45CF"/>
    <w:pPr>
      <w:spacing w:after="0" w:line="240"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8F45CF"/>
    <w:pPr>
      <w:spacing w:after="0" w:line="240"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8F45CF"/>
    <w:pPr>
      <w:spacing w:after="0" w:line="240"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8F45C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8F45CF"/>
    <w:pPr>
      <w:spacing w:after="0" w:line="24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8F45CF"/>
    <w:pPr>
      <w:spacing w:after="0" w:line="24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8F45CF"/>
    <w:pPr>
      <w:spacing w:after="0" w:line="240"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8F45CF"/>
    <w:pPr>
      <w:spacing w:after="0" w:line="240"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8F45CF"/>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8F45CF"/>
    <w:pPr>
      <w:spacing w:after="0" w:line="240"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8F45CF"/>
    <w:pPr>
      <w:spacing w:after="0" w:line="24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8F45CF"/>
    <w:pPr>
      <w:spacing w:after="0" w:line="24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rsid w:val="008F45CF"/>
    <w:pPr>
      <w:ind w:left="220" w:hanging="220"/>
    </w:pPr>
  </w:style>
  <w:style w:type="paragraph" w:styleId="TableofFigures">
    <w:name w:val="table of figures"/>
    <w:uiPriority w:val="99"/>
    <w:rsid w:val="00D6080F"/>
    <w:pPr>
      <w:tabs>
        <w:tab w:val="left" w:pos="425"/>
        <w:tab w:val="right" w:leader="dot" w:pos="12960"/>
      </w:tabs>
      <w:spacing w:after="120" w:line="240" w:lineRule="auto"/>
      <w:ind w:left="1138" w:hanging="1138"/>
    </w:pPr>
    <w:rPr>
      <w:rFonts w:ascii="Arial" w:eastAsia="PMingLiU" w:hAnsi="Arial" w:cs="Times New Roman"/>
      <w:noProof/>
      <w:color w:val="000000"/>
      <w:szCs w:val="20"/>
      <w:lang w:val="en-GB" w:bidi="ar-DZ"/>
    </w:rPr>
  </w:style>
  <w:style w:type="table" w:styleId="TableProfessional">
    <w:name w:val="Table Professional"/>
    <w:basedOn w:val="TableNormal"/>
    <w:uiPriority w:val="99"/>
    <w:semiHidden/>
    <w:unhideWhenUsed/>
    <w:rsid w:val="008F45CF"/>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8F45CF"/>
    <w:pPr>
      <w:spacing w:after="0" w:line="24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8F45CF"/>
    <w:pPr>
      <w:spacing w:after="0" w:line="24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8F45CF"/>
    <w:pPr>
      <w:spacing w:after="0" w:line="240"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8F45CF"/>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8F45CF"/>
    <w:pPr>
      <w:spacing w:after="0" w:line="24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8F4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8F45CF"/>
    <w:pPr>
      <w:spacing w:after="0" w:line="24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8F45CF"/>
    <w:pPr>
      <w:spacing w:after="0" w:line="240"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8F45CF"/>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8F45CF"/>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semiHidden/>
    <w:rsid w:val="004F03BC"/>
    <w:rPr>
      <w:rFonts w:asciiTheme="majorHAnsi" w:eastAsiaTheme="majorEastAsia" w:hAnsiTheme="majorHAnsi" w:cstheme="majorBidi"/>
      <w:spacing w:val="-10"/>
      <w:kern w:val="28"/>
      <w:sz w:val="56"/>
      <w:szCs w:val="56"/>
      <w:lang w:val="en-GB" w:bidi="ar-DZ"/>
    </w:rPr>
  </w:style>
  <w:style w:type="paragraph" w:styleId="TOAHeading">
    <w:name w:val="toa heading"/>
    <w:basedOn w:val="Normal"/>
    <w:next w:val="Normal"/>
    <w:semiHidden/>
    <w:rsid w:val="008F45CF"/>
    <w:pPr>
      <w:spacing w:before="120"/>
    </w:pPr>
    <w:rPr>
      <w:rFonts w:cs="Arial"/>
      <w:b/>
      <w:bCs/>
      <w:sz w:val="24"/>
      <w:szCs w:val="24"/>
    </w:rPr>
  </w:style>
  <w:style w:type="paragraph" w:styleId="TOC1">
    <w:name w:val="toc 1"/>
    <w:next w:val="BodyText"/>
    <w:uiPriority w:val="39"/>
    <w:rsid w:val="00066C8A"/>
    <w:pPr>
      <w:tabs>
        <w:tab w:val="left" w:pos="567"/>
        <w:tab w:val="right" w:leader="dot" w:pos="12960"/>
      </w:tabs>
      <w:spacing w:before="60" w:after="60" w:line="220" w:lineRule="atLeast"/>
    </w:pPr>
    <w:rPr>
      <w:rFonts w:ascii="Arial" w:eastAsia="Calibri" w:hAnsi="Arial" w:cs="Times New Roman"/>
      <w:b/>
      <w:noProof/>
      <w:szCs w:val="20"/>
      <w:lang w:val="en-GB" w:eastAsia="en-GB" w:bidi="ar-DZ"/>
    </w:rPr>
  </w:style>
  <w:style w:type="paragraph" w:styleId="TOC2">
    <w:name w:val="toc 2"/>
    <w:next w:val="BodyText"/>
    <w:uiPriority w:val="39"/>
    <w:rsid w:val="00066C8A"/>
    <w:pPr>
      <w:tabs>
        <w:tab w:val="left" w:pos="1134"/>
        <w:tab w:val="right" w:leader="dot" w:pos="12960"/>
      </w:tabs>
      <w:spacing w:after="20" w:line="220" w:lineRule="atLeast"/>
      <w:ind w:left="1008" w:hanging="576"/>
    </w:pPr>
    <w:rPr>
      <w:rFonts w:ascii="Arial" w:eastAsia="PMingLiU" w:hAnsi="Arial" w:cs="Times New Roman"/>
      <w:szCs w:val="18"/>
      <w:lang w:val="en-GB" w:bidi="ar-DZ"/>
    </w:rPr>
  </w:style>
  <w:style w:type="paragraph" w:styleId="TOC3">
    <w:name w:val="toc 3"/>
    <w:next w:val="BodyText"/>
    <w:uiPriority w:val="39"/>
    <w:rsid w:val="00066C8A"/>
    <w:pPr>
      <w:tabs>
        <w:tab w:val="left" w:pos="1701"/>
        <w:tab w:val="right" w:leader="dot" w:pos="12960"/>
      </w:tabs>
      <w:spacing w:after="20" w:line="220" w:lineRule="atLeast"/>
      <w:ind w:left="1628" w:hanging="634"/>
    </w:pPr>
    <w:rPr>
      <w:rFonts w:ascii="Arial" w:eastAsia="PMingLiU" w:hAnsi="Arial" w:cs="Times New Roman"/>
      <w:noProof/>
      <w:szCs w:val="18"/>
      <w:lang w:val="en-GB" w:eastAsia="en-GB" w:bidi="ar-DZ"/>
    </w:rPr>
  </w:style>
  <w:style w:type="paragraph" w:styleId="TOC4">
    <w:name w:val="toc 4"/>
    <w:next w:val="BodyText"/>
    <w:uiPriority w:val="39"/>
    <w:rsid w:val="00066C8A"/>
    <w:pPr>
      <w:tabs>
        <w:tab w:val="left" w:pos="2610"/>
        <w:tab w:val="right" w:leader="dot" w:pos="9360"/>
      </w:tabs>
      <w:spacing w:after="20" w:line="240" w:lineRule="auto"/>
      <w:ind w:left="2621" w:hanging="994"/>
    </w:pPr>
    <w:rPr>
      <w:rFonts w:ascii="Arial" w:eastAsia="PMingLiU" w:hAnsi="Arial" w:cs="Times New Roman"/>
      <w:noProof/>
      <w:color w:val="000000"/>
      <w:lang w:val="en-GB" w:bidi="ar-DZ"/>
    </w:rPr>
  </w:style>
  <w:style w:type="paragraph" w:styleId="TOC5">
    <w:name w:val="toc 5"/>
    <w:next w:val="BodyText"/>
    <w:uiPriority w:val="39"/>
    <w:rsid w:val="00066C8A"/>
    <w:pPr>
      <w:tabs>
        <w:tab w:val="left" w:pos="3690"/>
        <w:tab w:val="right" w:leader="dot" w:pos="9360"/>
      </w:tabs>
      <w:spacing w:after="20" w:line="240" w:lineRule="auto"/>
      <w:ind w:left="3686" w:hanging="1080"/>
    </w:pPr>
    <w:rPr>
      <w:rFonts w:ascii="Arial" w:eastAsia="PMingLiU" w:hAnsi="Arial" w:cs="Times New Roman"/>
      <w:noProof/>
      <w:color w:val="000000"/>
      <w:lang w:val="en-GB" w:bidi="ar-DZ"/>
    </w:rPr>
  </w:style>
  <w:style w:type="paragraph" w:styleId="TOC6">
    <w:name w:val="toc 6"/>
    <w:next w:val="BodyText"/>
    <w:uiPriority w:val="39"/>
    <w:rsid w:val="00066C8A"/>
    <w:pPr>
      <w:tabs>
        <w:tab w:val="left" w:pos="4950"/>
        <w:tab w:val="right" w:leader="dot" w:pos="9360"/>
      </w:tabs>
      <w:spacing w:after="20"/>
      <w:ind w:left="4953" w:hanging="1267"/>
    </w:pPr>
    <w:rPr>
      <w:rFonts w:ascii="Arial" w:eastAsia="PMingLiU" w:hAnsi="Arial" w:cs="Times New Roman"/>
      <w:noProof/>
      <w:color w:val="000000"/>
      <w:szCs w:val="20"/>
      <w:lang w:val="en-GB" w:bidi="ar-DZ"/>
    </w:rPr>
  </w:style>
  <w:style w:type="paragraph" w:styleId="TOC7">
    <w:name w:val="toc 7"/>
    <w:basedOn w:val="Normal"/>
    <w:next w:val="BodyText"/>
    <w:semiHidden/>
    <w:rsid w:val="00066C8A"/>
    <w:pPr>
      <w:tabs>
        <w:tab w:val="right" w:pos="8525"/>
      </w:tabs>
      <w:ind w:left="2952" w:hanging="1152"/>
    </w:pPr>
    <w:rPr>
      <w:sz w:val="20"/>
    </w:rPr>
  </w:style>
  <w:style w:type="paragraph" w:styleId="TOC8">
    <w:name w:val="toc 8"/>
    <w:basedOn w:val="Normal"/>
    <w:next w:val="BodyText"/>
    <w:semiHidden/>
    <w:rsid w:val="00066C8A"/>
    <w:pPr>
      <w:tabs>
        <w:tab w:val="right" w:pos="8525"/>
      </w:tabs>
      <w:ind w:left="3456" w:hanging="1296"/>
    </w:pPr>
    <w:rPr>
      <w:sz w:val="20"/>
    </w:rPr>
  </w:style>
  <w:style w:type="paragraph" w:styleId="TOC9">
    <w:name w:val="toc 9"/>
    <w:basedOn w:val="Normal"/>
    <w:next w:val="BodyText"/>
    <w:semiHidden/>
    <w:rsid w:val="00066C8A"/>
    <w:pPr>
      <w:tabs>
        <w:tab w:val="right" w:pos="8525"/>
      </w:tabs>
      <w:ind w:left="3960" w:hanging="1440"/>
    </w:pPr>
    <w:rPr>
      <w:sz w:val="20"/>
    </w:rPr>
  </w:style>
  <w:style w:type="paragraph" w:styleId="TOCHeading">
    <w:name w:val="TOC Heading"/>
    <w:next w:val="TOC1"/>
    <w:uiPriority w:val="2"/>
    <w:qFormat/>
    <w:rsid w:val="00471AAC"/>
    <w:pPr>
      <w:keepLines/>
      <w:spacing w:before="240" w:after="120" w:line="240" w:lineRule="auto"/>
    </w:pPr>
    <w:rPr>
      <w:rFonts w:ascii="Arial Bold" w:eastAsiaTheme="majorEastAsia" w:hAnsi="Arial Bold" w:cstheme="majorBidi"/>
      <w:b/>
      <w:sz w:val="36"/>
      <w:szCs w:val="32"/>
      <w:lang w:val="en-GB" w:bidi="ar-DZ"/>
    </w:rPr>
  </w:style>
  <w:style w:type="paragraph" w:customStyle="1" w:styleId="TOF1">
    <w:name w:val="TOF 1"/>
    <w:basedOn w:val="TOC1"/>
    <w:uiPriority w:val="2"/>
    <w:rsid w:val="008F45CF"/>
    <w:pPr>
      <w:tabs>
        <w:tab w:val="left" w:pos="1134"/>
      </w:tabs>
    </w:pPr>
  </w:style>
  <w:style w:type="paragraph" w:customStyle="1" w:styleId="TopLine">
    <w:name w:val="Top Line"/>
    <w:basedOn w:val="Normal"/>
    <w:uiPriority w:val="2"/>
    <w:rsid w:val="008F45CF"/>
    <w:pPr>
      <w:pBdr>
        <w:bottom w:val="single" w:sz="18" w:space="1" w:color="auto"/>
      </w:pBdr>
    </w:pPr>
  </w:style>
  <w:style w:type="paragraph" w:customStyle="1" w:styleId="TOT1">
    <w:name w:val="TOT 1"/>
    <w:basedOn w:val="Normal"/>
    <w:uiPriority w:val="2"/>
    <w:qFormat/>
    <w:rsid w:val="008F45CF"/>
    <w:pPr>
      <w:tabs>
        <w:tab w:val="left" w:pos="1134"/>
        <w:tab w:val="right" w:leader="dot" w:pos="8364"/>
      </w:tabs>
      <w:spacing w:before="60" w:after="60" w:line="220" w:lineRule="atLeast"/>
    </w:pPr>
    <w:rPr>
      <w:rFonts w:eastAsia="Times New Roman"/>
      <w:color w:val="auto"/>
    </w:rPr>
  </w:style>
  <w:style w:type="table" w:customStyle="1" w:styleId="TableGrid10">
    <w:name w:val="Table Grid1"/>
    <w:basedOn w:val="TableNormal"/>
    <w:next w:val="TableGrid"/>
    <w:uiPriority w:val="39"/>
    <w:rsid w:val="00D43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left">
    <w:name w:val="Header.left"/>
    <w:uiPriority w:val="2"/>
    <w:qFormat/>
    <w:rsid w:val="00066C8A"/>
    <w:pPr>
      <w:spacing w:after="0" w:line="240" w:lineRule="auto"/>
    </w:pPr>
    <w:rPr>
      <w:rFonts w:ascii="Arial" w:eastAsia="PMingLiU" w:hAnsi="Arial" w:cs="Times New Roman"/>
      <w:sz w:val="18"/>
      <w:szCs w:val="20"/>
      <w:lang w:val="en-GB" w:bidi="ar-DZ"/>
    </w:rPr>
  </w:style>
  <w:style w:type="table" w:customStyle="1" w:styleId="DXC">
    <w:name w:val="DXC"/>
    <w:basedOn w:val="TableNormal"/>
    <w:uiPriority w:val="99"/>
    <w:rsid w:val="00D43C04"/>
    <w:pPr>
      <w:spacing w:after="0" w:line="240" w:lineRule="auto"/>
    </w:pPr>
    <w:rPr>
      <w:rFonts w:ascii="Arial" w:hAnsi="Arial"/>
      <w:sz w:val="18"/>
    </w:rPr>
    <w:tblPr>
      <w:jc w:val="center"/>
      <w:tblBorders>
        <w:bottom w:val="single" w:sz="4" w:space="0" w:color="808080"/>
        <w:insideH w:val="single" w:sz="4" w:space="0" w:color="808080"/>
      </w:tblBorders>
      <w:tblCellMar>
        <w:left w:w="72" w:type="dxa"/>
        <w:right w:w="72" w:type="dxa"/>
      </w:tblCellMar>
    </w:tblPr>
    <w:trPr>
      <w:jc w:val="center"/>
    </w:trPr>
    <w:tblStylePr w:type="firstRow">
      <w:rPr>
        <w:rFonts w:ascii="Arial" w:hAnsi="Arial"/>
        <w:sz w:val="18"/>
      </w:rPr>
      <w:tblPr/>
      <w:tcPr>
        <w:tcBorders>
          <w:bottom w:val="single" w:sz="12" w:space="0" w:color="auto"/>
        </w:tcBorders>
      </w:tcPr>
    </w:tblStylePr>
  </w:style>
  <w:style w:type="paragraph" w:customStyle="1" w:styleId="TableNumbers9Auto1Single">
    <w:name w:val="*Table Numbers 9 (Auto) #1 Single"/>
    <w:uiPriority w:val="1"/>
    <w:qFormat/>
    <w:rsid w:val="00066C8A"/>
    <w:pPr>
      <w:numPr>
        <w:numId w:val="40"/>
      </w:numPr>
      <w:tabs>
        <w:tab w:val="left" w:pos="360"/>
      </w:tabs>
      <w:spacing w:after="0" w:line="240" w:lineRule="auto"/>
    </w:pPr>
    <w:rPr>
      <w:rFonts w:ascii="Arial" w:eastAsia="PMingLiU" w:hAnsi="Arial" w:cs="Times New Roman"/>
      <w:color w:val="000000"/>
      <w:sz w:val="18"/>
      <w:szCs w:val="20"/>
      <w:lang w:val="en-GB" w:bidi="ar-DZ"/>
    </w:rPr>
  </w:style>
  <w:style w:type="paragraph" w:customStyle="1" w:styleId="TableNumbers9Auto2Single">
    <w:name w:val="*Table Numbers 9 (Auto) #2 Single"/>
    <w:uiPriority w:val="1"/>
    <w:qFormat/>
    <w:rsid w:val="00066C8A"/>
    <w:pPr>
      <w:numPr>
        <w:numId w:val="39"/>
      </w:numPr>
      <w:tabs>
        <w:tab w:val="left" w:pos="432"/>
      </w:tabs>
      <w:spacing w:after="0" w:line="240" w:lineRule="auto"/>
    </w:pPr>
    <w:rPr>
      <w:rFonts w:ascii="Arial" w:eastAsia="PMingLiU" w:hAnsi="Arial" w:cs="Times New Roman"/>
      <w:color w:val="000000"/>
      <w:sz w:val="18"/>
      <w:szCs w:val="20"/>
      <w:lang w:val="en-GB" w:bidi="ar-DZ"/>
    </w:rPr>
  </w:style>
  <w:style w:type="paragraph" w:customStyle="1" w:styleId="spacer">
    <w:name w:val="spacer"/>
    <w:qFormat/>
    <w:rsid w:val="00D43C04"/>
    <w:pPr>
      <w:spacing w:after="0" w:line="120" w:lineRule="exact"/>
    </w:pPr>
    <w:rPr>
      <w:rFonts w:ascii="Arial" w:eastAsia="PMingLiU" w:hAnsi="Arial" w:cs="Times New Roman"/>
      <w:color w:val="000000"/>
      <w:sz w:val="12"/>
      <w:szCs w:val="20"/>
      <w:lang w:val="en-GB" w:bidi="ar-DZ"/>
    </w:rPr>
  </w:style>
  <w:style w:type="table" w:customStyle="1" w:styleId="DXCSubhead">
    <w:name w:val="DXC Subhead"/>
    <w:basedOn w:val="DXC"/>
    <w:uiPriority w:val="99"/>
    <w:rsid w:val="00D43C04"/>
    <w:tblPr>
      <w:tblBorders>
        <w:bottom w:val="single" w:sz="4" w:space="0" w:color="000000"/>
        <w:insideH w:val="single" w:sz="4" w:space="0" w:color="000000"/>
      </w:tblBorders>
      <w:tblCellMar>
        <w:top w:w="29" w:type="dxa"/>
        <w:bottom w:w="29" w:type="dxa"/>
      </w:tblCellMar>
    </w:tblPr>
    <w:tcPr>
      <w:shd w:val="clear" w:color="auto" w:fill="auto"/>
    </w:tcPr>
    <w:tblStylePr w:type="firstRow">
      <w:pPr>
        <w:jc w:val="left"/>
      </w:pPr>
      <w:rPr>
        <w:rFonts w:ascii="Arial" w:hAnsi="Arial"/>
        <w:sz w:val="18"/>
      </w:rPr>
      <w:tblPr/>
      <w:tcPr>
        <w:tcBorders>
          <w:bottom w:val="single" w:sz="4" w:space="0" w:color="D9D9D9"/>
        </w:tcBorders>
        <w:shd w:val="clear" w:color="auto" w:fill="auto"/>
      </w:tcPr>
    </w:tblStylePr>
  </w:style>
  <w:style w:type="paragraph" w:customStyle="1" w:styleId="CvrLtrBodyTextSingle">
    <w:name w:val="*Cvr Ltr Body Text Single"/>
    <w:basedOn w:val="CvrLtrBodyText"/>
    <w:uiPriority w:val="1"/>
    <w:qFormat/>
    <w:rsid w:val="00066C8A"/>
    <w:rPr>
      <w:rFonts w:eastAsia="Arial" w:cs="Arial"/>
      <w:color w:val="auto"/>
      <w:szCs w:val="18"/>
    </w:rPr>
  </w:style>
  <w:style w:type="paragraph" w:customStyle="1" w:styleId="BodyTextSingle">
    <w:name w:val="*Body Text Single"/>
    <w:basedOn w:val="BodyText"/>
    <w:uiPriority w:val="1"/>
    <w:qFormat/>
    <w:locked/>
    <w:rsid w:val="00066C8A"/>
    <w:pPr>
      <w:spacing w:after="0"/>
    </w:pPr>
  </w:style>
  <w:style w:type="paragraph" w:customStyle="1" w:styleId="NumbersAuto1Single">
    <w:name w:val="*Numbers (Auto) #1 Single"/>
    <w:basedOn w:val="AltNumbers"/>
    <w:uiPriority w:val="1"/>
    <w:rsid w:val="00D43C04"/>
    <w:pPr>
      <w:tabs>
        <w:tab w:val="left" w:pos="360"/>
      </w:tabs>
      <w:ind w:left="0" w:firstLine="0"/>
    </w:pPr>
    <w:rPr>
      <w:rFonts w:eastAsia="Arial" w:cs="Arial"/>
      <w:color w:val="auto"/>
      <w:szCs w:val="18"/>
    </w:rPr>
  </w:style>
  <w:style w:type="paragraph" w:customStyle="1" w:styleId="NumbersAuto1Double">
    <w:name w:val="*Numbers (Auto) #1 Double"/>
    <w:basedOn w:val="NumbersAuto1Single"/>
    <w:uiPriority w:val="1"/>
    <w:qFormat/>
    <w:rsid w:val="00D43C04"/>
    <w:pPr>
      <w:numPr>
        <w:numId w:val="24"/>
      </w:numPr>
      <w:tabs>
        <w:tab w:val="clear" w:pos="1440"/>
      </w:tabs>
      <w:spacing w:after="120"/>
    </w:pPr>
  </w:style>
  <w:style w:type="paragraph" w:customStyle="1" w:styleId="Subheading1">
    <w:name w:val="Subheading"/>
    <w:qFormat/>
    <w:rsid w:val="00D43C04"/>
    <w:pPr>
      <w:spacing w:after="120" w:line="280" w:lineRule="exact"/>
    </w:pPr>
    <w:rPr>
      <w:rFonts w:ascii="Arial" w:eastAsiaTheme="minorEastAsia" w:hAnsi="Arial"/>
      <w:b/>
      <w:iCs/>
      <w:sz w:val="24"/>
      <w:szCs w:val="20"/>
      <w:lang w:val="en-GB" w:bidi="ar-DZ"/>
    </w:rPr>
  </w:style>
  <w:style w:type="paragraph" w:customStyle="1" w:styleId="NumbersAuto2Single">
    <w:name w:val="*Numbers (Auto) #2 Single"/>
    <w:basedOn w:val="AltNumbers"/>
    <w:uiPriority w:val="1"/>
    <w:qFormat/>
    <w:rsid w:val="00D43C04"/>
    <w:pPr>
      <w:ind w:left="0" w:firstLine="0"/>
    </w:pPr>
  </w:style>
  <w:style w:type="paragraph" w:customStyle="1" w:styleId="NumbersAuto3Single">
    <w:name w:val="*Numbers (Auto) #3 Single"/>
    <w:basedOn w:val="AltNumbers"/>
    <w:uiPriority w:val="1"/>
    <w:qFormat/>
    <w:rsid w:val="00D43C04"/>
    <w:pPr>
      <w:tabs>
        <w:tab w:val="clear" w:pos="1440"/>
        <w:tab w:val="left" w:pos="1080"/>
      </w:tabs>
      <w:ind w:left="0" w:firstLine="0"/>
    </w:pPr>
  </w:style>
  <w:style w:type="paragraph" w:customStyle="1" w:styleId="NumbersAuto2Double">
    <w:name w:val="*Numbers (Auto) #2 Double"/>
    <w:basedOn w:val="NumbersAuto2Single"/>
    <w:uiPriority w:val="1"/>
    <w:qFormat/>
    <w:rsid w:val="00D43C04"/>
    <w:pPr>
      <w:numPr>
        <w:ilvl w:val="1"/>
        <w:numId w:val="24"/>
      </w:numPr>
      <w:spacing w:after="120"/>
    </w:pPr>
  </w:style>
  <w:style w:type="paragraph" w:customStyle="1" w:styleId="NumbersAuto3Double">
    <w:name w:val="*Numbers (Auto) #3 Double"/>
    <w:basedOn w:val="BodyText"/>
    <w:uiPriority w:val="1"/>
    <w:qFormat/>
    <w:rsid w:val="00D43C04"/>
    <w:pPr>
      <w:numPr>
        <w:ilvl w:val="2"/>
        <w:numId w:val="24"/>
      </w:numPr>
      <w:tabs>
        <w:tab w:val="left" w:pos="1080"/>
      </w:tabs>
    </w:pPr>
  </w:style>
  <w:style w:type="paragraph" w:customStyle="1" w:styleId="NumbersAuto5Single">
    <w:name w:val="*Numbers (Auto) #5 Single"/>
    <w:basedOn w:val="NumbersAuto3Single"/>
    <w:uiPriority w:val="1"/>
    <w:qFormat/>
    <w:rsid w:val="00D43C04"/>
    <w:pPr>
      <w:numPr>
        <w:numId w:val="26"/>
      </w:numPr>
      <w:tabs>
        <w:tab w:val="clear" w:pos="1080"/>
        <w:tab w:val="left" w:pos="1620"/>
      </w:tabs>
      <w:ind w:left="1620"/>
    </w:pPr>
  </w:style>
  <w:style w:type="paragraph" w:customStyle="1" w:styleId="NumbersAuto4Double">
    <w:name w:val="*Numbers (Auto) #4 Double"/>
    <w:basedOn w:val="Normal"/>
    <w:uiPriority w:val="1"/>
    <w:qFormat/>
    <w:rsid w:val="00D43C04"/>
    <w:pPr>
      <w:numPr>
        <w:numId w:val="25"/>
      </w:numPr>
      <w:tabs>
        <w:tab w:val="left" w:pos="1260"/>
      </w:tabs>
      <w:spacing w:after="120"/>
      <w:ind w:left="1267"/>
    </w:pPr>
    <w:rPr>
      <w:rFonts w:eastAsia="Arial" w:cs="Arial"/>
      <w:color w:val="auto"/>
      <w:szCs w:val="18"/>
    </w:rPr>
  </w:style>
  <w:style w:type="paragraph" w:customStyle="1" w:styleId="NumbersAuto5Double">
    <w:name w:val="*Numbers (Auto) #5 Double"/>
    <w:basedOn w:val="NumbersAuto5Single"/>
    <w:uiPriority w:val="1"/>
    <w:qFormat/>
    <w:rsid w:val="00D43C04"/>
    <w:pPr>
      <w:spacing w:after="120"/>
      <w:ind w:left="1627"/>
    </w:pPr>
  </w:style>
  <w:style w:type="numbering" w:customStyle="1" w:styleId="NumberAutoSingle">
    <w:name w:val="*Number Auto Single"/>
    <w:uiPriority w:val="99"/>
    <w:rsid w:val="00D43C04"/>
    <w:pPr>
      <w:numPr>
        <w:numId w:val="22"/>
      </w:numPr>
    </w:pPr>
  </w:style>
  <w:style w:type="numbering" w:customStyle="1" w:styleId="NumbersAutoDouble">
    <w:name w:val="*Numbers Auto Double"/>
    <w:uiPriority w:val="99"/>
    <w:rsid w:val="00D43C04"/>
    <w:pPr>
      <w:numPr>
        <w:numId w:val="23"/>
      </w:numPr>
    </w:pPr>
  </w:style>
  <w:style w:type="paragraph" w:customStyle="1" w:styleId="TableNumbers10Auto2Single">
    <w:name w:val="*Table Numbers 10 (Auto) #2 Single"/>
    <w:basedOn w:val="TableNumbers9Auto2Single"/>
    <w:uiPriority w:val="1"/>
    <w:qFormat/>
    <w:rsid w:val="00066C8A"/>
    <w:pPr>
      <w:numPr>
        <w:numId w:val="0"/>
      </w:numPr>
      <w:tabs>
        <w:tab w:val="num" w:pos="1440"/>
      </w:tabs>
      <w:ind w:left="1440" w:hanging="360"/>
    </w:pPr>
    <w:rPr>
      <w:sz w:val="20"/>
    </w:rPr>
  </w:style>
  <w:style w:type="paragraph" w:customStyle="1" w:styleId="Graphic">
    <w:name w:val="Graphic"/>
    <w:qFormat/>
    <w:rsid w:val="00066C8A"/>
    <w:pPr>
      <w:spacing w:before="120" w:after="60" w:line="240" w:lineRule="auto"/>
    </w:pPr>
    <w:rPr>
      <w:rFonts w:ascii="Arial" w:eastAsia="PMingLiU" w:hAnsi="Arial" w:cs="Times New Roman"/>
      <w:noProof/>
      <w:color w:val="000000"/>
      <w:szCs w:val="20"/>
      <w:lang w:val="en-GB" w:bidi="ar-DZ"/>
    </w:rPr>
  </w:style>
  <w:style w:type="paragraph" w:customStyle="1" w:styleId="SectionHeading0">
    <w:name w:val="SectionHeading"/>
    <w:uiPriority w:val="1"/>
    <w:qFormat/>
    <w:rsid w:val="00066C8A"/>
    <w:pPr>
      <w:pageBreakBefore/>
      <w:spacing w:before="2040" w:after="0" w:line="240" w:lineRule="auto"/>
    </w:pPr>
    <w:rPr>
      <w:rFonts w:ascii="Arial" w:eastAsia="PMingLiU" w:hAnsi="Arial" w:cs="Times New Roman"/>
      <w:b/>
      <w:color w:val="000000"/>
      <w:sz w:val="48"/>
      <w:szCs w:val="20"/>
      <w:lang w:val="en-GB" w:bidi="ar-DZ"/>
    </w:rPr>
  </w:style>
  <w:style w:type="paragraph" w:customStyle="1" w:styleId="SectionText0">
    <w:name w:val="SectionText"/>
    <w:uiPriority w:val="1"/>
    <w:qFormat/>
    <w:rsid w:val="00D43C04"/>
    <w:pPr>
      <w:spacing w:before="120" w:after="0" w:line="360" w:lineRule="exact"/>
      <w:ind w:right="1152"/>
    </w:pPr>
    <w:rPr>
      <w:rFonts w:ascii="Arial" w:eastAsia="PMingLiU" w:hAnsi="Arial" w:cs="Times New Roman"/>
      <w:color w:val="000000"/>
      <w:sz w:val="28"/>
      <w:szCs w:val="20"/>
      <w:lang w:val="en-GB" w:bidi="ar-DZ"/>
    </w:rPr>
  </w:style>
  <w:style w:type="paragraph" w:customStyle="1" w:styleId="ConfidentialHead">
    <w:name w:val="ConfidentialHead"/>
    <w:next w:val="ConfidentialityNotice"/>
    <w:uiPriority w:val="1"/>
    <w:semiHidden/>
    <w:qFormat/>
    <w:rsid w:val="00D43C04"/>
    <w:pPr>
      <w:spacing w:after="120" w:line="360" w:lineRule="exact"/>
    </w:pPr>
    <w:rPr>
      <w:rFonts w:ascii="Arial" w:eastAsia="PMingLiU" w:hAnsi="Arial" w:cs="Times New Roman"/>
      <w:b/>
      <w:color w:val="000000"/>
      <w:sz w:val="28"/>
      <w:szCs w:val="20"/>
      <w:lang w:val="en-GB" w:bidi="ar-DZ"/>
    </w:rPr>
  </w:style>
  <w:style w:type="character" w:customStyle="1" w:styleId="BodyTextZchn">
    <w:name w:val="*Body Text Zchn"/>
    <w:link w:val="BodyText"/>
    <w:uiPriority w:val="1"/>
    <w:locked/>
    <w:rsid w:val="00A635AE"/>
    <w:rPr>
      <w:rFonts w:ascii="Arial" w:eastAsia="PMingLiU" w:hAnsi="Arial" w:cs="Times New Roman"/>
      <w:color w:val="000000"/>
      <w:szCs w:val="20"/>
      <w:lang w:val="en-GB" w:bidi="ar-DZ"/>
    </w:rPr>
  </w:style>
  <w:style w:type="numbering" w:customStyle="1" w:styleId="Bullet1">
    <w:name w:val="*Bullet #1"/>
    <w:uiPriority w:val="99"/>
    <w:rsid w:val="00066C8A"/>
    <w:pPr>
      <w:numPr>
        <w:numId w:val="27"/>
      </w:numPr>
    </w:pPr>
  </w:style>
  <w:style w:type="paragraph" w:customStyle="1" w:styleId="TableNumbers10Auto2Double">
    <w:name w:val="*Table Numbers 10 (Auto) #2 Double"/>
    <w:basedOn w:val="TableNumbers9Auto2Single"/>
    <w:next w:val="TableText10Single"/>
    <w:uiPriority w:val="1"/>
    <w:qFormat/>
    <w:rsid w:val="00066C8A"/>
    <w:rPr>
      <w:sz w:val="20"/>
    </w:rPr>
  </w:style>
  <w:style w:type="paragraph" w:customStyle="1" w:styleId="FigureCaption">
    <w:name w:val="~Figure Caption"/>
    <w:basedOn w:val="Caption"/>
    <w:next w:val="BodyText"/>
    <w:uiPriority w:val="1"/>
    <w:qFormat/>
    <w:rsid w:val="00066C8A"/>
    <w:pPr>
      <w:shd w:val="clear" w:color="auto" w:fill="DBDCDD"/>
      <w:spacing w:before="60"/>
      <w:ind w:left="990" w:hanging="990"/>
    </w:pPr>
    <w:rPr>
      <w:iCs/>
      <w:color w:val="auto"/>
      <w:szCs w:val="18"/>
    </w:rPr>
  </w:style>
  <w:style w:type="paragraph" w:customStyle="1" w:styleId="Subheading20">
    <w:name w:val="~Subheading 2"/>
    <w:basedOn w:val="Subheading0"/>
    <w:uiPriority w:val="1"/>
    <w:qFormat/>
    <w:rsid w:val="00066C8A"/>
    <w:rPr>
      <w:i/>
    </w:rPr>
  </w:style>
  <w:style w:type="paragraph" w:customStyle="1" w:styleId="Table">
    <w:name w:val="~Table"/>
    <w:basedOn w:val="BodyText"/>
    <w:uiPriority w:val="1"/>
    <w:qFormat/>
    <w:rsid w:val="00066C8A"/>
    <w:pPr>
      <w:shd w:val="clear" w:color="auto" w:fill="DBDCDD"/>
      <w:jc w:val="center"/>
    </w:pPr>
  </w:style>
  <w:style w:type="paragraph" w:customStyle="1" w:styleId="TableCaption">
    <w:name w:val="~Table Caption"/>
    <w:basedOn w:val="Caption"/>
    <w:uiPriority w:val="1"/>
    <w:qFormat/>
    <w:rsid w:val="00066C8A"/>
    <w:pPr>
      <w:shd w:val="clear" w:color="auto" w:fill="DBDCDD"/>
      <w:spacing w:before="60"/>
      <w:ind w:left="1107" w:hanging="1107"/>
    </w:pPr>
    <w:rPr>
      <w:iCs/>
      <w:color w:val="auto"/>
      <w:sz w:val="22"/>
      <w:szCs w:val="18"/>
    </w:rPr>
  </w:style>
  <w:style w:type="paragraph" w:customStyle="1" w:styleId="BCText">
    <w:name w:val="BCText"/>
    <w:qFormat/>
    <w:rsid w:val="00A635AE"/>
    <w:pPr>
      <w:spacing w:after="0" w:line="180" w:lineRule="exact"/>
      <w:ind w:left="-14" w:right="504"/>
    </w:pPr>
    <w:rPr>
      <w:rFonts w:ascii="Arial" w:eastAsia="PMingLiU" w:hAnsi="Arial" w:cs="Arial"/>
      <w:color w:val="231F20"/>
      <w:w w:val="105"/>
      <w:sz w:val="14"/>
      <w:szCs w:val="20"/>
      <w:lang w:val="en-GB"/>
    </w:rPr>
  </w:style>
  <w:style w:type="paragraph" w:customStyle="1" w:styleId="BCTextBold">
    <w:name w:val="BCTextBold"/>
    <w:qFormat/>
    <w:rsid w:val="00A635AE"/>
    <w:pPr>
      <w:widowControl w:val="0"/>
      <w:autoSpaceDE w:val="0"/>
      <w:autoSpaceDN w:val="0"/>
      <w:spacing w:after="0" w:line="200" w:lineRule="exact"/>
    </w:pPr>
    <w:rPr>
      <w:rFonts w:ascii="Arial Bold" w:eastAsia="PMingLiU" w:hAnsi="Arial Bold" w:cs="Times New Roman"/>
      <w:b/>
      <w:color w:val="000000"/>
      <w:sz w:val="16"/>
      <w:szCs w:val="20"/>
      <w:lang w:val="en-GB"/>
    </w:rPr>
  </w:style>
  <w:style w:type="character" w:customStyle="1" w:styleId="Hashtag1">
    <w:name w:val="Hashtag1"/>
    <w:basedOn w:val="DefaultParagraphFont"/>
    <w:uiPriority w:val="99"/>
    <w:semiHidden/>
    <w:unhideWhenUsed/>
    <w:rsid w:val="00797269"/>
    <w:rPr>
      <w:color w:val="2B579A"/>
      <w:shd w:val="clear" w:color="auto" w:fill="E6E6E6"/>
      <w:lang w:val="en-GB"/>
    </w:rPr>
  </w:style>
  <w:style w:type="character" w:customStyle="1" w:styleId="Mention1">
    <w:name w:val="Mention1"/>
    <w:basedOn w:val="DefaultParagraphFont"/>
    <w:uiPriority w:val="99"/>
    <w:semiHidden/>
    <w:unhideWhenUsed/>
    <w:rsid w:val="00797269"/>
    <w:rPr>
      <w:color w:val="2B579A"/>
      <w:shd w:val="clear" w:color="auto" w:fill="E6E6E6"/>
      <w:lang w:val="en-GB"/>
    </w:rPr>
  </w:style>
  <w:style w:type="character" w:customStyle="1" w:styleId="SmartHyperlink1">
    <w:name w:val="Smart Hyperlink1"/>
    <w:basedOn w:val="DefaultParagraphFont"/>
    <w:uiPriority w:val="99"/>
    <w:semiHidden/>
    <w:unhideWhenUsed/>
    <w:rsid w:val="00797269"/>
    <w:rPr>
      <w:u w:val="dotted"/>
      <w:lang w:val="en-GB"/>
    </w:rPr>
  </w:style>
  <w:style w:type="paragraph" w:customStyle="1" w:styleId="NumbersAuto4Single">
    <w:name w:val="*Numbers (Auto) #4 Single"/>
    <w:basedOn w:val="NumbersAuto4Double"/>
    <w:next w:val="BodyText"/>
    <w:uiPriority w:val="1"/>
    <w:qFormat/>
    <w:rsid w:val="003930A5"/>
    <w:pPr>
      <w:numPr>
        <w:numId w:val="0"/>
      </w:numPr>
      <w:tabs>
        <w:tab w:val="clear" w:pos="1260"/>
        <w:tab w:val="num" w:pos="864"/>
        <w:tab w:val="left" w:pos="1368"/>
        <w:tab w:val="left" w:pos="1440"/>
      </w:tabs>
      <w:spacing w:after="0"/>
      <w:ind w:left="864" w:hanging="864"/>
    </w:pPr>
    <w:rPr>
      <w:lang w:bidi="ar-SA"/>
    </w:rPr>
  </w:style>
  <w:style w:type="paragraph" w:customStyle="1" w:styleId="Tabletext">
    <w:name w:val="Table text"/>
    <w:basedOn w:val="Normal"/>
    <w:link w:val="TabletextChar"/>
    <w:qFormat/>
    <w:rsid w:val="008A74D6"/>
    <w:pPr>
      <w:spacing w:before="60" w:after="60"/>
      <w:jc w:val="center"/>
    </w:pPr>
    <w:rPr>
      <w:rFonts w:ascii="Verdana" w:eastAsia="SimSun" w:hAnsi="Verdana"/>
      <w:color w:val="auto"/>
      <w:sz w:val="16"/>
      <w:szCs w:val="16"/>
      <w:lang w:val="en-CA" w:eastAsia="zh-CN" w:bidi="ar-SA"/>
    </w:rPr>
  </w:style>
  <w:style w:type="paragraph" w:customStyle="1" w:styleId="TableText0">
    <w:name w:val="Table Text"/>
    <w:link w:val="TableTextChar0"/>
    <w:qFormat/>
    <w:rsid w:val="008A74D6"/>
    <w:pPr>
      <w:tabs>
        <w:tab w:val="right" w:pos="9720"/>
      </w:tabs>
      <w:spacing w:before="40" w:after="40" w:line="240" w:lineRule="auto"/>
    </w:pPr>
    <w:rPr>
      <w:rFonts w:ascii="Times New Roman" w:eastAsia="Times New Roman" w:hAnsi="Times New Roman" w:cs="Times New Roman"/>
      <w:bCs/>
      <w:sz w:val="20"/>
      <w:szCs w:val="24"/>
      <w:lang w:val="en-GB"/>
    </w:rPr>
  </w:style>
  <w:style w:type="character" w:customStyle="1" w:styleId="BodyTextChar0">
    <w:name w:val="*Body Text Char"/>
    <w:basedOn w:val="DefaultParagraphFont"/>
    <w:locked/>
    <w:rsid w:val="0044789C"/>
    <w:rPr>
      <w:rFonts w:ascii="HP Simplified" w:eastAsia="HP Simplified" w:hAnsi="HP Simplified" w:cs="HP Simplified"/>
      <w:color w:val="000000"/>
    </w:rPr>
  </w:style>
  <w:style w:type="table" w:customStyle="1" w:styleId="Vanligtabell11">
    <w:name w:val="Vanlig tabell 11"/>
    <w:basedOn w:val="TableNormal"/>
    <w:uiPriority w:val="41"/>
    <w:rsid w:val="0044789C"/>
    <w:pPr>
      <w:spacing w:after="0" w:line="240" w:lineRule="auto"/>
    </w:pPr>
    <w:rPr>
      <w:rFonts w:asciiTheme="majorHAnsi" w:hAnsiTheme="majorHAnsi"/>
      <w:sz w:val="18"/>
      <w:szCs w:val="18"/>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Hjelpetekst">
    <w:name w:val="Hjelpetekst"/>
    <w:basedOn w:val="Normal"/>
    <w:link w:val="HjelpetekstTegn"/>
    <w:qFormat/>
    <w:rsid w:val="00D7423E"/>
    <w:rPr>
      <w:rFonts w:ascii="Calibri" w:eastAsia="Times New Roman" w:hAnsi="Calibri"/>
      <w:i/>
      <w:iCs/>
      <w:color w:val="C00000"/>
      <w:sz w:val="24"/>
      <w:szCs w:val="24"/>
      <w:lang w:val="en-US" w:bidi="en-US"/>
    </w:rPr>
  </w:style>
  <w:style w:type="character" w:customStyle="1" w:styleId="HjelpetekstTegn">
    <w:name w:val="Hjelpetekst Tegn"/>
    <w:link w:val="Hjelpetekst"/>
    <w:rsid w:val="00D7423E"/>
    <w:rPr>
      <w:rFonts w:ascii="Calibri" w:eastAsia="Times New Roman" w:hAnsi="Calibri" w:cs="Times New Roman"/>
      <w:i/>
      <w:iCs/>
      <w:color w:val="C00000"/>
      <w:sz w:val="24"/>
      <w:szCs w:val="24"/>
      <w:lang w:bidi="en-US"/>
    </w:rPr>
  </w:style>
  <w:style w:type="paragraph" w:customStyle="1" w:styleId="Corpsdechapitre">
    <w:name w:val="Corps de chapitre"/>
    <w:basedOn w:val="Normal"/>
    <w:rsid w:val="00D7423E"/>
    <w:pPr>
      <w:tabs>
        <w:tab w:val="left" w:pos="5220"/>
        <w:tab w:val="left" w:pos="7380"/>
      </w:tabs>
      <w:ind w:left="284"/>
    </w:pPr>
    <w:rPr>
      <w:rFonts w:ascii="Times New Roman" w:eastAsia="Times New Roman" w:hAnsi="Times New Roman"/>
      <w:color w:val="auto"/>
      <w:szCs w:val="24"/>
      <w:lang w:val="fr-FR" w:eastAsia="fr-FR" w:bidi="ar-SA"/>
    </w:rPr>
  </w:style>
  <w:style w:type="character" w:customStyle="1" w:styleId="fontstyle01">
    <w:name w:val="fontstyle01"/>
    <w:basedOn w:val="DefaultParagraphFont"/>
    <w:rsid w:val="007E4A8A"/>
    <w:rPr>
      <w:rFonts w:ascii="Helvetica-Bold" w:hAnsi="Helvetica-Bold" w:hint="default"/>
      <w:b/>
      <w:bCs/>
      <w:i w:val="0"/>
      <w:iCs w:val="0"/>
      <w:color w:val="010102"/>
      <w:sz w:val="20"/>
      <w:szCs w:val="20"/>
    </w:rPr>
  </w:style>
  <w:style w:type="character" w:customStyle="1" w:styleId="fontstyle21">
    <w:name w:val="fontstyle21"/>
    <w:basedOn w:val="DefaultParagraphFont"/>
    <w:rsid w:val="007E4A8A"/>
    <w:rPr>
      <w:rFonts w:ascii="Times-Bold" w:hAnsi="Times-Bold" w:hint="default"/>
      <w:b/>
      <w:bCs/>
      <w:i w:val="0"/>
      <w:iCs w:val="0"/>
      <w:color w:val="1D1524"/>
      <w:sz w:val="26"/>
      <w:szCs w:val="26"/>
    </w:rPr>
  </w:style>
  <w:style w:type="character" w:customStyle="1" w:styleId="fontstyle31">
    <w:name w:val="fontstyle31"/>
    <w:basedOn w:val="DefaultParagraphFont"/>
    <w:rsid w:val="007E4A8A"/>
    <w:rPr>
      <w:rFonts w:ascii="Helvetica" w:hAnsi="Helvetica" w:cs="Helvetica" w:hint="default"/>
      <w:b w:val="0"/>
      <w:bCs w:val="0"/>
      <w:i w:val="0"/>
      <w:iCs w:val="0"/>
      <w:color w:val="1D1524"/>
      <w:sz w:val="20"/>
      <w:szCs w:val="20"/>
    </w:rPr>
  </w:style>
  <w:style w:type="character" w:customStyle="1" w:styleId="fontstyle11">
    <w:name w:val="fontstyle11"/>
    <w:basedOn w:val="DefaultParagraphFont"/>
    <w:rsid w:val="008D37F8"/>
    <w:rPr>
      <w:rFonts w:ascii="Helvetica" w:hAnsi="Helvetica" w:cs="Helvetica" w:hint="default"/>
      <w:b w:val="0"/>
      <w:bCs w:val="0"/>
      <w:i w:val="0"/>
      <w:iCs w:val="0"/>
      <w:color w:val="070609"/>
      <w:sz w:val="20"/>
      <w:szCs w:val="20"/>
    </w:rPr>
  </w:style>
  <w:style w:type="character" w:customStyle="1" w:styleId="fontstyle41">
    <w:name w:val="fontstyle41"/>
    <w:basedOn w:val="DefaultParagraphFont"/>
    <w:rsid w:val="00E34985"/>
    <w:rPr>
      <w:rFonts w:ascii="Times-Roman" w:hAnsi="Times-Roman" w:hint="default"/>
      <w:b w:val="0"/>
      <w:bCs w:val="0"/>
      <w:i w:val="0"/>
      <w:iCs w:val="0"/>
      <w:color w:val="19233E"/>
      <w:sz w:val="18"/>
      <w:szCs w:val="18"/>
    </w:rPr>
  </w:style>
  <w:style w:type="character" w:customStyle="1" w:styleId="fontstyle51">
    <w:name w:val="fontstyle51"/>
    <w:basedOn w:val="DefaultParagraphFont"/>
    <w:rsid w:val="00C4172C"/>
    <w:rPr>
      <w:rFonts w:ascii="Times-Bold" w:hAnsi="Times-Bold" w:hint="default"/>
      <w:b/>
      <w:bCs/>
      <w:i w:val="0"/>
      <w:iCs w:val="0"/>
      <w:color w:val="0B2F5E"/>
      <w:sz w:val="8"/>
      <w:szCs w:val="8"/>
    </w:rPr>
  </w:style>
  <w:style w:type="paragraph" w:customStyle="1" w:styleId="Footer1">
    <w:name w:val="Footer1"/>
    <w:basedOn w:val="Header1"/>
    <w:uiPriority w:val="1"/>
    <w:qFormat/>
    <w:rsid w:val="004B3F24"/>
  </w:style>
  <w:style w:type="character" w:customStyle="1" w:styleId="FootnoteReference1">
    <w:name w:val="Footnote Reference1"/>
    <w:uiPriority w:val="1"/>
    <w:rsid w:val="004B3F24"/>
    <w:rPr>
      <w:rFonts w:ascii="Arial" w:hAnsi="Arial"/>
      <w:vertAlign w:val="superscript"/>
      <w:lang w:val="en-GB" w:bidi="ar-DZ"/>
    </w:rPr>
  </w:style>
  <w:style w:type="paragraph" w:customStyle="1" w:styleId="FootnoteText1">
    <w:name w:val="Footnote Text1"/>
    <w:basedOn w:val="BodyText"/>
    <w:uiPriority w:val="1"/>
    <w:qFormat/>
    <w:rsid w:val="004B3F24"/>
    <w:pPr>
      <w:spacing w:after="0"/>
      <w:ind w:left="144" w:hanging="144"/>
    </w:pPr>
    <w:rPr>
      <w:sz w:val="18"/>
    </w:rPr>
  </w:style>
  <w:style w:type="paragraph" w:customStyle="1" w:styleId="Header1">
    <w:name w:val="Header1"/>
    <w:basedOn w:val="BodyText"/>
    <w:uiPriority w:val="1"/>
    <w:rsid w:val="004B3F24"/>
    <w:pPr>
      <w:tabs>
        <w:tab w:val="right" w:pos="8856"/>
      </w:tabs>
      <w:spacing w:after="0"/>
      <w:jc w:val="both"/>
    </w:pPr>
    <w:rPr>
      <w:color w:val="auto"/>
      <w:sz w:val="18"/>
      <w:szCs w:val="18"/>
    </w:rPr>
  </w:style>
  <w:style w:type="paragraph" w:customStyle="1" w:styleId="footer0">
    <w:name w:val="footer0"/>
    <w:uiPriority w:val="99"/>
    <w:rsid w:val="004B3F24"/>
    <w:pPr>
      <w:tabs>
        <w:tab w:val="center" w:pos="4320"/>
        <w:tab w:val="right" w:pos="8640"/>
      </w:tabs>
      <w:spacing w:after="0"/>
    </w:pPr>
    <w:rPr>
      <w:rFonts w:ascii="Arial" w:eastAsia="PMingLiU" w:hAnsi="Arial" w:cs="Times New Roman"/>
      <w:color w:val="000000"/>
      <w:sz w:val="16"/>
      <w:szCs w:val="20"/>
      <w:lang w:val="en-GB" w:bidi="ar-DZ"/>
    </w:rPr>
  </w:style>
  <w:style w:type="character" w:customStyle="1" w:styleId="footnotereference0">
    <w:name w:val="footnote reference0"/>
    <w:semiHidden/>
    <w:rsid w:val="004B3F24"/>
    <w:rPr>
      <w:vertAlign w:val="superscript"/>
      <w:lang w:val="en-GB" w:bidi="ar-DZ"/>
    </w:rPr>
  </w:style>
  <w:style w:type="paragraph" w:customStyle="1" w:styleId="footnotetext0">
    <w:name w:val="footnote text0"/>
    <w:basedOn w:val="Normal"/>
    <w:semiHidden/>
    <w:rsid w:val="004B3F24"/>
    <w:rPr>
      <w:sz w:val="20"/>
    </w:rPr>
  </w:style>
  <w:style w:type="paragraph" w:customStyle="1" w:styleId="header0">
    <w:name w:val="header0"/>
    <w:basedOn w:val="Headerleft"/>
    <w:uiPriority w:val="99"/>
    <w:rsid w:val="004B3F24"/>
  </w:style>
  <w:style w:type="character" w:customStyle="1" w:styleId="HeaderChar1">
    <w:name w:val="Header Char1"/>
    <w:basedOn w:val="DefaultParagraphFont"/>
    <w:link w:val="Header"/>
    <w:uiPriority w:val="99"/>
    <w:semiHidden/>
    <w:rsid w:val="004B3F24"/>
    <w:rPr>
      <w:rFonts w:ascii="Arial" w:eastAsia="PMingLiU" w:hAnsi="Arial" w:cs="Times New Roman"/>
      <w:color w:val="000000"/>
      <w:szCs w:val="20"/>
      <w:lang w:val="en-GB" w:bidi="ar-DZ"/>
    </w:rPr>
  </w:style>
  <w:style w:type="character" w:customStyle="1" w:styleId="FooterChar1">
    <w:name w:val="Footer Char1"/>
    <w:basedOn w:val="DefaultParagraphFont"/>
    <w:link w:val="Footer"/>
    <w:uiPriority w:val="99"/>
    <w:semiHidden/>
    <w:rsid w:val="004B3F24"/>
    <w:rPr>
      <w:rFonts w:ascii="Arial" w:eastAsia="PMingLiU" w:hAnsi="Arial" w:cs="Times New Roman"/>
      <w:color w:val="000000"/>
      <w:szCs w:val="20"/>
      <w:lang w:val="en-GB" w:bidi="ar-DZ"/>
    </w:rPr>
  </w:style>
  <w:style w:type="character" w:customStyle="1" w:styleId="FootnoteTextChar1">
    <w:name w:val="Footnote Text Char1"/>
    <w:basedOn w:val="DefaultParagraphFont"/>
    <w:semiHidden/>
    <w:rsid w:val="004B3F24"/>
    <w:rPr>
      <w:rFonts w:ascii="Arial" w:eastAsia="PMingLiU" w:hAnsi="Arial" w:cs="Times New Roman"/>
      <w:color w:val="000000"/>
      <w:sz w:val="20"/>
      <w:szCs w:val="20"/>
      <w:lang w:val="en-GB" w:bidi="ar-DZ"/>
    </w:rPr>
  </w:style>
  <w:style w:type="character" w:styleId="UnresolvedMention">
    <w:name w:val="Unresolved Mention"/>
    <w:basedOn w:val="DefaultParagraphFont"/>
    <w:uiPriority w:val="99"/>
    <w:semiHidden/>
    <w:unhideWhenUsed/>
    <w:rsid w:val="006A71B5"/>
    <w:rPr>
      <w:color w:val="605E5C"/>
      <w:shd w:val="clear" w:color="auto" w:fill="E1DFDD"/>
    </w:rPr>
  </w:style>
  <w:style w:type="character" w:customStyle="1" w:styleId="TABLETEXTChar1">
    <w:name w:val="TABLE TEXT Char"/>
    <w:link w:val="TABLETEXT1"/>
    <w:locked/>
    <w:rsid w:val="002A4A04"/>
    <w:rPr>
      <w:rFonts w:ascii="Arial" w:hAnsi="Arial" w:cs="Arial"/>
    </w:rPr>
  </w:style>
  <w:style w:type="paragraph" w:customStyle="1" w:styleId="TABLETEXT1">
    <w:name w:val="TABLE TEXT"/>
    <w:basedOn w:val="Normal"/>
    <w:link w:val="TABLETEXTChar1"/>
    <w:qFormat/>
    <w:rsid w:val="002A4A04"/>
    <w:pPr>
      <w:spacing w:after="120" w:line="280" w:lineRule="atLeast"/>
    </w:pPr>
    <w:rPr>
      <w:rFonts w:eastAsiaTheme="minorHAnsi" w:cs="Arial"/>
      <w:color w:val="auto"/>
      <w:szCs w:val="22"/>
      <w:lang w:val="en-US" w:bidi="ar-SA"/>
    </w:rPr>
  </w:style>
  <w:style w:type="character" w:customStyle="1" w:styleId="CaptionChar">
    <w:name w:val="Caption Char"/>
    <w:link w:val="Caption"/>
    <w:locked/>
    <w:rsid w:val="001673C7"/>
    <w:rPr>
      <w:rFonts w:ascii="Arial" w:eastAsia="PMingLiU" w:hAnsi="Arial" w:cs="Times New Roman"/>
      <w:b/>
      <w:bCs/>
      <w:color w:val="000000"/>
      <w:sz w:val="20"/>
      <w:szCs w:val="20"/>
      <w:lang w:val="en-GB" w:bidi="ar-DZ"/>
    </w:rPr>
  </w:style>
  <w:style w:type="character" w:customStyle="1" w:styleId="TableTextChar0">
    <w:name w:val="Table Text Char"/>
    <w:link w:val="TableText0"/>
    <w:locked/>
    <w:rsid w:val="001673C7"/>
    <w:rPr>
      <w:rFonts w:ascii="Times New Roman" w:eastAsia="Times New Roman" w:hAnsi="Times New Roman" w:cs="Times New Roman"/>
      <w:bCs/>
      <w:sz w:val="20"/>
      <w:szCs w:val="24"/>
      <w:lang w:val="en-GB"/>
    </w:rPr>
  </w:style>
  <w:style w:type="paragraph" w:customStyle="1" w:styleId="AppendixHeading1">
    <w:name w:val="Appendix Heading 1"/>
    <w:basedOn w:val="Normal"/>
    <w:next w:val="BodyText1"/>
    <w:link w:val="AppendixHeading1Char"/>
    <w:qFormat/>
    <w:rsid w:val="001673C7"/>
    <w:pPr>
      <w:keepNext/>
      <w:keepLines/>
      <w:pageBreakBefore/>
      <w:numPr>
        <w:numId w:val="64"/>
      </w:numPr>
      <w:tabs>
        <w:tab w:val="num" w:pos="4391"/>
      </w:tabs>
      <w:spacing w:after="120" w:line="280" w:lineRule="atLeast"/>
      <w:ind w:left="4391"/>
      <w:outlineLvl w:val="0"/>
    </w:pPr>
    <w:rPr>
      <w:rFonts w:ascii="Arial Bold" w:eastAsia="Times New Roman" w:hAnsi="Arial Bold"/>
      <w:b/>
      <w:caps/>
      <w:color w:val="747678"/>
      <w:kern w:val="20"/>
      <w:sz w:val="28"/>
      <w:szCs w:val="24"/>
      <w:lang w:val="x-none" w:bidi="ar-SA"/>
    </w:rPr>
  </w:style>
  <w:style w:type="paragraph" w:customStyle="1" w:styleId="AppendixHeading2">
    <w:name w:val="Appendix Heading 2"/>
    <w:basedOn w:val="Normal"/>
    <w:next w:val="BodyText1"/>
    <w:qFormat/>
    <w:rsid w:val="001673C7"/>
    <w:pPr>
      <w:keepNext/>
      <w:keepLines/>
      <w:numPr>
        <w:ilvl w:val="1"/>
        <w:numId w:val="64"/>
      </w:numPr>
      <w:spacing w:before="360" w:after="120" w:line="280" w:lineRule="atLeast"/>
      <w:outlineLvl w:val="1"/>
    </w:pPr>
    <w:rPr>
      <w:rFonts w:ascii="Arial Bold" w:eastAsia="Times New Roman" w:hAnsi="Arial Bold"/>
      <w:b/>
      <w:caps/>
      <w:color w:val="747678"/>
      <w:kern w:val="20"/>
      <w:sz w:val="24"/>
      <w:szCs w:val="24"/>
      <w:lang w:val="x-none" w:bidi="ar-SA"/>
    </w:rPr>
  </w:style>
  <w:style w:type="paragraph" w:customStyle="1" w:styleId="TableHeading">
    <w:name w:val="Table Heading"/>
    <w:basedOn w:val="TableText0"/>
    <w:rsid w:val="001673C7"/>
    <w:pPr>
      <w:keepNext/>
      <w:tabs>
        <w:tab w:val="clear" w:pos="9720"/>
      </w:tabs>
      <w:spacing w:before="60" w:after="60" w:line="280" w:lineRule="atLeast"/>
    </w:pPr>
    <w:rPr>
      <w:rFonts w:ascii="Arial" w:eastAsiaTheme="minorHAnsi" w:hAnsi="Arial" w:cs="Arial"/>
      <w:b/>
      <w:caps/>
      <w:color w:val="FFFFFF"/>
      <w:kern w:val="20"/>
      <w:sz w:val="22"/>
      <w:lang w:val="en-US"/>
    </w:rPr>
  </w:style>
  <w:style w:type="numbering" w:customStyle="1" w:styleId="ListAppendices">
    <w:name w:val="List Appendices"/>
    <w:rsid w:val="001673C7"/>
    <w:pPr>
      <w:numPr>
        <w:numId w:val="64"/>
      </w:numPr>
    </w:pPr>
  </w:style>
  <w:style w:type="paragraph" w:styleId="Revision">
    <w:name w:val="Revision"/>
    <w:hidden/>
    <w:uiPriority w:val="99"/>
    <w:semiHidden/>
    <w:rsid w:val="00F73BC0"/>
    <w:pPr>
      <w:spacing w:after="0" w:line="240" w:lineRule="auto"/>
    </w:pPr>
    <w:rPr>
      <w:rFonts w:ascii="Arial" w:eastAsia="PMingLiU" w:hAnsi="Arial" w:cs="Times New Roman"/>
      <w:color w:val="000000"/>
      <w:szCs w:val="20"/>
      <w:lang w:val="en-GB" w:bidi="ar-DZ"/>
    </w:rPr>
  </w:style>
  <w:style w:type="character" w:customStyle="1" w:styleId="eop">
    <w:name w:val="eop"/>
    <w:basedOn w:val="DefaultParagraphFont"/>
    <w:rsid w:val="00C029C5"/>
  </w:style>
  <w:style w:type="character" w:customStyle="1" w:styleId="normaltextrun">
    <w:name w:val="normaltextrun"/>
    <w:basedOn w:val="DefaultParagraphFont"/>
    <w:rsid w:val="00C029C5"/>
  </w:style>
  <w:style w:type="paragraph" w:customStyle="1" w:styleId="Readerscomments">
    <w:name w:val="Reader's comments"/>
    <w:basedOn w:val="Normal"/>
    <w:link w:val="ReaderscommentsChar"/>
    <w:rsid w:val="00DC4426"/>
    <w:pPr>
      <w:overflowPunct w:val="0"/>
      <w:autoSpaceDE w:val="0"/>
      <w:autoSpaceDN w:val="0"/>
      <w:adjustRightInd w:val="0"/>
      <w:spacing w:after="120"/>
      <w:textAlignment w:val="baseline"/>
    </w:pPr>
    <w:rPr>
      <w:rFonts w:eastAsia="Times New Roman"/>
      <w:i/>
      <w:iCs/>
      <w:color w:val="CC00CC"/>
      <w:sz w:val="20"/>
      <w:lang w:val="en-US" w:bidi="ar-SA"/>
    </w:rPr>
  </w:style>
  <w:style w:type="character" w:customStyle="1" w:styleId="ReaderscommentsChar">
    <w:name w:val="Reader's comments Char"/>
    <w:link w:val="Readerscomments"/>
    <w:rsid w:val="00DC4426"/>
    <w:rPr>
      <w:rFonts w:ascii="Arial" w:eastAsia="Times New Roman" w:hAnsi="Arial" w:cs="Times New Roman"/>
      <w:i/>
      <w:iCs/>
      <w:color w:val="CC00CC"/>
      <w:sz w:val="20"/>
      <w:szCs w:val="20"/>
    </w:rPr>
  </w:style>
  <w:style w:type="paragraph" w:customStyle="1" w:styleId="SubFooter">
    <w:name w:val="SubFooter"/>
    <w:basedOn w:val="Footer"/>
    <w:rsid w:val="00CC4A47"/>
    <w:pPr>
      <w:tabs>
        <w:tab w:val="clear" w:pos="4680"/>
        <w:tab w:val="clear" w:pos="9360"/>
        <w:tab w:val="left" w:pos="1276"/>
        <w:tab w:val="right" w:pos="9356"/>
      </w:tabs>
      <w:overflowPunct w:val="0"/>
      <w:autoSpaceDE w:val="0"/>
      <w:autoSpaceDN w:val="0"/>
      <w:adjustRightInd w:val="0"/>
      <w:textAlignment w:val="baseline"/>
    </w:pPr>
    <w:rPr>
      <w:rFonts w:eastAsia="Times New Roman"/>
      <w:color w:val="auto"/>
      <w:sz w:val="12"/>
      <w:lang w:val="en-US" w:bidi="ar-SA"/>
    </w:rPr>
  </w:style>
  <w:style w:type="paragraph" w:customStyle="1" w:styleId="HeadingB">
    <w:name w:val="Heading B"/>
    <w:basedOn w:val="Heading2"/>
    <w:rsid w:val="00CC4A47"/>
    <w:pPr>
      <w:pBdr>
        <w:top w:val="single" w:sz="6" w:space="1" w:color="auto"/>
      </w:pBdr>
      <w:tabs>
        <w:tab w:val="clear" w:pos="1080"/>
      </w:tabs>
      <w:overflowPunct w:val="0"/>
      <w:autoSpaceDE w:val="0"/>
      <w:autoSpaceDN w:val="0"/>
      <w:adjustRightInd w:val="0"/>
      <w:spacing w:before="425" w:after="113"/>
      <w:ind w:left="0" w:firstLine="0"/>
      <w:textAlignment w:val="baseline"/>
      <w:outlineLvl w:val="9"/>
    </w:pPr>
    <w:rPr>
      <w:rFonts w:eastAsia="Times New Roman" w:cs="Times New Roman"/>
      <w:bCs w:val="0"/>
      <w:iCs w:val="0"/>
      <w:sz w:val="28"/>
      <w:szCs w:val="20"/>
      <w:lang w:val="en-US" w:bidi="ar-SA"/>
    </w:rPr>
  </w:style>
  <w:style w:type="paragraph" w:customStyle="1" w:styleId="Editorscomments">
    <w:name w:val="Editor's comments"/>
    <w:basedOn w:val="Normal"/>
    <w:rsid w:val="00CC4A47"/>
    <w:pPr>
      <w:overflowPunct w:val="0"/>
      <w:autoSpaceDE w:val="0"/>
      <w:autoSpaceDN w:val="0"/>
      <w:adjustRightInd w:val="0"/>
      <w:spacing w:after="120"/>
      <w:textAlignment w:val="baseline"/>
    </w:pPr>
    <w:rPr>
      <w:rFonts w:eastAsia="Times New Roman"/>
      <w:b/>
      <w:bCs/>
      <w:color w:val="FF0000"/>
      <w:sz w:val="20"/>
      <w:lang w:val="en-US" w:bidi="ar-SA"/>
    </w:rPr>
  </w:style>
  <w:style w:type="character" w:customStyle="1" w:styleId="TabletextChar">
    <w:name w:val="Table text Char"/>
    <w:link w:val="Tabletext"/>
    <w:rsid w:val="00CC4A47"/>
    <w:rPr>
      <w:rFonts w:ascii="Verdana" w:eastAsia="SimSun" w:hAnsi="Verdana" w:cs="Times New Roman"/>
      <w:sz w:val="16"/>
      <w:szCs w:val="16"/>
      <w:lang w:val="en-CA" w:eastAsia="zh-CN"/>
    </w:rPr>
  </w:style>
  <w:style w:type="paragraph" w:customStyle="1" w:styleId="BulletsL1">
    <w:name w:val="Bullets L1"/>
    <w:basedOn w:val="Normal"/>
    <w:rsid w:val="00CC4A47"/>
    <w:pPr>
      <w:numPr>
        <w:numId w:val="74"/>
      </w:numPr>
      <w:spacing w:before="60" w:after="60"/>
    </w:pPr>
    <w:rPr>
      <w:rFonts w:eastAsia="Times New Roman"/>
      <w:color w:val="auto"/>
      <w:sz w:val="20"/>
      <w:lang w:val="en-US" w:bidi="ar-SA"/>
    </w:rPr>
  </w:style>
  <w:style w:type="character" w:customStyle="1" w:styleId="AppendixHeading1Char">
    <w:name w:val="Appendix Heading 1 Char"/>
    <w:link w:val="AppendixHeading1"/>
    <w:rsid w:val="00CC4A47"/>
    <w:rPr>
      <w:rFonts w:ascii="Arial Bold" w:eastAsia="Times New Roman" w:hAnsi="Arial Bold" w:cs="Times New Roman"/>
      <w:b/>
      <w:caps/>
      <w:color w:val="747678"/>
      <w:kern w:val="20"/>
      <w:sz w:val="28"/>
      <w:szCs w:val="24"/>
      <w:lang w:val="x-none"/>
    </w:rPr>
  </w:style>
  <w:style w:type="paragraph" w:customStyle="1" w:styleId="AppendixHeading3">
    <w:name w:val="Appendix Heading 3"/>
    <w:basedOn w:val="Heading3"/>
    <w:qFormat/>
    <w:rsid w:val="00CC4A47"/>
    <w:pPr>
      <w:numPr>
        <w:ilvl w:val="0"/>
        <w:numId w:val="0"/>
      </w:numPr>
      <w:overflowPunct w:val="0"/>
      <w:autoSpaceDE w:val="0"/>
      <w:autoSpaceDN w:val="0"/>
      <w:adjustRightInd w:val="0"/>
      <w:spacing w:before="425" w:after="113"/>
      <w:textAlignment w:val="baseline"/>
    </w:pPr>
    <w:rPr>
      <w:rFonts w:eastAsia="Times New Roman" w:cs="Times New Roman"/>
      <w:bCs w:val="0"/>
      <w:i/>
      <w:szCs w:val="20"/>
      <w:lang w:bidi="ar-SA"/>
    </w:rPr>
  </w:style>
  <w:style w:type="paragraph" w:customStyle="1" w:styleId="Geenafstand">
    <w:name w:val="Geen afstand"/>
    <w:qFormat/>
    <w:rsid w:val="00CC4A47"/>
    <w:pPr>
      <w:overflowPunct w:val="0"/>
      <w:autoSpaceDE w:val="0"/>
      <w:autoSpaceDN w:val="0"/>
      <w:adjustRightInd w:val="0"/>
      <w:spacing w:after="0" w:line="240" w:lineRule="auto"/>
      <w:textAlignment w:val="baseline"/>
    </w:pPr>
    <w:rPr>
      <w:rFonts w:ascii="Arial" w:eastAsia="Times New Roman" w:hAnsi="Arial" w:cs="Times New Roman"/>
      <w:sz w:val="20"/>
      <w:szCs w:val="20"/>
    </w:rPr>
  </w:style>
  <w:style w:type="paragraph" w:customStyle="1" w:styleId="TableHeader">
    <w:name w:val="Table Header"/>
    <w:basedOn w:val="TableText0"/>
    <w:qFormat/>
    <w:rsid w:val="00CC4A47"/>
    <w:pPr>
      <w:tabs>
        <w:tab w:val="clear" w:pos="9720"/>
      </w:tabs>
      <w:overflowPunct w:val="0"/>
      <w:autoSpaceDE w:val="0"/>
      <w:autoSpaceDN w:val="0"/>
      <w:adjustRightInd w:val="0"/>
      <w:spacing w:before="0" w:after="0"/>
      <w:ind w:left="28" w:right="28"/>
      <w:jc w:val="center"/>
      <w:textAlignment w:val="baseline"/>
    </w:pPr>
    <w:rPr>
      <w:rFonts w:ascii="Arial" w:hAnsi="Arial"/>
      <w:b/>
      <w:szCs w:val="20"/>
      <w:lang w:val="x-none" w:eastAsia="x-none"/>
    </w:rPr>
  </w:style>
  <w:style w:type="character" w:customStyle="1" w:styleId="viiyi">
    <w:name w:val="viiyi"/>
    <w:basedOn w:val="DefaultParagraphFont"/>
    <w:rsid w:val="00D502DF"/>
  </w:style>
  <w:style w:type="character" w:customStyle="1" w:styleId="jlqj4b">
    <w:name w:val="jlqj4b"/>
    <w:basedOn w:val="DefaultParagraphFont"/>
    <w:rsid w:val="00D502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0556">
      <w:bodyDiv w:val="1"/>
      <w:marLeft w:val="0"/>
      <w:marRight w:val="0"/>
      <w:marTop w:val="0"/>
      <w:marBottom w:val="0"/>
      <w:divBdr>
        <w:top w:val="none" w:sz="0" w:space="0" w:color="auto"/>
        <w:left w:val="none" w:sz="0" w:space="0" w:color="auto"/>
        <w:bottom w:val="none" w:sz="0" w:space="0" w:color="auto"/>
        <w:right w:val="none" w:sz="0" w:space="0" w:color="auto"/>
      </w:divBdr>
    </w:div>
    <w:div w:id="10497066">
      <w:bodyDiv w:val="1"/>
      <w:marLeft w:val="0"/>
      <w:marRight w:val="0"/>
      <w:marTop w:val="0"/>
      <w:marBottom w:val="0"/>
      <w:divBdr>
        <w:top w:val="none" w:sz="0" w:space="0" w:color="auto"/>
        <w:left w:val="none" w:sz="0" w:space="0" w:color="auto"/>
        <w:bottom w:val="none" w:sz="0" w:space="0" w:color="auto"/>
        <w:right w:val="none" w:sz="0" w:space="0" w:color="auto"/>
      </w:divBdr>
    </w:div>
    <w:div w:id="13456592">
      <w:bodyDiv w:val="1"/>
      <w:marLeft w:val="0"/>
      <w:marRight w:val="0"/>
      <w:marTop w:val="0"/>
      <w:marBottom w:val="0"/>
      <w:divBdr>
        <w:top w:val="none" w:sz="0" w:space="0" w:color="auto"/>
        <w:left w:val="none" w:sz="0" w:space="0" w:color="auto"/>
        <w:bottom w:val="none" w:sz="0" w:space="0" w:color="auto"/>
        <w:right w:val="none" w:sz="0" w:space="0" w:color="auto"/>
      </w:divBdr>
    </w:div>
    <w:div w:id="33120044">
      <w:bodyDiv w:val="1"/>
      <w:marLeft w:val="0"/>
      <w:marRight w:val="0"/>
      <w:marTop w:val="0"/>
      <w:marBottom w:val="0"/>
      <w:divBdr>
        <w:top w:val="none" w:sz="0" w:space="0" w:color="auto"/>
        <w:left w:val="none" w:sz="0" w:space="0" w:color="auto"/>
        <w:bottom w:val="none" w:sz="0" w:space="0" w:color="auto"/>
        <w:right w:val="none" w:sz="0" w:space="0" w:color="auto"/>
      </w:divBdr>
    </w:div>
    <w:div w:id="38556949">
      <w:bodyDiv w:val="1"/>
      <w:marLeft w:val="0"/>
      <w:marRight w:val="0"/>
      <w:marTop w:val="0"/>
      <w:marBottom w:val="0"/>
      <w:divBdr>
        <w:top w:val="none" w:sz="0" w:space="0" w:color="auto"/>
        <w:left w:val="none" w:sz="0" w:space="0" w:color="auto"/>
        <w:bottom w:val="none" w:sz="0" w:space="0" w:color="auto"/>
        <w:right w:val="none" w:sz="0" w:space="0" w:color="auto"/>
      </w:divBdr>
    </w:div>
    <w:div w:id="50662453">
      <w:bodyDiv w:val="1"/>
      <w:marLeft w:val="0"/>
      <w:marRight w:val="0"/>
      <w:marTop w:val="0"/>
      <w:marBottom w:val="0"/>
      <w:divBdr>
        <w:top w:val="none" w:sz="0" w:space="0" w:color="auto"/>
        <w:left w:val="none" w:sz="0" w:space="0" w:color="auto"/>
        <w:bottom w:val="none" w:sz="0" w:space="0" w:color="auto"/>
        <w:right w:val="none" w:sz="0" w:space="0" w:color="auto"/>
      </w:divBdr>
    </w:div>
    <w:div w:id="73943771">
      <w:bodyDiv w:val="1"/>
      <w:marLeft w:val="0"/>
      <w:marRight w:val="0"/>
      <w:marTop w:val="0"/>
      <w:marBottom w:val="0"/>
      <w:divBdr>
        <w:top w:val="none" w:sz="0" w:space="0" w:color="auto"/>
        <w:left w:val="none" w:sz="0" w:space="0" w:color="auto"/>
        <w:bottom w:val="none" w:sz="0" w:space="0" w:color="auto"/>
        <w:right w:val="none" w:sz="0" w:space="0" w:color="auto"/>
      </w:divBdr>
    </w:div>
    <w:div w:id="90129707">
      <w:bodyDiv w:val="1"/>
      <w:marLeft w:val="0"/>
      <w:marRight w:val="0"/>
      <w:marTop w:val="0"/>
      <w:marBottom w:val="0"/>
      <w:divBdr>
        <w:top w:val="none" w:sz="0" w:space="0" w:color="auto"/>
        <w:left w:val="none" w:sz="0" w:space="0" w:color="auto"/>
        <w:bottom w:val="none" w:sz="0" w:space="0" w:color="auto"/>
        <w:right w:val="none" w:sz="0" w:space="0" w:color="auto"/>
      </w:divBdr>
    </w:div>
    <w:div w:id="149179408">
      <w:bodyDiv w:val="1"/>
      <w:marLeft w:val="0"/>
      <w:marRight w:val="0"/>
      <w:marTop w:val="0"/>
      <w:marBottom w:val="0"/>
      <w:divBdr>
        <w:top w:val="none" w:sz="0" w:space="0" w:color="auto"/>
        <w:left w:val="none" w:sz="0" w:space="0" w:color="auto"/>
        <w:bottom w:val="none" w:sz="0" w:space="0" w:color="auto"/>
        <w:right w:val="none" w:sz="0" w:space="0" w:color="auto"/>
      </w:divBdr>
    </w:div>
    <w:div w:id="210850609">
      <w:bodyDiv w:val="1"/>
      <w:marLeft w:val="0"/>
      <w:marRight w:val="0"/>
      <w:marTop w:val="0"/>
      <w:marBottom w:val="0"/>
      <w:divBdr>
        <w:top w:val="none" w:sz="0" w:space="0" w:color="auto"/>
        <w:left w:val="none" w:sz="0" w:space="0" w:color="auto"/>
        <w:bottom w:val="none" w:sz="0" w:space="0" w:color="auto"/>
        <w:right w:val="none" w:sz="0" w:space="0" w:color="auto"/>
      </w:divBdr>
    </w:div>
    <w:div w:id="241527534">
      <w:bodyDiv w:val="1"/>
      <w:marLeft w:val="0"/>
      <w:marRight w:val="0"/>
      <w:marTop w:val="0"/>
      <w:marBottom w:val="0"/>
      <w:divBdr>
        <w:top w:val="none" w:sz="0" w:space="0" w:color="auto"/>
        <w:left w:val="none" w:sz="0" w:space="0" w:color="auto"/>
        <w:bottom w:val="none" w:sz="0" w:space="0" w:color="auto"/>
        <w:right w:val="none" w:sz="0" w:space="0" w:color="auto"/>
      </w:divBdr>
    </w:div>
    <w:div w:id="285703650">
      <w:bodyDiv w:val="1"/>
      <w:marLeft w:val="0"/>
      <w:marRight w:val="0"/>
      <w:marTop w:val="0"/>
      <w:marBottom w:val="0"/>
      <w:divBdr>
        <w:top w:val="none" w:sz="0" w:space="0" w:color="auto"/>
        <w:left w:val="none" w:sz="0" w:space="0" w:color="auto"/>
        <w:bottom w:val="none" w:sz="0" w:space="0" w:color="auto"/>
        <w:right w:val="none" w:sz="0" w:space="0" w:color="auto"/>
      </w:divBdr>
    </w:div>
    <w:div w:id="325015302">
      <w:bodyDiv w:val="1"/>
      <w:marLeft w:val="0"/>
      <w:marRight w:val="0"/>
      <w:marTop w:val="0"/>
      <w:marBottom w:val="0"/>
      <w:divBdr>
        <w:top w:val="none" w:sz="0" w:space="0" w:color="auto"/>
        <w:left w:val="none" w:sz="0" w:space="0" w:color="auto"/>
        <w:bottom w:val="none" w:sz="0" w:space="0" w:color="auto"/>
        <w:right w:val="none" w:sz="0" w:space="0" w:color="auto"/>
      </w:divBdr>
    </w:div>
    <w:div w:id="337927630">
      <w:bodyDiv w:val="1"/>
      <w:marLeft w:val="0"/>
      <w:marRight w:val="0"/>
      <w:marTop w:val="0"/>
      <w:marBottom w:val="0"/>
      <w:divBdr>
        <w:top w:val="none" w:sz="0" w:space="0" w:color="auto"/>
        <w:left w:val="none" w:sz="0" w:space="0" w:color="auto"/>
        <w:bottom w:val="none" w:sz="0" w:space="0" w:color="auto"/>
        <w:right w:val="none" w:sz="0" w:space="0" w:color="auto"/>
      </w:divBdr>
    </w:div>
    <w:div w:id="366955032">
      <w:bodyDiv w:val="1"/>
      <w:marLeft w:val="0"/>
      <w:marRight w:val="0"/>
      <w:marTop w:val="0"/>
      <w:marBottom w:val="0"/>
      <w:divBdr>
        <w:top w:val="none" w:sz="0" w:space="0" w:color="auto"/>
        <w:left w:val="none" w:sz="0" w:space="0" w:color="auto"/>
        <w:bottom w:val="none" w:sz="0" w:space="0" w:color="auto"/>
        <w:right w:val="none" w:sz="0" w:space="0" w:color="auto"/>
      </w:divBdr>
    </w:div>
    <w:div w:id="388264480">
      <w:bodyDiv w:val="1"/>
      <w:marLeft w:val="0"/>
      <w:marRight w:val="0"/>
      <w:marTop w:val="0"/>
      <w:marBottom w:val="0"/>
      <w:divBdr>
        <w:top w:val="none" w:sz="0" w:space="0" w:color="auto"/>
        <w:left w:val="none" w:sz="0" w:space="0" w:color="auto"/>
        <w:bottom w:val="none" w:sz="0" w:space="0" w:color="auto"/>
        <w:right w:val="none" w:sz="0" w:space="0" w:color="auto"/>
      </w:divBdr>
    </w:div>
    <w:div w:id="445388265">
      <w:bodyDiv w:val="1"/>
      <w:marLeft w:val="0"/>
      <w:marRight w:val="0"/>
      <w:marTop w:val="0"/>
      <w:marBottom w:val="0"/>
      <w:divBdr>
        <w:top w:val="none" w:sz="0" w:space="0" w:color="auto"/>
        <w:left w:val="none" w:sz="0" w:space="0" w:color="auto"/>
        <w:bottom w:val="none" w:sz="0" w:space="0" w:color="auto"/>
        <w:right w:val="none" w:sz="0" w:space="0" w:color="auto"/>
      </w:divBdr>
    </w:div>
    <w:div w:id="539514213">
      <w:bodyDiv w:val="1"/>
      <w:marLeft w:val="0"/>
      <w:marRight w:val="0"/>
      <w:marTop w:val="0"/>
      <w:marBottom w:val="0"/>
      <w:divBdr>
        <w:top w:val="none" w:sz="0" w:space="0" w:color="auto"/>
        <w:left w:val="none" w:sz="0" w:space="0" w:color="auto"/>
        <w:bottom w:val="none" w:sz="0" w:space="0" w:color="auto"/>
        <w:right w:val="none" w:sz="0" w:space="0" w:color="auto"/>
      </w:divBdr>
      <w:divsChild>
        <w:div w:id="1455950806">
          <w:marLeft w:val="0"/>
          <w:marRight w:val="0"/>
          <w:marTop w:val="0"/>
          <w:marBottom w:val="0"/>
          <w:divBdr>
            <w:top w:val="none" w:sz="0" w:space="0" w:color="auto"/>
            <w:left w:val="none" w:sz="0" w:space="0" w:color="auto"/>
            <w:bottom w:val="none" w:sz="0" w:space="0" w:color="auto"/>
            <w:right w:val="none" w:sz="0" w:space="0" w:color="auto"/>
          </w:divBdr>
        </w:div>
      </w:divsChild>
    </w:div>
    <w:div w:id="545988780">
      <w:bodyDiv w:val="1"/>
      <w:marLeft w:val="0"/>
      <w:marRight w:val="0"/>
      <w:marTop w:val="0"/>
      <w:marBottom w:val="0"/>
      <w:divBdr>
        <w:top w:val="none" w:sz="0" w:space="0" w:color="auto"/>
        <w:left w:val="none" w:sz="0" w:space="0" w:color="auto"/>
        <w:bottom w:val="none" w:sz="0" w:space="0" w:color="auto"/>
        <w:right w:val="none" w:sz="0" w:space="0" w:color="auto"/>
      </w:divBdr>
    </w:div>
    <w:div w:id="556167707">
      <w:bodyDiv w:val="1"/>
      <w:marLeft w:val="0"/>
      <w:marRight w:val="0"/>
      <w:marTop w:val="0"/>
      <w:marBottom w:val="0"/>
      <w:divBdr>
        <w:top w:val="none" w:sz="0" w:space="0" w:color="auto"/>
        <w:left w:val="none" w:sz="0" w:space="0" w:color="auto"/>
        <w:bottom w:val="none" w:sz="0" w:space="0" w:color="auto"/>
        <w:right w:val="none" w:sz="0" w:space="0" w:color="auto"/>
      </w:divBdr>
    </w:div>
    <w:div w:id="560025506">
      <w:bodyDiv w:val="1"/>
      <w:marLeft w:val="0"/>
      <w:marRight w:val="0"/>
      <w:marTop w:val="0"/>
      <w:marBottom w:val="0"/>
      <w:divBdr>
        <w:top w:val="none" w:sz="0" w:space="0" w:color="auto"/>
        <w:left w:val="none" w:sz="0" w:space="0" w:color="auto"/>
        <w:bottom w:val="none" w:sz="0" w:space="0" w:color="auto"/>
        <w:right w:val="none" w:sz="0" w:space="0" w:color="auto"/>
      </w:divBdr>
    </w:div>
    <w:div w:id="561672318">
      <w:bodyDiv w:val="1"/>
      <w:marLeft w:val="0"/>
      <w:marRight w:val="0"/>
      <w:marTop w:val="0"/>
      <w:marBottom w:val="0"/>
      <w:divBdr>
        <w:top w:val="none" w:sz="0" w:space="0" w:color="auto"/>
        <w:left w:val="none" w:sz="0" w:space="0" w:color="auto"/>
        <w:bottom w:val="none" w:sz="0" w:space="0" w:color="auto"/>
        <w:right w:val="none" w:sz="0" w:space="0" w:color="auto"/>
      </w:divBdr>
    </w:div>
    <w:div w:id="565380017">
      <w:bodyDiv w:val="1"/>
      <w:marLeft w:val="0"/>
      <w:marRight w:val="0"/>
      <w:marTop w:val="0"/>
      <w:marBottom w:val="0"/>
      <w:divBdr>
        <w:top w:val="none" w:sz="0" w:space="0" w:color="auto"/>
        <w:left w:val="none" w:sz="0" w:space="0" w:color="auto"/>
        <w:bottom w:val="none" w:sz="0" w:space="0" w:color="auto"/>
        <w:right w:val="none" w:sz="0" w:space="0" w:color="auto"/>
      </w:divBdr>
    </w:div>
    <w:div w:id="571043156">
      <w:bodyDiv w:val="1"/>
      <w:marLeft w:val="0"/>
      <w:marRight w:val="0"/>
      <w:marTop w:val="0"/>
      <w:marBottom w:val="0"/>
      <w:divBdr>
        <w:top w:val="none" w:sz="0" w:space="0" w:color="auto"/>
        <w:left w:val="none" w:sz="0" w:space="0" w:color="auto"/>
        <w:bottom w:val="none" w:sz="0" w:space="0" w:color="auto"/>
        <w:right w:val="none" w:sz="0" w:space="0" w:color="auto"/>
      </w:divBdr>
    </w:div>
    <w:div w:id="577519970">
      <w:bodyDiv w:val="1"/>
      <w:marLeft w:val="0"/>
      <w:marRight w:val="0"/>
      <w:marTop w:val="0"/>
      <w:marBottom w:val="0"/>
      <w:divBdr>
        <w:top w:val="none" w:sz="0" w:space="0" w:color="auto"/>
        <w:left w:val="none" w:sz="0" w:space="0" w:color="auto"/>
        <w:bottom w:val="none" w:sz="0" w:space="0" w:color="auto"/>
        <w:right w:val="none" w:sz="0" w:space="0" w:color="auto"/>
      </w:divBdr>
    </w:div>
    <w:div w:id="612788403">
      <w:bodyDiv w:val="1"/>
      <w:marLeft w:val="0"/>
      <w:marRight w:val="0"/>
      <w:marTop w:val="0"/>
      <w:marBottom w:val="0"/>
      <w:divBdr>
        <w:top w:val="none" w:sz="0" w:space="0" w:color="auto"/>
        <w:left w:val="none" w:sz="0" w:space="0" w:color="auto"/>
        <w:bottom w:val="none" w:sz="0" w:space="0" w:color="auto"/>
        <w:right w:val="none" w:sz="0" w:space="0" w:color="auto"/>
      </w:divBdr>
    </w:div>
    <w:div w:id="652873046">
      <w:bodyDiv w:val="1"/>
      <w:marLeft w:val="0"/>
      <w:marRight w:val="0"/>
      <w:marTop w:val="0"/>
      <w:marBottom w:val="0"/>
      <w:divBdr>
        <w:top w:val="none" w:sz="0" w:space="0" w:color="auto"/>
        <w:left w:val="none" w:sz="0" w:space="0" w:color="auto"/>
        <w:bottom w:val="none" w:sz="0" w:space="0" w:color="auto"/>
        <w:right w:val="none" w:sz="0" w:space="0" w:color="auto"/>
      </w:divBdr>
    </w:div>
    <w:div w:id="653803804">
      <w:bodyDiv w:val="1"/>
      <w:marLeft w:val="0"/>
      <w:marRight w:val="0"/>
      <w:marTop w:val="0"/>
      <w:marBottom w:val="0"/>
      <w:divBdr>
        <w:top w:val="none" w:sz="0" w:space="0" w:color="auto"/>
        <w:left w:val="none" w:sz="0" w:space="0" w:color="auto"/>
        <w:bottom w:val="none" w:sz="0" w:space="0" w:color="auto"/>
        <w:right w:val="none" w:sz="0" w:space="0" w:color="auto"/>
      </w:divBdr>
    </w:div>
    <w:div w:id="723605068">
      <w:bodyDiv w:val="1"/>
      <w:marLeft w:val="0"/>
      <w:marRight w:val="0"/>
      <w:marTop w:val="0"/>
      <w:marBottom w:val="0"/>
      <w:divBdr>
        <w:top w:val="none" w:sz="0" w:space="0" w:color="auto"/>
        <w:left w:val="none" w:sz="0" w:space="0" w:color="auto"/>
        <w:bottom w:val="none" w:sz="0" w:space="0" w:color="auto"/>
        <w:right w:val="none" w:sz="0" w:space="0" w:color="auto"/>
      </w:divBdr>
    </w:div>
    <w:div w:id="724069301">
      <w:bodyDiv w:val="1"/>
      <w:marLeft w:val="0"/>
      <w:marRight w:val="0"/>
      <w:marTop w:val="0"/>
      <w:marBottom w:val="0"/>
      <w:divBdr>
        <w:top w:val="none" w:sz="0" w:space="0" w:color="auto"/>
        <w:left w:val="none" w:sz="0" w:space="0" w:color="auto"/>
        <w:bottom w:val="none" w:sz="0" w:space="0" w:color="auto"/>
        <w:right w:val="none" w:sz="0" w:space="0" w:color="auto"/>
      </w:divBdr>
    </w:div>
    <w:div w:id="782069903">
      <w:bodyDiv w:val="1"/>
      <w:marLeft w:val="0"/>
      <w:marRight w:val="0"/>
      <w:marTop w:val="0"/>
      <w:marBottom w:val="0"/>
      <w:divBdr>
        <w:top w:val="none" w:sz="0" w:space="0" w:color="auto"/>
        <w:left w:val="none" w:sz="0" w:space="0" w:color="auto"/>
        <w:bottom w:val="none" w:sz="0" w:space="0" w:color="auto"/>
        <w:right w:val="none" w:sz="0" w:space="0" w:color="auto"/>
      </w:divBdr>
      <w:divsChild>
        <w:div w:id="565342774">
          <w:marLeft w:val="0"/>
          <w:marRight w:val="0"/>
          <w:marTop w:val="0"/>
          <w:marBottom w:val="0"/>
          <w:divBdr>
            <w:top w:val="none" w:sz="0" w:space="0" w:color="auto"/>
            <w:left w:val="none" w:sz="0" w:space="0" w:color="auto"/>
            <w:bottom w:val="none" w:sz="0" w:space="0" w:color="auto"/>
            <w:right w:val="none" w:sz="0" w:space="0" w:color="auto"/>
          </w:divBdr>
        </w:div>
      </w:divsChild>
    </w:div>
    <w:div w:id="786699428">
      <w:bodyDiv w:val="1"/>
      <w:marLeft w:val="0"/>
      <w:marRight w:val="0"/>
      <w:marTop w:val="0"/>
      <w:marBottom w:val="0"/>
      <w:divBdr>
        <w:top w:val="none" w:sz="0" w:space="0" w:color="auto"/>
        <w:left w:val="none" w:sz="0" w:space="0" w:color="auto"/>
        <w:bottom w:val="none" w:sz="0" w:space="0" w:color="auto"/>
        <w:right w:val="none" w:sz="0" w:space="0" w:color="auto"/>
      </w:divBdr>
    </w:div>
    <w:div w:id="838882639">
      <w:bodyDiv w:val="1"/>
      <w:marLeft w:val="0"/>
      <w:marRight w:val="0"/>
      <w:marTop w:val="0"/>
      <w:marBottom w:val="0"/>
      <w:divBdr>
        <w:top w:val="none" w:sz="0" w:space="0" w:color="auto"/>
        <w:left w:val="none" w:sz="0" w:space="0" w:color="auto"/>
        <w:bottom w:val="none" w:sz="0" w:space="0" w:color="auto"/>
        <w:right w:val="none" w:sz="0" w:space="0" w:color="auto"/>
      </w:divBdr>
    </w:div>
    <w:div w:id="839276585">
      <w:bodyDiv w:val="1"/>
      <w:marLeft w:val="0"/>
      <w:marRight w:val="0"/>
      <w:marTop w:val="0"/>
      <w:marBottom w:val="0"/>
      <w:divBdr>
        <w:top w:val="none" w:sz="0" w:space="0" w:color="auto"/>
        <w:left w:val="none" w:sz="0" w:space="0" w:color="auto"/>
        <w:bottom w:val="none" w:sz="0" w:space="0" w:color="auto"/>
        <w:right w:val="none" w:sz="0" w:space="0" w:color="auto"/>
      </w:divBdr>
    </w:div>
    <w:div w:id="841359634">
      <w:bodyDiv w:val="1"/>
      <w:marLeft w:val="0"/>
      <w:marRight w:val="0"/>
      <w:marTop w:val="0"/>
      <w:marBottom w:val="0"/>
      <w:divBdr>
        <w:top w:val="none" w:sz="0" w:space="0" w:color="auto"/>
        <w:left w:val="none" w:sz="0" w:space="0" w:color="auto"/>
        <w:bottom w:val="none" w:sz="0" w:space="0" w:color="auto"/>
        <w:right w:val="none" w:sz="0" w:space="0" w:color="auto"/>
      </w:divBdr>
    </w:div>
    <w:div w:id="851379635">
      <w:bodyDiv w:val="1"/>
      <w:marLeft w:val="0"/>
      <w:marRight w:val="0"/>
      <w:marTop w:val="0"/>
      <w:marBottom w:val="0"/>
      <w:divBdr>
        <w:top w:val="none" w:sz="0" w:space="0" w:color="auto"/>
        <w:left w:val="none" w:sz="0" w:space="0" w:color="auto"/>
        <w:bottom w:val="none" w:sz="0" w:space="0" w:color="auto"/>
        <w:right w:val="none" w:sz="0" w:space="0" w:color="auto"/>
      </w:divBdr>
    </w:div>
    <w:div w:id="873006460">
      <w:bodyDiv w:val="1"/>
      <w:marLeft w:val="0"/>
      <w:marRight w:val="0"/>
      <w:marTop w:val="0"/>
      <w:marBottom w:val="0"/>
      <w:divBdr>
        <w:top w:val="none" w:sz="0" w:space="0" w:color="auto"/>
        <w:left w:val="none" w:sz="0" w:space="0" w:color="auto"/>
        <w:bottom w:val="none" w:sz="0" w:space="0" w:color="auto"/>
        <w:right w:val="none" w:sz="0" w:space="0" w:color="auto"/>
      </w:divBdr>
    </w:div>
    <w:div w:id="893586651">
      <w:bodyDiv w:val="1"/>
      <w:marLeft w:val="0"/>
      <w:marRight w:val="0"/>
      <w:marTop w:val="0"/>
      <w:marBottom w:val="0"/>
      <w:divBdr>
        <w:top w:val="none" w:sz="0" w:space="0" w:color="auto"/>
        <w:left w:val="none" w:sz="0" w:space="0" w:color="auto"/>
        <w:bottom w:val="none" w:sz="0" w:space="0" w:color="auto"/>
        <w:right w:val="none" w:sz="0" w:space="0" w:color="auto"/>
      </w:divBdr>
    </w:div>
    <w:div w:id="893852379">
      <w:bodyDiv w:val="1"/>
      <w:marLeft w:val="0"/>
      <w:marRight w:val="0"/>
      <w:marTop w:val="0"/>
      <w:marBottom w:val="0"/>
      <w:divBdr>
        <w:top w:val="none" w:sz="0" w:space="0" w:color="auto"/>
        <w:left w:val="none" w:sz="0" w:space="0" w:color="auto"/>
        <w:bottom w:val="none" w:sz="0" w:space="0" w:color="auto"/>
        <w:right w:val="none" w:sz="0" w:space="0" w:color="auto"/>
      </w:divBdr>
    </w:div>
    <w:div w:id="898592188">
      <w:bodyDiv w:val="1"/>
      <w:marLeft w:val="0"/>
      <w:marRight w:val="0"/>
      <w:marTop w:val="0"/>
      <w:marBottom w:val="0"/>
      <w:divBdr>
        <w:top w:val="none" w:sz="0" w:space="0" w:color="auto"/>
        <w:left w:val="none" w:sz="0" w:space="0" w:color="auto"/>
        <w:bottom w:val="none" w:sz="0" w:space="0" w:color="auto"/>
        <w:right w:val="none" w:sz="0" w:space="0" w:color="auto"/>
      </w:divBdr>
    </w:div>
    <w:div w:id="919874692">
      <w:bodyDiv w:val="1"/>
      <w:marLeft w:val="0"/>
      <w:marRight w:val="0"/>
      <w:marTop w:val="0"/>
      <w:marBottom w:val="0"/>
      <w:divBdr>
        <w:top w:val="none" w:sz="0" w:space="0" w:color="auto"/>
        <w:left w:val="none" w:sz="0" w:space="0" w:color="auto"/>
        <w:bottom w:val="none" w:sz="0" w:space="0" w:color="auto"/>
        <w:right w:val="none" w:sz="0" w:space="0" w:color="auto"/>
      </w:divBdr>
    </w:div>
    <w:div w:id="944464948">
      <w:bodyDiv w:val="1"/>
      <w:marLeft w:val="0"/>
      <w:marRight w:val="0"/>
      <w:marTop w:val="0"/>
      <w:marBottom w:val="0"/>
      <w:divBdr>
        <w:top w:val="none" w:sz="0" w:space="0" w:color="auto"/>
        <w:left w:val="none" w:sz="0" w:space="0" w:color="auto"/>
        <w:bottom w:val="none" w:sz="0" w:space="0" w:color="auto"/>
        <w:right w:val="none" w:sz="0" w:space="0" w:color="auto"/>
      </w:divBdr>
    </w:div>
    <w:div w:id="945500686">
      <w:bodyDiv w:val="1"/>
      <w:marLeft w:val="0"/>
      <w:marRight w:val="0"/>
      <w:marTop w:val="0"/>
      <w:marBottom w:val="0"/>
      <w:divBdr>
        <w:top w:val="none" w:sz="0" w:space="0" w:color="auto"/>
        <w:left w:val="none" w:sz="0" w:space="0" w:color="auto"/>
        <w:bottom w:val="none" w:sz="0" w:space="0" w:color="auto"/>
        <w:right w:val="none" w:sz="0" w:space="0" w:color="auto"/>
      </w:divBdr>
    </w:div>
    <w:div w:id="958881576">
      <w:bodyDiv w:val="1"/>
      <w:marLeft w:val="0"/>
      <w:marRight w:val="0"/>
      <w:marTop w:val="0"/>
      <w:marBottom w:val="0"/>
      <w:divBdr>
        <w:top w:val="none" w:sz="0" w:space="0" w:color="auto"/>
        <w:left w:val="none" w:sz="0" w:space="0" w:color="auto"/>
        <w:bottom w:val="none" w:sz="0" w:space="0" w:color="auto"/>
        <w:right w:val="none" w:sz="0" w:space="0" w:color="auto"/>
      </w:divBdr>
    </w:div>
    <w:div w:id="959997233">
      <w:bodyDiv w:val="1"/>
      <w:marLeft w:val="0"/>
      <w:marRight w:val="0"/>
      <w:marTop w:val="0"/>
      <w:marBottom w:val="0"/>
      <w:divBdr>
        <w:top w:val="none" w:sz="0" w:space="0" w:color="auto"/>
        <w:left w:val="none" w:sz="0" w:space="0" w:color="auto"/>
        <w:bottom w:val="none" w:sz="0" w:space="0" w:color="auto"/>
        <w:right w:val="none" w:sz="0" w:space="0" w:color="auto"/>
      </w:divBdr>
    </w:div>
    <w:div w:id="990017925">
      <w:bodyDiv w:val="1"/>
      <w:marLeft w:val="0"/>
      <w:marRight w:val="0"/>
      <w:marTop w:val="0"/>
      <w:marBottom w:val="0"/>
      <w:divBdr>
        <w:top w:val="none" w:sz="0" w:space="0" w:color="auto"/>
        <w:left w:val="none" w:sz="0" w:space="0" w:color="auto"/>
        <w:bottom w:val="none" w:sz="0" w:space="0" w:color="auto"/>
        <w:right w:val="none" w:sz="0" w:space="0" w:color="auto"/>
      </w:divBdr>
    </w:div>
    <w:div w:id="1000737910">
      <w:bodyDiv w:val="1"/>
      <w:marLeft w:val="0"/>
      <w:marRight w:val="0"/>
      <w:marTop w:val="0"/>
      <w:marBottom w:val="0"/>
      <w:divBdr>
        <w:top w:val="none" w:sz="0" w:space="0" w:color="auto"/>
        <w:left w:val="none" w:sz="0" w:space="0" w:color="auto"/>
        <w:bottom w:val="none" w:sz="0" w:space="0" w:color="auto"/>
        <w:right w:val="none" w:sz="0" w:space="0" w:color="auto"/>
      </w:divBdr>
    </w:div>
    <w:div w:id="1048728067">
      <w:bodyDiv w:val="1"/>
      <w:marLeft w:val="0"/>
      <w:marRight w:val="0"/>
      <w:marTop w:val="0"/>
      <w:marBottom w:val="0"/>
      <w:divBdr>
        <w:top w:val="none" w:sz="0" w:space="0" w:color="auto"/>
        <w:left w:val="none" w:sz="0" w:space="0" w:color="auto"/>
        <w:bottom w:val="none" w:sz="0" w:space="0" w:color="auto"/>
        <w:right w:val="none" w:sz="0" w:space="0" w:color="auto"/>
      </w:divBdr>
    </w:div>
    <w:div w:id="1055662840">
      <w:bodyDiv w:val="1"/>
      <w:marLeft w:val="0"/>
      <w:marRight w:val="0"/>
      <w:marTop w:val="0"/>
      <w:marBottom w:val="0"/>
      <w:divBdr>
        <w:top w:val="none" w:sz="0" w:space="0" w:color="auto"/>
        <w:left w:val="none" w:sz="0" w:space="0" w:color="auto"/>
        <w:bottom w:val="none" w:sz="0" w:space="0" w:color="auto"/>
        <w:right w:val="none" w:sz="0" w:space="0" w:color="auto"/>
      </w:divBdr>
    </w:div>
    <w:div w:id="1073433487">
      <w:bodyDiv w:val="1"/>
      <w:marLeft w:val="0"/>
      <w:marRight w:val="0"/>
      <w:marTop w:val="0"/>
      <w:marBottom w:val="0"/>
      <w:divBdr>
        <w:top w:val="none" w:sz="0" w:space="0" w:color="auto"/>
        <w:left w:val="none" w:sz="0" w:space="0" w:color="auto"/>
        <w:bottom w:val="none" w:sz="0" w:space="0" w:color="auto"/>
        <w:right w:val="none" w:sz="0" w:space="0" w:color="auto"/>
      </w:divBdr>
    </w:div>
    <w:div w:id="1093017007">
      <w:bodyDiv w:val="1"/>
      <w:marLeft w:val="0"/>
      <w:marRight w:val="0"/>
      <w:marTop w:val="0"/>
      <w:marBottom w:val="0"/>
      <w:divBdr>
        <w:top w:val="none" w:sz="0" w:space="0" w:color="auto"/>
        <w:left w:val="none" w:sz="0" w:space="0" w:color="auto"/>
        <w:bottom w:val="none" w:sz="0" w:space="0" w:color="auto"/>
        <w:right w:val="none" w:sz="0" w:space="0" w:color="auto"/>
      </w:divBdr>
    </w:div>
    <w:div w:id="1104033083">
      <w:bodyDiv w:val="1"/>
      <w:marLeft w:val="0"/>
      <w:marRight w:val="0"/>
      <w:marTop w:val="0"/>
      <w:marBottom w:val="0"/>
      <w:divBdr>
        <w:top w:val="none" w:sz="0" w:space="0" w:color="auto"/>
        <w:left w:val="none" w:sz="0" w:space="0" w:color="auto"/>
        <w:bottom w:val="none" w:sz="0" w:space="0" w:color="auto"/>
        <w:right w:val="none" w:sz="0" w:space="0" w:color="auto"/>
      </w:divBdr>
    </w:div>
    <w:div w:id="1107774097">
      <w:bodyDiv w:val="1"/>
      <w:marLeft w:val="0"/>
      <w:marRight w:val="0"/>
      <w:marTop w:val="0"/>
      <w:marBottom w:val="0"/>
      <w:divBdr>
        <w:top w:val="none" w:sz="0" w:space="0" w:color="auto"/>
        <w:left w:val="none" w:sz="0" w:space="0" w:color="auto"/>
        <w:bottom w:val="none" w:sz="0" w:space="0" w:color="auto"/>
        <w:right w:val="none" w:sz="0" w:space="0" w:color="auto"/>
      </w:divBdr>
    </w:div>
    <w:div w:id="1115827939">
      <w:bodyDiv w:val="1"/>
      <w:marLeft w:val="0"/>
      <w:marRight w:val="0"/>
      <w:marTop w:val="0"/>
      <w:marBottom w:val="0"/>
      <w:divBdr>
        <w:top w:val="none" w:sz="0" w:space="0" w:color="auto"/>
        <w:left w:val="none" w:sz="0" w:space="0" w:color="auto"/>
        <w:bottom w:val="none" w:sz="0" w:space="0" w:color="auto"/>
        <w:right w:val="none" w:sz="0" w:space="0" w:color="auto"/>
      </w:divBdr>
      <w:divsChild>
        <w:div w:id="1144202761">
          <w:marLeft w:val="0"/>
          <w:marRight w:val="0"/>
          <w:marTop w:val="0"/>
          <w:marBottom w:val="0"/>
          <w:divBdr>
            <w:top w:val="none" w:sz="0" w:space="0" w:color="auto"/>
            <w:left w:val="none" w:sz="0" w:space="0" w:color="auto"/>
            <w:bottom w:val="none" w:sz="0" w:space="0" w:color="auto"/>
            <w:right w:val="none" w:sz="0" w:space="0" w:color="auto"/>
          </w:divBdr>
          <w:divsChild>
            <w:div w:id="2019500333">
              <w:marLeft w:val="0"/>
              <w:marRight w:val="0"/>
              <w:marTop w:val="0"/>
              <w:marBottom w:val="0"/>
              <w:divBdr>
                <w:top w:val="none" w:sz="0" w:space="0" w:color="auto"/>
                <w:left w:val="none" w:sz="0" w:space="0" w:color="auto"/>
                <w:bottom w:val="none" w:sz="0" w:space="0" w:color="auto"/>
                <w:right w:val="none" w:sz="0" w:space="0" w:color="auto"/>
              </w:divBdr>
              <w:divsChild>
                <w:div w:id="633364460">
                  <w:marLeft w:val="0"/>
                  <w:marRight w:val="0"/>
                  <w:marTop w:val="0"/>
                  <w:marBottom w:val="0"/>
                  <w:divBdr>
                    <w:top w:val="none" w:sz="0" w:space="0" w:color="auto"/>
                    <w:left w:val="none" w:sz="0" w:space="0" w:color="auto"/>
                    <w:bottom w:val="none" w:sz="0" w:space="0" w:color="auto"/>
                    <w:right w:val="none" w:sz="0" w:space="0" w:color="auto"/>
                  </w:divBdr>
                  <w:divsChild>
                    <w:div w:id="1296985897">
                      <w:marLeft w:val="0"/>
                      <w:marRight w:val="0"/>
                      <w:marTop w:val="0"/>
                      <w:marBottom w:val="0"/>
                      <w:divBdr>
                        <w:top w:val="none" w:sz="0" w:space="0" w:color="auto"/>
                        <w:left w:val="none" w:sz="0" w:space="0" w:color="auto"/>
                        <w:bottom w:val="none" w:sz="0" w:space="0" w:color="auto"/>
                        <w:right w:val="none" w:sz="0" w:space="0" w:color="auto"/>
                      </w:divBdr>
                      <w:divsChild>
                        <w:div w:id="3109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59808">
                  <w:marLeft w:val="0"/>
                  <w:marRight w:val="0"/>
                  <w:marTop w:val="0"/>
                  <w:marBottom w:val="0"/>
                  <w:divBdr>
                    <w:top w:val="none" w:sz="0" w:space="0" w:color="auto"/>
                    <w:left w:val="none" w:sz="0" w:space="0" w:color="auto"/>
                    <w:bottom w:val="none" w:sz="0" w:space="0" w:color="auto"/>
                    <w:right w:val="none" w:sz="0" w:space="0" w:color="auto"/>
                  </w:divBdr>
                  <w:divsChild>
                    <w:div w:id="1315379476">
                      <w:marLeft w:val="0"/>
                      <w:marRight w:val="0"/>
                      <w:marTop w:val="0"/>
                      <w:marBottom w:val="0"/>
                      <w:divBdr>
                        <w:top w:val="none" w:sz="0" w:space="0" w:color="auto"/>
                        <w:left w:val="none" w:sz="0" w:space="0" w:color="auto"/>
                        <w:bottom w:val="none" w:sz="0" w:space="0" w:color="auto"/>
                        <w:right w:val="none" w:sz="0" w:space="0" w:color="auto"/>
                      </w:divBdr>
                      <w:divsChild>
                        <w:div w:id="99464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165234">
      <w:bodyDiv w:val="1"/>
      <w:marLeft w:val="0"/>
      <w:marRight w:val="0"/>
      <w:marTop w:val="0"/>
      <w:marBottom w:val="0"/>
      <w:divBdr>
        <w:top w:val="none" w:sz="0" w:space="0" w:color="auto"/>
        <w:left w:val="none" w:sz="0" w:space="0" w:color="auto"/>
        <w:bottom w:val="none" w:sz="0" w:space="0" w:color="auto"/>
        <w:right w:val="none" w:sz="0" w:space="0" w:color="auto"/>
      </w:divBdr>
    </w:div>
    <w:div w:id="1137450678">
      <w:bodyDiv w:val="1"/>
      <w:marLeft w:val="0"/>
      <w:marRight w:val="0"/>
      <w:marTop w:val="0"/>
      <w:marBottom w:val="0"/>
      <w:divBdr>
        <w:top w:val="none" w:sz="0" w:space="0" w:color="auto"/>
        <w:left w:val="none" w:sz="0" w:space="0" w:color="auto"/>
        <w:bottom w:val="none" w:sz="0" w:space="0" w:color="auto"/>
        <w:right w:val="none" w:sz="0" w:space="0" w:color="auto"/>
      </w:divBdr>
    </w:div>
    <w:div w:id="1145465355">
      <w:bodyDiv w:val="1"/>
      <w:marLeft w:val="0"/>
      <w:marRight w:val="0"/>
      <w:marTop w:val="0"/>
      <w:marBottom w:val="0"/>
      <w:divBdr>
        <w:top w:val="none" w:sz="0" w:space="0" w:color="auto"/>
        <w:left w:val="none" w:sz="0" w:space="0" w:color="auto"/>
        <w:bottom w:val="none" w:sz="0" w:space="0" w:color="auto"/>
        <w:right w:val="none" w:sz="0" w:space="0" w:color="auto"/>
      </w:divBdr>
    </w:div>
    <w:div w:id="1154107886">
      <w:bodyDiv w:val="1"/>
      <w:marLeft w:val="0"/>
      <w:marRight w:val="0"/>
      <w:marTop w:val="0"/>
      <w:marBottom w:val="0"/>
      <w:divBdr>
        <w:top w:val="none" w:sz="0" w:space="0" w:color="auto"/>
        <w:left w:val="none" w:sz="0" w:space="0" w:color="auto"/>
        <w:bottom w:val="none" w:sz="0" w:space="0" w:color="auto"/>
        <w:right w:val="none" w:sz="0" w:space="0" w:color="auto"/>
      </w:divBdr>
    </w:div>
    <w:div w:id="1202279257">
      <w:bodyDiv w:val="1"/>
      <w:marLeft w:val="0"/>
      <w:marRight w:val="0"/>
      <w:marTop w:val="0"/>
      <w:marBottom w:val="0"/>
      <w:divBdr>
        <w:top w:val="none" w:sz="0" w:space="0" w:color="auto"/>
        <w:left w:val="none" w:sz="0" w:space="0" w:color="auto"/>
        <w:bottom w:val="none" w:sz="0" w:space="0" w:color="auto"/>
        <w:right w:val="none" w:sz="0" w:space="0" w:color="auto"/>
      </w:divBdr>
    </w:div>
    <w:div w:id="1224101642">
      <w:bodyDiv w:val="1"/>
      <w:marLeft w:val="0"/>
      <w:marRight w:val="0"/>
      <w:marTop w:val="0"/>
      <w:marBottom w:val="0"/>
      <w:divBdr>
        <w:top w:val="none" w:sz="0" w:space="0" w:color="auto"/>
        <w:left w:val="none" w:sz="0" w:space="0" w:color="auto"/>
        <w:bottom w:val="none" w:sz="0" w:space="0" w:color="auto"/>
        <w:right w:val="none" w:sz="0" w:space="0" w:color="auto"/>
      </w:divBdr>
    </w:div>
    <w:div w:id="1236861428">
      <w:bodyDiv w:val="1"/>
      <w:marLeft w:val="0"/>
      <w:marRight w:val="0"/>
      <w:marTop w:val="0"/>
      <w:marBottom w:val="0"/>
      <w:divBdr>
        <w:top w:val="none" w:sz="0" w:space="0" w:color="auto"/>
        <w:left w:val="none" w:sz="0" w:space="0" w:color="auto"/>
        <w:bottom w:val="none" w:sz="0" w:space="0" w:color="auto"/>
        <w:right w:val="none" w:sz="0" w:space="0" w:color="auto"/>
      </w:divBdr>
    </w:div>
    <w:div w:id="1248878962">
      <w:bodyDiv w:val="1"/>
      <w:marLeft w:val="0"/>
      <w:marRight w:val="0"/>
      <w:marTop w:val="0"/>
      <w:marBottom w:val="0"/>
      <w:divBdr>
        <w:top w:val="none" w:sz="0" w:space="0" w:color="auto"/>
        <w:left w:val="none" w:sz="0" w:space="0" w:color="auto"/>
        <w:bottom w:val="none" w:sz="0" w:space="0" w:color="auto"/>
        <w:right w:val="none" w:sz="0" w:space="0" w:color="auto"/>
      </w:divBdr>
    </w:div>
    <w:div w:id="1257328857">
      <w:bodyDiv w:val="1"/>
      <w:marLeft w:val="0"/>
      <w:marRight w:val="0"/>
      <w:marTop w:val="0"/>
      <w:marBottom w:val="0"/>
      <w:divBdr>
        <w:top w:val="none" w:sz="0" w:space="0" w:color="auto"/>
        <w:left w:val="none" w:sz="0" w:space="0" w:color="auto"/>
        <w:bottom w:val="none" w:sz="0" w:space="0" w:color="auto"/>
        <w:right w:val="none" w:sz="0" w:space="0" w:color="auto"/>
      </w:divBdr>
    </w:div>
    <w:div w:id="1282609003">
      <w:bodyDiv w:val="1"/>
      <w:marLeft w:val="0"/>
      <w:marRight w:val="0"/>
      <w:marTop w:val="0"/>
      <w:marBottom w:val="0"/>
      <w:divBdr>
        <w:top w:val="none" w:sz="0" w:space="0" w:color="auto"/>
        <w:left w:val="none" w:sz="0" w:space="0" w:color="auto"/>
        <w:bottom w:val="none" w:sz="0" w:space="0" w:color="auto"/>
        <w:right w:val="none" w:sz="0" w:space="0" w:color="auto"/>
      </w:divBdr>
    </w:div>
    <w:div w:id="1287395276">
      <w:bodyDiv w:val="1"/>
      <w:marLeft w:val="0"/>
      <w:marRight w:val="0"/>
      <w:marTop w:val="0"/>
      <w:marBottom w:val="0"/>
      <w:divBdr>
        <w:top w:val="none" w:sz="0" w:space="0" w:color="auto"/>
        <w:left w:val="none" w:sz="0" w:space="0" w:color="auto"/>
        <w:bottom w:val="none" w:sz="0" w:space="0" w:color="auto"/>
        <w:right w:val="none" w:sz="0" w:space="0" w:color="auto"/>
      </w:divBdr>
    </w:div>
    <w:div w:id="1294478401">
      <w:bodyDiv w:val="1"/>
      <w:marLeft w:val="0"/>
      <w:marRight w:val="0"/>
      <w:marTop w:val="0"/>
      <w:marBottom w:val="0"/>
      <w:divBdr>
        <w:top w:val="none" w:sz="0" w:space="0" w:color="auto"/>
        <w:left w:val="none" w:sz="0" w:space="0" w:color="auto"/>
        <w:bottom w:val="none" w:sz="0" w:space="0" w:color="auto"/>
        <w:right w:val="none" w:sz="0" w:space="0" w:color="auto"/>
      </w:divBdr>
    </w:div>
    <w:div w:id="1323387038">
      <w:bodyDiv w:val="1"/>
      <w:marLeft w:val="0"/>
      <w:marRight w:val="0"/>
      <w:marTop w:val="0"/>
      <w:marBottom w:val="0"/>
      <w:divBdr>
        <w:top w:val="none" w:sz="0" w:space="0" w:color="auto"/>
        <w:left w:val="none" w:sz="0" w:space="0" w:color="auto"/>
        <w:bottom w:val="none" w:sz="0" w:space="0" w:color="auto"/>
        <w:right w:val="none" w:sz="0" w:space="0" w:color="auto"/>
      </w:divBdr>
    </w:div>
    <w:div w:id="1332878928">
      <w:bodyDiv w:val="1"/>
      <w:marLeft w:val="0"/>
      <w:marRight w:val="0"/>
      <w:marTop w:val="0"/>
      <w:marBottom w:val="0"/>
      <w:divBdr>
        <w:top w:val="none" w:sz="0" w:space="0" w:color="auto"/>
        <w:left w:val="none" w:sz="0" w:space="0" w:color="auto"/>
        <w:bottom w:val="none" w:sz="0" w:space="0" w:color="auto"/>
        <w:right w:val="none" w:sz="0" w:space="0" w:color="auto"/>
      </w:divBdr>
    </w:div>
    <w:div w:id="1395006182">
      <w:bodyDiv w:val="1"/>
      <w:marLeft w:val="0"/>
      <w:marRight w:val="0"/>
      <w:marTop w:val="0"/>
      <w:marBottom w:val="0"/>
      <w:divBdr>
        <w:top w:val="none" w:sz="0" w:space="0" w:color="auto"/>
        <w:left w:val="none" w:sz="0" w:space="0" w:color="auto"/>
        <w:bottom w:val="none" w:sz="0" w:space="0" w:color="auto"/>
        <w:right w:val="none" w:sz="0" w:space="0" w:color="auto"/>
      </w:divBdr>
    </w:div>
    <w:div w:id="1420374528">
      <w:bodyDiv w:val="1"/>
      <w:marLeft w:val="0"/>
      <w:marRight w:val="0"/>
      <w:marTop w:val="0"/>
      <w:marBottom w:val="0"/>
      <w:divBdr>
        <w:top w:val="none" w:sz="0" w:space="0" w:color="auto"/>
        <w:left w:val="none" w:sz="0" w:space="0" w:color="auto"/>
        <w:bottom w:val="none" w:sz="0" w:space="0" w:color="auto"/>
        <w:right w:val="none" w:sz="0" w:space="0" w:color="auto"/>
      </w:divBdr>
    </w:div>
    <w:div w:id="1422481379">
      <w:bodyDiv w:val="1"/>
      <w:marLeft w:val="0"/>
      <w:marRight w:val="0"/>
      <w:marTop w:val="0"/>
      <w:marBottom w:val="0"/>
      <w:divBdr>
        <w:top w:val="none" w:sz="0" w:space="0" w:color="auto"/>
        <w:left w:val="none" w:sz="0" w:space="0" w:color="auto"/>
        <w:bottom w:val="none" w:sz="0" w:space="0" w:color="auto"/>
        <w:right w:val="none" w:sz="0" w:space="0" w:color="auto"/>
      </w:divBdr>
    </w:div>
    <w:div w:id="1479345265">
      <w:bodyDiv w:val="1"/>
      <w:marLeft w:val="0"/>
      <w:marRight w:val="0"/>
      <w:marTop w:val="0"/>
      <w:marBottom w:val="0"/>
      <w:divBdr>
        <w:top w:val="none" w:sz="0" w:space="0" w:color="auto"/>
        <w:left w:val="none" w:sz="0" w:space="0" w:color="auto"/>
        <w:bottom w:val="none" w:sz="0" w:space="0" w:color="auto"/>
        <w:right w:val="none" w:sz="0" w:space="0" w:color="auto"/>
      </w:divBdr>
    </w:div>
    <w:div w:id="1500001492">
      <w:bodyDiv w:val="1"/>
      <w:marLeft w:val="0"/>
      <w:marRight w:val="0"/>
      <w:marTop w:val="0"/>
      <w:marBottom w:val="0"/>
      <w:divBdr>
        <w:top w:val="none" w:sz="0" w:space="0" w:color="auto"/>
        <w:left w:val="none" w:sz="0" w:space="0" w:color="auto"/>
        <w:bottom w:val="none" w:sz="0" w:space="0" w:color="auto"/>
        <w:right w:val="none" w:sz="0" w:space="0" w:color="auto"/>
      </w:divBdr>
    </w:div>
    <w:div w:id="1514372729">
      <w:bodyDiv w:val="1"/>
      <w:marLeft w:val="0"/>
      <w:marRight w:val="0"/>
      <w:marTop w:val="0"/>
      <w:marBottom w:val="0"/>
      <w:divBdr>
        <w:top w:val="none" w:sz="0" w:space="0" w:color="auto"/>
        <w:left w:val="none" w:sz="0" w:space="0" w:color="auto"/>
        <w:bottom w:val="none" w:sz="0" w:space="0" w:color="auto"/>
        <w:right w:val="none" w:sz="0" w:space="0" w:color="auto"/>
      </w:divBdr>
    </w:div>
    <w:div w:id="1519850620">
      <w:bodyDiv w:val="1"/>
      <w:marLeft w:val="0"/>
      <w:marRight w:val="0"/>
      <w:marTop w:val="0"/>
      <w:marBottom w:val="0"/>
      <w:divBdr>
        <w:top w:val="none" w:sz="0" w:space="0" w:color="auto"/>
        <w:left w:val="none" w:sz="0" w:space="0" w:color="auto"/>
        <w:bottom w:val="none" w:sz="0" w:space="0" w:color="auto"/>
        <w:right w:val="none" w:sz="0" w:space="0" w:color="auto"/>
      </w:divBdr>
    </w:div>
    <w:div w:id="1550725737">
      <w:bodyDiv w:val="1"/>
      <w:marLeft w:val="0"/>
      <w:marRight w:val="0"/>
      <w:marTop w:val="0"/>
      <w:marBottom w:val="0"/>
      <w:divBdr>
        <w:top w:val="none" w:sz="0" w:space="0" w:color="auto"/>
        <w:left w:val="none" w:sz="0" w:space="0" w:color="auto"/>
        <w:bottom w:val="none" w:sz="0" w:space="0" w:color="auto"/>
        <w:right w:val="none" w:sz="0" w:space="0" w:color="auto"/>
      </w:divBdr>
    </w:div>
    <w:div w:id="1575772984">
      <w:bodyDiv w:val="1"/>
      <w:marLeft w:val="0"/>
      <w:marRight w:val="0"/>
      <w:marTop w:val="0"/>
      <w:marBottom w:val="0"/>
      <w:divBdr>
        <w:top w:val="none" w:sz="0" w:space="0" w:color="auto"/>
        <w:left w:val="none" w:sz="0" w:space="0" w:color="auto"/>
        <w:bottom w:val="none" w:sz="0" w:space="0" w:color="auto"/>
        <w:right w:val="none" w:sz="0" w:space="0" w:color="auto"/>
      </w:divBdr>
    </w:div>
    <w:div w:id="1633364272">
      <w:bodyDiv w:val="1"/>
      <w:marLeft w:val="0"/>
      <w:marRight w:val="0"/>
      <w:marTop w:val="0"/>
      <w:marBottom w:val="0"/>
      <w:divBdr>
        <w:top w:val="none" w:sz="0" w:space="0" w:color="auto"/>
        <w:left w:val="none" w:sz="0" w:space="0" w:color="auto"/>
        <w:bottom w:val="none" w:sz="0" w:space="0" w:color="auto"/>
        <w:right w:val="none" w:sz="0" w:space="0" w:color="auto"/>
      </w:divBdr>
    </w:div>
    <w:div w:id="1637685415">
      <w:bodyDiv w:val="1"/>
      <w:marLeft w:val="0"/>
      <w:marRight w:val="0"/>
      <w:marTop w:val="0"/>
      <w:marBottom w:val="0"/>
      <w:divBdr>
        <w:top w:val="none" w:sz="0" w:space="0" w:color="auto"/>
        <w:left w:val="none" w:sz="0" w:space="0" w:color="auto"/>
        <w:bottom w:val="none" w:sz="0" w:space="0" w:color="auto"/>
        <w:right w:val="none" w:sz="0" w:space="0" w:color="auto"/>
      </w:divBdr>
    </w:div>
    <w:div w:id="1641886651">
      <w:bodyDiv w:val="1"/>
      <w:marLeft w:val="0"/>
      <w:marRight w:val="0"/>
      <w:marTop w:val="0"/>
      <w:marBottom w:val="0"/>
      <w:divBdr>
        <w:top w:val="none" w:sz="0" w:space="0" w:color="auto"/>
        <w:left w:val="none" w:sz="0" w:space="0" w:color="auto"/>
        <w:bottom w:val="none" w:sz="0" w:space="0" w:color="auto"/>
        <w:right w:val="none" w:sz="0" w:space="0" w:color="auto"/>
      </w:divBdr>
    </w:div>
    <w:div w:id="1660767327">
      <w:bodyDiv w:val="1"/>
      <w:marLeft w:val="0"/>
      <w:marRight w:val="0"/>
      <w:marTop w:val="0"/>
      <w:marBottom w:val="0"/>
      <w:divBdr>
        <w:top w:val="none" w:sz="0" w:space="0" w:color="auto"/>
        <w:left w:val="none" w:sz="0" w:space="0" w:color="auto"/>
        <w:bottom w:val="none" w:sz="0" w:space="0" w:color="auto"/>
        <w:right w:val="none" w:sz="0" w:space="0" w:color="auto"/>
      </w:divBdr>
    </w:div>
    <w:div w:id="1684430090">
      <w:bodyDiv w:val="1"/>
      <w:marLeft w:val="0"/>
      <w:marRight w:val="0"/>
      <w:marTop w:val="0"/>
      <w:marBottom w:val="0"/>
      <w:divBdr>
        <w:top w:val="none" w:sz="0" w:space="0" w:color="auto"/>
        <w:left w:val="none" w:sz="0" w:space="0" w:color="auto"/>
        <w:bottom w:val="none" w:sz="0" w:space="0" w:color="auto"/>
        <w:right w:val="none" w:sz="0" w:space="0" w:color="auto"/>
      </w:divBdr>
    </w:div>
    <w:div w:id="1686245914">
      <w:bodyDiv w:val="1"/>
      <w:marLeft w:val="0"/>
      <w:marRight w:val="0"/>
      <w:marTop w:val="0"/>
      <w:marBottom w:val="0"/>
      <w:divBdr>
        <w:top w:val="none" w:sz="0" w:space="0" w:color="auto"/>
        <w:left w:val="none" w:sz="0" w:space="0" w:color="auto"/>
        <w:bottom w:val="none" w:sz="0" w:space="0" w:color="auto"/>
        <w:right w:val="none" w:sz="0" w:space="0" w:color="auto"/>
      </w:divBdr>
    </w:div>
    <w:div w:id="1731463173">
      <w:bodyDiv w:val="1"/>
      <w:marLeft w:val="0"/>
      <w:marRight w:val="0"/>
      <w:marTop w:val="0"/>
      <w:marBottom w:val="0"/>
      <w:divBdr>
        <w:top w:val="none" w:sz="0" w:space="0" w:color="auto"/>
        <w:left w:val="none" w:sz="0" w:space="0" w:color="auto"/>
        <w:bottom w:val="none" w:sz="0" w:space="0" w:color="auto"/>
        <w:right w:val="none" w:sz="0" w:space="0" w:color="auto"/>
      </w:divBdr>
    </w:div>
    <w:div w:id="1796211815">
      <w:bodyDiv w:val="1"/>
      <w:marLeft w:val="0"/>
      <w:marRight w:val="0"/>
      <w:marTop w:val="0"/>
      <w:marBottom w:val="0"/>
      <w:divBdr>
        <w:top w:val="none" w:sz="0" w:space="0" w:color="auto"/>
        <w:left w:val="none" w:sz="0" w:space="0" w:color="auto"/>
        <w:bottom w:val="none" w:sz="0" w:space="0" w:color="auto"/>
        <w:right w:val="none" w:sz="0" w:space="0" w:color="auto"/>
      </w:divBdr>
    </w:div>
    <w:div w:id="1813135390">
      <w:bodyDiv w:val="1"/>
      <w:marLeft w:val="0"/>
      <w:marRight w:val="0"/>
      <w:marTop w:val="0"/>
      <w:marBottom w:val="0"/>
      <w:divBdr>
        <w:top w:val="none" w:sz="0" w:space="0" w:color="auto"/>
        <w:left w:val="none" w:sz="0" w:space="0" w:color="auto"/>
        <w:bottom w:val="none" w:sz="0" w:space="0" w:color="auto"/>
        <w:right w:val="none" w:sz="0" w:space="0" w:color="auto"/>
      </w:divBdr>
    </w:div>
    <w:div w:id="1847284198">
      <w:bodyDiv w:val="1"/>
      <w:marLeft w:val="0"/>
      <w:marRight w:val="0"/>
      <w:marTop w:val="0"/>
      <w:marBottom w:val="0"/>
      <w:divBdr>
        <w:top w:val="none" w:sz="0" w:space="0" w:color="auto"/>
        <w:left w:val="none" w:sz="0" w:space="0" w:color="auto"/>
        <w:bottom w:val="none" w:sz="0" w:space="0" w:color="auto"/>
        <w:right w:val="none" w:sz="0" w:space="0" w:color="auto"/>
      </w:divBdr>
    </w:div>
    <w:div w:id="1847405901">
      <w:bodyDiv w:val="1"/>
      <w:marLeft w:val="0"/>
      <w:marRight w:val="0"/>
      <w:marTop w:val="0"/>
      <w:marBottom w:val="0"/>
      <w:divBdr>
        <w:top w:val="none" w:sz="0" w:space="0" w:color="auto"/>
        <w:left w:val="none" w:sz="0" w:space="0" w:color="auto"/>
        <w:bottom w:val="none" w:sz="0" w:space="0" w:color="auto"/>
        <w:right w:val="none" w:sz="0" w:space="0" w:color="auto"/>
      </w:divBdr>
    </w:div>
    <w:div w:id="1849324272">
      <w:bodyDiv w:val="1"/>
      <w:marLeft w:val="0"/>
      <w:marRight w:val="0"/>
      <w:marTop w:val="0"/>
      <w:marBottom w:val="0"/>
      <w:divBdr>
        <w:top w:val="none" w:sz="0" w:space="0" w:color="auto"/>
        <w:left w:val="none" w:sz="0" w:space="0" w:color="auto"/>
        <w:bottom w:val="none" w:sz="0" w:space="0" w:color="auto"/>
        <w:right w:val="none" w:sz="0" w:space="0" w:color="auto"/>
      </w:divBdr>
    </w:div>
    <w:div w:id="1860242316">
      <w:bodyDiv w:val="1"/>
      <w:marLeft w:val="0"/>
      <w:marRight w:val="0"/>
      <w:marTop w:val="0"/>
      <w:marBottom w:val="0"/>
      <w:divBdr>
        <w:top w:val="none" w:sz="0" w:space="0" w:color="auto"/>
        <w:left w:val="none" w:sz="0" w:space="0" w:color="auto"/>
        <w:bottom w:val="none" w:sz="0" w:space="0" w:color="auto"/>
        <w:right w:val="none" w:sz="0" w:space="0" w:color="auto"/>
      </w:divBdr>
    </w:div>
    <w:div w:id="1867019493">
      <w:bodyDiv w:val="1"/>
      <w:marLeft w:val="0"/>
      <w:marRight w:val="0"/>
      <w:marTop w:val="0"/>
      <w:marBottom w:val="0"/>
      <w:divBdr>
        <w:top w:val="none" w:sz="0" w:space="0" w:color="auto"/>
        <w:left w:val="none" w:sz="0" w:space="0" w:color="auto"/>
        <w:bottom w:val="none" w:sz="0" w:space="0" w:color="auto"/>
        <w:right w:val="none" w:sz="0" w:space="0" w:color="auto"/>
      </w:divBdr>
    </w:div>
    <w:div w:id="1874613554">
      <w:bodyDiv w:val="1"/>
      <w:marLeft w:val="0"/>
      <w:marRight w:val="0"/>
      <w:marTop w:val="0"/>
      <w:marBottom w:val="0"/>
      <w:divBdr>
        <w:top w:val="none" w:sz="0" w:space="0" w:color="auto"/>
        <w:left w:val="none" w:sz="0" w:space="0" w:color="auto"/>
        <w:bottom w:val="none" w:sz="0" w:space="0" w:color="auto"/>
        <w:right w:val="none" w:sz="0" w:space="0" w:color="auto"/>
      </w:divBdr>
    </w:div>
    <w:div w:id="1968706256">
      <w:bodyDiv w:val="1"/>
      <w:marLeft w:val="0"/>
      <w:marRight w:val="0"/>
      <w:marTop w:val="0"/>
      <w:marBottom w:val="0"/>
      <w:divBdr>
        <w:top w:val="none" w:sz="0" w:space="0" w:color="auto"/>
        <w:left w:val="none" w:sz="0" w:space="0" w:color="auto"/>
        <w:bottom w:val="none" w:sz="0" w:space="0" w:color="auto"/>
        <w:right w:val="none" w:sz="0" w:space="0" w:color="auto"/>
      </w:divBdr>
    </w:div>
    <w:div w:id="1977836204">
      <w:bodyDiv w:val="1"/>
      <w:marLeft w:val="0"/>
      <w:marRight w:val="0"/>
      <w:marTop w:val="0"/>
      <w:marBottom w:val="0"/>
      <w:divBdr>
        <w:top w:val="none" w:sz="0" w:space="0" w:color="auto"/>
        <w:left w:val="none" w:sz="0" w:space="0" w:color="auto"/>
        <w:bottom w:val="none" w:sz="0" w:space="0" w:color="auto"/>
        <w:right w:val="none" w:sz="0" w:space="0" w:color="auto"/>
      </w:divBdr>
    </w:div>
    <w:div w:id="1980184505">
      <w:bodyDiv w:val="1"/>
      <w:marLeft w:val="0"/>
      <w:marRight w:val="0"/>
      <w:marTop w:val="0"/>
      <w:marBottom w:val="0"/>
      <w:divBdr>
        <w:top w:val="none" w:sz="0" w:space="0" w:color="auto"/>
        <w:left w:val="none" w:sz="0" w:space="0" w:color="auto"/>
        <w:bottom w:val="none" w:sz="0" w:space="0" w:color="auto"/>
        <w:right w:val="none" w:sz="0" w:space="0" w:color="auto"/>
      </w:divBdr>
    </w:div>
    <w:div w:id="2070227859">
      <w:bodyDiv w:val="1"/>
      <w:marLeft w:val="0"/>
      <w:marRight w:val="0"/>
      <w:marTop w:val="0"/>
      <w:marBottom w:val="0"/>
      <w:divBdr>
        <w:top w:val="none" w:sz="0" w:space="0" w:color="auto"/>
        <w:left w:val="none" w:sz="0" w:space="0" w:color="auto"/>
        <w:bottom w:val="none" w:sz="0" w:space="0" w:color="auto"/>
        <w:right w:val="none" w:sz="0" w:space="0" w:color="auto"/>
      </w:divBdr>
    </w:div>
    <w:div w:id="2095588927">
      <w:bodyDiv w:val="1"/>
      <w:marLeft w:val="0"/>
      <w:marRight w:val="0"/>
      <w:marTop w:val="0"/>
      <w:marBottom w:val="0"/>
      <w:divBdr>
        <w:top w:val="none" w:sz="0" w:space="0" w:color="auto"/>
        <w:left w:val="none" w:sz="0" w:space="0" w:color="auto"/>
        <w:bottom w:val="none" w:sz="0" w:space="0" w:color="auto"/>
        <w:right w:val="none" w:sz="0" w:space="0" w:color="auto"/>
      </w:divBdr>
    </w:div>
    <w:div w:id="2103407814">
      <w:bodyDiv w:val="1"/>
      <w:marLeft w:val="0"/>
      <w:marRight w:val="0"/>
      <w:marTop w:val="0"/>
      <w:marBottom w:val="0"/>
      <w:divBdr>
        <w:top w:val="none" w:sz="0" w:space="0" w:color="auto"/>
        <w:left w:val="none" w:sz="0" w:space="0" w:color="auto"/>
        <w:bottom w:val="none" w:sz="0" w:space="0" w:color="auto"/>
        <w:right w:val="none" w:sz="0" w:space="0" w:color="auto"/>
      </w:divBdr>
    </w:div>
    <w:div w:id="2120028517">
      <w:bodyDiv w:val="1"/>
      <w:marLeft w:val="0"/>
      <w:marRight w:val="0"/>
      <w:marTop w:val="0"/>
      <w:marBottom w:val="0"/>
      <w:divBdr>
        <w:top w:val="none" w:sz="0" w:space="0" w:color="auto"/>
        <w:left w:val="none" w:sz="0" w:space="0" w:color="auto"/>
        <w:bottom w:val="none" w:sz="0" w:space="0" w:color="auto"/>
        <w:right w:val="none" w:sz="0" w:space="0" w:color="auto"/>
      </w:divBdr>
    </w:div>
    <w:div w:id="2130125281">
      <w:bodyDiv w:val="1"/>
      <w:marLeft w:val="0"/>
      <w:marRight w:val="0"/>
      <w:marTop w:val="0"/>
      <w:marBottom w:val="0"/>
      <w:divBdr>
        <w:top w:val="none" w:sz="0" w:space="0" w:color="auto"/>
        <w:left w:val="none" w:sz="0" w:space="0" w:color="auto"/>
        <w:bottom w:val="none" w:sz="0" w:space="0" w:color="auto"/>
        <w:right w:val="none" w:sz="0" w:space="0" w:color="auto"/>
      </w:divBdr>
    </w:div>
    <w:div w:id="214141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package" Target="embeddings/Microsoft_Excel_Macro-Enabled_Worksheet.xlsm"/><Relationship Id="rId40" Type="http://schemas.openxmlformats.org/officeDocument/2006/relationships/image" Target="media/image27.jpg"/><Relationship Id="rId45"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28.jpg"/></Relationships>
</file>

<file path=word/_rels/footer4.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fmanal\AppData\Local\Packages\Microsoft.MicrosoftEdge_8wekyb3d8bbwe\TempState\Downloads\DXC%20Proposal%20template%20-%20A4%202.54cm%20margin.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D5BEDABE-2400-413C-902F-39BCCAE02A34}"/>
      </w:docPartPr>
      <w:docPartBody>
        <w:p w:rsidR="0055187A" w:rsidRDefault="00B94EA3">
          <w:r w:rsidRPr="00F87BE0">
            <w:rPr>
              <w:rStyle w:val="PlaceholderText"/>
            </w:rPr>
            <w:t>Choose an item.</w:t>
          </w:r>
        </w:p>
      </w:docPartBody>
    </w:docPart>
    <w:docPart>
      <w:docPartPr>
        <w:name w:val="D7F8C3C5CC9A4F8385125AB6127199D5"/>
        <w:category>
          <w:name w:val="General"/>
          <w:gallery w:val="placeholder"/>
        </w:category>
        <w:types>
          <w:type w:val="bbPlcHdr"/>
        </w:types>
        <w:behaviors>
          <w:behavior w:val="content"/>
        </w:behaviors>
        <w:guid w:val="{CD847D58-306C-45A0-A983-03EB34A540F7}"/>
      </w:docPartPr>
      <w:docPartBody>
        <w:p w:rsidR="0055187A" w:rsidRDefault="00B94EA3" w:rsidP="00B94EA3">
          <w:pPr>
            <w:pStyle w:val="D7F8C3C5CC9A4F8385125AB6127199D5"/>
          </w:pPr>
          <w:r w:rsidRPr="00F87BE0">
            <w:rPr>
              <w:rStyle w:val="PlaceholderText"/>
            </w:rPr>
            <w:t>Choose an item.</w:t>
          </w:r>
        </w:p>
      </w:docPartBody>
    </w:docPart>
    <w:docPart>
      <w:docPartPr>
        <w:name w:val="41ECB19C4C634928AA70A0A82A464723"/>
        <w:category>
          <w:name w:val="General"/>
          <w:gallery w:val="placeholder"/>
        </w:category>
        <w:types>
          <w:type w:val="bbPlcHdr"/>
        </w:types>
        <w:behaviors>
          <w:behavior w:val="content"/>
        </w:behaviors>
        <w:guid w:val="{B5169375-4D32-4B5F-BD5B-25E9F647E125}"/>
      </w:docPartPr>
      <w:docPartBody>
        <w:p w:rsidR="0055187A" w:rsidRDefault="00B94EA3" w:rsidP="00B94EA3">
          <w:pPr>
            <w:pStyle w:val="41ECB19C4C634928AA70A0A82A464723"/>
          </w:pPr>
          <w:r w:rsidRPr="00F87BE0">
            <w:rPr>
              <w:rStyle w:val="PlaceholderText"/>
            </w:rPr>
            <w:t>Choose an item.</w:t>
          </w:r>
        </w:p>
      </w:docPartBody>
    </w:docPart>
    <w:docPart>
      <w:docPartPr>
        <w:name w:val="FCD79754042A4B5A80BFCC03BE89A473"/>
        <w:category>
          <w:name w:val="General"/>
          <w:gallery w:val="placeholder"/>
        </w:category>
        <w:types>
          <w:type w:val="bbPlcHdr"/>
        </w:types>
        <w:behaviors>
          <w:behavior w:val="content"/>
        </w:behaviors>
        <w:guid w:val="{1742AF0E-0025-4A77-89D7-94F303B1E2F4}"/>
      </w:docPartPr>
      <w:docPartBody>
        <w:p w:rsidR="0055187A" w:rsidRDefault="00B94EA3" w:rsidP="00B94EA3">
          <w:pPr>
            <w:pStyle w:val="FCD79754042A4B5A80BFCC03BE89A473"/>
          </w:pPr>
          <w:r w:rsidRPr="00F87BE0">
            <w:rPr>
              <w:rStyle w:val="PlaceholderText"/>
            </w:rPr>
            <w:t>Choose an item.</w:t>
          </w:r>
        </w:p>
      </w:docPartBody>
    </w:docPart>
    <w:docPart>
      <w:docPartPr>
        <w:name w:val="909FF1E9688946CA9EB4AF2B890D9C58"/>
        <w:category>
          <w:name w:val="General"/>
          <w:gallery w:val="placeholder"/>
        </w:category>
        <w:types>
          <w:type w:val="bbPlcHdr"/>
        </w:types>
        <w:behaviors>
          <w:behavior w:val="content"/>
        </w:behaviors>
        <w:guid w:val="{8C1E86F1-32B8-4F5A-B768-06FBA8A63AFD}"/>
      </w:docPartPr>
      <w:docPartBody>
        <w:p w:rsidR="0055187A" w:rsidRDefault="00B94EA3" w:rsidP="00B94EA3">
          <w:pPr>
            <w:pStyle w:val="909FF1E9688946CA9EB4AF2B890D9C58"/>
          </w:pPr>
          <w:r w:rsidRPr="00F87BE0">
            <w:rPr>
              <w:rStyle w:val="PlaceholderText"/>
            </w:rPr>
            <w:t>Choose an item.</w:t>
          </w:r>
        </w:p>
      </w:docPartBody>
    </w:docPart>
    <w:docPart>
      <w:docPartPr>
        <w:name w:val="3F2A7EB026C243EF9D4470B9D220F73D"/>
        <w:category>
          <w:name w:val="General"/>
          <w:gallery w:val="placeholder"/>
        </w:category>
        <w:types>
          <w:type w:val="bbPlcHdr"/>
        </w:types>
        <w:behaviors>
          <w:behavior w:val="content"/>
        </w:behaviors>
        <w:guid w:val="{F2514538-7D47-40FA-AF78-1669B1AAE10B}"/>
      </w:docPartPr>
      <w:docPartBody>
        <w:p w:rsidR="0055187A" w:rsidRDefault="00B94EA3" w:rsidP="00B94EA3">
          <w:pPr>
            <w:pStyle w:val="3F2A7EB026C243EF9D4470B9D220F73D"/>
          </w:pPr>
          <w:r w:rsidRPr="00F87BE0">
            <w:rPr>
              <w:rStyle w:val="PlaceholderText"/>
            </w:rPr>
            <w:t>Choose an item.</w:t>
          </w:r>
        </w:p>
      </w:docPartBody>
    </w:docPart>
    <w:docPart>
      <w:docPartPr>
        <w:name w:val="5EB9208FBE5440E08D490605601FDDDF"/>
        <w:category>
          <w:name w:val="General"/>
          <w:gallery w:val="placeholder"/>
        </w:category>
        <w:types>
          <w:type w:val="bbPlcHdr"/>
        </w:types>
        <w:behaviors>
          <w:behavior w:val="content"/>
        </w:behaviors>
        <w:guid w:val="{387629E5-CD00-4371-ACC0-A11D95AC06CD}"/>
      </w:docPartPr>
      <w:docPartBody>
        <w:p w:rsidR="00D81951" w:rsidRDefault="004A6996" w:rsidP="004A6996">
          <w:pPr>
            <w:pStyle w:val="5EB9208FBE5440E08D490605601FDDDF"/>
          </w:pPr>
          <w:r w:rsidRPr="00F87BE0">
            <w:rPr>
              <w:rStyle w:val="PlaceholderText"/>
            </w:rPr>
            <w:t>Choose an item.</w:t>
          </w:r>
        </w:p>
      </w:docPartBody>
    </w:docPart>
    <w:docPart>
      <w:docPartPr>
        <w:name w:val="CFFDF50EC18844DE9DAFFF4A48CA7E49"/>
        <w:category>
          <w:name w:val="General"/>
          <w:gallery w:val="placeholder"/>
        </w:category>
        <w:types>
          <w:type w:val="bbPlcHdr"/>
        </w:types>
        <w:behaviors>
          <w:behavior w:val="content"/>
        </w:behaviors>
        <w:guid w:val="{46241CA0-AE0B-45EA-94CC-0E5069B53272}"/>
      </w:docPartPr>
      <w:docPartBody>
        <w:p w:rsidR="00D81951" w:rsidRDefault="004A6996" w:rsidP="004A6996">
          <w:pPr>
            <w:pStyle w:val="CFFDF50EC18844DE9DAFFF4A48CA7E49"/>
          </w:pPr>
          <w:r w:rsidRPr="00F87BE0">
            <w:rPr>
              <w:rStyle w:val="PlaceholderText"/>
            </w:rPr>
            <w:t>Choose an item.</w:t>
          </w:r>
        </w:p>
      </w:docPartBody>
    </w:docPart>
    <w:docPart>
      <w:docPartPr>
        <w:name w:val="DD31D60F60264E7D963CEEB4D26D0947"/>
        <w:category>
          <w:name w:val="General"/>
          <w:gallery w:val="placeholder"/>
        </w:category>
        <w:types>
          <w:type w:val="bbPlcHdr"/>
        </w:types>
        <w:behaviors>
          <w:behavior w:val="content"/>
        </w:behaviors>
        <w:guid w:val="{D0B3070C-4AC0-4F35-8D87-168B8B532E7E}"/>
      </w:docPartPr>
      <w:docPartBody>
        <w:p w:rsidR="00A67B18" w:rsidRDefault="00F40CB0" w:rsidP="00F40CB0">
          <w:pPr>
            <w:pStyle w:val="DD31D60F60264E7D963CEEB4D26D0947"/>
          </w:pPr>
          <w:r w:rsidRPr="003A71FA">
            <w:rPr>
              <w:rStyle w:val="PlaceholderText"/>
            </w:rPr>
            <w:t>Choose an item.</w:t>
          </w:r>
        </w:p>
      </w:docPartBody>
    </w:docPart>
    <w:docPart>
      <w:docPartPr>
        <w:name w:val="96938F28D46E4F6A8F0360A810D82A4D"/>
        <w:category>
          <w:name w:val="General"/>
          <w:gallery w:val="placeholder"/>
        </w:category>
        <w:types>
          <w:type w:val="bbPlcHdr"/>
        </w:types>
        <w:behaviors>
          <w:behavior w:val="content"/>
        </w:behaviors>
        <w:guid w:val="{158BC2F8-E454-4D06-9F43-B39136F0961F}"/>
      </w:docPartPr>
      <w:docPartBody>
        <w:p w:rsidR="00A67B18" w:rsidRDefault="00F40CB0" w:rsidP="00F40CB0">
          <w:pPr>
            <w:pStyle w:val="96938F28D46E4F6A8F0360A810D82A4D"/>
          </w:pPr>
          <w:r w:rsidRPr="003A71FA">
            <w:rPr>
              <w:rStyle w:val="PlaceholderText"/>
            </w:rPr>
            <w:t>Choose an item.</w:t>
          </w:r>
        </w:p>
      </w:docPartBody>
    </w:docPart>
    <w:docPart>
      <w:docPartPr>
        <w:name w:val="9327B8EA8C564624BF2374C86C097FB4"/>
        <w:category>
          <w:name w:val="General"/>
          <w:gallery w:val="placeholder"/>
        </w:category>
        <w:types>
          <w:type w:val="bbPlcHdr"/>
        </w:types>
        <w:behaviors>
          <w:behavior w:val="content"/>
        </w:behaviors>
        <w:guid w:val="{73CEE638-2B29-4C82-8528-38DFD0284640}"/>
      </w:docPartPr>
      <w:docPartBody>
        <w:p w:rsidR="00A67B18" w:rsidRDefault="00F40CB0" w:rsidP="00F40CB0">
          <w:pPr>
            <w:pStyle w:val="9327B8EA8C564624BF2374C86C097FB4"/>
          </w:pPr>
          <w:r w:rsidRPr="003A71FA">
            <w:rPr>
              <w:rStyle w:val="PlaceholderText"/>
            </w:rPr>
            <w:t>Choose an item.</w:t>
          </w:r>
        </w:p>
      </w:docPartBody>
    </w:docPart>
    <w:docPart>
      <w:docPartPr>
        <w:name w:val="34E80D34820C4E0DBF7B0C27EDFE1659"/>
        <w:category>
          <w:name w:val="General"/>
          <w:gallery w:val="placeholder"/>
        </w:category>
        <w:types>
          <w:type w:val="bbPlcHdr"/>
        </w:types>
        <w:behaviors>
          <w:behavior w:val="content"/>
        </w:behaviors>
        <w:guid w:val="{846109C8-4581-45D7-89A5-70818306E616}"/>
      </w:docPartPr>
      <w:docPartBody>
        <w:p w:rsidR="00A67B18" w:rsidRDefault="00F40CB0" w:rsidP="00F40CB0">
          <w:pPr>
            <w:pStyle w:val="34E80D34820C4E0DBF7B0C27EDFE1659"/>
          </w:pPr>
          <w:r w:rsidRPr="003A71FA">
            <w:rPr>
              <w:rStyle w:val="PlaceholderText"/>
            </w:rPr>
            <w:t>Choose an item.</w:t>
          </w:r>
        </w:p>
      </w:docPartBody>
    </w:docPart>
    <w:docPart>
      <w:docPartPr>
        <w:name w:val="74E5A68832024B6BBF05E8B11866089E"/>
        <w:category>
          <w:name w:val="General"/>
          <w:gallery w:val="placeholder"/>
        </w:category>
        <w:types>
          <w:type w:val="bbPlcHdr"/>
        </w:types>
        <w:behaviors>
          <w:behavior w:val="content"/>
        </w:behaviors>
        <w:guid w:val="{EE6E725D-602F-4E1F-9677-386B51D43B07}"/>
      </w:docPartPr>
      <w:docPartBody>
        <w:p w:rsidR="00A67B18" w:rsidRDefault="00F40CB0" w:rsidP="00F40CB0">
          <w:pPr>
            <w:pStyle w:val="74E5A68832024B6BBF05E8B11866089E"/>
          </w:pPr>
          <w:r w:rsidRPr="003A71FA">
            <w:rPr>
              <w:rStyle w:val="PlaceholderText"/>
            </w:rPr>
            <w:t>Choose an item.</w:t>
          </w:r>
        </w:p>
      </w:docPartBody>
    </w:docPart>
    <w:docPart>
      <w:docPartPr>
        <w:name w:val="551135B976F540EAA4940008E4475283"/>
        <w:category>
          <w:name w:val="General"/>
          <w:gallery w:val="placeholder"/>
        </w:category>
        <w:types>
          <w:type w:val="bbPlcHdr"/>
        </w:types>
        <w:behaviors>
          <w:behavior w:val="content"/>
        </w:behaviors>
        <w:guid w:val="{426E1349-4CD5-4F10-95FF-2162F8F1FE76}"/>
      </w:docPartPr>
      <w:docPartBody>
        <w:p w:rsidR="00A67B18" w:rsidRDefault="00F40CB0" w:rsidP="00F40CB0">
          <w:pPr>
            <w:pStyle w:val="551135B976F540EAA4940008E4475283"/>
          </w:pPr>
          <w:r w:rsidRPr="003A71FA">
            <w:rPr>
              <w:rStyle w:val="PlaceholderText"/>
            </w:rPr>
            <w:t>Choose an item.</w:t>
          </w:r>
        </w:p>
      </w:docPartBody>
    </w:docPart>
    <w:docPart>
      <w:docPartPr>
        <w:name w:val="D9F076FE472A4E2893D204278AE95336"/>
        <w:category>
          <w:name w:val="General"/>
          <w:gallery w:val="placeholder"/>
        </w:category>
        <w:types>
          <w:type w:val="bbPlcHdr"/>
        </w:types>
        <w:behaviors>
          <w:behavior w:val="content"/>
        </w:behaviors>
        <w:guid w:val="{2EABAF2A-6437-48B5-B3EB-25DFF9FA1BB8}"/>
      </w:docPartPr>
      <w:docPartBody>
        <w:p w:rsidR="00A67B18" w:rsidRDefault="00F40CB0" w:rsidP="00F40CB0">
          <w:pPr>
            <w:pStyle w:val="D9F076FE472A4E2893D204278AE95336"/>
          </w:pPr>
          <w:r w:rsidRPr="003A71FA">
            <w:rPr>
              <w:rStyle w:val="PlaceholderText"/>
            </w:rPr>
            <w:t>Choose an item.</w:t>
          </w:r>
        </w:p>
      </w:docPartBody>
    </w:docPart>
    <w:docPart>
      <w:docPartPr>
        <w:name w:val="B568B75C7E0A4CD983123D3FA930D2EE"/>
        <w:category>
          <w:name w:val="General"/>
          <w:gallery w:val="placeholder"/>
        </w:category>
        <w:types>
          <w:type w:val="bbPlcHdr"/>
        </w:types>
        <w:behaviors>
          <w:behavior w:val="content"/>
        </w:behaviors>
        <w:guid w:val="{488077C8-DB4E-4A37-A031-F4F0A7003DCD}"/>
      </w:docPartPr>
      <w:docPartBody>
        <w:p w:rsidR="00A67B18" w:rsidRDefault="00F40CB0" w:rsidP="00F40CB0">
          <w:pPr>
            <w:pStyle w:val="B568B75C7E0A4CD983123D3FA930D2EE"/>
          </w:pPr>
          <w:r w:rsidRPr="003A71FA">
            <w:rPr>
              <w:rStyle w:val="PlaceholderText"/>
            </w:rPr>
            <w:t>Choose an item.</w:t>
          </w:r>
        </w:p>
      </w:docPartBody>
    </w:docPart>
    <w:docPart>
      <w:docPartPr>
        <w:name w:val="7F8B9B79134F41308951F6B101552A7B"/>
        <w:category>
          <w:name w:val="General"/>
          <w:gallery w:val="placeholder"/>
        </w:category>
        <w:types>
          <w:type w:val="bbPlcHdr"/>
        </w:types>
        <w:behaviors>
          <w:behavior w:val="content"/>
        </w:behaviors>
        <w:guid w:val="{A42C645C-8FAA-4A42-B61F-EDCE38220D76}"/>
      </w:docPartPr>
      <w:docPartBody>
        <w:p w:rsidR="00A67B18" w:rsidRDefault="00F40CB0" w:rsidP="00F40CB0">
          <w:pPr>
            <w:pStyle w:val="7F8B9B79134F41308951F6B101552A7B"/>
          </w:pPr>
          <w:r w:rsidRPr="003A71FA">
            <w:rPr>
              <w:rStyle w:val="PlaceholderText"/>
            </w:rPr>
            <w:t>Choose an item.</w:t>
          </w:r>
        </w:p>
      </w:docPartBody>
    </w:docPart>
    <w:docPart>
      <w:docPartPr>
        <w:name w:val="2DEA15A5D993460D8A67416EB8E7A51F"/>
        <w:category>
          <w:name w:val="General"/>
          <w:gallery w:val="placeholder"/>
        </w:category>
        <w:types>
          <w:type w:val="bbPlcHdr"/>
        </w:types>
        <w:behaviors>
          <w:behavior w:val="content"/>
        </w:behaviors>
        <w:guid w:val="{3C79AD92-30FF-4741-8B2D-8E6142DC4D6E}"/>
      </w:docPartPr>
      <w:docPartBody>
        <w:p w:rsidR="00A67B18" w:rsidRDefault="00F40CB0" w:rsidP="00F40CB0">
          <w:pPr>
            <w:pStyle w:val="2DEA15A5D993460D8A67416EB8E7A51F"/>
          </w:pPr>
          <w:r w:rsidRPr="003A71FA">
            <w:rPr>
              <w:rStyle w:val="PlaceholderText"/>
            </w:rPr>
            <w:t>Choose an item.</w:t>
          </w:r>
        </w:p>
      </w:docPartBody>
    </w:docPart>
    <w:docPart>
      <w:docPartPr>
        <w:name w:val="A1DAD06A6CAA4F13A5DAAC94BDF1537D"/>
        <w:category>
          <w:name w:val="General"/>
          <w:gallery w:val="placeholder"/>
        </w:category>
        <w:types>
          <w:type w:val="bbPlcHdr"/>
        </w:types>
        <w:behaviors>
          <w:behavior w:val="content"/>
        </w:behaviors>
        <w:guid w:val="{C3676859-904A-4A56-B88A-FB918CB4F922}"/>
      </w:docPartPr>
      <w:docPartBody>
        <w:p w:rsidR="00A67B18" w:rsidRDefault="00F40CB0" w:rsidP="00F40CB0">
          <w:pPr>
            <w:pStyle w:val="A1DAD06A6CAA4F13A5DAAC94BDF1537D"/>
          </w:pPr>
          <w:r w:rsidRPr="003A71FA">
            <w:rPr>
              <w:rStyle w:val="PlaceholderText"/>
            </w:rPr>
            <w:t>Choose an item.</w:t>
          </w:r>
        </w:p>
      </w:docPartBody>
    </w:docPart>
    <w:docPart>
      <w:docPartPr>
        <w:name w:val="DFC0ECDCB5504FB185564C3B427F9368"/>
        <w:category>
          <w:name w:val="General"/>
          <w:gallery w:val="placeholder"/>
        </w:category>
        <w:types>
          <w:type w:val="bbPlcHdr"/>
        </w:types>
        <w:behaviors>
          <w:behavior w:val="content"/>
        </w:behaviors>
        <w:guid w:val="{AE63EECF-7C64-4E2D-B655-9C901F5B7EEE}"/>
      </w:docPartPr>
      <w:docPartBody>
        <w:p w:rsidR="00A67B18" w:rsidRDefault="00F40CB0" w:rsidP="00F40CB0">
          <w:pPr>
            <w:pStyle w:val="DFC0ECDCB5504FB185564C3B427F9368"/>
          </w:pPr>
          <w:r w:rsidRPr="003A71FA">
            <w:rPr>
              <w:rStyle w:val="PlaceholderText"/>
            </w:rPr>
            <w:t>Choose an item.</w:t>
          </w:r>
        </w:p>
      </w:docPartBody>
    </w:docPart>
    <w:docPart>
      <w:docPartPr>
        <w:name w:val="9D514CE0D4554422B05F4789460D2CC5"/>
        <w:category>
          <w:name w:val="General"/>
          <w:gallery w:val="placeholder"/>
        </w:category>
        <w:types>
          <w:type w:val="bbPlcHdr"/>
        </w:types>
        <w:behaviors>
          <w:behavior w:val="content"/>
        </w:behaviors>
        <w:guid w:val="{1716EA3D-352B-485F-A385-15D926FACD26}"/>
      </w:docPartPr>
      <w:docPartBody>
        <w:p w:rsidR="00A67B18" w:rsidRDefault="00F40CB0" w:rsidP="00F40CB0">
          <w:pPr>
            <w:pStyle w:val="9D514CE0D4554422B05F4789460D2CC5"/>
          </w:pPr>
          <w:r w:rsidRPr="003A71FA">
            <w:rPr>
              <w:rStyle w:val="PlaceholderText"/>
            </w:rPr>
            <w:t>Choose an item.</w:t>
          </w:r>
        </w:p>
      </w:docPartBody>
    </w:docPart>
    <w:docPart>
      <w:docPartPr>
        <w:name w:val="9C4BD341A7594BFC83C781C3A2B7A3D2"/>
        <w:category>
          <w:name w:val="General"/>
          <w:gallery w:val="placeholder"/>
        </w:category>
        <w:types>
          <w:type w:val="bbPlcHdr"/>
        </w:types>
        <w:behaviors>
          <w:behavior w:val="content"/>
        </w:behaviors>
        <w:guid w:val="{518D2785-7CF1-49C9-88FD-98C2AD078D2F}"/>
      </w:docPartPr>
      <w:docPartBody>
        <w:p w:rsidR="00A67B18" w:rsidRDefault="00F40CB0" w:rsidP="00F40CB0">
          <w:pPr>
            <w:pStyle w:val="9C4BD341A7594BFC83C781C3A2B7A3D2"/>
          </w:pPr>
          <w:r w:rsidRPr="003A71FA">
            <w:rPr>
              <w:rStyle w:val="PlaceholderText"/>
            </w:rPr>
            <w:t>Choose an item.</w:t>
          </w:r>
        </w:p>
      </w:docPartBody>
    </w:docPart>
    <w:docPart>
      <w:docPartPr>
        <w:name w:val="3F7FDABC09B94A34B9CB82620097F17F"/>
        <w:category>
          <w:name w:val="General"/>
          <w:gallery w:val="placeholder"/>
        </w:category>
        <w:types>
          <w:type w:val="bbPlcHdr"/>
        </w:types>
        <w:behaviors>
          <w:behavior w:val="content"/>
        </w:behaviors>
        <w:guid w:val="{B7BEBF0E-F4A5-40C0-8E7B-7CAAFDA082CD}"/>
      </w:docPartPr>
      <w:docPartBody>
        <w:p w:rsidR="00A67B18" w:rsidRDefault="00F40CB0" w:rsidP="00F40CB0">
          <w:pPr>
            <w:pStyle w:val="3F7FDABC09B94A34B9CB82620097F17F"/>
          </w:pPr>
          <w:r w:rsidRPr="003A71FA">
            <w:rPr>
              <w:rStyle w:val="PlaceholderText"/>
            </w:rPr>
            <w:t>Choose an item.</w:t>
          </w:r>
        </w:p>
      </w:docPartBody>
    </w:docPart>
    <w:docPart>
      <w:docPartPr>
        <w:name w:val="39DA7F035E644D4583B7C66979AFEF04"/>
        <w:category>
          <w:name w:val="General"/>
          <w:gallery w:val="placeholder"/>
        </w:category>
        <w:types>
          <w:type w:val="bbPlcHdr"/>
        </w:types>
        <w:behaviors>
          <w:behavior w:val="content"/>
        </w:behaviors>
        <w:guid w:val="{CA7A0FBC-6AAF-4F3E-8311-15EE689B55B4}"/>
      </w:docPartPr>
      <w:docPartBody>
        <w:p w:rsidR="00A67B18" w:rsidRDefault="00F40CB0" w:rsidP="00F40CB0">
          <w:pPr>
            <w:pStyle w:val="39DA7F035E644D4583B7C66979AFEF04"/>
          </w:pPr>
          <w:r w:rsidRPr="003A71FA">
            <w:rPr>
              <w:rStyle w:val="PlaceholderText"/>
            </w:rPr>
            <w:t>Choose an item.</w:t>
          </w:r>
        </w:p>
      </w:docPartBody>
    </w:docPart>
    <w:docPart>
      <w:docPartPr>
        <w:name w:val="B5030828FF6247138216D4FFF36B428B"/>
        <w:category>
          <w:name w:val="General"/>
          <w:gallery w:val="placeholder"/>
        </w:category>
        <w:types>
          <w:type w:val="bbPlcHdr"/>
        </w:types>
        <w:behaviors>
          <w:behavior w:val="content"/>
        </w:behaviors>
        <w:guid w:val="{48C3BACD-3304-412A-8786-B0414470A420}"/>
      </w:docPartPr>
      <w:docPartBody>
        <w:p w:rsidR="00A67B18" w:rsidRDefault="00F40CB0" w:rsidP="00F40CB0">
          <w:pPr>
            <w:pStyle w:val="B5030828FF6247138216D4FFF36B428B"/>
          </w:pPr>
          <w:r w:rsidRPr="003A71FA">
            <w:rPr>
              <w:rStyle w:val="PlaceholderText"/>
            </w:rPr>
            <w:t>Choose an item.</w:t>
          </w:r>
        </w:p>
      </w:docPartBody>
    </w:docPart>
    <w:docPart>
      <w:docPartPr>
        <w:name w:val="760A79BD330041999BFDC49D95CB1763"/>
        <w:category>
          <w:name w:val="General"/>
          <w:gallery w:val="placeholder"/>
        </w:category>
        <w:types>
          <w:type w:val="bbPlcHdr"/>
        </w:types>
        <w:behaviors>
          <w:behavior w:val="content"/>
        </w:behaviors>
        <w:guid w:val="{B27EB50D-A7E3-424F-8451-C4C1F80E6138}"/>
      </w:docPartPr>
      <w:docPartBody>
        <w:p w:rsidR="00A67B18" w:rsidRDefault="00F40CB0" w:rsidP="00F40CB0">
          <w:pPr>
            <w:pStyle w:val="760A79BD330041999BFDC49D95CB1763"/>
          </w:pPr>
          <w:r w:rsidRPr="003A71FA">
            <w:rPr>
              <w:rStyle w:val="PlaceholderText"/>
            </w:rPr>
            <w:t>Choose an item.</w:t>
          </w:r>
        </w:p>
      </w:docPartBody>
    </w:docPart>
    <w:docPart>
      <w:docPartPr>
        <w:name w:val="042297F6CECC494F98E1E5225CD0E6C3"/>
        <w:category>
          <w:name w:val="General"/>
          <w:gallery w:val="placeholder"/>
        </w:category>
        <w:types>
          <w:type w:val="bbPlcHdr"/>
        </w:types>
        <w:behaviors>
          <w:behavior w:val="content"/>
        </w:behaviors>
        <w:guid w:val="{3FAA5616-6A26-4163-A496-39892331D5F2}"/>
      </w:docPartPr>
      <w:docPartBody>
        <w:p w:rsidR="00A67B18" w:rsidRDefault="00F40CB0" w:rsidP="00F40CB0">
          <w:pPr>
            <w:pStyle w:val="042297F6CECC494F98E1E5225CD0E6C3"/>
          </w:pPr>
          <w:r w:rsidRPr="003A71FA">
            <w:rPr>
              <w:rStyle w:val="PlaceholderText"/>
            </w:rPr>
            <w:t>Choose an item.</w:t>
          </w:r>
        </w:p>
      </w:docPartBody>
    </w:docPart>
    <w:docPart>
      <w:docPartPr>
        <w:name w:val="41F890E87F4642528395112771897E6E"/>
        <w:category>
          <w:name w:val="General"/>
          <w:gallery w:val="placeholder"/>
        </w:category>
        <w:types>
          <w:type w:val="bbPlcHdr"/>
        </w:types>
        <w:behaviors>
          <w:behavior w:val="content"/>
        </w:behaviors>
        <w:guid w:val="{14F93AD0-5707-4B96-B4C9-DB8C025540C0}"/>
      </w:docPartPr>
      <w:docPartBody>
        <w:p w:rsidR="00A67B18" w:rsidRDefault="00F40CB0" w:rsidP="00F40CB0">
          <w:pPr>
            <w:pStyle w:val="41F890E87F4642528395112771897E6E"/>
          </w:pPr>
          <w:r w:rsidRPr="003A71FA">
            <w:rPr>
              <w:rStyle w:val="PlaceholderText"/>
            </w:rPr>
            <w:t>Choose an item.</w:t>
          </w:r>
        </w:p>
      </w:docPartBody>
    </w:docPart>
    <w:docPart>
      <w:docPartPr>
        <w:name w:val="9E55EAF762DB4714A5B16418351BECCD"/>
        <w:category>
          <w:name w:val="General"/>
          <w:gallery w:val="placeholder"/>
        </w:category>
        <w:types>
          <w:type w:val="bbPlcHdr"/>
        </w:types>
        <w:behaviors>
          <w:behavior w:val="content"/>
        </w:behaviors>
        <w:guid w:val="{55F99383-834B-4744-BA46-9DCFEC356DE3}"/>
      </w:docPartPr>
      <w:docPartBody>
        <w:p w:rsidR="00A67B18" w:rsidRDefault="00F40CB0" w:rsidP="00F40CB0">
          <w:pPr>
            <w:pStyle w:val="9E55EAF762DB4714A5B16418351BECCD"/>
          </w:pPr>
          <w:r w:rsidRPr="003A71FA">
            <w:rPr>
              <w:rStyle w:val="PlaceholderText"/>
            </w:rPr>
            <w:t>Choose an item.</w:t>
          </w:r>
        </w:p>
      </w:docPartBody>
    </w:docPart>
    <w:docPart>
      <w:docPartPr>
        <w:name w:val="DDEC182A5B004D98A6F94BEA0E1FF4C2"/>
        <w:category>
          <w:name w:val="General"/>
          <w:gallery w:val="placeholder"/>
        </w:category>
        <w:types>
          <w:type w:val="bbPlcHdr"/>
        </w:types>
        <w:behaviors>
          <w:behavior w:val="content"/>
        </w:behaviors>
        <w:guid w:val="{1E80F1D3-C859-4D11-8176-B6FFC97D673D}"/>
      </w:docPartPr>
      <w:docPartBody>
        <w:p w:rsidR="00A67B18" w:rsidRDefault="00F40CB0" w:rsidP="00F40CB0">
          <w:pPr>
            <w:pStyle w:val="DDEC182A5B004D98A6F94BEA0E1FF4C2"/>
          </w:pPr>
          <w:r w:rsidRPr="003A71FA">
            <w:rPr>
              <w:rStyle w:val="PlaceholderText"/>
            </w:rPr>
            <w:t>Choose an item.</w:t>
          </w:r>
        </w:p>
      </w:docPartBody>
    </w:docPart>
    <w:docPart>
      <w:docPartPr>
        <w:name w:val="85F48CEFA5364D3BA98D041EE5B3F3B5"/>
        <w:category>
          <w:name w:val="General"/>
          <w:gallery w:val="placeholder"/>
        </w:category>
        <w:types>
          <w:type w:val="bbPlcHdr"/>
        </w:types>
        <w:behaviors>
          <w:behavior w:val="content"/>
        </w:behaviors>
        <w:guid w:val="{D58EAF7E-8C50-47AF-A39D-92241DBCAB03}"/>
      </w:docPartPr>
      <w:docPartBody>
        <w:p w:rsidR="00A67B18" w:rsidRDefault="00F40CB0" w:rsidP="00F40CB0">
          <w:pPr>
            <w:pStyle w:val="85F48CEFA5364D3BA98D041EE5B3F3B5"/>
          </w:pPr>
          <w:r w:rsidRPr="003A71FA">
            <w:rPr>
              <w:rStyle w:val="PlaceholderText"/>
            </w:rPr>
            <w:t>Choose an item.</w:t>
          </w:r>
        </w:p>
      </w:docPartBody>
    </w:docPart>
    <w:docPart>
      <w:docPartPr>
        <w:name w:val="9E987FEF4C1D45FB9DE7D2EB210B46ED"/>
        <w:category>
          <w:name w:val="General"/>
          <w:gallery w:val="placeholder"/>
        </w:category>
        <w:types>
          <w:type w:val="bbPlcHdr"/>
        </w:types>
        <w:behaviors>
          <w:behavior w:val="content"/>
        </w:behaviors>
        <w:guid w:val="{984847E2-5284-4D33-BCF5-F8A592988998}"/>
      </w:docPartPr>
      <w:docPartBody>
        <w:p w:rsidR="00A67B18" w:rsidRDefault="00F40CB0" w:rsidP="00F40CB0">
          <w:pPr>
            <w:pStyle w:val="9E987FEF4C1D45FB9DE7D2EB210B46ED"/>
          </w:pPr>
          <w:r w:rsidRPr="003A71FA">
            <w:rPr>
              <w:rStyle w:val="PlaceholderText"/>
            </w:rPr>
            <w:t>Choose an item.</w:t>
          </w:r>
        </w:p>
      </w:docPartBody>
    </w:docPart>
    <w:docPart>
      <w:docPartPr>
        <w:name w:val="57AA4133F10F4D4EAB971F8D2D2CB61A"/>
        <w:category>
          <w:name w:val="General"/>
          <w:gallery w:val="placeholder"/>
        </w:category>
        <w:types>
          <w:type w:val="bbPlcHdr"/>
        </w:types>
        <w:behaviors>
          <w:behavior w:val="content"/>
        </w:behaviors>
        <w:guid w:val="{A5226500-02BA-4B7F-A283-898845316BA3}"/>
      </w:docPartPr>
      <w:docPartBody>
        <w:p w:rsidR="00CB6A7E" w:rsidRDefault="00860BDB" w:rsidP="00860BDB">
          <w:pPr>
            <w:pStyle w:val="57AA4133F10F4D4EAB971F8D2D2CB61A"/>
          </w:pPr>
          <w:r w:rsidRPr="003A71FA">
            <w:rPr>
              <w:rStyle w:val="PlaceholderText"/>
            </w:rPr>
            <w:t>Choose an item.</w:t>
          </w:r>
        </w:p>
      </w:docPartBody>
    </w:docPart>
    <w:docPart>
      <w:docPartPr>
        <w:name w:val="615359909A4F4FA48308734822227BA9"/>
        <w:category>
          <w:name w:val="General"/>
          <w:gallery w:val="placeholder"/>
        </w:category>
        <w:types>
          <w:type w:val="bbPlcHdr"/>
        </w:types>
        <w:behaviors>
          <w:behavior w:val="content"/>
        </w:behaviors>
        <w:guid w:val="{A2616B20-3C01-489D-9307-54E9492E61BE}"/>
      </w:docPartPr>
      <w:docPartBody>
        <w:p w:rsidR="00CB6A7E" w:rsidRDefault="00860BDB" w:rsidP="00860BDB">
          <w:pPr>
            <w:pStyle w:val="615359909A4F4FA48308734822227BA9"/>
          </w:pPr>
          <w:r w:rsidRPr="003A71FA">
            <w:rPr>
              <w:rStyle w:val="PlaceholderText"/>
            </w:rPr>
            <w:t>Choose an item.</w:t>
          </w:r>
        </w:p>
      </w:docPartBody>
    </w:docPart>
    <w:docPart>
      <w:docPartPr>
        <w:name w:val="CD4A32CE1C874BCF869D8F49B8CEFBC8"/>
        <w:category>
          <w:name w:val="General"/>
          <w:gallery w:val="placeholder"/>
        </w:category>
        <w:types>
          <w:type w:val="bbPlcHdr"/>
        </w:types>
        <w:behaviors>
          <w:behavior w:val="content"/>
        </w:behaviors>
        <w:guid w:val="{2F67BFD1-A54A-4676-B6FC-99CC6E8E85C6}"/>
      </w:docPartPr>
      <w:docPartBody>
        <w:p w:rsidR="00CB6A7E" w:rsidRDefault="00860BDB" w:rsidP="00860BDB">
          <w:pPr>
            <w:pStyle w:val="CD4A32CE1C874BCF869D8F49B8CEFBC8"/>
          </w:pPr>
          <w:r w:rsidRPr="003A71FA">
            <w:rPr>
              <w:rStyle w:val="PlaceholderText"/>
            </w:rPr>
            <w:t>Choose an item.</w:t>
          </w:r>
        </w:p>
      </w:docPartBody>
    </w:docPart>
    <w:docPart>
      <w:docPartPr>
        <w:name w:val="559DE7CE49FB4168B66A98C53AED4C46"/>
        <w:category>
          <w:name w:val="General"/>
          <w:gallery w:val="placeholder"/>
        </w:category>
        <w:types>
          <w:type w:val="bbPlcHdr"/>
        </w:types>
        <w:behaviors>
          <w:behavior w:val="content"/>
        </w:behaviors>
        <w:guid w:val="{3C03671D-992B-4A26-9D8C-F3FBDABCA65B}"/>
      </w:docPartPr>
      <w:docPartBody>
        <w:p w:rsidR="00CB6A7E" w:rsidRDefault="00860BDB" w:rsidP="00860BDB">
          <w:pPr>
            <w:pStyle w:val="559DE7CE49FB4168B66A98C53AED4C46"/>
          </w:pPr>
          <w:r w:rsidRPr="00F87BE0">
            <w:rPr>
              <w:rStyle w:val="PlaceholderText"/>
            </w:rPr>
            <w:t>Choose an item.</w:t>
          </w:r>
        </w:p>
      </w:docPartBody>
    </w:docPart>
    <w:docPart>
      <w:docPartPr>
        <w:name w:val="1EF9E1E501DA4D0E84146E20D5E4866B"/>
        <w:category>
          <w:name w:val="General"/>
          <w:gallery w:val="placeholder"/>
        </w:category>
        <w:types>
          <w:type w:val="bbPlcHdr"/>
        </w:types>
        <w:behaviors>
          <w:behavior w:val="content"/>
        </w:behaviors>
        <w:guid w:val="{85CE4503-0B04-4A33-8023-4459E2CD2B01}"/>
      </w:docPartPr>
      <w:docPartBody>
        <w:p w:rsidR="00CB6A7E" w:rsidRDefault="00860BDB" w:rsidP="00860BDB">
          <w:pPr>
            <w:pStyle w:val="1EF9E1E501DA4D0E84146E20D5E4866B"/>
          </w:pPr>
          <w:r w:rsidRPr="00F87BE0">
            <w:rPr>
              <w:rStyle w:val="PlaceholderText"/>
            </w:rPr>
            <w:t>Choose an item.</w:t>
          </w:r>
        </w:p>
      </w:docPartBody>
    </w:docPart>
    <w:docPart>
      <w:docPartPr>
        <w:name w:val="80380CAB78554C5F832CD2B9C4EB9C24"/>
        <w:category>
          <w:name w:val="General"/>
          <w:gallery w:val="placeholder"/>
        </w:category>
        <w:types>
          <w:type w:val="bbPlcHdr"/>
        </w:types>
        <w:behaviors>
          <w:behavior w:val="content"/>
        </w:behaviors>
        <w:guid w:val="{E4841C99-B732-4244-AF66-94A30F38CC40}"/>
      </w:docPartPr>
      <w:docPartBody>
        <w:p w:rsidR="00CB6A7E" w:rsidRDefault="00860BDB" w:rsidP="00860BDB">
          <w:pPr>
            <w:pStyle w:val="80380CAB78554C5F832CD2B9C4EB9C24"/>
          </w:pPr>
          <w:r w:rsidRPr="003A71FA">
            <w:rPr>
              <w:rStyle w:val="PlaceholderText"/>
            </w:rPr>
            <w:t>Choose an item.</w:t>
          </w:r>
        </w:p>
      </w:docPartBody>
    </w:docPart>
    <w:docPart>
      <w:docPartPr>
        <w:name w:val="EB8C2E10300E4A37A0BBAB1EE46B9FF5"/>
        <w:category>
          <w:name w:val="General"/>
          <w:gallery w:val="placeholder"/>
        </w:category>
        <w:types>
          <w:type w:val="bbPlcHdr"/>
        </w:types>
        <w:behaviors>
          <w:behavior w:val="content"/>
        </w:behaviors>
        <w:guid w:val="{DC22C7B9-C9B5-4984-8E75-97931DC3694D}"/>
      </w:docPartPr>
      <w:docPartBody>
        <w:p w:rsidR="00CB6A7E" w:rsidRDefault="00860BDB" w:rsidP="00860BDB">
          <w:pPr>
            <w:pStyle w:val="EB8C2E10300E4A37A0BBAB1EE46B9FF5"/>
          </w:pPr>
          <w:r w:rsidRPr="00F87BE0">
            <w:rPr>
              <w:rStyle w:val="PlaceholderText"/>
            </w:rPr>
            <w:t>Choose an item.</w:t>
          </w:r>
        </w:p>
      </w:docPartBody>
    </w:docPart>
    <w:docPart>
      <w:docPartPr>
        <w:name w:val="3084622AA9C24FBB877C3A29D9577F6C"/>
        <w:category>
          <w:name w:val="General"/>
          <w:gallery w:val="placeholder"/>
        </w:category>
        <w:types>
          <w:type w:val="bbPlcHdr"/>
        </w:types>
        <w:behaviors>
          <w:behavior w:val="content"/>
        </w:behaviors>
        <w:guid w:val="{B052562B-10EE-4E03-9346-1CA789FB7FC6}"/>
      </w:docPartPr>
      <w:docPartBody>
        <w:p w:rsidR="00CB6A7E" w:rsidRDefault="00860BDB" w:rsidP="00860BDB">
          <w:pPr>
            <w:pStyle w:val="3084622AA9C24FBB877C3A29D9577F6C"/>
          </w:pPr>
          <w:r w:rsidRPr="00F87BE0">
            <w:rPr>
              <w:rStyle w:val="PlaceholderText"/>
            </w:rPr>
            <w:t>Choose an item.</w:t>
          </w:r>
        </w:p>
      </w:docPartBody>
    </w:docPart>
    <w:docPart>
      <w:docPartPr>
        <w:name w:val="D6CA5EF06F964C85ABBDDDA227A37FB8"/>
        <w:category>
          <w:name w:val="General"/>
          <w:gallery w:val="placeholder"/>
        </w:category>
        <w:types>
          <w:type w:val="bbPlcHdr"/>
        </w:types>
        <w:behaviors>
          <w:behavior w:val="content"/>
        </w:behaviors>
        <w:guid w:val="{3227CB69-CE1D-4BB4-94CD-F27B72D887A4}"/>
      </w:docPartPr>
      <w:docPartBody>
        <w:p w:rsidR="00CB6A7E" w:rsidRDefault="00860BDB" w:rsidP="00860BDB">
          <w:pPr>
            <w:pStyle w:val="D6CA5EF06F964C85ABBDDDA227A37FB8"/>
          </w:pPr>
          <w:r w:rsidRPr="00F87BE0">
            <w:rPr>
              <w:rStyle w:val="PlaceholderText"/>
            </w:rPr>
            <w:t>Choose an item.</w:t>
          </w:r>
        </w:p>
      </w:docPartBody>
    </w:docPart>
    <w:docPart>
      <w:docPartPr>
        <w:name w:val="C2478B2C6D814A7B83F23E880B536CBF"/>
        <w:category>
          <w:name w:val="General"/>
          <w:gallery w:val="placeholder"/>
        </w:category>
        <w:types>
          <w:type w:val="bbPlcHdr"/>
        </w:types>
        <w:behaviors>
          <w:behavior w:val="content"/>
        </w:behaviors>
        <w:guid w:val="{2D348C26-A2CD-49F5-B00D-A5378F737597}"/>
      </w:docPartPr>
      <w:docPartBody>
        <w:p w:rsidR="00CB6A7E" w:rsidRDefault="00860BDB" w:rsidP="00860BDB">
          <w:pPr>
            <w:pStyle w:val="C2478B2C6D814A7B83F23E880B536CBF"/>
          </w:pPr>
          <w:r w:rsidRPr="00F87BE0">
            <w:rPr>
              <w:rStyle w:val="PlaceholderText"/>
            </w:rPr>
            <w:t>Choose an item.</w:t>
          </w:r>
        </w:p>
      </w:docPartBody>
    </w:docPart>
    <w:docPart>
      <w:docPartPr>
        <w:name w:val="7623E8D2243840ACA171FE866C5202FC"/>
        <w:category>
          <w:name w:val="General"/>
          <w:gallery w:val="placeholder"/>
        </w:category>
        <w:types>
          <w:type w:val="bbPlcHdr"/>
        </w:types>
        <w:behaviors>
          <w:behavior w:val="content"/>
        </w:behaviors>
        <w:guid w:val="{621FBDEB-512C-408E-8E7F-B120B498BBC0}"/>
      </w:docPartPr>
      <w:docPartBody>
        <w:p w:rsidR="00CB6A7E" w:rsidRDefault="00860BDB" w:rsidP="00860BDB">
          <w:pPr>
            <w:pStyle w:val="7623E8D2243840ACA171FE866C5202FC"/>
          </w:pPr>
          <w:r w:rsidRPr="00F87BE0">
            <w:rPr>
              <w:rStyle w:val="PlaceholderText"/>
            </w:rPr>
            <w:t>Choose an item.</w:t>
          </w:r>
        </w:p>
      </w:docPartBody>
    </w:docPart>
    <w:docPart>
      <w:docPartPr>
        <w:name w:val="EC966E42186F45C184225B3CA4455682"/>
        <w:category>
          <w:name w:val="General"/>
          <w:gallery w:val="placeholder"/>
        </w:category>
        <w:types>
          <w:type w:val="bbPlcHdr"/>
        </w:types>
        <w:behaviors>
          <w:behavior w:val="content"/>
        </w:behaviors>
        <w:guid w:val="{9D2D57FC-91F0-4CC6-B07D-D42A13744755}"/>
      </w:docPartPr>
      <w:docPartBody>
        <w:p w:rsidR="00CB6A7E" w:rsidRDefault="00860BDB" w:rsidP="00860BDB">
          <w:pPr>
            <w:pStyle w:val="EC966E42186F45C184225B3CA4455682"/>
          </w:pPr>
          <w:r w:rsidRPr="00F87BE0">
            <w:rPr>
              <w:rStyle w:val="PlaceholderText"/>
            </w:rPr>
            <w:t>Choose an item.</w:t>
          </w:r>
        </w:p>
      </w:docPartBody>
    </w:docPart>
    <w:docPart>
      <w:docPartPr>
        <w:name w:val="A6E49FE4E7844E81B88BD4D0AC85C155"/>
        <w:category>
          <w:name w:val="General"/>
          <w:gallery w:val="placeholder"/>
        </w:category>
        <w:types>
          <w:type w:val="bbPlcHdr"/>
        </w:types>
        <w:behaviors>
          <w:behavior w:val="content"/>
        </w:behaviors>
        <w:guid w:val="{1CED0117-A5F9-4342-A380-9D0A5C502706}"/>
      </w:docPartPr>
      <w:docPartBody>
        <w:p w:rsidR="00CB6A7E" w:rsidRDefault="00860BDB" w:rsidP="00860BDB">
          <w:pPr>
            <w:pStyle w:val="A6E49FE4E7844E81B88BD4D0AC85C155"/>
          </w:pPr>
          <w:r w:rsidRPr="00F87BE0">
            <w:rPr>
              <w:rStyle w:val="PlaceholderText"/>
            </w:rPr>
            <w:t>Choose an item.</w:t>
          </w:r>
        </w:p>
      </w:docPartBody>
    </w:docPart>
    <w:docPart>
      <w:docPartPr>
        <w:name w:val="DED6FCF7A78141C3BA49D95F1A42AF69"/>
        <w:category>
          <w:name w:val="General"/>
          <w:gallery w:val="placeholder"/>
        </w:category>
        <w:types>
          <w:type w:val="bbPlcHdr"/>
        </w:types>
        <w:behaviors>
          <w:behavior w:val="content"/>
        </w:behaviors>
        <w:guid w:val="{133072C7-FAAB-400A-A696-EC4CF12DCCB2}"/>
      </w:docPartPr>
      <w:docPartBody>
        <w:p w:rsidR="00CB6A7E" w:rsidRDefault="00860BDB" w:rsidP="00860BDB">
          <w:pPr>
            <w:pStyle w:val="DED6FCF7A78141C3BA49D95F1A42AF69"/>
          </w:pPr>
          <w:r w:rsidRPr="00F87BE0">
            <w:rPr>
              <w:rStyle w:val="PlaceholderText"/>
            </w:rPr>
            <w:t>Choose an item.</w:t>
          </w:r>
        </w:p>
      </w:docPartBody>
    </w:docPart>
    <w:docPart>
      <w:docPartPr>
        <w:name w:val="A04EC92D936D47909B0B11F43EC6543E"/>
        <w:category>
          <w:name w:val="General"/>
          <w:gallery w:val="placeholder"/>
        </w:category>
        <w:types>
          <w:type w:val="bbPlcHdr"/>
        </w:types>
        <w:behaviors>
          <w:behavior w:val="content"/>
        </w:behaviors>
        <w:guid w:val="{15CBB3D9-C9EC-4DA1-91AA-1F5916BB7F5D}"/>
      </w:docPartPr>
      <w:docPartBody>
        <w:p w:rsidR="00CB6A7E" w:rsidRDefault="00860BDB" w:rsidP="00860BDB">
          <w:pPr>
            <w:pStyle w:val="A04EC92D936D47909B0B11F43EC6543E"/>
          </w:pPr>
          <w:r w:rsidRPr="00F87BE0">
            <w:rPr>
              <w:rStyle w:val="PlaceholderText"/>
            </w:rPr>
            <w:t>Choose an item.</w:t>
          </w:r>
        </w:p>
      </w:docPartBody>
    </w:docPart>
    <w:docPart>
      <w:docPartPr>
        <w:name w:val="7FDD245C27204CF794590B189213BA91"/>
        <w:category>
          <w:name w:val="General"/>
          <w:gallery w:val="placeholder"/>
        </w:category>
        <w:types>
          <w:type w:val="bbPlcHdr"/>
        </w:types>
        <w:behaviors>
          <w:behavior w:val="content"/>
        </w:behaviors>
        <w:guid w:val="{7AD99709-229C-4939-9AA7-73CB86B2211C}"/>
      </w:docPartPr>
      <w:docPartBody>
        <w:p w:rsidR="00CB6A7E" w:rsidRDefault="00860BDB" w:rsidP="00860BDB">
          <w:pPr>
            <w:pStyle w:val="7FDD245C27204CF794590B189213BA91"/>
          </w:pPr>
          <w:r w:rsidRPr="00F87BE0">
            <w:rPr>
              <w:rStyle w:val="PlaceholderText"/>
            </w:rPr>
            <w:t>Choose an item.</w:t>
          </w:r>
        </w:p>
      </w:docPartBody>
    </w:docPart>
    <w:docPart>
      <w:docPartPr>
        <w:name w:val="DDBA3FFD63194835A338FDFE0ACC0B13"/>
        <w:category>
          <w:name w:val="General"/>
          <w:gallery w:val="placeholder"/>
        </w:category>
        <w:types>
          <w:type w:val="bbPlcHdr"/>
        </w:types>
        <w:behaviors>
          <w:behavior w:val="content"/>
        </w:behaviors>
        <w:guid w:val="{9923E45A-EBCE-46F6-B79F-3223C358CBDF}"/>
      </w:docPartPr>
      <w:docPartBody>
        <w:p w:rsidR="00CB6A7E" w:rsidRDefault="00860BDB" w:rsidP="00860BDB">
          <w:pPr>
            <w:pStyle w:val="DDBA3FFD63194835A338FDFE0ACC0B13"/>
          </w:pPr>
          <w:r w:rsidRPr="00F87BE0">
            <w:rPr>
              <w:rStyle w:val="PlaceholderText"/>
            </w:rPr>
            <w:t>Choose an item.</w:t>
          </w:r>
        </w:p>
      </w:docPartBody>
    </w:docPart>
    <w:docPart>
      <w:docPartPr>
        <w:name w:val="F66903F5563844B7BA9A90788AFC7338"/>
        <w:category>
          <w:name w:val="General"/>
          <w:gallery w:val="placeholder"/>
        </w:category>
        <w:types>
          <w:type w:val="bbPlcHdr"/>
        </w:types>
        <w:behaviors>
          <w:behavior w:val="content"/>
        </w:behaviors>
        <w:guid w:val="{12BFDC8C-2963-4413-974B-0F00DF87BF72}"/>
      </w:docPartPr>
      <w:docPartBody>
        <w:p w:rsidR="00CB6A7E" w:rsidRDefault="00860BDB" w:rsidP="00860BDB">
          <w:pPr>
            <w:pStyle w:val="F66903F5563844B7BA9A90788AFC7338"/>
          </w:pPr>
          <w:r w:rsidRPr="003A71FA">
            <w:rPr>
              <w:rStyle w:val="PlaceholderText"/>
            </w:rPr>
            <w:t>Choose an item.</w:t>
          </w:r>
        </w:p>
      </w:docPartBody>
    </w:docPart>
    <w:docPart>
      <w:docPartPr>
        <w:name w:val="A7B2B2B5503D4682A515CAF16F163F4B"/>
        <w:category>
          <w:name w:val="General"/>
          <w:gallery w:val="placeholder"/>
        </w:category>
        <w:types>
          <w:type w:val="bbPlcHdr"/>
        </w:types>
        <w:behaviors>
          <w:behavior w:val="content"/>
        </w:behaviors>
        <w:guid w:val="{5E804780-E6D7-4EC3-A1A3-775524F0E42F}"/>
      </w:docPartPr>
      <w:docPartBody>
        <w:p w:rsidR="00CB6A7E" w:rsidRDefault="00860BDB" w:rsidP="00860BDB">
          <w:pPr>
            <w:pStyle w:val="A7B2B2B5503D4682A515CAF16F163F4B"/>
          </w:pPr>
          <w:r w:rsidRPr="00F87BE0">
            <w:rPr>
              <w:rStyle w:val="PlaceholderText"/>
            </w:rPr>
            <w:t>Choose an item.</w:t>
          </w:r>
        </w:p>
      </w:docPartBody>
    </w:docPart>
    <w:docPart>
      <w:docPartPr>
        <w:name w:val="A4CB0BD3872C44BEBC4F03AFB1DDEC82"/>
        <w:category>
          <w:name w:val="General"/>
          <w:gallery w:val="placeholder"/>
        </w:category>
        <w:types>
          <w:type w:val="bbPlcHdr"/>
        </w:types>
        <w:behaviors>
          <w:behavior w:val="content"/>
        </w:behaviors>
        <w:guid w:val="{2DE4C7C1-F91E-42F9-A7CD-FD0A58D28CD5}"/>
      </w:docPartPr>
      <w:docPartBody>
        <w:p w:rsidR="00CB6A7E" w:rsidRDefault="00860BDB" w:rsidP="00860BDB">
          <w:pPr>
            <w:pStyle w:val="A4CB0BD3872C44BEBC4F03AFB1DDEC82"/>
          </w:pPr>
          <w:r w:rsidRPr="00F87BE0">
            <w:rPr>
              <w:rStyle w:val="PlaceholderText"/>
            </w:rPr>
            <w:t>Choose an item.</w:t>
          </w:r>
        </w:p>
      </w:docPartBody>
    </w:docPart>
    <w:docPart>
      <w:docPartPr>
        <w:name w:val="64ECF56317EB474FAAFDFEAC26FBBCE5"/>
        <w:category>
          <w:name w:val="General"/>
          <w:gallery w:val="placeholder"/>
        </w:category>
        <w:types>
          <w:type w:val="bbPlcHdr"/>
        </w:types>
        <w:behaviors>
          <w:behavior w:val="content"/>
        </w:behaviors>
        <w:guid w:val="{FEF26368-821D-4947-912B-228A0E5D98BE}"/>
      </w:docPartPr>
      <w:docPartBody>
        <w:p w:rsidR="00CB6A7E" w:rsidRDefault="00860BDB" w:rsidP="00860BDB">
          <w:pPr>
            <w:pStyle w:val="64ECF56317EB474FAAFDFEAC26FBBCE5"/>
          </w:pPr>
          <w:r w:rsidRPr="003A71FA">
            <w:rPr>
              <w:rStyle w:val="PlaceholderText"/>
            </w:rPr>
            <w:t>Choose an item.</w:t>
          </w:r>
        </w:p>
      </w:docPartBody>
    </w:docPart>
    <w:docPart>
      <w:docPartPr>
        <w:name w:val="B7D7C736921E49389D85A296CEF1E942"/>
        <w:category>
          <w:name w:val="General"/>
          <w:gallery w:val="placeholder"/>
        </w:category>
        <w:types>
          <w:type w:val="bbPlcHdr"/>
        </w:types>
        <w:behaviors>
          <w:behavior w:val="content"/>
        </w:behaviors>
        <w:guid w:val="{0787C4C3-0F5A-479D-9004-24FA5A53C74A}"/>
      </w:docPartPr>
      <w:docPartBody>
        <w:p w:rsidR="00CB6A7E" w:rsidRDefault="00860BDB" w:rsidP="00860BDB">
          <w:pPr>
            <w:pStyle w:val="B7D7C736921E49389D85A296CEF1E942"/>
          </w:pPr>
          <w:r w:rsidRPr="00F87BE0">
            <w:rPr>
              <w:rStyle w:val="PlaceholderText"/>
            </w:rPr>
            <w:t>Choose an item.</w:t>
          </w:r>
        </w:p>
      </w:docPartBody>
    </w:docPart>
    <w:docPart>
      <w:docPartPr>
        <w:name w:val="F0256CAE7934419A9D841F0941B9997D"/>
        <w:category>
          <w:name w:val="General"/>
          <w:gallery w:val="placeholder"/>
        </w:category>
        <w:types>
          <w:type w:val="bbPlcHdr"/>
        </w:types>
        <w:behaviors>
          <w:behavior w:val="content"/>
        </w:behaviors>
        <w:guid w:val="{CC693AD0-488E-4B1D-9A03-2A1419795B7D}"/>
      </w:docPartPr>
      <w:docPartBody>
        <w:p w:rsidR="00CB6A7E" w:rsidRDefault="00860BDB" w:rsidP="00860BDB">
          <w:pPr>
            <w:pStyle w:val="F0256CAE7934419A9D841F0941B9997D"/>
          </w:pPr>
          <w:r w:rsidRPr="00F87BE0">
            <w:rPr>
              <w:rStyle w:val="PlaceholderText"/>
            </w:rPr>
            <w:t>Choose an item.</w:t>
          </w:r>
        </w:p>
      </w:docPartBody>
    </w:docPart>
    <w:docPart>
      <w:docPartPr>
        <w:name w:val="63B4DE6A248A4820BCFE9867FF780DA9"/>
        <w:category>
          <w:name w:val="General"/>
          <w:gallery w:val="placeholder"/>
        </w:category>
        <w:types>
          <w:type w:val="bbPlcHdr"/>
        </w:types>
        <w:behaviors>
          <w:behavior w:val="content"/>
        </w:behaviors>
        <w:guid w:val="{3E7475A0-9CEF-4062-A4FB-CA384252A197}"/>
      </w:docPartPr>
      <w:docPartBody>
        <w:p w:rsidR="00CB6A7E" w:rsidRDefault="00860BDB" w:rsidP="00860BDB">
          <w:pPr>
            <w:pStyle w:val="63B4DE6A248A4820BCFE9867FF780DA9"/>
          </w:pPr>
          <w:r w:rsidRPr="003A71FA">
            <w:rPr>
              <w:rStyle w:val="PlaceholderText"/>
            </w:rPr>
            <w:t>Choose an item.</w:t>
          </w:r>
        </w:p>
      </w:docPartBody>
    </w:docPart>
    <w:docPart>
      <w:docPartPr>
        <w:name w:val="2E4AAB7C902E4B258C2B071435E7918A"/>
        <w:category>
          <w:name w:val="General"/>
          <w:gallery w:val="placeholder"/>
        </w:category>
        <w:types>
          <w:type w:val="bbPlcHdr"/>
        </w:types>
        <w:behaviors>
          <w:behavior w:val="content"/>
        </w:behaviors>
        <w:guid w:val="{0A393D40-6CCC-470A-AF96-F62C038AE723}"/>
      </w:docPartPr>
      <w:docPartBody>
        <w:p w:rsidR="00CB6A7E" w:rsidRDefault="00860BDB" w:rsidP="00860BDB">
          <w:pPr>
            <w:pStyle w:val="2E4AAB7C902E4B258C2B071435E7918A"/>
          </w:pPr>
          <w:r w:rsidRPr="00F87BE0">
            <w:rPr>
              <w:rStyle w:val="PlaceholderText"/>
            </w:rPr>
            <w:t>Choose an item.</w:t>
          </w:r>
        </w:p>
      </w:docPartBody>
    </w:docPart>
    <w:docPart>
      <w:docPartPr>
        <w:name w:val="3028D0C7C4594B1E831DE6921D822818"/>
        <w:category>
          <w:name w:val="General"/>
          <w:gallery w:val="placeholder"/>
        </w:category>
        <w:types>
          <w:type w:val="bbPlcHdr"/>
        </w:types>
        <w:behaviors>
          <w:behavior w:val="content"/>
        </w:behaviors>
        <w:guid w:val="{E7395FB7-2A5B-42EF-8F9A-9909CE1D35A7}"/>
      </w:docPartPr>
      <w:docPartBody>
        <w:p w:rsidR="00CB6A7E" w:rsidRDefault="00860BDB" w:rsidP="00860BDB">
          <w:pPr>
            <w:pStyle w:val="3028D0C7C4594B1E831DE6921D822818"/>
          </w:pPr>
          <w:r w:rsidRPr="00F87BE0">
            <w:rPr>
              <w:rStyle w:val="PlaceholderText"/>
            </w:rPr>
            <w:t>Choose an item.</w:t>
          </w:r>
        </w:p>
      </w:docPartBody>
    </w:docPart>
    <w:docPart>
      <w:docPartPr>
        <w:name w:val="FF971C38F30A436ABE92E82F13C16095"/>
        <w:category>
          <w:name w:val="General"/>
          <w:gallery w:val="placeholder"/>
        </w:category>
        <w:types>
          <w:type w:val="bbPlcHdr"/>
        </w:types>
        <w:behaviors>
          <w:behavior w:val="content"/>
        </w:behaviors>
        <w:guid w:val="{25EBDD8B-E23A-473C-94A9-568836FDD655}"/>
      </w:docPartPr>
      <w:docPartBody>
        <w:p w:rsidR="00CB6A7E" w:rsidRDefault="00860BDB" w:rsidP="00860BDB">
          <w:pPr>
            <w:pStyle w:val="FF971C38F30A436ABE92E82F13C16095"/>
          </w:pPr>
          <w:r w:rsidRPr="003A71FA">
            <w:rPr>
              <w:rStyle w:val="PlaceholderText"/>
            </w:rPr>
            <w:t>Choose an item.</w:t>
          </w:r>
        </w:p>
      </w:docPartBody>
    </w:docPart>
    <w:docPart>
      <w:docPartPr>
        <w:name w:val="55776C1039F54E298260142F418EFFA0"/>
        <w:category>
          <w:name w:val="General"/>
          <w:gallery w:val="placeholder"/>
        </w:category>
        <w:types>
          <w:type w:val="bbPlcHdr"/>
        </w:types>
        <w:behaviors>
          <w:behavior w:val="content"/>
        </w:behaviors>
        <w:guid w:val="{43A3115A-3372-4257-84C0-5DE9117CBC5C}"/>
      </w:docPartPr>
      <w:docPartBody>
        <w:p w:rsidR="00CB6A7E" w:rsidRDefault="00860BDB" w:rsidP="00860BDB">
          <w:pPr>
            <w:pStyle w:val="55776C1039F54E298260142F418EFFA0"/>
          </w:pPr>
          <w:r w:rsidRPr="00F87BE0">
            <w:rPr>
              <w:rStyle w:val="PlaceholderText"/>
            </w:rPr>
            <w:t>Choose an item.</w:t>
          </w:r>
        </w:p>
      </w:docPartBody>
    </w:docPart>
    <w:docPart>
      <w:docPartPr>
        <w:name w:val="A595CD318A4645938E6F35CAEBB55FD2"/>
        <w:category>
          <w:name w:val="General"/>
          <w:gallery w:val="placeholder"/>
        </w:category>
        <w:types>
          <w:type w:val="bbPlcHdr"/>
        </w:types>
        <w:behaviors>
          <w:behavior w:val="content"/>
        </w:behaviors>
        <w:guid w:val="{F3814DA5-BE36-4DD3-B71C-45BA1199DBC7}"/>
      </w:docPartPr>
      <w:docPartBody>
        <w:p w:rsidR="00CB6A7E" w:rsidRDefault="00860BDB" w:rsidP="00860BDB">
          <w:pPr>
            <w:pStyle w:val="A595CD318A4645938E6F35CAEBB55FD2"/>
          </w:pPr>
          <w:r w:rsidRPr="00F87BE0">
            <w:rPr>
              <w:rStyle w:val="PlaceholderText"/>
            </w:rPr>
            <w:t>Choose an item.</w:t>
          </w:r>
        </w:p>
      </w:docPartBody>
    </w:docPart>
    <w:docPart>
      <w:docPartPr>
        <w:name w:val="8BD886CFCCFD4728BD717749850049BA"/>
        <w:category>
          <w:name w:val="General"/>
          <w:gallery w:val="placeholder"/>
        </w:category>
        <w:types>
          <w:type w:val="bbPlcHdr"/>
        </w:types>
        <w:behaviors>
          <w:behavior w:val="content"/>
        </w:behaviors>
        <w:guid w:val="{B17BE733-E1AB-448F-A491-28DF246F4E53}"/>
      </w:docPartPr>
      <w:docPartBody>
        <w:p w:rsidR="00CB6A7E" w:rsidRDefault="00860BDB" w:rsidP="00860BDB">
          <w:pPr>
            <w:pStyle w:val="8BD886CFCCFD4728BD717749850049BA"/>
          </w:pPr>
          <w:r w:rsidRPr="003A71FA">
            <w:rPr>
              <w:rStyle w:val="PlaceholderText"/>
            </w:rPr>
            <w:t>Choose an item.</w:t>
          </w:r>
        </w:p>
      </w:docPartBody>
    </w:docPart>
    <w:docPart>
      <w:docPartPr>
        <w:name w:val="9F4B396953854EFB82362DFEF8F569F3"/>
        <w:category>
          <w:name w:val="General"/>
          <w:gallery w:val="placeholder"/>
        </w:category>
        <w:types>
          <w:type w:val="bbPlcHdr"/>
        </w:types>
        <w:behaviors>
          <w:behavior w:val="content"/>
        </w:behaviors>
        <w:guid w:val="{93D0F6A2-6C78-41BA-B481-5357AA1A989D}"/>
      </w:docPartPr>
      <w:docPartBody>
        <w:p w:rsidR="00CB6A7E" w:rsidRDefault="00860BDB" w:rsidP="00860BDB">
          <w:pPr>
            <w:pStyle w:val="9F4B396953854EFB82362DFEF8F569F3"/>
          </w:pPr>
          <w:r w:rsidRPr="00F87BE0">
            <w:rPr>
              <w:rStyle w:val="PlaceholderText"/>
            </w:rPr>
            <w:t>Choose an item.</w:t>
          </w:r>
        </w:p>
      </w:docPartBody>
    </w:docPart>
    <w:docPart>
      <w:docPartPr>
        <w:name w:val="B72E6628C90F4CB8A16DE39616AA4154"/>
        <w:category>
          <w:name w:val="General"/>
          <w:gallery w:val="placeholder"/>
        </w:category>
        <w:types>
          <w:type w:val="bbPlcHdr"/>
        </w:types>
        <w:behaviors>
          <w:behavior w:val="content"/>
        </w:behaviors>
        <w:guid w:val="{2999FE63-639E-4E32-A3CE-4485D78BDA54}"/>
      </w:docPartPr>
      <w:docPartBody>
        <w:p w:rsidR="00CB6A7E" w:rsidRDefault="00860BDB" w:rsidP="00860BDB">
          <w:pPr>
            <w:pStyle w:val="B72E6628C90F4CB8A16DE39616AA4154"/>
          </w:pPr>
          <w:r w:rsidRPr="00F87BE0">
            <w:rPr>
              <w:rStyle w:val="PlaceholderText"/>
            </w:rPr>
            <w:t>Choose an item.</w:t>
          </w:r>
        </w:p>
      </w:docPartBody>
    </w:docPart>
    <w:docPart>
      <w:docPartPr>
        <w:name w:val="A039033EBCAA46CDBDB7625FF52F8241"/>
        <w:category>
          <w:name w:val="General"/>
          <w:gallery w:val="placeholder"/>
        </w:category>
        <w:types>
          <w:type w:val="bbPlcHdr"/>
        </w:types>
        <w:behaviors>
          <w:behavior w:val="content"/>
        </w:behaviors>
        <w:guid w:val="{2B52D0B0-9CED-40E7-84DE-3A14DB22EE9B}"/>
      </w:docPartPr>
      <w:docPartBody>
        <w:p w:rsidR="00CB6A7E" w:rsidRDefault="00860BDB" w:rsidP="00860BDB">
          <w:pPr>
            <w:pStyle w:val="A039033EBCAA46CDBDB7625FF52F8241"/>
          </w:pPr>
          <w:r w:rsidRPr="003A71FA">
            <w:rPr>
              <w:rStyle w:val="PlaceholderText"/>
            </w:rPr>
            <w:t>Choose an item.</w:t>
          </w:r>
        </w:p>
      </w:docPartBody>
    </w:docPart>
    <w:docPart>
      <w:docPartPr>
        <w:name w:val="4D73D79AA7434AACB7FC39D71426ADCF"/>
        <w:category>
          <w:name w:val="General"/>
          <w:gallery w:val="placeholder"/>
        </w:category>
        <w:types>
          <w:type w:val="bbPlcHdr"/>
        </w:types>
        <w:behaviors>
          <w:behavior w:val="content"/>
        </w:behaviors>
        <w:guid w:val="{6C511B65-ACDD-4A39-9222-2CD9027A75F7}"/>
      </w:docPartPr>
      <w:docPartBody>
        <w:p w:rsidR="00CB6A7E" w:rsidRDefault="00860BDB" w:rsidP="00860BDB">
          <w:pPr>
            <w:pStyle w:val="4D73D79AA7434AACB7FC39D71426ADCF"/>
          </w:pPr>
          <w:r w:rsidRPr="00F87BE0">
            <w:rPr>
              <w:rStyle w:val="PlaceholderText"/>
            </w:rPr>
            <w:t>Choose an item.</w:t>
          </w:r>
        </w:p>
      </w:docPartBody>
    </w:docPart>
    <w:docPart>
      <w:docPartPr>
        <w:name w:val="1A3B442A062441389C7AF78E7D43B706"/>
        <w:category>
          <w:name w:val="General"/>
          <w:gallery w:val="placeholder"/>
        </w:category>
        <w:types>
          <w:type w:val="bbPlcHdr"/>
        </w:types>
        <w:behaviors>
          <w:behavior w:val="content"/>
        </w:behaviors>
        <w:guid w:val="{0671E7B2-B985-4E81-9B94-B02154198AD6}"/>
      </w:docPartPr>
      <w:docPartBody>
        <w:p w:rsidR="00CB6A7E" w:rsidRDefault="00860BDB" w:rsidP="00860BDB">
          <w:pPr>
            <w:pStyle w:val="1A3B442A062441389C7AF78E7D43B706"/>
          </w:pPr>
          <w:r w:rsidRPr="00F87BE0">
            <w:rPr>
              <w:rStyle w:val="PlaceholderText"/>
            </w:rPr>
            <w:t>Choose an item.</w:t>
          </w:r>
        </w:p>
      </w:docPartBody>
    </w:docPart>
    <w:docPart>
      <w:docPartPr>
        <w:name w:val="6B4DEFB3622A4EF1A783ABA6903C33BE"/>
        <w:category>
          <w:name w:val="General"/>
          <w:gallery w:val="placeholder"/>
        </w:category>
        <w:types>
          <w:type w:val="bbPlcHdr"/>
        </w:types>
        <w:behaviors>
          <w:behavior w:val="content"/>
        </w:behaviors>
        <w:guid w:val="{7F7FD5D5-E22A-42FA-9BC6-F87B08324304}"/>
      </w:docPartPr>
      <w:docPartBody>
        <w:p w:rsidR="00CB6A7E" w:rsidRDefault="00860BDB" w:rsidP="00860BDB">
          <w:pPr>
            <w:pStyle w:val="6B4DEFB3622A4EF1A783ABA6903C33BE"/>
          </w:pPr>
          <w:r w:rsidRPr="00F87BE0">
            <w:rPr>
              <w:rStyle w:val="PlaceholderText"/>
            </w:rPr>
            <w:t>Choose an item.</w:t>
          </w:r>
        </w:p>
      </w:docPartBody>
    </w:docPart>
    <w:docPart>
      <w:docPartPr>
        <w:name w:val="BC4EBE0EE25049ABB823BAE7ADC909D9"/>
        <w:category>
          <w:name w:val="General"/>
          <w:gallery w:val="placeholder"/>
        </w:category>
        <w:types>
          <w:type w:val="bbPlcHdr"/>
        </w:types>
        <w:behaviors>
          <w:behavior w:val="content"/>
        </w:behaviors>
        <w:guid w:val="{98C99333-38B4-4CA3-A434-ED5A789B712E}"/>
      </w:docPartPr>
      <w:docPartBody>
        <w:p w:rsidR="00CB6A7E" w:rsidRDefault="00860BDB" w:rsidP="00860BDB">
          <w:pPr>
            <w:pStyle w:val="BC4EBE0EE25049ABB823BAE7ADC909D9"/>
          </w:pPr>
          <w:r w:rsidRPr="003A71FA">
            <w:rPr>
              <w:rStyle w:val="PlaceholderText"/>
            </w:rPr>
            <w:t>Choose an item.</w:t>
          </w:r>
        </w:p>
      </w:docPartBody>
    </w:docPart>
    <w:docPart>
      <w:docPartPr>
        <w:name w:val="23977494DCEA47ACB3A0231B96F882D7"/>
        <w:category>
          <w:name w:val="General"/>
          <w:gallery w:val="placeholder"/>
        </w:category>
        <w:types>
          <w:type w:val="bbPlcHdr"/>
        </w:types>
        <w:behaviors>
          <w:behavior w:val="content"/>
        </w:behaviors>
        <w:guid w:val="{D755212A-B26B-44F0-B18E-FE7FBC97F262}"/>
      </w:docPartPr>
      <w:docPartBody>
        <w:p w:rsidR="00CB6A7E" w:rsidRDefault="00860BDB" w:rsidP="00860BDB">
          <w:pPr>
            <w:pStyle w:val="23977494DCEA47ACB3A0231B96F882D7"/>
          </w:pPr>
          <w:r w:rsidRPr="00F87BE0">
            <w:rPr>
              <w:rStyle w:val="PlaceholderText"/>
            </w:rPr>
            <w:t>Choose an item.</w:t>
          </w:r>
        </w:p>
      </w:docPartBody>
    </w:docPart>
    <w:docPart>
      <w:docPartPr>
        <w:name w:val="DD714440322248478BE60296EA95D6DD"/>
        <w:category>
          <w:name w:val="General"/>
          <w:gallery w:val="placeholder"/>
        </w:category>
        <w:types>
          <w:type w:val="bbPlcHdr"/>
        </w:types>
        <w:behaviors>
          <w:behavior w:val="content"/>
        </w:behaviors>
        <w:guid w:val="{B556EF40-7060-44CE-A727-7682F00331F0}"/>
      </w:docPartPr>
      <w:docPartBody>
        <w:p w:rsidR="00CB6A7E" w:rsidRDefault="00860BDB" w:rsidP="00860BDB">
          <w:pPr>
            <w:pStyle w:val="DD714440322248478BE60296EA95D6DD"/>
          </w:pPr>
          <w:r w:rsidRPr="00F87BE0">
            <w:rPr>
              <w:rStyle w:val="PlaceholderText"/>
            </w:rPr>
            <w:t>Choose an item.</w:t>
          </w:r>
        </w:p>
      </w:docPartBody>
    </w:docPart>
    <w:docPart>
      <w:docPartPr>
        <w:name w:val="CEB602119259466497E5F9A306455AE3"/>
        <w:category>
          <w:name w:val="General"/>
          <w:gallery w:val="placeholder"/>
        </w:category>
        <w:types>
          <w:type w:val="bbPlcHdr"/>
        </w:types>
        <w:behaviors>
          <w:behavior w:val="content"/>
        </w:behaviors>
        <w:guid w:val="{4F1E54D3-3DAC-4D6D-AD5A-CE3D6C7B3F22}"/>
      </w:docPartPr>
      <w:docPartBody>
        <w:p w:rsidR="00CB6A7E" w:rsidRDefault="00860BDB" w:rsidP="00860BDB">
          <w:pPr>
            <w:pStyle w:val="CEB602119259466497E5F9A306455AE3"/>
          </w:pPr>
          <w:r w:rsidRPr="00F87BE0">
            <w:rPr>
              <w:rStyle w:val="PlaceholderText"/>
            </w:rPr>
            <w:t>Choose an item.</w:t>
          </w:r>
        </w:p>
      </w:docPartBody>
    </w:docPart>
    <w:docPart>
      <w:docPartPr>
        <w:name w:val="BCC9A5A0CBFE4B7093663DE668D07A16"/>
        <w:category>
          <w:name w:val="General"/>
          <w:gallery w:val="placeholder"/>
        </w:category>
        <w:types>
          <w:type w:val="bbPlcHdr"/>
        </w:types>
        <w:behaviors>
          <w:behavior w:val="content"/>
        </w:behaviors>
        <w:guid w:val="{3F88B384-2FEF-4EC3-B331-6FBB22DA29EC}"/>
      </w:docPartPr>
      <w:docPartBody>
        <w:p w:rsidR="00CB6A7E" w:rsidRDefault="00860BDB" w:rsidP="00860BDB">
          <w:pPr>
            <w:pStyle w:val="BCC9A5A0CBFE4B7093663DE668D07A16"/>
          </w:pPr>
          <w:r w:rsidRPr="003A71FA">
            <w:rPr>
              <w:rStyle w:val="PlaceholderText"/>
            </w:rPr>
            <w:t>Choose an item.</w:t>
          </w:r>
        </w:p>
      </w:docPartBody>
    </w:docPart>
    <w:docPart>
      <w:docPartPr>
        <w:name w:val="650061CC90214F9D9F13DE5A1B3312DC"/>
        <w:category>
          <w:name w:val="General"/>
          <w:gallery w:val="placeholder"/>
        </w:category>
        <w:types>
          <w:type w:val="bbPlcHdr"/>
        </w:types>
        <w:behaviors>
          <w:behavior w:val="content"/>
        </w:behaviors>
        <w:guid w:val="{2D1D6F6A-A3A2-468F-9E88-759B66E12482}"/>
      </w:docPartPr>
      <w:docPartBody>
        <w:p w:rsidR="00CB6A7E" w:rsidRDefault="00860BDB" w:rsidP="00860BDB">
          <w:pPr>
            <w:pStyle w:val="650061CC90214F9D9F13DE5A1B3312DC"/>
          </w:pPr>
          <w:r w:rsidRPr="00F87BE0">
            <w:rPr>
              <w:rStyle w:val="PlaceholderText"/>
            </w:rPr>
            <w:t>Choose an item.</w:t>
          </w:r>
        </w:p>
      </w:docPartBody>
    </w:docPart>
    <w:docPart>
      <w:docPartPr>
        <w:name w:val="CAA092652DCB4D05AFB62790167FD944"/>
        <w:category>
          <w:name w:val="General"/>
          <w:gallery w:val="placeholder"/>
        </w:category>
        <w:types>
          <w:type w:val="bbPlcHdr"/>
        </w:types>
        <w:behaviors>
          <w:behavior w:val="content"/>
        </w:behaviors>
        <w:guid w:val="{94403FA9-C34C-4F93-9F71-F1B4B395A6FA}"/>
      </w:docPartPr>
      <w:docPartBody>
        <w:p w:rsidR="00CB6A7E" w:rsidRDefault="00860BDB" w:rsidP="00860BDB">
          <w:pPr>
            <w:pStyle w:val="CAA092652DCB4D05AFB62790167FD944"/>
          </w:pPr>
          <w:r w:rsidRPr="00F87BE0">
            <w:rPr>
              <w:rStyle w:val="PlaceholderText"/>
            </w:rPr>
            <w:t>Choose an item.</w:t>
          </w:r>
        </w:p>
      </w:docPartBody>
    </w:docPart>
    <w:docPart>
      <w:docPartPr>
        <w:name w:val="90CF30663B3A495FBCB1402F760B21E7"/>
        <w:category>
          <w:name w:val="General"/>
          <w:gallery w:val="placeholder"/>
        </w:category>
        <w:types>
          <w:type w:val="bbPlcHdr"/>
        </w:types>
        <w:behaviors>
          <w:behavior w:val="content"/>
        </w:behaviors>
        <w:guid w:val="{CB0D7C63-6651-4D67-8C26-6F4371F25B31}"/>
      </w:docPartPr>
      <w:docPartBody>
        <w:p w:rsidR="00CB6A7E" w:rsidRDefault="00860BDB" w:rsidP="00860BDB">
          <w:pPr>
            <w:pStyle w:val="90CF30663B3A495FBCB1402F760B21E7"/>
          </w:pPr>
          <w:r w:rsidRPr="003A71FA">
            <w:rPr>
              <w:rStyle w:val="PlaceholderText"/>
            </w:rPr>
            <w:t>Choose an item.</w:t>
          </w:r>
        </w:p>
      </w:docPartBody>
    </w:docPart>
    <w:docPart>
      <w:docPartPr>
        <w:name w:val="0596208E23D347EBBCE08B9C6EE265EA"/>
        <w:category>
          <w:name w:val="General"/>
          <w:gallery w:val="placeholder"/>
        </w:category>
        <w:types>
          <w:type w:val="bbPlcHdr"/>
        </w:types>
        <w:behaviors>
          <w:behavior w:val="content"/>
        </w:behaviors>
        <w:guid w:val="{E7A78781-D338-42DC-8770-3242181C9CF1}"/>
      </w:docPartPr>
      <w:docPartBody>
        <w:p w:rsidR="00CB6A7E" w:rsidRDefault="00860BDB" w:rsidP="00860BDB">
          <w:pPr>
            <w:pStyle w:val="0596208E23D347EBBCE08B9C6EE265EA"/>
          </w:pPr>
          <w:r w:rsidRPr="00F87BE0">
            <w:rPr>
              <w:rStyle w:val="PlaceholderText"/>
            </w:rPr>
            <w:t>Choose an item.</w:t>
          </w:r>
        </w:p>
      </w:docPartBody>
    </w:docPart>
    <w:docPart>
      <w:docPartPr>
        <w:name w:val="EAC025AFBD0F4B9487384EED530E4036"/>
        <w:category>
          <w:name w:val="General"/>
          <w:gallery w:val="placeholder"/>
        </w:category>
        <w:types>
          <w:type w:val="bbPlcHdr"/>
        </w:types>
        <w:behaviors>
          <w:behavior w:val="content"/>
        </w:behaviors>
        <w:guid w:val="{C3B7768B-B202-44CB-8FB9-59C20139DEFE}"/>
      </w:docPartPr>
      <w:docPartBody>
        <w:p w:rsidR="00CB6A7E" w:rsidRDefault="00860BDB" w:rsidP="00860BDB">
          <w:pPr>
            <w:pStyle w:val="EAC025AFBD0F4B9487384EED530E4036"/>
          </w:pPr>
          <w:r w:rsidRPr="00F87BE0">
            <w:rPr>
              <w:rStyle w:val="PlaceholderText"/>
            </w:rPr>
            <w:t>Choose an item.</w:t>
          </w:r>
        </w:p>
      </w:docPartBody>
    </w:docPart>
    <w:docPart>
      <w:docPartPr>
        <w:name w:val="F4C8D92EFC6E4B1E8DBD55DA668111D6"/>
        <w:category>
          <w:name w:val="General"/>
          <w:gallery w:val="placeholder"/>
        </w:category>
        <w:types>
          <w:type w:val="bbPlcHdr"/>
        </w:types>
        <w:behaviors>
          <w:behavior w:val="content"/>
        </w:behaviors>
        <w:guid w:val="{3512D081-2063-480F-83C1-BCD994D6640C}"/>
      </w:docPartPr>
      <w:docPartBody>
        <w:p w:rsidR="00CB6A7E" w:rsidRDefault="00860BDB" w:rsidP="00860BDB">
          <w:pPr>
            <w:pStyle w:val="F4C8D92EFC6E4B1E8DBD55DA668111D6"/>
          </w:pPr>
          <w:r w:rsidRPr="003A71FA">
            <w:rPr>
              <w:rStyle w:val="PlaceholderText"/>
            </w:rPr>
            <w:t>Choose an item.</w:t>
          </w:r>
        </w:p>
      </w:docPartBody>
    </w:docPart>
    <w:docPart>
      <w:docPartPr>
        <w:name w:val="D20DC0A674D3473CA6A42317FF84A740"/>
        <w:category>
          <w:name w:val="General"/>
          <w:gallery w:val="placeholder"/>
        </w:category>
        <w:types>
          <w:type w:val="bbPlcHdr"/>
        </w:types>
        <w:behaviors>
          <w:behavior w:val="content"/>
        </w:behaviors>
        <w:guid w:val="{9EF75696-CB70-4122-A4C4-5134340D772D}"/>
      </w:docPartPr>
      <w:docPartBody>
        <w:p w:rsidR="00CB6A7E" w:rsidRDefault="00860BDB" w:rsidP="00860BDB">
          <w:pPr>
            <w:pStyle w:val="D20DC0A674D3473CA6A42317FF84A740"/>
          </w:pPr>
          <w:r w:rsidRPr="00F87BE0">
            <w:rPr>
              <w:rStyle w:val="PlaceholderText"/>
            </w:rPr>
            <w:t>Choose an item.</w:t>
          </w:r>
        </w:p>
      </w:docPartBody>
    </w:docPart>
    <w:docPart>
      <w:docPartPr>
        <w:name w:val="CB17D39BE6B1466DA19BF2742C1F3955"/>
        <w:category>
          <w:name w:val="General"/>
          <w:gallery w:val="placeholder"/>
        </w:category>
        <w:types>
          <w:type w:val="bbPlcHdr"/>
        </w:types>
        <w:behaviors>
          <w:behavior w:val="content"/>
        </w:behaviors>
        <w:guid w:val="{D3DE7BCF-33ED-445B-926A-4556024ADB8F}"/>
      </w:docPartPr>
      <w:docPartBody>
        <w:p w:rsidR="00CB6A7E" w:rsidRDefault="00860BDB" w:rsidP="00860BDB">
          <w:pPr>
            <w:pStyle w:val="CB17D39BE6B1466DA19BF2742C1F3955"/>
          </w:pPr>
          <w:r w:rsidRPr="00F87BE0">
            <w:rPr>
              <w:rStyle w:val="PlaceholderText"/>
            </w:rPr>
            <w:t>Choose an item.</w:t>
          </w:r>
        </w:p>
      </w:docPartBody>
    </w:docPart>
    <w:docPart>
      <w:docPartPr>
        <w:name w:val="70E4196624804854AC8EB3AEFF1C9B26"/>
        <w:category>
          <w:name w:val="General"/>
          <w:gallery w:val="placeholder"/>
        </w:category>
        <w:types>
          <w:type w:val="bbPlcHdr"/>
        </w:types>
        <w:behaviors>
          <w:behavior w:val="content"/>
        </w:behaviors>
        <w:guid w:val="{C91A0EE8-02B5-431A-988C-BF8CE65C741C}"/>
      </w:docPartPr>
      <w:docPartBody>
        <w:p w:rsidR="00CB6A7E" w:rsidRDefault="00860BDB" w:rsidP="00860BDB">
          <w:pPr>
            <w:pStyle w:val="70E4196624804854AC8EB3AEFF1C9B26"/>
          </w:pPr>
          <w:r w:rsidRPr="003A71FA">
            <w:rPr>
              <w:rStyle w:val="PlaceholderText"/>
            </w:rPr>
            <w:t>Choose an item.</w:t>
          </w:r>
        </w:p>
      </w:docPartBody>
    </w:docPart>
    <w:docPart>
      <w:docPartPr>
        <w:name w:val="BCC4B1DDF7AC425E8853F3A1CEE04084"/>
        <w:category>
          <w:name w:val="General"/>
          <w:gallery w:val="placeholder"/>
        </w:category>
        <w:types>
          <w:type w:val="bbPlcHdr"/>
        </w:types>
        <w:behaviors>
          <w:behavior w:val="content"/>
        </w:behaviors>
        <w:guid w:val="{01BF2923-B315-4D25-9EA1-8E8126035B7E}"/>
      </w:docPartPr>
      <w:docPartBody>
        <w:p w:rsidR="00CB6A7E" w:rsidRDefault="00860BDB" w:rsidP="00860BDB">
          <w:pPr>
            <w:pStyle w:val="BCC4B1DDF7AC425E8853F3A1CEE04084"/>
          </w:pPr>
          <w:r w:rsidRPr="00F87BE0">
            <w:rPr>
              <w:rStyle w:val="PlaceholderText"/>
            </w:rPr>
            <w:t>Choose an item.</w:t>
          </w:r>
        </w:p>
      </w:docPartBody>
    </w:docPart>
    <w:docPart>
      <w:docPartPr>
        <w:name w:val="17BFEAF13BEA4E12B6BEE82DE5CB4CB3"/>
        <w:category>
          <w:name w:val="General"/>
          <w:gallery w:val="placeholder"/>
        </w:category>
        <w:types>
          <w:type w:val="bbPlcHdr"/>
        </w:types>
        <w:behaviors>
          <w:behavior w:val="content"/>
        </w:behaviors>
        <w:guid w:val="{AF60206E-FB00-4560-84EA-D58CC78516D6}"/>
      </w:docPartPr>
      <w:docPartBody>
        <w:p w:rsidR="00CB6A7E" w:rsidRDefault="00860BDB" w:rsidP="00860BDB">
          <w:pPr>
            <w:pStyle w:val="17BFEAF13BEA4E12B6BEE82DE5CB4CB3"/>
          </w:pPr>
          <w:r w:rsidRPr="00F87BE0">
            <w:rPr>
              <w:rStyle w:val="PlaceholderText"/>
            </w:rPr>
            <w:t>Choose an item.</w:t>
          </w:r>
        </w:p>
      </w:docPartBody>
    </w:docPart>
    <w:docPart>
      <w:docPartPr>
        <w:name w:val="AB6F423C09484C788AEB140BDA9AD626"/>
        <w:category>
          <w:name w:val="General"/>
          <w:gallery w:val="placeholder"/>
        </w:category>
        <w:types>
          <w:type w:val="bbPlcHdr"/>
        </w:types>
        <w:behaviors>
          <w:behavior w:val="content"/>
        </w:behaviors>
        <w:guid w:val="{DB7D4241-D831-434E-B2CB-4CBFAABCD337}"/>
      </w:docPartPr>
      <w:docPartBody>
        <w:p w:rsidR="00CB6A7E" w:rsidRDefault="00860BDB" w:rsidP="00860BDB">
          <w:pPr>
            <w:pStyle w:val="AB6F423C09484C788AEB140BDA9AD626"/>
          </w:pPr>
          <w:r w:rsidRPr="003A71FA">
            <w:rPr>
              <w:rStyle w:val="PlaceholderText"/>
            </w:rPr>
            <w:t>Choose an item.</w:t>
          </w:r>
        </w:p>
      </w:docPartBody>
    </w:docPart>
    <w:docPart>
      <w:docPartPr>
        <w:name w:val="C5B429DC2D1A4A18974A2BDD356F96B8"/>
        <w:category>
          <w:name w:val="General"/>
          <w:gallery w:val="placeholder"/>
        </w:category>
        <w:types>
          <w:type w:val="bbPlcHdr"/>
        </w:types>
        <w:behaviors>
          <w:behavior w:val="content"/>
        </w:behaviors>
        <w:guid w:val="{CC9D1D88-B24A-4616-8789-D276B6FCDD3C}"/>
      </w:docPartPr>
      <w:docPartBody>
        <w:p w:rsidR="00CB6A7E" w:rsidRDefault="00860BDB" w:rsidP="00860BDB">
          <w:pPr>
            <w:pStyle w:val="C5B429DC2D1A4A18974A2BDD356F96B8"/>
          </w:pPr>
          <w:r w:rsidRPr="00F87BE0">
            <w:rPr>
              <w:rStyle w:val="PlaceholderText"/>
            </w:rPr>
            <w:t>Choose an item.</w:t>
          </w:r>
        </w:p>
      </w:docPartBody>
    </w:docPart>
    <w:docPart>
      <w:docPartPr>
        <w:name w:val="F8025BFB484D458582433186656C8DA7"/>
        <w:category>
          <w:name w:val="General"/>
          <w:gallery w:val="placeholder"/>
        </w:category>
        <w:types>
          <w:type w:val="bbPlcHdr"/>
        </w:types>
        <w:behaviors>
          <w:behavior w:val="content"/>
        </w:behaviors>
        <w:guid w:val="{E0381B29-F883-40E7-BAC1-6B5C8DD6745D}"/>
      </w:docPartPr>
      <w:docPartBody>
        <w:p w:rsidR="00CB6A7E" w:rsidRDefault="00860BDB" w:rsidP="00860BDB">
          <w:pPr>
            <w:pStyle w:val="F8025BFB484D458582433186656C8DA7"/>
          </w:pPr>
          <w:r w:rsidRPr="00F87BE0">
            <w:rPr>
              <w:rStyle w:val="PlaceholderText"/>
            </w:rPr>
            <w:t>Choose an item.</w:t>
          </w:r>
        </w:p>
      </w:docPartBody>
    </w:docPart>
    <w:docPart>
      <w:docPartPr>
        <w:name w:val="47B74307D5E94758BC170F873898CB05"/>
        <w:category>
          <w:name w:val="General"/>
          <w:gallery w:val="placeholder"/>
        </w:category>
        <w:types>
          <w:type w:val="bbPlcHdr"/>
        </w:types>
        <w:behaviors>
          <w:behavior w:val="content"/>
        </w:behaviors>
        <w:guid w:val="{A02F6FE2-E7BC-4844-99D6-ADBD278176BE}"/>
      </w:docPartPr>
      <w:docPartBody>
        <w:p w:rsidR="00CB6A7E" w:rsidRDefault="00860BDB" w:rsidP="00860BDB">
          <w:pPr>
            <w:pStyle w:val="47B74307D5E94758BC170F873898CB05"/>
          </w:pPr>
          <w:r w:rsidRPr="00F87BE0">
            <w:rPr>
              <w:rStyle w:val="PlaceholderText"/>
            </w:rPr>
            <w:t>Choose an item.</w:t>
          </w:r>
        </w:p>
      </w:docPartBody>
    </w:docPart>
    <w:docPart>
      <w:docPartPr>
        <w:name w:val="9A03C0B8C7434A1E9506B03381C01469"/>
        <w:category>
          <w:name w:val="General"/>
          <w:gallery w:val="placeholder"/>
        </w:category>
        <w:types>
          <w:type w:val="bbPlcHdr"/>
        </w:types>
        <w:behaviors>
          <w:behavior w:val="content"/>
        </w:behaviors>
        <w:guid w:val="{DF9215C1-A377-4E68-9E92-DBBF60E067A0}"/>
      </w:docPartPr>
      <w:docPartBody>
        <w:p w:rsidR="00CB6A7E" w:rsidRDefault="00860BDB" w:rsidP="00860BDB">
          <w:pPr>
            <w:pStyle w:val="9A03C0B8C7434A1E9506B03381C01469"/>
          </w:pPr>
          <w:r w:rsidRPr="003A71FA">
            <w:rPr>
              <w:rStyle w:val="PlaceholderText"/>
            </w:rPr>
            <w:t>Choose an item.</w:t>
          </w:r>
        </w:p>
      </w:docPartBody>
    </w:docPart>
    <w:docPart>
      <w:docPartPr>
        <w:name w:val="E2CE4E7FEA9D46ECB125E77121864143"/>
        <w:category>
          <w:name w:val="General"/>
          <w:gallery w:val="placeholder"/>
        </w:category>
        <w:types>
          <w:type w:val="bbPlcHdr"/>
        </w:types>
        <w:behaviors>
          <w:behavior w:val="content"/>
        </w:behaviors>
        <w:guid w:val="{43586F94-CEBC-46A0-A603-294D03D2C29A}"/>
      </w:docPartPr>
      <w:docPartBody>
        <w:p w:rsidR="00CB6A7E" w:rsidRDefault="00860BDB" w:rsidP="00860BDB">
          <w:pPr>
            <w:pStyle w:val="E2CE4E7FEA9D46ECB125E77121864143"/>
          </w:pPr>
          <w:r w:rsidRPr="00F87BE0">
            <w:rPr>
              <w:rStyle w:val="PlaceholderText"/>
            </w:rPr>
            <w:t>Choose an item.</w:t>
          </w:r>
        </w:p>
      </w:docPartBody>
    </w:docPart>
    <w:docPart>
      <w:docPartPr>
        <w:name w:val="FC52535C18D1488380FAF12F5471E908"/>
        <w:category>
          <w:name w:val="General"/>
          <w:gallery w:val="placeholder"/>
        </w:category>
        <w:types>
          <w:type w:val="bbPlcHdr"/>
        </w:types>
        <w:behaviors>
          <w:behavior w:val="content"/>
        </w:behaviors>
        <w:guid w:val="{A802BFF9-1931-4803-A385-4EC6F13D5CA9}"/>
      </w:docPartPr>
      <w:docPartBody>
        <w:p w:rsidR="00CB6A7E" w:rsidRDefault="00860BDB" w:rsidP="00860BDB">
          <w:pPr>
            <w:pStyle w:val="FC52535C18D1488380FAF12F5471E908"/>
          </w:pPr>
          <w:r w:rsidRPr="00F87BE0">
            <w:rPr>
              <w:rStyle w:val="PlaceholderText"/>
            </w:rPr>
            <w:t>Choose an item.</w:t>
          </w:r>
        </w:p>
      </w:docPartBody>
    </w:docPart>
    <w:docPart>
      <w:docPartPr>
        <w:name w:val="6C96E36348F9451683D6E6A4B5D28CE7"/>
        <w:category>
          <w:name w:val="General"/>
          <w:gallery w:val="placeholder"/>
        </w:category>
        <w:types>
          <w:type w:val="bbPlcHdr"/>
        </w:types>
        <w:behaviors>
          <w:behavior w:val="content"/>
        </w:behaviors>
        <w:guid w:val="{1EF6C6D6-E31A-440A-B925-929B46ACC6FB}"/>
      </w:docPartPr>
      <w:docPartBody>
        <w:p w:rsidR="00CB6A7E" w:rsidRDefault="00860BDB" w:rsidP="00860BDB">
          <w:pPr>
            <w:pStyle w:val="6C96E36348F9451683D6E6A4B5D28CE7"/>
          </w:pPr>
          <w:r w:rsidRPr="00F87BE0">
            <w:rPr>
              <w:rStyle w:val="PlaceholderText"/>
            </w:rPr>
            <w:t>Choose an item.</w:t>
          </w:r>
        </w:p>
      </w:docPartBody>
    </w:docPart>
    <w:docPart>
      <w:docPartPr>
        <w:name w:val="BC8501465043498ABE5440791FAAFC03"/>
        <w:category>
          <w:name w:val="General"/>
          <w:gallery w:val="placeholder"/>
        </w:category>
        <w:types>
          <w:type w:val="bbPlcHdr"/>
        </w:types>
        <w:behaviors>
          <w:behavior w:val="content"/>
        </w:behaviors>
        <w:guid w:val="{2C1E83AD-BD4B-4C2C-B6F4-9EF68C8CDF2C}"/>
      </w:docPartPr>
      <w:docPartBody>
        <w:p w:rsidR="00CB6A7E" w:rsidRDefault="00860BDB" w:rsidP="00860BDB">
          <w:pPr>
            <w:pStyle w:val="BC8501465043498ABE5440791FAAFC03"/>
          </w:pPr>
          <w:r w:rsidRPr="003A71FA">
            <w:rPr>
              <w:rStyle w:val="PlaceholderText"/>
            </w:rPr>
            <w:t>Choose an item.</w:t>
          </w:r>
        </w:p>
      </w:docPartBody>
    </w:docPart>
    <w:docPart>
      <w:docPartPr>
        <w:name w:val="47AD7F2B02174B94AA30D4E59BAB77DA"/>
        <w:category>
          <w:name w:val="General"/>
          <w:gallery w:val="placeholder"/>
        </w:category>
        <w:types>
          <w:type w:val="bbPlcHdr"/>
        </w:types>
        <w:behaviors>
          <w:behavior w:val="content"/>
        </w:behaviors>
        <w:guid w:val="{1DD3C2CD-7C3B-44D7-BB32-A328EA2F2719}"/>
      </w:docPartPr>
      <w:docPartBody>
        <w:p w:rsidR="00CB6A7E" w:rsidRDefault="00860BDB" w:rsidP="00860BDB">
          <w:pPr>
            <w:pStyle w:val="47AD7F2B02174B94AA30D4E59BAB77DA"/>
          </w:pPr>
          <w:r w:rsidRPr="00F87BE0">
            <w:rPr>
              <w:rStyle w:val="PlaceholderText"/>
            </w:rPr>
            <w:t>Choose an item.</w:t>
          </w:r>
        </w:p>
      </w:docPartBody>
    </w:docPart>
    <w:docPart>
      <w:docPartPr>
        <w:name w:val="DBB5E424E9F047A7BAC02254E1D1601A"/>
        <w:category>
          <w:name w:val="General"/>
          <w:gallery w:val="placeholder"/>
        </w:category>
        <w:types>
          <w:type w:val="bbPlcHdr"/>
        </w:types>
        <w:behaviors>
          <w:behavior w:val="content"/>
        </w:behaviors>
        <w:guid w:val="{B01AE516-2050-4E64-9241-2DDC52EBCB6F}"/>
      </w:docPartPr>
      <w:docPartBody>
        <w:p w:rsidR="00CB6A7E" w:rsidRDefault="00860BDB" w:rsidP="00860BDB">
          <w:pPr>
            <w:pStyle w:val="DBB5E424E9F047A7BAC02254E1D1601A"/>
          </w:pPr>
          <w:r w:rsidRPr="00F87BE0">
            <w:rPr>
              <w:rStyle w:val="PlaceholderText"/>
            </w:rPr>
            <w:t>Choose an item.</w:t>
          </w:r>
        </w:p>
      </w:docPartBody>
    </w:docPart>
    <w:docPart>
      <w:docPartPr>
        <w:name w:val="F17261EC69C243B58EAFC0685E3532A1"/>
        <w:category>
          <w:name w:val="General"/>
          <w:gallery w:val="placeholder"/>
        </w:category>
        <w:types>
          <w:type w:val="bbPlcHdr"/>
        </w:types>
        <w:behaviors>
          <w:behavior w:val="content"/>
        </w:behaviors>
        <w:guid w:val="{C6D03C93-993C-4ABA-BEC2-0BA5DB5A257B}"/>
      </w:docPartPr>
      <w:docPartBody>
        <w:p w:rsidR="00CB6A7E" w:rsidRDefault="00860BDB" w:rsidP="00860BDB">
          <w:pPr>
            <w:pStyle w:val="F17261EC69C243B58EAFC0685E3532A1"/>
          </w:pPr>
          <w:r w:rsidRPr="00F87BE0">
            <w:rPr>
              <w:rStyle w:val="PlaceholderText"/>
            </w:rPr>
            <w:t>Choose an item.</w:t>
          </w:r>
        </w:p>
      </w:docPartBody>
    </w:docPart>
    <w:docPart>
      <w:docPartPr>
        <w:name w:val="32DF197DC8DB43DDB9353F80C9221620"/>
        <w:category>
          <w:name w:val="General"/>
          <w:gallery w:val="placeholder"/>
        </w:category>
        <w:types>
          <w:type w:val="bbPlcHdr"/>
        </w:types>
        <w:behaviors>
          <w:behavior w:val="content"/>
        </w:behaviors>
        <w:guid w:val="{B77461E7-9902-4C69-BF46-0A335B3E3CED}"/>
      </w:docPartPr>
      <w:docPartBody>
        <w:p w:rsidR="00CB6A7E" w:rsidRDefault="00860BDB" w:rsidP="00860BDB">
          <w:pPr>
            <w:pStyle w:val="32DF197DC8DB43DDB9353F80C9221620"/>
          </w:pPr>
          <w:r w:rsidRPr="003A71FA">
            <w:rPr>
              <w:rStyle w:val="PlaceholderText"/>
            </w:rPr>
            <w:t>Choose an item.</w:t>
          </w:r>
        </w:p>
      </w:docPartBody>
    </w:docPart>
    <w:docPart>
      <w:docPartPr>
        <w:name w:val="D92D8C48FFE2464A97DD41A1FC37401F"/>
        <w:category>
          <w:name w:val="General"/>
          <w:gallery w:val="placeholder"/>
        </w:category>
        <w:types>
          <w:type w:val="bbPlcHdr"/>
        </w:types>
        <w:behaviors>
          <w:behavior w:val="content"/>
        </w:behaviors>
        <w:guid w:val="{D1853E61-26D1-4B37-B96F-48B33D4A6FCF}"/>
      </w:docPartPr>
      <w:docPartBody>
        <w:p w:rsidR="00CB6A7E" w:rsidRDefault="00860BDB" w:rsidP="00860BDB">
          <w:pPr>
            <w:pStyle w:val="D92D8C48FFE2464A97DD41A1FC37401F"/>
          </w:pPr>
          <w:r w:rsidRPr="00F87BE0">
            <w:rPr>
              <w:rStyle w:val="PlaceholderText"/>
            </w:rPr>
            <w:t>Choose an item.</w:t>
          </w:r>
        </w:p>
      </w:docPartBody>
    </w:docPart>
    <w:docPart>
      <w:docPartPr>
        <w:name w:val="A69451333B544C3BBBA65227BB52244C"/>
        <w:category>
          <w:name w:val="General"/>
          <w:gallery w:val="placeholder"/>
        </w:category>
        <w:types>
          <w:type w:val="bbPlcHdr"/>
        </w:types>
        <w:behaviors>
          <w:behavior w:val="content"/>
        </w:behaviors>
        <w:guid w:val="{14002A8B-AB1C-440E-9C0E-7F0779062523}"/>
      </w:docPartPr>
      <w:docPartBody>
        <w:p w:rsidR="00CB6A7E" w:rsidRDefault="00860BDB" w:rsidP="00860BDB">
          <w:pPr>
            <w:pStyle w:val="A69451333B544C3BBBA65227BB52244C"/>
          </w:pPr>
          <w:r w:rsidRPr="00F87BE0">
            <w:rPr>
              <w:rStyle w:val="PlaceholderText"/>
            </w:rPr>
            <w:t>Choose an item.</w:t>
          </w:r>
        </w:p>
      </w:docPartBody>
    </w:docPart>
    <w:docPart>
      <w:docPartPr>
        <w:name w:val="823DDC47C9694DAE9FF87B7BFE4B40D9"/>
        <w:category>
          <w:name w:val="General"/>
          <w:gallery w:val="placeholder"/>
        </w:category>
        <w:types>
          <w:type w:val="bbPlcHdr"/>
        </w:types>
        <w:behaviors>
          <w:behavior w:val="content"/>
        </w:behaviors>
        <w:guid w:val="{CE563381-5369-468E-8CC6-3F37E35D30B2}"/>
      </w:docPartPr>
      <w:docPartBody>
        <w:p w:rsidR="00CB6A7E" w:rsidRDefault="00860BDB" w:rsidP="00860BDB">
          <w:pPr>
            <w:pStyle w:val="823DDC47C9694DAE9FF87B7BFE4B40D9"/>
          </w:pPr>
          <w:r w:rsidRPr="00F87BE0">
            <w:rPr>
              <w:rStyle w:val="PlaceholderText"/>
            </w:rPr>
            <w:t>Choose an item.</w:t>
          </w:r>
        </w:p>
      </w:docPartBody>
    </w:docPart>
    <w:docPart>
      <w:docPartPr>
        <w:name w:val="BF149879CA1E4F69BD1551E62E01EB25"/>
        <w:category>
          <w:name w:val="General"/>
          <w:gallery w:val="placeholder"/>
        </w:category>
        <w:types>
          <w:type w:val="bbPlcHdr"/>
        </w:types>
        <w:behaviors>
          <w:behavior w:val="content"/>
        </w:behaviors>
        <w:guid w:val="{2C4A0FA6-8AE0-4311-9522-665CD52C7916}"/>
      </w:docPartPr>
      <w:docPartBody>
        <w:p w:rsidR="00CB6A7E" w:rsidRDefault="00860BDB" w:rsidP="00860BDB">
          <w:pPr>
            <w:pStyle w:val="BF149879CA1E4F69BD1551E62E01EB25"/>
          </w:pPr>
          <w:r w:rsidRPr="003A71FA">
            <w:rPr>
              <w:rStyle w:val="PlaceholderText"/>
            </w:rPr>
            <w:t>Choose an item.</w:t>
          </w:r>
        </w:p>
      </w:docPartBody>
    </w:docPart>
    <w:docPart>
      <w:docPartPr>
        <w:name w:val="BFF12FE484B14770A8D3E1CA6CC2BDC2"/>
        <w:category>
          <w:name w:val="General"/>
          <w:gallery w:val="placeholder"/>
        </w:category>
        <w:types>
          <w:type w:val="bbPlcHdr"/>
        </w:types>
        <w:behaviors>
          <w:behavior w:val="content"/>
        </w:behaviors>
        <w:guid w:val="{E0589647-468B-4A12-B55F-56DB51F9429B}"/>
      </w:docPartPr>
      <w:docPartBody>
        <w:p w:rsidR="00CB6A7E" w:rsidRDefault="00860BDB" w:rsidP="00860BDB">
          <w:pPr>
            <w:pStyle w:val="BFF12FE484B14770A8D3E1CA6CC2BDC2"/>
          </w:pPr>
          <w:r w:rsidRPr="00F87BE0">
            <w:rPr>
              <w:rStyle w:val="PlaceholderText"/>
            </w:rPr>
            <w:t>Choose an item.</w:t>
          </w:r>
        </w:p>
      </w:docPartBody>
    </w:docPart>
    <w:docPart>
      <w:docPartPr>
        <w:name w:val="ED0EC0723F7E4DE6AF48E762F1E35927"/>
        <w:category>
          <w:name w:val="General"/>
          <w:gallery w:val="placeholder"/>
        </w:category>
        <w:types>
          <w:type w:val="bbPlcHdr"/>
        </w:types>
        <w:behaviors>
          <w:behavior w:val="content"/>
        </w:behaviors>
        <w:guid w:val="{1ABCBC44-487C-46CB-94CE-8E573C5FA57C}"/>
      </w:docPartPr>
      <w:docPartBody>
        <w:p w:rsidR="00CB6A7E" w:rsidRDefault="00860BDB" w:rsidP="00860BDB">
          <w:pPr>
            <w:pStyle w:val="ED0EC0723F7E4DE6AF48E762F1E35927"/>
          </w:pPr>
          <w:r w:rsidRPr="00F87BE0">
            <w:rPr>
              <w:rStyle w:val="PlaceholderText"/>
            </w:rPr>
            <w:t>Choose an item.</w:t>
          </w:r>
        </w:p>
      </w:docPartBody>
    </w:docPart>
    <w:docPart>
      <w:docPartPr>
        <w:name w:val="2581CDAEC4E94FF4BB89152376F9E353"/>
        <w:category>
          <w:name w:val="General"/>
          <w:gallery w:val="placeholder"/>
        </w:category>
        <w:types>
          <w:type w:val="bbPlcHdr"/>
        </w:types>
        <w:behaviors>
          <w:behavior w:val="content"/>
        </w:behaviors>
        <w:guid w:val="{C9401A81-3D1D-4F63-B750-42C29C8ABE62}"/>
      </w:docPartPr>
      <w:docPartBody>
        <w:p w:rsidR="00CB6A7E" w:rsidRDefault="00860BDB" w:rsidP="00860BDB">
          <w:pPr>
            <w:pStyle w:val="2581CDAEC4E94FF4BB89152376F9E353"/>
          </w:pPr>
          <w:r w:rsidRPr="00F87BE0">
            <w:rPr>
              <w:rStyle w:val="PlaceholderText"/>
            </w:rPr>
            <w:t>Choose an item.</w:t>
          </w:r>
        </w:p>
      </w:docPartBody>
    </w:docPart>
    <w:docPart>
      <w:docPartPr>
        <w:name w:val="C2672CF8F06140DA92A71A132CF56F15"/>
        <w:category>
          <w:name w:val="General"/>
          <w:gallery w:val="placeholder"/>
        </w:category>
        <w:types>
          <w:type w:val="bbPlcHdr"/>
        </w:types>
        <w:behaviors>
          <w:behavior w:val="content"/>
        </w:behaviors>
        <w:guid w:val="{FBA26828-EA50-454D-B0D5-81B921A44F36}"/>
      </w:docPartPr>
      <w:docPartBody>
        <w:p w:rsidR="00CB6A7E" w:rsidRDefault="00860BDB" w:rsidP="00860BDB">
          <w:pPr>
            <w:pStyle w:val="C2672CF8F06140DA92A71A132CF56F15"/>
          </w:pPr>
          <w:r w:rsidRPr="003A71FA">
            <w:rPr>
              <w:rStyle w:val="PlaceholderText"/>
            </w:rPr>
            <w:t>Choose an item.</w:t>
          </w:r>
        </w:p>
      </w:docPartBody>
    </w:docPart>
    <w:docPart>
      <w:docPartPr>
        <w:name w:val="4FD350BD13224BDDABCBC577BC5DACE6"/>
        <w:category>
          <w:name w:val="General"/>
          <w:gallery w:val="placeholder"/>
        </w:category>
        <w:types>
          <w:type w:val="bbPlcHdr"/>
        </w:types>
        <w:behaviors>
          <w:behavior w:val="content"/>
        </w:behaviors>
        <w:guid w:val="{325DD675-F9F7-464F-AFB7-84E9D38C750B}"/>
      </w:docPartPr>
      <w:docPartBody>
        <w:p w:rsidR="00CB6A7E" w:rsidRDefault="00860BDB" w:rsidP="00860BDB">
          <w:pPr>
            <w:pStyle w:val="4FD350BD13224BDDABCBC577BC5DACE6"/>
          </w:pPr>
          <w:r w:rsidRPr="00F87BE0">
            <w:rPr>
              <w:rStyle w:val="PlaceholderText"/>
            </w:rPr>
            <w:t>Choose an item.</w:t>
          </w:r>
        </w:p>
      </w:docPartBody>
    </w:docPart>
    <w:docPart>
      <w:docPartPr>
        <w:name w:val="0892F134A81F43DAA2B423D4860BE944"/>
        <w:category>
          <w:name w:val="General"/>
          <w:gallery w:val="placeholder"/>
        </w:category>
        <w:types>
          <w:type w:val="bbPlcHdr"/>
        </w:types>
        <w:behaviors>
          <w:behavior w:val="content"/>
        </w:behaviors>
        <w:guid w:val="{B2637085-2C36-4EC9-943D-4F2E8261503C}"/>
      </w:docPartPr>
      <w:docPartBody>
        <w:p w:rsidR="00CB6A7E" w:rsidRDefault="00860BDB" w:rsidP="00860BDB">
          <w:pPr>
            <w:pStyle w:val="0892F134A81F43DAA2B423D4860BE944"/>
          </w:pPr>
          <w:r w:rsidRPr="00F87BE0">
            <w:rPr>
              <w:rStyle w:val="PlaceholderText"/>
            </w:rPr>
            <w:t>Choose an item.</w:t>
          </w:r>
        </w:p>
      </w:docPartBody>
    </w:docPart>
    <w:docPart>
      <w:docPartPr>
        <w:name w:val="DDF0F6F87EBF48B39CBB9815979A1128"/>
        <w:category>
          <w:name w:val="General"/>
          <w:gallery w:val="placeholder"/>
        </w:category>
        <w:types>
          <w:type w:val="bbPlcHdr"/>
        </w:types>
        <w:behaviors>
          <w:behavior w:val="content"/>
        </w:behaviors>
        <w:guid w:val="{3D774479-EF22-4536-B42F-0BC41F254716}"/>
      </w:docPartPr>
      <w:docPartBody>
        <w:p w:rsidR="00CB6A7E" w:rsidRDefault="00860BDB" w:rsidP="00860BDB">
          <w:pPr>
            <w:pStyle w:val="DDF0F6F87EBF48B39CBB9815979A1128"/>
          </w:pPr>
          <w:r w:rsidRPr="00F87BE0">
            <w:rPr>
              <w:rStyle w:val="PlaceholderText"/>
            </w:rPr>
            <w:t>Choose an item.</w:t>
          </w:r>
        </w:p>
      </w:docPartBody>
    </w:docPart>
    <w:docPart>
      <w:docPartPr>
        <w:name w:val="43964C81BB9547A0BE9BBFC8A4143B0B"/>
        <w:category>
          <w:name w:val="General"/>
          <w:gallery w:val="placeholder"/>
        </w:category>
        <w:types>
          <w:type w:val="bbPlcHdr"/>
        </w:types>
        <w:behaviors>
          <w:behavior w:val="content"/>
        </w:behaviors>
        <w:guid w:val="{C38B4F75-BE90-43AE-84DE-3FD16118A1B6}"/>
      </w:docPartPr>
      <w:docPartBody>
        <w:p w:rsidR="00CB6A7E" w:rsidRDefault="00860BDB" w:rsidP="00860BDB">
          <w:pPr>
            <w:pStyle w:val="43964C81BB9547A0BE9BBFC8A4143B0B"/>
          </w:pPr>
          <w:r w:rsidRPr="003A71FA">
            <w:rPr>
              <w:rStyle w:val="PlaceholderText"/>
            </w:rPr>
            <w:t>Choose an item.</w:t>
          </w:r>
        </w:p>
      </w:docPartBody>
    </w:docPart>
    <w:docPart>
      <w:docPartPr>
        <w:name w:val="D5AEB50ED18D4F4E97D9A5A7154E5BCD"/>
        <w:category>
          <w:name w:val="General"/>
          <w:gallery w:val="placeholder"/>
        </w:category>
        <w:types>
          <w:type w:val="bbPlcHdr"/>
        </w:types>
        <w:behaviors>
          <w:behavior w:val="content"/>
        </w:behaviors>
        <w:guid w:val="{E9CB7E67-E97D-4C2A-892C-367FDA2AAD3D}"/>
      </w:docPartPr>
      <w:docPartBody>
        <w:p w:rsidR="00CB6A7E" w:rsidRDefault="00860BDB" w:rsidP="00860BDB">
          <w:pPr>
            <w:pStyle w:val="D5AEB50ED18D4F4E97D9A5A7154E5BCD"/>
          </w:pPr>
          <w:r w:rsidRPr="00F87BE0">
            <w:rPr>
              <w:rStyle w:val="PlaceholderText"/>
            </w:rPr>
            <w:t>Choose an item.</w:t>
          </w:r>
        </w:p>
      </w:docPartBody>
    </w:docPart>
    <w:docPart>
      <w:docPartPr>
        <w:name w:val="9D550C0C612149B5ACC4C7F8D207961B"/>
        <w:category>
          <w:name w:val="General"/>
          <w:gallery w:val="placeholder"/>
        </w:category>
        <w:types>
          <w:type w:val="bbPlcHdr"/>
        </w:types>
        <w:behaviors>
          <w:behavior w:val="content"/>
        </w:behaviors>
        <w:guid w:val="{8C7F8993-8502-4C9F-BD1A-09D3F557C609}"/>
      </w:docPartPr>
      <w:docPartBody>
        <w:p w:rsidR="00CB6A7E" w:rsidRDefault="00860BDB" w:rsidP="00860BDB">
          <w:pPr>
            <w:pStyle w:val="9D550C0C612149B5ACC4C7F8D207961B"/>
          </w:pPr>
          <w:r w:rsidRPr="00F87BE0">
            <w:rPr>
              <w:rStyle w:val="PlaceholderText"/>
            </w:rPr>
            <w:t>Choose an item.</w:t>
          </w:r>
        </w:p>
      </w:docPartBody>
    </w:docPart>
    <w:docPart>
      <w:docPartPr>
        <w:name w:val="6139DF06735A4532B08DC9BE19FE8815"/>
        <w:category>
          <w:name w:val="General"/>
          <w:gallery w:val="placeholder"/>
        </w:category>
        <w:types>
          <w:type w:val="bbPlcHdr"/>
        </w:types>
        <w:behaviors>
          <w:behavior w:val="content"/>
        </w:behaviors>
        <w:guid w:val="{3924C5A7-4381-4C28-8CA9-5870F3D7C3DC}"/>
      </w:docPartPr>
      <w:docPartBody>
        <w:p w:rsidR="00CB6A7E" w:rsidRDefault="00860BDB" w:rsidP="00860BDB">
          <w:pPr>
            <w:pStyle w:val="6139DF06735A4532B08DC9BE19FE8815"/>
          </w:pPr>
          <w:r w:rsidRPr="00F87BE0">
            <w:rPr>
              <w:rStyle w:val="PlaceholderText"/>
            </w:rPr>
            <w:t>Choose an item.</w:t>
          </w:r>
        </w:p>
      </w:docPartBody>
    </w:docPart>
    <w:docPart>
      <w:docPartPr>
        <w:name w:val="7357907A50274FB18B2168B100A3EA94"/>
        <w:category>
          <w:name w:val="General"/>
          <w:gallery w:val="placeholder"/>
        </w:category>
        <w:types>
          <w:type w:val="bbPlcHdr"/>
        </w:types>
        <w:behaviors>
          <w:behavior w:val="content"/>
        </w:behaviors>
        <w:guid w:val="{68B44699-7267-499B-BFF8-B734947FDA9D}"/>
      </w:docPartPr>
      <w:docPartBody>
        <w:p w:rsidR="00CB6A7E" w:rsidRDefault="00860BDB" w:rsidP="00860BDB">
          <w:pPr>
            <w:pStyle w:val="7357907A50274FB18B2168B100A3EA94"/>
          </w:pPr>
          <w:r w:rsidRPr="003A71FA">
            <w:rPr>
              <w:rStyle w:val="PlaceholderText"/>
            </w:rPr>
            <w:t>Choose an item.</w:t>
          </w:r>
        </w:p>
      </w:docPartBody>
    </w:docPart>
    <w:docPart>
      <w:docPartPr>
        <w:name w:val="7FB0D12B7BF14F32A9A2FF44BC0492AC"/>
        <w:category>
          <w:name w:val="General"/>
          <w:gallery w:val="placeholder"/>
        </w:category>
        <w:types>
          <w:type w:val="bbPlcHdr"/>
        </w:types>
        <w:behaviors>
          <w:behavior w:val="content"/>
        </w:behaviors>
        <w:guid w:val="{6644F32A-B76F-4F94-B119-F04C9F0AE0D9}"/>
      </w:docPartPr>
      <w:docPartBody>
        <w:p w:rsidR="00CB6A7E" w:rsidRDefault="00860BDB" w:rsidP="00860BDB">
          <w:pPr>
            <w:pStyle w:val="7FB0D12B7BF14F32A9A2FF44BC0492AC"/>
          </w:pPr>
          <w:r w:rsidRPr="00F87BE0">
            <w:rPr>
              <w:rStyle w:val="PlaceholderText"/>
            </w:rPr>
            <w:t>Choose an item.</w:t>
          </w:r>
        </w:p>
      </w:docPartBody>
    </w:docPart>
    <w:docPart>
      <w:docPartPr>
        <w:name w:val="34E3ABE0E2C24F0AA477481F710B1406"/>
        <w:category>
          <w:name w:val="General"/>
          <w:gallery w:val="placeholder"/>
        </w:category>
        <w:types>
          <w:type w:val="bbPlcHdr"/>
        </w:types>
        <w:behaviors>
          <w:behavior w:val="content"/>
        </w:behaviors>
        <w:guid w:val="{721AFFA9-FD5B-48F5-848D-6104DE426C4B}"/>
      </w:docPartPr>
      <w:docPartBody>
        <w:p w:rsidR="00CB6A7E" w:rsidRDefault="00860BDB" w:rsidP="00860BDB">
          <w:pPr>
            <w:pStyle w:val="34E3ABE0E2C24F0AA477481F710B1406"/>
          </w:pPr>
          <w:r w:rsidRPr="00F87BE0">
            <w:rPr>
              <w:rStyle w:val="PlaceholderText"/>
            </w:rPr>
            <w:t>Choose an item.</w:t>
          </w:r>
        </w:p>
      </w:docPartBody>
    </w:docPart>
    <w:docPart>
      <w:docPartPr>
        <w:name w:val="3A3D3374B2914C2A97EC3339C52B6902"/>
        <w:category>
          <w:name w:val="General"/>
          <w:gallery w:val="placeholder"/>
        </w:category>
        <w:types>
          <w:type w:val="bbPlcHdr"/>
        </w:types>
        <w:behaviors>
          <w:behavior w:val="content"/>
        </w:behaviors>
        <w:guid w:val="{56A3C47E-55A8-4E07-AE58-CA72E48C4943}"/>
      </w:docPartPr>
      <w:docPartBody>
        <w:p w:rsidR="00CB6A7E" w:rsidRDefault="00860BDB" w:rsidP="00860BDB">
          <w:pPr>
            <w:pStyle w:val="3A3D3374B2914C2A97EC3339C52B6902"/>
          </w:pPr>
          <w:r w:rsidRPr="00F87BE0">
            <w:rPr>
              <w:rStyle w:val="PlaceholderText"/>
            </w:rPr>
            <w:t>Choose an item.</w:t>
          </w:r>
        </w:p>
      </w:docPartBody>
    </w:docPart>
    <w:docPart>
      <w:docPartPr>
        <w:name w:val="D88B77DF18984A4E89E952023E3E7D1C"/>
        <w:category>
          <w:name w:val="General"/>
          <w:gallery w:val="placeholder"/>
        </w:category>
        <w:types>
          <w:type w:val="bbPlcHdr"/>
        </w:types>
        <w:behaviors>
          <w:behavior w:val="content"/>
        </w:behaviors>
        <w:guid w:val="{47C44372-151D-407F-AB29-7C136F42FF32}"/>
      </w:docPartPr>
      <w:docPartBody>
        <w:p w:rsidR="00CB6A7E" w:rsidRDefault="00860BDB" w:rsidP="00860BDB">
          <w:pPr>
            <w:pStyle w:val="D88B77DF18984A4E89E952023E3E7D1C"/>
          </w:pPr>
          <w:r w:rsidRPr="003A71FA">
            <w:rPr>
              <w:rStyle w:val="PlaceholderText"/>
            </w:rPr>
            <w:t>Choose an item.</w:t>
          </w:r>
        </w:p>
      </w:docPartBody>
    </w:docPart>
    <w:docPart>
      <w:docPartPr>
        <w:name w:val="53C0163EF4A74B34B5C69F47932FF9B9"/>
        <w:category>
          <w:name w:val="General"/>
          <w:gallery w:val="placeholder"/>
        </w:category>
        <w:types>
          <w:type w:val="bbPlcHdr"/>
        </w:types>
        <w:behaviors>
          <w:behavior w:val="content"/>
        </w:behaviors>
        <w:guid w:val="{1F04DFA3-76FC-463A-9595-BA3063F15F53}"/>
      </w:docPartPr>
      <w:docPartBody>
        <w:p w:rsidR="00CB6A7E" w:rsidRDefault="00860BDB" w:rsidP="00860BDB">
          <w:pPr>
            <w:pStyle w:val="53C0163EF4A74B34B5C69F47932FF9B9"/>
          </w:pPr>
          <w:r w:rsidRPr="00F87BE0">
            <w:rPr>
              <w:rStyle w:val="PlaceholderText"/>
            </w:rPr>
            <w:t>Choose an item.</w:t>
          </w:r>
        </w:p>
      </w:docPartBody>
    </w:docPart>
    <w:docPart>
      <w:docPartPr>
        <w:name w:val="35D9443646E44F2BB9C4257AF79AB764"/>
        <w:category>
          <w:name w:val="General"/>
          <w:gallery w:val="placeholder"/>
        </w:category>
        <w:types>
          <w:type w:val="bbPlcHdr"/>
        </w:types>
        <w:behaviors>
          <w:behavior w:val="content"/>
        </w:behaviors>
        <w:guid w:val="{EA083B3A-3CEC-4015-89BF-4E51089AEDE6}"/>
      </w:docPartPr>
      <w:docPartBody>
        <w:p w:rsidR="00CB6A7E" w:rsidRDefault="00860BDB" w:rsidP="00860BDB">
          <w:pPr>
            <w:pStyle w:val="35D9443646E44F2BB9C4257AF79AB764"/>
          </w:pPr>
          <w:r w:rsidRPr="00F87BE0">
            <w:rPr>
              <w:rStyle w:val="PlaceholderText"/>
            </w:rPr>
            <w:t>Choose an item.</w:t>
          </w:r>
        </w:p>
      </w:docPartBody>
    </w:docPart>
    <w:docPart>
      <w:docPartPr>
        <w:name w:val="89E4E7BA480C4ED59935014A0F1E991C"/>
        <w:category>
          <w:name w:val="General"/>
          <w:gallery w:val="placeholder"/>
        </w:category>
        <w:types>
          <w:type w:val="bbPlcHdr"/>
        </w:types>
        <w:behaviors>
          <w:behavior w:val="content"/>
        </w:behaviors>
        <w:guid w:val="{606C74B2-BC67-4639-A143-EBEC470A3377}"/>
      </w:docPartPr>
      <w:docPartBody>
        <w:p w:rsidR="00CB6A7E" w:rsidRDefault="00860BDB" w:rsidP="00860BDB">
          <w:pPr>
            <w:pStyle w:val="89E4E7BA480C4ED59935014A0F1E991C"/>
          </w:pPr>
          <w:r w:rsidRPr="00F87BE0">
            <w:rPr>
              <w:rStyle w:val="PlaceholderText"/>
            </w:rPr>
            <w:t>Choose an item.</w:t>
          </w:r>
        </w:p>
      </w:docPartBody>
    </w:docPart>
    <w:docPart>
      <w:docPartPr>
        <w:name w:val="72CA22B1C5E44B06B5F933A652ECAE7D"/>
        <w:category>
          <w:name w:val="General"/>
          <w:gallery w:val="placeholder"/>
        </w:category>
        <w:types>
          <w:type w:val="bbPlcHdr"/>
        </w:types>
        <w:behaviors>
          <w:behavior w:val="content"/>
        </w:behaviors>
        <w:guid w:val="{7E70D72D-B258-4BF8-BAB6-C6A5F234A59A}"/>
      </w:docPartPr>
      <w:docPartBody>
        <w:p w:rsidR="00CB6A7E" w:rsidRDefault="00860BDB" w:rsidP="00860BDB">
          <w:pPr>
            <w:pStyle w:val="72CA22B1C5E44B06B5F933A652ECAE7D"/>
          </w:pPr>
          <w:r w:rsidRPr="003A71FA">
            <w:rPr>
              <w:rStyle w:val="PlaceholderText"/>
            </w:rPr>
            <w:t>Choose an item.</w:t>
          </w:r>
        </w:p>
      </w:docPartBody>
    </w:docPart>
    <w:docPart>
      <w:docPartPr>
        <w:name w:val="A2AF3B3BB7AC4451B72524B1C510A988"/>
        <w:category>
          <w:name w:val="General"/>
          <w:gallery w:val="placeholder"/>
        </w:category>
        <w:types>
          <w:type w:val="bbPlcHdr"/>
        </w:types>
        <w:behaviors>
          <w:behavior w:val="content"/>
        </w:behaviors>
        <w:guid w:val="{1C0A8536-1B91-4642-8D19-48F8FA0CB344}"/>
      </w:docPartPr>
      <w:docPartBody>
        <w:p w:rsidR="00CB6A7E" w:rsidRDefault="00860BDB" w:rsidP="00860BDB">
          <w:pPr>
            <w:pStyle w:val="A2AF3B3BB7AC4451B72524B1C510A988"/>
          </w:pPr>
          <w:r w:rsidRPr="00F87BE0">
            <w:rPr>
              <w:rStyle w:val="PlaceholderText"/>
            </w:rPr>
            <w:t>Choose an item.</w:t>
          </w:r>
        </w:p>
      </w:docPartBody>
    </w:docPart>
    <w:docPart>
      <w:docPartPr>
        <w:name w:val="CB8B89971E2647AABC0CA227DE2F224D"/>
        <w:category>
          <w:name w:val="General"/>
          <w:gallery w:val="placeholder"/>
        </w:category>
        <w:types>
          <w:type w:val="bbPlcHdr"/>
        </w:types>
        <w:behaviors>
          <w:behavior w:val="content"/>
        </w:behaviors>
        <w:guid w:val="{30DFEFA2-81D4-45F3-9F0F-4CF7F5FA7A3A}"/>
      </w:docPartPr>
      <w:docPartBody>
        <w:p w:rsidR="00CB6A7E" w:rsidRDefault="00860BDB" w:rsidP="00860BDB">
          <w:pPr>
            <w:pStyle w:val="CB8B89971E2647AABC0CA227DE2F224D"/>
          </w:pPr>
          <w:r w:rsidRPr="00F87BE0">
            <w:rPr>
              <w:rStyle w:val="PlaceholderText"/>
            </w:rPr>
            <w:t>Choose an item.</w:t>
          </w:r>
        </w:p>
      </w:docPartBody>
    </w:docPart>
    <w:docPart>
      <w:docPartPr>
        <w:name w:val="2DA5A04430514D109BBB912E8F93CDB7"/>
        <w:category>
          <w:name w:val="General"/>
          <w:gallery w:val="placeholder"/>
        </w:category>
        <w:types>
          <w:type w:val="bbPlcHdr"/>
        </w:types>
        <w:behaviors>
          <w:behavior w:val="content"/>
        </w:behaviors>
        <w:guid w:val="{6C33393E-2F78-41A0-88A2-6877CC505314}"/>
      </w:docPartPr>
      <w:docPartBody>
        <w:p w:rsidR="00CB6A7E" w:rsidRDefault="00860BDB" w:rsidP="00860BDB">
          <w:pPr>
            <w:pStyle w:val="2DA5A04430514D109BBB912E8F93CDB7"/>
          </w:pPr>
          <w:r w:rsidRPr="00F87BE0">
            <w:rPr>
              <w:rStyle w:val="PlaceholderText"/>
            </w:rPr>
            <w:t>Choose an item.</w:t>
          </w:r>
        </w:p>
      </w:docPartBody>
    </w:docPart>
    <w:docPart>
      <w:docPartPr>
        <w:name w:val="38F9551618654164AD968E19199E393C"/>
        <w:category>
          <w:name w:val="General"/>
          <w:gallery w:val="placeholder"/>
        </w:category>
        <w:types>
          <w:type w:val="bbPlcHdr"/>
        </w:types>
        <w:behaviors>
          <w:behavior w:val="content"/>
        </w:behaviors>
        <w:guid w:val="{599AB2CE-4EF4-4B0A-B7B3-A6B7F8A9EE93}"/>
      </w:docPartPr>
      <w:docPartBody>
        <w:p w:rsidR="00CB6A7E" w:rsidRDefault="00860BDB" w:rsidP="00860BDB">
          <w:pPr>
            <w:pStyle w:val="38F9551618654164AD968E19199E393C"/>
          </w:pPr>
          <w:r w:rsidRPr="003A71FA">
            <w:rPr>
              <w:rStyle w:val="PlaceholderText"/>
            </w:rPr>
            <w:t>Choose an item.</w:t>
          </w:r>
        </w:p>
      </w:docPartBody>
    </w:docPart>
    <w:docPart>
      <w:docPartPr>
        <w:name w:val="1943126E55A4474F9D1B8C0D63072083"/>
        <w:category>
          <w:name w:val="General"/>
          <w:gallery w:val="placeholder"/>
        </w:category>
        <w:types>
          <w:type w:val="bbPlcHdr"/>
        </w:types>
        <w:behaviors>
          <w:behavior w:val="content"/>
        </w:behaviors>
        <w:guid w:val="{CC2DBD1F-193C-4869-8DF3-BF9EE432C5EF}"/>
      </w:docPartPr>
      <w:docPartBody>
        <w:p w:rsidR="00CB6A7E" w:rsidRDefault="00860BDB" w:rsidP="00860BDB">
          <w:pPr>
            <w:pStyle w:val="1943126E55A4474F9D1B8C0D63072083"/>
          </w:pPr>
          <w:r w:rsidRPr="00F87BE0">
            <w:rPr>
              <w:rStyle w:val="PlaceholderText"/>
            </w:rPr>
            <w:t>Choose an item.</w:t>
          </w:r>
        </w:p>
      </w:docPartBody>
    </w:docPart>
    <w:docPart>
      <w:docPartPr>
        <w:name w:val="2B02EDB05F22427AA33391BE68516D1C"/>
        <w:category>
          <w:name w:val="General"/>
          <w:gallery w:val="placeholder"/>
        </w:category>
        <w:types>
          <w:type w:val="bbPlcHdr"/>
        </w:types>
        <w:behaviors>
          <w:behavior w:val="content"/>
        </w:behaviors>
        <w:guid w:val="{02A093CF-02E6-4C0A-8EDC-F621AA3BA08B}"/>
      </w:docPartPr>
      <w:docPartBody>
        <w:p w:rsidR="00CB6A7E" w:rsidRDefault="00860BDB" w:rsidP="00860BDB">
          <w:pPr>
            <w:pStyle w:val="2B02EDB05F22427AA33391BE68516D1C"/>
          </w:pPr>
          <w:r w:rsidRPr="00F87BE0">
            <w:rPr>
              <w:rStyle w:val="PlaceholderText"/>
            </w:rPr>
            <w:t>Choose an item.</w:t>
          </w:r>
        </w:p>
      </w:docPartBody>
    </w:docPart>
    <w:docPart>
      <w:docPartPr>
        <w:name w:val="A0FB92FED5D5468ABB75013CDF25C5F6"/>
        <w:category>
          <w:name w:val="General"/>
          <w:gallery w:val="placeholder"/>
        </w:category>
        <w:types>
          <w:type w:val="bbPlcHdr"/>
        </w:types>
        <w:behaviors>
          <w:behavior w:val="content"/>
        </w:behaviors>
        <w:guid w:val="{3DE54CA3-8CC4-4754-AEDC-A4F39B7797D4}"/>
      </w:docPartPr>
      <w:docPartBody>
        <w:p w:rsidR="00CB6A7E" w:rsidRDefault="00860BDB" w:rsidP="00860BDB">
          <w:pPr>
            <w:pStyle w:val="A0FB92FED5D5468ABB75013CDF25C5F6"/>
          </w:pPr>
          <w:r w:rsidRPr="00F87BE0">
            <w:rPr>
              <w:rStyle w:val="PlaceholderText"/>
            </w:rPr>
            <w:t>Choose an item.</w:t>
          </w:r>
        </w:p>
      </w:docPartBody>
    </w:docPart>
    <w:docPart>
      <w:docPartPr>
        <w:name w:val="7744E74764924C6C820F3445F0EA8DA6"/>
        <w:category>
          <w:name w:val="General"/>
          <w:gallery w:val="placeholder"/>
        </w:category>
        <w:types>
          <w:type w:val="bbPlcHdr"/>
        </w:types>
        <w:behaviors>
          <w:behavior w:val="content"/>
        </w:behaviors>
        <w:guid w:val="{BB31E9E3-5A0E-4FDD-9F5D-6C088EAD63FB}"/>
      </w:docPartPr>
      <w:docPartBody>
        <w:p w:rsidR="00CB6A7E" w:rsidRDefault="00860BDB" w:rsidP="00860BDB">
          <w:pPr>
            <w:pStyle w:val="7744E74764924C6C820F3445F0EA8DA6"/>
          </w:pPr>
          <w:r w:rsidRPr="003A71FA">
            <w:rPr>
              <w:rStyle w:val="PlaceholderText"/>
            </w:rPr>
            <w:t>Choose an item.</w:t>
          </w:r>
        </w:p>
      </w:docPartBody>
    </w:docPart>
    <w:docPart>
      <w:docPartPr>
        <w:name w:val="3B978D1E10AA4F8FA1CA21284BE290E4"/>
        <w:category>
          <w:name w:val="General"/>
          <w:gallery w:val="placeholder"/>
        </w:category>
        <w:types>
          <w:type w:val="bbPlcHdr"/>
        </w:types>
        <w:behaviors>
          <w:behavior w:val="content"/>
        </w:behaviors>
        <w:guid w:val="{EAA09FD1-F2BA-422E-8EB2-E3EFA7B660F1}"/>
      </w:docPartPr>
      <w:docPartBody>
        <w:p w:rsidR="00CB6A7E" w:rsidRDefault="00860BDB" w:rsidP="00860BDB">
          <w:pPr>
            <w:pStyle w:val="3B978D1E10AA4F8FA1CA21284BE290E4"/>
          </w:pPr>
          <w:r w:rsidRPr="00F87BE0">
            <w:rPr>
              <w:rStyle w:val="PlaceholderText"/>
            </w:rPr>
            <w:t>Choose an item.</w:t>
          </w:r>
        </w:p>
      </w:docPartBody>
    </w:docPart>
    <w:docPart>
      <w:docPartPr>
        <w:name w:val="0E1DD5BA4A8B4FD5A9B2A50E003BC8A2"/>
        <w:category>
          <w:name w:val="General"/>
          <w:gallery w:val="placeholder"/>
        </w:category>
        <w:types>
          <w:type w:val="bbPlcHdr"/>
        </w:types>
        <w:behaviors>
          <w:behavior w:val="content"/>
        </w:behaviors>
        <w:guid w:val="{5C270713-D680-4554-A777-CB65BFBE6B5C}"/>
      </w:docPartPr>
      <w:docPartBody>
        <w:p w:rsidR="00CB6A7E" w:rsidRDefault="00860BDB" w:rsidP="00860BDB">
          <w:pPr>
            <w:pStyle w:val="0E1DD5BA4A8B4FD5A9B2A50E003BC8A2"/>
          </w:pPr>
          <w:r w:rsidRPr="00F87BE0">
            <w:rPr>
              <w:rStyle w:val="PlaceholderText"/>
            </w:rPr>
            <w:t>Choose an item.</w:t>
          </w:r>
        </w:p>
      </w:docPartBody>
    </w:docPart>
    <w:docPart>
      <w:docPartPr>
        <w:name w:val="22FBF2484CA14899A10ECA9EB91D1990"/>
        <w:category>
          <w:name w:val="General"/>
          <w:gallery w:val="placeholder"/>
        </w:category>
        <w:types>
          <w:type w:val="bbPlcHdr"/>
        </w:types>
        <w:behaviors>
          <w:behavior w:val="content"/>
        </w:behaviors>
        <w:guid w:val="{90F847CD-60C6-46B2-800A-B5105A78108D}"/>
      </w:docPartPr>
      <w:docPartBody>
        <w:p w:rsidR="00CB6A7E" w:rsidRDefault="00860BDB" w:rsidP="00860BDB">
          <w:pPr>
            <w:pStyle w:val="22FBF2484CA14899A10ECA9EB91D1990"/>
          </w:pPr>
          <w:r w:rsidRPr="00F87BE0">
            <w:rPr>
              <w:rStyle w:val="PlaceholderText"/>
            </w:rPr>
            <w:t>Choose an item.</w:t>
          </w:r>
        </w:p>
      </w:docPartBody>
    </w:docPart>
    <w:docPart>
      <w:docPartPr>
        <w:name w:val="D44685C9309F47AC9E299315E481B49A"/>
        <w:category>
          <w:name w:val="General"/>
          <w:gallery w:val="placeholder"/>
        </w:category>
        <w:types>
          <w:type w:val="bbPlcHdr"/>
        </w:types>
        <w:behaviors>
          <w:behavior w:val="content"/>
        </w:behaviors>
        <w:guid w:val="{D3ABA5EA-CAD2-4291-ACE3-2919A6326BE5}"/>
      </w:docPartPr>
      <w:docPartBody>
        <w:p w:rsidR="00CB6A7E" w:rsidRDefault="00860BDB" w:rsidP="00860BDB">
          <w:pPr>
            <w:pStyle w:val="D44685C9309F47AC9E299315E481B49A"/>
          </w:pPr>
          <w:r w:rsidRPr="003A71FA">
            <w:rPr>
              <w:rStyle w:val="PlaceholderText"/>
            </w:rPr>
            <w:t>Choose an item.</w:t>
          </w:r>
        </w:p>
      </w:docPartBody>
    </w:docPart>
    <w:docPart>
      <w:docPartPr>
        <w:name w:val="6F1DA1978E42435CBF949594DFA34035"/>
        <w:category>
          <w:name w:val="General"/>
          <w:gallery w:val="placeholder"/>
        </w:category>
        <w:types>
          <w:type w:val="bbPlcHdr"/>
        </w:types>
        <w:behaviors>
          <w:behavior w:val="content"/>
        </w:behaviors>
        <w:guid w:val="{48E5F88A-301C-4E10-9C27-14D2FF345B62}"/>
      </w:docPartPr>
      <w:docPartBody>
        <w:p w:rsidR="00CB6A7E" w:rsidRDefault="00860BDB" w:rsidP="00860BDB">
          <w:pPr>
            <w:pStyle w:val="6F1DA1978E42435CBF949594DFA34035"/>
          </w:pPr>
          <w:r w:rsidRPr="00F87BE0">
            <w:rPr>
              <w:rStyle w:val="PlaceholderText"/>
            </w:rPr>
            <w:t>Choose an item.</w:t>
          </w:r>
        </w:p>
      </w:docPartBody>
    </w:docPart>
    <w:docPart>
      <w:docPartPr>
        <w:name w:val="E7DDB446FD8F470A801C8FCA76F8A4C1"/>
        <w:category>
          <w:name w:val="General"/>
          <w:gallery w:val="placeholder"/>
        </w:category>
        <w:types>
          <w:type w:val="bbPlcHdr"/>
        </w:types>
        <w:behaviors>
          <w:behavior w:val="content"/>
        </w:behaviors>
        <w:guid w:val="{672422BC-D677-49E6-8BEC-4455D4543160}"/>
      </w:docPartPr>
      <w:docPartBody>
        <w:p w:rsidR="00CB6A7E" w:rsidRDefault="00860BDB" w:rsidP="00860BDB">
          <w:pPr>
            <w:pStyle w:val="E7DDB446FD8F470A801C8FCA76F8A4C1"/>
          </w:pPr>
          <w:r w:rsidRPr="00F87BE0">
            <w:rPr>
              <w:rStyle w:val="PlaceholderText"/>
            </w:rPr>
            <w:t>Choose an item.</w:t>
          </w:r>
        </w:p>
      </w:docPartBody>
    </w:docPart>
    <w:docPart>
      <w:docPartPr>
        <w:name w:val="EB99C9AB77124074917ECE78AB184C72"/>
        <w:category>
          <w:name w:val="General"/>
          <w:gallery w:val="placeholder"/>
        </w:category>
        <w:types>
          <w:type w:val="bbPlcHdr"/>
        </w:types>
        <w:behaviors>
          <w:behavior w:val="content"/>
        </w:behaviors>
        <w:guid w:val="{AD862F98-2C9C-4745-80BF-C41B342F4E07}"/>
      </w:docPartPr>
      <w:docPartBody>
        <w:p w:rsidR="003A623E" w:rsidRDefault="00CB6A7E" w:rsidP="00CB6A7E">
          <w:pPr>
            <w:pStyle w:val="EB99C9AB77124074917ECE78AB184C72"/>
          </w:pPr>
          <w:r w:rsidRPr="00F87BE0">
            <w:rPr>
              <w:rStyle w:val="PlaceholderText"/>
            </w:rPr>
            <w:t>Choose an item.</w:t>
          </w:r>
        </w:p>
      </w:docPartBody>
    </w:docPart>
    <w:docPart>
      <w:docPartPr>
        <w:name w:val="779D624381754D8C92248D29EF08AD20"/>
        <w:category>
          <w:name w:val="General"/>
          <w:gallery w:val="placeholder"/>
        </w:category>
        <w:types>
          <w:type w:val="bbPlcHdr"/>
        </w:types>
        <w:behaviors>
          <w:behavior w:val="content"/>
        </w:behaviors>
        <w:guid w:val="{3CA95CD8-DA0D-49B9-A999-BA84373CB50E}"/>
      </w:docPartPr>
      <w:docPartBody>
        <w:p w:rsidR="003A623E" w:rsidRDefault="00CB6A7E" w:rsidP="00CB6A7E">
          <w:pPr>
            <w:pStyle w:val="779D624381754D8C92248D29EF08AD20"/>
          </w:pPr>
          <w:r w:rsidRPr="003A71FA">
            <w:rPr>
              <w:rStyle w:val="PlaceholderText"/>
            </w:rPr>
            <w:t>Choose an item.</w:t>
          </w:r>
        </w:p>
      </w:docPartBody>
    </w:docPart>
    <w:docPart>
      <w:docPartPr>
        <w:name w:val="EAA9B3D613BE4F0A9041E46FEFDA9D19"/>
        <w:category>
          <w:name w:val="General"/>
          <w:gallery w:val="placeholder"/>
        </w:category>
        <w:types>
          <w:type w:val="bbPlcHdr"/>
        </w:types>
        <w:behaviors>
          <w:behavior w:val="content"/>
        </w:behaviors>
        <w:guid w:val="{7AA842E0-CAE0-4F32-9916-026A073DD1E4}"/>
      </w:docPartPr>
      <w:docPartBody>
        <w:p w:rsidR="003A623E" w:rsidRDefault="00CB6A7E" w:rsidP="00CB6A7E">
          <w:pPr>
            <w:pStyle w:val="EAA9B3D613BE4F0A9041E46FEFDA9D19"/>
          </w:pPr>
          <w:r w:rsidRPr="00F87BE0">
            <w:rPr>
              <w:rStyle w:val="PlaceholderText"/>
            </w:rPr>
            <w:t>Choose an item.</w:t>
          </w:r>
        </w:p>
      </w:docPartBody>
    </w:docPart>
    <w:docPart>
      <w:docPartPr>
        <w:name w:val="B67318F2F64E4F638F2F766E4623FAE1"/>
        <w:category>
          <w:name w:val="General"/>
          <w:gallery w:val="placeholder"/>
        </w:category>
        <w:types>
          <w:type w:val="bbPlcHdr"/>
        </w:types>
        <w:behaviors>
          <w:behavior w:val="content"/>
        </w:behaviors>
        <w:guid w:val="{EA41252E-DA49-4CB8-805F-E77BECEAB450}"/>
      </w:docPartPr>
      <w:docPartBody>
        <w:p w:rsidR="003A623E" w:rsidRDefault="00CB6A7E" w:rsidP="00CB6A7E">
          <w:pPr>
            <w:pStyle w:val="B67318F2F64E4F638F2F766E4623FAE1"/>
          </w:pPr>
          <w:r w:rsidRPr="00F87BE0">
            <w:rPr>
              <w:rStyle w:val="PlaceholderText"/>
            </w:rPr>
            <w:t>Choose an item.</w:t>
          </w:r>
        </w:p>
      </w:docPartBody>
    </w:docPart>
    <w:docPart>
      <w:docPartPr>
        <w:name w:val="AE72D8D8829940DCB07C4B4144822F53"/>
        <w:category>
          <w:name w:val="General"/>
          <w:gallery w:val="placeholder"/>
        </w:category>
        <w:types>
          <w:type w:val="bbPlcHdr"/>
        </w:types>
        <w:behaviors>
          <w:behavior w:val="content"/>
        </w:behaviors>
        <w:guid w:val="{1CACA2C5-FA5E-4763-B199-45A3B5B74084}"/>
      </w:docPartPr>
      <w:docPartBody>
        <w:p w:rsidR="003A623E" w:rsidRDefault="00CB6A7E" w:rsidP="00CB6A7E">
          <w:pPr>
            <w:pStyle w:val="AE72D8D8829940DCB07C4B4144822F53"/>
          </w:pPr>
          <w:r w:rsidRPr="003A71FA">
            <w:rPr>
              <w:rStyle w:val="PlaceholderText"/>
            </w:rPr>
            <w:t>Choose an item.</w:t>
          </w:r>
        </w:p>
      </w:docPartBody>
    </w:docPart>
    <w:docPart>
      <w:docPartPr>
        <w:name w:val="02A8B0360A024E7D8623DAFE1CA5D081"/>
        <w:category>
          <w:name w:val="General"/>
          <w:gallery w:val="placeholder"/>
        </w:category>
        <w:types>
          <w:type w:val="bbPlcHdr"/>
        </w:types>
        <w:behaviors>
          <w:behavior w:val="content"/>
        </w:behaviors>
        <w:guid w:val="{4DFF493C-C696-4244-838B-813E81F0F5F5}"/>
      </w:docPartPr>
      <w:docPartBody>
        <w:p w:rsidR="003A623E" w:rsidRDefault="00CB6A7E" w:rsidP="00CB6A7E">
          <w:pPr>
            <w:pStyle w:val="02A8B0360A024E7D8623DAFE1CA5D081"/>
          </w:pPr>
          <w:r w:rsidRPr="00F87BE0">
            <w:rPr>
              <w:rStyle w:val="PlaceholderText"/>
            </w:rPr>
            <w:t>Choose an item.</w:t>
          </w:r>
        </w:p>
      </w:docPartBody>
    </w:docPart>
    <w:docPart>
      <w:docPartPr>
        <w:name w:val="AD65ECB3B05544ACA80C09AF156F179B"/>
        <w:category>
          <w:name w:val="General"/>
          <w:gallery w:val="placeholder"/>
        </w:category>
        <w:types>
          <w:type w:val="bbPlcHdr"/>
        </w:types>
        <w:behaviors>
          <w:behavior w:val="content"/>
        </w:behaviors>
        <w:guid w:val="{D218FDFD-0D6A-4A23-B6E3-6FA2DB09C0FF}"/>
      </w:docPartPr>
      <w:docPartBody>
        <w:p w:rsidR="003A623E" w:rsidRDefault="00CB6A7E" w:rsidP="00CB6A7E">
          <w:pPr>
            <w:pStyle w:val="AD65ECB3B05544ACA80C09AF156F179B"/>
          </w:pPr>
          <w:r w:rsidRPr="00F87BE0">
            <w:rPr>
              <w:rStyle w:val="PlaceholderText"/>
            </w:rPr>
            <w:t>Choose an item.</w:t>
          </w:r>
        </w:p>
      </w:docPartBody>
    </w:docPart>
    <w:docPart>
      <w:docPartPr>
        <w:name w:val="0D601DF83A65404B8E91315A963046CF"/>
        <w:category>
          <w:name w:val="General"/>
          <w:gallery w:val="placeholder"/>
        </w:category>
        <w:types>
          <w:type w:val="bbPlcHdr"/>
        </w:types>
        <w:behaviors>
          <w:behavior w:val="content"/>
        </w:behaviors>
        <w:guid w:val="{095B9A10-CB1E-464F-831B-2ABEE2CCE4B3}"/>
      </w:docPartPr>
      <w:docPartBody>
        <w:p w:rsidR="003A623E" w:rsidRDefault="00CB6A7E" w:rsidP="00CB6A7E">
          <w:pPr>
            <w:pStyle w:val="0D601DF83A65404B8E91315A963046CF"/>
          </w:pPr>
          <w:r w:rsidRPr="003A71FA">
            <w:rPr>
              <w:rStyle w:val="PlaceholderText"/>
            </w:rPr>
            <w:t>Choose an item.</w:t>
          </w:r>
        </w:p>
      </w:docPartBody>
    </w:docPart>
    <w:docPart>
      <w:docPartPr>
        <w:name w:val="0143C9A206484C70942E4719D9806C95"/>
        <w:category>
          <w:name w:val="General"/>
          <w:gallery w:val="placeholder"/>
        </w:category>
        <w:types>
          <w:type w:val="bbPlcHdr"/>
        </w:types>
        <w:behaviors>
          <w:behavior w:val="content"/>
        </w:behaviors>
        <w:guid w:val="{BEE7BE6F-36E3-4D06-A01D-10F86DC129D7}"/>
      </w:docPartPr>
      <w:docPartBody>
        <w:p w:rsidR="003A623E" w:rsidRDefault="00CB6A7E" w:rsidP="00CB6A7E">
          <w:pPr>
            <w:pStyle w:val="0143C9A206484C70942E4719D9806C95"/>
          </w:pPr>
          <w:r w:rsidRPr="00F87BE0">
            <w:rPr>
              <w:rStyle w:val="PlaceholderText"/>
            </w:rPr>
            <w:t>Choose an item.</w:t>
          </w:r>
        </w:p>
      </w:docPartBody>
    </w:docPart>
    <w:docPart>
      <w:docPartPr>
        <w:name w:val="52851CAA7EA34D37843D7695A7B529A9"/>
        <w:category>
          <w:name w:val="General"/>
          <w:gallery w:val="placeholder"/>
        </w:category>
        <w:types>
          <w:type w:val="bbPlcHdr"/>
        </w:types>
        <w:behaviors>
          <w:behavior w:val="content"/>
        </w:behaviors>
        <w:guid w:val="{A0434773-D54E-44B5-9FDF-5D5FC6F6B3D4}"/>
      </w:docPartPr>
      <w:docPartBody>
        <w:p w:rsidR="003A623E" w:rsidRDefault="00CB6A7E" w:rsidP="00CB6A7E">
          <w:pPr>
            <w:pStyle w:val="52851CAA7EA34D37843D7695A7B529A9"/>
          </w:pPr>
          <w:r w:rsidRPr="00F87BE0">
            <w:rPr>
              <w:rStyle w:val="PlaceholderText"/>
            </w:rPr>
            <w:t>Choose an item.</w:t>
          </w:r>
        </w:p>
      </w:docPartBody>
    </w:docPart>
    <w:docPart>
      <w:docPartPr>
        <w:name w:val="A4BA5B5C3CD54ED1A8815C182FC13505"/>
        <w:category>
          <w:name w:val="General"/>
          <w:gallery w:val="placeholder"/>
        </w:category>
        <w:types>
          <w:type w:val="bbPlcHdr"/>
        </w:types>
        <w:behaviors>
          <w:behavior w:val="content"/>
        </w:behaviors>
        <w:guid w:val="{9944F094-666D-4F3B-9AB9-15C0BD575B1C}"/>
      </w:docPartPr>
      <w:docPartBody>
        <w:p w:rsidR="003A623E" w:rsidRDefault="00CB6A7E" w:rsidP="00CB6A7E">
          <w:pPr>
            <w:pStyle w:val="A4BA5B5C3CD54ED1A8815C182FC13505"/>
          </w:pPr>
          <w:r w:rsidRPr="00F87BE0">
            <w:rPr>
              <w:rStyle w:val="PlaceholderText"/>
            </w:rPr>
            <w:t>Choose an item.</w:t>
          </w:r>
        </w:p>
      </w:docPartBody>
    </w:docPart>
    <w:docPart>
      <w:docPartPr>
        <w:name w:val="AE110EC3C39445209EA694E6D3066464"/>
        <w:category>
          <w:name w:val="General"/>
          <w:gallery w:val="placeholder"/>
        </w:category>
        <w:types>
          <w:type w:val="bbPlcHdr"/>
        </w:types>
        <w:behaviors>
          <w:behavior w:val="content"/>
        </w:behaviors>
        <w:guid w:val="{D65CEBC9-E301-496B-A74A-359AFEA279E9}"/>
      </w:docPartPr>
      <w:docPartBody>
        <w:p w:rsidR="003A623E" w:rsidRDefault="00CB6A7E" w:rsidP="00CB6A7E">
          <w:pPr>
            <w:pStyle w:val="AE110EC3C39445209EA694E6D3066464"/>
          </w:pPr>
          <w:r w:rsidRPr="003A71FA">
            <w:rPr>
              <w:rStyle w:val="PlaceholderText"/>
            </w:rPr>
            <w:t>Choose an item.</w:t>
          </w:r>
        </w:p>
      </w:docPartBody>
    </w:docPart>
    <w:docPart>
      <w:docPartPr>
        <w:name w:val="805AFF05EE4148B5B1371563B11DA601"/>
        <w:category>
          <w:name w:val="General"/>
          <w:gallery w:val="placeholder"/>
        </w:category>
        <w:types>
          <w:type w:val="bbPlcHdr"/>
        </w:types>
        <w:behaviors>
          <w:behavior w:val="content"/>
        </w:behaviors>
        <w:guid w:val="{104ADB2A-CE55-45D8-B1E1-1453642208F7}"/>
      </w:docPartPr>
      <w:docPartBody>
        <w:p w:rsidR="003A623E" w:rsidRDefault="00CB6A7E" w:rsidP="00CB6A7E">
          <w:pPr>
            <w:pStyle w:val="805AFF05EE4148B5B1371563B11DA601"/>
          </w:pPr>
          <w:r w:rsidRPr="00F87BE0">
            <w:rPr>
              <w:rStyle w:val="PlaceholderText"/>
            </w:rPr>
            <w:t>Choose an item.</w:t>
          </w:r>
        </w:p>
      </w:docPartBody>
    </w:docPart>
    <w:docPart>
      <w:docPartPr>
        <w:name w:val="3F99AA139799434C9C56A1E827999039"/>
        <w:category>
          <w:name w:val="General"/>
          <w:gallery w:val="placeholder"/>
        </w:category>
        <w:types>
          <w:type w:val="bbPlcHdr"/>
        </w:types>
        <w:behaviors>
          <w:behavior w:val="content"/>
        </w:behaviors>
        <w:guid w:val="{2F5360D8-64CC-4099-BC6A-48E02F065D40}"/>
      </w:docPartPr>
      <w:docPartBody>
        <w:p w:rsidR="003A623E" w:rsidRDefault="00CB6A7E" w:rsidP="00CB6A7E">
          <w:pPr>
            <w:pStyle w:val="3F99AA139799434C9C56A1E827999039"/>
          </w:pPr>
          <w:r w:rsidRPr="00F87BE0">
            <w:rPr>
              <w:rStyle w:val="PlaceholderText"/>
            </w:rPr>
            <w:t>Choose an item.</w:t>
          </w:r>
        </w:p>
      </w:docPartBody>
    </w:docPart>
    <w:docPart>
      <w:docPartPr>
        <w:name w:val="5D91107A06CD47A290026D9341FAA56C"/>
        <w:category>
          <w:name w:val="General"/>
          <w:gallery w:val="placeholder"/>
        </w:category>
        <w:types>
          <w:type w:val="bbPlcHdr"/>
        </w:types>
        <w:behaviors>
          <w:behavior w:val="content"/>
        </w:behaviors>
        <w:guid w:val="{57A343BC-3E36-404C-87DC-FB445534C1F6}"/>
      </w:docPartPr>
      <w:docPartBody>
        <w:p w:rsidR="003A623E" w:rsidRDefault="00CB6A7E" w:rsidP="00CB6A7E">
          <w:pPr>
            <w:pStyle w:val="5D91107A06CD47A290026D9341FAA56C"/>
          </w:pPr>
          <w:r w:rsidRPr="003A71FA">
            <w:rPr>
              <w:rStyle w:val="PlaceholderText"/>
            </w:rPr>
            <w:t>Choose an item.</w:t>
          </w:r>
        </w:p>
      </w:docPartBody>
    </w:docPart>
    <w:docPart>
      <w:docPartPr>
        <w:name w:val="2E105849F4874104BF9E467037106F84"/>
        <w:category>
          <w:name w:val="General"/>
          <w:gallery w:val="placeholder"/>
        </w:category>
        <w:types>
          <w:type w:val="bbPlcHdr"/>
        </w:types>
        <w:behaviors>
          <w:behavior w:val="content"/>
        </w:behaviors>
        <w:guid w:val="{D48FABA7-6A59-4302-875D-767C42807760}"/>
      </w:docPartPr>
      <w:docPartBody>
        <w:p w:rsidR="003A623E" w:rsidRDefault="00CB6A7E" w:rsidP="00CB6A7E">
          <w:pPr>
            <w:pStyle w:val="2E105849F4874104BF9E467037106F84"/>
          </w:pPr>
          <w:r w:rsidRPr="00F87BE0">
            <w:rPr>
              <w:rStyle w:val="PlaceholderText"/>
            </w:rPr>
            <w:t>Choose an item.</w:t>
          </w:r>
        </w:p>
      </w:docPartBody>
    </w:docPart>
    <w:docPart>
      <w:docPartPr>
        <w:name w:val="0BF938B3F7DF4C07BAACD11B70DF6B26"/>
        <w:category>
          <w:name w:val="General"/>
          <w:gallery w:val="placeholder"/>
        </w:category>
        <w:types>
          <w:type w:val="bbPlcHdr"/>
        </w:types>
        <w:behaviors>
          <w:behavior w:val="content"/>
        </w:behaviors>
        <w:guid w:val="{96FB0FAB-664E-4C3C-BC28-CB5FDC436354}"/>
      </w:docPartPr>
      <w:docPartBody>
        <w:p w:rsidR="003A623E" w:rsidRDefault="00CB6A7E" w:rsidP="00CB6A7E">
          <w:pPr>
            <w:pStyle w:val="0BF938B3F7DF4C07BAACD11B70DF6B26"/>
          </w:pPr>
          <w:r w:rsidRPr="00F87BE0">
            <w:rPr>
              <w:rStyle w:val="PlaceholderText"/>
            </w:rPr>
            <w:t>Choose an item.</w:t>
          </w:r>
        </w:p>
      </w:docPartBody>
    </w:docPart>
    <w:docPart>
      <w:docPartPr>
        <w:name w:val="D0A2094F3162460BA1E6A718E1680594"/>
        <w:category>
          <w:name w:val="General"/>
          <w:gallery w:val="placeholder"/>
        </w:category>
        <w:types>
          <w:type w:val="bbPlcHdr"/>
        </w:types>
        <w:behaviors>
          <w:behavior w:val="content"/>
        </w:behaviors>
        <w:guid w:val="{B7DBA8CC-A82E-4106-9C15-D7BFD8C16DD5}"/>
      </w:docPartPr>
      <w:docPartBody>
        <w:p w:rsidR="003A623E" w:rsidRDefault="00CB6A7E" w:rsidP="00CB6A7E">
          <w:pPr>
            <w:pStyle w:val="D0A2094F3162460BA1E6A718E1680594"/>
          </w:pPr>
          <w:r w:rsidRPr="003A71FA">
            <w:rPr>
              <w:rStyle w:val="PlaceholderText"/>
            </w:rPr>
            <w:t>Choose an item.</w:t>
          </w:r>
        </w:p>
      </w:docPartBody>
    </w:docPart>
    <w:docPart>
      <w:docPartPr>
        <w:name w:val="C3542247A359454690556DFCC708059E"/>
        <w:category>
          <w:name w:val="General"/>
          <w:gallery w:val="placeholder"/>
        </w:category>
        <w:types>
          <w:type w:val="bbPlcHdr"/>
        </w:types>
        <w:behaviors>
          <w:behavior w:val="content"/>
        </w:behaviors>
        <w:guid w:val="{6886027C-0BBF-4D83-984C-19B92B7615A1}"/>
      </w:docPartPr>
      <w:docPartBody>
        <w:p w:rsidR="003A623E" w:rsidRDefault="00CB6A7E" w:rsidP="00CB6A7E">
          <w:pPr>
            <w:pStyle w:val="C3542247A359454690556DFCC708059E"/>
          </w:pPr>
          <w:r w:rsidRPr="00F87BE0">
            <w:rPr>
              <w:rStyle w:val="PlaceholderText"/>
            </w:rPr>
            <w:t>Choose an item.</w:t>
          </w:r>
        </w:p>
      </w:docPartBody>
    </w:docPart>
    <w:docPart>
      <w:docPartPr>
        <w:name w:val="AE4B2C07B0714651B90B7A2742CB2209"/>
        <w:category>
          <w:name w:val="General"/>
          <w:gallery w:val="placeholder"/>
        </w:category>
        <w:types>
          <w:type w:val="bbPlcHdr"/>
        </w:types>
        <w:behaviors>
          <w:behavior w:val="content"/>
        </w:behaviors>
        <w:guid w:val="{FE1BCFB8-68FF-4F9F-BE1A-9CB7F83E278A}"/>
      </w:docPartPr>
      <w:docPartBody>
        <w:p w:rsidR="003A623E" w:rsidRDefault="00CB6A7E" w:rsidP="00CB6A7E">
          <w:pPr>
            <w:pStyle w:val="AE4B2C07B0714651B90B7A2742CB2209"/>
          </w:pPr>
          <w:r w:rsidRPr="00F87BE0">
            <w:rPr>
              <w:rStyle w:val="PlaceholderText"/>
            </w:rPr>
            <w:t>Choose an item.</w:t>
          </w:r>
        </w:p>
      </w:docPartBody>
    </w:docPart>
    <w:docPart>
      <w:docPartPr>
        <w:name w:val="9CC84E327157428B85AB422944E2A9C2"/>
        <w:category>
          <w:name w:val="General"/>
          <w:gallery w:val="placeholder"/>
        </w:category>
        <w:types>
          <w:type w:val="bbPlcHdr"/>
        </w:types>
        <w:behaviors>
          <w:behavior w:val="content"/>
        </w:behaviors>
        <w:guid w:val="{7AB83943-CEF1-4FA8-B9FA-D247CDABFADC}"/>
      </w:docPartPr>
      <w:docPartBody>
        <w:p w:rsidR="003A623E" w:rsidRDefault="00CB6A7E" w:rsidP="00CB6A7E">
          <w:pPr>
            <w:pStyle w:val="9CC84E327157428B85AB422944E2A9C2"/>
          </w:pPr>
          <w:r w:rsidRPr="003A71FA">
            <w:rPr>
              <w:rStyle w:val="PlaceholderText"/>
            </w:rPr>
            <w:t>Choose an item.</w:t>
          </w:r>
        </w:p>
      </w:docPartBody>
    </w:docPart>
    <w:docPart>
      <w:docPartPr>
        <w:name w:val="67E810FD2B7D42338F7071B7C83FA132"/>
        <w:category>
          <w:name w:val="General"/>
          <w:gallery w:val="placeholder"/>
        </w:category>
        <w:types>
          <w:type w:val="bbPlcHdr"/>
        </w:types>
        <w:behaviors>
          <w:behavior w:val="content"/>
        </w:behaviors>
        <w:guid w:val="{E8BBA486-77C0-47BC-A1ED-90523E5F6030}"/>
      </w:docPartPr>
      <w:docPartBody>
        <w:p w:rsidR="003A623E" w:rsidRDefault="00CB6A7E" w:rsidP="00CB6A7E">
          <w:pPr>
            <w:pStyle w:val="67E810FD2B7D42338F7071B7C83FA132"/>
          </w:pPr>
          <w:r w:rsidRPr="00F87BE0">
            <w:rPr>
              <w:rStyle w:val="PlaceholderText"/>
            </w:rPr>
            <w:t>Choose an item.</w:t>
          </w:r>
        </w:p>
      </w:docPartBody>
    </w:docPart>
    <w:docPart>
      <w:docPartPr>
        <w:name w:val="9FD7AE15091F486C802483CB79EB9E82"/>
        <w:category>
          <w:name w:val="General"/>
          <w:gallery w:val="placeholder"/>
        </w:category>
        <w:types>
          <w:type w:val="bbPlcHdr"/>
        </w:types>
        <w:behaviors>
          <w:behavior w:val="content"/>
        </w:behaviors>
        <w:guid w:val="{F7181AB9-90B5-4803-8BD1-4BCBE1CE3DD2}"/>
      </w:docPartPr>
      <w:docPartBody>
        <w:p w:rsidR="003A623E" w:rsidRDefault="00CB6A7E" w:rsidP="00CB6A7E">
          <w:pPr>
            <w:pStyle w:val="9FD7AE15091F486C802483CB79EB9E82"/>
          </w:pPr>
          <w:r w:rsidRPr="00F87BE0">
            <w:rPr>
              <w:rStyle w:val="PlaceholderText"/>
            </w:rPr>
            <w:t>Choose an item.</w:t>
          </w:r>
        </w:p>
      </w:docPartBody>
    </w:docPart>
    <w:docPart>
      <w:docPartPr>
        <w:name w:val="1CE4E1F8DC994DD2A88B12DB24054626"/>
        <w:category>
          <w:name w:val="General"/>
          <w:gallery w:val="placeholder"/>
        </w:category>
        <w:types>
          <w:type w:val="bbPlcHdr"/>
        </w:types>
        <w:behaviors>
          <w:behavior w:val="content"/>
        </w:behaviors>
        <w:guid w:val="{FA21FE5C-A670-48CA-9E24-4DAADFA425E0}"/>
      </w:docPartPr>
      <w:docPartBody>
        <w:p w:rsidR="003A623E" w:rsidRDefault="00CB6A7E" w:rsidP="00CB6A7E">
          <w:pPr>
            <w:pStyle w:val="1CE4E1F8DC994DD2A88B12DB24054626"/>
          </w:pPr>
          <w:r w:rsidRPr="003A71FA">
            <w:rPr>
              <w:rStyle w:val="PlaceholderText"/>
            </w:rPr>
            <w:t>Choose an item.</w:t>
          </w:r>
        </w:p>
      </w:docPartBody>
    </w:docPart>
    <w:docPart>
      <w:docPartPr>
        <w:name w:val="25DEA18C53BB4DE49949FB4E0C9375A3"/>
        <w:category>
          <w:name w:val="General"/>
          <w:gallery w:val="placeholder"/>
        </w:category>
        <w:types>
          <w:type w:val="bbPlcHdr"/>
        </w:types>
        <w:behaviors>
          <w:behavior w:val="content"/>
        </w:behaviors>
        <w:guid w:val="{143DD0FE-C9CA-476E-9B39-E06BB7397CB4}"/>
      </w:docPartPr>
      <w:docPartBody>
        <w:p w:rsidR="003A623E" w:rsidRDefault="00CB6A7E" w:rsidP="00CB6A7E">
          <w:pPr>
            <w:pStyle w:val="25DEA18C53BB4DE49949FB4E0C9375A3"/>
          </w:pPr>
          <w:r w:rsidRPr="00F87BE0">
            <w:rPr>
              <w:rStyle w:val="PlaceholderText"/>
            </w:rPr>
            <w:t>Choose an item.</w:t>
          </w:r>
        </w:p>
      </w:docPartBody>
    </w:docPart>
    <w:docPart>
      <w:docPartPr>
        <w:name w:val="EECD132A5BD1489AA3B8B14D96EE94A9"/>
        <w:category>
          <w:name w:val="General"/>
          <w:gallery w:val="placeholder"/>
        </w:category>
        <w:types>
          <w:type w:val="bbPlcHdr"/>
        </w:types>
        <w:behaviors>
          <w:behavior w:val="content"/>
        </w:behaviors>
        <w:guid w:val="{65664DEF-4D27-494A-8010-B46B0D803414}"/>
      </w:docPartPr>
      <w:docPartBody>
        <w:p w:rsidR="003A623E" w:rsidRDefault="00CB6A7E" w:rsidP="00CB6A7E">
          <w:pPr>
            <w:pStyle w:val="EECD132A5BD1489AA3B8B14D96EE94A9"/>
          </w:pPr>
          <w:r w:rsidRPr="00F87BE0">
            <w:rPr>
              <w:rStyle w:val="PlaceholderText"/>
            </w:rPr>
            <w:t>Choose an item.</w:t>
          </w:r>
        </w:p>
      </w:docPartBody>
    </w:docPart>
    <w:docPart>
      <w:docPartPr>
        <w:name w:val="04172065B5AC4E819EE0579190269A7B"/>
        <w:category>
          <w:name w:val="General"/>
          <w:gallery w:val="placeholder"/>
        </w:category>
        <w:types>
          <w:type w:val="bbPlcHdr"/>
        </w:types>
        <w:behaviors>
          <w:behavior w:val="content"/>
        </w:behaviors>
        <w:guid w:val="{C3CAFFAC-BCEE-490A-AA9B-B21C49541A44}"/>
      </w:docPartPr>
      <w:docPartBody>
        <w:p w:rsidR="003A623E" w:rsidRDefault="00CB6A7E" w:rsidP="00CB6A7E">
          <w:pPr>
            <w:pStyle w:val="04172065B5AC4E819EE0579190269A7B"/>
          </w:pPr>
          <w:r w:rsidRPr="003A71FA">
            <w:rPr>
              <w:rStyle w:val="PlaceholderText"/>
            </w:rPr>
            <w:t>Choose an item.</w:t>
          </w:r>
        </w:p>
      </w:docPartBody>
    </w:docPart>
    <w:docPart>
      <w:docPartPr>
        <w:name w:val="9D25E92FFE0443FA8BE672CD5CD31509"/>
        <w:category>
          <w:name w:val="General"/>
          <w:gallery w:val="placeholder"/>
        </w:category>
        <w:types>
          <w:type w:val="bbPlcHdr"/>
        </w:types>
        <w:behaviors>
          <w:behavior w:val="content"/>
        </w:behaviors>
        <w:guid w:val="{3E5E4E02-112C-4395-AD92-14667F4B8876}"/>
      </w:docPartPr>
      <w:docPartBody>
        <w:p w:rsidR="003A623E" w:rsidRDefault="00CB6A7E" w:rsidP="00CB6A7E">
          <w:pPr>
            <w:pStyle w:val="9D25E92FFE0443FA8BE672CD5CD31509"/>
          </w:pPr>
          <w:r w:rsidRPr="00F87BE0">
            <w:rPr>
              <w:rStyle w:val="PlaceholderText"/>
            </w:rPr>
            <w:t>Choose an item.</w:t>
          </w:r>
        </w:p>
      </w:docPartBody>
    </w:docPart>
    <w:docPart>
      <w:docPartPr>
        <w:name w:val="0B8955112EBE4D86A941A542B05FD227"/>
        <w:category>
          <w:name w:val="General"/>
          <w:gallery w:val="placeholder"/>
        </w:category>
        <w:types>
          <w:type w:val="bbPlcHdr"/>
        </w:types>
        <w:behaviors>
          <w:behavior w:val="content"/>
        </w:behaviors>
        <w:guid w:val="{8002D9FD-6999-4AAA-A8A6-C6FE05FF82D2}"/>
      </w:docPartPr>
      <w:docPartBody>
        <w:p w:rsidR="003A623E" w:rsidRDefault="00CB6A7E" w:rsidP="00CB6A7E">
          <w:pPr>
            <w:pStyle w:val="0B8955112EBE4D86A941A542B05FD227"/>
          </w:pPr>
          <w:r w:rsidRPr="00F87BE0">
            <w:rPr>
              <w:rStyle w:val="PlaceholderText"/>
            </w:rPr>
            <w:t>Choose an item.</w:t>
          </w:r>
        </w:p>
      </w:docPartBody>
    </w:docPart>
    <w:docPart>
      <w:docPartPr>
        <w:name w:val="BD83A948AFC54E9EBA9A5F8A42A6E4E8"/>
        <w:category>
          <w:name w:val="General"/>
          <w:gallery w:val="placeholder"/>
        </w:category>
        <w:types>
          <w:type w:val="bbPlcHdr"/>
        </w:types>
        <w:behaviors>
          <w:behavior w:val="content"/>
        </w:behaviors>
        <w:guid w:val="{7D3C7D04-CC05-48B8-9B4B-4037BA6BED8F}"/>
      </w:docPartPr>
      <w:docPartBody>
        <w:p w:rsidR="003A623E" w:rsidRDefault="00CB6A7E" w:rsidP="00CB6A7E">
          <w:pPr>
            <w:pStyle w:val="BD83A948AFC54E9EBA9A5F8A42A6E4E8"/>
          </w:pPr>
          <w:r w:rsidRPr="003A71FA">
            <w:rPr>
              <w:rStyle w:val="PlaceholderText"/>
            </w:rPr>
            <w:t>Choose an item.</w:t>
          </w:r>
        </w:p>
      </w:docPartBody>
    </w:docPart>
    <w:docPart>
      <w:docPartPr>
        <w:name w:val="4304DB8F8A7047D8B9E0DED17D989BC6"/>
        <w:category>
          <w:name w:val="General"/>
          <w:gallery w:val="placeholder"/>
        </w:category>
        <w:types>
          <w:type w:val="bbPlcHdr"/>
        </w:types>
        <w:behaviors>
          <w:behavior w:val="content"/>
        </w:behaviors>
        <w:guid w:val="{65E6B838-99E5-4564-BE47-EA278DDB20F3}"/>
      </w:docPartPr>
      <w:docPartBody>
        <w:p w:rsidR="003A623E" w:rsidRDefault="00CB6A7E" w:rsidP="00CB6A7E">
          <w:pPr>
            <w:pStyle w:val="4304DB8F8A7047D8B9E0DED17D989BC6"/>
          </w:pPr>
          <w:r w:rsidRPr="00F87BE0">
            <w:rPr>
              <w:rStyle w:val="PlaceholderText"/>
            </w:rPr>
            <w:t>Choose an item.</w:t>
          </w:r>
        </w:p>
      </w:docPartBody>
    </w:docPart>
    <w:docPart>
      <w:docPartPr>
        <w:name w:val="6CB4971CCC6F41CE8999E177EC497834"/>
        <w:category>
          <w:name w:val="General"/>
          <w:gallery w:val="placeholder"/>
        </w:category>
        <w:types>
          <w:type w:val="bbPlcHdr"/>
        </w:types>
        <w:behaviors>
          <w:behavior w:val="content"/>
        </w:behaviors>
        <w:guid w:val="{C9D31604-82F2-4584-BDB5-AF0BB136AB75}"/>
      </w:docPartPr>
      <w:docPartBody>
        <w:p w:rsidR="003A623E" w:rsidRDefault="00CB6A7E" w:rsidP="00CB6A7E">
          <w:pPr>
            <w:pStyle w:val="6CB4971CCC6F41CE8999E177EC497834"/>
          </w:pPr>
          <w:r w:rsidRPr="00F87BE0">
            <w:rPr>
              <w:rStyle w:val="PlaceholderText"/>
            </w:rPr>
            <w:t>Choose an item.</w:t>
          </w:r>
        </w:p>
      </w:docPartBody>
    </w:docPart>
    <w:docPart>
      <w:docPartPr>
        <w:name w:val="D64FBE1A8C90408CAE0303B610D6D5D6"/>
        <w:category>
          <w:name w:val="General"/>
          <w:gallery w:val="placeholder"/>
        </w:category>
        <w:types>
          <w:type w:val="bbPlcHdr"/>
        </w:types>
        <w:behaviors>
          <w:behavior w:val="content"/>
        </w:behaviors>
        <w:guid w:val="{8D38143E-9EB3-4DEF-B5EF-CDE337C1F978}"/>
      </w:docPartPr>
      <w:docPartBody>
        <w:p w:rsidR="003A623E" w:rsidRDefault="00CB6A7E" w:rsidP="00CB6A7E">
          <w:pPr>
            <w:pStyle w:val="D64FBE1A8C90408CAE0303B610D6D5D6"/>
          </w:pPr>
          <w:r w:rsidRPr="00F87BE0">
            <w:rPr>
              <w:rStyle w:val="PlaceholderText"/>
            </w:rPr>
            <w:t>Choose an item.</w:t>
          </w:r>
        </w:p>
      </w:docPartBody>
    </w:docPart>
    <w:docPart>
      <w:docPartPr>
        <w:name w:val="40CE901D0C824808B5FB74FD202B335D"/>
        <w:category>
          <w:name w:val="General"/>
          <w:gallery w:val="placeholder"/>
        </w:category>
        <w:types>
          <w:type w:val="bbPlcHdr"/>
        </w:types>
        <w:behaviors>
          <w:behavior w:val="content"/>
        </w:behaviors>
        <w:guid w:val="{8ED2ADD1-56F7-43DA-B9AD-3EEA157DC20B}"/>
      </w:docPartPr>
      <w:docPartBody>
        <w:p w:rsidR="003A623E" w:rsidRDefault="00CB6A7E" w:rsidP="00CB6A7E">
          <w:pPr>
            <w:pStyle w:val="40CE901D0C824808B5FB74FD202B335D"/>
          </w:pPr>
          <w:r w:rsidRPr="003A71FA">
            <w:rPr>
              <w:rStyle w:val="PlaceholderText"/>
            </w:rPr>
            <w:t>Choose an item.</w:t>
          </w:r>
        </w:p>
      </w:docPartBody>
    </w:docPart>
    <w:docPart>
      <w:docPartPr>
        <w:name w:val="8DA21056D05844F9931F8670CD28EFED"/>
        <w:category>
          <w:name w:val="General"/>
          <w:gallery w:val="placeholder"/>
        </w:category>
        <w:types>
          <w:type w:val="bbPlcHdr"/>
        </w:types>
        <w:behaviors>
          <w:behavior w:val="content"/>
        </w:behaviors>
        <w:guid w:val="{8194DD16-DA5F-4B6B-931D-C41569581D2F}"/>
      </w:docPartPr>
      <w:docPartBody>
        <w:p w:rsidR="003A623E" w:rsidRDefault="00CB6A7E" w:rsidP="00CB6A7E">
          <w:pPr>
            <w:pStyle w:val="8DA21056D05844F9931F8670CD28EFED"/>
          </w:pPr>
          <w:r w:rsidRPr="00F87BE0">
            <w:rPr>
              <w:rStyle w:val="PlaceholderText"/>
            </w:rPr>
            <w:t>Choose an item.</w:t>
          </w:r>
        </w:p>
      </w:docPartBody>
    </w:docPart>
    <w:docPart>
      <w:docPartPr>
        <w:name w:val="B41EB283083C48109D26D4A0B180D6BF"/>
        <w:category>
          <w:name w:val="General"/>
          <w:gallery w:val="placeholder"/>
        </w:category>
        <w:types>
          <w:type w:val="bbPlcHdr"/>
        </w:types>
        <w:behaviors>
          <w:behavior w:val="content"/>
        </w:behaviors>
        <w:guid w:val="{E200E84E-2933-4E29-9A5B-4688541ED765}"/>
      </w:docPartPr>
      <w:docPartBody>
        <w:p w:rsidR="003A623E" w:rsidRDefault="00CB6A7E" w:rsidP="00CB6A7E">
          <w:pPr>
            <w:pStyle w:val="B41EB283083C48109D26D4A0B180D6BF"/>
          </w:pPr>
          <w:r w:rsidRPr="00F87BE0">
            <w:rPr>
              <w:rStyle w:val="PlaceholderText"/>
            </w:rPr>
            <w:t>Choose an item.</w:t>
          </w:r>
        </w:p>
      </w:docPartBody>
    </w:docPart>
    <w:docPart>
      <w:docPartPr>
        <w:name w:val="4FA1758C919141598F5996E4AB6EE39C"/>
        <w:category>
          <w:name w:val="General"/>
          <w:gallery w:val="placeholder"/>
        </w:category>
        <w:types>
          <w:type w:val="bbPlcHdr"/>
        </w:types>
        <w:behaviors>
          <w:behavior w:val="content"/>
        </w:behaviors>
        <w:guid w:val="{BA5BBEF3-AC31-4B38-B1FC-6F75D87A27A8}"/>
      </w:docPartPr>
      <w:docPartBody>
        <w:p w:rsidR="003A623E" w:rsidRDefault="00CB6A7E" w:rsidP="00CB6A7E">
          <w:pPr>
            <w:pStyle w:val="4FA1758C919141598F5996E4AB6EE39C"/>
          </w:pPr>
          <w:r w:rsidRPr="00F87BE0">
            <w:rPr>
              <w:rStyle w:val="PlaceholderText"/>
            </w:rPr>
            <w:t>Choose an item.</w:t>
          </w:r>
        </w:p>
      </w:docPartBody>
    </w:docPart>
    <w:docPart>
      <w:docPartPr>
        <w:name w:val="B7B30A1850F8444F94E345BE33B89475"/>
        <w:category>
          <w:name w:val="General"/>
          <w:gallery w:val="placeholder"/>
        </w:category>
        <w:types>
          <w:type w:val="bbPlcHdr"/>
        </w:types>
        <w:behaviors>
          <w:behavior w:val="content"/>
        </w:behaviors>
        <w:guid w:val="{D6B8AB78-18D0-4ED5-89AE-EED5FF54D6B3}"/>
      </w:docPartPr>
      <w:docPartBody>
        <w:p w:rsidR="003A623E" w:rsidRDefault="00CB6A7E" w:rsidP="00CB6A7E">
          <w:pPr>
            <w:pStyle w:val="B7B30A1850F8444F94E345BE33B89475"/>
          </w:pPr>
          <w:r w:rsidRPr="003A71FA">
            <w:rPr>
              <w:rStyle w:val="PlaceholderText"/>
            </w:rPr>
            <w:t>Choose an item.</w:t>
          </w:r>
        </w:p>
      </w:docPartBody>
    </w:docPart>
    <w:docPart>
      <w:docPartPr>
        <w:name w:val="7EF1EC9BB67A4BBD9C02753480BC509C"/>
        <w:category>
          <w:name w:val="General"/>
          <w:gallery w:val="placeholder"/>
        </w:category>
        <w:types>
          <w:type w:val="bbPlcHdr"/>
        </w:types>
        <w:behaviors>
          <w:behavior w:val="content"/>
        </w:behaviors>
        <w:guid w:val="{34026AF6-6315-4891-A3B0-25BCC0CA9F99}"/>
      </w:docPartPr>
      <w:docPartBody>
        <w:p w:rsidR="003A623E" w:rsidRDefault="00CB6A7E" w:rsidP="00CB6A7E">
          <w:pPr>
            <w:pStyle w:val="7EF1EC9BB67A4BBD9C02753480BC509C"/>
          </w:pPr>
          <w:r w:rsidRPr="00F87BE0">
            <w:rPr>
              <w:rStyle w:val="PlaceholderText"/>
            </w:rPr>
            <w:t>Choose an item.</w:t>
          </w:r>
        </w:p>
      </w:docPartBody>
    </w:docPart>
    <w:docPart>
      <w:docPartPr>
        <w:name w:val="3F290F6273D144AEA0A55EC9B6E53C10"/>
        <w:category>
          <w:name w:val="General"/>
          <w:gallery w:val="placeholder"/>
        </w:category>
        <w:types>
          <w:type w:val="bbPlcHdr"/>
        </w:types>
        <w:behaviors>
          <w:behavior w:val="content"/>
        </w:behaviors>
        <w:guid w:val="{7775835C-EB97-4262-A25C-3D58C74445CF}"/>
      </w:docPartPr>
      <w:docPartBody>
        <w:p w:rsidR="003A623E" w:rsidRDefault="00CB6A7E" w:rsidP="00CB6A7E">
          <w:pPr>
            <w:pStyle w:val="3F290F6273D144AEA0A55EC9B6E53C10"/>
          </w:pPr>
          <w:r w:rsidRPr="00F87BE0">
            <w:rPr>
              <w:rStyle w:val="PlaceholderText"/>
            </w:rPr>
            <w:t>Choose an item.</w:t>
          </w:r>
        </w:p>
      </w:docPartBody>
    </w:docPart>
    <w:docPart>
      <w:docPartPr>
        <w:name w:val="267B9B7526084E279BABB7A765C415D5"/>
        <w:category>
          <w:name w:val="General"/>
          <w:gallery w:val="placeholder"/>
        </w:category>
        <w:types>
          <w:type w:val="bbPlcHdr"/>
        </w:types>
        <w:behaviors>
          <w:behavior w:val="content"/>
        </w:behaviors>
        <w:guid w:val="{D354F5C2-EDDF-4DD9-AD0D-DCB2EE5E7D03}"/>
      </w:docPartPr>
      <w:docPartBody>
        <w:p w:rsidR="003A623E" w:rsidRDefault="00CB6A7E" w:rsidP="00CB6A7E">
          <w:pPr>
            <w:pStyle w:val="267B9B7526084E279BABB7A765C415D5"/>
          </w:pPr>
          <w:r w:rsidRPr="003A71FA">
            <w:rPr>
              <w:rStyle w:val="PlaceholderText"/>
            </w:rPr>
            <w:t>Choose an item.</w:t>
          </w:r>
        </w:p>
      </w:docPartBody>
    </w:docPart>
    <w:docPart>
      <w:docPartPr>
        <w:name w:val="BADB1FA77FBE4CFF8BB7A1F98BC09422"/>
        <w:category>
          <w:name w:val="General"/>
          <w:gallery w:val="placeholder"/>
        </w:category>
        <w:types>
          <w:type w:val="bbPlcHdr"/>
        </w:types>
        <w:behaviors>
          <w:behavior w:val="content"/>
        </w:behaviors>
        <w:guid w:val="{41D19E44-8C80-43CA-B349-33C7F03C8540}"/>
      </w:docPartPr>
      <w:docPartBody>
        <w:p w:rsidR="003A623E" w:rsidRDefault="00CB6A7E" w:rsidP="00CB6A7E">
          <w:pPr>
            <w:pStyle w:val="BADB1FA77FBE4CFF8BB7A1F98BC09422"/>
          </w:pPr>
          <w:r w:rsidRPr="00F87BE0">
            <w:rPr>
              <w:rStyle w:val="PlaceholderText"/>
            </w:rPr>
            <w:t>Choose an item.</w:t>
          </w:r>
        </w:p>
      </w:docPartBody>
    </w:docPart>
    <w:docPart>
      <w:docPartPr>
        <w:name w:val="ECCA1406B6C841709B16305AA9021B89"/>
        <w:category>
          <w:name w:val="General"/>
          <w:gallery w:val="placeholder"/>
        </w:category>
        <w:types>
          <w:type w:val="bbPlcHdr"/>
        </w:types>
        <w:behaviors>
          <w:behavior w:val="content"/>
        </w:behaviors>
        <w:guid w:val="{0B58814E-E995-4C72-B9E6-B1458634D2EF}"/>
      </w:docPartPr>
      <w:docPartBody>
        <w:p w:rsidR="003A623E" w:rsidRDefault="00CB6A7E" w:rsidP="00CB6A7E">
          <w:pPr>
            <w:pStyle w:val="ECCA1406B6C841709B16305AA9021B89"/>
          </w:pPr>
          <w:r w:rsidRPr="00F87BE0">
            <w:rPr>
              <w:rStyle w:val="PlaceholderText"/>
            </w:rPr>
            <w:t>Choose an item.</w:t>
          </w:r>
        </w:p>
      </w:docPartBody>
    </w:docPart>
    <w:docPart>
      <w:docPartPr>
        <w:name w:val="A658C831717743CE9DE46E4E549C4450"/>
        <w:category>
          <w:name w:val="General"/>
          <w:gallery w:val="placeholder"/>
        </w:category>
        <w:types>
          <w:type w:val="bbPlcHdr"/>
        </w:types>
        <w:behaviors>
          <w:behavior w:val="content"/>
        </w:behaviors>
        <w:guid w:val="{02C4D7BA-E362-49DB-9E65-6672217A3EA5}"/>
      </w:docPartPr>
      <w:docPartBody>
        <w:p w:rsidR="003A623E" w:rsidRDefault="00CB6A7E" w:rsidP="00CB6A7E">
          <w:pPr>
            <w:pStyle w:val="A658C831717743CE9DE46E4E549C4450"/>
          </w:pPr>
          <w:r w:rsidRPr="003A71FA">
            <w:rPr>
              <w:rStyle w:val="PlaceholderText"/>
            </w:rPr>
            <w:t>Choose an item.</w:t>
          </w:r>
        </w:p>
      </w:docPartBody>
    </w:docPart>
    <w:docPart>
      <w:docPartPr>
        <w:name w:val="B654371A6F0A425DA60BF3C9222E3BE2"/>
        <w:category>
          <w:name w:val="General"/>
          <w:gallery w:val="placeholder"/>
        </w:category>
        <w:types>
          <w:type w:val="bbPlcHdr"/>
        </w:types>
        <w:behaviors>
          <w:behavior w:val="content"/>
        </w:behaviors>
        <w:guid w:val="{855F1106-BA4F-4386-A1FD-055776084CB1}"/>
      </w:docPartPr>
      <w:docPartBody>
        <w:p w:rsidR="003A623E" w:rsidRDefault="00CB6A7E" w:rsidP="00CB6A7E">
          <w:pPr>
            <w:pStyle w:val="B654371A6F0A425DA60BF3C9222E3BE2"/>
          </w:pPr>
          <w:r w:rsidRPr="00F87BE0">
            <w:rPr>
              <w:rStyle w:val="PlaceholderText"/>
            </w:rPr>
            <w:t>Choose an item.</w:t>
          </w:r>
        </w:p>
      </w:docPartBody>
    </w:docPart>
    <w:docPart>
      <w:docPartPr>
        <w:name w:val="96D9F7D65E0548A493B52CE1B3608D7B"/>
        <w:category>
          <w:name w:val="General"/>
          <w:gallery w:val="placeholder"/>
        </w:category>
        <w:types>
          <w:type w:val="bbPlcHdr"/>
        </w:types>
        <w:behaviors>
          <w:behavior w:val="content"/>
        </w:behaviors>
        <w:guid w:val="{6EE7715E-579C-4F08-B06F-28A0C5CB29C9}"/>
      </w:docPartPr>
      <w:docPartBody>
        <w:p w:rsidR="003A623E" w:rsidRDefault="00CB6A7E" w:rsidP="00CB6A7E">
          <w:pPr>
            <w:pStyle w:val="96D9F7D65E0548A493B52CE1B3608D7B"/>
          </w:pPr>
          <w:r w:rsidRPr="00F87BE0">
            <w:rPr>
              <w:rStyle w:val="PlaceholderText"/>
            </w:rPr>
            <w:t>Choose an item.</w:t>
          </w:r>
        </w:p>
      </w:docPartBody>
    </w:docPart>
    <w:docPart>
      <w:docPartPr>
        <w:name w:val="9A763FF853A14380A09269C7B5F9687F"/>
        <w:category>
          <w:name w:val="General"/>
          <w:gallery w:val="placeholder"/>
        </w:category>
        <w:types>
          <w:type w:val="bbPlcHdr"/>
        </w:types>
        <w:behaviors>
          <w:behavior w:val="content"/>
        </w:behaviors>
        <w:guid w:val="{3BE143CA-D29D-4BE0-A1EC-2145EB01268F}"/>
      </w:docPartPr>
      <w:docPartBody>
        <w:p w:rsidR="003A623E" w:rsidRDefault="00CB6A7E" w:rsidP="00CB6A7E">
          <w:pPr>
            <w:pStyle w:val="9A763FF853A14380A09269C7B5F9687F"/>
          </w:pPr>
          <w:r w:rsidRPr="003A71FA">
            <w:rPr>
              <w:rStyle w:val="PlaceholderText"/>
            </w:rPr>
            <w:t>Choose an item.</w:t>
          </w:r>
        </w:p>
      </w:docPartBody>
    </w:docPart>
    <w:docPart>
      <w:docPartPr>
        <w:name w:val="E4B7AEB4BD494299AE0E75B4B9B43D77"/>
        <w:category>
          <w:name w:val="General"/>
          <w:gallery w:val="placeholder"/>
        </w:category>
        <w:types>
          <w:type w:val="bbPlcHdr"/>
        </w:types>
        <w:behaviors>
          <w:behavior w:val="content"/>
        </w:behaviors>
        <w:guid w:val="{A6989C4F-3E12-4698-BB60-D2779EDA0B76}"/>
      </w:docPartPr>
      <w:docPartBody>
        <w:p w:rsidR="003A623E" w:rsidRDefault="00CB6A7E" w:rsidP="00CB6A7E">
          <w:pPr>
            <w:pStyle w:val="E4B7AEB4BD494299AE0E75B4B9B43D77"/>
          </w:pPr>
          <w:r w:rsidRPr="00F87BE0">
            <w:rPr>
              <w:rStyle w:val="PlaceholderText"/>
            </w:rPr>
            <w:t>Choose an item.</w:t>
          </w:r>
        </w:p>
      </w:docPartBody>
    </w:docPart>
    <w:docPart>
      <w:docPartPr>
        <w:name w:val="B7BFF040721B48539293893E37E892AF"/>
        <w:category>
          <w:name w:val="General"/>
          <w:gallery w:val="placeholder"/>
        </w:category>
        <w:types>
          <w:type w:val="bbPlcHdr"/>
        </w:types>
        <w:behaviors>
          <w:behavior w:val="content"/>
        </w:behaviors>
        <w:guid w:val="{1A6E470C-3902-4DB0-B104-F1549252FF8E}"/>
      </w:docPartPr>
      <w:docPartBody>
        <w:p w:rsidR="003A623E" w:rsidRDefault="00CB6A7E" w:rsidP="00CB6A7E">
          <w:pPr>
            <w:pStyle w:val="B7BFF040721B48539293893E37E892AF"/>
          </w:pPr>
          <w:r w:rsidRPr="00F87BE0">
            <w:rPr>
              <w:rStyle w:val="PlaceholderText"/>
            </w:rPr>
            <w:t>Choose an item.</w:t>
          </w:r>
        </w:p>
      </w:docPartBody>
    </w:docPart>
    <w:docPart>
      <w:docPartPr>
        <w:name w:val="81D191A637294261B068CF52E29404EC"/>
        <w:category>
          <w:name w:val="General"/>
          <w:gallery w:val="placeholder"/>
        </w:category>
        <w:types>
          <w:type w:val="bbPlcHdr"/>
        </w:types>
        <w:behaviors>
          <w:behavior w:val="content"/>
        </w:behaviors>
        <w:guid w:val="{FBF71870-A6AF-4D36-8343-300A590D7508}"/>
      </w:docPartPr>
      <w:docPartBody>
        <w:p w:rsidR="003A623E" w:rsidRDefault="00CB6A7E" w:rsidP="00CB6A7E">
          <w:pPr>
            <w:pStyle w:val="81D191A637294261B068CF52E29404EC"/>
          </w:pPr>
          <w:r w:rsidRPr="003A71FA">
            <w:rPr>
              <w:rStyle w:val="PlaceholderText"/>
            </w:rPr>
            <w:t>Choose an item.</w:t>
          </w:r>
        </w:p>
      </w:docPartBody>
    </w:docPart>
    <w:docPart>
      <w:docPartPr>
        <w:name w:val="0C181EBE3D8444499D05C9BE02564691"/>
        <w:category>
          <w:name w:val="General"/>
          <w:gallery w:val="placeholder"/>
        </w:category>
        <w:types>
          <w:type w:val="bbPlcHdr"/>
        </w:types>
        <w:behaviors>
          <w:behavior w:val="content"/>
        </w:behaviors>
        <w:guid w:val="{D11F26F3-E405-4E52-9236-31F82E33F854}"/>
      </w:docPartPr>
      <w:docPartBody>
        <w:p w:rsidR="003A623E" w:rsidRDefault="00CB6A7E" w:rsidP="00CB6A7E">
          <w:pPr>
            <w:pStyle w:val="0C181EBE3D8444499D05C9BE02564691"/>
          </w:pPr>
          <w:r w:rsidRPr="00F87BE0">
            <w:rPr>
              <w:rStyle w:val="PlaceholderText"/>
            </w:rPr>
            <w:t>Choose an item.</w:t>
          </w:r>
        </w:p>
      </w:docPartBody>
    </w:docPart>
    <w:docPart>
      <w:docPartPr>
        <w:name w:val="5B02E15B845C43F589D9D84053E3A019"/>
        <w:category>
          <w:name w:val="General"/>
          <w:gallery w:val="placeholder"/>
        </w:category>
        <w:types>
          <w:type w:val="bbPlcHdr"/>
        </w:types>
        <w:behaviors>
          <w:behavior w:val="content"/>
        </w:behaviors>
        <w:guid w:val="{802A8D7F-67C7-42DE-A3C8-4F008D77272A}"/>
      </w:docPartPr>
      <w:docPartBody>
        <w:p w:rsidR="003A623E" w:rsidRDefault="00CB6A7E" w:rsidP="00CB6A7E">
          <w:pPr>
            <w:pStyle w:val="5B02E15B845C43F589D9D84053E3A019"/>
          </w:pPr>
          <w:r w:rsidRPr="00F87BE0">
            <w:rPr>
              <w:rStyle w:val="PlaceholderText"/>
            </w:rPr>
            <w:t>Choose an item.</w:t>
          </w:r>
        </w:p>
      </w:docPartBody>
    </w:docPart>
    <w:docPart>
      <w:docPartPr>
        <w:name w:val="3F4D2F11BB6746B1ABC7EF164807D637"/>
        <w:category>
          <w:name w:val="General"/>
          <w:gallery w:val="placeholder"/>
        </w:category>
        <w:types>
          <w:type w:val="bbPlcHdr"/>
        </w:types>
        <w:behaviors>
          <w:behavior w:val="content"/>
        </w:behaviors>
        <w:guid w:val="{D6005621-A3BD-4552-BCD4-9302D8868270}"/>
      </w:docPartPr>
      <w:docPartBody>
        <w:p w:rsidR="003A623E" w:rsidRDefault="00CB6A7E" w:rsidP="00CB6A7E">
          <w:pPr>
            <w:pStyle w:val="3F4D2F11BB6746B1ABC7EF164807D637"/>
          </w:pPr>
          <w:r w:rsidRPr="00F87BE0">
            <w:rPr>
              <w:rStyle w:val="PlaceholderText"/>
            </w:rPr>
            <w:t>Choose an item.</w:t>
          </w:r>
        </w:p>
      </w:docPartBody>
    </w:docPart>
    <w:docPart>
      <w:docPartPr>
        <w:name w:val="8A6DC79DE2EA4ECEA55507E1A8445C8A"/>
        <w:category>
          <w:name w:val="General"/>
          <w:gallery w:val="placeholder"/>
        </w:category>
        <w:types>
          <w:type w:val="bbPlcHdr"/>
        </w:types>
        <w:behaviors>
          <w:behavior w:val="content"/>
        </w:behaviors>
        <w:guid w:val="{1D87124C-E515-423F-A194-9C1CA5A03FB4}"/>
      </w:docPartPr>
      <w:docPartBody>
        <w:p w:rsidR="003A623E" w:rsidRDefault="00CB6A7E" w:rsidP="00CB6A7E">
          <w:pPr>
            <w:pStyle w:val="8A6DC79DE2EA4ECEA55507E1A8445C8A"/>
          </w:pPr>
          <w:r w:rsidRPr="003A71FA">
            <w:rPr>
              <w:rStyle w:val="PlaceholderText"/>
            </w:rPr>
            <w:t>Choose an item.</w:t>
          </w:r>
        </w:p>
      </w:docPartBody>
    </w:docPart>
    <w:docPart>
      <w:docPartPr>
        <w:name w:val="5A5261BBCBE9452B963E7139B582D720"/>
        <w:category>
          <w:name w:val="General"/>
          <w:gallery w:val="placeholder"/>
        </w:category>
        <w:types>
          <w:type w:val="bbPlcHdr"/>
        </w:types>
        <w:behaviors>
          <w:behavior w:val="content"/>
        </w:behaviors>
        <w:guid w:val="{1251C565-F540-4E88-A0E9-5DF15BDAE0CA}"/>
      </w:docPartPr>
      <w:docPartBody>
        <w:p w:rsidR="003A623E" w:rsidRDefault="00CB6A7E" w:rsidP="00CB6A7E">
          <w:pPr>
            <w:pStyle w:val="5A5261BBCBE9452B963E7139B582D720"/>
          </w:pPr>
          <w:r w:rsidRPr="00F87BE0">
            <w:rPr>
              <w:rStyle w:val="PlaceholderText"/>
            </w:rPr>
            <w:t>Choose an item.</w:t>
          </w:r>
        </w:p>
      </w:docPartBody>
    </w:docPart>
    <w:docPart>
      <w:docPartPr>
        <w:name w:val="94CE2B63392B41DA801E81F909514F00"/>
        <w:category>
          <w:name w:val="General"/>
          <w:gallery w:val="placeholder"/>
        </w:category>
        <w:types>
          <w:type w:val="bbPlcHdr"/>
        </w:types>
        <w:behaviors>
          <w:behavior w:val="content"/>
        </w:behaviors>
        <w:guid w:val="{8F143A5B-0F36-4A98-8C7F-0BA9AD5A06A8}"/>
      </w:docPartPr>
      <w:docPartBody>
        <w:p w:rsidR="003A623E" w:rsidRDefault="00CB6A7E" w:rsidP="00CB6A7E">
          <w:pPr>
            <w:pStyle w:val="94CE2B63392B41DA801E81F909514F00"/>
          </w:pPr>
          <w:r w:rsidRPr="00F87BE0">
            <w:rPr>
              <w:rStyle w:val="PlaceholderText"/>
            </w:rPr>
            <w:t>Choose an item.</w:t>
          </w:r>
        </w:p>
      </w:docPartBody>
    </w:docPart>
    <w:docPart>
      <w:docPartPr>
        <w:name w:val="6D1180557FA6494B88A5C0A501180D5B"/>
        <w:category>
          <w:name w:val="General"/>
          <w:gallery w:val="placeholder"/>
        </w:category>
        <w:types>
          <w:type w:val="bbPlcHdr"/>
        </w:types>
        <w:behaviors>
          <w:behavior w:val="content"/>
        </w:behaviors>
        <w:guid w:val="{EBE81EA7-9417-4FC8-AC30-9D67AD90AA6D}"/>
      </w:docPartPr>
      <w:docPartBody>
        <w:p w:rsidR="003A623E" w:rsidRDefault="00CB6A7E" w:rsidP="00CB6A7E">
          <w:pPr>
            <w:pStyle w:val="6D1180557FA6494B88A5C0A501180D5B"/>
          </w:pPr>
          <w:r w:rsidRPr="00F87BE0">
            <w:rPr>
              <w:rStyle w:val="PlaceholderText"/>
            </w:rPr>
            <w:t>Choose an item.</w:t>
          </w:r>
        </w:p>
      </w:docPartBody>
    </w:docPart>
    <w:docPart>
      <w:docPartPr>
        <w:name w:val="A40EB526C0BD46D5AC9D4C2519569124"/>
        <w:category>
          <w:name w:val="General"/>
          <w:gallery w:val="placeholder"/>
        </w:category>
        <w:types>
          <w:type w:val="bbPlcHdr"/>
        </w:types>
        <w:behaviors>
          <w:behavior w:val="content"/>
        </w:behaviors>
        <w:guid w:val="{4B7BC9E8-23A9-4D9E-88CA-23E45A89BDB8}"/>
      </w:docPartPr>
      <w:docPartBody>
        <w:p w:rsidR="003A623E" w:rsidRDefault="00CB6A7E" w:rsidP="00CB6A7E">
          <w:pPr>
            <w:pStyle w:val="A40EB526C0BD46D5AC9D4C2519569124"/>
          </w:pPr>
          <w:r w:rsidRPr="003A71FA">
            <w:rPr>
              <w:rStyle w:val="PlaceholderText"/>
            </w:rPr>
            <w:t>Choose an item.</w:t>
          </w:r>
        </w:p>
      </w:docPartBody>
    </w:docPart>
    <w:docPart>
      <w:docPartPr>
        <w:name w:val="5A2C8D0C98714921B631B07E2B7E8871"/>
        <w:category>
          <w:name w:val="General"/>
          <w:gallery w:val="placeholder"/>
        </w:category>
        <w:types>
          <w:type w:val="bbPlcHdr"/>
        </w:types>
        <w:behaviors>
          <w:behavior w:val="content"/>
        </w:behaviors>
        <w:guid w:val="{AF133FAB-68CA-4F75-ABF5-89D70205046D}"/>
      </w:docPartPr>
      <w:docPartBody>
        <w:p w:rsidR="003A623E" w:rsidRDefault="00CB6A7E" w:rsidP="00CB6A7E">
          <w:pPr>
            <w:pStyle w:val="5A2C8D0C98714921B631B07E2B7E8871"/>
          </w:pPr>
          <w:r w:rsidRPr="00F87BE0">
            <w:rPr>
              <w:rStyle w:val="PlaceholderText"/>
            </w:rPr>
            <w:t>Choose an item.</w:t>
          </w:r>
        </w:p>
      </w:docPartBody>
    </w:docPart>
    <w:docPart>
      <w:docPartPr>
        <w:name w:val="83A14AB6E29F4E02BCD1E3F173C69719"/>
        <w:category>
          <w:name w:val="General"/>
          <w:gallery w:val="placeholder"/>
        </w:category>
        <w:types>
          <w:type w:val="bbPlcHdr"/>
        </w:types>
        <w:behaviors>
          <w:behavior w:val="content"/>
        </w:behaviors>
        <w:guid w:val="{C4BD44DA-3E31-4D75-8072-A1FC1224FB41}"/>
      </w:docPartPr>
      <w:docPartBody>
        <w:p w:rsidR="003A623E" w:rsidRDefault="00CB6A7E" w:rsidP="00CB6A7E">
          <w:pPr>
            <w:pStyle w:val="83A14AB6E29F4E02BCD1E3F173C69719"/>
          </w:pPr>
          <w:r w:rsidRPr="00F87BE0">
            <w:rPr>
              <w:rStyle w:val="PlaceholderText"/>
            </w:rPr>
            <w:t>Choose an item.</w:t>
          </w:r>
        </w:p>
      </w:docPartBody>
    </w:docPart>
    <w:docPart>
      <w:docPartPr>
        <w:name w:val="82D87CD1B84A4E7099E785CE28FA12A1"/>
        <w:category>
          <w:name w:val="General"/>
          <w:gallery w:val="placeholder"/>
        </w:category>
        <w:types>
          <w:type w:val="bbPlcHdr"/>
        </w:types>
        <w:behaviors>
          <w:behavior w:val="content"/>
        </w:behaviors>
        <w:guid w:val="{828A33E4-CCEB-45DB-BCF0-A33615B5E5CC}"/>
      </w:docPartPr>
      <w:docPartBody>
        <w:p w:rsidR="003A623E" w:rsidRDefault="00CB6A7E" w:rsidP="00CB6A7E">
          <w:pPr>
            <w:pStyle w:val="82D87CD1B84A4E7099E785CE28FA12A1"/>
          </w:pPr>
          <w:r w:rsidRPr="00F87BE0">
            <w:rPr>
              <w:rStyle w:val="PlaceholderText"/>
            </w:rPr>
            <w:t>Choose an item.</w:t>
          </w:r>
        </w:p>
      </w:docPartBody>
    </w:docPart>
    <w:docPart>
      <w:docPartPr>
        <w:name w:val="ECD74F45723A4D06A9C3A555BB9683CA"/>
        <w:category>
          <w:name w:val="General"/>
          <w:gallery w:val="placeholder"/>
        </w:category>
        <w:types>
          <w:type w:val="bbPlcHdr"/>
        </w:types>
        <w:behaviors>
          <w:behavior w:val="content"/>
        </w:behaviors>
        <w:guid w:val="{1CFDFD75-A329-4149-A5C3-FC406FB0875C}"/>
      </w:docPartPr>
      <w:docPartBody>
        <w:p w:rsidR="003A623E" w:rsidRDefault="00CB6A7E" w:rsidP="00CB6A7E">
          <w:pPr>
            <w:pStyle w:val="ECD74F45723A4D06A9C3A555BB9683CA"/>
          </w:pPr>
          <w:r w:rsidRPr="003A71FA">
            <w:rPr>
              <w:rStyle w:val="PlaceholderText"/>
            </w:rPr>
            <w:t>Choose an item.</w:t>
          </w:r>
        </w:p>
      </w:docPartBody>
    </w:docPart>
    <w:docPart>
      <w:docPartPr>
        <w:name w:val="9711E301CA354EAD82856879FA98C647"/>
        <w:category>
          <w:name w:val="General"/>
          <w:gallery w:val="placeholder"/>
        </w:category>
        <w:types>
          <w:type w:val="bbPlcHdr"/>
        </w:types>
        <w:behaviors>
          <w:behavior w:val="content"/>
        </w:behaviors>
        <w:guid w:val="{091A216E-00E6-495C-87EC-89CF83919AD4}"/>
      </w:docPartPr>
      <w:docPartBody>
        <w:p w:rsidR="003A623E" w:rsidRDefault="00CB6A7E" w:rsidP="00CB6A7E">
          <w:pPr>
            <w:pStyle w:val="9711E301CA354EAD82856879FA98C647"/>
          </w:pPr>
          <w:r w:rsidRPr="00F87BE0">
            <w:rPr>
              <w:rStyle w:val="PlaceholderText"/>
            </w:rPr>
            <w:t>Choose an item.</w:t>
          </w:r>
        </w:p>
      </w:docPartBody>
    </w:docPart>
    <w:docPart>
      <w:docPartPr>
        <w:name w:val="C78F9ED03273446894E71BC7C77DE53B"/>
        <w:category>
          <w:name w:val="General"/>
          <w:gallery w:val="placeholder"/>
        </w:category>
        <w:types>
          <w:type w:val="bbPlcHdr"/>
        </w:types>
        <w:behaviors>
          <w:behavior w:val="content"/>
        </w:behaviors>
        <w:guid w:val="{BE11A714-5FC6-4F87-ACA6-538B6377AF79}"/>
      </w:docPartPr>
      <w:docPartBody>
        <w:p w:rsidR="003A623E" w:rsidRDefault="00CB6A7E" w:rsidP="00CB6A7E">
          <w:pPr>
            <w:pStyle w:val="C78F9ED03273446894E71BC7C77DE53B"/>
          </w:pPr>
          <w:r w:rsidRPr="00F87BE0">
            <w:rPr>
              <w:rStyle w:val="PlaceholderText"/>
            </w:rPr>
            <w:t>Choose an item.</w:t>
          </w:r>
        </w:p>
      </w:docPartBody>
    </w:docPart>
    <w:docPart>
      <w:docPartPr>
        <w:name w:val="7E939E9549F745CABBB839CC07BD0336"/>
        <w:category>
          <w:name w:val="General"/>
          <w:gallery w:val="placeholder"/>
        </w:category>
        <w:types>
          <w:type w:val="bbPlcHdr"/>
        </w:types>
        <w:behaviors>
          <w:behavior w:val="content"/>
        </w:behaviors>
        <w:guid w:val="{A3879699-D089-4888-96F2-BCCE76D8ADB7}"/>
      </w:docPartPr>
      <w:docPartBody>
        <w:p w:rsidR="003A623E" w:rsidRDefault="00CB6A7E" w:rsidP="00CB6A7E">
          <w:pPr>
            <w:pStyle w:val="7E939E9549F745CABBB839CC07BD0336"/>
          </w:pPr>
          <w:r w:rsidRPr="00F87BE0">
            <w:rPr>
              <w:rStyle w:val="PlaceholderText"/>
            </w:rPr>
            <w:t>Choose an item.</w:t>
          </w:r>
        </w:p>
      </w:docPartBody>
    </w:docPart>
    <w:docPart>
      <w:docPartPr>
        <w:name w:val="3C362F42F537415692420452FC5EF45D"/>
        <w:category>
          <w:name w:val="General"/>
          <w:gallery w:val="placeholder"/>
        </w:category>
        <w:types>
          <w:type w:val="bbPlcHdr"/>
        </w:types>
        <w:behaviors>
          <w:behavior w:val="content"/>
        </w:behaviors>
        <w:guid w:val="{0D1A8DC9-22AF-4B77-8E99-399D0C602A17}"/>
      </w:docPartPr>
      <w:docPartBody>
        <w:p w:rsidR="003A623E" w:rsidRDefault="00CB6A7E" w:rsidP="00CB6A7E">
          <w:pPr>
            <w:pStyle w:val="3C362F42F537415692420452FC5EF45D"/>
          </w:pPr>
          <w:r w:rsidRPr="003A71FA">
            <w:rPr>
              <w:rStyle w:val="PlaceholderText"/>
            </w:rPr>
            <w:t>Choose an item.</w:t>
          </w:r>
        </w:p>
      </w:docPartBody>
    </w:docPart>
    <w:docPart>
      <w:docPartPr>
        <w:name w:val="1F14CE9BA30D4B43BA9CD3E81CD41609"/>
        <w:category>
          <w:name w:val="General"/>
          <w:gallery w:val="placeholder"/>
        </w:category>
        <w:types>
          <w:type w:val="bbPlcHdr"/>
        </w:types>
        <w:behaviors>
          <w:behavior w:val="content"/>
        </w:behaviors>
        <w:guid w:val="{BC969469-6B66-40C9-8C23-CE74065D284E}"/>
      </w:docPartPr>
      <w:docPartBody>
        <w:p w:rsidR="003A623E" w:rsidRDefault="00CB6A7E" w:rsidP="00CB6A7E">
          <w:pPr>
            <w:pStyle w:val="1F14CE9BA30D4B43BA9CD3E81CD41609"/>
          </w:pPr>
          <w:r w:rsidRPr="00F87BE0">
            <w:rPr>
              <w:rStyle w:val="PlaceholderText"/>
            </w:rPr>
            <w:t>Choose an item.</w:t>
          </w:r>
        </w:p>
      </w:docPartBody>
    </w:docPart>
    <w:docPart>
      <w:docPartPr>
        <w:name w:val="A9222C81195E4DCCB935967C7A42CE50"/>
        <w:category>
          <w:name w:val="General"/>
          <w:gallery w:val="placeholder"/>
        </w:category>
        <w:types>
          <w:type w:val="bbPlcHdr"/>
        </w:types>
        <w:behaviors>
          <w:behavior w:val="content"/>
        </w:behaviors>
        <w:guid w:val="{27723163-8951-4EE7-A5EB-86DCB72B45D5}"/>
      </w:docPartPr>
      <w:docPartBody>
        <w:p w:rsidR="003A623E" w:rsidRDefault="00CB6A7E" w:rsidP="00CB6A7E">
          <w:pPr>
            <w:pStyle w:val="A9222C81195E4DCCB935967C7A42CE50"/>
          </w:pPr>
          <w:r w:rsidRPr="00F87BE0">
            <w:rPr>
              <w:rStyle w:val="PlaceholderText"/>
            </w:rPr>
            <w:t>Choose an item.</w:t>
          </w:r>
        </w:p>
      </w:docPartBody>
    </w:docPart>
    <w:docPart>
      <w:docPartPr>
        <w:name w:val="2C6D515E346546A5940F3C4B5B5FEAF3"/>
        <w:category>
          <w:name w:val="General"/>
          <w:gallery w:val="placeholder"/>
        </w:category>
        <w:types>
          <w:type w:val="bbPlcHdr"/>
        </w:types>
        <w:behaviors>
          <w:behavior w:val="content"/>
        </w:behaviors>
        <w:guid w:val="{32A42665-BA88-4812-9C3A-508031CEB419}"/>
      </w:docPartPr>
      <w:docPartBody>
        <w:p w:rsidR="003A623E" w:rsidRDefault="00CB6A7E" w:rsidP="00CB6A7E">
          <w:pPr>
            <w:pStyle w:val="2C6D515E346546A5940F3C4B5B5FEAF3"/>
          </w:pPr>
          <w:r w:rsidRPr="00F87BE0">
            <w:rPr>
              <w:rStyle w:val="PlaceholderText"/>
            </w:rPr>
            <w:t>Choose an item.</w:t>
          </w:r>
        </w:p>
      </w:docPartBody>
    </w:docPart>
    <w:docPart>
      <w:docPartPr>
        <w:name w:val="6A08717986664671A23E32C038711B55"/>
        <w:category>
          <w:name w:val="General"/>
          <w:gallery w:val="placeholder"/>
        </w:category>
        <w:types>
          <w:type w:val="bbPlcHdr"/>
        </w:types>
        <w:behaviors>
          <w:behavior w:val="content"/>
        </w:behaviors>
        <w:guid w:val="{E43F0FF4-C71F-418D-AD87-AA56CCBAAB64}"/>
      </w:docPartPr>
      <w:docPartBody>
        <w:p w:rsidR="003A623E" w:rsidRDefault="00CB6A7E" w:rsidP="00CB6A7E">
          <w:pPr>
            <w:pStyle w:val="6A08717986664671A23E32C038711B55"/>
          </w:pPr>
          <w:r w:rsidRPr="003A71FA">
            <w:rPr>
              <w:rStyle w:val="PlaceholderText"/>
            </w:rPr>
            <w:t>Choose an item.</w:t>
          </w:r>
        </w:p>
      </w:docPartBody>
    </w:docPart>
    <w:docPart>
      <w:docPartPr>
        <w:name w:val="099BA4A70E55409B8C09BE8EB448FA27"/>
        <w:category>
          <w:name w:val="General"/>
          <w:gallery w:val="placeholder"/>
        </w:category>
        <w:types>
          <w:type w:val="bbPlcHdr"/>
        </w:types>
        <w:behaviors>
          <w:behavior w:val="content"/>
        </w:behaviors>
        <w:guid w:val="{C87F373C-5514-44E4-8CA6-2ABECAA41825}"/>
      </w:docPartPr>
      <w:docPartBody>
        <w:p w:rsidR="003A623E" w:rsidRDefault="00CB6A7E" w:rsidP="00CB6A7E">
          <w:pPr>
            <w:pStyle w:val="099BA4A70E55409B8C09BE8EB448FA27"/>
          </w:pPr>
          <w:r w:rsidRPr="00F87BE0">
            <w:rPr>
              <w:rStyle w:val="PlaceholderText"/>
            </w:rPr>
            <w:t>Choose an item.</w:t>
          </w:r>
        </w:p>
      </w:docPartBody>
    </w:docPart>
    <w:docPart>
      <w:docPartPr>
        <w:name w:val="7CEE819D24B5438CA5839099FB08EE9C"/>
        <w:category>
          <w:name w:val="General"/>
          <w:gallery w:val="placeholder"/>
        </w:category>
        <w:types>
          <w:type w:val="bbPlcHdr"/>
        </w:types>
        <w:behaviors>
          <w:behavior w:val="content"/>
        </w:behaviors>
        <w:guid w:val="{36F01677-1149-4E29-BE78-A3A7B929ED60}"/>
      </w:docPartPr>
      <w:docPartBody>
        <w:p w:rsidR="003A623E" w:rsidRDefault="00CB6A7E" w:rsidP="00CB6A7E">
          <w:pPr>
            <w:pStyle w:val="7CEE819D24B5438CA5839099FB08EE9C"/>
          </w:pPr>
          <w:r w:rsidRPr="00F87BE0">
            <w:rPr>
              <w:rStyle w:val="PlaceholderText"/>
            </w:rPr>
            <w:t>Choose an item.</w:t>
          </w:r>
        </w:p>
      </w:docPartBody>
    </w:docPart>
    <w:docPart>
      <w:docPartPr>
        <w:name w:val="28000F36BD4C411091BBD0A97EDC7B30"/>
        <w:category>
          <w:name w:val="General"/>
          <w:gallery w:val="placeholder"/>
        </w:category>
        <w:types>
          <w:type w:val="bbPlcHdr"/>
        </w:types>
        <w:behaviors>
          <w:behavior w:val="content"/>
        </w:behaviors>
        <w:guid w:val="{1FB23C5E-758B-42B9-800C-3ADCA1F1A671}"/>
      </w:docPartPr>
      <w:docPartBody>
        <w:p w:rsidR="003A623E" w:rsidRDefault="00CB6A7E" w:rsidP="00CB6A7E">
          <w:pPr>
            <w:pStyle w:val="28000F36BD4C411091BBD0A97EDC7B30"/>
          </w:pPr>
          <w:r w:rsidRPr="00F87BE0">
            <w:rPr>
              <w:rStyle w:val="PlaceholderText"/>
            </w:rPr>
            <w:t>Choose an item.</w:t>
          </w:r>
        </w:p>
      </w:docPartBody>
    </w:docPart>
    <w:docPart>
      <w:docPartPr>
        <w:name w:val="3213D4CBA83C4E82B5273804A8C1C636"/>
        <w:category>
          <w:name w:val="General"/>
          <w:gallery w:val="placeholder"/>
        </w:category>
        <w:types>
          <w:type w:val="bbPlcHdr"/>
        </w:types>
        <w:behaviors>
          <w:behavior w:val="content"/>
        </w:behaviors>
        <w:guid w:val="{EC32D754-5843-4113-918C-24C5519540F6}"/>
      </w:docPartPr>
      <w:docPartBody>
        <w:p w:rsidR="003A623E" w:rsidRDefault="00CB6A7E" w:rsidP="00CB6A7E">
          <w:pPr>
            <w:pStyle w:val="3213D4CBA83C4E82B5273804A8C1C636"/>
          </w:pPr>
          <w:r w:rsidRPr="003A71FA">
            <w:rPr>
              <w:rStyle w:val="PlaceholderText"/>
            </w:rPr>
            <w:t>Choose an item.</w:t>
          </w:r>
        </w:p>
      </w:docPartBody>
    </w:docPart>
    <w:docPart>
      <w:docPartPr>
        <w:name w:val="EB2580D8E8964D82BF60B95EFBB6719B"/>
        <w:category>
          <w:name w:val="General"/>
          <w:gallery w:val="placeholder"/>
        </w:category>
        <w:types>
          <w:type w:val="bbPlcHdr"/>
        </w:types>
        <w:behaviors>
          <w:behavior w:val="content"/>
        </w:behaviors>
        <w:guid w:val="{04859340-8571-4C03-BD04-D4893196E2A1}"/>
      </w:docPartPr>
      <w:docPartBody>
        <w:p w:rsidR="003A623E" w:rsidRDefault="00CB6A7E" w:rsidP="00CB6A7E">
          <w:pPr>
            <w:pStyle w:val="EB2580D8E8964D82BF60B95EFBB6719B"/>
          </w:pPr>
          <w:r w:rsidRPr="00F87BE0">
            <w:rPr>
              <w:rStyle w:val="PlaceholderText"/>
            </w:rPr>
            <w:t>Choose an item.</w:t>
          </w:r>
        </w:p>
      </w:docPartBody>
    </w:docPart>
    <w:docPart>
      <w:docPartPr>
        <w:name w:val="2F27EBB6E30147EA877FBB8F351113D0"/>
        <w:category>
          <w:name w:val="General"/>
          <w:gallery w:val="placeholder"/>
        </w:category>
        <w:types>
          <w:type w:val="bbPlcHdr"/>
        </w:types>
        <w:behaviors>
          <w:behavior w:val="content"/>
        </w:behaviors>
        <w:guid w:val="{0DC9EDD5-2A91-4A59-B255-F8B574D74523}"/>
      </w:docPartPr>
      <w:docPartBody>
        <w:p w:rsidR="003A623E" w:rsidRDefault="00CB6A7E" w:rsidP="00CB6A7E">
          <w:pPr>
            <w:pStyle w:val="2F27EBB6E30147EA877FBB8F351113D0"/>
          </w:pPr>
          <w:r w:rsidRPr="00F87BE0">
            <w:rPr>
              <w:rStyle w:val="PlaceholderText"/>
            </w:rPr>
            <w:t>Choose an item.</w:t>
          </w:r>
        </w:p>
      </w:docPartBody>
    </w:docPart>
    <w:docPart>
      <w:docPartPr>
        <w:name w:val="ACB90E5DE81D42FC8A4F9F4047389230"/>
        <w:category>
          <w:name w:val="General"/>
          <w:gallery w:val="placeholder"/>
        </w:category>
        <w:types>
          <w:type w:val="bbPlcHdr"/>
        </w:types>
        <w:behaviors>
          <w:behavior w:val="content"/>
        </w:behaviors>
        <w:guid w:val="{2643B1A9-1AC9-444E-9FCF-AD61D1E0C63F}"/>
      </w:docPartPr>
      <w:docPartBody>
        <w:p w:rsidR="003A623E" w:rsidRDefault="00CB6A7E" w:rsidP="00CB6A7E">
          <w:pPr>
            <w:pStyle w:val="ACB90E5DE81D42FC8A4F9F4047389230"/>
          </w:pPr>
          <w:r w:rsidRPr="00F87BE0">
            <w:rPr>
              <w:rStyle w:val="PlaceholderText"/>
            </w:rPr>
            <w:t>Choose an item.</w:t>
          </w:r>
        </w:p>
      </w:docPartBody>
    </w:docPart>
    <w:docPart>
      <w:docPartPr>
        <w:name w:val="A9D3F346A5EE4F03B715702686EBAD2C"/>
        <w:category>
          <w:name w:val="General"/>
          <w:gallery w:val="placeholder"/>
        </w:category>
        <w:types>
          <w:type w:val="bbPlcHdr"/>
        </w:types>
        <w:behaviors>
          <w:behavior w:val="content"/>
        </w:behaviors>
        <w:guid w:val="{AEB5B00E-3C0E-4425-8A7F-CCD40682C2C4}"/>
      </w:docPartPr>
      <w:docPartBody>
        <w:p w:rsidR="003A623E" w:rsidRDefault="00CB6A7E" w:rsidP="00CB6A7E">
          <w:pPr>
            <w:pStyle w:val="A9D3F346A5EE4F03B715702686EBAD2C"/>
          </w:pPr>
          <w:r w:rsidRPr="003A71FA">
            <w:rPr>
              <w:rStyle w:val="PlaceholderText"/>
            </w:rPr>
            <w:t>Choose an item.</w:t>
          </w:r>
        </w:p>
      </w:docPartBody>
    </w:docPart>
    <w:docPart>
      <w:docPartPr>
        <w:name w:val="66735D5E8B084051B66C546A652C9752"/>
        <w:category>
          <w:name w:val="General"/>
          <w:gallery w:val="placeholder"/>
        </w:category>
        <w:types>
          <w:type w:val="bbPlcHdr"/>
        </w:types>
        <w:behaviors>
          <w:behavior w:val="content"/>
        </w:behaviors>
        <w:guid w:val="{34185EC8-694E-4CC9-B7EB-9037BF37BE07}"/>
      </w:docPartPr>
      <w:docPartBody>
        <w:p w:rsidR="003A623E" w:rsidRDefault="00CB6A7E" w:rsidP="00CB6A7E">
          <w:pPr>
            <w:pStyle w:val="66735D5E8B084051B66C546A652C9752"/>
          </w:pPr>
          <w:r w:rsidRPr="00F87BE0">
            <w:rPr>
              <w:rStyle w:val="PlaceholderText"/>
            </w:rPr>
            <w:t>Choose an item.</w:t>
          </w:r>
        </w:p>
      </w:docPartBody>
    </w:docPart>
    <w:docPart>
      <w:docPartPr>
        <w:name w:val="25A479B5DC014CC096819FD9D99D9B81"/>
        <w:category>
          <w:name w:val="General"/>
          <w:gallery w:val="placeholder"/>
        </w:category>
        <w:types>
          <w:type w:val="bbPlcHdr"/>
        </w:types>
        <w:behaviors>
          <w:behavior w:val="content"/>
        </w:behaviors>
        <w:guid w:val="{7967FAEA-8C4F-4531-A181-982D44EF9D4C}"/>
      </w:docPartPr>
      <w:docPartBody>
        <w:p w:rsidR="003A623E" w:rsidRDefault="00CB6A7E" w:rsidP="00CB6A7E">
          <w:pPr>
            <w:pStyle w:val="25A479B5DC014CC096819FD9D99D9B81"/>
          </w:pPr>
          <w:r w:rsidRPr="00F87BE0">
            <w:rPr>
              <w:rStyle w:val="PlaceholderText"/>
            </w:rPr>
            <w:t>Choose an item.</w:t>
          </w:r>
        </w:p>
      </w:docPartBody>
    </w:docPart>
    <w:docPart>
      <w:docPartPr>
        <w:name w:val="39673644F3184FC1BBD2D44B107D0E49"/>
        <w:category>
          <w:name w:val="General"/>
          <w:gallery w:val="placeholder"/>
        </w:category>
        <w:types>
          <w:type w:val="bbPlcHdr"/>
        </w:types>
        <w:behaviors>
          <w:behavior w:val="content"/>
        </w:behaviors>
        <w:guid w:val="{A8634B97-B20F-4B07-BA54-4A7884549610}"/>
      </w:docPartPr>
      <w:docPartBody>
        <w:p w:rsidR="003A623E" w:rsidRDefault="00CB6A7E" w:rsidP="00CB6A7E">
          <w:pPr>
            <w:pStyle w:val="39673644F3184FC1BBD2D44B107D0E49"/>
          </w:pPr>
          <w:r w:rsidRPr="00F87BE0">
            <w:rPr>
              <w:rStyle w:val="PlaceholderText"/>
            </w:rPr>
            <w:t>Choose an item.</w:t>
          </w:r>
        </w:p>
      </w:docPartBody>
    </w:docPart>
    <w:docPart>
      <w:docPartPr>
        <w:name w:val="5553676F457D4861B9D94D40FB9EC1C5"/>
        <w:category>
          <w:name w:val="General"/>
          <w:gallery w:val="placeholder"/>
        </w:category>
        <w:types>
          <w:type w:val="bbPlcHdr"/>
        </w:types>
        <w:behaviors>
          <w:behavior w:val="content"/>
        </w:behaviors>
        <w:guid w:val="{B51EC27D-E066-47D5-81BC-B71F5C4AA7C5}"/>
      </w:docPartPr>
      <w:docPartBody>
        <w:p w:rsidR="003A623E" w:rsidRDefault="00CB6A7E" w:rsidP="00CB6A7E">
          <w:pPr>
            <w:pStyle w:val="5553676F457D4861B9D94D40FB9EC1C5"/>
          </w:pPr>
          <w:r w:rsidRPr="003A71FA">
            <w:rPr>
              <w:rStyle w:val="PlaceholderText"/>
            </w:rPr>
            <w:t>Choose an item.</w:t>
          </w:r>
        </w:p>
      </w:docPartBody>
    </w:docPart>
    <w:docPart>
      <w:docPartPr>
        <w:name w:val="E431588803604A4BBB24988F5BEC076D"/>
        <w:category>
          <w:name w:val="General"/>
          <w:gallery w:val="placeholder"/>
        </w:category>
        <w:types>
          <w:type w:val="bbPlcHdr"/>
        </w:types>
        <w:behaviors>
          <w:behavior w:val="content"/>
        </w:behaviors>
        <w:guid w:val="{16ABE180-7D19-4108-8F14-0009891294CD}"/>
      </w:docPartPr>
      <w:docPartBody>
        <w:p w:rsidR="003A623E" w:rsidRDefault="00CB6A7E" w:rsidP="00CB6A7E">
          <w:pPr>
            <w:pStyle w:val="E431588803604A4BBB24988F5BEC076D"/>
          </w:pPr>
          <w:r w:rsidRPr="00F87BE0">
            <w:rPr>
              <w:rStyle w:val="PlaceholderText"/>
            </w:rPr>
            <w:t>Choose an item.</w:t>
          </w:r>
        </w:p>
      </w:docPartBody>
    </w:docPart>
    <w:docPart>
      <w:docPartPr>
        <w:name w:val="2AF8EA9183824FB3B1FE8AFF389B82AE"/>
        <w:category>
          <w:name w:val="General"/>
          <w:gallery w:val="placeholder"/>
        </w:category>
        <w:types>
          <w:type w:val="bbPlcHdr"/>
        </w:types>
        <w:behaviors>
          <w:behavior w:val="content"/>
        </w:behaviors>
        <w:guid w:val="{B6233768-79E9-4990-BDC7-D9C607BA4AF9}"/>
      </w:docPartPr>
      <w:docPartBody>
        <w:p w:rsidR="003A623E" w:rsidRDefault="00CB6A7E" w:rsidP="00CB6A7E">
          <w:pPr>
            <w:pStyle w:val="2AF8EA9183824FB3B1FE8AFF389B82AE"/>
          </w:pPr>
          <w:r w:rsidRPr="00F87BE0">
            <w:rPr>
              <w:rStyle w:val="PlaceholderText"/>
            </w:rPr>
            <w:t>Choose an item.</w:t>
          </w:r>
        </w:p>
      </w:docPartBody>
    </w:docPart>
    <w:docPart>
      <w:docPartPr>
        <w:name w:val="007C65BBB22549D6A35D16A8FD76C5F2"/>
        <w:category>
          <w:name w:val="General"/>
          <w:gallery w:val="placeholder"/>
        </w:category>
        <w:types>
          <w:type w:val="bbPlcHdr"/>
        </w:types>
        <w:behaviors>
          <w:behavior w:val="content"/>
        </w:behaviors>
        <w:guid w:val="{2295E5C2-0E8D-4B69-ACC5-B081DF33025A}"/>
      </w:docPartPr>
      <w:docPartBody>
        <w:p w:rsidR="003A623E" w:rsidRDefault="00CB6A7E" w:rsidP="00CB6A7E">
          <w:pPr>
            <w:pStyle w:val="007C65BBB22549D6A35D16A8FD76C5F2"/>
          </w:pPr>
          <w:r w:rsidRPr="00F87BE0">
            <w:rPr>
              <w:rStyle w:val="PlaceholderText"/>
            </w:rPr>
            <w:t>Choose an item.</w:t>
          </w:r>
        </w:p>
      </w:docPartBody>
    </w:docPart>
    <w:docPart>
      <w:docPartPr>
        <w:name w:val="FEB43F41686444F29170DE002C94B4DD"/>
        <w:category>
          <w:name w:val="General"/>
          <w:gallery w:val="placeholder"/>
        </w:category>
        <w:types>
          <w:type w:val="bbPlcHdr"/>
        </w:types>
        <w:behaviors>
          <w:behavior w:val="content"/>
        </w:behaviors>
        <w:guid w:val="{4AF596AC-609C-424C-B9D8-1A85CFCB6E2E}"/>
      </w:docPartPr>
      <w:docPartBody>
        <w:p w:rsidR="003A623E" w:rsidRDefault="00CB6A7E" w:rsidP="00CB6A7E">
          <w:pPr>
            <w:pStyle w:val="FEB43F41686444F29170DE002C94B4DD"/>
          </w:pPr>
          <w:r w:rsidRPr="003A71FA">
            <w:rPr>
              <w:rStyle w:val="PlaceholderText"/>
            </w:rPr>
            <w:t>Choose an item.</w:t>
          </w:r>
        </w:p>
      </w:docPartBody>
    </w:docPart>
    <w:docPart>
      <w:docPartPr>
        <w:name w:val="8C3DE2057F9C4AB8BB6B8E4E9F337CA1"/>
        <w:category>
          <w:name w:val="General"/>
          <w:gallery w:val="placeholder"/>
        </w:category>
        <w:types>
          <w:type w:val="bbPlcHdr"/>
        </w:types>
        <w:behaviors>
          <w:behavior w:val="content"/>
        </w:behaviors>
        <w:guid w:val="{E24FAE17-06C2-48B9-A0B3-5C457A426C39}"/>
      </w:docPartPr>
      <w:docPartBody>
        <w:p w:rsidR="003A623E" w:rsidRDefault="00CB6A7E" w:rsidP="00CB6A7E">
          <w:pPr>
            <w:pStyle w:val="8C3DE2057F9C4AB8BB6B8E4E9F337CA1"/>
          </w:pPr>
          <w:r w:rsidRPr="00F87BE0">
            <w:rPr>
              <w:rStyle w:val="PlaceholderText"/>
            </w:rPr>
            <w:t>Choose an item.</w:t>
          </w:r>
        </w:p>
      </w:docPartBody>
    </w:docPart>
    <w:docPart>
      <w:docPartPr>
        <w:name w:val="29F48CB03C36468ABF75E7427A3EF9D7"/>
        <w:category>
          <w:name w:val="General"/>
          <w:gallery w:val="placeholder"/>
        </w:category>
        <w:types>
          <w:type w:val="bbPlcHdr"/>
        </w:types>
        <w:behaviors>
          <w:behavior w:val="content"/>
        </w:behaviors>
        <w:guid w:val="{11261059-6C33-4665-85C6-728374FC4DFE}"/>
      </w:docPartPr>
      <w:docPartBody>
        <w:p w:rsidR="003A623E" w:rsidRDefault="00CB6A7E" w:rsidP="00CB6A7E">
          <w:pPr>
            <w:pStyle w:val="29F48CB03C36468ABF75E7427A3EF9D7"/>
          </w:pPr>
          <w:r w:rsidRPr="00F87BE0">
            <w:rPr>
              <w:rStyle w:val="PlaceholderText"/>
            </w:rPr>
            <w:t>Choose an item.</w:t>
          </w:r>
        </w:p>
      </w:docPartBody>
    </w:docPart>
    <w:docPart>
      <w:docPartPr>
        <w:name w:val="3BE641AE744B42969C0D185EC09442B4"/>
        <w:category>
          <w:name w:val="General"/>
          <w:gallery w:val="placeholder"/>
        </w:category>
        <w:types>
          <w:type w:val="bbPlcHdr"/>
        </w:types>
        <w:behaviors>
          <w:behavior w:val="content"/>
        </w:behaviors>
        <w:guid w:val="{47933DDD-1B33-4E64-B9DB-CCB8F2C3580C}"/>
      </w:docPartPr>
      <w:docPartBody>
        <w:p w:rsidR="003A623E" w:rsidRDefault="00CB6A7E" w:rsidP="00CB6A7E">
          <w:pPr>
            <w:pStyle w:val="3BE641AE744B42969C0D185EC09442B4"/>
          </w:pPr>
          <w:r w:rsidRPr="00F87BE0">
            <w:rPr>
              <w:rStyle w:val="PlaceholderText"/>
            </w:rPr>
            <w:t>Choose an item.</w:t>
          </w:r>
        </w:p>
      </w:docPartBody>
    </w:docPart>
    <w:docPart>
      <w:docPartPr>
        <w:name w:val="ED760F42E4D34C33BDF67D959A73880A"/>
        <w:category>
          <w:name w:val="General"/>
          <w:gallery w:val="placeholder"/>
        </w:category>
        <w:types>
          <w:type w:val="bbPlcHdr"/>
        </w:types>
        <w:behaviors>
          <w:behavior w:val="content"/>
        </w:behaviors>
        <w:guid w:val="{2BF6B5E0-9D99-4528-963B-E1FEB9B09F88}"/>
      </w:docPartPr>
      <w:docPartBody>
        <w:p w:rsidR="003A623E" w:rsidRDefault="00CB6A7E" w:rsidP="00CB6A7E">
          <w:pPr>
            <w:pStyle w:val="ED760F42E4D34C33BDF67D959A73880A"/>
          </w:pPr>
          <w:r w:rsidRPr="003A71FA">
            <w:rPr>
              <w:rStyle w:val="PlaceholderText"/>
            </w:rPr>
            <w:t>Choose an item.</w:t>
          </w:r>
        </w:p>
      </w:docPartBody>
    </w:docPart>
    <w:docPart>
      <w:docPartPr>
        <w:name w:val="1EE1836F9D184FD4A8ADB23029B50DF0"/>
        <w:category>
          <w:name w:val="General"/>
          <w:gallery w:val="placeholder"/>
        </w:category>
        <w:types>
          <w:type w:val="bbPlcHdr"/>
        </w:types>
        <w:behaviors>
          <w:behavior w:val="content"/>
        </w:behaviors>
        <w:guid w:val="{1D5CCB3E-B807-413E-9C9F-5B31CFD69B2F}"/>
      </w:docPartPr>
      <w:docPartBody>
        <w:p w:rsidR="003A623E" w:rsidRDefault="00CB6A7E" w:rsidP="00CB6A7E">
          <w:pPr>
            <w:pStyle w:val="1EE1836F9D184FD4A8ADB23029B50DF0"/>
          </w:pPr>
          <w:r w:rsidRPr="00F87BE0">
            <w:rPr>
              <w:rStyle w:val="PlaceholderText"/>
            </w:rPr>
            <w:t>Choose an item.</w:t>
          </w:r>
        </w:p>
      </w:docPartBody>
    </w:docPart>
    <w:docPart>
      <w:docPartPr>
        <w:name w:val="63A60CD6054D4D99A913ED70FF54F35A"/>
        <w:category>
          <w:name w:val="General"/>
          <w:gallery w:val="placeholder"/>
        </w:category>
        <w:types>
          <w:type w:val="bbPlcHdr"/>
        </w:types>
        <w:behaviors>
          <w:behavior w:val="content"/>
        </w:behaviors>
        <w:guid w:val="{AD758B8C-C439-4580-982F-C507866C49EF}"/>
      </w:docPartPr>
      <w:docPartBody>
        <w:p w:rsidR="003A623E" w:rsidRDefault="00CB6A7E" w:rsidP="00CB6A7E">
          <w:pPr>
            <w:pStyle w:val="63A60CD6054D4D99A913ED70FF54F35A"/>
          </w:pPr>
          <w:r w:rsidRPr="00F87BE0">
            <w:rPr>
              <w:rStyle w:val="PlaceholderText"/>
            </w:rPr>
            <w:t>Choose an item.</w:t>
          </w:r>
        </w:p>
      </w:docPartBody>
    </w:docPart>
    <w:docPart>
      <w:docPartPr>
        <w:name w:val="E28D9746234649539F9947FA1D910BFC"/>
        <w:category>
          <w:name w:val="General"/>
          <w:gallery w:val="placeholder"/>
        </w:category>
        <w:types>
          <w:type w:val="bbPlcHdr"/>
        </w:types>
        <w:behaviors>
          <w:behavior w:val="content"/>
        </w:behaviors>
        <w:guid w:val="{B0EA3228-6999-45C2-A01D-9EFFBC8ABBF6}"/>
      </w:docPartPr>
      <w:docPartBody>
        <w:p w:rsidR="003A623E" w:rsidRDefault="00CB6A7E" w:rsidP="00CB6A7E">
          <w:pPr>
            <w:pStyle w:val="E28D9746234649539F9947FA1D910BFC"/>
          </w:pPr>
          <w:r w:rsidRPr="00F87BE0">
            <w:rPr>
              <w:rStyle w:val="PlaceholderText"/>
            </w:rPr>
            <w:t>Choose an item.</w:t>
          </w:r>
        </w:p>
      </w:docPartBody>
    </w:docPart>
    <w:docPart>
      <w:docPartPr>
        <w:name w:val="E4A73E037BB8439CA4BA61A6B25B6DA6"/>
        <w:category>
          <w:name w:val="General"/>
          <w:gallery w:val="placeholder"/>
        </w:category>
        <w:types>
          <w:type w:val="bbPlcHdr"/>
        </w:types>
        <w:behaviors>
          <w:behavior w:val="content"/>
        </w:behaviors>
        <w:guid w:val="{0524243B-70FD-4A77-A325-ABE5CB54BEF7}"/>
      </w:docPartPr>
      <w:docPartBody>
        <w:p w:rsidR="003A623E" w:rsidRDefault="00CB6A7E" w:rsidP="00CB6A7E">
          <w:pPr>
            <w:pStyle w:val="E4A73E037BB8439CA4BA61A6B25B6DA6"/>
          </w:pPr>
          <w:r w:rsidRPr="003A71FA">
            <w:rPr>
              <w:rStyle w:val="PlaceholderText"/>
            </w:rPr>
            <w:t>Choose an item.</w:t>
          </w:r>
        </w:p>
      </w:docPartBody>
    </w:docPart>
    <w:docPart>
      <w:docPartPr>
        <w:name w:val="E9E294AAFD6F4945B592A88A15EFC02D"/>
        <w:category>
          <w:name w:val="General"/>
          <w:gallery w:val="placeholder"/>
        </w:category>
        <w:types>
          <w:type w:val="bbPlcHdr"/>
        </w:types>
        <w:behaviors>
          <w:behavior w:val="content"/>
        </w:behaviors>
        <w:guid w:val="{8D237FBC-2D76-4ECF-AC1B-A65461E7DA65}"/>
      </w:docPartPr>
      <w:docPartBody>
        <w:p w:rsidR="003A623E" w:rsidRDefault="00CB6A7E" w:rsidP="00CB6A7E">
          <w:pPr>
            <w:pStyle w:val="E9E294AAFD6F4945B592A88A15EFC02D"/>
          </w:pPr>
          <w:r w:rsidRPr="00F87BE0">
            <w:rPr>
              <w:rStyle w:val="PlaceholderText"/>
            </w:rPr>
            <w:t>Choose an item.</w:t>
          </w:r>
        </w:p>
      </w:docPartBody>
    </w:docPart>
    <w:docPart>
      <w:docPartPr>
        <w:name w:val="1504BEC7836244C5AFA8BCA170B56DB7"/>
        <w:category>
          <w:name w:val="General"/>
          <w:gallery w:val="placeholder"/>
        </w:category>
        <w:types>
          <w:type w:val="bbPlcHdr"/>
        </w:types>
        <w:behaviors>
          <w:behavior w:val="content"/>
        </w:behaviors>
        <w:guid w:val="{9117DCF3-34D2-400D-9D1E-CCA64B850F14}"/>
      </w:docPartPr>
      <w:docPartBody>
        <w:p w:rsidR="003A623E" w:rsidRDefault="00CB6A7E" w:rsidP="00CB6A7E">
          <w:pPr>
            <w:pStyle w:val="1504BEC7836244C5AFA8BCA170B56DB7"/>
          </w:pPr>
          <w:r w:rsidRPr="00F87BE0">
            <w:rPr>
              <w:rStyle w:val="PlaceholderText"/>
            </w:rPr>
            <w:t>Choose an item.</w:t>
          </w:r>
        </w:p>
      </w:docPartBody>
    </w:docPart>
    <w:docPart>
      <w:docPartPr>
        <w:name w:val="CBD4616463454207A482AEBAB9D03078"/>
        <w:category>
          <w:name w:val="General"/>
          <w:gallery w:val="placeholder"/>
        </w:category>
        <w:types>
          <w:type w:val="bbPlcHdr"/>
        </w:types>
        <w:behaviors>
          <w:behavior w:val="content"/>
        </w:behaviors>
        <w:guid w:val="{60B400EC-1262-4EE5-AC57-3284FED6EC0F}"/>
      </w:docPartPr>
      <w:docPartBody>
        <w:p w:rsidR="003A623E" w:rsidRDefault="00CB6A7E" w:rsidP="00CB6A7E">
          <w:pPr>
            <w:pStyle w:val="CBD4616463454207A482AEBAB9D03078"/>
          </w:pPr>
          <w:r w:rsidRPr="00F87BE0">
            <w:rPr>
              <w:rStyle w:val="PlaceholderText"/>
            </w:rPr>
            <w:t>Choose an item.</w:t>
          </w:r>
        </w:p>
      </w:docPartBody>
    </w:docPart>
    <w:docPart>
      <w:docPartPr>
        <w:name w:val="15F70E9BA40843E6AA8143FD9FD39494"/>
        <w:category>
          <w:name w:val="General"/>
          <w:gallery w:val="placeholder"/>
        </w:category>
        <w:types>
          <w:type w:val="bbPlcHdr"/>
        </w:types>
        <w:behaviors>
          <w:behavior w:val="content"/>
        </w:behaviors>
        <w:guid w:val="{E9032CD8-1F02-403A-B2A2-CA4045403B72}"/>
      </w:docPartPr>
      <w:docPartBody>
        <w:p w:rsidR="003A623E" w:rsidRDefault="00CB6A7E" w:rsidP="00CB6A7E">
          <w:pPr>
            <w:pStyle w:val="15F70E9BA40843E6AA8143FD9FD39494"/>
          </w:pPr>
          <w:r w:rsidRPr="003A71FA">
            <w:rPr>
              <w:rStyle w:val="PlaceholderText"/>
            </w:rPr>
            <w:t>Choose an item.</w:t>
          </w:r>
        </w:p>
      </w:docPartBody>
    </w:docPart>
    <w:docPart>
      <w:docPartPr>
        <w:name w:val="F55A18FC7B504DDE983DBFD7083E4554"/>
        <w:category>
          <w:name w:val="General"/>
          <w:gallery w:val="placeholder"/>
        </w:category>
        <w:types>
          <w:type w:val="bbPlcHdr"/>
        </w:types>
        <w:behaviors>
          <w:behavior w:val="content"/>
        </w:behaviors>
        <w:guid w:val="{0A7770FE-E73A-4178-A68D-4C0A9E6B5AE0}"/>
      </w:docPartPr>
      <w:docPartBody>
        <w:p w:rsidR="003A623E" w:rsidRDefault="00CB6A7E" w:rsidP="00CB6A7E">
          <w:pPr>
            <w:pStyle w:val="F55A18FC7B504DDE983DBFD7083E4554"/>
          </w:pPr>
          <w:r w:rsidRPr="00F87BE0">
            <w:rPr>
              <w:rStyle w:val="PlaceholderText"/>
            </w:rPr>
            <w:t>Choose an item.</w:t>
          </w:r>
        </w:p>
      </w:docPartBody>
    </w:docPart>
    <w:docPart>
      <w:docPartPr>
        <w:name w:val="74583FA74B72460F8F21F17A6D9C104C"/>
        <w:category>
          <w:name w:val="General"/>
          <w:gallery w:val="placeholder"/>
        </w:category>
        <w:types>
          <w:type w:val="bbPlcHdr"/>
        </w:types>
        <w:behaviors>
          <w:behavior w:val="content"/>
        </w:behaviors>
        <w:guid w:val="{4AB82F28-C307-4C25-81C1-7DE60CF4AF9C}"/>
      </w:docPartPr>
      <w:docPartBody>
        <w:p w:rsidR="003A623E" w:rsidRDefault="00CB6A7E" w:rsidP="00CB6A7E">
          <w:pPr>
            <w:pStyle w:val="74583FA74B72460F8F21F17A6D9C104C"/>
          </w:pPr>
          <w:r w:rsidRPr="00F87BE0">
            <w:rPr>
              <w:rStyle w:val="PlaceholderText"/>
            </w:rPr>
            <w:t>Choose an item.</w:t>
          </w:r>
        </w:p>
      </w:docPartBody>
    </w:docPart>
    <w:docPart>
      <w:docPartPr>
        <w:name w:val="DC8FBB861AEE4BB58C4C51E40632030E"/>
        <w:category>
          <w:name w:val="General"/>
          <w:gallery w:val="placeholder"/>
        </w:category>
        <w:types>
          <w:type w:val="bbPlcHdr"/>
        </w:types>
        <w:behaviors>
          <w:behavior w:val="content"/>
        </w:behaviors>
        <w:guid w:val="{C87C73C9-1B03-47FC-AD95-F9D9BFAFD53F}"/>
      </w:docPartPr>
      <w:docPartBody>
        <w:p w:rsidR="003A623E" w:rsidRDefault="00CB6A7E" w:rsidP="00CB6A7E">
          <w:pPr>
            <w:pStyle w:val="DC8FBB861AEE4BB58C4C51E40632030E"/>
          </w:pPr>
          <w:r w:rsidRPr="00F87BE0">
            <w:rPr>
              <w:rStyle w:val="PlaceholderText"/>
            </w:rPr>
            <w:t>Choose an item.</w:t>
          </w:r>
        </w:p>
      </w:docPartBody>
    </w:docPart>
    <w:docPart>
      <w:docPartPr>
        <w:name w:val="F78472709D7D423CACBCD19E02DE0B70"/>
        <w:category>
          <w:name w:val="General"/>
          <w:gallery w:val="placeholder"/>
        </w:category>
        <w:types>
          <w:type w:val="bbPlcHdr"/>
        </w:types>
        <w:behaviors>
          <w:behavior w:val="content"/>
        </w:behaviors>
        <w:guid w:val="{F6691BBF-7E2A-4EDF-B44E-F563F4AB678E}"/>
      </w:docPartPr>
      <w:docPartBody>
        <w:p w:rsidR="003A623E" w:rsidRDefault="00CB6A7E" w:rsidP="00CB6A7E">
          <w:pPr>
            <w:pStyle w:val="F78472709D7D423CACBCD19E02DE0B70"/>
          </w:pPr>
          <w:r w:rsidRPr="003A71FA">
            <w:rPr>
              <w:rStyle w:val="PlaceholderText"/>
            </w:rPr>
            <w:t>Choose an item.</w:t>
          </w:r>
        </w:p>
      </w:docPartBody>
    </w:docPart>
    <w:docPart>
      <w:docPartPr>
        <w:name w:val="7519290700BA42BFB98A48A02815AD8D"/>
        <w:category>
          <w:name w:val="General"/>
          <w:gallery w:val="placeholder"/>
        </w:category>
        <w:types>
          <w:type w:val="bbPlcHdr"/>
        </w:types>
        <w:behaviors>
          <w:behavior w:val="content"/>
        </w:behaviors>
        <w:guid w:val="{225247DC-94E5-4F87-A2A5-4D654D2643CC}"/>
      </w:docPartPr>
      <w:docPartBody>
        <w:p w:rsidR="003A623E" w:rsidRDefault="00CB6A7E" w:rsidP="00CB6A7E">
          <w:pPr>
            <w:pStyle w:val="7519290700BA42BFB98A48A02815AD8D"/>
          </w:pPr>
          <w:r w:rsidRPr="00F87BE0">
            <w:rPr>
              <w:rStyle w:val="PlaceholderText"/>
            </w:rPr>
            <w:t>Choose an item.</w:t>
          </w:r>
        </w:p>
      </w:docPartBody>
    </w:docPart>
    <w:docPart>
      <w:docPartPr>
        <w:name w:val="052F8AB8037F4C279E88E3538B52F9A7"/>
        <w:category>
          <w:name w:val="General"/>
          <w:gallery w:val="placeholder"/>
        </w:category>
        <w:types>
          <w:type w:val="bbPlcHdr"/>
        </w:types>
        <w:behaviors>
          <w:behavior w:val="content"/>
        </w:behaviors>
        <w:guid w:val="{CB7862BE-C113-4E56-99A2-21EB32CDC3B6}"/>
      </w:docPartPr>
      <w:docPartBody>
        <w:p w:rsidR="003A623E" w:rsidRDefault="00CB6A7E" w:rsidP="00CB6A7E">
          <w:pPr>
            <w:pStyle w:val="052F8AB8037F4C279E88E3538B52F9A7"/>
          </w:pPr>
          <w:r w:rsidRPr="00F87BE0">
            <w:rPr>
              <w:rStyle w:val="PlaceholderText"/>
            </w:rPr>
            <w:t>Choose an item.</w:t>
          </w:r>
        </w:p>
      </w:docPartBody>
    </w:docPart>
    <w:docPart>
      <w:docPartPr>
        <w:name w:val="A48A7704CB1E4FB79918A6222DC6CCE2"/>
        <w:category>
          <w:name w:val="General"/>
          <w:gallery w:val="placeholder"/>
        </w:category>
        <w:types>
          <w:type w:val="bbPlcHdr"/>
        </w:types>
        <w:behaviors>
          <w:behavior w:val="content"/>
        </w:behaviors>
        <w:guid w:val="{B7298DF2-71AD-4C5C-AD04-CCC74CD28408}"/>
      </w:docPartPr>
      <w:docPartBody>
        <w:p w:rsidR="003A623E" w:rsidRDefault="00CB6A7E" w:rsidP="00CB6A7E">
          <w:pPr>
            <w:pStyle w:val="A48A7704CB1E4FB79918A6222DC6CCE2"/>
          </w:pPr>
          <w:r w:rsidRPr="003A71FA">
            <w:rPr>
              <w:rStyle w:val="PlaceholderText"/>
            </w:rPr>
            <w:t>Choose an item.</w:t>
          </w:r>
        </w:p>
      </w:docPartBody>
    </w:docPart>
    <w:docPart>
      <w:docPartPr>
        <w:name w:val="AB652E7656034DF58FDAAE16D889F40D"/>
        <w:category>
          <w:name w:val="General"/>
          <w:gallery w:val="placeholder"/>
        </w:category>
        <w:types>
          <w:type w:val="bbPlcHdr"/>
        </w:types>
        <w:behaviors>
          <w:behavior w:val="content"/>
        </w:behaviors>
        <w:guid w:val="{36A00B18-F4EE-427C-8C94-DBC3DBB648CE}"/>
      </w:docPartPr>
      <w:docPartBody>
        <w:p w:rsidR="003A623E" w:rsidRDefault="00CB6A7E" w:rsidP="00CB6A7E">
          <w:pPr>
            <w:pStyle w:val="AB652E7656034DF58FDAAE16D889F40D"/>
          </w:pPr>
          <w:r w:rsidRPr="00F87BE0">
            <w:rPr>
              <w:rStyle w:val="PlaceholderText"/>
            </w:rPr>
            <w:t>Choose an item.</w:t>
          </w:r>
        </w:p>
      </w:docPartBody>
    </w:docPart>
    <w:docPart>
      <w:docPartPr>
        <w:name w:val="AF1C811C213D4B6D8F98EFF437DC865D"/>
        <w:category>
          <w:name w:val="General"/>
          <w:gallery w:val="placeholder"/>
        </w:category>
        <w:types>
          <w:type w:val="bbPlcHdr"/>
        </w:types>
        <w:behaviors>
          <w:behavior w:val="content"/>
        </w:behaviors>
        <w:guid w:val="{BBC5A80C-6F7C-4EA3-9104-7D7BB45CE56C}"/>
      </w:docPartPr>
      <w:docPartBody>
        <w:p w:rsidR="003A623E" w:rsidRDefault="00CB6A7E" w:rsidP="00CB6A7E">
          <w:pPr>
            <w:pStyle w:val="AF1C811C213D4B6D8F98EFF437DC865D"/>
          </w:pPr>
          <w:r w:rsidRPr="00F87BE0">
            <w:rPr>
              <w:rStyle w:val="PlaceholderText"/>
            </w:rPr>
            <w:t>Choose an item.</w:t>
          </w:r>
        </w:p>
      </w:docPartBody>
    </w:docPart>
    <w:docPart>
      <w:docPartPr>
        <w:name w:val="BB2DDDB74AA64CBFBA1EFDD3773EC916"/>
        <w:category>
          <w:name w:val="General"/>
          <w:gallery w:val="placeholder"/>
        </w:category>
        <w:types>
          <w:type w:val="bbPlcHdr"/>
        </w:types>
        <w:behaviors>
          <w:behavior w:val="content"/>
        </w:behaviors>
        <w:guid w:val="{32BC88A7-CCEB-406B-A310-72877D8F8E1F}"/>
      </w:docPartPr>
      <w:docPartBody>
        <w:p w:rsidR="003A623E" w:rsidRDefault="00CB6A7E" w:rsidP="00CB6A7E">
          <w:pPr>
            <w:pStyle w:val="BB2DDDB74AA64CBFBA1EFDD3773EC916"/>
          </w:pPr>
          <w:r w:rsidRPr="003A71FA">
            <w:rPr>
              <w:rStyle w:val="PlaceholderText"/>
            </w:rPr>
            <w:t>Choose an item.</w:t>
          </w:r>
        </w:p>
      </w:docPartBody>
    </w:docPart>
    <w:docPart>
      <w:docPartPr>
        <w:name w:val="2E065CB566DF482A889DADBAA15E8F1C"/>
        <w:category>
          <w:name w:val="General"/>
          <w:gallery w:val="placeholder"/>
        </w:category>
        <w:types>
          <w:type w:val="bbPlcHdr"/>
        </w:types>
        <w:behaviors>
          <w:behavior w:val="content"/>
        </w:behaviors>
        <w:guid w:val="{4C8B57F5-29CE-4D9F-BA88-D9E97ADE423F}"/>
      </w:docPartPr>
      <w:docPartBody>
        <w:p w:rsidR="003A623E" w:rsidRDefault="00CB6A7E" w:rsidP="00CB6A7E">
          <w:pPr>
            <w:pStyle w:val="2E065CB566DF482A889DADBAA15E8F1C"/>
          </w:pPr>
          <w:r w:rsidRPr="00F87BE0">
            <w:rPr>
              <w:rStyle w:val="PlaceholderText"/>
            </w:rPr>
            <w:t>Choose an item.</w:t>
          </w:r>
        </w:p>
      </w:docPartBody>
    </w:docPart>
    <w:docPart>
      <w:docPartPr>
        <w:name w:val="3E3C3F7B28F0430680D20C6A2E7F6431"/>
        <w:category>
          <w:name w:val="General"/>
          <w:gallery w:val="placeholder"/>
        </w:category>
        <w:types>
          <w:type w:val="bbPlcHdr"/>
        </w:types>
        <w:behaviors>
          <w:behavior w:val="content"/>
        </w:behaviors>
        <w:guid w:val="{C2178F72-2014-4721-A51A-75C5E9A74550}"/>
      </w:docPartPr>
      <w:docPartBody>
        <w:p w:rsidR="003A623E" w:rsidRDefault="00CB6A7E" w:rsidP="00CB6A7E">
          <w:pPr>
            <w:pStyle w:val="3E3C3F7B28F0430680D20C6A2E7F6431"/>
          </w:pPr>
          <w:r w:rsidRPr="00F87BE0">
            <w:rPr>
              <w:rStyle w:val="PlaceholderText"/>
            </w:rPr>
            <w:t>Choose an item.</w:t>
          </w:r>
        </w:p>
      </w:docPartBody>
    </w:docPart>
    <w:docPart>
      <w:docPartPr>
        <w:name w:val="059C6E85D45D439CADECB0D6E3FD987B"/>
        <w:category>
          <w:name w:val="General"/>
          <w:gallery w:val="placeholder"/>
        </w:category>
        <w:types>
          <w:type w:val="bbPlcHdr"/>
        </w:types>
        <w:behaviors>
          <w:behavior w:val="content"/>
        </w:behaviors>
        <w:guid w:val="{340215B8-E357-4976-A010-CC503ED3FB4B}"/>
      </w:docPartPr>
      <w:docPartBody>
        <w:p w:rsidR="003A623E" w:rsidRDefault="00CB6A7E" w:rsidP="00CB6A7E">
          <w:pPr>
            <w:pStyle w:val="059C6E85D45D439CADECB0D6E3FD987B"/>
          </w:pPr>
          <w:r w:rsidRPr="00F87BE0">
            <w:rPr>
              <w:rStyle w:val="PlaceholderText"/>
            </w:rPr>
            <w:t>Choose an item.</w:t>
          </w:r>
        </w:p>
      </w:docPartBody>
    </w:docPart>
    <w:docPart>
      <w:docPartPr>
        <w:name w:val="17345F997E3D43AAB6B83D4CFF3F909B"/>
        <w:category>
          <w:name w:val="General"/>
          <w:gallery w:val="placeholder"/>
        </w:category>
        <w:types>
          <w:type w:val="bbPlcHdr"/>
        </w:types>
        <w:behaviors>
          <w:behavior w:val="content"/>
        </w:behaviors>
        <w:guid w:val="{4104A322-A5DC-41C3-9576-94B5390412EA}"/>
      </w:docPartPr>
      <w:docPartBody>
        <w:p w:rsidR="003A623E" w:rsidRDefault="00CB6A7E" w:rsidP="00CB6A7E">
          <w:pPr>
            <w:pStyle w:val="17345F997E3D43AAB6B83D4CFF3F909B"/>
          </w:pPr>
          <w:r w:rsidRPr="003A71FA">
            <w:rPr>
              <w:rStyle w:val="PlaceholderText"/>
            </w:rPr>
            <w:t>Choose an item.</w:t>
          </w:r>
        </w:p>
      </w:docPartBody>
    </w:docPart>
    <w:docPart>
      <w:docPartPr>
        <w:name w:val="A0A6669970D24844B145D77705EE7C00"/>
        <w:category>
          <w:name w:val="General"/>
          <w:gallery w:val="placeholder"/>
        </w:category>
        <w:types>
          <w:type w:val="bbPlcHdr"/>
        </w:types>
        <w:behaviors>
          <w:behavior w:val="content"/>
        </w:behaviors>
        <w:guid w:val="{2C63E664-52F3-441B-AC84-D6A082BEF69F}"/>
      </w:docPartPr>
      <w:docPartBody>
        <w:p w:rsidR="003A623E" w:rsidRDefault="00CB6A7E" w:rsidP="00CB6A7E">
          <w:pPr>
            <w:pStyle w:val="A0A6669970D24844B145D77705EE7C00"/>
          </w:pPr>
          <w:r w:rsidRPr="00F87BE0">
            <w:rPr>
              <w:rStyle w:val="PlaceholderText"/>
            </w:rPr>
            <w:t>Choose an item.</w:t>
          </w:r>
        </w:p>
      </w:docPartBody>
    </w:docPart>
    <w:docPart>
      <w:docPartPr>
        <w:name w:val="6A54A5993CB142ED86BDF3EA0D769EB3"/>
        <w:category>
          <w:name w:val="General"/>
          <w:gallery w:val="placeholder"/>
        </w:category>
        <w:types>
          <w:type w:val="bbPlcHdr"/>
        </w:types>
        <w:behaviors>
          <w:behavior w:val="content"/>
        </w:behaviors>
        <w:guid w:val="{6A41AA5D-E058-491D-8D21-CA85EE08268E}"/>
      </w:docPartPr>
      <w:docPartBody>
        <w:p w:rsidR="003A623E" w:rsidRDefault="00CB6A7E" w:rsidP="00CB6A7E">
          <w:pPr>
            <w:pStyle w:val="6A54A5993CB142ED86BDF3EA0D769EB3"/>
          </w:pPr>
          <w:r w:rsidRPr="00F87BE0">
            <w:rPr>
              <w:rStyle w:val="PlaceholderText"/>
            </w:rPr>
            <w:t>Choose an item.</w:t>
          </w:r>
        </w:p>
      </w:docPartBody>
    </w:docPart>
    <w:docPart>
      <w:docPartPr>
        <w:name w:val="F7E6269AA67A4FA99E878A1992A757EB"/>
        <w:category>
          <w:name w:val="General"/>
          <w:gallery w:val="placeholder"/>
        </w:category>
        <w:types>
          <w:type w:val="bbPlcHdr"/>
        </w:types>
        <w:behaviors>
          <w:behavior w:val="content"/>
        </w:behaviors>
        <w:guid w:val="{335DEF2A-337B-434B-983C-4E570AE77272}"/>
      </w:docPartPr>
      <w:docPartBody>
        <w:p w:rsidR="003A623E" w:rsidRDefault="00CB6A7E" w:rsidP="00CB6A7E">
          <w:pPr>
            <w:pStyle w:val="F7E6269AA67A4FA99E878A1992A757EB"/>
          </w:pPr>
          <w:r w:rsidRPr="00F87BE0">
            <w:rPr>
              <w:rStyle w:val="PlaceholderText"/>
            </w:rPr>
            <w:t>Choose an item.</w:t>
          </w:r>
        </w:p>
      </w:docPartBody>
    </w:docPart>
    <w:docPart>
      <w:docPartPr>
        <w:name w:val="88C041646D7D49EB917A5A86E6510624"/>
        <w:category>
          <w:name w:val="General"/>
          <w:gallery w:val="placeholder"/>
        </w:category>
        <w:types>
          <w:type w:val="bbPlcHdr"/>
        </w:types>
        <w:behaviors>
          <w:behavior w:val="content"/>
        </w:behaviors>
        <w:guid w:val="{680D1C5A-6CE5-4589-86DA-BF70B0CF80CF}"/>
      </w:docPartPr>
      <w:docPartBody>
        <w:p w:rsidR="003A623E" w:rsidRDefault="00CB6A7E" w:rsidP="00CB6A7E">
          <w:pPr>
            <w:pStyle w:val="88C041646D7D49EB917A5A86E6510624"/>
          </w:pPr>
          <w:r w:rsidRPr="003A71FA">
            <w:rPr>
              <w:rStyle w:val="PlaceholderText"/>
            </w:rPr>
            <w:t>Choose an item.</w:t>
          </w:r>
        </w:p>
      </w:docPartBody>
    </w:docPart>
    <w:docPart>
      <w:docPartPr>
        <w:name w:val="5C60DBF08A5947688B2A156FACC26B0E"/>
        <w:category>
          <w:name w:val="General"/>
          <w:gallery w:val="placeholder"/>
        </w:category>
        <w:types>
          <w:type w:val="bbPlcHdr"/>
        </w:types>
        <w:behaviors>
          <w:behavior w:val="content"/>
        </w:behaviors>
        <w:guid w:val="{3BFAEC2A-FB08-4FD5-9583-D76DB2AC7F51}"/>
      </w:docPartPr>
      <w:docPartBody>
        <w:p w:rsidR="003A623E" w:rsidRDefault="00CB6A7E" w:rsidP="00CB6A7E">
          <w:pPr>
            <w:pStyle w:val="5C60DBF08A5947688B2A156FACC26B0E"/>
          </w:pPr>
          <w:r w:rsidRPr="00F87BE0">
            <w:rPr>
              <w:rStyle w:val="PlaceholderText"/>
            </w:rPr>
            <w:t>Choose an item.</w:t>
          </w:r>
        </w:p>
      </w:docPartBody>
    </w:docPart>
    <w:docPart>
      <w:docPartPr>
        <w:name w:val="4F2ADE4CF1B7409E9C2508F656D58DCB"/>
        <w:category>
          <w:name w:val="General"/>
          <w:gallery w:val="placeholder"/>
        </w:category>
        <w:types>
          <w:type w:val="bbPlcHdr"/>
        </w:types>
        <w:behaviors>
          <w:behavior w:val="content"/>
        </w:behaviors>
        <w:guid w:val="{6FAA6986-D520-41DF-88AB-E56BC2E228EA}"/>
      </w:docPartPr>
      <w:docPartBody>
        <w:p w:rsidR="003A623E" w:rsidRDefault="00CB6A7E" w:rsidP="00CB6A7E">
          <w:pPr>
            <w:pStyle w:val="4F2ADE4CF1B7409E9C2508F656D58DCB"/>
          </w:pPr>
          <w:r w:rsidRPr="00F87BE0">
            <w:rPr>
              <w:rStyle w:val="PlaceholderText"/>
            </w:rPr>
            <w:t>Choose an item.</w:t>
          </w:r>
        </w:p>
      </w:docPartBody>
    </w:docPart>
    <w:docPart>
      <w:docPartPr>
        <w:name w:val="01571FB87D60468D902149BE0AD295F6"/>
        <w:category>
          <w:name w:val="General"/>
          <w:gallery w:val="placeholder"/>
        </w:category>
        <w:types>
          <w:type w:val="bbPlcHdr"/>
        </w:types>
        <w:behaviors>
          <w:behavior w:val="content"/>
        </w:behaviors>
        <w:guid w:val="{DA046459-3055-4341-8C56-CF74BD50F718}"/>
      </w:docPartPr>
      <w:docPartBody>
        <w:p w:rsidR="003A623E" w:rsidRDefault="00CB6A7E" w:rsidP="00CB6A7E">
          <w:pPr>
            <w:pStyle w:val="01571FB87D60468D902149BE0AD295F6"/>
          </w:pPr>
          <w:r w:rsidRPr="00F87BE0">
            <w:rPr>
              <w:rStyle w:val="PlaceholderText"/>
            </w:rPr>
            <w:t>Choose an item.</w:t>
          </w:r>
        </w:p>
      </w:docPartBody>
    </w:docPart>
    <w:docPart>
      <w:docPartPr>
        <w:name w:val="5B16ED315C7C417782D1EAD14673FC03"/>
        <w:category>
          <w:name w:val="General"/>
          <w:gallery w:val="placeholder"/>
        </w:category>
        <w:types>
          <w:type w:val="bbPlcHdr"/>
        </w:types>
        <w:behaviors>
          <w:behavior w:val="content"/>
        </w:behaviors>
        <w:guid w:val="{E66DB765-CA94-471C-AE82-6DEAD43C00C1}"/>
      </w:docPartPr>
      <w:docPartBody>
        <w:p w:rsidR="003A623E" w:rsidRDefault="00CB6A7E" w:rsidP="00CB6A7E">
          <w:pPr>
            <w:pStyle w:val="5B16ED315C7C417782D1EAD14673FC03"/>
          </w:pPr>
          <w:r w:rsidRPr="003A71FA">
            <w:rPr>
              <w:rStyle w:val="PlaceholderText"/>
            </w:rPr>
            <w:t>Choose an item.</w:t>
          </w:r>
        </w:p>
      </w:docPartBody>
    </w:docPart>
    <w:docPart>
      <w:docPartPr>
        <w:name w:val="4251031D13914BE9A31222013DA4C6B2"/>
        <w:category>
          <w:name w:val="General"/>
          <w:gallery w:val="placeholder"/>
        </w:category>
        <w:types>
          <w:type w:val="bbPlcHdr"/>
        </w:types>
        <w:behaviors>
          <w:behavior w:val="content"/>
        </w:behaviors>
        <w:guid w:val="{702AFDE5-DEB0-4D4D-B9F6-3CB6AF310AD1}"/>
      </w:docPartPr>
      <w:docPartBody>
        <w:p w:rsidR="003A623E" w:rsidRDefault="00CB6A7E" w:rsidP="00CB6A7E">
          <w:pPr>
            <w:pStyle w:val="4251031D13914BE9A31222013DA4C6B2"/>
          </w:pPr>
          <w:r w:rsidRPr="00F87BE0">
            <w:rPr>
              <w:rStyle w:val="PlaceholderText"/>
            </w:rPr>
            <w:t>Choose an item.</w:t>
          </w:r>
        </w:p>
      </w:docPartBody>
    </w:docPart>
    <w:docPart>
      <w:docPartPr>
        <w:name w:val="DC4DB4EF233E4CEB8F1E9257F953D747"/>
        <w:category>
          <w:name w:val="General"/>
          <w:gallery w:val="placeholder"/>
        </w:category>
        <w:types>
          <w:type w:val="bbPlcHdr"/>
        </w:types>
        <w:behaviors>
          <w:behavior w:val="content"/>
        </w:behaviors>
        <w:guid w:val="{F7EBC693-7BB8-401E-9E01-B81E9A0D5439}"/>
      </w:docPartPr>
      <w:docPartBody>
        <w:p w:rsidR="005D3D8B" w:rsidRDefault="003A623E" w:rsidP="003A623E">
          <w:pPr>
            <w:pStyle w:val="DC4DB4EF233E4CEB8F1E9257F953D747"/>
          </w:pPr>
          <w:r w:rsidRPr="00F87BE0">
            <w:rPr>
              <w:rStyle w:val="PlaceholderText"/>
            </w:rPr>
            <w:t>Choose an item.</w:t>
          </w:r>
        </w:p>
      </w:docPartBody>
    </w:docPart>
    <w:docPart>
      <w:docPartPr>
        <w:name w:val="7D779F1D87E6413180664FAB81298C90"/>
        <w:category>
          <w:name w:val="General"/>
          <w:gallery w:val="placeholder"/>
        </w:category>
        <w:types>
          <w:type w:val="bbPlcHdr"/>
        </w:types>
        <w:behaviors>
          <w:behavior w:val="content"/>
        </w:behaviors>
        <w:guid w:val="{A693B3F4-FD6B-437E-A420-B1FFDC836DF2}"/>
      </w:docPartPr>
      <w:docPartBody>
        <w:p w:rsidR="005D3D8B" w:rsidRDefault="003A623E" w:rsidP="003A623E">
          <w:pPr>
            <w:pStyle w:val="7D779F1D87E6413180664FAB81298C90"/>
          </w:pPr>
          <w:r w:rsidRPr="00F87BE0">
            <w:rPr>
              <w:rStyle w:val="PlaceholderText"/>
            </w:rPr>
            <w:t>Choose an item.</w:t>
          </w:r>
        </w:p>
      </w:docPartBody>
    </w:docPart>
    <w:docPart>
      <w:docPartPr>
        <w:name w:val="9C5D64188065461FA829C84E8C4BDE2E"/>
        <w:category>
          <w:name w:val="General"/>
          <w:gallery w:val="placeholder"/>
        </w:category>
        <w:types>
          <w:type w:val="bbPlcHdr"/>
        </w:types>
        <w:behaviors>
          <w:behavior w:val="content"/>
        </w:behaviors>
        <w:guid w:val="{0516105B-8CEB-4360-9A6A-1F1C4432F8CC}"/>
      </w:docPartPr>
      <w:docPartBody>
        <w:p w:rsidR="005D3D8B" w:rsidRDefault="003A623E" w:rsidP="003A623E">
          <w:pPr>
            <w:pStyle w:val="9C5D64188065461FA829C84E8C4BDE2E"/>
          </w:pPr>
          <w:r w:rsidRPr="00F87BE0">
            <w:rPr>
              <w:rStyle w:val="PlaceholderText"/>
            </w:rPr>
            <w:t>Choose an item.</w:t>
          </w:r>
        </w:p>
      </w:docPartBody>
    </w:docPart>
    <w:docPart>
      <w:docPartPr>
        <w:name w:val="4BF217D2CCC94F24A7471C442B636B58"/>
        <w:category>
          <w:name w:val="General"/>
          <w:gallery w:val="placeholder"/>
        </w:category>
        <w:types>
          <w:type w:val="bbPlcHdr"/>
        </w:types>
        <w:behaviors>
          <w:behavior w:val="content"/>
        </w:behaviors>
        <w:guid w:val="{D7BBC857-2412-46CD-B8C5-8D1470B4B29C}"/>
      </w:docPartPr>
      <w:docPartBody>
        <w:p w:rsidR="005D3D8B" w:rsidRDefault="003A623E" w:rsidP="003A623E">
          <w:pPr>
            <w:pStyle w:val="4BF217D2CCC94F24A7471C442B636B58"/>
          </w:pPr>
          <w:r w:rsidRPr="00F87BE0">
            <w:rPr>
              <w:rStyle w:val="PlaceholderText"/>
            </w:rPr>
            <w:t>Choose an item.</w:t>
          </w:r>
        </w:p>
      </w:docPartBody>
    </w:docPart>
    <w:docPart>
      <w:docPartPr>
        <w:name w:val="C34DC529BFE04BF48EE0441EFE97C208"/>
        <w:category>
          <w:name w:val="General"/>
          <w:gallery w:val="placeholder"/>
        </w:category>
        <w:types>
          <w:type w:val="bbPlcHdr"/>
        </w:types>
        <w:behaviors>
          <w:behavior w:val="content"/>
        </w:behaviors>
        <w:guid w:val="{4A2E493E-2379-4108-98EC-E298C2DF41EE}"/>
      </w:docPartPr>
      <w:docPartBody>
        <w:p w:rsidR="005D3D8B" w:rsidRDefault="003A623E" w:rsidP="003A623E">
          <w:pPr>
            <w:pStyle w:val="C34DC529BFE04BF48EE0441EFE97C208"/>
          </w:pPr>
          <w:r w:rsidRPr="003A71FA">
            <w:rPr>
              <w:rStyle w:val="PlaceholderText"/>
            </w:rPr>
            <w:t>Choose an item.</w:t>
          </w:r>
        </w:p>
      </w:docPartBody>
    </w:docPart>
    <w:docPart>
      <w:docPartPr>
        <w:name w:val="5E17DF08E9754CE1869D7E2B66AFCE3F"/>
        <w:category>
          <w:name w:val="General"/>
          <w:gallery w:val="placeholder"/>
        </w:category>
        <w:types>
          <w:type w:val="bbPlcHdr"/>
        </w:types>
        <w:behaviors>
          <w:behavior w:val="content"/>
        </w:behaviors>
        <w:guid w:val="{72B6D1CF-67BC-4F93-8877-A7D3BB77548C}"/>
      </w:docPartPr>
      <w:docPartBody>
        <w:p w:rsidR="005D3D8B" w:rsidRDefault="003A623E" w:rsidP="003A623E">
          <w:pPr>
            <w:pStyle w:val="5E17DF08E9754CE1869D7E2B66AFCE3F"/>
          </w:pPr>
          <w:r w:rsidRPr="003A71FA">
            <w:rPr>
              <w:rStyle w:val="PlaceholderText"/>
            </w:rPr>
            <w:t>Choose an item.</w:t>
          </w:r>
        </w:p>
      </w:docPartBody>
    </w:docPart>
    <w:docPart>
      <w:docPartPr>
        <w:name w:val="4B81EB330DAB4A7899D525D9CB6B4DE5"/>
        <w:category>
          <w:name w:val="General"/>
          <w:gallery w:val="placeholder"/>
        </w:category>
        <w:types>
          <w:type w:val="bbPlcHdr"/>
        </w:types>
        <w:behaviors>
          <w:behavior w:val="content"/>
        </w:behaviors>
        <w:guid w:val="{210BDDD0-7D8D-44D1-B311-369A67B66530}"/>
      </w:docPartPr>
      <w:docPartBody>
        <w:p w:rsidR="005D3D8B" w:rsidRDefault="003A623E" w:rsidP="003A623E">
          <w:pPr>
            <w:pStyle w:val="4B81EB330DAB4A7899D525D9CB6B4DE5"/>
          </w:pPr>
          <w:r w:rsidRPr="003A71FA">
            <w:rPr>
              <w:rStyle w:val="PlaceholderText"/>
            </w:rPr>
            <w:t>Choose an item.</w:t>
          </w:r>
        </w:p>
      </w:docPartBody>
    </w:docPart>
    <w:docPart>
      <w:docPartPr>
        <w:name w:val="057F613F3220490D8BDFF98644CD77E7"/>
        <w:category>
          <w:name w:val="General"/>
          <w:gallery w:val="placeholder"/>
        </w:category>
        <w:types>
          <w:type w:val="bbPlcHdr"/>
        </w:types>
        <w:behaviors>
          <w:behavior w:val="content"/>
        </w:behaviors>
        <w:guid w:val="{B1469328-594E-484F-AEEB-65EF71C9C767}"/>
      </w:docPartPr>
      <w:docPartBody>
        <w:p w:rsidR="005D3D8B" w:rsidRDefault="003A623E" w:rsidP="003A623E">
          <w:pPr>
            <w:pStyle w:val="057F613F3220490D8BDFF98644CD77E7"/>
          </w:pPr>
          <w:r w:rsidRPr="003A71FA">
            <w:rPr>
              <w:rStyle w:val="PlaceholderText"/>
            </w:rPr>
            <w:t>Choose an item.</w:t>
          </w:r>
        </w:p>
      </w:docPartBody>
    </w:docPart>
    <w:docPart>
      <w:docPartPr>
        <w:name w:val="34DDBB1B5D9B4F03BECCCCEF0E550C92"/>
        <w:category>
          <w:name w:val="General"/>
          <w:gallery w:val="placeholder"/>
        </w:category>
        <w:types>
          <w:type w:val="bbPlcHdr"/>
        </w:types>
        <w:behaviors>
          <w:behavior w:val="content"/>
        </w:behaviors>
        <w:guid w:val="{C0197922-B6A4-4155-B0EC-4736393577FA}"/>
      </w:docPartPr>
      <w:docPartBody>
        <w:p w:rsidR="005D3D8B" w:rsidRDefault="003A623E" w:rsidP="003A623E">
          <w:pPr>
            <w:pStyle w:val="34DDBB1B5D9B4F03BECCCCEF0E550C92"/>
          </w:pPr>
          <w:r w:rsidRPr="003A71FA">
            <w:rPr>
              <w:rStyle w:val="PlaceholderText"/>
            </w:rPr>
            <w:t>Choose an item.</w:t>
          </w:r>
        </w:p>
      </w:docPartBody>
    </w:docPart>
    <w:docPart>
      <w:docPartPr>
        <w:name w:val="ACDEFDDBFA1B45E6AA365D1B871C7A09"/>
        <w:category>
          <w:name w:val="General"/>
          <w:gallery w:val="placeholder"/>
        </w:category>
        <w:types>
          <w:type w:val="bbPlcHdr"/>
        </w:types>
        <w:behaviors>
          <w:behavior w:val="content"/>
        </w:behaviors>
        <w:guid w:val="{4875EEA5-C8C3-4258-844C-8CA197A61EB7}"/>
      </w:docPartPr>
      <w:docPartBody>
        <w:p w:rsidR="005D3D8B" w:rsidRDefault="003A623E" w:rsidP="003A623E">
          <w:pPr>
            <w:pStyle w:val="ACDEFDDBFA1B45E6AA365D1B871C7A09"/>
          </w:pPr>
          <w:r w:rsidRPr="003A71FA">
            <w:rPr>
              <w:rStyle w:val="PlaceholderText"/>
            </w:rPr>
            <w:t>Choose an item.</w:t>
          </w:r>
        </w:p>
      </w:docPartBody>
    </w:docPart>
    <w:docPart>
      <w:docPartPr>
        <w:name w:val="4DFCEC09A3AF4B8CBDE172935EE906EF"/>
        <w:category>
          <w:name w:val="General"/>
          <w:gallery w:val="placeholder"/>
        </w:category>
        <w:types>
          <w:type w:val="bbPlcHdr"/>
        </w:types>
        <w:behaviors>
          <w:behavior w:val="content"/>
        </w:behaviors>
        <w:guid w:val="{5820A8C8-BCD8-4920-800F-82C28325B031}"/>
      </w:docPartPr>
      <w:docPartBody>
        <w:p w:rsidR="009C37A7" w:rsidRDefault="00172278" w:rsidP="00172278">
          <w:pPr>
            <w:pStyle w:val="4DFCEC09A3AF4B8CBDE172935EE906EF"/>
          </w:pPr>
          <w:r w:rsidRPr="003A71FA">
            <w:rPr>
              <w:rStyle w:val="PlaceholderText"/>
            </w:rPr>
            <w:t>Choose an item.</w:t>
          </w:r>
        </w:p>
      </w:docPartBody>
    </w:docPart>
    <w:docPart>
      <w:docPartPr>
        <w:name w:val="F8D285477DAC424CA06EAF5AEEC9E7B9"/>
        <w:category>
          <w:name w:val="General"/>
          <w:gallery w:val="placeholder"/>
        </w:category>
        <w:types>
          <w:type w:val="bbPlcHdr"/>
        </w:types>
        <w:behaviors>
          <w:behavior w:val="content"/>
        </w:behaviors>
        <w:guid w:val="{02FDDB01-7ACF-4DFD-80C9-A6D2FA6FD0A2}"/>
      </w:docPartPr>
      <w:docPartBody>
        <w:p w:rsidR="009C37A7" w:rsidRDefault="00172278" w:rsidP="00172278">
          <w:pPr>
            <w:pStyle w:val="F8D285477DAC424CA06EAF5AEEC9E7B9"/>
          </w:pPr>
          <w:r w:rsidRPr="003A71FA">
            <w:rPr>
              <w:rStyle w:val="PlaceholderText"/>
            </w:rPr>
            <w:t>Choose an item.</w:t>
          </w:r>
        </w:p>
      </w:docPartBody>
    </w:docPart>
    <w:docPart>
      <w:docPartPr>
        <w:name w:val="9FC5F0CC1A394FA9B06C04D7A68C5C9A"/>
        <w:category>
          <w:name w:val="General"/>
          <w:gallery w:val="placeholder"/>
        </w:category>
        <w:types>
          <w:type w:val="bbPlcHdr"/>
        </w:types>
        <w:behaviors>
          <w:behavior w:val="content"/>
        </w:behaviors>
        <w:guid w:val="{9FCB1250-FB53-4607-9D22-054911512248}"/>
      </w:docPartPr>
      <w:docPartBody>
        <w:p w:rsidR="009C37A7" w:rsidRDefault="00172278" w:rsidP="00172278">
          <w:pPr>
            <w:pStyle w:val="9FC5F0CC1A394FA9B06C04D7A68C5C9A"/>
          </w:pPr>
          <w:r w:rsidRPr="003A71FA">
            <w:rPr>
              <w:rStyle w:val="PlaceholderText"/>
            </w:rPr>
            <w:t>Choose an item.</w:t>
          </w:r>
        </w:p>
      </w:docPartBody>
    </w:docPart>
    <w:docPart>
      <w:docPartPr>
        <w:name w:val="6045079CB152444383D681C2ACD86AA9"/>
        <w:category>
          <w:name w:val="General"/>
          <w:gallery w:val="placeholder"/>
        </w:category>
        <w:types>
          <w:type w:val="bbPlcHdr"/>
        </w:types>
        <w:behaviors>
          <w:behavior w:val="content"/>
        </w:behaviors>
        <w:guid w:val="{8DBAB11A-9BC2-4767-9E0D-4A4CBFB80375}"/>
      </w:docPartPr>
      <w:docPartBody>
        <w:p w:rsidR="009C37A7" w:rsidRDefault="00172278" w:rsidP="00172278">
          <w:pPr>
            <w:pStyle w:val="6045079CB152444383D681C2ACD86AA9"/>
          </w:pPr>
          <w:r w:rsidRPr="003A71FA">
            <w:rPr>
              <w:rStyle w:val="PlaceholderText"/>
            </w:rPr>
            <w:t>Choose an item.</w:t>
          </w:r>
        </w:p>
      </w:docPartBody>
    </w:docPart>
    <w:docPart>
      <w:docPartPr>
        <w:name w:val="7725D7D6140940D89B09D8D65363ADDC"/>
        <w:category>
          <w:name w:val="General"/>
          <w:gallery w:val="placeholder"/>
        </w:category>
        <w:types>
          <w:type w:val="bbPlcHdr"/>
        </w:types>
        <w:behaviors>
          <w:behavior w:val="content"/>
        </w:behaviors>
        <w:guid w:val="{48DA5D95-8A63-4800-938D-87753E857484}"/>
      </w:docPartPr>
      <w:docPartBody>
        <w:p w:rsidR="009C37A7" w:rsidRDefault="00172278" w:rsidP="00172278">
          <w:pPr>
            <w:pStyle w:val="7725D7D6140940D89B09D8D65363ADDC"/>
          </w:pPr>
          <w:r w:rsidRPr="003A71FA">
            <w:rPr>
              <w:rStyle w:val="PlaceholderText"/>
            </w:rPr>
            <w:t>Choose an item.</w:t>
          </w:r>
        </w:p>
      </w:docPartBody>
    </w:docPart>
    <w:docPart>
      <w:docPartPr>
        <w:name w:val="F6D08EACFA2A49078B20E542635724F2"/>
        <w:category>
          <w:name w:val="General"/>
          <w:gallery w:val="placeholder"/>
        </w:category>
        <w:types>
          <w:type w:val="bbPlcHdr"/>
        </w:types>
        <w:behaviors>
          <w:behavior w:val="content"/>
        </w:behaviors>
        <w:guid w:val="{138F2344-421A-43C0-A7E8-F81801E3FF2D}"/>
      </w:docPartPr>
      <w:docPartBody>
        <w:p w:rsidR="009C37A7" w:rsidRDefault="00172278" w:rsidP="00172278">
          <w:pPr>
            <w:pStyle w:val="F6D08EACFA2A49078B20E542635724F2"/>
          </w:pPr>
          <w:r w:rsidRPr="003A71FA">
            <w:rPr>
              <w:rStyle w:val="PlaceholderText"/>
            </w:rPr>
            <w:t>Choose an item.</w:t>
          </w:r>
        </w:p>
      </w:docPartBody>
    </w:docPart>
    <w:docPart>
      <w:docPartPr>
        <w:name w:val="9179B670807D44B8BD4D5FD7D9B0751E"/>
        <w:category>
          <w:name w:val="General"/>
          <w:gallery w:val="placeholder"/>
        </w:category>
        <w:types>
          <w:type w:val="bbPlcHdr"/>
        </w:types>
        <w:behaviors>
          <w:behavior w:val="content"/>
        </w:behaviors>
        <w:guid w:val="{B24A6C6B-86D7-4219-9529-98A62D13F301}"/>
      </w:docPartPr>
      <w:docPartBody>
        <w:p w:rsidR="009C37A7" w:rsidRDefault="00172278" w:rsidP="00172278">
          <w:pPr>
            <w:pStyle w:val="9179B670807D44B8BD4D5FD7D9B0751E"/>
          </w:pPr>
          <w:r w:rsidRPr="003A71FA">
            <w:rPr>
              <w:rStyle w:val="PlaceholderText"/>
            </w:rPr>
            <w:t>Choose an item.</w:t>
          </w:r>
        </w:p>
      </w:docPartBody>
    </w:docPart>
    <w:docPart>
      <w:docPartPr>
        <w:name w:val="A0AFB1BBA9F042608F33827CD754EC14"/>
        <w:category>
          <w:name w:val="General"/>
          <w:gallery w:val="placeholder"/>
        </w:category>
        <w:types>
          <w:type w:val="bbPlcHdr"/>
        </w:types>
        <w:behaviors>
          <w:behavior w:val="content"/>
        </w:behaviors>
        <w:guid w:val="{6686118C-0246-4CF7-A9ED-126DFE5683CA}"/>
      </w:docPartPr>
      <w:docPartBody>
        <w:p w:rsidR="009C37A7" w:rsidRDefault="00172278" w:rsidP="00172278">
          <w:pPr>
            <w:pStyle w:val="A0AFB1BBA9F042608F33827CD754EC14"/>
          </w:pPr>
          <w:r w:rsidRPr="003A71FA">
            <w:rPr>
              <w:rStyle w:val="PlaceholderText"/>
            </w:rPr>
            <w:t>Choose an item.</w:t>
          </w:r>
        </w:p>
      </w:docPartBody>
    </w:docPart>
    <w:docPart>
      <w:docPartPr>
        <w:name w:val="E47AA61F0C454737A08E004B294969D0"/>
        <w:category>
          <w:name w:val="General"/>
          <w:gallery w:val="placeholder"/>
        </w:category>
        <w:types>
          <w:type w:val="bbPlcHdr"/>
        </w:types>
        <w:behaviors>
          <w:behavior w:val="content"/>
        </w:behaviors>
        <w:guid w:val="{E14304DB-DC4D-40AD-B9FB-29A7FF492AE2}"/>
      </w:docPartPr>
      <w:docPartBody>
        <w:p w:rsidR="00BB70F0" w:rsidRDefault="009C37A7" w:rsidP="009C37A7">
          <w:pPr>
            <w:pStyle w:val="E47AA61F0C454737A08E004B294969D0"/>
          </w:pPr>
          <w:r w:rsidRPr="003A71FA">
            <w:rPr>
              <w:rStyle w:val="PlaceholderText"/>
            </w:rPr>
            <w:t>Choose an item.</w:t>
          </w:r>
        </w:p>
      </w:docPartBody>
    </w:docPart>
    <w:docPart>
      <w:docPartPr>
        <w:name w:val="DFBCFC6ADDFA47FF84D05FED45EA7D4F"/>
        <w:category>
          <w:name w:val="General"/>
          <w:gallery w:val="placeholder"/>
        </w:category>
        <w:types>
          <w:type w:val="bbPlcHdr"/>
        </w:types>
        <w:behaviors>
          <w:behavior w:val="content"/>
        </w:behaviors>
        <w:guid w:val="{A57A6728-1A57-43FC-85D3-D19DB7AA36DC}"/>
      </w:docPartPr>
      <w:docPartBody>
        <w:p w:rsidR="00BB70F0" w:rsidRDefault="009C37A7" w:rsidP="009C37A7">
          <w:pPr>
            <w:pStyle w:val="DFBCFC6ADDFA47FF84D05FED45EA7D4F"/>
          </w:pPr>
          <w:r w:rsidRPr="003A71FA">
            <w:rPr>
              <w:rStyle w:val="PlaceholderText"/>
            </w:rPr>
            <w:t>Choose an item.</w:t>
          </w:r>
        </w:p>
      </w:docPartBody>
    </w:docPart>
    <w:docPart>
      <w:docPartPr>
        <w:name w:val="5F9F32AB17454D26BC891196DDFFD89A"/>
        <w:category>
          <w:name w:val="General"/>
          <w:gallery w:val="placeholder"/>
        </w:category>
        <w:types>
          <w:type w:val="bbPlcHdr"/>
        </w:types>
        <w:behaviors>
          <w:behavior w:val="content"/>
        </w:behaviors>
        <w:guid w:val="{7CE4CBA1-75CD-4DED-9759-73B1522C4898}"/>
      </w:docPartPr>
      <w:docPartBody>
        <w:p w:rsidR="00BB70F0" w:rsidRDefault="009C37A7" w:rsidP="009C37A7">
          <w:pPr>
            <w:pStyle w:val="5F9F32AB17454D26BC891196DDFFD89A"/>
          </w:pPr>
          <w:r w:rsidRPr="003A71FA">
            <w:rPr>
              <w:rStyle w:val="PlaceholderText"/>
            </w:rPr>
            <w:t>Choose an item.</w:t>
          </w:r>
        </w:p>
      </w:docPartBody>
    </w:docPart>
    <w:docPart>
      <w:docPartPr>
        <w:name w:val="5E9A64CA206943E4999A89E7E0F690AA"/>
        <w:category>
          <w:name w:val="General"/>
          <w:gallery w:val="placeholder"/>
        </w:category>
        <w:types>
          <w:type w:val="bbPlcHdr"/>
        </w:types>
        <w:behaviors>
          <w:behavior w:val="content"/>
        </w:behaviors>
        <w:guid w:val="{CDD58C3F-7E38-466D-BF92-45520B62071E}"/>
      </w:docPartPr>
      <w:docPartBody>
        <w:p w:rsidR="00BB70F0" w:rsidRDefault="009C37A7" w:rsidP="009C37A7">
          <w:pPr>
            <w:pStyle w:val="5E9A64CA206943E4999A89E7E0F690AA"/>
          </w:pPr>
          <w:r w:rsidRPr="003A71FA">
            <w:rPr>
              <w:rStyle w:val="PlaceholderText"/>
            </w:rPr>
            <w:t>Choose an item.</w:t>
          </w:r>
        </w:p>
      </w:docPartBody>
    </w:docPart>
    <w:docPart>
      <w:docPartPr>
        <w:name w:val="8B369ED271154E28B5B14E2552C376BB"/>
        <w:category>
          <w:name w:val="General"/>
          <w:gallery w:val="placeholder"/>
        </w:category>
        <w:types>
          <w:type w:val="bbPlcHdr"/>
        </w:types>
        <w:behaviors>
          <w:behavior w:val="content"/>
        </w:behaviors>
        <w:guid w:val="{1A055DEF-6E68-4A66-B932-A898A21E72C3}"/>
      </w:docPartPr>
      <w:docPartBody>
        <w:p w:rsidR="00BB70F0" w:rsidRDefault="009C37A7" w:rsidP="009C37A7">
          <w:pPr>
            <w:pStyle w:val="8B369ED271154E28B5B14E2552C376BB"/>
          </w:pPr>
          <w:r w:rsidRPr="003A71FA">
            <w:rPr>
              <w:rStyle w:val="PlaceholderText"/>
            </w:rPr>
            <w:t>Choose an item.</w:t>
          </w:r>
        </w:p>
      </w:docPartBody>
    </w:docPart>
    <w:docPart>
      <w:docPartPr>
        <w:name w:val="99438D8744F24308B40392990FBAD6EE"/>
        <w:category>
          <w:name w:val="General"/>
          <w:gallery w:val="placeholder"/>
        </w:category>
        <w:types>
          <w:type w:val="bbPlcHdr"/>
        </w:types>
        <w:behaviors>
          <w:behavior w:val="content"/>
        </w:behaviors>
        <w:guid w:val="{F49A7384-CCF6-4062-AD58-260F58AEDC55}"/>
      </w:docPartPr>
      <w:docPartBody>
        <w:p w:rsidR="00BB70F0" w:rsidRDefault="009C37A7" w:rsidP="009C37A7">
          <w:pPr>
            <w:pStyle w:val="99438D8744F24308B40392990FBAD6EE"/>
          </w:pPr>
          <w:r w:rsidRPr="003A71FA">
            <w:rPr>
              <w:rStyle w:val="PlaceholderText"/>
            </w:rPr>
            <w:t>Choose an item.</w:t>
          </w:r>
        </w:p>
      </w:docPartBody>
    </w:docPart>
    <w:docPart>
      <w:docPartPr>
        <w:name w:val="A18D09664D3B4261B243DDD826D5BEF2"/>
        <w:category>
          <w:name w:val="General"/>
          <w:gallery w:val="placeholder"/>
        </w:category>
        <w:types>
          <w:type w:val="bbPlcHdr"/>
        </w:types>
        <w:behaviors>
          <w:behavior w:val="content"/>
        </w:behaviors>
        <w:guid w:val="{1CCC0E7A-8415-4905-922F-4DC1A13B6530}"/>
      </w:docPartPr>
      <w:docPartBody>
        <w:p w:rsidR="00BB70F0" w:rsidRDefault="009C37A7" w:rsidP="009C37A7">
          <w:pPr>
            <w:pStyle w:val="A18D09664D3B4261B243DDD826D5BEF2"/>
          </w:pPr>
          <w:r w:rsidRPr="003A71FA">
            <w:rPr>
              <w:rStyle w:val="PlaceholderText"/>
            </w:rPr>
            <w:t>Choose an item.</w:t>
          </w:r>
        </w:p>
      </w:docPartBody>
    </w:docPart>
    <w:docPart>
      <w:docPartPr>
        <w:name w:val="C5387E62CE804925B66F21D65C0D43B9"/>
        <w:category>
          <w:name w:val="General"/>
          <w:gallery w:val="placeholder"/>
        </w:category>
        <w:types>
          <w:type w:val="bbPlcHdr"/>
        </w:types>
        <w:behaviors>
          <w:behavior w:val="content"/>
        </w:behaviors>
        <w:guid w:val="{A1F4AEFA-942C-4A38-993B-A31864FD0329}"/>
      </w:docPartPr>
      <w:docPartBody>
        <w:p w:rsidR="00BB70F0" w:rsidRDefault="009C37A7" w:rsidP="009C37A7">
          <w:pPr>
            <w:pStyle w:val="C5387E62CE804925B66F21D65C0D43B9"/>
          </w:pPr>
          <w:r w:rsidRPr="003A71FA">
            <w:rPr>
              <w:rStyle w:val="PlaceholderText"/>
            </w:rPr>
            <w:t>Choose an item.</w:t>
          </w:r>
        </w:p>
      </w:docPartBody>
    </w:docPart>
    <w:docPart>
      <w:docPartPr>
        <w:name w:val="6778D960AB824962AE31FC201F2B8500"/>
        <w:category>
          <w:name w:val="General"/>
          <w:gallery w:val="placeholder"/>
        </w:category>
        <w:types>
          <w:type w:val="bbPlcHdr"/>
        </w:types>
        <w:behaviors>
          <w:behavior w:val="content"/>
        </w:behaviors>
        <w:guid w:val="{0ED1B632-D1FB-4B87-8E45-8F5CFE7F067B}"/>
      </w:docPartPr>
      <w:docPartBody>
        <w:p w:rsidR="00BB70F0" w:rsidRDefault="009C37A7" w:rsidP="009C37A7">
          <w:pPr>
            <w:pStyle w:val="6778D960AB824962AE31FC201F2B8500"/>
          </w:pPr>
          <w:r w:rsidRPr="00F87BE0">
            <w:rPr>
              <w:rStyle w:val="PlaceholderText"/>
            </w:rPr>
            <w:t>Choose an item.</w:t>
          </w:r>
        </w:p>
      </w:docPartBody>
    </w:docPart>
    <w:docPart>
      <w:docPartPr>
        <w:name w:val="86D99CCA2452447E8FEB097D65B31EA8"/>
        <w:category>
          <w:name w:val="General"/>
          <w:gallery w:val="placeholder"/>
        </w:category>
        <w:types>
          <w:type w:val="bbPlcHdr"/>
        </w:types>
        <w:behaviors>
          <w:behavior w:val="content"/>
        </w:behaviors>
        <w:guid w:val="{C2ECFF3A-7DFA-4427-8B2E-E2445B3085D2}"/>
      </w:docPartPr>
      <w:docPartBody>
        <w:p w:rsidR="00BB70F0" w:rsidRDefault="009C37A7" w:rsidP="009C37A7">
          <w:pPr>
            <w:pStyle w:val="86D99CCA2452447E8FEB097D65B31EA8"/>
          </w:pPr>
          <w:r w:rsidRPr="003A71FA">
            <w:rPr>
              <w:rStyle w:val="PlaceholderText"/>
            </w:rPr>
            <w:t>Choose an item.</w:t>
          </w:r>
        </w:p>
      </w:docPartBody>
    </w:docPart>
    <w:docPart>
      <w:docPartPr>
        <w:name w:val="8652633499334B29983C4FED5FD50523"/>
        <w:category>
          <w:name w:val="General"/>
          <w:gallery w:val="placeholder"/>
        </w:category>
        <w:types>
          <w:type w:val="bbPlcHdr"/>
        </w:types>
        <w:behaviors>
          <w:behavior w:val="content"/>
        </w:behaviors>
        <w:guid w:val="{23313FB4-763B-47BF-BC6A-7F9CFC5F7AC5}"/>
      </w:docPartPr>
      <w:docPartBody>
        <w:p w:rsidR="00BB70F0" w:rsidRDefault="009C37A7" w:rsidP="009C37A7">
          <w:pPr>
            <w:pStyle w:val="8652633499334B29983C4FED5FD50523"/>
          </w:pPr>
          <w:r w:rsidRPr="00F87BE0">
            <w:rPr>
              <w:rStyle w:val="PlaceholderText"/>
            </w:rPr>
            <w:t>Choose an item.</w:t>
          </w:r>
        </w:p>
      </w:docPartBody>
    </w:docPart>
    <w:docPart>
      <w:docPartPr>
        <w:name w:val="A255F3B8F8964DFF8B42CC3A2CDAA1BE"/>
        <w:category>
          <w:name w:val="General"/>
          <w:gallery w:val="placeholder"/>
        </w:category>
        <w:types>
          <w:type w:val="bbPlcHdr"/>
        </w:types>
        <w:behaviors>
          <w:behavior w:val="content"/>
        </w:behaviors>
        <w:guid w:val="{A0619709-7D96-4960-8E35-2FE626E603EC}"/>
      </w:docPartPr>
      <w:docPartBody>
        <w:p w:rsidR="00BB70F0" w:rsidRDefault="009C37A7" w:rsidP="009C37A7">
          <w:pPr>
            <w:pStyle w:val="A255F3B8F8964DFF8B42CC3A2CDAA1BE"/>
          </w:pPr>
          <w:r w:rsidRPr="003A71FA">
            <w:rPr>
              <w:rStyle w:val="PlaceholderText"/>
            </w:rPr>
            <w:t>Choose an item.</w:t>
          </w:r>
        </w:p>
      </w:docPartBody>
    </w:docPart>
    <w:docPart>
      <w:docPartPr>
        <w:name w:val="88336A9A986245DA9930DB699EF38491"/>
        <w:category>
          <w:name w:val="General"/>
          <w:gallery w:val="placeholder"/>
        </w:category>
        <w:types>
          <w:type w:val="bbPlcHdr"/>
        </w:types>
        <w:behaviors>
          <w:behavior w:val="content"/>
        </w:behaviors>
        <w:guid w:val="{25CBB54F-D6D7-4D0D-8949-3D6B38BC1AF5}"/>
      </w:docPartPr>
      <w:docPartBody>
        <w:p w:rsidR="00BB70F0" w:rsidRDefault="009C37A7" w:rsidP="009C37A7">
          <w:pPr>
            <w:pStyle w:val="88336A9A986245DA9930DB699EF38491"/>
          </w:pPr>
          <w:r w:rsidRPr="003A71FA">
            <w:rPr>
              <w:rStyle w:val="PlaceholderText"/>
            </w:rPr>
            <w:t>Choose an item.</w:t>
          </w:r>
        </w:p>
      </w:docPartBody>
    </w:docPart>
    <w:docPart>
      <w:docPartPr>
        <w:name w:val="9D001C0111464539AA1E6085C0A0FBC0"/>
        <w:category>
          <w:name w:val="General"/>
          <w:gallery w:val="placeholder"/>
        </w:category>
        <w:types>
          <w:type w:val="bbPlcHdr"/>
        </w:types>
        <w:behaviors>
          <w:behavior w:val="content"/>
        </w:behaviors>
        <w:guid w:val="{8BFE9F72-2A31-4E1E-BBC3-E346EDD10F96}"/>
      </w:docPartPr>
      <w:docPartBody>
        <w:p w:rsidR="00BB70F0" w:rsidRDefault="009C37A7" w:rsidP="009C37A7">
          <w:pPr>
            <w:pStyle w:val="9D001C0111464539AA1E6085C0A0FBC0"/>
          </w:pPr>
          <w:r w:rsidRPr="003A71FA">
            <w:rPr>
              <w:rStyle w:val="PlaceholderText"/>
            </w:rPr>
            <w:t>Choose an item.</w:t>
          </w:r>
        </w:p>
      </w:docPartBody>
    </w:docPart>
    <w:docPart>
      <w:docPartPr>
        <w:name w:val="BC23FBBC14FB4D8D81C69034D24BECCE"/>
        <w:category>
          <w:name w:val="General"/>
          <w:gallery w:val="placeholder"/>
        </w:category>
        <w:types>
          <w:type w:val="bbPlcHdr"/>
        </w:types>
        <w:behaviors>
          <w:behavior w:val="content"/>
        </w:behaviors>
        <w:guid w:val="{9FEA22B4-433C-45F3-80B0-2EAC243D69C7}"/>
      </w:docPartPr>
      <w:docPartBody>
        <w:p w:rsidR="00BB70F0" w:rsidRDefault="009C37A7" w:rsidP="009C37A7">
          <w:pPr>
            <w:pStyle w:val="BC23FBBC14FB4D8D81C69034D24BECCE"/>
          </w:pPr>
          <w:r w:rsidRPr="003A71FA">
            <w:rPr>
              <w:rStyle w:val="PlaceholderText"/>
            </w:rPr>
            <w:t>Choose an item.</w:t>
          </w:r>
        </w:p>
      </w:docPartBody>
    </w:docPart>
    <w:docPart>
      <w:docPartPr>
        <w:name w:val="3ACEFE52F51B45DF8E28F95F1533866D"/>
        <w:category>
          <w:name w:val="General"/>
          <w:gallery w:val="placeholder"/>
        </w:category>
        <w:types>
          <w:type w:val="bbPlcHdr"/>
        </w:types>
        <w:behaviors>
          <w:behavior w:val="content"/>
        </w:behaviors>
        <w:guid w:val="{BF0EB7D2-0144-40B1-BADA-88A9E6A54A20}"/>
      </w:docPartPr>
      <w:docPartBody>
        <w:p w:rsidR="00BB70F0" w:rsidRDefault="009C37A7" w:rsidP="009C37A7">
          <w:pPr>
            <w:pStyle w:val="3ACEFE52F51B45DF8E28F95F1533866D"/>
          </w:pPr>
          <w:r w:rsidRPr="003A71FA">
            <w:rPr>
              <w:rStyle w:val="PlaceholderText"/>
            </w:rPr>
            <w:t>Choose an item.</w:t>
          </w:r>
        </w:p>
      </w:docPartBody>
    </w:docPart>
    <w:docPart>
      <w:docPartPr>
        <w:name w:val="261C789AB1CE45A58F926A335AA4CE14"/>
        <w:category>
          <w:name w:val="General"/>
          <w:gallery w:val="placeholder"/>
        </w:category>
        <w:types>
          <w:type w:val="bbPlcHdr"/>
        </w:types>
        <w:behaviors>
          <w:behavior w:val="content"/>
        </w:behaviors>
        <w:guid w:val="{2F2BD184-061E-4A1E-AB0D-699A7659DDA7}"/>
      </w:docPartPr>
      <w:docPartBody>
        <w:p w:rsidR="00BB70F0" w:rsidRDefault="009C37A7" w:rsidP="009C37A7">
          <w:pPr>
            <w:pStyle w:val="261C789AB1CE45A58F926A335AA4CE14"/>
          </w:pPr>
          <w:r w:rsidRPr="003A71FA">
            <w:rPr>
              <w:rStyle w:val="PlaceholderText"/>
            </w:rPr>
            <w:t>Choose an item.</w:t>
          </w:r>
        </w:p>
      </w:docPartBody>
    </w:docPart>
    <w:docPart>
      <w:docPartPr>
        <w:name w:val="50BF8ABE810446CB98D81A7D4CA84C8E"/>
        <w:category>
          <w:name w:val="General"/>
          <w:gallery w:val="placeholder"/>
        </w:category>
        <w:types>
          <w:type w:val="bbPlcHdr"/>
        </w:types>
        <w:behaviors>
          <w:behavior w:val="content"/>
        </w:behaviors>
        <w:guid w:val="{DF738AC9-D285-45A6-BB72-94A8B3D072EC}"/>
      </w:docPartPr>
      <w:docPartBody>
        <w:p w:rsidR="00BB70F0" w:rsidRDefault="009C37A7" w:rsidP="009C37A7">
          <w:pPr>
            <w:pStyle w:val="50BF8ABE810446CB98D81A7D4CA84C8E"/>
          </w:pPr>
          <w:r w:rsidRPr="003A71FA">
            <w:rPr>
              <w:rStyle w:val="PlaceholderText"/>
            </w:rPr>
            <w:t>Choose an item.</w:t>
          </w:r>
        </w:p>
      </w:docPartBody>
    </w:docPart>
    <w:docPart>
      <w:docPartPr>
        <w:name w:val="E3A25D3F330C4F2A86F6E13FB7DA0E96"/>
        <w:category>
          <w:name w:val="General"/>
          <w:gallery w:val="placeholder"/>
        </w:category>
        <w:types>
          <w:type w:val="bbPlcHdr"/>
        </w:types>
        <w:behaviors>
          <w:behavior w:val="content"/>
        </w:behaviors>
        <w:guid w:val="{CE0CF878-FDB4-40F6-905D-4F74431902AF}"/>
      </w:docPartPr>
      <w:docPartBody>
        <w:p w:rsidR="00BB70F0" w:rsidRDefault="009C37A7" w:rsidP="009C37A7">
          <w:pPr>
            <w:pStyle w:val="E3A25D3F330C4F2A86F6E13FB7DA0E96"/>
          </w:pPr>
          <w:r w:rsidRPr="003A71FA">
            <w:rPr>
              <w:rStyle w:val="PlaceholderText"/>
            </w:rPr>
            <w:t>Choose an item.</w:t>
          </w:r>
        </w:p>
      </w:docPartBody>
    </w:docPart>
    <w:docPart>
      <w:docPartPr>
        <w:name w:val="1E324721FCC94328B8CEC3D0E7E536F3"/>
        <w:category>
          <w:name w:val="General"/>
          <w:gallery w:val="placeholder"/>
        </w:category>
        <w:types>
          <w:type w:val="bbPlcHdr"/>
        </w:types>
        <w:behaviors>
          <w:behavior w:val="content"/>
        </w:behaviors>
        <w:guid w:val="{223C3B2E-915F-4DAD-A558-5E5DA3A02292}"/>
      </w:docPartPr>
      <w:docPartBody>
        <w:p w:rsidR="00BB70F0" w:rsidRDefault="009C37A7" w:rsidP="009C37A7">
          <w:pPr>
            <w:pStyle w:val="1E324721FCC94328B8CEC3D0E7E536F3"/>
          </w:pPr>
          <w:r w:rsidRPr="00F87BE0">
            <w:rPr>
              <w:rStyle w:val="PlaceholderText"/>
            </w:rPr>
            <w:t>Choose an item.</w:t>
          </w:r>
        </w:p>
      </w:docPartBody>
    </w:docPart>
    <w:docPart>
      <w:docPartPr>
        <w:name w:val="91858773EADC424CA5F99BDCB946F45A"/>
        <w:category>
          <w:name w:val="General"/>
          <w:gallery w:val="placeholder"/>
        </w:category>
        <w:types>
          <w:type w:val="bbPlcHdr"/>
        </w:types>
        <w:behaviors>
          <w:behavior w:val="content"/>
        </w:behaviors>
        <w:guid w:val="{1A2DE02B-1B9F-4076-AB86-A70FCFD4AC3D}"/>
      </w:docPartPr>
      <w:docPartBody>
        <w:p w:rsidR="00BB70F0" w:rsidRDefault="009C37A7" w:rsidP="009C37A7">
          <w:pPr>
            <w:pStyle w:val="91858773EADC424CA5F99BDCB946F45A"/>
          </w:pPr>
          <w:r w:rsidRPr="003A71FA">
            <w:rPr>
              <w:rStyle w:val="PlaceholderText"/>
            </w:rPr>
            <w:t>Choose an item.</w:t>
          </w:r>
        </w:p>
      </w:docPartBody>
    </w:docPart>
    <w:docPart>
      <w:docPartPr>
        <w:name w:val="DB850BA7AA354BE7814CA2E92FF21030"/>
        <w:category>
          <w:name w:val="General"/>
          <w:gallery w:val="placeholder"/>
        </w:category>
        <w:types>
          <w:type w:val="bbPlcHdr"/>
        </w:types>
        <w:behaviors>
          <w:behavior w:val="content"/>
        </w:behaviors>
        <w:guid w:val="{4C7838F6-0821-445F-A238-390889FB9D21}"/>
      </w:docPartPr>
      <w:docPartBody>
        <w:p w:rsidR="00BB70F0" w:rsidRDefault="009C37A7" w:rsidP="009C37A7">
          <w:pPr>
            <w:pStyle w:val="DB850BA7AA354BE7814CA2E92FF21030"/>
          </w:pPr>
          <w:r w:rsidRPr="00F87BE0">
            <w:rPr>
              <w:rStyle w:val="PlaceholderText"/>
            </w:rPr>
            <w:t>Choose an item.</w:t>
          </w:r>
        </w:p>
      </w:docPartBody>
    </w:docPart>
    <w:docPart>
      <w:docPartPr>
        <w:name w:val="D46DAAD7E22C4474885761F9543A4C66"/>
        <w:category>
          <w:name w:val="General"/>
          <w:gallery w:val="placeholder"/>
        </w:category>
        <w:types>
          <w:type w:val="bbPlcHdr"/>
        </w:types>
        <w:behaviors>
          <w:behavior w:val="content"/>
        </w:behaviors>
        <w:guid w:val="{39020AFC-44D2-4460-A7F1-4B0D6A859147}"/>
      </w:docPartPr>
      <w:docPartBody>
        <w:p w:rsidR="00BB70F0" w:rsidRDefault="009C37A7" w:rsidP="009C37A7">
          <w:pPr>
            <w:pStyle w:val="D46DAAD7E22C4474885761F9543A4C66"/>
          </w:pPr>
          <w:r w:rsidRPr="00F87BE0">
            <w:rPr>
              <w:rStyle w:val="PlaceholderText"/>
            </w:rPr>
            <w:t>Choose an item.</w:t>
          </w:r>
        </w:p>
      </w:docPartBody>
    </w:docPart>
    <w:docPart>
      <w:docPartPr>
        <w:name w:val="43FB078718BB460FB33586149DFCB205"/>
        <w:category>
          <w:name w:val="General"/>
          <w:gallery w:val="placeholder"/>
        </w:category>
        <w:types>
          <w:type w:val="bbPlcHdr"/>
        </w:types>
        <w:behaviors>
          <w:behavior w:val="content"/>
        </w:behaviors>
        <w:guid w:val="{2B498A1E-C206-4CE5-B276-EA7D95080478}"/>
      </w:docPartPr>
      <w:docPartBody>
        <w:p w:rsidR="00BB70F0" w:rsidRDefault="009C37A7" w:rsidP="009C37A7">
          <w:pPr>
            <w:pStyle w:val="43FB078718BB460FB33586149DFCB205"/>
          </w:pPr>
          <w:r w:rsidRPr="00F87BE0">
            <w:rPr>
              <w:rStyle w:val="PlaceholderText"/>
            </w:rPr>
            <w:t>Choose an item.</w:t>
          </w:r>
        </w:p>
      </w:docPartBody>
    </w:docPart>
    <w:docPart>
      <w:docPartPr>
        <w:name w:val="07CECA68F74340C3B9933E9A64E3D446"/>
        <w:category>
          <w:name w:val="General"/>
          <w:gallery w:val="placeholder"/>
        </w:category>
        <w:types>
          <w:type w:val="bbPlcHdr"/>
        </w:types>
        <w:behaviors>
          <w:behavior w:val="content"/>
        </w:behaviors>
        <w:guid w:val="{66B4F050-8F09-43D2-9BBA-AEC1E503B4BB}"/>
      </w:docPartPr>
      <w:docPartBody>
        <w:p w:rsidR="00BB70F0" w:rsidRDefault="009C37A7" w:rsidP="009C37A7">
          <w:pPr>
            <w:pStyle w:val="07CECA68F74340C3B9933E9A64E3D446"/>
          </w:pPr>
          <w:r w:rsidRPr="00F87BE0">
            <w:rPr>
              <w:rStyle w:val="PlaceholderText"/>
            </w:rPr>
            <w:t>Choose an item.</w:t>
          </w:r>
        </w:p>
      </w:docPartBody>
    </w:docPart>
    <w:docPart>
      <w:docPartPr>
        <w:name w:val="74A922C1AF8C4AB485520BDAD2A8C0B5"/>
        <w:category>
          <w:name w:val="General"/>
          <w:gallery w:val="placeholder"/>
        </w:category>
        <w:types>
          <w:type w:val="bbPlcHdr"/>
        </w:types>
        <w:behaviors>
          <w:behavior w:val="content"/>
        </w:behaviors>
        <w:guid w:val="{4D0B9E70-5903-402F-A545-334CF27F44EC}"/>
      </w:docPartPr>
      <w:docPartBody>
        <w:p w:rsidR="00BB70F0" w:rsidRDefault="009C37A7" w:rsidP="009C37A7">
          <w:pPr>
            <w:pStyle w:val="74A922C1AF8C4AB485520BDAD2A8C0B5"/>
          </w:pPr>
          <w:r w:rsidRPr="003A71FA">
            <w:rPr>
              <w:rStyle w:val="PlaceholderText"/>
            </w:rPr>
            <w:t>Choose an item.</w:t>
          </w:r>
        </w:p>
      </w:docPartBody>
    </w:docPart>
    <w:docPart>
      <w:docPartPr>
        <w:name w:val="0B36AF4530844CB69D1614415B8F9B7A"/>
        <w:category>
          <w:name w:val="General"/>
          <w:gallery w:val="placeholder"/>
        </w:category>
        <w:types>
          <w:type w:val="bbPlcHdr"/>
        </w:types>
        <w:behaviors>
          <w:behavior w:val="content"/>
        </w:behaviors>
        <w:guid w:val="{B12867EE-1340-4D56-BB82-0C033DA6160F}"/>
      </w:docPartPr>
      <w:docPartBody>
        <w:p w:rsidR="00BB70F0" w:rsidRDefault="009C37A7" w:rsidP="009C37A7">
          <w:pPr>
            <w:pStyle w:val="0B36AF4530844CB69D1614415B8F9B7A"/>
          </w:pPr>
          <w:r w:rsidRPr="003A71FA">
            <w:rPr>
              <w:rStyle w:val="PlaceholderText"/>
            </w:rPr>
            <w:t>Choose an item.</w:t>
          </w:r>
        </w:p>
      </w:docPartBody>
    </w:docPart>
    <w:docPart>
      <w:docPartPr>
        <w:name w:val="37DC2F38BC7444B298730E6E844C0676"/>
        <w:category>
          <w:name w:val="General"/>
          <w:gallery w:val="placeholder"/>
        </w:category>
        <w:types>
          <w:type w:val="bbPlcHdr"/>
        </w:types>
        <w:behaviors>
          <w:behavior w:val="content"/>
        </w:behaviors>
        <w:guid w:val="{6855018A-C4AC-460A-AD41-ABBC8D94B64A}"/>
      </w:docPartPr>
      <w:docPartBody>
        <w:p w:rsidR="00BB70F0" w:rsidRDefault="009C37A7" w:rsidP="009C37A7">
          <w:pPr>
            <w:pStyle w:val="37DC2F38BC7444B298730E6E844C0676"/>
          </w:pPr>
          <w:r w:rsidRPr="003A71FA">
            <w:rPr>
              <w:rStyle w:val="PlaceholderText"/>
            </w:rPr>
            <w:t>Choose an item.</w:t>
          </w:r>
        </w:p>
      </w:docPartBody>
    </w:docPart>
    <w:docPart>
      <w:docPartPr>
        <w:name w:val="97A5C314F674472692F9B59C700E5D94"/>
        <w:category>
          <w:name w:val="General"/>
          <w:gallery w:val="placeholder"/>
        </w:category>
        <w:types>
          <w:type w:val="bbPlcHdr"/>
        </w:types>
        <w:behaviors>
          <w:behavior w:val="content"/>
        </w:behaviors>
        <w:guid w:val="{34FBCEBB-9A72-42A1-A91E-A8D7B48FEEC6}"/>
      </w:docPartPr>
      <w:docPartBody>
        <w:p w:rsidR="00BB70F0" w:rsidRDefault="009C37A7" w:rsidP="009C37A7">
          <w:pPr>
            <w:pStyle w:val="97A5C314F674472692F9B59C700E5D94"/>
          </w:pPr>
          <w:r w:rsidRPr="003A71FA">
            <w:rPr>
              <w:rStyle w:val="PlaceholderText"/>
            </w:rPr>
            <w:t>Choose an item.</w:t>
          </w:r>
        </w:p>
      </w:docPartBody>
    </w:docPart>
    <w:docPart>
      <w:docPartPr>
        <w:name w:val="C62055EF7F2C4198AB71392888DBC7A3"/>
        <w:category>
          <w:name w:val="General"/>
          <w:gallery w:val="placeholder"/>
        </w:category>
        <w:types>
          <w:type w:val="bbPlcHdr"/>
        </w:types>
        <w:behaviors>
          <w:behavior w:val="content"/>
        </w:behaviors>
        <w:guid w:val="{717A9EF9-C6DE-4B3A-B39D-C25E2728FFAC}"/>
      </w:docPartPr>
      <w:docPartBody>
        <w:p w:rsidR="00BB70F0" w:rsidRDefault="009C37A7" w:rsidP="009C37A7">
          <w:pPr>
            <w:pStyle w:val="C62055EF7F2C4198AB71392888DBC7A3"/>
          </w:pPr>
          <w:r w:rsidRPr="003A71FA">
            <w:rPr>
              <w:rStyle w:val="PlaceholderText"/>
            </w:rPr>
            <w:t>Choose an item.</w:t>
          </w:r>
        </w:p>
      </w:docPartBody>
    </w:docPart>
    <w:docPart>
      <w:docPartPr>
        <w:name w:val="FD2CB398E61E4D008090482F56A85E47"/>
        <w:category>
          <w:name w:val="General"/>
          <w:gallery w:val="placeholder"/>
        </w:category>
        <w:types>
          <w:type w:val="bbPlcHdr"/>
        </w:types>
        <w:behaviors>
          <w:behavior w:val="content"/>
        </w:behaviors>
        <w:guid w:val="{B6A1ED28-3FE9-487B-8401-E268329D15C3}"/>
      </w:docPartPr>
      <w:docPartBody>
        <w:p w:rsidR="00BB70F0" w:rsidRDefault="009C37A7" w:rsidP="009C37A7">
          <w:pPr>
            <w:pStyle w:val="FD2CB398E61E4D008090482F56A85E47"/>
          </w:pPr>
          <w:r w:rsidRPr="003A71FA">
            <w:rPr>
              <w:rStyle w:val="PlaceholderText"/>
            </w:rPr>
            <w:t>Choose an item.</w:t>
          </w:r>
        </w:p>
      </w:docPartBody>
    </w:docPart>
    <w:docPart>
      <w:docPartPr>
        <w:name w:val="1B3B66F2C7EA48C09EADC21A10680EE5"/>
        <w:category>
          <w:name w:val="General"/>
          <w:gallery w:val="placeholder"/>
        </w:category>
        <w:types>
          <w:type w:val="bbPlcHdr"/>
        </w:types>
        <w:behaviors>
          <w:behavior w:val="content"/>
        </w:behaviors>
        <w:guid w:val="{EDDBCC1D-665F-4370-8D39-A371703C82C6}"/>
      </w:docPartPr>
      <w:docPartBody>
        <w:p w:rsidR="00BB70F0" w:rsidRDefault="009C37A7" w:rsidP="009C37A7">
          <w:pPr>
            <w:pStyle w:val="1B3B66F2C7EA48C09EADC21A10680EE5"/>
          </w:pPr>
          <w:r w:rsidRPr="003A71FA">
            <w:rPr>
              <w:rStyle w:val="PlaceholderText"/>
            </w:rPr>
            <w:t>Choose an item.</w:t>
          </w:r>
        </w:p>
      </w:docPartBody>
    </w:docPart>
    <w:docPart>
      <w:docPartPr>
        <w:name w:val="ED1F965867194DCFA51E85B1868704CD"/>
        <w:category>
          <w:name w:val="General"/>
          <w:gallery w:val="placeholder"/>
        </w:category>
        <w:types>
          <w:type w:val="bbPlcHdr"/>
        </w:types>
        <w:behaviors>
          <w:behavior w:val="content"/>
        </w:behaviors>
        <w:guid w:val="{D2C01F2B-AF66-4FEE-862A-8C605F2FC3B5}"/>
      </w:docPartPr>
      <w:docPartBody>
        <w:p w:rsidR="00BB70F0" w:rsidRDefault="009C37A7" w:rsidP="009C37A7">
          <w:pPr>
            <w:pStyle w:val="ED1F965867194DCFA51E85B1868704CD"/>
          </w:pPr>
          <w:r w:rsidRPr="003A71FA">
            <w:rPr>
              <w:rStyle w:val="PlaceholderText"/>
            </w:rPr>
            <w:t>Choose an item.</w:t>
          </w:r>
        </w:p>
      </w:docPartBody>
    </w:docPart>
    <w:docPart>
      <w:docPartPr>
        <w:name w:val="D75F4E6447A04F38BD99BB0B79920BB1"/>
        <w:category>
          <w:name w:val="General"/>
          <w:gallery w:val="placeholder"/>
        </w:category>
        <w:types>
          <w:type w:val="bbPlcHdr"/>
        </w:types>
        <w:behaviors>
          <w:behavior w:val="content"/>
        </w:behaviors>
        <w:guid w:val="{3D69819C-AFD3-4CED-866B-EDD136B37F48}"/>
      </w:docPartPr>
      <w:docPartBody>
        <w:p w:rsidR="00BB70F0" w:rsidRDefault="009C37A7" w:rsidP="009C37A7">
          <w:pPr>
            <w:pStyle w:val="D75F4E6447A04F38BD99BB0B79920BB1"/>
          </w:pPr>
          <w:r w:rsidRPr="003A71FA">
            <w:rPr>
              <w:rStyle w:val="PlaceholderText"/>
            </w:rPr>
            <w:t>Choose an item.</w:t>
          </w:r>
        </w:p>
      </w:docPartBody>
    </w:docPart>
    <w:docPart>
      <w:docPartPr>
        <w:name w:val="24378E0C8982415FB4FFBA190BD10029"/>
        <w:category>
          <w:name w:val="General"/>
          <w:gallery w:val="placeholder"/>
        </w:category>
        <w:types>
          <w:type w:val="bbPlcHdr"/>
        </w:types>
        <w:behaviors>
          <w:behavior w:val="content"/>
        </w:behaviors>
        <w:guid w:val="{198BBC90-E0CF-453C-AC90-300881E77F38}"/>
      </w:docPartPr>
      <w:docPartBody>
        <w:p w:rsidR="00BB70F0" w:rsidRDefault="009C37A7" w:rsidP="009C37A7">
          <w:pPr>
            <w:pStyle w:val="24378E0C8982415FB4FFBA190BD10029"/>
          </w:pPr>
          <w:r w:rsidRPr="003A71FA">
            <w:rPr>
              <w:rStyle w:val="PlaceholderText"/>
            </w:rPr>
            <w:t>Choose an item.</w:t>
          </w:r>
        </w:p>
      </w:docPartBody>
    </w:docPart>
    <w:docPart>
      <w:docPartPr>
        <w:name w:val="2CCB33516F194DE59AD09EC598339330"/>
        <w:category>
          <w:name w:val="General"/>
          <w:gallery w:val="placeholder"/>
        </w:category>
        <w:types>
          <w:type w:val="bbPlcHdr"/>
        </w:types>
        <w:behaviors>
          <w:behavior w:val="content"/>
        </w:behaviors>
        <w:guid w:val="{4CEC878A-6829-4233-87A0-FE2E47E5613A}"/>
      </w:docPartPr>
      <w:docPartBody>
        <w:p w:rsidR="00BB70F0" w:rsidRDefault="009C37A7" w:rsidP="009C37A7">
          <w:pPr>
            <w:pStyle w:val="2CCB33516F194DE59AD09EC598339330"/>
          </w:pPr>
          <w:r w:rsidRPr="003A71FA">
            <w:rPr>
              <w:rStyle w:val="PlaceholderText"/>
            </w:rPr>
            <w:t>Choose an item.</w:t>
          </w:r>
        </w:p>
      </w:docPartBody>
    </w:docPart>
    <w:docPart>
      <w:docPartPr>
        <w:name w:val="12FD0FBE43C54B9FA327C710618F2A8B"/>
        <w:category>
          <w:name w:val="General"/>
          <w:gallery w:val="placeholder"/>
        </w:category>
        <w:types>
          <w:type w:val="bbPlcHdr"/>
        </w:types>
        <w:behaviors>
          <w:behavior w:val="content"/>
        </w:behaviors>
        <w:guid w:val="{5C6C0A29-A7A8-4AEE-BC9D-934634DE5246}"/>
      </w:docPartPr>
      <w:docPartBody>
        <w:p w:rsidR="00BB70F0" w:rsidRDefault="009C37A7" w:rsidP="009C37A7">
          <w:pPr>
            <w:pStyle w:val="12FD0FBE43C54B9FA327C710618F2A8B"/>
          </w:pPr>
          <w:r w:rsidRPr="003A71FA">
            <w:rPr>
              <w:rStyle w:val="PlaceholderText"/>
            </w:rPr>
            <w:t>Choose an item.</w:t>
          </w:r>
        </w:p>
      </w:docPartBody>
    </w:docPart>
    <w:docPart>
      <w:docPartPr>
        <w:name w:val="4D8C862B933A450AB69B3F595D93D33A"/>
        <w:category>
          <w:name w:val="General"/>
          <w:gallery w:val="placeholder"/>
        </w:category>
        <w:types>
          <w:type w:val="bbPlcHdr"/>
        </w:types>
        <w:behaviors>
          <w:behavior w:val="content"/>
        </w:behaviors>
        <w:guid w:val="{781026D4-ACED-42E1-8F84-9F7FB663EB3D}"/>
      </w:docPartPr>
      <w:docPartBody>
        <w:p w:rsidR="00BB70F0" w:rsidRDefault="009C37A7" w:rsidP="009C37A7">
          <w:pPr>
            <w:pStyle w:val="4D8C862B933A450AB69B3F595D93D33A"/>
          </w:pPr>
          <w:r w:rsidRPr="003A71FA">
            <w:rPr>
              <w:rStyle w:val="PlaceholderText"/>
            </w:rPr>
            <w:t>Choose an item.</w:t>
          </w:r>
        </w:p>
      </w:docPartBody>
    </w:docPart>
    <w:docPart>
      <w:docPartPr>
        <w:name w:val="DBC7F5CB20694B2F8C407C46F18DE235"/>
        <w:category>
          <w:name w:val="General"/>
          <w:gallery w:val="placeholder"/>
        </w:category>
        <w:types>
          <w:type w:val="bbPlcHdr"/>
        </w:types>
        <w:behaviors>
          <w:behavior w:val="content"/>
        </w:behaviors>
        <w:guid w:val="{CA4662F0-C877-436D-9122-CF4B60F77313}"/>
      </w:docPartPr>
      <w:docPartBody>
        <w:p w:rsidR="00BB70F0" w:rsidRDefault="009C37A7" w:rsidP="009C37A7">
          <w:pPr>
            <w:pStyle w:val="DBC7F5CB20694B2F8C407C46F18DE235"/>
          </w:pPr>
          <w:r w:rsidRPr="003A71FA">
            <w:rPr>
              <w:rStyle w:val="PlaceholderText"/>
            </w:rPr>
            <w:t>Choose an item.</w:t>
          </w:r>
        </w:p>
      </w:docPartBody>
    </w:docPart>
    <w:docPart>
      <w:docPartPr>
        <w:name w:val="E5A5A9FB05504DB6BDD78B85CF364C73"/>
        <w:category>
          <w:name w:val="General"/>
          <w:gallery w:val="placeholder"/>
        </w:category>
        <w:types>
          <w:type w:val="bbPlcHdr"/>
        </w:types>
        <w:behaviors>
          <w:behavior w:val="content"/>
        </w:behaviors>
        <w:guid w:val="{64BD5800-F8AE-42BD-8A41-381EBE0C3821}"/>
      </w:docPartPr>
      <w:docPartBody>
        <w:p w:rsidR="00BB70F0" w:rsidRDefault="009C37A7" w:rsidP="009C37A7">
          <w:pPr>
            <w:pStyle w:val="E5A5A9FB05504DB6BDD78B85CF364C73"/>
          </w:pPr>
          <w:r w:rsidRPr="003A71FA">
            <w:rPr>
              <w:rStyle w:val="PlaceholderText"/>
            </w:rPr>
            <w:t>Choose an item.</w:t>
          </w:r>
        </w:p>
      </w:docPartBody>
    </w:docPart>
    <w:docPart>
      <w:docPartPr>
        <w:name w:val="BFA13354FB574340A0ECBB31B0B8CA55"/>
        <w:category>
          <w:name w:val="General"/>
          <w:gallery w:val="placeholder"/>
        </w:category>
        <w:types>
          <w:type w:val="bbPlcHdr"/>
        </w:types>
        <w:behaviors>
          <w:behavior w:val="content"/>
        </w:behaviors>
        <w:guid w:val="{FE3F8A86-DA2B-475D-9611-8CBA948FD885}"/>
      </w:docPartPr>
      <w:docPartBody>
        <w:p w:rsidR="00BB70F0" w:rsidRDefault="009C37A7" w:rsidP="009C37A7">
          <w:pPr>
            <w:pStyle w:val="BFA13354FB574340A0ECBB31B0B8CA55"/>
          </w:pPr>
          <w:r w:rsidRPr="003A71FA">
            <w:rPr>
              <w:rStyle w:val="PlaceholderText"/>
            </w:rPr>
            <w:t>Choose an item.</w:t>
          </w:r>
        </w:p>
      </w:docPartBody>
    </w:docPart>
    <w:docPart>
      <w:docPartPr>
        <w:name w:val="29EEFC362B854EAF91226AFBDA5A26DD"/>
        <w:category>
          <w:name w:val="General"/>
          <w:gallery w:val="placeholder"/>
        </w:category>
        <w:types>
          <w:type w:val="bbPlcHdr"/>
        </w:types>
        <w:behaviors>
          <w:behavior w:val="content"/>
        </w:behaviors>
        <w:guid w:val="{9FE2B24F-42B9-4B27-98BF-B4ABCAC7B098}"/>
      </w:docPartPr>
      <w:docPartBody>
        <w:p w:rsidR="002554E6" w:rsidRDefault="00BB70F0" w:rsidP="00BB70F0">
          <w:pPr>
            <w:pStyle w:val="29EEFC362B854EAF91226AFBDA5A26DD"/>
          </w:pPr>
          <w:r w:rsidRPr="003A71FA">
            <w:rPr>
              <w:rStyle w:val="PlaceholderText"/>
            </w:rPr>
            <w:t>Choose an item.</w:t>
          </w:r>
        </w:p>
      </w:docPartBody>
    </w:docPart>
    <w:docPart>
      <w:docPartPr>
        <w:name w:val="31C6805B128D4F888D581FC3CC67DFAB"/>
        <w:category>
          <w:name w:val="General"/>
          <w:gallery w:val="placeholder"/>
        </w:category>
        <w:types>
          <w:type w:val="bbPlcHdr"/>
        </w:types>
        <w:behaviors>
          <w:behavior w:val="content"/>
        </w:behaviors>
        <w:guid w:val="{2BAA95C1-9770-4F64-A640-F28A39A00F1F}"/>
      </w:docPartPr>
      <w:docPartBody>
        <w:p w:rsidR="002554E6" w:rsidRDefault="00BB70F0" w:rsidP="00BB70F0">
          <w:pPr>
            <w:pStyle w:val="31C6805B128D4F888D581FC3CC67DFAB"/>
          </w:pPr>
          <w:r w:rsidRPr="003A71FA">
            <w:rPr>
              <w:rStyle w:val="PlaceholderText"/>
            </w:rPr>
            <w:t>Choose an item.</w:t>
          </w:r>
        </w:p>
      </w:docPartBody>
    </w:docPart>
    <w:docPart>
      <w:docPartPr>
        <w:name w:val="FD3FE019802B45F1BC586967ED92A6AF"/>
        <w:category>
          <w:name w:val="General"/>
          <w:gallery w:val="placeholder"/>
        </w:category>
        <w:types>
          <w:type w:val="bbPlcHdr"/>
        </w:types>
        <w:behaviors>
          <w:behavior w:val="content"/>
        </w:behaviors>
        <w:guid w:val="{742876A9-4A3E-4B2F-97B9-40FE2A2C32BA}"/>
      </w:docPartPr>
      <w:docPartBody>
        <w:p w:rsidR="002554E6" w:rsidRDefault="00BB70F0" w:rsidP="00BB70F0">
          <w:pPr>
            <w:pStyle w:val="FD3FE019802B45F1BC586967ED92A6AF"/>
          </w:pPr>
          <w:r w:rsidRPr="003A71FA">
            <w:rPr>
              <w:rStyle w:val="PlaceholderText"/>
            </w:rPr>
            <w:t>Choose an item.</w:t>
          </w:r>
        </w:p>
      </w:docPartBody>
    </w:docPart>
    <w:docPart>
      <w:docPartPr>
        <w:name w:val="9B3606759A6442CF8A8BE0AE4AC0DEB4"/>
        <w:category>
          <w:name w:val="General"/>
          <w:gallery w:val="placeholder"/>
        </w:category>
        <w:types>
          <w:type w:val="bbPlcHdr"/>
        </w:types>
        <w:behaviors>
          <w:behavior w:val="content"/>
        </w:behaviors>
        <w:guid w:val="{DC96A479-3A06-47FF-8030-3D811179FC11}"/>
      </w:docPartPr>
      <w:docPartBody>
        <w:p w:rsidR="00FF6005" w:rsidRDefault="002554E6" w:rsidP="002554E6">
          <w:pPr>
            <w:pStyle w:val="9B3606759A6442CF8A8BE0AE4AC0DEB4"/>
          </w:pPr>
          <w:r w:rsidRPr="003A71FA">
            <w:rPr>
              <w:rStyle w:val="PlaceholderText"/>
            </w:rPr>
            <w:t>Choose an item.</w:t>
          </w:r>
        </w:p>
      </w:docPartBody>
    </w:docPart>
    <w:docPart>
      <w:docPartPr>
        <w:name w:val="A8C8C5AC91C743FAB18332C3F8AD8E5F"/>
        <w:category>
          <w:name w:val="General"/>
          <w:gallery w:val="placeholder"/>
        </w:category>
        <w:types>
          <w:type w:val="bbPlcHdr"/>
        </w:types>
        <w:behaviors>
          <w:behavior w:val="content"/>
        </w:behaviors>
        <w:guid w:val="{96636F52-8547-4C71-B4F4-0FE1EE6F1806}"/>
      </w:docPartPr>
      <w:docPartBody>
        <w:p w:rsidR="00FF6005" w:rsidRDefault="002554E6" w:rsidP="002554E6">
          <w:pPr>
            <w:pStyle w:val="A8C8C5AC91C743FAB18332C3F8AD8E5F"/>
          </w:pPr>
          <w:r w:rsidRPr="00F87BE0">
            <w:rPr>
              <w:rStyle w:val="PlaceholderText"/>
            </w:rPr>
            <w:t>Choose an item.</w:t>
          </w:r>
        </w:p>
      </w:docPartBody>
    </w:docPart>
    <w:docPart>
      <w:docPartPr>
        <w:name w:val="58AF3DDB5CEB49E493B721F8415C2430"/>
        <w:category>
          <w:name w:val="General"/>
          <w:gallery w:val="placeholder"/>
        </w:category>
        <w:types>
          <w:type w:val="bbPlcHdr"/>
        </w:types>
        <w:behaviors>
          <w:behavior w:val="content"/>
        </w:behaviors>
        <w:guid w:val="{E589AF40-C934-4312-B8E4-964B1B720D7E}"/>
      </w:docPartPr>
      <w:docPartBody>
        <w:p w:rsidR="00FF6005" w:rsidRDefault="002554E6" w:rsidP="002554E6">
          <w:pPr>
            <w:pStyle w:val="58AF3DDB5CEB49E493B721F8415C2430"/>
          </w:pPr>
          <w:r w:rsidRPr="003A71FA">
            <w:rPr>
              <w:rStyle w:val="PlaceholderText"/>
            </w:rPr>
            <w:t>Choose an item.</w:t>
          </w:r>
        </w:p>
      </w:docPartBody>
    </w:docPart>
    <w:docPart>
      <w:docPartPr>
        <w:name w:val="157F2542AC0B44BB87AB42A94AE5382E"/>
        <w:category>
          <w:name w:val="General"/>
          <w:gallery w:val="placeholder"/>
        </w:category>
        <w:types>
          <w:type w:val="bbPlcHdr"/>
        </w:types>
        <w:behaviors>
          <w:behavior w:val="content"/>
        </w:behaviors>
        <w:guid w:val="{1FD56CC1-0555-4D0A-A637-755F1A932DF9}"/>
      </w:docPartPr>
      <w:docPartBody>
        <w:p w:rsidR="00FF6005" w:rsidRDefault="002554E6" w:rsidP="002554E6">
          <w:pPr>
            <w:pStyle w:val="157F2542AC0B44BB87AB42A94AE5382E"/>
          </w:pPr>
          <w:r w:rsidRPr="00F87BE0">
            <w:rPr>
              <w:rStyle w:val="PlaceholderText"/>
            </w:rPr>
            <w:t>Choose an item.</w:t>
          </w:r>
        </w:p>
      </w:docPartBody>
    </w:docPart>
    <w:docPart>
      <w:docPartPr>
        <w:name w:val="ADFEB10F7D594529ADA0513323F4F745"/>
        <w:category>
          <w:name w:val="General"/>
          <w:gallery w:val="placeholder"/>
        </w:category>
        <w:types>
          <w:type w:val="bbPlcHdr"/>
        </w:types>
        <w:behaviors>
          <w:behavior w:val="content"/>
        </w:behaviors>
        <w:guid w:val="{96A3A547-9C6D-468F-8D43-3ACB7A4C4AD1}"/>
      </w:docPartPr>
      <w:docPartBody>
        <w:p w:rsidR="00FF6005" w:rsidRDefault="002554E6" w:rsidP="002554E6">
          <w:pPr>
            <w:pStyle w:val="ADFEB10F7D594529ADA0513323F4F745"/>
          </w:pPr>
          <w:r w:rsidRPr="003A71FA">
            <w:rPr>
              <w:rStyle w:val="PlaceholderText"/>
            </w:rPr>
            <w:t>Choose an item.</w:t>
          </w:r>
        </w:p>
      </w:docPartBody>
    </w:docPart>
    <w:docPart>
      <w:docPartPr>
        <w:name w:val="4EFAB7D0694A4029891EB417B3586EBE"/>
        <w:category>
          <w:name w:val="General"/>
          <w:gallery w:val="placeholder"/>
        </w:category>
        <w:types>
          <w:type w:val="bbPlcHdr"/>
        </w:types>
        <w:behaviors>
          <w:behavior w:val="content"/>
        </w:behaviors>
        <w:guid w:val="{55E5B902-AA41-4F63-BDA0-04D262C8BB8E}"/>
      </w:docPartPr>
      <w:docPartBody>
        <w:p w:rsidR="00FF6005" w:rsidRDefault="002554E6" w:rsidP="002554E6">
          <w:pPr>
            <w:pStyle w:val="4EFAB7D0694A4029891EB417B3586EBE"/>
          </w:pPr>
          <w:r w:rsidRPr="00F87BE0">
            <w:rPr>
              <w:rStyle w:val="PlaceholderText"/>
            </w:rPr>
            <w:t>Choose an item.</w:t>
          </w:r>
        </w:p>
      </w:docPartBody>
    </w:docPart>
    <w:docPart>
      <w:docPartPr>
        <w:name w:val="CB26B0F800584BFE8D70306CF139B459"/>
        <w:category>
          <w:name w:val="General"/>
          <w:gallery w:val="placeholder"/>
        </w:category>
        <w:types>
          <w:type w:val="bbPlcHdr"/>
        </w:types>
        <w:behaviors>
          <w:behavior w:val="content"/>
        </w:behaviors>
        <w:guid w:val="{DEA6BDD7-96B9-4D49-8A1C-32839AB34384}"/>
      </w:docPartPr>
      <w:docPartBody>
        <w:p w:rsidR="00FF6005" w:rsidRDefault="002554E6" w:rsidP="002554E6">
          <w:pPr>
            <w:pStyle w:val="CB26B0F800584BFE8D70306CF139B459"/>
          </w:pPr>
          <w:r w:rsidRPr="003A71FA">
            <w:rPr>
              <w:rStyle w:val="PlaceholderText"/>
            </w:rPr>
            <w:t>Choose an item.</w:t>
          </w:r>
        </w:p>
      </w:docPartBody>
    </w:docPart>
    <w:docPart>
      <w:docPartPr>
        <w:name w:val="9D8D395EB8A445CDAE09C6AA22D5A7DF"/>
        <w:category>
          <w:name w:val="General"/>
          <w:gallery w:val="placeholder"/>
        </w:category>
        <w:types>
          <w:type w:val="bbPlcHdr"/>
        </w:types>
        <w:behaviors>
          <w:behavior w:val="content"/>
        </w:behaviors>
        <w:guid w:val="{144EC26E-5D6A-47E4-8F4E-DBD079674AF2}"/>
      </w:docPartPr>
      <w:docPartBody>
        <w:p w:rsidR="00FF6005" w:rsidRDefault="002554E6" w:rsidP="002554E6">
          <w:pPr>
            <w:pStyle w:val="9D8D395EB8A445CDAE09C6AA22D5A7DF"/>
          </w:pPr>
          <w:r w:rsidRPr="00F87BE0">
            <w:rPr>
              <w:rStyle w:val="PlaceholderText"/>
            </w:rPr>
            <w:t>Choose an item.</w:t>
          </w:r>
        </w:p>
      </w:docPartBody>
    </w:docPart>
    <w:docPart>
      <w:docPartPr>
        <w:name w:val="E9638EC32E384FEBAC070235F0EC1EE5"/>
        <w:category>
          <w:name w:val="General"/>
          <w:gallery w:val="placeholder"/>
        </w:category>
        <w:types>
          <w:type w:val="bbPlcHdr"/>
        </w:types>
        <w:behaviors>
          <w:behavior w:val="content"/>
        </w:behaviors>
        <w:guid w:val="{CE4F1DBE-B028-46ED-924A-3BFDC7DBA112}"/>
      </w:docPartPr>
      <w:docPartBody>
        <w:p w:rsidR="00FF6005" w:rsidRDefault="002554E6" w:rsidP="002554E6">
          <w:pPr>
            <w:pStyle w:val="E9638EC32E384FEBAC070235F0EC1EE5"/>
          </w:pPr>
          <w:r w:rsidRPr="003A71FA">
            <w:rPr>
              <w:rStyle w:val="PlaceholderText"/>
            </w:rPr>
            <w:t>Choose an item.</w:t>
          </w:r>
        </w:p>
      </w:docPartBody>
    </w:docPart>
    <w:docPart>
      <w:docPartPr>
        <w:name w:val="558F835E7F7943BE9FE220FA61D14517"/>
        <w:category>
          <w:name w:val="General"/>
          <w:gallery w:val="placeholder"/>
        </w:category>
        <w:types>
          <w:type w:val="bbPlcHdr"/>
        </w:types>
        <w:behaviors>
          <w:behavior w:val="content"/>
        </w:behaviors>
        <w:guid w:val="{5CAF4C17-A6EE-4AF4-91FC-84E305C17348}"/>
      </w:docPartPr>
      <w:docPartBody>
        <w:p w:rsidR="00FF6005" w:rsidRDefault="002554E6" w:rsidP="002554E6">
          <w:pPr>
            <w:pStyle w:val="558F835E7F7943BE9FE220FA61D14517"/>
          </w:pPr>
          <w:r w:rsidRPr="00F87BE0">
            <w:rPr>
              <w:rStyle w:val="PlaceholderText"/>
            </w:rPr>
            <w:t>Choose an item.</w:t>
          </w:r>
        </w:p>
      </w:docPartBody>
    </w:docPart>
    <w:docPart>
      <w:docPartPr>
        <w:name w:val="539605FEFB7C43CAA7B0B8FCBC0E8E88"/>
        <w:category>
          <w:name w:val="General"/>
          <w:gallery w:val="placeholder"/>
        </w:category>
        <w:types>
          <w:type w:val="bbPlcHdr"/>
        </w:types>
        <w:behaviors>
          <w:behavior w:val="content"/>
        </w:behaviors>
        <w:guid w:val="{30D739F3-8007-4315-A0C8-26C7CC84A85C}"/>
      </w:docPartPr>
      <w:docPartBody>
        <w:p w:rsidR="00FF6005" w:rsidRDefault="002554E6" w:rsidP="002554E6">
          <w:pPr>
            <w:pStyle w:val="539605FEFB7C43CAA7B0B8FCBC0E8E88"/>
          </w:pPr>
          <w:r w:rsidRPr="003A71FA">
            <w:rPr>
              <w:rStyle w:val="PlaceholderText"/>
            </w:rPr>
            <w:t>Choose an item.</w:t>
          </w:r>
        </w:p>
      </w:docPartBody>
    </w:docPart>
    <w:docPart>
      <w:docPartPr>
        <w:name w:val="C65C804C67354FC2970C316C413DFF9B"/>
        <w:category>
          <w:name w:val="General"/>
          <w:gallery w:val="placeholder"/>
        </w:category>
        <w:types>
          <w:type w:val="bbPlcHdr"/>
        </w:types>
        <w:behaviors>
          <w:behavior w:val="content"/>
        </w:behaviors>
        <w:guid w:val="{75A81E18-FEE5-4E35-B65E-C35ADC97A65E}"/>
      </w:docPartPr>
      <w:docPartBody>
        <w:p w:rsidR="00FF6005" w:rsidRDefault="002554E6" w:rsidP="002554E6">
          <w:pPr>
            <w:pStyle w:val="C65C804C67354FC2970C316C413DFF9B"/>
          </w:pPr>
          <w:r w:rsidRPr="00F87BE0">
            <w:rPr>
              <w:rStyle w:val="PlaceholderText"/>
            </w:rPr>
            <w:t>Choose an item.</w:t>
          </w:r>
        </w:p>
      </w:docPartBody>
    </w:docPart>
    <w:docPart>
      <w:docPartPr>
        <w:name w:val="D866A6CC2D6B408298AF67AFA62E6710"/>
        <w:category>
          <w:name w:val="General"/>
          <w:gallery w:val="placeholder"/>
        </w:category>
        <w:types>
          <w:type w:val="bbPlcHdr"/>
        </w:types>
        <w:behaviors>
          <w:behavior w:val="content"/>
        </w:behaviors>
        <w:guid w:val="{BE273C32-D2D6-4911-96DD-ED309E6DABF6}"/>
      </w:docPartPr>
      <w:docPartBody>
        <w:p w:rsidR="00FF6005" w:rsidRDefault="002554E6" w:rsidP="002554E6">
          <w:pPr>
            <w:pStyle w:val="D866A6CC2D6B408298AF67AFA62E6710"/>
          </w:pPr>
          <w:r w:rsidRPr="00F87BE0">
            <w:rPr>
              <w:rStyle w:val="PlaceholderText"/>
            </w:rPr>
            <w:t>Choose an item.</w:t>
          </w:r>
        </w:p>
      </w:docPartBody>
    </w:docPart>
    <w:docPart>
      <w:docPartPr>
        <w:name w:val="0632789E51CC44BA8384D831B6C7BDBC"/>
        <w:category>
          <w:name w:val="General"/>
          <w:gallery w:val="placeholder"/>
        </w:category>
        <w:types>
          <w:type w:val="bbPlcHdr"/>
        </w:types>
        <w:behaviors>
          <w:behavior w:val="content"/>
        </w:behaviors>
        <w:guid w:val="{AD16420B-C756-4472-A50E-E3BE0BCDD6E9}"/>
      </w:docPartPr>
      <w:docPartBody>
        <w:p w:rsidR="00FF6005" w:rsidRDefault="002554E6" w:rsidP="002554E6">
          <w:pPr>
            <w:pStyle w:val="0632789E51CC44BA8384D831B6C7BDBC"/>
          </w:pPr>
          <w:r w:rsidRPr="00F87BE0">
            <w:rPr>
              <w:rStyle w:val="PlaceholderText"/>
            </w:rPr>
            <w:t>Choose an item.</w:t>
          </w:r>
        </w:p>
      </w:docPartBody>
    </w:docPart>
    <w:docPart>
      <w:docPartPr>
        <w:name w:val="F20CBE57F95043C3956DDE6F2F486A63"/>
        <w:category>
          <w:name w:val="General"/>
          <w:gallery w:val="placeholder"/>
        </w:category>
        <w:types>
          <w:type w:val="bbPlcHdr"/>
        </w:types>
        <w:behaviors>
          <w:behavior w:val="content"/>
        </w:behaviors>
        <w:guid w:val="{E5A61876-871F-4AC9-BFF4-96160C2C599A}"/>
      </w:docPartPr>
      <w:docPartBody>
        <w:p w:rsidR="00FF6005" w:rsidRDefault="002554E6" w:rsidP="002554E6">
          <w:pPr>
            <w:pStyle w:val="F20CBE57F95043C3956DDE6F2F486A63"/>
          </w:pPr>
          <w:r w:rsidRPr="00F87BE0">
            <w:rPr>
              <w:rStyle w:val="PlaceholderText"/>
            </w:rPr>
            <w:t>Choose an item.</w:t>
          </w:r>
        </w:p>
      </w:docPartBody>
    </w:docPart>
    <w:docPart>
      <w:docPartPr>
        <w:name w:val="0D00DDCF4F154566B6514867ED6C8E53"/>
        <w:category>
          <w:name w:val="General"/>
          <w:gallery w:val="placeholder"/>
        </w:category>
        <w:types>
          <w:type w:val="bbPlcHdr"/>
        </w:types>
        <w:behaviors>
          <w:behavior w:val="content"/>
        </w:behaviors>
        <w:guid w:val="{918C4E57-CDDA-472A-9AC8-150B2F92CC81}"/>
      </w:docPartPr>
      <w:docPartBody>
        <w:p w:rsidR="00FF6005" w:rsidRDefault="002554E6" w:rsidP="002554E6">
          <w:pPr>
            <w:pStyle w:val="0D00DDCF4F154566B6514867ED6C8E53"/>
          </w:pPr>
          <w:r w:rsidRPr="003A71FA">
            <w:rPr>
              <w:rStyle w:val="PlaceholderText"/>
            </w:rPr>
            <w:t>Choose an item.</w:t>
          </w:r>
        </w:p>
      </w:docPartBody>
    </w:docPart>
    <w:docPart>
      <w:docPartPr>
        <w:name w:val="D41D99F79F9B47E1A14888FFEDD03C37"/>
        <w:category>
          <w:name w:val="General"/>
          <w:gallery w:val="placeholder"/>
        </w:category>
        <w:types>
          <w:type w:val="bbPlcHdr"/>
        </w:types>
        <w:behaviors>
          <w:behavior w:val="content"/>
        </w:behaviors>
        <w:guid w:val="{6E1B915C-AE35-4FEB-A3FE-4AC5FB9A896A}"/>
      </w:docPartPr>
      <w:docPartBody>
        <w:p w:rsidR="00FF6005" w:rsidRDefault="002554E6" w:rsidP="002554E6">
          <w:pPr>
            <w:pStyle w:val="D41D99F79F9B47E1A14888FFEDD03C37"/>
          </w:pPr>
          <w:r w:rsidRPr="003A71FA">
            <w:rPr>
              <w:rStyle w:val="PlaceholderText"/>
            </w:rPr>
            <w:t>Choose an item.</w:t>
          </w:r>
        </w:p>
      </w:docPartBody>
    </w:docPart>
    <w:docPart>
      <w:docPartPr>
        <w:name w:val="D6C1D6A5A5B74700B7C9FCEE89F71D62"/>
        <w:category>
          <w:name w:val="General"/>
          <w:gallery w:val="placeholder"/>
        </w:category>
        <w:types>
          <w:type w:val="bbPlcHdr"/>
        </w:types>
        <w:behaviors>
          <w:behavior w:val="content"/>
        </w:behaviors>
        <w:guid w:val="{A5785B35-B320-4EFD-B1C0-F497CA6E4B07}"/>
      </w:docPartPr>
      <w:docPartBody>
        <w:p w:rsidR="00FF6005" w:rsidRDefault="002554E6" w:rsidP="002554E6">
          <w:pPr>
            <w:pStyle w:val="D6C1D6A5A5B74700B7C9FCEE89F71D62"/>
          </w:pPr>
          <w:r w:rsidRPr="003A71FA">
            <w:rPr>
              <w:rStyle w:val="PlaceholderText"/>
            </w:rPr>
            <w:t>Choose an item.</w:t>
          </w:r>
        </w:p>
      </w:docPartBody>
    </w:docPart>
    <w:docPart>
      <w:docPartPr>
        <w:name w:val="1DB0A1FA0F3846F8A56290D990C69720"/>
        <w:category>
          <w:name w:val="General"/>
          <w:gallery w:val="placeholder"/>
        </w:category>
        <w:types>
          <w:type w:val="bbPlcHdr"/>
        </w:types>
        <w:behaviors>
          <w:behavior w:val="content"/>
        </w:behaviors>
        <w:guid w:val="{4E9453B1-A79A-4D3F-A656-34F7936E7C7A}"/>
      </w:docPartPr>
      <w:docPartBody>
        <w:p w:rsidR="00FF6005" w:rsidRDefault="002554E6" w:rsidP="002554E6">
          <w:pPr>
            <w:pStyle w:val="1DB0A1FA0F3846F8A56290D990C69720"/>
          </w:pPr>
          <w:r w:rsidRPr="00F87BE0">
            <w:rPr>
              <w:rStyle w:val="PlaceholderText"/>
            </w:rPr>
            <w:t>Choose an item.</w:t>
          </w:r>
        </w:p>
      </w:docPartBody>
    </w:docPart>
    <w:docPart>
      <w:docPartPr>
        <w:name w:val="BB6C6DE880944329AEE946E136DEF899"/>
        <w:category>
          <w:name w:val="General"/>
          <w:gallery w:val="placeholder"/>
        </w:category>
        <w:types>
          <w:type w:val="bbPlcHdr"/>
        </w:types>
        <w:behaviors>
          <w:behavior w:val="content"/>
        </w:behaviors>
        <w:guid w:val="{27F4546E-6DF3-4328-AD38-A7B0A6254BDE}"/>
      </w:docPartPr>
      <w:docPartBody>
        <w:p w:rsidR="00FF6005" w:rsidRDefault="002554E6" w:rsidP="002554E6">
          <w:pPr>
            <w:pStyle w:val="BB6C6DE880944329AEE946E136DEF899"/>
          </w:pPr>
          <w:r w:rsidRPr="00F87BE0">
            <w:rPr>
              <w:rStyle w:val="PlaceholderText"/>
            </w:rPr>
            <w:t>Choose an item.</w:t>
          </w:r>
        </w:p>
      </w:docPartBody>
    </w:docPart>
    <w:docPart>
      <w:docPartPr>
        <w:name w:val="10AB51B3B72B4A9293AA9D0D61DD3987"/>
        <w:category>
          <w:name w:val="General"/>
          <w:gallery w:val="placeholder"/>
        </w:category>
        <w:types>
          <w:type w:val="bbPlcHdr"/>
        </w:types>
        <w:behaviors>
          <w:behavior w:val="content"/>
        </w:behaviors>
        <w:guid w:val="{ACC047A2-B6BD-4553-9D12-866E1FAA47C2}"/>
      </w:docPartPr>
      <w:docPartBody>
        <w:p w:rsidR="00FF6005" w:rsidRDefault="002554E6" w:rsidP="002554E6">
          <w:pPr>
            <w:pStyle w:val="10AB51B3B72B4A9293AA9D0D61DD3987"/>
          </w:pPr>
          <w:r w:rsidRPr="00F87BE0">
            <w:rPr>
              <w:rStyle w:val="PlaceholderText"/>
            </w:rPr>
            <w:t>Choose an item.</w:t>
          </w:r>
        </w:p>
      </w:docPartBody>
    </w:docPart>
    <w:docPart>
      <w:docPartPr>
        <w:name w:val="35B312E97BBA4885A46631A46C8F41A8"/>
        <w:category>
          <w:name w:val="General"/>
          <w:gallery w:val="placeholder"/>
        </w:category>
        <w:types>
          <w:type w:val="bbPlcHdr"/>
        </w:types>
        <w:behaviors>
          <w:behavior w:val="content"/>
        </w:behaviors>
        <w:guid w:val="{92CB142A-65AA-4C81-A764-43F16ED0BC2E}"/>
      </w:docPartPr>
      <w:docPartBody>
        <w:p w:rsidR="00FF6005" w:rsidRDefault="002554E6" w:rsidP="002554E6">
          <w:pPr>
            <w:pStyle w:val="35B312E97BBA4885A46631A46C8F41A8"/>
          </w:pPr>
          <w:r w:rsidRPr="00F87BE0">
            <w:rPr>
              <w:rStyle w:val="PlaceholderText"/>
            </w:rPr>
            <w:t>Choose an item.</w:t>
          </w:r>
        </w:p>
      </w:docPartBody>
    </w:docPart>
    <w:docPart>
      <w:docPartPr>
        <w:name w:val="CDF8A934E34E4B34BB6C8DB1E942D719"/>
        <w:category>
          <w:name w:val="General"/>
          <w:gallery w:val="placeholder"/>
        </w:category>
        <w:types>
          <w:type w:val="bbPlcHdr"/>
        </w:types>
        <w:behaviors>
          <w:behavior w:val="content"/>
        </w:behaviors>
        <w:guid w:val="{415F715D-4B1D-4332-B0EA-18F0937BC6FB}"/>
      </w:docPartPr>
      <w:docPartBody>
        <w:p w:rsidR="00FF6005" w:rsidRDefault="002554E6" w:rsidP="002554E6">
          <w:pPr>
            <w:pStyle w:val="CDF8A934E34E4B34BB6C8DB1E942D719"/>
          </w:pPr>
          <w:r w:rsidRPr="00F87BE0">
            <w:rPr>
              <w:rStyle w:val="PlaceholderText"/>
            </w:rPr>
            <w:t>Choose an item.</w:t>
          </w:r>
        </w:p>
      </w:docPartBody>
    </w:docPart>
    <w:docPart>
      <w:docPartPr>
        <w:name w:val="9A4CC246F53943F38E80BA42A28C5F03"/>
        <w:category>
          <w:name w:val="General"/>
          <w:gallery w:val="placeholder"/>
        </w:category>
        <w:types>
          <w:type w:val="bbPlcHdr"/>
        </w:types>
        <w:behaviors>
          <w:behavior w:val="content"/>
        </w:behaviors>
        <w:guid w:val="{5980DA89-4DAD-4D89-8D2B-BD1245EB355B}"/>
      </w:docPartPr>
      <w:docPartBody>
        <w:p w:rsidR="00FF6005" w:rsidRDefault="002554E6" w:rsidP="002554E6">
          <w:pPr>
            <w:pStyle w:val="9A4CC246F53943F38E80BA42A28C5F03"/>
          </w:pPr>
          <w:r w:rsidRPr="00F87BE0">
            <w:rPr>
              <w:rStyle w:val="PlaceholderText"/>
            </w:rPr>
            <w:t>Choose an item.</w:t>
          </w:r>
        </w:p>
      </w:docPartBody>
    </w:docPart>
    <w:docPart>
      <w:docPartPr>
        <w:name w:val="00C5EB6B83E545358CA0B4772545CC18"/>
        <w:category>
          <w:name w:val="General"/>
          <w:gallery w:val="placeholder"/>
        </w:category>
        <w:types>
          <w:type w:val="bbPlcHdr"/>
        </w:types>
        <w:behaviors>
          <w:behavior w:val="content"/>
        </w:behaviors>
        <w:guid w:val="{6D35C0D4-B204-4D71-8597-53F5C6B115A4}"/>
      </w:docPartPr>
      <w:docPartBody>
        <w:p w:rsidR="00FF6005" w:rsidRDefault="002554E6" w:rsidP="002554E6">
          <w:pPr>
            <w:pStyle w:val="00C5EB6B83E545358CA0B4772545CC18"/>
          </w:pPr>
          <w:r w:rsidRPr="00F87BE0">
            <w:rPr>
              <w:rStyle w:val="PlaceholderText"/>
            </w:rPr>
            <w:t>Choose an item.</w:t>
          </w:r>
        </w:p>
      </w:docPartBody>
    </w:docPart>
    <w:docPart>
      <w:docPartPr>
        <w:name w:val="4BD49056C4484703A98D3404518D11F2"/>
        <w:category>
          <w:name w:val="General"/>
          <w:gallery w:val="placeholder"/>
        </w:category>
        <w:types>
          <w:type w:val="bbPlcHdr"/>
        </w:types>
        <w:behaviors>
          <w:behavior w:val="content"/>
        </w:behaviors>
        <w:guid w:val="{853A464D-22B7-4F87-B5F1-807EFD22F0C4}"/>
      </w:docPartPr>
      <w:docPartBody>
        <w:p w:rsidR="00FF6005" w:rsidRDefault="002554E6" w:rsidP="002554E6">
          <w:pPr>
            <w:pStyle w:val="4BD49056C4484703A98D3404518D11F2"/>
          </w:pPr>
          <w:r w:rsidRPr="00F87BE0">
            <w:rPr>
              <w:rStyle w:val="PlaceholderText"/>
            </w:rPr>
            <w:t>Choose an item.</w:t>
          </w:r>
        </w:p>
      </w:docPartBody>
    </w:docPart>
    <w:docPart>
      <w:docPartPr>
        <w:name w:val="ADFE9BF73C8F40479F437DCA480E5641"/>
        <w:category>
          <w:name w:val="General"/>
          <w:gallery w:val="placeholder"/>
        </w:category>
        <w:types>
          <w:type w:val="bbPlcHdr"/>
        </w:types>
        <w:behaviors>
          <w:behavior w:val="content"/>
        </w:behaviors>
        <w:guid w:val="{52D50B43-E41A-49C5-8B68-17C24C163B25}"/>
      </w:docPartPr>
      <w:docPartBody>
        <w:p w:rsidR="00FF6005" w:rsidRDefault="002554E6" w:rsidP="002554E6">
          <w:pPr>
            <w:pStyle w:val="ADFE9BF73C8F40479F437DCA480E5641"/>
          </w:pPr>
          <w:r w:rsidRPr="00F87BE0">
            <w:rPr>
              <w:rStyle w:val="PlaceholderText"/>
            </w:rPr>
            <w:t>Choose an item.</w:t>
          </w:r>
        </w:p>
      </w:docPartBody>
    </w:docPart>
    <w:docPart>
      <w:docPartPr>
        <w:name w:val="DA17E4BC1E1448B38CA2CD131373BAB8"/>
        <w:category>
          <w:name w:val="General"/>
          <w:gallery w:val="placeholder"/>
        </w:category>
        <w:types>
          <w:type w:val="bbPlcHdr"/>
        </w:types>
        <w:behaviors>
          <w:behavior w:val="content"/>
        </w:behaviors>
        <w:guid w:val="{6B3BC499-29AE-4635-BEF8-DD1F25534011}"/>
      </w:docPartPr>
      <w:docPartBody>
        <w:p w:rsidR="00FF6005" w:rsidRDefault="002554E6" w:rsidP="002554E6">
          <w:pPr>
            <w:pStyle w:val="DA17E4BC1E1448B38CA2CD131373BAB8"/>
          </w:pPr>
          <w:r w:rsidRPr="00F87BE0">
            <w:rPr>
              <w:rStyle w:val="PlaceholderText"/>
            </w:rPr>
            <w:t>Choose an item.</w:t>
          </w:r>
        </w:p>
      </w:docPartBody>
    </w:docPart>
    <w:docPart>
      <w:docPartPr>
        <w:name w:val="C4FD139DAF484F90A879FAD730556E12"/>
        <w:category>
          <w:name w:val="General"/>
          <w:gallery w:val="placeholder"/>
        </w:category>
        <w:types>
          <w:type w:val="bbPlcHdr"/>
        </w:types>
        <w:behaviors>
          <w:behavior w:val="content"/>
        </w:behaviors>
        <w:guid w:val="{D7E546F9-3126-4FB9-B285-08B8E5747C90}"/>
      </w:docPartPr>
      <w:docPartBody>
        <w:p w:rsidR="00FF6005" w:rsidRDefault="002554E6" w:rsidP="002554E6">
          <w:pPr>
            <w:pStyle w:val="C4FD139DAF484F90A879FAD730556E12"/>
          </w:pPr>
          <w:r w:rsidRPr="00F87BE0">
            <w:rPr>
              <w:rStyle w:val="PlaceholderText"/>
            </w:rPr>
            <w:t>Choose an item.</w:t>
          </w:r>
        </w:p>
      </w:docPartBody>
    </w:docPart>
    <w:docPart>
      <w:docPartPr>
        <w:name w:val="50AEC292470241829958C90687705D83"/>
        <w:category>
          <w:name w:val="General"/>
          <w:gallery w:val="placeholder"/>
        </w:category>
        <w:types>
          <w:type w:val="bbPlcHdr"/>
        </w:types>
        <w:behaviors>
          <w:behavior w:val="content"/>
        </w:behaviors>
        <w:guid w:val="{F065AF89-CF67-4BE6-8641-95CE07D4AAE1}"/>
      </w:docPartPr>
      <w:docPartBody>
        <w:p w:rsidR="00FF6005" w:rsidRDefault="002554E6" w:rsidP="002554E6">
          <w:pPr>
            <w:pStyle w:val="50AEC292470241829958C90687705D83"/>
          </w:pPr>
          <w:r w:rsidRPr="00F87BE0">
            <w:rPr>
              <w:rStyle w:val="PlaceholderText"/>
            </w:rPr>
            <w:t>Choose an item.</w:t>
          </w:r>
        </w:p>
      </w:docPartBody>
    </w:docPart>
    <w:docPart>
      <w:docPartPr>
        <w:name w:val="4DB7CC0D175E4F528DFF3ED86D0A8C7B"/>
        <w:category>
          <w:name w:val="General"/>
          <w:gallery w:val="placeholder"/>
        </w:category>
        <w:types>
          <w:type w:val="bbPlcHdr"/>
        </w:types>
        <w:behaviors>
          <w:behavior w:val="content"/>
        </w:behaviors>
        <w:guid w:val="{004B7AA5-C5E9-467E-87EB-C550633DC3B8}"/>
      </w:docPartPr>
      <w:docPartBody>
        <w:p w:rsidR="00FF6005" w:rsidRDefault="002554E6" w:rsidP="002554E6">
          <w:pPr>
            <w:pStyle w:val="4DB7CC0D175E4F528DFF3ED86D0A8C7B"/>
          </w:pPr>
          <w:r w:rsidRPr="00F87BE0">
            <w:rPr>
              <w:rStyle w:val="PlaceholderText"/>
            </w:rPr>
            <w:t>Choose an item.</w:t>
          </w:r>
        </w:p>
      </w:docPartBody>
    </w:docPart>
    <w:docPart>
      <w:docPartPr>
        <w:name w:val="61D81FA7C6D0498193E63180E124C4E5"/>
        <w:category>
          <w:name w:val="General"/>
          <w:gallery w:val="placeholder"/>
        </w:category>
        <w:types>
          <w:type w:val="bbPlcHdr"/>
        </w:types>
        <w:behaviors>
          <w:behavior w:val="content"/>
        </w:behaviors>
        <w:guid w:val="{9A3F5F7E-1073-42FE-9D59-FA37F1894E4F}"/>
      </w:docPartPr>
      <w:docPartBody>
        <w:p w:rsidR="00FF6005" w:rsidRDefault="002554E6" w:rsidP="002554E6">
          <w:pPr>
            <w:pStyle w:val="61D81FA7C6D0498193E63180E124C4E5"/>
          </w:pPr>
          <w:r w:rsidRPr="00F87BE0">
            <w:rPr>
              <w:rStyle w:val="PlaceholderText"/>
            </w:rPr>
            <w:t>Choose an item.</w:t>
          </w:r>
        </w:p>
      </w:docPartBody>
    </w:docPart>
    <w:docPart>
      <w:docPartPr>
        <w:name w:val="E3DACFA48A884C1EB839A28DCEE59BC4"/>
        <w:category>
          <w:name w:val="General"/>
          <w:gallery w:val="placeholder"/>
        </w:category>
        <w:types>
          <w:type w:val="bbPlcHdr"/>
        </w:types>
        <w:behaviors>
          <w:behavior w:val="content"/>
        </w:behaviors>
        <w:guid w:val="{4D34B7F5-6B99-4D8D-9B57-C195A274836F}"/>
      </w:docPartPr>
      <w:docPartBody>
        <w:p w:rsidR="00FF6005" w:rsidRDefault="002554E6" w:rsidP="002554E6">
          <w:pPr>
            <w:pStyle w:val="E3DACFA48A884C1EB839A28DCEE59BC4"/>
          </w:pPr>
          <w:r w:rsidRPr="00F87BE0">
            <w:rPr>
              <w:rStyle w:val="PlaceholderText"/>
            </w:rPr>
            <w:t>Choose an item.</w:t>
          </w:r>
        </w:p>
      </w:docPartBody>
    </w:docPart>
    <w:docPart>
      <w:docPartPr>
        <w:name w:val="13017417F30D4515A53F5D3A874B1C5A"/>
        <w:category>
          <w:name w:val="General"/>
          <w:gallery w:val="placeholder"/>
        </w:category>
        <w:types>
          <w:type w:val="bbPlcHdr"/>
        </w:types>
        <w:behaviors>
          <w:behavior w:val="content"/>
        </w:behaviors>
        <w:guid w:val="{4DFD4CC7-EE8D-40DD-9848-9F3E39227DDE}"/>
      </w:docPartPr>
      <w:docPartBody>
        <w:p w:rsidR="00FF6005" w:rsidRDefault="002554E6" w:rsidP="002554E6">
          <w:pPr>
            <w:pStyle w:val="13017417F30D4515A53F5D3A874B1C5A"/>
          </w:pPr>
          <w:r w:rsidRPr="00F87BE0">
            <w:rPr>
              <w:rStyle w:val="PlaceholderText"/>
            </w:rPr>
            <w:t>Choose an item.</w:t>
          </w:r>
        </w:p>
      </w:docPartBody>
    </w:docPart>
    <w:docPart>
      <w:docPartPr>
        <w:name w:val="CD4DC4DA6F2B4DC296D70BE2E85B8336"/>
        <w:category>
          <w:name w:val="General"/>
          <w:gallery w:val="placeholder"/>
        </w:category>
        <w:types>
          <w:type w:val="bbPlcHdr"/>
        </w:types>
        <w:behaviors>
          <w:behavior w:val="content"/>
        </w:behaviors>
        <w:guid w:val="{032E95A4-DF1C-4E9C-83F4-EE08E15B9648}"/>
      </w:docPartPr>
      <w:docPartBody>
        <w:p w:rsidR="00FF6005" w:rsidRDefault="002554E6" w:rsidP="002554E6">
          <w:pPr>
            <w:pStyle w:val="CD4DC4DA6F2B4DC296D70BE2E85B8336"/>
          </w:pPr>
          <w:r w:rsidRPr="00F87BE0">
            <w:rPr>
              <w:rStyle w:val="PlaceholderText"/>
            </w:rPr>
            <w:t>Choose an item.</w:t>
          </w:r>
        </w:p>
      </w:docPartBody>
    </w:docPart>
    <w:docPart>
      <w:docPartPr>
        <w:name w:val="26387023D44749369077DE70E6D503F5"/>
        <w:category>
          <w:name w:val="General"/>
          <w:gallery w:val="placeholder"/>
        </w:category>
        <w:types>
          <w:type w:val="bbPlcHdr"/>
        </w:types>
        <w:behaviors>
          <w:behavior w:val="content"/>
        </w:behaviors>
        <w:guid w:val="{09E532A9-27B4-4AD0-BBF1-BAD8F47CF303}"/>
      </w:docPartPr>
      <w:docPartBody>
        <w:p w:rsidR="00FF6005" w:rsidRDefault="002554E6" w:rsidP="002554E6">
          <w:pPr>
            <w:pStyle w:val="26387023D44749369077DE70E6D503F5"/>
          </w:pPr>
          <w:r w:rsidRPr="003A71FA">
            <w:rPr>
              <w:rStyle w:val="PlaceholderText"/>
            </w:rPr>
            <w:t>Choose an item.</w:t>
          </w:r>
        </w:p>
      </w:docPartBody>
    </w:docPart>
    <w:docPart>
      <w:docPartPr>
        <w:name w:val="157F69A8EFF84A59A5841B72E9FB2C49"/>
        <w:category>
          <w:name w:val="General"/>
          <w:gallery w:val="placeholder"/>
        </w:category>
        <w:types>
          <w:type w:val="bbPlcHdr"/>
        </w:types>
        <w:behaviors>
          <w:behavior w:val="content"/>
        </w:behaviors>
        <w:guid w:val="{991A9661-C3F5-4D5A-A84A-BE240B9FD17A}"/>
      </w:docPartPr>
      <w:docPartBody>
        <w:p w:rsidR="00FF6005" w:rsidRDefault="002554E6" w:rsidP="002554E6">
          <w:pPr>
            <w:pStyle w:val="157F69A8EFF84A59A5841B72E9FB2C49"/>
          </w:pPr>
          <w:r w:rsidRPr="003A71FA">
            <w:rPr>
              <w:rStyle w:val="PlaceholderText"/>
            </w:rPr>
            <w:t>Choose an item.</w:t>
          </w:r>
        </w:p>
      </w:docPartBody>
    </w:docPart>
    <w:docPart>
      <w:docPartPr>
        <w:name w:val="0465417F5177454AB231924100D993D2"/>
        <w:category>
          <w:name w:val="General"/>
          <w:gallery w:val="placeholder"/>
        </w:category>
        <w:types>
          <w:type w:val="bbPlcHdr"/>
        </w:types>
        <w:behaviors>
          <w:behavior w:val="content"/>
        </w:behaviors>
        <w:guid w:val="{1262D5DC-B8BC-4205-8A57-9DA9CFE0A118}"/>
      </w:docPartPr>
      <w:docPartBody>
        <w:p w:rsidR="00FF6005" w:rsidRDefault="002554E6" w:rsidP="002554E6">
          <w:pPr>
            <w:pStyle w:val="0465417F5177454AB231924100D993D2"/>
          </w:pPr>
          <w:r w:rsidRPr="003A71FA">
            <w:rPr>
              <w:rStyle w:val="PlaceholderText"/>
            </w:rPr>
            <w:t>Choose an item.</w:t>
          </w:r>
        </w:p>
      </w:docPartBody>
    </w:docPart>
    <w:docPart>
      <w:docPartPr>
        <w:name w:val="826C4F154B8644FFB0F4C8BABC0F7ACF"/>
        <w:category>
          <w:name w:val="General"/>
          <w:gallery w:val="placeholder"/>
        </w:category>
        <w:types>
          <w:type w:val="bbPlcHdr"/>
        </w:types>
        <w:behaviors>
          <w:behavior w:val="content"/>
        </w:behaviors>
        <w:guid w:val="{66E47C4C-712D-415F-8EA7-8252A858F016}"/>
      </w:docPartPr>
      <w:docPartBody>
        <w:p w:rsidR="00FF6005" w:rsidRDefault="002554E6" w:rsidP="002554E6">
          <w:pPr>
            <w:pStyle w:val="826C4F154B8644FFB0F4C8BABC0F7ACF"/>
          </w:pPr>
          <w:r w:rsidRPr="00F87BE0">
            <w:rPr>
              <w:rStyle w:val="PlaceholderText"/>
            </w:rPr>
            <w:t>Choose an item.</w:t>
          </w:r>
        </w:p>
      </w:docPartBody>
    </w:docPart>
    <w:docPart>
      <w:docPartPr>
        <w:name w:val="0BF9CBF69F924B6F887344E27724A348"/>
        <w:category>
          <w:name w:val="General"/>
          <w:gallery w:val="placeholder"/>
        </w:category>
        <w:types>
          <w:type w:val="bbPlcHdr"/>
        </w:types>
        <w:behaviors>
          <w:behavior w:val="content"/>
        </w:behaviors>
        <w:guid w:val="{14F0ABDC-996D-4A02-AE1C-3C1B07AF4B5E}"/>
      </w:docPartPr>
      <w:docPartBody>
        <w:p w:rsidR="00FF6005" w:rsidRDefault="002554E6" w:rsidP="002554E6">
          <w:pPr>
            <w:pStyle w:val="0BF9CBF69F924B6F887344E27724A348"/>
          </w:pPr>
          <w:r w:rsidRPr="00F87BE0">
            <w:rPr>
              <w:rStyle w:val="PlaceholderText"/>
            </w:rPr>
            <w:t>Choose an item.</w:t>
          </w:r>
        </w:p>
      </w:docPartBody>
    </w:docPart>
    <w:docPart>
      <w:docPartPr>
        <w:name w:val="8AD78375041C45E7A96F11969C548D07"/>
        <w:category>
          <w:name w:val="General"/>
          <w:gallery w:val="placeholder"/>
        </w:category>
        <w:types>
          <w:type w:val="bbPlcHdr"/>
        </w:types>
        <w:behaviors>
          <w:behavior w:val="content"/>
        </w:behaviors>
        <w:guid w:val="{7D803981-527D-4961-812B-A48D5E0497F5}"/>
      </w:docPartPr>
      <w:docPartBody>
        <w:p w:rsidR="00FF6005" w:rsidRDefault="002554E6" w:rsidP="002554E6">
          <w:pPr>
            <w:pStyle w:val="8AD78375041C45E7A96F11969C548D07"/>
          </w:pPr>
          <w:r w:rsidRPr="00F87BE0">
            <w:rPr>
              <w:rStyle w:val="PlaceholderText"/>
            </w:rPr>
            <w:t>Choose an item.</w:t>
          </w:r>
        </w:p>
      </w:docPartBody>
    </w:docPart>
    <w:docPart>
      <w:docPartPr>
        <w:name w:val="9D8C0E5D67D842CBBF0F1BDDD98D852F"/>
        <w:category>
          <w:name w:val="General"/>
          <w:gallery w:val="placeholder"/>
        </w:category>
        <w:types>
          <w:type w:val="bbPlcHdr"/>
        </w:types>
        <w:behaviors>
          <w:behavior w:val="content"/>
        </w:behaviors>
        <w:guid w:val="{D7A4A71F-BCFC-47B9-BDA6-81614BEBA3F7}"/>
      </w:docPartPr>
      <w:docPartBody>
        <w:p w:rsidR="00FF6005" w:rsidRDefault="002554E6" w:rsidP="002554E6">
          <w:pPr>
            <w:pStyle w:val="9D8C0E5D67D842CBBF0F1BDDD98D852F"/>
          </w:pPr>
          <w:r w:rsidRPr="00F87BE0">
            <w:rPr>
              <w:rStyle w:val="PlaceholderText"/>
            </w:rPr>
            <w:t>Choose an item.</w:t>
          </w:r>
        </w:p>
      </w:docPartBody>
    </w:docPart>
    <w:docPart>
      <w:docPartPr>
        <w:name w:val="003FAD2BB14540F0851C6BD15A2CA3C8"/>
        <w:category>
          <w:name w:val="General"/>
          <w:gallery w:val="placeholder"/>
        </w:category>
        <w:types>
          <w:type w:val="bbPlcHdr"/>
        </w:types>
        <w:behaviors>
          <w:behavior w:val="content"/>
        </w:behaviors>
        <w:guid w:val="{1C15C1E8-8A72-49B7-B8EC-7FBB6A35F55A}"/>
      </w:docPartPr>
      <w:docPartBody>
        <w:p w:rsidR="00FF6005" w:rsidRDefault="002554E6" w:rsidP="002554E6">
          <w:pPr>
            <w:pStyle w:val="003FAD2BB14540F0851C6BD15A2CA3C8"/>
          </w:pPr>
          <w:r w:rsidRPr="00F87BE0">
            <w:rPr>
              <w:rStyle w:val="PlaceholderText"/>
            </w:rPr>
            <w:t>Choose an item.</w:t>
          </w:r>
        </w:p>
      </w:docPartBody>
    </w:docPart>
    <w:docPart>
      <w:docPartPr>
        <w:name w:val="D21464D0666147AC9B9D9CA0840819AE"/>
        <w:category>
          <w:name w:val="General"/>
          <w:gallery w:val="placeholder"/>
        </w:category>
        <w:types>
          <w:type w:val="bbPlcHdr"/>
        </w:types>
        <w:behaviors>
          <w:behavior w:val="content"/>
        </w:behaviors>
        <w:guid w:val="{6B128382-A18D-4B85-9DA7-B140E24B1598}"/>
      </w:docPartPr>
      <w:docPartBody>
        <w:p w:rsidR="00FF6005" w:rsidRDefault="002554E6" w:rsidP="002554E6">
          <w:pPr>
            <w:pStyle w:val="D21464D0666147AC9B9D9CA0840819AE"/>
          </w:pPr>
          <w:r w:rsidRPr="00F87BE0">
            <w:rPr>
              <w:rStyle w:val="PlaceholderText"/>
            </w:rPr>
            <w:t>Choose an item.</w:t>
          </w:r>
        </w:p>
      </w:docPartBody>
    </w:docPart>
    <w:docPart>
      <w:docPartPr>
        <w:name w:val="98AF046A960D4709BB379E445B4062FB"/>
        <w:category>
          <w:name w:val="General"/>
          <w:gallery w:val="placeholder"/>
        </w:category>
        <w:types>
          <w:type w:val="bbPlcHdr"/>
        </w:types>
        <w:behaviors>
          <w:behavior w:val="content"/>
        </w:behaviors>
        <w:guid w:val="{E9C2030F-B2BA-4C63-8F41-C1472B833590}"/>
      </w:docPartPr>
      <w:docPartBody>
        <w:p w:rsidR="00FF6005" w:rsidRDefault="002554E6" w:rsidP="002554E6">
          <w:pPr>
            <w:pStyle w:val="98AF046A960D4709BB379E445B4062FB"/>
          </w:pPr>
          <w:r w:rsidRPr="00F87BE0">
            <w:rPr>
              <w:rStyle w:val="PlaceholderText"/>
            </w:rPr>
            <w:t>Choose an item.</w:t>
          </w:r>
        </w:p>
      </w:docPartBody>
    </w:docPart>
    <w:docPart>
      <w:docPartPr>
        <w:name w:val="B56F5F0D80474AF9BB65AEC80A2DFF2F"/>
        <w:category>
          <w:name w:val="General"/>
          <w:gallery w:val="placeholder"/>
        </w:category>
        <w:types>
          <w:type w:val="bbPlcHdr"/>
        </w:types>
        <w:behaviors>
          <w:behavior w:val="content"/>
        </w:behaviors>
        <w:guid w:val="{157D8472-EBE7-49A7-9036-D12908368CF6}"/>
      </w:docPartPr>
      <w:docPartBody>
        <w:p w:rsidR="00FF6005" w:rsidRDefault="002554E6" w:rsidP="002554E6">
          <w:pPr>
            <w:pStyle w:val="B56F5F0D80474AF9BB65AEC80A2DFF2F"/>
          </w:pPr>
          <w:r w:rsidRPr="00F87BE0">
            <w:rPr>
              <w:rStyle w:val="PlaceholderText"/>
            </w:rPr>
            <w:t>Choose an item.</w:t>
          </w:r>
        </w:p>
      </w:docPartBody>
    </w:docPart>
    <w:docPart>
      <w:docPartPr>
        <w:name w:val="0AFE374B9FC34676A92A337FB36689AE"/>
        <w:category>
          <w:name w:val="General"/>
          <w:gallery w:val="placeholder"/>
        </w:category>
        <w:types>
          <w:type w:val="bbPlcHdr"/>
        </w:types>
        <w:behaviors>
          <w:behavior w:val="content"/>
        </w:behaviors>
        <w:guid w:val="{95C13DCD-EDAA-4BE6-BC53-7E3339F38209}"/>
      </w:docPartPr>
      <w:docPartBody>
        <w:p w:rsidR="00FF6005" w:rsidRDefault="002554E6" w:rsidP="002554E6">
          <w:pPr>
            <w:pStyle w:val="0AFE374B9FC34676A92A337FB36689AE"/>
          </w:pPr>
          <w:r w:rsidRPr="00F87BE0">
            <w:rPr>
              <w:rStyle w:val="PlaceholderText"/>
            </w:rPr>
            <w:t>Choose an item.</w:t>
          </w:r>
        </w:p>
      </w:docPartBody>
    </w:docPart>
    <w:docPart>
      <w:docPartPr>
        <w:name w:val="CC65965F3AB54E70B64D167E4BE84ACA"/>
        <w:category>
          <w:name w:val="General"/>
          <w:gallery w:val="placeholder"/>
        </w:category>
        <w:types>
          <w:type w:val="bbPlcHdr"/>
        </w:types>
        <w:behaviors>
          <w:behavior w:val="content"/>
        </w:behaviors>
        <w:guid w:val="{589D69A8-60AB-41B1-B3AC-11C25B050CA0}"/>
      </w:docPartPr>
      <w:docPartBody>
        <w:p w:rsidR="00FF6005" w:rsidRDefault="002554E6" w:rsidP="002554E6">
          <w:pPr>
            <w:pStyle w:val="CC65965F3AB54E70B64D167E4BE84ACA"/>
          </w:pPr>
          <w:r w:rsidRPr="00F87BE0">
            <w:rPr>
              <w:rStyle w:val="PlaceholderText"/>
            </w:rPr>
            <w:t>Choose an item.</w:t>
          </w:r>
        </w:p>
      </w:docPartBody>
    </w:docPart>
    <w:docPart>
      <w:docPartPr>
        <w:name w:val="EE4FD886747A40DBAD398D228FCF5E5E"/>
        <w:category>
          <w:name w:val="General"/>
          <w:gallery w:val="placeholder"/>
        </w:category>
        <w:types>
          <w:type w:val="bbPlcHdr"/>
        </w:types>
        <w:behaviors>
          <w:behavior w:val="content"/>
        </w:behaviors>
        <w:guid w:val="{8F85C5FE-2711-4119-91CC-127B8939CB0A}"/>
      </w:docPartPr>
      <w:docPartBody>
        <w:p w:rsidR="00FF6005" w:rsidRDefault="002554E6" w:rsidP="002554E6">
          <w:pPr>
            <w:pStyle w:val="EE4FD886747A40DBAD398D228FCF5E5E"/>
          </w:pPr>
          <w:r w:rsidRPr="00F87BE0">
            <w:rPr>
              <w:rStyle w:val="PlaceholderText"/>
            </w:rPr>
            <w:t>Choose an item.</w:t>
          </w:r>
        </w:p>
      </w:docPartBody>
    </w:docPart>
    <w:docPart>
      <w:docPartPr>
        <w:name w:val="26D342C35E394C41A14991ED8309130C"/>
        <w:category>
          <w:name w:val="General"/>
          <w:gallery w:val="placeholder"/>
        </w:category>
        <w:types>
          <w:type w:val="bbPlcHdr"/>
        </w:types>
        <w:behaviors>
          <w:behavior w:val="content"/>
        </w:behaviors>
        <w:guid w:val="{79DB86DC-1D71-4B2F-BE3A-EA88ADE4BB52}"/>
      </w:docPartPr>
      <w:docPartBody>
        <w:p w:rsidR="00FF6005" w:rsidRDefault="002554E6" w:rsidP="002554E6">
          <w:pPr>
            <w:pStyle w:val="26D342C35E394C41A14991ED8309130C"/>
          </w:pPr>
          <w:r w:rsidRPr="00F87BE0">
            <w:rPr>
              <w:rStyle w:val="PlaceholderText"/>
            </w:rPr>
            <w:t>Choose an item.</w:t>
          </w:r>
        </w:p>
      </w:docPartBody>
    </w:docPart>
    <w:docPart>
      <w:docPartPr>
        <w:name w:val="ECA6C60903304CDCB02EB2D98EDD16E4"/>
        <w:category>
          <w:name w:val="General"/>
          <w:gallery w:val="placeholder"/>
        </w:category>
        <w:types>
          <w:type w:val="bbPlcHdr"/>
        </w:types>
        <w:behaviors>
          <w:behavior w:val="content"/>
        </w:behaviors>
        <w:guid w:val="{D9F8609A-838A-46BF-AA61-27470B9D598F}"/>
      </w:docPartPr>
      <w:docPartBody>
        <w:p w:rsidR="00FF6005" w:rsidRDefault="002554E6" w:rsidP="002554E6">
          <w:pPr>
            <w:pStyle w:val="ECA6C60903304CDCB02EB2D98EDD16E4"/>
          </w:pPr>
          <w:r w:rsidRPr="00F87BE0">
            <w:rPr>
              <w:rStyle w:val="PlaceholderText"/>
            </w:rPr>
            <w:t>Choose an item.</w:t>
          </w:r>
        </w:p>
      </w:docPartBody>
    </w:docPart>
    <w:docPart>
      <w:docPartPr>
        <w:name w:val="7B8F3B2437C94A70856BC160E3FBFC56"/>
        <w:category>
          <w:name w:val="General"/>
          <w:gallery w:val="placeholder"/>
        </w:category>
        <w:types>
          <w:type w:val="bbPlcHdr"/>
        </w:types>
        <w:behaviors>
          <w:behavior w:val="content"/>
        </w:behaviors>
        <w:guid w:val="{51F687B0-B828-4A21-9ED6-4689CB20D55E}"/>
      </w:docPartPr>
      <w:docPartBody>
        <w:p w:rsidR="00FF6005" w:rsidRDefault="002554E6" w:rsidP="002554E6">
          <w:pPr>
            <w:pStyle w:val="7B8F3B2437C94A70856BC160E3FBFC56"/>
          </w:pPr>
          <w:r w:rsidRPr="00F87BE0">
            <w:rPr>
              <w:rStyle w:val="PlaceholderText"/>
            </w:rPr>
            <w:t>Choose an item.</w:t>
          </w:r>
        </w:p>
      </w:docPartBody>
    </w:docPart>
    <w:docPart>
      <w:docPartPr>
        <w:name w:val="10322064B54540BB9720E8A462680A6B"/>
        <w:category>
          <w:name w:val="General"/>
          <w:gallery w:val="placeholder"/>
        </w:category>
        <w:types>
          <w:type w:val="bbPlcHdr"/>
        </w:types>
        <w:behaviors>
          <w:behavior w:val="content"/>
        </w:behaviors>
        <w:guid w:val="{E7634690-7371-474D-866E-A7E8A224461D}"/>
      </w:docPartPr>
      <w:docPartBody>
        <w:p w:rsidR="006D1513" w:rsidRDefault="007433B8" w:rsidP="007433B8">
          <w:pPr>
            <w:pStyle w:val="10322064B54540BB9720E8A462680A6B"/>
          </w:pPr>
          <w:r w:rsidRPr="003A71FA">
            <w:rPr>
              <w:rStyle w:val="PlaceholderText"/>
            </w:rPr>
            <w:t>Choose an item.</w:t>
          </w:r>
        </w:p>
      </w:docPartBody>
    </w:docPart>
    <w:docPart>
      <w:docPartPr>
        <w:name w:val="4885A4C23CDE4B078D5EB9D4BBDE6C69"/>
        <w:category>
          <w:name w:val="General"/>
          <w:gallery w:val="placeholder"/>
        </w:category>
        <w:types>
          <w:type w:val="bbPlcHdr"/>
        </w:types>
        <w:behaviors>
          <w:behavior w:val="content"/>
        </w:behaviors>
        <w:guid w:val="{AE0A6005-25EE-4AFB-8109-FBEF461BC08F}"/>
      </w:docPartPr>
      <w:docPartBody>
        <w:p w:rsidR="00EE564A" w:rsidRDefault="006D1513" w:rsidP="006D1513">
          <w:pPr>
            <w:pStyle w:val="4885A4C23CDE4B078D5EB9D4BBDE6C69"/>
          </w:pPr>
          <w:r w:rsidRPr="00F87BE0">
            <w:rPr>
              <w:rStyle w:val="PlaceholderText"/>
            </w:rPr>
            <w:t>Choose an item.</w:t>
          </w:r>
        </w:p>
      </w:docPartBody>
    </w:docPart>
    <w:docPart>
      <w:docPartPr>
        <w:name w:val="CC2D4E456E6D44279EBB811A8AECD8F3"/>
        <w:category>
          <w:name w:val="General"/>
          <w:gallery w:val="placeholder"/>
        </w:category>
        <w:types>
          <w:type w:val="bbPlcHdr"/>
        </w:types>
        <w:behaviors>
          <w:behavior w:val="content"/>
        </w:behaviors>
        <w:guid w:val="{867CFB44-AA3E-4151-8B92-C8168A86890A}"/>
      </w:docPartPr>
      <w:docPartBody>
        <w:p w:rsidR="00EE564A" w:rsidRDefault="006D1513" w:rsidP="006D1513">
          <w:pPr>
            <w:pStyle w:val="CC2D4E456E6D44279EBB811A8AECD8F3"/>
          </w:pPr>
          <w:r w:rsidRPr="003A71FA">
            <w:rPr>
              <w:rStyle w:val="PlaceholderText"/>
            </w:rPr>
            <w:t>Choose an item.</w:t>
          </w:r>
        </w:p>
      </w:docPartBody>
    </w:docPart>
    <w:docPart>
      <w:docPartPr>
        <w:name w:val="7EAAFB2645E24ED9B8F50D9BC064A4B3"/>
        <w:category>
          <w:name w:val="General"/>
          <w:gallery w:val="placeholder"/>
        </w:category>
        <w:types>
          <w:type w:val="bbPlcHdr"/>
        </w:types>
        <w:behaviors>
          <w:behavior w:val="content"/>
        </w:behaviors>
        <w:guid w:val="{A0506344-939C-4353-B6F1-1426B1B633E0}"/>
      </w:docPartPr>
      <w:docPartBody>
        <w:p w:rsidR="00EE564A" w:rsidRDefault="006D1513" w:rsidP="006D1513">
          <w:pPr>
            <w:pStyle w:val="7EAAFB2645E24ED9B8F50D9BC064A4B3"/>
          </w:pPr>
          <w:r w:rsidRPr="00F87BE0">
            <w:rPr>
              <w:rStyle w:val="PlaceholderText"/>
            </w:rPr>
            <w:t>Choose an item.</w:t>
          </w:r>
        </w:p>
      </w:docPartBody>
    </w:docPart>
    <w:docPart>
      <w:docPartPr>
        <w:name w:val="408C275B81104F059F7C0BAB09B08B9E"/>
        <w:category>
          <w:name w:val="General"/>
          <w:gallery w:val="placeholder"/>
        </w:category>
        <w:types>
          <w:type w:val="bbPlcHdr"/>
        </w:types>
        <w:behaviors>
          <w:behavior w:val="content"/>
        </w:behaviors>
        <w:guid w:val="{0303838E-286E-4F2C-BAE5-3CA74C3D7002}"/>
      </w:docPartPr>
      <w:docPartBody>
        <w:p w:rsidR="00EE564A" w:rsidRDefault="006D1513" w:rsidP="006D1513">
          <w:pPr>
            <w:pStyle w:val="408C275B81104F059F7C0BAB09B08B9E"/>
          </w:pPr>
          <w:r w:rsidRPr="00F87BE0">
            <w:rPr>
              <w:rStyle w:val="PlaceholderText"/>
            </w:rPr>
            <w:t>Choose an item.</w:t>
          </w:r>
        </w:p>
      </w:docPartBody>
    </w:docPart>
    <w:docPart>
      <w:docPartPr>
        <w:name w:val="B1141397D47C403783FFA8387C2B0A18"/>
        <w:category>
          <w:name w:val="General"/>
          <w:gallery w:val="placeholder"/>
        </w:category>
        <w:types>
          <w:type w:val="bbPlcHdr"/>
        </w:types>
        <w:behaviors>
          <w:behavior w:val="content"/>
        </w:behaviors>
        <w:guid w:val="{5354CD4B-CBBE-4A74-831D-334D396F93B1}"/>
      </w:docPartPr>
      <w:docPartBody>
        <w:p w:rsidR="00EE564A" w:rsidRDefault="006D1513" w:rsidP="006D1513">
          <w:pPr>
            <w:pStyle w:val="B1141397D47C403783FFA8387C2B0A18"/>
          </w:pPr>
          <w:r w:rsidRPr="003A71FA">
            <w:rPr>
              <w:rStyle w:val="PlaceholderText"/>
            </w:rPr>
            <w:t>Choose an item.</w:t>
          </w:r>
        </w:p>
      </w:docPartBody>
    </w:docPart>
    <w:docPart>
      <w:docPartPr>
        <w:name w:val="369D646DE0574E369D661D555882AFB0"/>
        <w:category>
          <w:name w:val="General"/>
          <w:gallery w:val="placeholder"/>
        </w:category>
        <w:types>
          <w:type w:val="bbPlcHdr"/>
        </w:types>
        <w:behaviors>
          <w:behavior w:val="content"/>
        </w:behaviors>
        <w:guid w:val="{95638CCA-9967-4F1F-9813-62321F2B6885}"/>
      </w:docPartPr>
      <w:docPartBody>
        <w:p w:rsidR="00EE564A" w:rsidRDefault="006D1513" w:rsidP="006D1513">
          <w:pPr>
            <w:pStyle w:val="369D646DE0574E369D661D555882AFB0"/>
          </w:pPr>
          <w:r w:rsidRPr="00F87BE0">
            <w:rPr>
              <w:rStyle w:val="PlaceholderText"/>
            </w:rPr>
            <w:t>Choose an item.</w:t>
          </w:r>
        </w:p>
      </w:docPartBody>
    </w:docPart>
    <w:docPart>
      <w:docPartPr>
        <w:name w:val="44D1F5A4F40947958F29FF1A671D24C4"/>
        <w:category>
          <w:name w:val="General"/>
          <w:gallery w:val="placeholder"/>
        </w:category>
        <w:types>
          <w:type w:val="bbPlcHdr"/>
        </w:types>
        <w:behaviors>
          <w:behavior w:val="content"/>
        </w:behaviors>
        <w:guid w:val="{7996427F-96D5-4821-AD02-D14CE1C4A988}"/>
      </w:docPartPr>
      <w:docPartBody>
        <w:p w:rsidR="00EE564A" w:rsidRDefault="006D1513" w:rsidP="006D1513">
          <w:pPr>
            <w:pStyle w:val="44D1F5A4F40947958F29FF1A671D24C4"/>
          </w:pPr>
          <w:r w:rsidRPr="00F87BE0">
            <w:rPr>
              <w:rStyle w:val="PlaceholderText"/>
            </w:rPr>
            <w:t>Choose an item.</w:t>
          </w:r>
        </w:p>
      </w:docPartBody>
    </w:docPart>
    <w:docPart>
      <w:docPartPr>
        <w:name w:val="EDE8A9A552D94F52951913235F63BFDF"/>
        <w:category>
          <w:name w:val="General"/>
          <w:gallery w:val="placeholder"/>
        </w:category>
        <w:types>
          <w:type w:val="bbPlcHdr"/>
        </w:types>
        <w:behaviors>
          <w:behavior w:val="content"/>
        </w:behaviors>
        <w:guid w:val="{5D7C0E34-3DE2-4790-870D-14738DC8A296}"/>
      </w:docPartPr>
      <w:docPartBody>
        <w:p w:rsidR="00EE564A" w:rsidRDefault="006D1513" w:rsidP="006D1513">
          <w:pPr>
            <w:pStyle w:val="EDE8A9A552D94F52951913235F63BFDF"/>
          </w:pPr>
          <w:r w:rsidRPr="003A71FA">
            <w:rPr>
              <w:rStyle w:val="PlaceholderText"/>
            </w:rPr>
            <w:t>Choose an item.</w:t>
          </w:r>
        </w:p>
      </w:docPartBody>
    </w:docPart>
    <w:docPart>
      <w:docPartPr>
        <w:name w:val="4B3F96CC94FA4FFCB3214C99F7706F71"/>
        <w:category>
          <w:name w:val="General"/>
          <w:gallery w:val="placeholder"/>
        </w:category>
        <w:types>
          <w:type w:val="bbPlcHdr"/>
        </w:types>
        <w:behaviors>
          <w:behavior w:val="content"/>
        </w:behaviors>
        <w:guid w:val="{FACAC88E-A962-4557-B2E3-C597A3E0763F}"/>
      </w:docPartPr>
      <w:docPartBody>
        <w:p w:rsidR="00EE564A" w:rsidRDefault="006D1513" w:rsidP="006D1513">
          <w:pPr>
            <w:pStyle w:val="4B3F96CC94FA4FFCB3214C99F7706F71"/>
          </w:pPr>
          <w:r w:rsidRPr="00F87BE0">
            <w:rPr>
              <w:rStyle w:val="PlaceholderText"/>
            </w:rPr>
            <w:t>Choose an item.</w:t>
          </w:r>
        </w:p>
      </w:docPartBody>
    </w:docPart>
    <w:docPart>
      <w:docPartPr>
        <w:name w:val="8FE68FE70294476E9885C81652E05F81"/>
        <w:category>
          <w:name w:val="General"/>
          <w:gallery w:val="placeholder"/>
        </w:category>
        <w:types>
          <w:type w:val="bbPlcHdr"/>
        </w:types>
        <w:behaviors>
          <w:behavior w:val="content"/>
        </w:behaviors>
        <w:guid w:val="{3416F8C7-C0BD-4696-A034-3CA02636BDDA}"/>
      </w:docPartPr>
      <w:docPartBody>
        <w:p w:rsidR="00EE564A" w:rsidRDefault="006D1513" w:rsidP="006D1513">
          <w:pPr>
            <w:pStyle w:val="8FE68FE70294476E9885C81652E05F81"/>
          </w:pPr>
          <w:r w:rsidRPr="00F87BE0">
            <w:rPr>
              <w:rStyle w:val="PlaceholderText"/>
            </w:rPr>
            <w:t>Choose an item.</w:t>
          </w:r>
        </w:p>
      </w:docPartBody>
    </w:docPart>
    <w:docPart>
      <w:docPartPr>
        <w:name w:val="49B5F270DBA5498D87D5345038172062"/>
        <w:category>
          <w:name w:val="General"/>
          <w:gallery w:val="placeholder"/>
        </w:category>
        <w:types>
          <w:type w:val="bbPlcHdr"/>
        </w:types>
        <w:behaviors>
          <w:behavior w:val="content"/>
        </w:behaviors>
        <w:guid w:val="{B2EA64BA-0909-4AE7-83C0-E87A09481BF5}"/>
      </w:docPartPr>
      <w:docPartBody>
        <w:p w:rsidR="00EE564A" w:rsidRDefault="006D1513" w:rsidP="006D1513">
          <w:pPr>
            <w:pStyle w:val="49B5F270DBA5498D87D5345038172062"/>
          </w:pPr>
          <w:r w:rsidRPr="003A71FA">
            <w:rPr>
              <w:rStyle w:val="PlaceholderText"/>
            </w:rPr>
            <w:t>Choose an item.</w:t>
          </w:r>
        </w:p>
      </w:docPartBody>
    </w:docPart>
    <w:docPart>
      <w:docPartPr>
        <w:name w:val="B9EAF06CF6084AD3B891C812AC8F6D11"/>
        <w:category>
          <w:name w:val="General"/>
          <w:gallery w:val="placeholder"/>
        </w:category>
        <w:types>
          <w:type w:val="bbPlcHdr"/>
        </w:types>
        <w:behaviors>
          <w:behavior w:val="content"/>
        </w:behaviors>
        <w:guid w:val="{00347A3D-EDAE-45B9-A822-6C5E34A7635F}"/>
      </w:docPartPr>
      <w:docPartBody>
        <w:p w:rsidR="00EE564A" w:rsidRDefault="006D1513" w:rsidP="006D1513">
          <w:pPr>
            <w:pStyle w:val="B9EAF06CF6084AD3B891C812AC8F6D11"/>
          </w:pPr>
          <w:r w:rsidRPr="00F87BE0">
            <w:rPr>
              <w:rStyle w:val="PlaceholderText"/>
            </w:rPr>
            <w:t>Choose an item.</w:t>
          </w:r>
        </w:p>
      </w:docPartBody>
    </w:docPart>
    <w:docPart>
      <w:docPartPr>
        <w:name w:val="5DB4A08AD8FE457EB28284B4D2AECAAA"/>
        <w:category>
          <w:name w:val="General"/>
          <w:gallery w:val="placeholder"/>
        </w:category>
        <w:types>
          <w:type w:val="bbPlcHdr"/>
        </w:types>
        <w:behaviors>
          <w:behavior w:val="content"/>
        </w:behaviors>
        <w:guid w:val="{BAD16778-866F-4B83-82A8-13521CACC4B6}"/>
      </w:docPartPr>
      <w:docPartBody>
        <w:p w:rsidR="00923C29" w:rsidRDefault="002A1710" w:rsidP="002A1710">
          <w:pPr>
            <w:pStyle w:val="5DB4A08AD8FE457EB28284B4D2AECAAA"/>
          </w:pPr>
          <w:r w:rsidRPr="00F87BE0">
            <w:rPr>
              <w:rStyle w:val="PlaceholderText"/>
            </w:rPr>
            <w:t>Choose an item.</w:t>
          </w:r>
        </w:p>
      </w:docPartBody>
    </w:docPart>
    <w:docPart>
      <w:docPartPr>
        <w:name w:val="6000B5733E8141A79F5F5DF5B9AA06B9"/>
        <w:category>
          <w:name w:val="General"/>
          <w:gallery w:val="placeholder"/>
        </w:category>
        <w:types>
          <w:type w:val="bbPlcHdr"/>
        </w:types>
        <w:behaviors>
          <w:behavior w:val="content"/>
        </w:behaviors>
        <w:guid w:val="{46C5CE6F-AC97-46D3-BE61-E60E4C550C16}"/>
      </w:docPartPr>
      <w:docPartBody>
        <w:p w:rsidR="00923C29" w:rsidRDefault="002A1710" w:rsidP="002A1710">
          <w:pPr>
            <w:pStyle w:val="6000B5733E8141A79F5F5DF5B9AA06B9"/>
          </w:pPr>
          <w:r w:rsidRPr="003A71FA">
            <w:rPr>
              <w:rStyle w:val="PlaceholderText"/>
            </w:rPr>
            <w:t>Choose an item.</w:t>
          </w:r>
        </w:p>
      </w:docPartBody>
    </w:docPart>
    <w:docPart>
      <w:docPartPr>
        <w:name w:val="3CC3DA24DD944E4AA1CBFF352866EE15"/>
        <w:category>
          <w:name w:val="General"/>
          <w:gallery w:val="placeholder"/>
        </w:category>
        <w:types>
          <w:type w:val="bbPlcHdr"/>
        </w:types>
        <w:behaviors>
          <w:behavior w:val="content"/>
        </w:behaviors>
        <w:guid w:val="{1F9EDC9D-8FEE-45C7-B1A1-120BC79E897A}"/>
      </w:docPartPr>
      <w:docPartBody>
        <w:p w:rsidR="00923C29" w:rsidRDefault="002A1710" w:rsidP="002A1710">
          <w:pPr>
            <w:pStyle w:val="3CC3DA24DD944E4AA1CBFF352866EE15"/>
          </w:pPr>
          <w:r w:rsidRPr="00F87BE0">
            <w:rPr>
              <w:rStyle w:val="PlaceholderText"/>
            </w:rPr>
            <w:t>Choose an item.</w:t>
          </w:r>
        </w:p>
      </w:docPartBody>
    </w:docPart>
    <w:docPart>
      <w:docPartPr>
        <w:name w:val="7B6F277A1C484F6EB05877F69F46C4A1"/>
        <w:category>
          <w:name w:val="General"/>
          <w:gallery w:val="placeholder"/>
        </w:category>
        <w:types>
          <w:type w:val="bbPlcHdr"/>
        </w:types>
        <w:behaviors>
          <w:behavior w:val="content"/>
        </w:behaviors>
        <w:guid w:val="{5EA37071-85D3-4B51-950A-043580E4103D}"/>
      </w:docPartPr>
      <w:docPartBody>
        <w:p w:rsidR="00923C29" w:rsidRDefault="002A1710" w:rsidP="002A1710">
          <w:pPr>
            <w:pStyle w:val="7B6F277A1C484F6EB05877F69F46C4A1"/>
          </w:pPr>
          <w:r w:rsidRPr="00F87BE0">
            <w:rPr>
              <w:rStyle w:val="PlaceholderText"/>
            </w:rPr>
            <w:t>Choose an item.</w:t>
          </w:r>
        </w:p>
      </w:docPartBody>
    </w:docPart>
    <w:docPart>
      <w:docPartPr>
        <w:name w:val="6B38638ECD2041C19668B3193EEA8BFF"/>
        <w:category>
          <w:name w:val="General"/>
          <w:gallery w:val="placeholder"/>
        </w:category>
        <w:types>
          <w:type w:val="bbPlcHdr"/>
        </w:types>
        <w:behaviors>
          <w:behavior w:val="content"/>
        </w:behaviors>
        <w:guid w:val="{59E981E3-3602-4751-8F5C-0997CCDC9689}"/>
      </w:docPartPr>
      <w:docPartBody>
        <w:p w:rsidR="00923C29" w:rsidRDefault="002A1710" w:rsidP="002A1710">
          <w:pPr>
            <w:pStyle w:val="6B38638ECD2041C19668B3193EEA8BFF"/>
          </w:pPr>
          <w:r w:rsidRPr="00F87BE0">
            <w:rPr>
              <w:rStyle w:val="PlaceholderText"/>
            </w:rPr>
            <w:t>Choose an item.</w:t>
          </w:r>
        </w:p>
      </w:docPartBody>
    </w:docPart>
    <w:docPart>
      <w:docPartPr>
        <w:name w:val="C6154F021BAA4292A602B38E24E21959"/>
        <w:category>
          <w:name w:val="General"/>
          <w:gallery w:val="placeholder"/>
        </w:category>
        <w:types>
          <w:type w:val="bbPlcHdr"/>
        </w:types>
        <w:behaviors>
          <w:behavior w:val="content"/>
        </w:behaviors>
        <w:guid w:val="{D44AB0C7-152C-4C84-AC6B-38B0788512EF}"/>
      </w:docPartPr>
      <w:docPartBody>
        <w:p w:rsidR="00923C29" w:rsidRDefault="002A1710" w:rsidP="002A1710">
          <w:pPr>
            <w:pStyle w:val="C6154F021BAA4292A602B38E24E21959"/>
          </w:pPr>
          <w:r w:rsidRPr="003A71FA">
            <w:rPr>
              <w:rStyle w:val="PlaceholderText"/>
            </w:rPr>
            <w:t>Choose an item.</w:t>
          </w:r>
        </w:p>
      </w:docPartBody>
    </w:docPart>
    <w:docPart>
      <w:docPartPr>
        <w:name w:val="4C3548AED80D41DAAADC93A298C413DC"/>
        <w:category>
          <w:name w:val="General"/>
          <w:gallery w:val="placeholder"/>
        </w:category>
        <w:types>
          <w:type w:val="bbPlcHdr"/>
        </w:types>
        <w:behaviors>
          <w:behavior w:val="content"/>
        </w:behaviors>
        <w:guid w:val="{858847C4-EE55-4CD3-85F7-ABD8E5C94A0B}"/>
      </w:docPartPr>
      <w:docPartBody>
        <w:p w:rsidR="00923C29" w:rsidRDefault="002A1710" w:rsidP="002A1710">
          <w:pPr>
            <w:pStyle w:val="4C3548AED80D41DAAADC93A298C413DC"/>
          </w:pPr>
          <w:r w:rsidRPr="00F87BE0">
            <w:rPr>
              <w:rStyle w:val="PlaceholderText"/>
            </w:rPr>
            <w:t>Choose an item.</w:t>
          </w:r>
        </w:p>
      </w:docPartBody>
    </w:docPart>
    <w:docPart>
      <w:docPartPr>
        <w:name w:val="0D00A0C9E4B64F70AAF338748B0D5ECC"/>
        <w:category>
          <w:name w:val="General"/>
          <w:gallery w:val="placeholder"/>
        </w:category>
        <w:types>
          <w:type w:val="bbPlcHdr"/>
        </w:types>
        <w:behaviors>
          <w:behavior w:val="content"/>
        </w:behaviors>
        <w:guid w:val="{7A376FC8-11AA-4F15-944B-1B9A97A1426F}"/>
      </w:docPartPr>
      <w:docPartBody>
        <w:p w:rsidR="00923C29" w:rsidRDefault="002A1710" w:rsidP="002A1710">
          <w:pPr>
            <w:pStyle w:val="0D00A0C9E4B64F70AAF338748B0D5ECC"/>
          </w:pPr>
          <w:r w:rsidRPr="003A71FA">
            <w:rPr>
              <w:rStyle w:val="PlaceholderText"/>
            </w:rPr>
            <w:t>Choose an item.</w:t>
          </w:r>
        </w:p>
      </w:docPartBody>
    </w:docPart>
    <w:docPart>
      <w:docPartPr>
        <w:name w:val="5B7628FAFF4A43F995EBE5F97F07CFB7"/>
        <w:category>
          <w:name w:val="General"/>
          <w:gallery w:val="placeholder"/>
        </w:category>
        <w:types>
          <w:type w:val="bbPlcHdr"/>
        </w:types>
        <w:behaviors>
          <w:behavior w:val="content"/>
        </w:behaviors>
        <w:guid w:val="{A0F2E193-FCB1-4E4C-A7F2-48F102ED3F11}"/>
      </w:docPartPr>
      <w:docPartBody>
        <w:p w:rsidR="00923C29" w:rsidRDefault="002A1710" w:rsidP="002A1710">
          <w:pPr>
            <w:pStyle w:val="5B7628FAFF4A43F995EBE5F97F07CFB7"/>
          </w:pPr>
          <w:r w:rsidRPr="003A71FA">
            <w:rPr>
              <w:rStyle w:val="PlaceholderText"/>
            </w:rPr>
            <w:t>Choose an item.</w:t>
          </w:r>
        </w:p>
      </w:docPartBody>
    </w:docPart>
    <w:docPart>
      <w:docPartPr>
        <w:name w:val="B9DCBE3C89E34E0A9871FD72B3D95D58"/>
        <w:category>
          <w:name w:val="General"/>
          <w:gallery w:val="placeholder"/>
        </w:category>
        <w:types>
          <w:type w:val="bbPlcHdr"/>
        </w:types>
        <w:behaviors>
          <w:behavior w:val="content"/>
        </w:behaviors>
        <w:guid w:val="{D06CE089-A0A4-4163-AF09-93ABF414DB3B}"/>
      </w:docPartPr>
      <w:docPartBody>
        <w:p w:rsidR="00923C29" w:rsidRDefault="002A1710" w:rsidP="002A1710">
          <w:pPr>
            <w:pStyle w:val="B9DCBE3C89E34E0A9871FD72B3D95D58"/>
          </w:pPr>
          <w:r w:rsidRPr="003A71FA">
            <w:rPr>
              <w:rStyle w:val="PlaceholderText"/>
            </w:rPr>
            <w:t>Choose an item.</w:t>
          </w:r>
        </w:p>
      </w:docPartBody>
    </w:docPart>
    <w:docPart>
      <w:docPartPr>
        <w:name w:val="E34E933F5E3648E09ACF69FB91F5ECF4"/>
        <w:category>
          <w:name w:val="General"/>
          <w:gallery w:val="placeholder"/>
        </w:category>
        <w:types>
          <w:type w:val="bbPlcHdr"/>
        </w:types>
        <w:behaviors>
          <w:behavior w:val="content"/>
        </w:behaviors>
        <w:guid w:val="{71C7BDA6-4251-4AB6-A36D-1F927C5D3E06}"/>
      </w:docPartPr>
      <w:docPartBody>
        <w:p w:rsidR="00923C29" w:rsidRDefault="002A1710" w:rsidP="002A1710">
          <w:pPr>
            <w:pStyle w:val="E34E933F5E3648E09ACF69FB91F5ECF4"/>
          </w:pPr>
          <w:r w:rsidRPr="00F87BE0">
            <w:rPr>
              <w:rStyle w:val="PlaceholderText"/>
            </w:rPr>
            <w:t>Choose an item.</w:t>
          </w:r>
        </w:p>
      </w:docPartBody>
    </w:docPart>
    <w:docPart>
      <w:docPartPr>
        <w:name w:val="9C144B7726BF4F32A3F19A0B14CB7BAC"/>
        <w:category>
          <w:name w:val="General"/>
          <w:gallery w:val="placeholder"/>
        </w:category>
        <w:types>
          <w:type w:val="bbPlcHdr"/>
        </w:types>
        <w:behaviors>
          <w:behavior w:val="content"/>
        </w:behaviors>
        <w:guid w:val="{C2F4C276-5CE6-4C3B-92FE-0F542BAD3FD4}"/>
      </w:docPartPr>
      <w:docPartBody>
        <w:p w:rsidR="00923C29" w:rsidRDefault="002A1710" w:rsidP="002A1710">
          <w:pPr>
            <w:pStyle w:val="9C144B7726BF4F32A3F19A0B14CB7BAC"/>
          </w:pPr>
          <w:r w:rsidRPr="003A71FA">
            <w:rPr>
              <w:rStyle w:val="PlaceholderText"/>
            </w:rPr>
            <w:t>Choose an item.</w:t>
          </w:r>
        </w:p>
      </w:docPartBody>
    </w:docPart>
    <w:docPart>
      <w:docPartPr>
        <w:name w:val="6D1626C7137A48D89D6AAC3DC8F8D9A1"/>
        <w:category>
          <w:name w:val="General"/>
          <w:gallery w:val="placeholder"/>
        </w:category>
        <w:types>
          <w:type w:val="bbPlcHdr"/>
        </w:types>
        <w:behaviors>
          <w:behavior w:val="content"/>
        </w:behaviors>
        <w:guid w:val="{3550493E-5D0F-47B1-8A15-285D2F1F3DE1}"/>
      </w:docPartPr>
      <w:docPartBody>
        <w:p w:rsidR="00923C29" w:rsidRDefault="002A1710" w:rsidP="002A1710">
          <w:pPr>
            <w:pStyle w:val="6D1626C7137A48D89D6AAC3DC8F8D9A1"/>
          </w:pPr>
          <w:r w:rsidRPr="003A71FA">
            <w:rPr>
              <w:rStyle w:val="PlaceholderText"/>
            </w:rPr>
            <w:t>Choose an item.</w:t>
          </w:r>
        </w:p>
      </w:docPartBody>
    </w:docPart>
    <w:docPart>
      <w:docPartPr>
        <w:name w:val="3B0A6973919548B994D3D4EEB0B10B96"/>
        <w:category>
          <w:name w:val="General"/>
          <w:gallery w:val="placeholder"/>
        </w:category>
        <w:types>
          <w:type w:val="bbPlcHdr"/>
        </w:types>
        <w:behaviors>
          <w:behavior w:val="content"/>
        </w:behaviors>
        <w:guid w:val="{849526AC-DE9E-4CEE-BBF4-4517489004ED}"/>
      </w:docPartPr>
      <w:docPartBody>
        <w:p w:rsidR="000E3667" w:rsidRDefault="000E3667">
          <w:pPr>
            <w:pStyle w:val="3B0A6973919548B994D3D4EEB0B10B96"/>
          </w:pPr>
          <w:r w:rsidRPr="003A71FA">
            <w:rPr>
              <w:rStyle w:val="PlaceholderText"/>
            </w:rPr>
            <w:t>Choose an item.</w:t>
          </w:r>
        </w:p>
      </w:docPartBody>
    </w:docPart>
    <w:docPart>
      <w:docPartPr>
        <w:name w:val="F1AB36D738B94DB9BC29F747E8590079"/>
        <w:category>
          <w:name w:val="General"/>
          <w:gallery w:val="placeholder"/>
        </w:category>
        <w:types>
          <w:type w:val="bbPlcHdr"/>
        </w:types>
        <w:behaviors>
          <w:behavior w:val="content"/>
        </w:behaviors>
        <w:guid w:val="{90EF43FD-082D-4A76-9BD8-A15FAB29682C}"/>
      </w:docPartPr>
      <w:docPartBody>
        <w:p w:rsidR="000E3667" w:rsidRDefault="000E3667">
          <w:pPr>
            <w:pStyle w:val="F1AB36D738B94DB9BC29F747E8590079"/>
          </w:pPr>
          <w:r w:rsidRPr="003A71FA">
            <w:rPr>
              <w:rStyle w:val="PlaceholderText"/>
            </w:rPr>
            <w:t>Choose an item.</w:t>
          </w:r>
        </w:p>
      </w:docPartBody>
    </w:docPart>
    <w:docPart>
      <w:docPartPr>
        <w:name w:val="A1B8EDE29B95474EBA21DCF061402487"/>
        <w:category>
          <w:name w:val="General"/>
          <w:gallery w:val="placeholder"/>
        </w:category>
        <w:types>
          <w:type w:val="bbPlcHdr"/>
        </w:types>
        <w:behaviors>
          <w:behavior w:val="content"/>
        </w:behaviors>
        <w:guid w:val="{19A4982D-E381-40C7-BC05-5F5B8C8DAF5B}"/>
      </w:docPartPr>
      <w:docPartBody>
        <w:p w:rsidR="000E3667" w:rsidRDefault="000E3667">
          <w:pPr>
            <w:pStyle w:val="A1B8EDE29B95474EBA21DCF061402487"/>
          </w:pPr>
          <w:r w:rsidRPr="00F87BE0">
            <w:rPr>
              <w:rStyle w:val="PlaceholderText"/>
            </w:rPr>
            <w:t>Choose an item.</w:t>
          </w:r>
        </w:p>
      </w:docPartBody>
    </w:docPart>
    <w:docPart>
      <w:docPartPr>
        <w:name w:val="F2C04E5FE828416C945BBF40DF5384DA"/>
        <w:category>
          <w:name w:val="General"/>
          <w:gallery w:val="placeholder"/>
        </w:category>
        <w:types>
          <w:type w:val="bbPlcHdr"/>
        </w:types>
        <w:behaviors>
          <w:behavior w:val="content"/>
        </w:behaviors>
        <w:guid w:val="{13639889-224C-4ADC-8FFF-0C953B6ABEEC}"/>
      </w:docPartPr>
      <w:docPartBody>
        <w:p w:rsidR="000E3667" w:rsidRDefault="000E3667">
          <w:pPr>
            <w:pStyle w:val="F2C04E5FE828416C945BBF40DF5384DA"/>
          </w:pPr>
          <w:r w:rsidRPr="00F87BE0">
            <w:rPr>
              <w:rStyle w:val="PlaceholderText"/>
            </w:rPr>
            <w:t>Choose an item.</w:t>
          </w:r>
        </w:p>
      </w:docPartBody>
    </w:docPart>
    <w:docPart>
      <w:docPartPr>
        <w:name w:val="6876BE7F319A4221AFA2FA44CEE6FC9F"/>
        <w:category>
          <w:name w:val="General"/>
          <w:gallery w:val="placeholder"/>
        </w:category>
        <w:types>
          <w:type w:val="bbPlcHdr"/>
        </w:types>
        <w:behaviors>
          <w:behavior w:val="content"/>
        </w:behaviors>
        <w:guid w:val="{A115F78A-836A-42F8-9CD1-1B12B7660702}"/>
      </w:docPartPr>
      <w:docPartBody>
        <w:p w:rsidR="000E3667" w:rsidRDefault="000E3667">
          <w:pPr>
            <w:pStyle w:val="6876BE7F319A4221AFA2FA44CEE6FC9F"/>
          </w:pPr>
          <w:r w:rsidRPr="00F87BE0">
            <w:rPr>
              <w:rStyle w:val="PlaceholderText"/>
            </w:rPr>
            <w:t>Choose an item.</w:t>
          </w:r>
        </w:p>
      </w:docPartBody>
    </w:docPart>
    <w:docPart>
      <w:docPartPr>
        <w:name w:val="F08EA5906C814A23B4E7493F98A59CED"/>
        <w:category>
          <w:name w:val="General"/>
          <w:gallery w:val="placeholder"/>
        </w:category>
        <w:types>
          <w:type w:val="bbPlcHdr"/>
        </w:types>
        <w:behaviors>
          <w:behavior w:val="content"/>
        </w:behaviors>
        <w:guid w:val="{34EE5AB8-1E3A-4963-9593-56524F1D1C30}"/>
      </w:docPartPr>
      <w:docPartBody>
        <w:p w:rsidR="000E3667" w:rsidRDefault="000E3667">
          <w:pPr>
            <w:pStyle w:val="F08EA5906C814A23B4E7493F98A59CED"/>
          </w:pPr>
          <w:r w:rsidRPr="00F87BE0">
            <w:rPr>
              <w:rStyle w:val="PlaceholderText"/>
            </w:rPr>
            <w:t>Choose an item.</w:t>
          </w:r>
        </w:p>
      </w:docPartBody>
    </w:docPart>
    <w:docPart>
      <w:docPartPr>
        <w:name w:val="85722564DBC241178D94A498AD0EC754"/>
        <w:category>
          <w:name w:val="General"/>
          <w:gallery w:val="placeholder"/>
        </w:category>
        <w:types>
          <w:type w:val="bbPlcHdr"/>
        </w:types>
        <w:behaviors>
          <w:behavior w:val="content"/>
        </w:behaviors>
        <w:guid w:val="{A572718B-5895-4ACA-982D-E769B7BC4C3B}"/>
      </w:docPartPr>
      <w:docPartBody>
        <w:p w:rsidR="000E3667" w:rsidRDefault="000E3667">
          <w:pPr>
            <w:pStyle w:val="85722564DBC241178D94A498AD0EC754"/>
          </w:pPr>
          <w:r w:rsidRPr="003A71FA">
            <w:rPr>
              <w:rStyle w:val="PlaceholderText"/>
            </w:rPr>
            <w:t>Choose an item.</w:t>
          </w:r>
        </w:p>
      </w:docPartBody>
    </w:docPart>
    <w:docPart>
      <w:docPartPr>
        <w:name w:val="D747F97EA2E44812B23BC4BF09E7CCEA"/>
        <w:category>
          <w:name w:val="General"/>
          <w:gallery w:val="placeholder"/>
        </w:category>
        <w:types>
          <w:type w:val="bbPlcHdr"/>
        </w:types>
        <w:behaviors>
          <w:behavior w:val="content"/>
        </w:behaviors>
        <w:guid w:val="{8FE9BBC5-861E-4FE4-82A4-B47884C988CD}"/>
      </w:docPartPr>
      <w:docPartBody>
        <w:p w:rsidR="000E3667" w:rsidRDefault="000E3667">
          <w:pPr>
            <w:pStyle w:val="D747F97EA2E44812B23BC4BF09E7CCEA"/>
          </w:pPr>
          <w:r w:rsidRPr="003A71FA">
            <w:rPr>
              <w:rStyle w:val="PlaceholderText"/>
            </w:rPr>
            <w:t>Choose an item.</w:t>
          </w:r>
        </w:p>
      </w:docPartBody>
    </w:docPart>
    <w:docPart>
      <w:docPartPr>
        <w:name w:val="951A05219C724292A5DB5C882D08084C"/>
        <w:category>
          <w:name w:val="General"/>
          <w:gallery w:val="placeholder"/>
        </w:category>
        <w:types>
          <w:type w:val="bbPlcHdr"/>
        </w:types>
        <w:behaviors>
          <w:behavior w:val="content"/>
        </w:behaviors>
        <w:guid w:val="{579A97B1-3BC5-40A4-AC64-F493AF909EB7}"/>
      </w:docPartPr>
      <w:docPartBody>
        <w:p w:rsidR="000E3667" w:rsidRDefault="000E3667">
          <w:pPr>
            <w:pStyle w:val="951A05219C724292A5DB5C882D08084C"/>
          </w:pPr>
          <w:r w:rsidRPr="003A71FA">
            <w:rPr>
              <w:rStyle w:val="PlaceholderText"/>
            </w:rPr>
            <w:t>Choose an item.</w:t>
          </w:r>
        </w:p>
      </w:docPartBody>
    </w:docPart>
    <w:docPart>
      <w:docPartPr>
        <w:name w:val="87EBD7C882F448A7B182F498170FC187"/>
        <w:category>
          <w:name w:val="General"/>
          <w:gallery w:val="placeholder"/>
        </w:category>
        <w:types>
          <w:type w:val="bbPlcHdr"/>
        </w:types>
        <w:behaviors>
          <w:behavior w:val="content"/>
        </w:behaviors>
        <w:guid w:val="{57232B5A-8527-4BD5-90F6-ED190B03F50D}"/>
      </w:docPartPr>
      <w:docPartBody>
        <w:p w:rsidR="000E3667" w:rsidRDefault="000E3667">
          <w:pPr>
            <w:pStyle w:val="87EBD7C882F448A7B182F498170FC187"/>
          </w:pPr>
          <w:r w:rsidRPr="003A71FA">
            <w:rPr>
              <w:rStyle w:val="PlaceholderText"/>
            </w:rPr>
            <w:t>Choose an item.</w:t>
          </w:r>
        </w:p>
      </w:docPartBody>
    </w:docPart>
    <w:docPart>
      <w:docPartPr>
        <w:name w:val="C57C50CD2A174174A309855CB3A7068C"/>
        <w:category>
          <w:name w:val="General"/>
          <w:gallery w:val="placeholder"/>
        </w:category>
        <w:types>
          <w:type w:val="bbPlcHdr"/>
        </w:types>
        <w:behaviors>
          <w:behavior w:val="content"/>
        </w:behaviors>
        <w:guid w:val="{F5204D24-CFE7-4296-9ACC-3DD69D19068B}"/>
      </w:docPartPr>
      <w:docPartBody>
        <w:p w:rsidR="000E3667" w:rsidRDefault="000E3667">
          <w:pPr>
            <w:pStyle w:val="C57C50CD2A174174A309855CB3A7068C"/>
          </w:pPr>
          <w:r w:rsidRPr="00F87BE0">
            <w:rPr>
              <w:rStyle w:val="PlaceholderText"/>
            </w:rPr>
            <w:t>Choose an item.</w:t>
          </w:r>
        </w:p>
      </w:docPartBody>
    </w:docPart>
    <w:docPart>
      <w:docPartPr>
        <w:name w:val="9D8393D237714C75BC582C56A17F8420"/>
        <w:category>
          <w:name w:val="General"/>
          <w:gallery w:val="placeholder"/>
        </w:category>
        <w:types>
          <w:type w:val="bbPlcHdr"/>
        </w:types>
        <w:behaviors>
          <w:behavior w:val="content"/>
        </w:behaviors>
        <w:guid w:val="{1ADE2287-88CA-4F3C-B5B7-73E99B387B51}"/>
      </w:docPartPr>
      <w:docPartBody>
        <w:p w:rsidR="000E3667" w:rsidRDefault="000E3667">
          <w:pPr>
            <w:pStyle w:val="9D8393D237714C75BC582C56A17F8420"/>
          </w:pPr>
          <w:r w:rsidRPr="00F87BE0">
            <w:rPr>
              <w:rStyle w:val="PlaceholderText"/>
            </w:rPr>
            <w:t>Choose an item.</w:t>
          </w:r>
        </w:p>
      </w:docPartBody>
    </w:docPart>
    <w:docPart>
      <w:docPartPr>
        <w:name w:val="6DCD6E037E6B4737BB8741A70BD952E0"/>
        <w:category>
          <w:name w:val="General"/>
          <w:gallery w:val="placeholder"/>
        </w:category>
        <w:types>
          <w:type w:val="bbPlcHdr"/>
        </w:types>
        <w:behaviors>
          <w:behavior w:val="content"/>
        </w:behaviors>
        <w:guid w:val="{66584E6B-EF1D-4F71-9D7F-EE6710651C46}"/>
      </w:docPartPr>
      <w:docPartBody>
        <w:p w:rsidR="000E3667" w:rsidRDefault="000E3667">
          <w:pPr>
            <w:pStyle w:val="6DCD6E037E6B4737BB8741A70BD952E0"/>
          </w:pPr>
          <w:r w:rsidRPr="00F87BE0">
            <w:rPr>
              <w:rStyle w:val="PlaceholderText"/>
            </w:rPr>
            <w:t>Choose an item.</w:t>
          </w:r>
        </w:p>
      </w:docPartBody>
    </w:docPart>
    <w:docPart>
      <w:docPartPr>
        <w:name w:val="07D9B21D5F114931A97AF668D0F0C561"/>
        <w:category>
          <w:name w:val="General"/>
          <w:gallery w:val="placeholder"/>
        </w:category>
        <w:types>
          <w:type w:val="bbPlcHdr"/>
        </w:types>
        <w:behaviors>
          <w:behavior w:val="content"/>
        </w:behaviors>
        <w:guid w:val="{6DAC5ADD-8060-4AD7-84ED-AD488A31B601}"/>
      </w:docPartPr>
      <w:docPartBody>
        <w:p w:rsidR="000E3667" w:rsidRDefault="000E3667">
          <w:pPr>
            <w:pStyle w:val="07D9B21D5F114931A97AF668D0F0C561"/>
          </w:pPr>
          <w:r w:rsidRPr="00F87BE0">
            <w:rPr>
              <w:rStyle w:val="PlaceholderText"/>
            </w:rPr>
            <w:t>Choose an item.</w:t>
          </w:r>
        </w:p>
      </w:docPartBody>
    </w:docPart>
    <w:docPart>
      <w:docPartPr>
        <w:name w:val="ED687904321745368A0709D413E0F722"/>
        <w:category>
          <w:name w:val="General"/>
          <w:gallery w:val="placeholder"/>
        </w:category>
        <w:types>
          <w:type w:val="bbPlcHdr"/>
        </w:types>
        <w:behaviors>
          <w:behavior w:val="content"/>
        </w:behaviors>
        <w:guid w:val="{8B8E11DB-9261-4329-9092-79288F83F2B5}"/>
      </w:docPartPr>
      <w:docPartBody>
        <w:p w:rsidR="000E3667" w:rsidRDefault="000E3667">
          <w:pPr>
            <w:pStyle w:val="ED687904321745368A0709D413E0F722"/>
          </w:pPr>
          <w:r w:rsidRPr="003A71FA">
            <w:rPr>
              <w:rStyle w:val="PlaceholderText"/>
            </w:rPr>
            <w:t>Choose an item.</w:t>
          </w:r>
        </w:p>
      </w:docPartBody>
    </w:docPart>
    <w:docPart>
      <w:docPartPr>
        <w:name w:val="A8A889BCE1F04A8EA785221348EBC5FE"/>
        <w:category>
          <w:name w:val="General"/>
          <w:gallery w:val="placeholder"/>
        </w:category>
        <w:types>
          <w:type w:val="bbPlcHdr"/>
        </w:types>
        <w:behaviors>
          <w:behavior w:val="content"/>
        </w:behaviors>
        <w:guid w:val="{313237E4-8F84-47CC-8B78-91DED8F8FE92}"/>
      </w:docPartPr>
      <w:docPartBody>
        <w:p w:rsidR="000E3667" w:rsidRDefault="000E3667">
          <w:pPr>
            <w:pStyle w:val="A8A889BCE1F04A8EA785221348EBC5FE"/>
          </w:pPr>
          <w:r w:rsidRPr="003A71FA">
            <w:rPr>
              <w:rStyle w:val="PlaceholderText"/>
            </w:rPr>
            <w:t>Choose an item.</w:t>
          </w:r>
        </w:p>
      </w:docPartBody>
    </w:docPart>
    <w:docPart>
      <w:docPartPr>
        <w:name w:val="8FF4E40E1D4C4F2AB66566FD018B9EDB"/>
        <w:category>
          <w:name w:val="General"/>
          <w:gallery w:val="placeholder"/>
        </w:category>
        <w:types>
          <w:type w:val="bbPlcHdr"/>
        </w:types>
        <w:behaviors>
          <w:behavior w:val="content"/>
        </w:behaviors>
        <w:guid w:val="{7FF8D3DB-C9EE-41B5-9B80-1DA05E490A88}"/>
      </w:docPartPr>
      <w:docPartBody>
        <w:p w:rsidR="000E3667" w:rsidRDefault="000E3667">
          <w:pPr>
            <w:pStyle w:val="8FF4E40E1D4C4F2AB66566FD018B9EDB"/>
          </w:pPr>
          <w:r w:rsidRPr="003A71FA">
            <w:rPr>
              <w:rStyle w:val="PlaceholderText"/>
            </w:rPr>
            <w:t>Choose an item.</w:t>
          </w:r>
        </w:p>
      </w:docPartBody>
    </w:docPart>
    <w:docPart>
      <w:docPartPr>
        <w:name w:val="30130DCD7F1945388B913FCEFBA9E982"/>
        <w:category>
          <w:name w:val="General"/>
          <w:gallery w:val="placeholder"/>
        </w:category>
        <w:types>
          <w:type w:val="bbPlcHdr"/>
        </w:types>
        <w:behaviors>
          <w:behavior w:val="content"/>
        </w:behaviors>
        <w:guid w:val="{84F0C63E-4101-4808-A0E7-E529E88761FD}"/>
      </w:docPartPr>
      <w:docPartBody>
        <w:p w:rsidR="000E3667" w:rsidRDefault="000E3667">
          <w:pPr>
            <w:pStyle w:val="30130DCD7F1945388B913FCEFBA9E982"/>
          </w:pPr>
          <w:r w:rsidRPr="003A71FA">
            <w:rPr>
              <w:rStyle w:val="PlaceholderText"/>
            </w:rPr>
            <w:t>Choose an item.</w:t>
          </w:r>
        </w:p>
      </w:docPartBody>
    </w:docPart>
    <w:docPart>
      <w:docPartPr>
        <w:name w:val="42495A1A838F432EA3402682B8CB53D6"/>
        <w:category>
          <w:name w:val="General"/>
          <w:gallery w:val="placeholder"/>
        </w:category>
        <w:types>
          <w:type w:val="bbPlcHdr"/>
        </w:types>
        <w:behaviors>
          <w:behavior w:val="content"/>
        </w:behaviors>
        <w:guid w:val="{4F4E5029-C022-4B88-AEF8-049CAF4DC8B8}"/>
      </w:docPartPr>
      <w:docPartBody>
        <w:p w:rsidR="000E3667" w:rsidRDefault="000E3667">
          <w:pPr>
            <w:pStyle w:val="42495A1A838F432EA3402682B8CB53D6"/>
          </w:pPr>
          <w:r w:rsidRPr="00F87BE0">
            <w:rPr>
              <w:rStyle w:val="PlaceholderText"/>
            </w:rPr>
            <w:t>Choose an item.</w:t>
          </w:r>
        </w:p>
      </w:docPartBody>
    </w:docPart>
    <w:docPart>
      <w:docPartPr>
        <w:name w:val="30209F7BE0144FC48A9404492A374A73"/>
        <w:category>
          <w:name w:val="General"/>
          <w:gallery w:val="placeholder"/>
        </w:category>
        <w:types>
          <w:type w:val="bbPlcHdr"/>
        </w:types>
        <w:behaviors>
          <w:behavior w:val="content"/>
        </w:behaviors>
        <w:guid w:val="{61DBE8FA-51A0-4E3C-B58A-82654C2FF346}"/>
      </w:docPartPr>
      <w:docPartBody>
        <w:p w:rsidR="000E3667" w:rsidRDefault="000E3667">
          <w:pPr>
            <w:pStyle w:val="30209F7BE0144FC48A9404492A374A73"/>
          </w:pPr>
          <w:r w:rsidRPr="003A71FA">
            <w:rPr>
              <w:rStyle w:val="PlaceholderText"/>
            </w:rPr>
            <w:t>Choose an item.</w:t>
          </w:r>
        </w:p>
      </w:docPartBody>
    </w:docPart>
    <w:docPart>
      <w:docPartPr>
        <w:name w:val="2B1F010DF6EA41AC8869C9E215D3E9C7"/>
        <w:category>
          <w:name w:val="General"/>
          <w:gallery w:val="placeholder"/>
        </w:category>
        <w:types>
          <w:type w:val="bbPlcHdr"/>
        </w:types>
        <w:behaviors>
          <w:behavior w:val="content"/>
        </w:behaviors>
        <w:guid w:val="{A2043D7B-5AE1-44A3-A34C-81678379273C}"/>
      </w:docPartPr>
      <w:docPartBody>
        <w:p w:rsidR="000E3667" w:rsidRDefault="000E3667">
          <w:pPr>
            <w:pStyle w:val="2B1F010DF6EA41AC8869C9E215D3E9C7"/>
          </w:pPr>
          <w:r w:rsidRPr="003A71FA">
            <w:rPr>
              <w:rStyle w:val="PlaceholderText"/>
            </w:rPr>
            <w:t>Choose an item.</w:t>
          </w:r>
        </w:p>
      </w:docPartBody>
    </w:docPart>
    <w:docPart>
      <w:docPartPr>
        <w:name w:val="303B587263FC47A0A00F6A55309602FD"/>
        <w:category>
          <w:name w:val="General"/>
          <w:gallery w:val="placeholder"/>
        </w:category>
        <w:types>
          <w:type w:val="bbPlcHdr"/>
        </w:types>
        <w:behaviors>
          <w:behavior w:val="content"/>
        </w:behaviors>
        <w:guid w:val="{F61AEE85-875F-4D5A-A6EB-3E1D26C73306}"/>
      </w:docPartPr>
      <w:docPartBody>
        <w:p w:rsidR="000E3667" w:rsidRDefault="000E3667">
          <w:pPr>
            <w:pStyle w:val="303B587263FC47A0A00F6A55309602FD"/>
          </w:pPr>
          <w:r w:rsidRPr="003A71FA">
            <w:rPr>
              <w:rStyle w:val="PlaceholderText"/>
            </w:rPr>
            <w:t>Choose an item.</w:t>
          </w:r>
        </w:p>
      </w:docPartBody>
    </w:docPart>
    <w:docPart>
      <w:docPartPr>
        <w:name w:val="922210403C30440FAB44C60EF9D445E5"/>
        <w:category>
          <w:name w:val="General"/>
          <w:gallery w:val="placeholder"/>
        </w:category>
        <w:types>
          <w:type w:val="bbPlcHdr"/>
        </w:types>
        <w:behaviors>
          <w:behavior w:val="content"/>
        </w:behaviors>
        <w:guid w:val="{B5EF72F5-7E01-4545-8B26-5155FFBD1CFA}"/>
      </w:docPartPr>
      <w:docPartBody>
        <w:p w:rsidR="000E3667" w:rsidRDefault="000E3667">
          <w:pPr>
            <w:pStyle w:val="922210403C30440FAB44C60EF9D445E5"/>
          </w:pPr>
          <w:r w:rsidRPr="003A71FA">
            <w:rPr>
              <w:rStyle w:val="PlaceholderText"/>
            </w:rPr>
            <w:t>Choose an item.</w:t>
          </w:r>
        </w:p>
      </w:docPartBody>
    </w:docPart>
    <w:docPart>
      <w:docPartPr>
        <w:name w:val="B2F3282BA422445CBC1E58A3F772BB8E"/>
        <w:category>
          <w:name w:val="General"/>
          <w:gallery w:val="placeholder"/>
        </w:category>
        <w:types>
          <w:type w:val="bbPlcHdr"/>
        </w:types>
        <w:behaviors>
          <w:behavior w:val="content"/>
        </w:behaviors>
        <w:guid w:val="{8345C054-0308-4623-B3FB-C669945AA15B}"/>
      </w:docPartPr>
      <w:docPartBody>
        <w:p w:rsidR="000E3667" w:rsidRDefault="000E3667">
          <w:pPr>
            <w:pStyle w:val="B2F3282BA422445CBC1E58A3F772BB8E"/>
          </w:pPr>
          <w:r w:rsidRPr="00F87BE0">
            <w:rPr>
              <w:rStyle w:val="PlaceholderText"/>
            </w:rPr>
            <w:t>Choose an item.</w:t>
          </w:r>
        </w:p>
      </w:docPartBody>
    </w:docPart>
    <w:docPart>
      <w:docPartPr>
        <w:name w:val="6F65815FF4CC41FD824C23AD8230D833"/>
        <w:category>
          <w:name w:val="General"/>
          <w:gallery w:val="placeholder"/>
        </w:category>
        <w:types>
          <w:type w:val="bbPlcHdr"/>
        </w:types>
        <w:behaviors>
          <w:behavior w:val="content"/>
        </w:behaviors>
        <w:guid w:val="{0CB42647-3C30-4B71-A3AB-BAA54FD034C5}"/>
      </w:docPartPr>
      <w:docPartBody>
        <w:p w:rsidR="000E3667" w:rsidRDefault="000E3667">
          <w:pPr>
            <w:pStyle w:val="6F65815FF4CC41FD824C23AD8230D833"/>
          </w:pPr>
          <w:r w:rsidRPr="003A71FA">
            <w:rPr>
              <w:rStyle w:val="PlaceholderText"/>
            </w:rPr>
            <w:t>Choose an item.</w:t>
          </w:r>
        </w:p>
      </w:docPartBody>
    </w:docPart>
    <w:docPart>
      <w:docPartPr>
        <w:name w:val="2CB801F9C137415BB28D7D2B5CD9EB95"/>
        <w:category>
          <w:name w:val="General"/>
          <w:gallery w:val="placeholder"/>
        </w:category>
        <w:types>
          <w:type w:val="bbPlcHdr"/>
        </w:types>
        <w:behaviors>
          <w:behavior w:val="content"/>
        </w:behaviors>
        <w:guid w:val="{CF0D86E8-9AE7-4263-9449-C6049C1EDB30}"/>
      </w:docPartPr>
      <w:docPartBody>
        <w:p w:rsidR="000E3667" w:rsidRDefault="000E3667">
          <w:pPr>
            <w:pStyle w:val="2CB801F9C137415BB28D7D2B5CD9EB95"/>
          </w:pPr>
          <w:r w:rsidRPr="003A71FA">
            <w:rPr>
              <w:rStyle w:val="PlaceholderText"/>
            </w:rPr>
            <w:t>Choose an item.</w:t>
          </w:r>
        </w:p>
      </w:docPartBody>
    </w:docPart>
    <w:docPart>
      <w:docPartPr>
        <w:name w:val="1981C6EF52C2427A8BD13C31231DCDFF"/>
        <w:category>
          <w:name w:val="General"/>
          <w:gallery w:val="placeholder"/>
        </w:category>
        <w:types>
          <w:type w:val="bbPlcHdr"/>
        </w:types>
        <w:behaviors>
          <w:behavior w:val="content"/>
        </w:behaviors>
        <w:guid w:val="{79CB7B80-1F2B-46AE-B4A6-628B60EF390F}"/>
      </w:docPartPr>
      <w:docPartBody>
        <w:p w:rsidR="0002722E" w:rsidRDefault="00241FEF" w:rsidP="00241FEF">
          <w:pPr>
            <w:pStyle w:val="1981C6EF52C2427A8BD13C31231DCDFF"/>
          </w:pPr>
          <w:r w:rsidRPr="003A71FA">
            <w:rPr>
              <w:rStyle w:val="PlaceholderText"/>
            </w:rPr>
            <w:t>Choose an item.</w:t>
          </w:r>
        </w:p>
      </w:docPartBody>
    </w:docPart>
    <w:docPart>
      <w:docPartPr>
        <w:name w:val="5B4D18147B924CD589DDAABF863611B1"/>
        <w:category>
          <w:name w:val="General"/>
          <w:gallery w:val="placeholder"/>
        </w:category>
        <w:types>
          <w:type w:val="bbPlcHdr"/>
        </w:types>
        <w:behaviors>
          <w:behavior w:val="content"/>
        </w:behaviors>
        <w:guid w:val="{7617A3C7-C17E-4F11-A20A-46F2ED8850EC}"/>
      </w:docPartPr>
      <w:docPartBody>
        <w:p w:rsidR="0002722E" w:rsidRDefault="00241FEF" w:rsidP="00241FEF">
          <w:pPr>
            <w:pStyle w:val="5B4D18147B924CD589DDAABF863611B1"/>
          </w:pPr>
          <w:r w:rsidRPr="003A71FA">
            <w:rPr>
              <w:rStyle w:val="PlaceholderText"/>
            </w:rPr>
            <w:t>Choose an item.</w:t>
          </w:r>
        </w:p>
      </w:docPartBody>
    </w:docPart>
    <w:docPart>
      <w:docPartPr>
        <w:name w:val="B4BD59D720B64B97922140213FF69143"/>
        <w:category>
          <w:name w:val="General"/>
          <w:gallery w:val="placeholder"/>
        </w:category>
        <w:types>
          <w:type w:val="bbPlcHdr"/>
        </w:types>
        <w:behaviors>
          <w:behavior w:val="content"/>
        </w:behaviors>
        <w:guid w:val="{21749052-7F6F-4E5B-AD83-F3268A618A4E}"/>
      </w:docPartPr>
      <w:docPartBody>
        <w:p w:rsidR="0002722E" w:rsidRDefault="00241FEF" w:rsidP="00241FEF">
          <w:pPr>
            <w:pStyle w:val="B4BD59D720B64B97922140213FF69143"/>
          </w:pPr>
          <w:r w:rsidRPr="003A71FA">
            <w:rPr>
              <w:rStyle w:val="PlaceholderText"/>
            </w:rPr>
            <w:t>Choose an item.</w:t>
          </w:r>
        </w:p>
      </w:docPartBody>
    </w:docPart>
    <w:docPart>
      <w:docPartPr>
        <w:name w:val="54386D456948474F8ABBCF799699983E"/>
        <w:category>
          <w:name w:val="General"/>
          <w:gallery w:val="placeholder"/>
        </w:category>
        <w:types>
          <w:type w:val="bbPlcHdr"/>
        </w:types>
        <w:behaviors>
          <w:behavior w:val="content"/>
        </w:behaviors>
        <w:guid w:val="{6DDF7096-25B6-41D3-A981-DF83E7EE7B2F}"/>
      </w:docPartPr>
      <w:docPartBody>
        <w:p w:rsidR="0002722E" w:rsidRDefault="00241FEF" w:rsidP="00241FEF">
          <w:pPr>
            <w:pStyle w:val="54386D456948474F8ABBCF799699983E"/>
          </w:pPr>
          <w:r w:rsidRPr="003A71FA">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etric Semibold">
    <w:altName w:val="Calibri"/>
    <w:panose1 w:val="00000000000000000000"/>
    <w:charset w:val="00"/>
    <w:family w:val="swiss"/>
    <w:notTrueType/>
    <w:pitch w:val="variable"/>
    <w:sig w:usb0="00000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P Simplified">
    <w:altName w:val="Calibri"/>
    <w:panose1 w:val="020B0604020204020204"/>
    <w:charset w:val="00"/>
    <w:family w:val="swiss"/>
    <w:pitch w:val="variable"/>
    <w:sig w:usb0="A00000AF" w:usb1="5000205B" w:usb2="00000000" w:usb3="00000000" w:csb0="00000093" w:csb1="00000000"/>
  </w:font>
  <w:font w:name="Helvetica-Bold">
    <w:altName w:val="Arial"/>
    <w:panose1 w:val="00000000000000000000"/>
    <w:charset w:val="00"/>
    <w:family w:val="roman"/>
    <w:notTrueType/>
    <w:pitch w:val="default"/>
  </w:font>
  <w:font w:name="Times-Bold">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EA3"/>
    <w:rsid w:val="00022C90"/>
    <w:rsid w:val="00026D15"/>
    <w:rsid w:val="0002722E"/>
    <w:rsid w:val="00030740"/>
    <w:rsid w:val="00064E4A"/>
    <w:rsid w:val="000B00F6"/>
    <w:rsid w:val="000E3667"/>
    <w:rsid w:val="000E4266"/>
    <w:rsid w:val="00105B6A"/>
    <w:rsid w:val="00132394"/>
    <w:rsid w:val="001443BB"/>
    <w:rsid w:val="00172278"/>
    <w:rsid w:val="001A6CC8"/>
    <w:rsid w:val="001A7ABC"/>
    <w:rsid w:val="0021145F"/>
    <w:rsid w:val="00215AE5"/>
    <w:rsid w:val="00241FEF"/>
    <w:rsid w:val="002554E6"/>
    <w:rsid w:val="002835A1"/>
    <w:rsid w:val="002A1710"/>
    <w:rsid w:val="002F20FA"/>
    <w:rsid w:val="003507A9"/>
    <w:rsid w:val="0036338D"/>
    <w:rsid w:val="00381095"/>
    <w:rsid w:val="00397EF2"/>
    <w:rsid w:val="003A623E"/>
    <w:rsid w:val="00416961"/>
    <w:rsid w:val="00483C14"/>
    <w:rsid w:val="004A6996"/>
    <w:rsid w:val="004C5B80"/>
    <w:rsid w:val="004E4E96"/>
    <w:rsid w:val="00544E5C"/>
    <w:rsid w:val="0055187A"/>
    <w:rsid w:val="00570C99"/>
    <w:rsid w:val="0057398D"/>
    <w:rsid w:val="00593C5A"/>
    <w:rsid w:val="005C37BC"/>
    <w:rsid w:val="005D3D8B"/>
    <w:rsid w:val="005E5EBB"/>
    <w:rsid w:val="00625D93"/>
    <w:rsid w:val="00697938"/>
    <w:rsid w:val="006C47D1"/>
    <w:rsid w:val="006D1513"/>
    <w:rsid w:val="00700E99"/>
    <w:rsid w:val="00712AF5"/>
    <w:rsid w:val="00726DCE"/>
    <w:rsid w:val="00727EFA"/>
    <w:rsid w:val="007433B8"/>
    <w:rsid w:val="00746003"/>
    <w:rsid w:val="00766EE9"/>
    <w:rsid w:val="00840EFF"/>
    <w:rsid w:val="00860BDB"/>
    <w:rsid w:val="008A5141"/>
    <w:rsid w:val="008B54DE"/>
    <w:rsid w:val="00923C29"/>
    <w:rsid w:val="009455B7"/>
    <w:rsid w:val="00950875"/>
    <w:rsid w:val="00970BD9"/>
    <w:rsid w:val="009745BA"/>
    <w:rsid w:val="009C37A7"/>
    <w:rsid w:val="009E22EF"/>
    <w:rsid w:val="00A67B18"/>
    <w:rsid w:val="00AB0575"/>
    <w:rsid w:val="00AF5565"/>
    <w:rsid w:val="00B23CD4"/>
    <w:rsid w:val="00B24196"/>
    <w:rsid w:val="00B43320"/>
    <w:rsid w:val="00B94EA3"/>
    <w:rsid w:val="00B96E7A"/>
    <w:rsid w:val="00BB70F0"/>
    <w:rsid w:val="00C87558"/>
    <w:rsid w:val="00CB6A7E"/>
    <w:rsid w:val="00D10262"/>
    <w:rsid w:val="00D767F9"/>
    <w:rsid w:val="00D81951"/>
    <w:rsid w:val="00D96E78"/>
    <w:rsid w:val="00DB1014"/>
    <w:rsid w:val="00DC04BD"/>
    <w:rsid w:val="00DE6FAC"/>
    <w:rsid w:val="00E11B10"/>
    <w:rsid w:val="00E23ABE"/>
    <w:rsid w:val="00E4078E"/>
    <w:rsid w:val="00E95E40"/>
    <w:rsid w:val="00EE1DB4"/>
    <w:rsid w:val="00EE564A"/>
    <w:rsid w:val="00F00BB7"/>
    <w:rsid w:val="00F05F13"/>
    <w:rsid w:val="00F40226"/>
    <w:rsid w:val="00F40CB0"/>
    <w:rsid w:val="00F57654"/>
    <w:rsid w:val="00FA559C"/>
    <w:rsid w:val="00FD23BB"/>
    <w:rsid w:val="00FF102B"/>
    <w:rsid w:val="00FF60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1D90E4D"/>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41FEF"/>
    <w:rPr>
      <w:color w:val="808080"/>
      <w:lang w:val="en-GB" w:bidi="ar-DZ"/>
    </w:rPr>
  </w:style>
  <w:style w:type="paragraph" w:customStyle="1" w:styleId="D7F8C3C5CC9A4F8385125AB6127199D5">
    <w:name w:val="D7F8C3C5CC9A4F8385125AB6127199D5"/>
    <w:rsid w:val="00B94EA3"/>
  </w:style>
  <w:style w:type="paragraph" w:customStyle="1" w:styleId="41ECB19C4C634928AA70A0A82A464723">
    <w:name w:val="41ECB19C4C634928AA70A0A82A464723"/>
    <w:rsid w:val="00B94EA3"/>
  </w:style>
  <w:style w:type="paragraph" w:customStyle="1" w:styleId="FCD79754042A4B5A80BFCC03BE89A473">
    <w:name w:val="FCD79754042A4B5A80BFCC03BE89A473"/>
    <w:rsid w:val="00B94EA3"/>
  </w:style>
  <w:style w:type="paragraph" w:customStyle="1" w:styleId="909FF1E9688946CA9EB4AF2B890D9C58">
    <w:name w:val="909FF1E9688946CA9EB4AF2B890D9C58"/>
    <w:rsid w:val="00B94EA3"/>
  </w:style>
  <w:style w:type="paragraph" w:customStyle="1" w:styleId="3F2A7EB026C243EF9D4470B9D220F73D">
    <w:name w:val="3F2A7EB026C243EF9D4470B9D220F73D"/>
    <w:rsid w:val="00B94EA3"/>
  </w:style>
  <w:style w:type="paragraph" w:customStyle="1" w:styleId="5EB9208FBE5440E08D490605601FDDDF">
    <w:name w:val="5EB9208FBE5440E08D490605601FDDDF"/>
    <w:rsid w:val="004A6996"/>
  </w:style>
  <w:style w:type="paragraph" w:customStyle="1" w:styleId="CFFDF50EC18844DE9DAFFF4A48CA7E49">
    <w:name w:val="CFFDF50EC18844DE9DAFFF4A48CA7E49"/>
    <w:rsid w:val="004A6996"/>
  </w:style>
  <w:style w:type="paragraph" w:customStyle="1" w:styleId="DD31D60F60264E7D963CEEB4D26D0947">
    <w:name w:val="DD31D60F60264E7D963CEEB4D26D0947"/>
    <w:rsid w:val="00F40CB0"/>
  </w:style>
  <w:style w:type="paragraph" w:customStyle="1" w:styleId="96938F28D46E4F6A8F0360A810D82A4D">
    <w:name w:val="96938F28D46E4F6A8F0360A810D82A4D"/>
    <w:rsid w:val="00F40CB0"/>
  </w:style>
  <w:style w:type="paragraph" w:customStyle="1" w:styleId="9327B8EA8C564624BF2374C86C097FB4">
    <w:name w:val="9327B8EA8C564624BF2374C86C097FB4"/>
    <w:rsid w:val="00F40CB0"/>
  </w:style>
  <w:style w:type="paragraph" w:customStyle="1" w:styleId="34E80D34820C4E0DBF7B0C27EDFE1659">
    <w:name w:val="34E80D34820C4E0DBF7B0C27EDFE1659"/>
    <w:rsid w:val="00F40CB0"/>
  </w:style>
  <w:style w:type="paragraph" w:customStyle="1" w:styleId="74E5A68832024B6BBF05E8B11866089E">
    <w:name w:val="74E5A68832024B6BBF05E8B11866089E"/>
    <w:rsid w:val="00F40CB0"/>
  </w:style>
  <w:style w:type="paragraph" w:customStyle="1" w:styleId="551135B976F540EAA4940008E4475283">
    <w:name w:val="551135B976F540EAA4940008E4475283"/>
    <w:rsid w:val="00F40CB0"/>
  </w:style>
  <w:style w:type="paragraph" w:customStyle="1" w:styleId="D9F076FE472A4E2893D204278AE95336">
    <w:name w:val="D9F076FE472A4E2893D204278AE95336"/>
    <w:rsid w:val="00F40CB0"/>
  </w:style>
  <w:style w:type="paragraph" w:customStyle="1" w:styleId="B568B75C7E0A4CD983123D3FA930D2EE">
    <w:name w:val="B568B75C7E0A4CD983123D3FA930D2EE"/>
    <w:rsid w:val="00F40CB0"/>
  </w:style>
  <w:style w:type="paragraph" w:customStyle="1" w:styleId="7F8B9B79134F41308951F6B101552A7B">
    <w:name w:val="7F8B9B79134F41308951F6B101552A7B"/>
    <w:rsid w:val="00F40CB0"/>
  </w:style>
  <w:style w:type="paragraph" w:customStyle="1" w:styleId="2DEA15A5D993460D8A67416EB8E7A51F">
    <w:name w:val="2DEA15A5D993460D8A67416EB8E7A51F"/>
    <w:rsid w:val="00F40CB0"/>
  </w:style>
  <w:style w:type="paragraph" w:customStyle="1" w:styleId="A1DAD06A6CAA4F13A5DAAC94BDF1537D">
    <w:name w:val="A1DAD06A6CAA4F13A5DAAC94BDF1537D"/>
    <w:rsid w:val="00F40CB0"/>
  </w:style>
  <w:style w:type="paragraph" w:customStyle="1" w:styleId="DFC0ECDCB5504FB185564C3B427F9368">
    <w:name w:val="DFC0ECDCB5504FB185564C3B427F9368"/>
    <w:rsid w:val="00F40CB0"/>
  </w:style>
  <w:style w:type="paragraph" w:customStyle="1" w:styleId="9D514CE0D4554422B05F4789460D2CC5">
    <w:name w:val="9D514CE0D4554422B05F4789460D2CC5"/>
    <w:rsid w:val="00F40CB0"/>
  </w:style>
  <w:style w:type="paragraph" w:customStyle="1" w:styleId="9C4BD341A7594BFC83C781C3A2B7A3D2">
    <w:name w:val="9C4BD341A7594BFC83C781C3A2B7A3D2"/>
    <w:rsid w:val="00F40CB0"/>
  </w:style>
  <w:style w:type="paragraph" w:customStyle="1" w:styleId="3F7FDABC09B94A34B9CB82620097F17F">
    <w:name w:val="3F7FDABC09B94A34B9CB82620097F17F"/>
    <w:rsid w:val="00F40CB0"/>
  </w:style>
  <w:style w:type="paragraph" w:customStyle="1" w:styleId="39DA7F035E644D4583B7C66979AFEF04">
    <w:name w:val="39DA7F035E644D4583B7C66979AFEF04"/>
    <w:rsid w:val="00F40CB0"/>
  </w:style>
  <w:style w:type="paragraph" w:customStyle="1" w:styleId="B5030828FF6247138216D4FFF36B428B">
    <w:name w:val="B5030828FF6247138216D4FFF36B428B"/>
    <w:rsid w:val="00F40CB0"/>
  </w:style>
  <w:style w:type="paragraph" w:customStyle="1" w:styleId="760A79BD330041999BFDC49D95CB1763">
    <w:name w:val="760A79BD330041999BFDC49D95CB1763"/>
    <w:rsid w:val="00F40CB0"/>
  </w:style>
  <w:style w:type="paragraph" w:customStyle="1" w:styleId="042297F6CECC494F98E1E5225CD0E6C3">
    <w:name w:val="042297F6CECC494F98E1E5225CD0E6C3"/>
    <w:rsid w:val="00F40CB0"/>
  </w:style>
  <w:style w:type="paragraph" w:customStyle="1" w:styleId="41F890E87F4642528395112771897E6E">
    <w:name w:val="41F890E87F4642528395112771897E6E"/>
    <w:rsid w:val="00F40CB0"/>
  </w:style>
  <w:style w:type="paragraph" w:customStyle="1" w:styleId="9E55EAF762DB4714A5B16418351BECCD">
    <w:name w:val="9E55EAF762DB4714A5B16418351BECCD"/>
    <w:rsid w:val="00F40CB0"/>
  </w:style>
  <w:style w:type="paragraph" w:customStyle="1" w:styleId="DDEC182A5B004D98A6F94BEA0E1FF4C2">
    <w:name w:val="DDEC182A5B004D98A6F94BEA0E1FF4C2"/>
    <w:rsid w:val="00F40CB0"/>
  </w:style>
  <w:style w:type="paragraph" w:customStyle="1" w:styleId="85F48CEFA5364D3BA98D041EE5B3F3B5">
    <w:name w:val="85F48CEFA5364D3BA98D041EE5B3F3B5"/>
    <w:rsid w:val="00F40CB0"/>
  </w:style>
  <w:style w:type="paragraph" w:customStyle="1" w:styleId="9E987FEF4C1D45FB9DE7D2EB210B46ED">
    <w:name w:val="9E987FEF4C1D45FB9DE7D2EB210B46ED"/>
    <w:rsid w:val="00F40CB0"/>
  </w:style>
  <w:style w:type="paragraph" w:customStyle="1" w:styleId="E47AA61F0C454737A08E004B294969D0">
    <w:name w:val="E47AA61F0C454737A08E004B294969D0"/>
    <w:rsid w:val="009C37A7"/>
  </w:style>
  <w:style w:type="paragraph" w:customStyle="1" w:styleId="DFBCFC6ADDFA47FF84D05FED45EA7D4F">
    <w:name w:val="DFBCFC6ADDFA47FF84D05FED45EA7D4F"/>
    <w:rsid w:val="009C37A7"/>
  </w:style>
  <w:style w:type="paragraph" w:customStyle="1" w:styleId="5F9F32AB17454D26BC891196DDFFD89A">
    <w:name w:val="5F9F32AB17454D26BC891196DDFFD89A"/>
    <w:rsid w:val="009C37A7"/>
  </w:style>
  <w:style w:type="paragraph" w:customStyle="1" w:styleId="5E9A64CA206943E4999A89E7E0F690AA">
    <w:name w:val="5E9A64CA206943E4999A89E7E0F690AA"/>
    <w:rsid w:val="009C37A7"/>
  </w:style>
  <w:style w:type="paragraph" w:customStyle="1" w:styleId="29EEFC362B854EAF91226AFBDA5A26DD">
    <w:name w:val="29EEFC362B854EAF91226AFBDA5A26DD"/>
    <w:rsid w:val="00BB70F0"/>
  </w:style>
  <w:style w:type="paragraph" w:customStyle="1" w:styleId="31C6805B128D4F888D581FC3CC67DFAB">
    <w:name w:val="31C6805B128D4F888D581FC3CC67DFAB"/>
    <w:rsid w:val="00BB70F0"/>
  </w:style>
  <w:style w:type="paragraph" w:customStyle="1" w:styleId="8B369ED271154E28B5B14E2552C376BB">
    <w:name w:val="8B369ED271154E28B5B14E2552C376BB"/>
    <w:rsid w:val="009C37A7"/>
  </w:style>
  <w:style w:type="paragraph" w:customStyle="1" w:styleId="99438D8744F24308B40392990FBAD6EE">
    <w:name w:val="99438D8744F24308B40392990FBAD6EE"/>
    <w:rsid w:val="009C37A7"/>
  </w:style>
  <w:style w:type="paragraph" w:customStyle="1" w:styleId="A18D09664D3B4261B243DDD826D5BEF2">
    <w:name w:val="A18D09664D3B4261B243DDD826D5BEF2"/>
    <w:rsid w:val="009C37A7"/>
  </w:style>
  <w:style w:type="paragraph" w:customStyle="1" w:styleId="C5387E62CE804925B66F21D65C0D43B9">
    <w:name w:val="C5387E62CE804925B66F21D65C0D43B9"/>
    <w:rsid w:val="009C37A7"/>
  </w:style>
  <w:style w:type="paragraph" w:customStyle="1" w:styleId="FD3FE019802B45F1BC586967ED92A6AF">
    <w:name w:val="FD3FE019802B45F1BC586967ED92A6AF"/>
    <w:rsid w:val="00BB70F0"/>
  </w:style>
  <w:style w:type="paragraph" w:customStyle="1" w:styleId="57AA4133F10F4D4EAB971F8D2D2CB61A">
    <w:name w:val="57AA4133F10F4D4EAB971F8D2D2CB61A"/>
    <w:rsid w:val="00860BDB"/>
  </w:style>
  <w:style w:type="paragraph" w:customStyle="1" w:styleId="615359909A4F4FA48308734822227BA9">
    <w:name w:val="615359909A4F4FA48308734822227BA9"/>
    <w:rsid w:val="00860BDB"/>
  </w:style>
  <w:style w:type="paragraph" w:customStyle="1" w:styleId="CD4A32CE1C874BCF869D8F49B8CEFBC8">
    <w:name w:val="CD4A32CE1C874BCF869D8F49B8CEFBC8"/>
    <w:rsid w:val="00860BDB"/>
  </w:style>
  <w:style w:type="paragraph" w:customStyle="1" w:styleId="559DE7CE49FB4168B66A98C53AED4C46">
    <w:name w:val="559DE7CE49FB4168B66A98C53AED4C46"/>
    <w:rsid w:val="00860BDB"/>
  </w:style>
  <w:style w:type="paragraph" w:customStyle="1" w:styleId="1EF9E1E501DA4D0E84146E20D5E4866B">
    <w:name w:val="1EF9E1E501DA4D0E84146E20D5E4866B"/>
    <w:rsid w:val="00860BDB"/>
  </w:style>
  <w:style w:type="paragraph" w:customStyle="1" w:styleId="80380CAB78554C5F832CD2B9C4EB9C24">
    <w:name w:val="80380CAB78554C5F832CD2B9C4EB9C24"/>
    <w:rsid w:val="00860BDB"/>
  </w:style>
  <w:style w:type="paragraph" w:customStyle="1" w:styleId="9B3606759A6442CF8A8BE0AE4AC0DEB4">
    <w:name w:val="9B3606759A6442CF8A8BE0AE4AC0DEB4"/>
    <w:rsid w:val="002554E6"/>
  </w:style>
  <w:style w:type="paragraph" w:customStyle="1" w:styleId="A8C8C5AC91C743FAB18332C3F8AD8E5F">
    <w:name w:val="A8C8C5AC91C743FAB18332C3F8AD8E5F"/>
    <w:rsid w:val="002554E6"/>
  </w:style>
  <w:style w:type="paragraph" w:customStyle="1" w:styleId="58AF3DDB5CEB49E493B721F8415C2430">
    <w:name w:val="58AF3DDB5CEB49E493B721F8415C2430"/>
    <w:rsid w:val="002554E6"/>
  </w:style>
  <w:style w:type="paragraph" w:customStyle="1" w:styleId="157F2542AC0B44BB87AB42A94AE5382E">
    <w:name w:val="157F2542AC0B44BB87AB42A94AE5382E"/>
    <w:rsid w:val="002554E6"/>
  </w:style>
  <w:style w:type="paragraph" w:customStyle="1" w:styleId="ADFEB10F7D594529ADA0513323F4F745">
    <w:name w:val="ADFEB10F7D594529ADA0513323F4F745"/>
    <w:rsid w:val="002554E6"/>
  </w:style>
  <w:style w:type="paragraph" w:customStyle="1" w:styleId="4EFAB7D0694A4029891EB417B3586EBE">
    <w:name w:val="4EFAB7D0694A4029891EB417B3586EBE"/>
    <w:rsid w:val="002554E6"/>
  </w:style>
  <w:style w:type="paragraph" w:customStyle="1" w:styleId="CB26B0F800584BFE8D70306CF139B459">
    <w:name w:val="CB26B0F800584BFE8D70306CF139B459"/>
    <w:rsid w:val="002554E6"/>
  </w:style>
  <w:style w:type="paragraph" w:customStyle="1" w:styleId="9D8D395EB8A445CDAE09C6AA22D5A7DF">
    <w:name w:val="9D8D395EB8A445CDAE09C6AA22D5A7DF"/>
    <w:rsid w:val="002554E6"/>
  </w:style>
  <w:style w:type="paragraph" w:customStyle="1" w:styleId="E9638EC32E384FEBAC070235F0EC1EE5">
    <w:name w:val="E9638EC32E384FEBAC070235F0EC1EE5"/>
    <w:rsid w:val="002554E6"/>
  </w:style>
  <w:style w:type="paragraph" w:customStyle="1" w:styleId="558F835E7F7943BE9FE220FA61D14517">
    <w:name w:val="558F835E7F7943BE9FE220FA61D14517"/>
    <w:rsid w:val="002554E6"/>
  </w:style>
  <w:style w:type="paragraph" w:customStyle="1" w:styleId="539605FEFB7C43CAA7B0B8FCBC0E8E88">
    <w:name w:val="539605FEFB7C43CAA7B0B8FCBC0E8E88"/>
    <w:rsid w:val="002554E6"/>
  </w:style>
  <w:style w:type="paragraph" w:customStyle="1" w:styleId="C65C804C67354FC2970C316C413DFF9B">
    <w:name w:val="C65C804C67354FC2970C316C413DFF9B"/>
    <w:rsid w:val="002554E6"/>
  </w:style>
  <w:style w:type="paragraph" w:customStyle="1" w:styleId="D866A6CC2D6B408298AF67AFA62E6710">
    <w:name w:val="D866A6CC2D6B408298AF67AFA62E6710"/>
    <w:rsid w:val="002554E6"/>
  </w:style>
  <w:style w:type="paragraph" w:customStyle="1" w:styleId="0632789E51CC44BA8384D831B6C7BDBC">
    <w:name w:val="0632789E51CC44BA8384D831B6C7BDBC"/>
    <w:rsid w:val="002554E6"/>
  </w:style>
  <w:style w:type="paragraph" w:customStyle="1" w:styleId="F20CBE57F95043C3956DDE6F2F486A63">
    <w:name w:val="F20CBE57F95043C3956DDE6F2F486A63"/>
    <w:rsid w:val="002554E6"/>
  </w:style>
  <w:style w:type="paragraph" w:customStyle="1" w:styleId="0D00DDCF4F154566B6514867ED6C8E53">
    <w:name w:val="0D00DDCF4F154566B6514867ED6C8E53"/>
    <w:rsid w:val="002554E6"/>
  </w:style>
  <w:style w:type="paragraph" w:customStyle="1" w:styleId="D41D99F79F9B47E1A14888FFEDD03C37">
    <w:name w:val="D41D99F79F9B47E1A14888FFEDD03C37"/>
    <w:rsid w:val="002554E6"/>
  </w:style>
  <w:style w:type="paragraph" w:customStyle="1" w:styleId="D6C1D6A5A5B74700B7C9FCEE89F71D62">
    <w:name w:val="D6C1D6A5A5B74700B7C9FCEE89F71D62"/>
    <w:rsid w:val="002554E6"/>
  </w:style>
  <w:style w:type="paragraph" w:customStyle="1" w:styleId="1DB0A1FA0F3846F8A56290D990C69720">
    <w:name w:val="1DB0A1FA0F3846F8A56290D990C69720"/>
    <w:rsid w:val="002554E6"/>
  </w:style>
  <w:style w:type="paragraph" w:customStyle="1" w:styleId="BB6C6DE880944329AEE946E136DEF899">
    <w:name w:val="BB6C6DE880944329AEE946E136DEF899"/>
    <w:rsid w:val="002554E6"/>
  </w:style>
  <w:style w:type="paragraph" w:customStyle="1" w:styleId="10AB51B3B72B4A9293AA9D0D61DD3987">
    <w:name w:val="10AB51B3B72B4A9293AA9D0D61DD3987"/>
    <w:rsid w:val="002554E6"/>
  </w:style>
  <w:style w:type="paragraph" w:customStyle="1" w:styleId="35B312E97BBA4885A46631A46C8F41A8">
    <w:name w:val="35B312E97BBA4885A46631A46C8F41A8"/>
    <w:rsid w:val="002554E6"/>
  </w:style>
  <w:style w:type="paragraph" w:customStyle="1" w:styleId="CDF8A934E34E4B34BB6C8DB1E942D719">
    <w:name w:val="CDF8A934E34E4B34BB6C8DB1E942D719"/>
    <w:rsid w:val="002554E6"/>
  </w:style>
  <w:style w:type="paragraph" w:customStyle="1" w:styleId="9A4CC246F53943F38E80BA42A28C5F03">
    <w:name w:val="9A4CC246F53943F38E80BA42A28C5F03"/>
    <w:rsid w:val="002554E6"/>
  </w:style>
  <w:style w:type="paragraph" w:customStyle="1" w:styleId="00C5EB6B83E545358CA0B4772545CC18">
    <w:name w:val="00C5EB6B83E545358CA0B4772545CC18"/>
    <w:rsid w:val="002554E6"/>
  </w:style>
  <w:style w:type="paragraph" w:customStyle="1" w:styleId="4BD49056C4484703A98D3404518D11F2">
    <w:name w:val="4BD49056C4484703A98D3404518D11F2"/>
    <w:rsid w:val="002554E6"/>
  </w:style>
  <w:style w:type="paragraph" w:customStyle="1" w:styleId="ADFE9BF73C8F40479F437DCA480E5641">
    <w:name w:val="ADFE9BF73C8F40479F437DCA480E5641"/>
    <w:rsid w:val="002554E6"/>
  </w:style>
  <w:style w:type="paragraph" w:customStyle="1" w:styleId="DA17E4BC1E1448B38CA2CD131373BAB8">
    <w:name w:val="DA17E4BC1E1448B38CA2CD131373BAB8"/>
    <w:rsid w:val="002554E6"/>
  </w:style>
  <w:style w:type="paragraph" w:customStyle="1" w:styleId="C4FD139DAF484F90A879FAD730556E12">
    <w:name w:val="C4FD139DAF484F90A879FAD730556E12"/>
    <w:rsid w:val="002554E6"/>
  </w:style>
  <w:style w:type="paragraph" w:customStyle="1" w:styleId="50AEC292470241829958C90687705D83">
    <w:name w:val="50AEC292470241829958C90687705D83"/>
    <w:rsid w:val="002554E6"/>
  </w:style>
  <w:style w:type="paragraph" w:customStyle="1" w:styleId="4DB7CC0D175E4F528DFF3ED86D0A8C7B">
    <w:name w:val="4DB7CC0D175E4F528DFF3ED86D0A8C7B"/>
    <w:rsid w:val="002554E6"/>
  </w:style>
  <w:style w:type="paragraph" w:customStyle="1" w:styleId="61D81FA7C6D0498193E63180E124C4E5">
    <w:name w:val="61D81FA7C6D0498193E63180E124C4E5"/>
    <w:rsid w:val="002554E6"/>
  </w:style>
  <w:style w:type="paragraph" w:customStyle="1" w:styleId="EB8C2E10300E4A37A0BBAB1EE46B9FF5">
    <w:name w:val="EB8C2E10300E4A37A0BBAB1EE46B9FF5"/>
    <w:rsid w:val="00860BDB"/>
  </w:style>
  <w:style w:type="paragraph" w:customStyle="1" w:styleId="3084622AA9C24FBB877C3A29D9577F6C">
    <w:name w:val="3084622AA9C24FBB877C3A29D9577F6C"/>
    <w:rsid w:val="00860BDB"/>
  </w:style>
  <w:style w:type="paragraph" w:customStyle="1" w:styleId="D6CA5EF06F964C85ABBDDDA227A37FB8">
    <w:name w:val="D6CA5EF06F964C85ABBDDDA227A37FB8"/>
    <w:rsid w:val="00860BDB"/>
  </w:style>
  <w:style w:type="paragraph" w:customStyle="1" w:styleId="C2478B2C6D814A7B83F23E880B536CBF">
    <w:name w:val="C2478B2C6D814A7B83F23E880B536CBF"/>
    <w:rsid w:val="00860BDB"/>
  </w:style>
  <w:style w:type="paragraph" w:customStyle="1" w:styleId="7623E8D2243840ACA171FE866C5202FC">
    <w:name w:val="7623E8D2243840ACA171FE866C5202FC"/>
    <w:rsid w:val="00860BDB"/>
  </w:style>
  <w:style w:type="paragraph" w:customStyle="1" w:styleId="EC966E42186F45C184225B3CA4455682">
    <w:name w:val="EC966E42186F45C184225B3CA4455682"/>
    <w:rsid w:val="00860BDB"/>
  </w:style>
  <w:style w:type="paragraph" w:customStyle="1" w:styleId="A6E49FE4E7844E81B88BD4D0AC85C155">
    <w:name w:val="A6E49FE4E7844E81B88BD4D0AC85C155"/>
    <w:rsid w:val="00860BDB"/>
  </w:style>
  <w:style w:type="paragraph" w:customStyle="1" w:styleId="DED6FCF7A78141C3BA49D95F1A42AF69">
    <w:name w:val="DED6FCF7A78141C3BA49D95F1A42AF69"/>
    <w:rsid w:val="00860BDB"/>
  </w:style>
  <w:style w:type="paragraph" w:customStyle="1" w:styleId="A04EC92D936D47909B0B11F43EC6543E">
    <w:name w:val="A04EC92D936D47909B0B11F43EC6543E"/>
    <w:rsid w:val="00860BDB"/>
  </w:style>
  <w:style w:type="paragraph" w:customStyle="1" w:styleId="7FDD245C27204CF794590B189213BA91">
    <w:name w:val="7FDD245C27204CF794590B189213BA91"/>
    <w:rsid w:val="00860BDB"/>
  </w:style>
  <w:style w:type="paragraph" w:customStyle="1" w:styleId="EB99C9AB77124074917ECE78AB184C72">
    <w:name w:val="EB99C9AB77124074917ECE78AB184C72"/>
    <w:rsid w:val="00CB6A7E"/>
  </w:style>
  <w:style w:type="paragraph" w:customStyle="1" w:styleId="779D624381754D8C92248D29EF08AD20">
    <w:name w:val="779D624381754D8C92248D29EF08AD20"/>
    <w:rsid w:val="00CB6A7E"/>
  </w:style>
  <w:style w:type="paragraph" w:customStyle="1" w:styleId="EAA9B3D613BE4F0A9041E46FEFDA9D19">
    <w:name w:val="EAA9B3D613BE4F0A9041E46FEFDA9D19"/>
    <w:rsid w:val="00CB6A7E"/>
  </w:style>
  <w:style w:type="paragraph" w:customStyle="1" w:styleId="B67318F2F64E4F638F2F766E4623FAE1">
    <w:name w:val="B67318F2F64E4F638F2F766E4623FAE1"/>
    <w:rsid w:val="00CB6A7E"/>
  </w:style>
  <w:style w:type="paragraph" w:customStyle="1" w:styleId="AE72D8D8829940DCB07C4B4144822F53">
    <w:name w:val="AE72D8D8829940DCB07C4B4144822F53"/>
    <w:rsid w:val="00CB6A7E"/>
  </w:style>
  <w:style w:type="paragraph" w:customStyle="1" w:styleId="02A8B0360A024E7D8623DAFE1CA5D081">
    <w:name w:val="02A8B0360A024E7D8623DAFE1CA5D081"/>
    <w:rsid w:val="00CB6A7E"/>
  </w:style>
  <w:style w:type="paragraph" w:customStyle="1" w:styleId="AD65ECB3B05544ACA80C09AF156F179B">
    <w:name w:val="AD65ECB3B05544ACA80C09AF156F179B"/>
    <w:rsid w:val="00CB6A7E"/>
  </w:style>
  <w:style w:type="paragraph" w:customStyle="1" w:styleId="0D601DF83A65404B8E91315A963046CF">
    <w:name w:val="0D601DF83A65404B8E91315A963046CF"/>
    <w:rsid w:val="00CB6A7E"/>
  </w:style>
  <w:style w:type="paragraph" w:customStyle="1" w:styleId="0143C9A206484C70942E4719D9806C95">
    <w:name w:val="0143C9A206484C70942E4719D9806C95"/>
    <w:rsid w:val="00CB6A7E"/>
  </w:style>
  <w:style w:type="paragraph" w:customStyle="1" w:styleId="52851CAA7EA34D37843D7695A7B529A9">
    <w:name w:val="52851CAA7EA34D37843D7695A7B529A9"/>
    <w:rsid w:val="00CB6A7E"/>
  </w:style>
  <w:style w:type="paragraph" w:customStyle="1" w:styleId="A4BA5B5C3CD54ED1A8815C182FC13505">
    <w:name w:val="A4BA5B5C3CD54ED1A8815C182FC13505"/>
    <w:rsid w:val="00CB6A7E"/>
  </w:style>
  <w:style w:type="paragraph" w:customStyle="1" w:styleId="AE110EC3C39445209EA694E6D3066464">
    <w:name w:val="AE110EC3C39445209EA694E6D3066464"/>
    <w:rsid w:val="00CB6A7E"/>
  </w:style>
  <w:style w:type="paragraph" w:customStyle="1" w:styleId="805AFF05EE4148B5B1371563B11DA601">
    <w:name w:val="805AFF05EE4148B5B1371563B11DA601"/>
    <w:rsid w:val="00CB6A7E"/>
  </w:style>
  <w:style w:type="paragraph" w:customStyle="1" w:styleId="3F99AA139799434C9C56A1E827999039">
    <w:name w:val="3F99AA139799434C9C56A1E827999039"/>
    <w:rsid w:val="00CB6A7E"/>
  </w:style>
  <w:style w:type="paragraph" w:customStyle="1" w:styleId="5D91107A06CD47A290026D9341FAA56C">
    <w:name w:val="5D91107A06CD47A290026D9341FAA56C"/>
    <w:rsid w:val="00CB6A7E"/>
  </w:style>
  <w:style w:type="paragraph" w:customStyle="1" w:styleId="2E105849F4874104BF9E467037106F84">
    <w:name w:val="2E105849F4874104BF9E467037106F84"/>
    <w:rsid w:val="00CB6A7E"/>
  </w:style>
  <w:style w:type="paragraph" w:customStyle="1" w:styleId="0BF938B3F7DF4C07BAACD11B70DF6B26">
    <w:name w:val="0BF938B3F7DF4C07BAACD11B70DF6B26"/>
    <w:rsid w:val="00CB6A7E"/>
  </w:style>
  <w:style w:type="paragraph" w:customStyle="1" w:styleId="D0A2094F3162460BA1E6A718E1680594">
    <w:name w:val="D0A2094F3162460BA1E6A718E1680594"/>
    <w:rsid w:val="00CB6A7E"/>
  </w:style>
  <w:style w:type="paragraph" w:customStyle="1" w:styleId="C3542247A359454690556DFCC708059E">
    <w:name w:val="C3542247A359454690556DFCC708059E"/>
    <w:rsid w:val="00CB6A7E"/>
  </w:style>
  <w:style w:type="paragraph" w:customStyle="1" w:styleId="AE4B2C07B0714651B90B7A2742CB2209">
    <w:name w:val="AE4B2C07B0714651B90B7A2742CB2209"/>
    <w:rsid w:val="00CB6A7E"/>
  </w:style>
  <w:style w:type="paragraph" w:customStyle="1" w:styleId="9CC84E327157428B85AB422944E2A9C2">
    <w:name w:val="9CC84E327157428B85AB422944E2A9C2"/>
    <w:rsid w:val="00CB6A7E"/>
  </w:style>
  <w:style w:type="paragraph" w:customStyle="1" w:styleId="67E810FD2B7D42338F7071B7C83FA132">
    <w:name w:val="67E810FD2B7D42338F7071B7C83FA132"/>
    <w:rsid w:val="00CB6A7E"/>
  </w:style>
  <w:style w:type="paragraph" w:customStyle="1" w:styleId="9FD7AE15091F486C802483CB79EB9E82">
    <w:name w:val="9FD7AE15091F486C802483CB79EB9E82"/>
    <w:rsid w:val="00CB6A7E"/>
  </w:style>
  <w:style w:type="paragraph" w:customStyle="1" w:styleId="1CE4E1F8DC994DD2A88B12DB24054626">
    <w:name w:val="1CE4E1F8DC994DD2A88B12DB24054626"/>
    <w:rsid w:val="00CB6A7E"/>
  </w:style>
  <w:style w:type="paragraph" w:customStyle="1" w:styleId="25DEA18C53BB4DE49949FB4E0C9375A3">
    <w:name w:val="25DEA18C53BB4DE49949FB4E0C9375A3"/>
    <w:rsid w:val="00CB6A7E"/>
  </w:style>
  <w:style w:type="paragraph" w:customStyle="1" w:styleId="EECD132A5BD1489AA3B8B14D96EE94A9">
    <w:name w:val="EECD132A5BD1489AA3B8B14D96EE94A9"/>
    <w:rsid w:val="00CB6A7E"/>
  </w:style>
  <w:style w:type="paragraph" w:customStyle="1" w:styleId="04172065B5AC4E819EE0579190269A7B">
    <w:name w:val="04172065B5AC4E819EE0579190269A7B"/>
    <w:rsid w:val="00CB6A7E"/>
  </w:style>
  <w:style w:type="paragraph" w:customStyle="1" w:styleId="9D25E92FFE0443FA8BE672CD5CD31509">
    <w:name w:val="9D25E92FFE0443FA8BE672CD5CD31509"/>
    <w:rsid w:val="00CB6A7E"/>
  </w:style>
  <w:style w:type="paragraph" w:customStyle="1" w:styleId="0B8955112EBE4D86A941A542B05FD227">
    <w:name w:val="0B8955112EBE4D86A941A542B05FD227"/>
    <w:rsid w:val="00CB6A7E"/>
  </w:style>
  <w:style w:type="paragraph" w:customStyle="1" w:styleId="BD83A948AFC54E9EBA9A5F8A42A6E4E8">
    <w:name w:val="BD83A948AFC54E9EBA9A5F8A42A6E4E8"/>
    <w:rsid w:val="00CB6A7E"/>
  </w:style>
  <w:style w:type="paragraph" w:customStyle="1" w:styleId="4304DB8F8A7047D8B9E0DED17D989BC6">
    <w:name w:val="4304DB8F8A7047D8B9E0DED17D989BC6"/>
    <w:rsid w:val="00CB6A7E"/>
  </w:style>
  <w:style w:type="paragraph" w:customStyle="1" w:styleId="6CB4971CCC6F41CE8999E177EC497834">
    <w:name w:val="6CB4971CCC6F41CE8999E177EC497834"/>
    <w:rsid w:val="00CB6A7E"/>
  </w:style>
  <w:style w:type="paragraph" w:customStyle="1" w:styleId="D64FBE1A8C90408CAE0303B610D6D5D6">
    <w:name w:val="D64FBE1A8C90408CAE0303B610D6D5D6"/>
    <w:rsid w:val="00CB6A7E"/>
  </w:style>
  <w:style w:type="paragraph" w:customStyle="1" w:styleId="40CE901D0C824808B5FB74FD202B335D">
    <w:name w:val="40CE901D0C824808B5FB74FD202B335D"/>
    <w:rsid w:val="00CB6A7E"/>
  </w:style>
  <w:style w:type="paragraph" w:customStyle="1" w:styleId="8DA21056D05844F9931F8670CD28EFED">
    <w:name w:val="8DA21056D05844F9931F8670CD28EFED"/>
    <w:rsid w:val="00CB6A7E"/>
  </w:style>
  <w:style w:type="paragraph" w:customStyle="1" w:styleId="B41EB283083C48109D26D4A0B180D6BF">
    <w:name w:val="B41EB283083C48109D26D4A0B180D6BF"/>
    <w:rsid w:val="00CB6A7E"/>
  </w:style>
  <w:style w:type="paragraph" w:customStyle="1" w:styleId="4FA1758C919141598F5996E4AB6EE39C">
    <w:name w:val="4FA1758C919141598F5996E4AB6EE39C"/>
    <w:rsid w:val="00CB6A7E"/>
  </w:style>
  <w:style w:type="paragraph" w:customStyle="1" w:styleId="B7B30A1850F8444F94E345BE33B89475">
    <w:name w:val="B7B30A1850F8444F94E345BE33B89475"/>
    <w:rsid w:val="00CB6A7E"/>
  </w:style>
  <w:style w:type="paragraph" w:customStyle="1" w:styleId="7EF1EC9BB67A4BBD9C02753480BC509C">
    <w:name w:val="7EF1EC9BB67A4BBD9C02753480BC509C"/>
    <w:rsid w:val="00CB6A7E"/>
  </w:style>
  <w:style w:type="paragraph" w:customStyle="1" w:styleId="3F290F6273D144AEA0A55EC9B6E53C10">
    <w:name w:val="3F290F6273D144AEA0A55EC9B6E53C10"/>
    <w:rsid w:val="00CB6A7E"/>
  </w:style>
  <w:style w:type="paragraph" w:customStyle="1" w:styleId="267B9B7526084E279BABB7A765C415D5">
    <w:name w:val="267B9B7526084E279BABB7A765C415D5"/>
    <w:rsid w:val="00CB6A7E"/>
  </w:style>
  <w:style w:type="paragraph" w:customStyle="1" w:styleId="BADB1FA77FBE4CFF8BB7A1F98BC09422">
    <w:name w:val="BADB1FA77FBE4CFF8BB7A1F98BC09422"/>
    <w:rsid w:val="00CB6A7E"/>
  </w:style>
  <w:style w:type="paragraph" w:customStyle="1" w:styleId="ECCA1406B6C841709B16305AA9021B89">
    <w:name w:val="ECCA1406B6C841709B16305AA9021B89"/>
    <w:rsid w:val="00CB6A7E"/>
  </w:style>
  <w:style w:type="paragraph" w:customStyle="1" w:styleId="A658C831717743CE9DE46E4E549C4450">
    <w:name w:val="A658C831717743CE9DE46E4E549C4450"/>
    <w:rsid w:val="00CB6A7E"/>
  </w:style>
  <w:style w:type="paragraph" w:customStyle="1" w:styleId="B654371A6F0A425DA60BF3C9222E3BE2">
    <w:name w:val="B654371A6F0A425DA60BF3C9222E3BE2"/>
    <w:rsid w:val="00CB6A7E"/>
  </w:style>
  <w:style w:type="paragraph" w:customStyle="1" w:styleId="96D9F7D65E0548A493B52CE1B3608D7B">
    <w:name w:val="96D9F7D65E0548A493B52CE1B3608D7B"/>
    <w:rsid w:val="00CB6A7E"/>
  </w:style>
  <w:style w:type="paragraph" w:customStyle="1" w:styleId="9A763FF853A14380A09269C7B5F9687F">
    <w:name w:val="9A763FF853A14380A09269C7B5F9687F"/>
    <w:rsid w:val="00CB6A7E"/>
  </w:style>
  <w:style w:type="paragraph" w:customStyle="1" w:styleId="E4B7AEB4BD494299AE0E75B4B9B43D77">
    <w:name w:val="E4B7AEB4BD494299AE0E75B4B9B43D77"/>
    <w:rsid w:val="00CB6A7E"/>
  </w:style>
  <w:style w:type="paragraph" w:customStyle="1" w:styleId="B7BFF040721B48539293893E37E892AF">
    <w:name w:val="B7BFF040721B48539293893E37E892AF"/>
    <w:rsid w:val="00CB6A7E"/>
  </w:style>
  <w:style w:type="paragraph" w:customStyle="1" w:styleId="81D191A637294261B068CF52E29404EC">
    <w:name w:val="81D191A637294261B068CF52E29404EC"/>
    <w:rsid w:val="00CB6A7E"/>
  </w:style>
  <w:style w:type="paragraph" w:customStyle="1" w:styleId="0C181EBE3D8444499D05C9BE02564691">
    <w:name w:val="0C181EBE3D8444499D05C9BE02564691"/>
    <w:rsid w:val="00CB6A7E"/>
  </w:style>
  <w:style w:type="paragraph" w:customStyle="1" w:styleId="5B02E15B845C43F589D9D84053E3A019">
    <w:name w:val="5B02E15B845C43F589D9D84053E3A019"/>
    <w:rsid w:val="00CB6A7E"/>
  </w:style>
  <w:style w:type="paragraph" w:customStyle="1" w:styleId="3F4D2F11BB6746B1ABC7EF164807D637">
    <w:name w:val="3F4D2F11BB6746B1ABC7EF164807D637"/>
    <w:rsid w:val="00CB6A7E"/>
  </w:style>
  <w:style w:type="paragraph" w:customStyle="1" w:styleId="8A6DC79DE2EA4ECEA55507E1A8445C8A">
    <w:name w:val="8A6DC79DE2EA4ECEA55507E1A8445C8A"/>
    <w:rsid w:val="00CB6A7E"/>
  </w:style>
  <w:style w:type="paragraph" w:customStyle="1" w:styleId="5A5261BBCBE9452B963E7139B582D720">
    <w:name w:val="5A5261BBCBE9452B963E7139B582D720"/>
    <w:rsid w:val="00CB6A7E"/>
  </w:style>
  <w:style w:type="paragraph" w:customStyle="1" w:styleId="94CE2B63392B41DA801E81F909514F00">
    <w:name w:val="94CE2B63392B41DA801E81F909514F00"/>
    <w:rsid w:val="00CB6A7E"/>
  </w:style>
  <w:style w:type="paragraph" w:customStyle="1" w:styleId="6D1180557FA6494B88A5C0A501180D5B">
    <w:name w:val="6D1180557FA6494B88A5C0A501180D5B"/>
    <w:rsid w:val="00CB6A7E"/>
  </w:style>
  <w:style w:type="paragraph" w:customStyle="1" w:styleId="A40EB526C0BD46D5AC9D4C2519569124">
    <w:name w:val="A40EB526C0BD46D5AC9D4C2519569124"/>
    <w:rsid w:val="00CB6A7E"/>
  </w:style>
  <w:style w:type="paragraph" w:customStyle="1" w:styleId="5A2C8D0C98714921B631B07E2B7E8871">
    <w:name w:val="5A2C8D0C98714921B631B07E2B7E8871"/>
    <w:rsid w:val="00CB6A7E"/>
  </w:style>
  <w:style w:type="paragraph" w:customStyle="1" w:styleId="83A14AB6E29F4E02BCD1E3F173C69719">
    <w:name w:val="83A14AB6E29F4E02BCD1E3F173C69719"/>
    <w:rsid w:val="00CB6A7E"/>
  </w:style>
  <w:style w:type="paragraph" w:customStyle="1" w:styleId="82D87CD1B84A4E7099E785CE28FA12A1">
    <w:name w:val="82D87CD1B84A4E7099E785CE28FA12A1"/>
    <w:rsid w:val="00CB6A7E"/>
  </w:style>
  <w:style w:type="paragraph" w:customStyle="1" w:styleId="ECD74F45723A4D06A9C3A555BB9683CA">
    <w:name w:val="ECD74F45723A4D06A9C3A555BB9683CA"/>
    <w:rsid w:val="00CB6A7E"/>
  </w:style>
  <w:style w:type="paragraph" w:customStyle="1" w:styleId="9711E301CA354EAD82856879FA98C647">
    <w:name w:val="9711E301CA354EAD82856879FA98C647"/>
    <w:rsid w:val="00CB6A7E"/>
  </w:style>
  <w:style w:type="paragraph" w:customStyle="1" w:styleId="C78F9ED03273446894E71BC7C77DE53B">
    <w:name w:val="C78F9ED03273446894E71BC7C77DE53B"/>
    <w:rsid w:val="00CB6A7E"/>
  </w:style>
  <w:style w:type="paragraph" w:customStyle="1" w:styleId="7E939E9549F745CABBB839CC07BD0336">
    <w:name w:val="7E939E9549F745CABBB839CC07BD0336"/>
    <w:rsid w:val="00CB6A7E"/>
  </w:style>
  <w:style w:type="paragraph" w:customStyle="1" w:styleId="3C362F42F537415692420452FC5EF45D">
    <w:name w:val="3C362F42F537415692420452FC5EF45D"/>
    <w:rsid w:val="00CB6A7E"/>
  </w:style>
  <w:style w:type="paragraph" w:customStyle="1" w:styleId="1F14CE9BA30D4B43BA9CD3E81CD41609">
    <w:name w:val="1F14CE9BA30D4B43BA9CD3E81CD41609"/>
    <w:rsid w:val="00CB6A7E"/>
  </w:style>
  <w:style w:type="paragraph" w:customStyle="1" w:styleId="A9222C81195E4DCCB935967C7A42CE50">
    <w:name w:val="A9222C81195E4DCCB935967C7A42CE50"/>
    <w:rsid w:val="00CB6A7E"/>
  </w:style>
  <w:style w:type="paragraph" w:customStyle="1" w:styleId="2C6D515E346546A5940F3C4B5B5FEAF3">
    <w:name w:val="2C6D515E346546A5940F3C4B5B5FEAF3"/>
    <w:rsid w:val="00CB6A7E"/>
  </w:style>
  <w:style w:type="paragraph" w:customStyle="1" w:styleId="6A08717986664671A23E32C038711B55">
    <w:name w:val="6A08717986664671A23E32C038711B55"/>
    <w:rsid w:val="00CB6A7E"/>
  </w:style>
  <w:style w:type="paragraph" w:customStyle="1" w:styleId="099BA4A70E55409B8C09BE8EB448FA27">
    <w:name w:val="099BA4A70E55409B8C09BE8EB448FA27"/>
    <w:rsid w:val="00CB6A7E"/>
  </w:style>
  <w:style w:type="paragraph" w:customStyle="1" w:styleId="7CEE819D24B5438CA5839099FB08EE9C">
    <w:name w:val="7CEE819D24B5438CA5839099FB08EE9C"/>
    <w:rsid w:val="00CB6A7E"/>
  </w:style>
  <w:style w:type="paragraph" w:customStyle="1" w:styleId="28000F36BD4C411091BBD0A97EDC7B30">
    <w:name w:val="28000F36BD4C411091BBD0A97EDC7B30"/>
    <w:rsid w:val="00CB6A7E"/>
  </w:style>
  <w:style w:type="paragraph" w:customStyle="1" w:styleId="3213D4CBA83C4E82B5273804A8C1C636">
    <w:name w:val="3213D4CBA83C4E82B5273804A8C1C636"/>
    <w:rsid w:val="00CB6A7E"/>
  </w:style>
  <w:style w:type="paragraph" w:customStyle="1" w:styleId="EB2580D8E8964D82BF60B95EFBB6719B">
    <w:name w:val="EB2580D8E8964D82BF60B95EFBB6719B"/>
    <w:rsid w:val="00CB6A7E"/>
  </w:style>
  <w:style w:type="paragraph" w:customStyle="1" w:styleId="2F27EBB6E30147EA877FBB8F351113D0">
    <w:name w:val="2F27EBB6E30147EA877FBB8F351113D0"/>
    <w:rsid w:val="00CB6A7E"/>
  </w:style>
  <w:style w:type="paragraph" w:customStyle="1" w:styleId="ACB90E5DE81D42FC8A4F9F4047389230">
    <w:name w:val="ACB90E5DE81D42FC8A4F9F4047389230"/>
    <w:rsid w:val="00CB6A7E"/>
  </w:style>
  <w:style w:type="paragraph" w:customStyle="1" w:styleId="A9D3F346A5EE4F03B715702686EBAD2C">
    <w:name w:val="A9D3F346A5EE4F03B715702686EBAD2C"/>
    <w:rsid w:val="00CB6A7E"/>
  </w:style>
  <w:style w:type="paragraph" w:customStyle="1" w:styleId="66735D5E8B084051B66C546A652C9752">
    <w:name w:val="66735D5E8B084051B66C546A652C9752"/>
    <w:rsid w:val="00CB6A7E"/>
  </w:style>
  <w:style w:type="paragraph" w:customStyle="1" w:styleId="25A479B5DC014CC096819FD9D99D9B81">
    <w:name w:val="25A479B5DC014CC096819FD9D99D9B81"/>
    <w:rsid w:val="00CB6A7E"/>
  </w:style>
  <w:style w:type="paragraph" w:customStyle="1" w:styleId="39673644F3184FC1BBD2D44B107D0E49">
    <w:name w:val="39673644F3184FC1BBD2D44B107D0E49"/>
    <w:rsid w:val="00CB6A7E"/>
  </w:style>
  <w:style w:type="paragraph" w:customStyle="1" w:styleId="5553676F457D4861B9D94D40FB9EC1C5">
    <w:name w:val="5553676F457D4861B9D94D40FB9EC1C5"/>
    <w:rsid w:val="00CB6A7E"/>
  </w:style>
  <w:style w:type="paragraph" w:customStyle="1" w:styleId="E431588803604A4BBB24988F5BEC076D">
    <w:name w:val="E431588803604A4BBB24988F5BEC076D"/>
    <w:rsid w:val="00CB6A7E"/>
  </w:style>
  <w:style w:type="paragraph" w:customStyle="1" w:styleId="2AF8EA9183824FB3B1FE8AFF389B82AE">
    <w:name w:val="2AF8EA9183824FB3B1FE8AFF389B82AE"/>
    <w:rsid w:val="00CB6A7E"/>
  </w:style>
  <w:style w:type="paragraph" w:customStyle="1" w:styleId="007C65BBB22549D6A35D16A8FD76C5F2">
    <w:name w:val="007C65BBB22549D6A35D16A8FD76C5F2"/>
    <w:rsid w:val="00CB6A7E"/>
  </w:style>
  <w:style w:type="paragraph" w:customStyle="1" w:styleId="FEB43F41686444F29170DE002C94B4DD">
    <w:name w:val="FEB43F41686444F29170DE002C94B4DD"/>
    <w:rsid w:val="00CB6A7E"/>
  </w:style>
  <w:style w:type="paragraph" w:customStyle="1" w:styleId="8C3DE2057F9C4AB8BB6B8E4E9F337CA1">
    <w:name w:val="8C3DE2057F9C4AB8BB6B8E4E9F337CA1"/>
    <w:rsid w:val="00CB6A7E"/>
  </w:style>
  <w:style w:type="paragraph" w:customStyle="1" w:styleId="29F48CB03C36468ABF75E7427A3EF9D7">
    <w:name w:val="29F48CB03C36468ABF75E7427A3EF9D7"/>
    <w:rsid w:val="00CB6A7E"/>
  </w:style>
  <w:style w:type="paragraph" w:customStyle="1" w:styleId="3BE641AE744B42969C0D185EC09442B4">
    <w:name w:val="3BE641AE744B42969C0D185EC09442B4"/>
    <w:rsid w:val="00CB6A7E"/>
  </w:style>
  <w:style w:type="paragraph" w:customStyle="1" w:styleId="ED760F42E4D34C33BDF67D959A73880A">
    <w:name w:val="ED760F42E4D34C33BDF67D959A73880A"/>
    <w:rsid w:val="00CB6A7E"/>
  </w:style>
  <w:style w:type="paragraph" w:customStyle="1" w:styleId="1EE1836F9D184FD4A8ADB23029B50DF0">
    <w:name w:val="1EE1836F9D184FD4A8ADB23029B50DF0"/>
    <w:rsid w:val="00CB6A7E"/>
  </w:style>
  <w:style w:type="paragraph" w:customStyle="1" w:styleId="63A60CD6054D4D99A913ED70FF54F35A">
    <w:name w:val="63A60CD6054D4D99A913ED70FF54F35A"/>
    <w:rsid w:val="00CB6A7E"/>
  </w:style>
  <w:style w:type="paragraph" w:customStyle="1" w:styleId="E28D9746234649539F9947FA1D910BFC">
    <w:name w:val="E28D9746234649539F9947FA1D910BFC"/>
    <w:rsid w:val="00CB6A7E"/>
  </w:style>
  <w:style w:type="paragraph" w:customStyle="1" w:styleId="E4A73E037BB8439CA4BA61A6B25B6DA6">
    <w:name w:val="E4A73E037BB8439CA4BA61A6B25B6DA6"/>
    <w:rsid w:val="00CB6A7E"/>
  </w:style>
  <w:style w:type="paragraph" w:customStyle="1" w:styleId="E9E294AAFD6F4945B592A88A15EFC02D">
    <w:name w:val="E9E294AAFD6F4945B592A88A15EFC02D"/>
    <w:rsid w:val="00CB6A7E"/>
  </w:style>
  <w:style w:type="paragraph" w:customStyle="1" w:styleId="1504BEC7836244C5AFA8BCA170B56DB7">
    <w:name w:val="1504BEC7836244C5AFA8BCA170B56DB7"/>
    <w:rsid w:val="00CB6A7E"/>
  </w:style>
  <w:style w:type="paragraph" w:customStyle="1" w:styleId="CBD4616463454207A482AEBAB9D03078">
    <w:name w:val="CBD4616463454207A482AEBAB9D03078"/>
    <w:rsid w:val="00CB6A7E"/>
  </w:style>
  <w:style w:type="paragraph" w:customStyle="1" w:styleId="15F70E9BA40843E6AA8143FD9FD39494">
    <w:name w:val="15F70E9BA40843E6AA8143FD9FD39494"/>
    <w:rsid w:val="00CB6A7E"/>
  </w:style>
  <w:style w:type="paragraph" w:customStyle="1" w:styleId="F55A18FC7B504DDE983DBFD7083E4554">
    <w:name w:val="F55A18FC7B504DDE983DBFD7083E4554"/>
    <w:rsid w:val="00CB6A7E"/>
  </w:style>
  <w:style w:type="paragraph" w:customStyle="1" w:styleId="74583FA74B72460F8F21F17A6D9C104C">
    <w:name w:val="74583FA74B72460F8F21F17A6D9C104C"/>
    <w:rsid w:val="00CB6A7E"/>
  </w:style>
  <w:style w:type="paragraph" w:customStyle="1" w:styleId="DC8FBB861AEE4BB58C4C51E40632030E">
    <w:name w:val="DC8FBB861AEE4BB58C4C51E40632030E"/>
    <w:rsid w:val="00CB6A7E"/>
  </w:style>
  <w:style w:type="paragraph" w:customStyle="1" w:styleId="F78472709D7D423CACBCD19E02DE0B70">
    <w:name w:val="F78472709D7D423CACBCD19E02DE0B70"/>
    <w:rsid w:val="00CB6A7E"/>
  </w:style>
  <w:style w:type="paragraph" w:customStyle="1" w:styleId="7519290700BA42BFB98A48A02815AD8D">
    <w:name w:val="7519290700BA42BFB98A48A02815AD8D"/>
    <w:rsid w:val="00CB6A7E"/>
  </w:style>
  <w:style w:type="paragraph" w:customStyle="1" w:styleId="052F8AB8037F4C279E88E3538B52F9A7">
    <w:name w:val="052F8AB8037F4C279E88E3538B52F9A7"/>
    <w:rsid w:val="00CB6A7E"/>
  </w:style>
  <w:style w:type="paragraph" w:customStyle="1" w:styleId="A48A7704CB1E4FB79918A6222DC6CCE2">
    <w:name w:val="A48A7704CB1E4FB79918A6222DC6CCE2"/>
    <w:rsid w:val="00CB6A7E"/>
  </w:style>
  <w:style w:type="paragraph" w:customStyle="1" w:styleId="AB652E7656034DF58FDAAE16D889F40D">
    <w:name w:val="AB652E7656034DF58FDAAE16D889F40D"/>
    <w:rsid w:val="00CB6A7E"/>
  </w:style>
  <w:style w:type="paragraph" w:customStyle="1" w:styleId="AF1C811C213D4B6D8F98EFF437DC865D">
    <w:name w:val="AF1C811C213D4B6D8F98EFF437DC865D"/>
    <w:rsid w:val="00CB6A7E"/>
  </w:style>
  <w:style w:type="paragraph" w:customStyle="1" w:styleId="BB2DDDB74AA64CBFBA1EFDD3773EC916">
    <w:name w:val="BB2DDDB74AA64CBFBA1EFDD3773EC916"/>
    <w:rsid w:val="00CB6A7E"/>
  </w:style>
  <w:style w:type="paragraph" w:customStyle="1" w:styleId="2E065CB566DF482A889DADBAA15E8F1C">
    <w:name w:val="2E065CB566DF482A889DADBAA15E8F1C"/>
    <w:rsid w:val="00CB6A7E"/>
  </w:style>
  <w:style w:type="paragraph" w:customStyle="1" w:styleId="3E3C3F7B28F0430680D20C6A2E7F6431">
    <w:name w:val="3E3C3F7B28F0430680D20C6A2E7F6431"/>
    <w:rsid w:val="00CB6A7E"/>
  </w:style>
  <w:style w:type="paragraph" w:customStyle="1" w:styleId="059C6E85D45D439CADECB0D6E3FD987B">
    <w:name w:val="059C6E85D45D439CADECB0D6E3FD987B"/>
    <w:rsid w:val="00CB6A7E"/>
  </w:style>
  <w:style w:type="paragraph" w:customStyle="1" w:styleId="17345F997E3D43AAB6B83D4CFF3F909B">
    <w:name w:val="17345F997E3D43AAB6B83D4CFF3F909B"/>
    <w:rsid w:val="00CB6A7E"/>
  </w:style>
  <w:style w:type="paragraph" w:customStyle="1" w:styleId="A0A6669970D24844B145D77705EE7C00">
    <w:name w:val="A0A6669970D24844B145D77705EE7C00"/>
    <w:rsid w:val="00CB6A7E"/>
  </w:style>
  <w:style w:type="paragraph" w:customStyle="1" w:styleId="6A54A5993CB142ED86BDF3EA0D769EB3">
    <w:name w:val="6A54A5993CB142ED86BDF3EA0D769EB3"/>
    <w:rsid w:val="00CB6A7E"/>
  </w:style>
  <w:style w:type="paragraph" w:customStyle="1" w:styleId="F7E6269AA67A4FA99E878A1992A757EB">
    <w:name w:val="F7E6269AA67A4FA99E878A1992A757EB"/>
    <w:rsid w:val="00CB6A7E"/>
  </w:style>
  <w:style w:type="paragraph" w:customStyle="1" w:styleId="88C041646D7D49EB917A5A86E6510624">
    <w:name w:val="88C041646D7D49EB917A5A86E6510624"/>
    <w:rsid w:val="00CB6A7E"/>
  </w:style>
  <w:style w:type="paragraph" w:customStyle="1" w:styleId="5C60DBF08A5947688B2A156FACC26B0E">
    <w:name w:val="5C60DBF08A5947688B2A156FACC26B0E"/>
    <w:rsid w:val="00CB6A7E"/>
  </w:style>
  <w:style w:type="paragraph" w:customStyle="1" w:styleId="4F2ADE4CF1B7409E9C2508F656D58DCB">
    <w:name w:val="4F2ADE4CF1B7409E9C2508F656D58DCB"/>
    <w:rsid w:val="00CB6A7E"/>
  </w:style>
  <w:style w:type="paragraph" w:customStyle="1" w:styleId="01571FB87D60468D902149BE0AD295F6">
    <w:name w:val="01571FB87D60468D902149BE0AD295F6"/>
    <w:rsid w:val="00CB6A7E"/>
  </w:style>
  <w:style w:type="paragraph" w:customStyle="1" w:styleId="5B16ED315C7C417782D1EAD14673FC03">
    <w:name w:val="5B16ED315C7C417782D1EAD14673FC03"/>
    <w:rsid w:val="00CB6A7E"/>
  </w:style>
  <w:style w:type="paragraph" w:customStyle="1" w:styleId="4251031D13914BE9A31222013DA4C6B2">
    <w:name w:val="4251031D13914BE9A31222013DA4C6B2"/>
    <w:rsid w:val="00CB6A7E"/>
  </w:style>
  <w:style w:type="paragraph" w:customStyle="1" w:styleId="DDBA3FFD63194835A338FDFE0ACC0B13">
    <w:name w:val="DDBA3FFD63194835A338FDFE0ACC0B13"/>
    <w:rsid w:val="00860BDB"/>
  </w:style>
  <w:style w:type="paragraph" w:customStyle="1" w:styleId="F66903F5563844B7BA9A90788AFC7338">
    <w:name w:val="F66903F5563844B7BA9A90788AFC7338"/>
    <w:rsid w:val="00860BDB"/>
  </w:style>
  <w:style w:type="paragraph" w:customStyle="1" w:styleId="A7B2B2B5503D4682A515CAF16F163F4B">
    <w:name w:val="A7B2B2B5503D4682A515CAF16F163F4B"/>
    <w:rsid w:val="00860BDB"/>
  </w:style>
  <w:style w:type="paragraph" w:customStyle="1" w:styleId="A4CB0BD3872C44BEBC4F03AFB1DDEC82">
    <w:name w:val="A4CB0BD3872C44BEBC4F03AFB1DDEC82"/>
    <w:rsid w:val="00860BDB"/>
  </w:style>
  <w:style w:type="paragraph" w:customStyle="1" w:styleId="64ECF56317EB474FAAFDFEAC26FBBCE5">
    <w:name w:val="64ECF56317EB474FAAFDFEAC26FBBCE5"/>
    <w:rsid w:val="00860BDB"/>
  </w:style>
  <w:style w:type="paragraph" w:customStyle="1" w:styleId="B7D7C736921E49389D85A296CEF1E942">
    <w:name w:val="B7D7C736921E49389D85A296CEF1E942"/>
    <w:rsid w:val="00860BDB"/>
  </w:style>
  <w:style w:type="paragraph" w:customStyle="1" w:styleId="F0256CAE7934419A9D841F0941B9997D">
    <w:name w:val="F0256CAE7934419A9D841F0941B9997D"/>
    <w:rsid w:val="00860BDB"/>
  </w:style>
  <w:style w:type="paragraph" w:customStyle="1" w:styleId="63B4DE6A248A4820BCFE9867FF780DA9">
    <w:name w:val="63B4DE6A248A4820BCFE9867FF780DA9"/>
    <w:rsid w:val="00860BDB"/>
  </w:style>
  <w:style w:type="paragraph" w:customStyle="1" w:styleId="2E4AAB7C902E4B258C2B071435E7918A">
    <w:name w:val="2E4AAB7C902E4B258C2B071435E7918A"/>
    <w:rsid w:val="00860BDB"/>
  </w:style>
  <w:style w:type="paragraph" w:customStyle="1" w:styleId="3028D0C7C4594B1E831DE6921D822818">
    <w:name w:val="3028D0C7C4594B1E831DE6921D822818"/>
    <w:rsid w:val="00860BDB"/>
  </w:style>
  <w:style w:type="paragraph" w:customStyle="1" w:styleId="FF971C38F30A436ABE92E82F13C16095">
    <w:name w:val="FF971C38F30A436ABE92E82F13C16095"/>
    <w:rsid w:val="00860BDB"/>
  </w:style>
  <w:style w:type="paragraph" w:customStyle="1" w:styleId="55776C1039F54E298260142F418EFFA0">
    <w:name w:val="55776C1039F54E298260142F418EFFA0"/>
    <w:rsid w:val="00860BDB"/>
  </w:style>
  <w:style w:type="paragraph" w:customStyle="1" w:styleId="A595CD318A4645938E6F35CAEBB55FD2">
    <w:name w:val="A595CD318A4645938E6F35CAEBB55FD2"/>
    <w:rsid w:val="00860BDB"/>
  </w:style>
  <w:style w:type="paragraph" w:customStyle="1" w:styleId="8BD886CFCCFD4728BD717749850049BA">
    <w:name w:val="8BD886CFCCFD4728BD717749850049BA"/>
    <w:rsid w:val="00860BDB"/>
  </w:style>
  <w:style w:type="paragraph" w:customStyle="1" w:styleId="9F4B396953854EFB82362DFEF8F569F3">
    <w:name w:val="9F4B396953854EFB82362DFEF8F569F3"/>
    <w:rsid w:val="00860BDB"/>
  </w:style>
  <w:style w:type="paragraph" w:customStyle="1" w:styleId="B72E6628C90F4CB8A16DE39616AA4154">
    <w:name w:val="B72E6628C90F4CB8A16DE39616AA4154"/>
    <w:rsid w:val="00860BDB"/>
  </w:style>
  <w:style w:type="paragraph" w:customStyle="1" w:styleId="A039033EBCAA46CDBDB7625FF52F8241">
    <w:name w:val="A039033EBCAA46CDBDB7625FF52F8241"/>
    <w:rsid w:val="00860BDB"/>
  </w:style>
  <w:style w:type="paragraph" w:customStyle="1" w:styleId="4D73D79AA7434AACB7FC39D71426ADCF">
    <w:name w:val="4D73D79AA7434AACB7FC39D71426ADCF"/>
    <w:rsid w:val="00860BDB"/>
  </w:style>
  <w:style w:type="paragraph" w:customStyle="1" w:styleId="1A3B442A062441389C7AF78E7D43B706">
    <w:name w:val="1A3B442A062441389C7AF78E7D43B706"/>
    <w:rsid w:val="00860BDB"/>
  </w:style>
  <w:style w:type="paragraph" w:customStyle="1" w:styleId="6B4DEFB3622A4EF1A783ABA6903C33BE">
    <w:name w:val="6B4DEFB3622A4EF1A783ABA6903C33BE"/>
    <w:rsid w:val="00860BDB"/>
  </w:style>
  <w:style w:type="paragraph" w:customStyle="1" w:styleId="BC4EBE0EE25049ABB823BAE7ADC909D9">
    <w:name w:val="BC4EBE0EE25049ABB823BAE7ADC909D9"/>
    <w:rsid w:val="00860BDB"/>
  </w:style>
  <w:style w:type="paragraph" w:customStyle="1" w:styleId="23977494DCEA47ACB3A0231B96F882D7">
    <w:name w:val="23977494DCEA47ACB3A0231B96F882D7"/>
    <w:rsid w:val="00860BDB"/>
  </w:style>
  <w:style w:type="paragraph" w:customStyle="1" w:styleId="DD714440322248478BE60296EA95D6DD">
    <w:name w:val="DD714440322248478BE60296EA95D6DD"/>
    <w:rsid w:val="00860BDB"/>
  </w:style>
  <w:style w:type="paragraph" w:customStyle="1" w:styleId="CEB602119259466497E5F9A306455AE3">
    <w:name w:val="CEB602119259466497E5F9A306455AE3"/>
    <w:rsid w:val="00860BDB"/>
  </w:style>
  <w:style w:type="paragraph" w:customStyle="1" w:styleId="BCC9A5A0CBFE4B7093663DE668D07A16">
    <w:name w:val="BCC9A5A0CBFE4B7093663DE668D07A16"/>
    <w:rsid w:val="00860BDB"/>
  </w:style>
  <w:style w:type="paragraph" w:customStyle="1" w:styleId="650061CC90214F9D9F13DE5A1B3312DC">
    <w:name w:val="650061CC90214F9D9F13DE5A1B3312DC"/>
    <w:rsid w:val="00860BDB"/>
  </w:style>
  <w:style w:type="paragraph" w:customStyle="1" w:styleId="CAA092652DCB4D05AFB62790167FD944">
    <w:name w:val="CAA092652DCB4D05AFB62790167FD944"/>
    <w:rsid w:val="00860BDB"/>
  </w:style>
  <w:style w:type="paragraph" w:customStyle="1" w:styleId="90CF30663B3A495FBCB1402F760B21E7">
    <w:name w:val="90CF30663B3A495FBCB1402F760B21E7"/>
    <w:rsid w:val="00860BDB"/>
  </w:style>
  <w:style w:type="paragraph" w:customStyle="1" w:styleId="0596208E23D347EBBCE08B9C6EE265EA">
    <w:name w:val="0596208E23D347EBBCE08B9C6EE265EA"/>
    <w:rsid w:val="00860BDB"/>
  </w:style>
  <w:style w:type="paragraph" w:customStyle="1" w:styleId="EAC025AFBD0F4B9487384EED530E4036">
    <w:name w:val="EAC025AFBD0F4B9487384EED530E4036"/>
    <w:rsid w:val="00860BDB"/>
  </w:style>
  <w:style w:type="paragraph" w:customStyle="1" w:styleId="F4C8D92EFC6E4B1E8DBD55DA668111D6">
    <w:name w:val="F4C8D92EFC6E4B1E8DBD55DA668111D6"/>
    <w:rsid w:val="00860BDB"/>
  </w:style>
  <w:style w:type="paragraph" w:customStyle="1" w:styleId="D20DC0A674D3473CA6A42317FF84A740">
    <w:name w:val="D20DC0A674D3473CA6A42317FF84A740"/>
    <w:rsid w:val="00860BDB"/>
  </w:style>
  <w:style w:type="paragraph" w:customStyle="1" w:styleId="CB17D39BE6B1466DA19BF2742C1F3955">
    <w:name w:val="CB17D39BE6B1466DA19BF2742C1F3955"/>
    <w:rsid w:val="00860BDB"/>
  </w:style>
  <w:style w:type="paragraph" w:customStyle="1" w:styleId="70E4196624804854AC8EB3AEFF1C9B26">
    <w:name w:val="70E4196624804854AC8EB3AEFF1C9B26"/>
    <w:rsid w:val="00860BDB"/>
  </w:style>
  <w:style w:type="paragraph" w:customStyle="1" w:styleId="BCC4B1DDF7AC425E8853F3A1CEE04084">
    <w:name w:val="BCC4B1DDF7AC425E8853F3A1CEE04084"/>
    <w:rsid w:val="00860BDB"/>
  </w:style>
  <w:style w:type="paragraph" w:customStyle="1" w:styleId="17BFEAF13BEA4E12B6BEE82DE5CB4CB3">
    <w:name w:val="17BFEAF13BEA4E12B6BEE82DE5CB4CB3"/>
    <w:rsid w:val="00860BDB"/>
  </w:style>
  <w:style w:type="paragraph" w:customStyle="1" w:styleId="AB6F423C09484C788AEB140BDA9AD626">
    <w:name w:val="AB6F423C09484C788AEB140BDA9AD626"/>
    <w:rsid w:val="00860BDB"/>
  </w:style>
  <w:style w:type="paragraph" w:customStyle="1" w:styleId="C5B429DC2D1A4A18974A2BDD356F96B8">
    <w:name w:val="C5B429DC2D1A4A18974A2BDD356F96B8"/>
    <w:rsid w:val="00860BDB"/>
  </w:style>
  <w:style w:type="paragraph" w:customStyle="1" w:styleId="F8025BFB484D458582433186656C8DA7">
    <w:name w:val="F8025BFB484D458582433186656C8DA7"/>
    <w:rsid w:val="00860BDB"/>
  </w:style>
  <w:style w:type="paragraph" w:customStyle="1" w:styleId="47B74307D5E94758BC170F873898CB05">
    <w:name w:val="47B74307D5E94758BC170F873898CB05"/>
    <w:rsid w:val="00860BDB"/>
  </w:style>
  <w:style w:type="paragraph" w:customStyle="1" w:styleId="9A03C0B8C7434A1E9506B03381C01469">
    <w:name w:val="9A03C0B8C7434A1E9506B03381C01469"/>
    <w:rsid w:val="00860BDB"/>
  </w:style>
  <w:style w:type="paragraph" w:customStyle="1" w:styleId="E2CE4E7FEA9D46ECB125E77121864143">
    <w:name w:val="E2CE4E7FEA9D46ECB125E77121864143"/>
    <w:rsid w:val="00860BDB"/>
  </w:style>
  <w:style w:type="paragraph" w:customStyle="1" w:styleId="FC52535C18D1488380FAF12F5471E908">
    <w:name w:val="FC52535C18D1488380FAF12F5471E908"/>
    <w:rsid w:val="00860BDB"/>
  </w:style>
  <w:style w:type="paragraph" w:customStyle="1" w:styleId="6C96E36348F9451683D6E6A4B5D28CE7">
    <w:name w:val="6C96E36348F9451683D6E6A4B5D28CE7"/>
    <w:rsid w:val="00860BDB"/>
  </w:style>
  <w:style w:type="paragraph" w:customStyle="1" w:styleId="BC8501465043498ABE5440791FAAFC03">
    <w:name w:val="BC8501465043498ABE5440791FAAFC03"/>
    <w:rsid w:val="00860BDB"/>
  </w:style>
  <w:style w:type="paragraph" w:customStyle="1" w:styleId="47AD7F2B02174B94AA30D4E59BAB77DA">
    <w:name w:val="47AD7F2B02174B94AA30D4E59BAB77DA"/>
    <w:rsid w:val="00860BDB"/>
  </w:style>
  <w:style w:type="paragraph" w:customStyle="1" w:styleId="DBB5E424E9F047A7BAC02254E1D1601A">
    <w:name w:val="DBB5E424E9F047A7BAC02254E1D1601A"/>
    <w:rsid w:val="00860BDB"/>
  </w:style>
  <w:style w:type="paragraph" w:customStyle="1" w:styleId="F17261EC69C243B58EAFC0685E3532A1">
    <w:name w:val="F17261EC69C243B58EAFC0685E3532A1"/>
    <w:rsid w:val="00860BDB"/>
  </w:style>
  <w:style w:type="paragraph" w:customStyle="1" w:styleId="32DF197DC8DB43DDB9353F80C9221620">
    <w:name w:val="32DF197DC8DB43DDB9353F80C9221620"/>
    <w:rsid w:val="00860BDB"/>
  </w:style>
  <w:style w:type="paragraph" w:customStyle="1" w:styleId="D92D8C48FFE2464A97DD41A1FC37401F">
    <w:name w:val="D92D8C48FFE2464A97DD41A1FC37401F"/>
    <w:rsid w:val="00860BDB"/>
  </w:style>
  <w:style w:type="paragraph" w:customStyle="1" w:styleId="A69451333B544C3BBBA65227BB52244C">
    <w:name w:val="A69451333B544C3BBBA65227BB52244C"/>
    <w:rsid w:val="00860BDB"/>
  </w:style>
  <w:style w:type="paragraph" w:customStyle="1" w:styleId="823DDC47C9694DAE9FF87B7BFE4B40D9">
    <w:name w:val="823DDC47C9694DAE9FF87B7BFE4B40D9"/>
    <w:rsid w:val="00860BDB"/>
  </w:style>
  <w:style w:type="paragraph" w:customStyle="1" w:styleId="BF149879CA1E4F69BD1551E62E01EB25">
    <w:name w:val="BF149879CA1E4F69BD1551E62E01EB25"/>
    <w:rsid w:val="00860BDB"/>
  </w:style>
  <w:style w:type="paragraph" w:customStyle="1" w:styleId="BFF12FE484B14770A8D3E1CA6CC2BDC2">
    <w:name w:val="BFF12FE484B14770A8D3E1CA6CC2BDC2"/>
    <w:rsid w:val="00860BDB"/>
  </w:style>
  <w:style w:type="paragraph" w:customStyle="1" w:styleId="ED0EC0723F7E4DE6AF48E762F1E35927">
    <w:name w:val="ED0EC0723F7E4DE6AF48E762F1E35927"/>
    <w:rsid w:val="00860BDB"/>
  </w:style>
  <w:style w:type="paragraph" w:customStyle="1" w:styleId="2581CDAEC4E94FF4BB89152376F9E353">
    <w:name w:val="2581CDAEC4E94FF4BB89152376F9E353"/>
    <w:rsid w:val="00860BDB"/>
  </w:style>
  <w:style w:type="paragraph" w:customStyle="1" w:styleId="C2672CF8F06140DA92A71A132CF56F15">
    <w:name w:val="C2672CF8F06140DA92A71A132CF56F15"/>
    <w:rsid w:val="00860BDB"/>
  </w:style>
  <w:style w:type="paragraph" w:customStyle="1" w:styleId="4FD350BD13224BDDABCBC577BC5DACE6">
    <w:name w:val="4FD350BD13224BDDABCBC577BC5DACE6"/>
    <w:rsid w:val="00860BDB"/>
  </w:style>
  <w:style w:type="paragraph" w:customStyle="1" w:styleId="0892F134A81F43DAA2B423D4860BE944">
    <w:name w:val="0892F134A81F43DAA2B423D4860BE944"/>
    <w:rsid w:val="00860BDB"/>
  </w:style>
  <w:style w:type="paragraph" w:customStyle="1" w:styleId="DDF0F6F87EBF48B39CBB9815979A1128">
    <w:name w:val="DDF0F6F87EBF48B39CBB9815979A1128"/>
    <w:rsid w:val="00860BDB"/>
  </w:style>
  <w:style w:type="paragraph" w:customStyle="1" w:styleId="43964C81BB9547A0BE9BBFC8A4143B0B">
    <w:name w:val="43964C81BB9547A0BE9BBFC8A4143B0B"/>
    <w:rsid w:val="00860BDB"/>
  </w:style>
  <w:style w:type="paragraph" w:customStyle="1" w:styleId="D5AEB50ED18D4F4E97D9A5A7154E5BCD">
    <w:name w:val="D5AEB50ED18D4F4E97D9A5A7154E5BCD"/>
    <w:rsid w:val="00860BDB"/>
  </w:style>
  <w:style w:type="paragraph" w:customStyle="1" w:styleId="9D550C0C612149B5ACC4C7F8D207961B">
    <w:name w:val="9D550C0C612149B5ACC4C7F8D207961B"/>
    <w:rsid w:val="00860BDB"/>
  </w:style>
  <w:style w:type="paragraph" w:customStyle="1" w:styleId="6139DF06735A4532B08DC9BE19FE8815">
    <w:name w:val="6139DF06735A4532B08DC9BE19FE8815"/>
    <w:rsid w:val="00860BDB"/>
  </w:style>
  <w:style w:type="paragraph" w:customStyle="1" w:styleId="7357907A50274FB18B2168B100A3EA94">
    <w:name w:val="7357907A50274FB18B2168B100A3EA94"/>
    <w:rsid w:val="00860BDB"/>
  </w:style>
  <w:style w:type="paragraph" w:customStyle="1" w:styleId="7FB0D12B7BF14F32A9A2FF44BC0492AC">
    <w:name w:val="7FB0D12B7BF14F32A9A2FF44BC0492AC"/>
    <w:rsid w:val="00860BDB"/>
  </w:style>
  <w:style w:type="paragraph" w:customStyle="1" w:styleId="34E3ABE0E2C24F0AA477481F710B1406">
    <w:name w:val="34E3ABE0E2C24F0AA477481F710B1406"/>
    <w:rsid w:val="00860BDB"/>
  </w:style>
  <w:style w:type="paragraph" w:customStyle="1" w:styleId="3A3D3374B2914C2A97EC3339C52B6902">
    <w:name w:val="3A3D3374B2914C2A97EC3339C52B6902"/>
    <w:rsid w:val="00860BDB"/>
  </w:style>
  <w:style w:type="paragraph" w:customStyle="1" w:styleId="D88B77DF18984A4E89E952023E3E7D1C">
    <w:name w:val="D88B77DF18984A4E89E952023E3E7D1C"/>
    <w:rsid w:val="00860BDB"/>
  </w:style>
  <w:style w:type="paragraph" w:customStyle="1" w:styleId="53C0163EF4A74B34B5C69F47932FF9B9">
    <w:name w:val="53C0163EF4A74B34B5C69F47932FF9B9"/>
    <w:rsid w:val="00860BDB"/>
  </w:style>
  <w:style w:type="paragraph" w:customStyle="1" w:styleId="35D9443646E44F2BB9C4257AF79AB764">
    <w:name w:val="35D9443646E44F2BB9C4257AF79AB764"/>
    <w:rsid w:val="00860BDB"/>
  </w:style>
  <w:style w:type="paragraph" w:customStyle="1" w:styleId="89E4E7BA480C4ED59935014A0F1E991C">
    <w:name w:val="89E4E7BA480C4ED59935014A0F1E991C"/>
    <w:rsid w:val="00860BDB"/>
  </w:style>
  <w:style w:type="paragraph" w:customStyle="1" w:styleId="72CA22B1C5E44B06B5F933A652ECAE7D">
    <w:name w:val="72CA22B1C5E44B06B5F933A652ECAE7D"/>
    <w:rsid w:val="00860BDB"/>
  </w:style>
  <w:style w:type="paragraph" w:customStyle="1" w:styleId="A2AF3B3BB7AC4451B72524B1C510A988">
    <w:name w:val="A2AF3B3BB7AC4451B72524B1C510A988"/>
    <w:rsid w:val="00860BDB"/>
  </w:style>
  <w:style w:type="paragraph" w:customStyle="1" w:styleId="CB8B89971E2647AABC0CA227DE2F224D">
    <w:name w:val="CB8B89971E2647AABC0CA227DE2F224D"/>
    <w:rsid w:val="00860BDB"/>
  </w:style>
  <w:style w:type="paragraph" w:customStyle="1" w:styleId="2DA5A04430514D109BBB912E8F93CDB7">
    <w:name w:val="2DA5A04430514D109BBB912E8F93CDB7"/>
    <w:rsid w:val="00860BDB"/>
  </w:style>
  <w:style w:type="paragraph" w:customStyle="1" w:styleId="38F9551618654164AD968E19199E393C">
    <w:name w:val="38F9551618654164AD968E19199E393C"/>
    <w:rsid w:val="00860BDB"/>
  </w:style>
  <w:style w:type="paragraph" w:customStyle="1" w:styleId="1943126E55A4474F9D1B8C0D63072083">
    <w:name w:val="1943126E55A4474F9D1B8C0D63072083"/>
    <w:rsid w:val="00860BDB"/>
  </w:style>
  <w:style w:type="paragraph" w:customStyle="1" w:styleId="2B02EDB05F22427AA33391BE68516D1C">
    <w:name w:val="2B02EDB05F22427AA33391BE68516D1C"/>
    <w:rsid w:val="00860BDB"/>
  </w:style>
  <w:style w:type="paragraph" w:customStyle="1" w:styleId="A0FB92FED5D5468ABB75013CDF25C5F6">
    <w:name w:val="A0FB92FED5D5468ABB75013CDF25C5F6"/>
    <w:rsid w:val="00860BDB"/>
  </w:style>
  <w:style w:type="paragraph" w:customStyle="1" w:styleId="7744E74764924C6C820F3445F0EA8DA6">
    <w:name w:val="7744E74764924C6C820F3445F0EA8DA6"/>
    <w:rsid w:val="00860BDB"/>
  </w:style>
  <w:style w:type="paragraph" w:customStyle="1" w:styleId="3B978D1E10AA4F8FA1CA21284BE290E4">
    <w:name w:val="3B978D1E10AA4F8FA1CA21284BE290E4"/>
    <w:rsid w:val="00860BDB"/>
  </w:style>
  <w:style w:type="paragraph" w:customStyle="1" w:styleId="0E1DD5BA4A8B4FD5A9B2A50E003BC8A2">
    <w:name w:val="0E1DD5BA4A8B4FD5A9B2A50E003BC8A2"/>
    <w:rsid w:val="00860BDB"/>
  </w:style>
  <w:style w:type="paragraph" w:customStyle="1" w:styleId="22FBF2484CA14899A10ECA9EB91D1990">
    <w:name w:val="22FBF2484CA14899A10ECA9EB91D1990"/>
    <w:rsid w:val="00860BDB"/>
  </w:style>
  <w:style w:type="paragraph" w:customStyle="1" w:styleId="D44685C9309F47AC9E299315E481B49A">
    <w:name w:val="D44685C9309F47AC9E299315E481B49A"/>
    <w:rsid w:val="00860BDB"/>
  </w:style>
  <w:style w:type="paragraph" w:customStyle="1" w:styleId="6F1DA1978E42435CBF949594DFA34035">
    <w:name w:val="6F1DA1978E42435CBF949594DFA34035"/>
    <w:rsid w:val="00860BDB"/>
  </w:style>
  <w:style w:type="paragraph" w:customStyle="1" w:styleId="E7DDB446FD8F470A801C8FCA76F8A4C1">
    <w:name w:val="E7DDB446FD8F470A801C8FCA76F8A4C1"/>
    <w:rsid w:val="00860BDB"/>
  </w:style>
  <w:style w:type="paragraph" w:customStyle="1" w:styleId="DC4DB4EF233E4CEB8F1E9257F953D747">
    <w:name w:val="DC4DB4EF233E4CEB8F1E9257F953D747"/>
    <w:rsid w:val="003A623E"/>
  </w:style>
  <w:style w:type="paragraph" w:customStyle="1" w:styleId="7D779F1D87E6413180664FAB81298C90">
    <w:name w:val="7D779F1D87E6413180664FAB81298C90"/>
    <w:rsid w:val="003A623E"/>
  </w:style>
  <w:style w:type="paragraph" w:customStyle="1" w:styleId="9C5D64188065461FA829C84E8C4BDE2E">
    <w:name w:val="9C5D64188065461FA829C84E8C4BDE2E"/>
    <w:rsid w:val="003A623E"/>
  </w:style>
  <w:style w:type="paragraph" w:customStyle="1" w:styleId="4BF217D2CCC94F24A7471C442B636B58">
    <w:name w:val="4BF217D2CCC94F24A7471C442B636B58"/>
    <w:rsid w:val="003A623E"/>
  </w:style>
  <w:style w:type="paragraph" w:customStyle="1" w:styleId="C34DC529BFE04BF48EE0441EFE97C208">
    <w:name w:val="C34DC529BFE04BF48EE0441EFE97C208"/>
    <w:rsid w:val="003A623E"/>
  </w:style>
  <w:style w:type="paragraph" w:customStyle="1" w:styleId="5E17DF08E9754CE1869D7E2B66AFCE3F">
    <w:name w:val="5E17DF08E9754CE1869D7E2B66AFCE3F"/>
    <w:rsid w:val="003A623E"/>
  </w:style>
  <w:style w:type="paragraph" w:customStyle="1" w:styleId="4B81EB330DAB4A7899D525D9CB6B4DE5">
    <w:name w:val="4B81EB330DAB4A7899D525D9CB6B4DE5"/>
    <w:rsid w:val="003A623E"/>
  </w:style>
  <w:style w:type="paragraph" w:customStyle="1" w:styleId="057F613F3220490D8BDFF98644CD77E7">
    <w:name w:val="057F613F3220490D8BDFF98644CD77E7"/>
    <w:rsid w:val="003A623E"/>
  </w:style>
  <w:style w:type="paragraph" w:customStyle="1" w:styleId="34DDBB1B5D9B4F03BECCCCEF0E550C92">
    <w:name w:val="34DDBB1B5D9B4F03BECCCCEF0E550C92"/>
    <w:rsid w:val="003A623E"/>
  </w:style>
  <w:style w:type="paragraph" w:customStyle="1" w:styleId="ACDEFDDBFA1B45E6AA365D1B871C7A09">
    <w:name w:val="ACDEFDDBFA1B45E6AA365D1B871C7A09"/>
    <w:rsid w:val="003A623E"/>
  </w:style>
  <w:style w:type="paragraph" w:customStyle="1" w:styleId="E3DACFA48A884C1EB839A28DCEE59BC4">
    <w:name w:val="E3DACFA48A884C1EB839A28DCEE59BC4"/>
    <w:rsid w:val="002554E6"/>
  </w:style>
  <w:style w:type="paragraph" w:customStyle="1" w:styleId="13017417F30D4515A53F5D3A874B1C5A">
    <w:name w:val="13017417F30D4515A53F5D3A874B1C5A"/>
    <w:rsid w:val="002554E6"/>
  </w:style>
  <w:style w:type="paragraph" w:customStyle="1" w:styleId="CD4DC4DA6F2B4DC296D70BE2E85B8336">
    <w:name w:val="CD4DC4DA6F2B4DC296D70BE2E85B8336"/>
    <w:rsid w:val="002554E6"/>
  </w:style>
  <w:style w:type="paragraph" w:customStyle="1" w:styleId="26387023D44749369077DE70E6D503F5">
    <w:name w:val="26387023D44749369077DE70E6D503F5"/>
    <w:rsid w:val="002554E6"/>
  </w:style>
  <w:style w:type="paragraph" w:customStyle="1" w:styleId="157F69A8EFF84A59A5841B72E9FB2C49">
    <w:name w:val="157F69A8EFF84A59A5841B72E9FB2C49"/>
    <w:rsid w:val="002554E6"/>
  </w:style>
  <w:style w:type="paragraph" w:customStyle="1" w:styleId="0465417F5177454AB231924100D993D2">
    <w:name w:val="0465417F5177454AB231924100D993D2"/>
    <w:rsid w:val="002554E6"/>
  </w:style>
  <w:style w:type="paragraph" w:customStyle="1" w:styleId="826C4F154B8644FFB0F4C8BABC0F7ACF">
    <w:name w:val="826C4F154B8644FFB0F4C8BABC0F7ACF"/>
    <w:rsid w:val="002554E6"/>
  </w:style>
  <w:style w:type="paragraph" w:customStyle="1" w:styleId="0BF9CBF69F924B6F887344E27724A348">
    <w:name w:val="0BF9CBF69F924B6F887344E27724A348"/>
    <w:rsid w:val="002554E6"/>
  </w:style>
  <w:style w:type="paragraph" w:customStyle="1" w:styleId="8AD78375041C45E7A96F11969C548D07">
    <w:name w:val="8AD78375041C45E7A96F11969C548D07"/>
    <w:rsid w:val="002554E6"/>
  </w:style>
  <w:style w:type="paragraph" w:customStyle="1" w:styleId="9D8C0E5D67D842CBBF0F1BDDD98D852F">
    <w:name w:val="9D8C0E5D67D842CBBF0F1BDDD98D852F"/>
    <w:rsid w:val="002554E6"/>
  </w:style>
  <w:style w:type="paragraph" w:customStyle="1" w:styleId="003FAD2BB14540F0851C6BD15A2CA3C8">
    <w:name w:val="003FAD2BB14540F0851C6BD15A2CA3C8"/>
    <w:rsid w:val="002554E6"/>
  </w:style>
  <w:style w:type="paragraph" w:customStyle="1" w:styleId="D21464D0666147AC9B9D9CA0840819AE">
    <w:name w:val="D21464D0666147AC9B9D9CA0840819AE"/>
    <w:rsid w:val="002554E6"/>
  </w:style>
  <w:style w:type="paragraph" w:customStyle="1" w:styleId="98AF046A960D4709BB379E445B4062FB">
    <w:name w:val="98AF046A960D4709BB379E445B4062FB"/>
    <w:rsid w:val="002554E6"/>
  </w:style>
  <w:style w:type="paragraph" w:customStyle="1" w:styleId="B56F5F0D80474AF9BB65AEC80A2DFF2F">
    <w:name w:val="B56F5F0D80474AF9BB65AEC80A2DFF2F"/>
    <w:rsid w:val="002554E6"/>
  </w:style>
  <w:style w:type="paragraph" w:customStyle="1" w:styleId="0AFE374B9FC34676A92A337FB36689AE">
    <w:name w:val="0AFE374B9FC34676A92A337FB36689AE"/>
    <w:rsid w:val="002554E6"/>
  </w:style>
  <w:style w:type="paragraph" w:customStyle="1" w:styleId="CC65965F3AB54E70B64D167E4BE84ACA">
    <w:name w:val="CC65965F3AB54E70B64D167E4BE84ACA"/>
    <w:rsid w:val="002554E6"/>
  </w:style>
  <w:style w:type="paragraph" w:customStyle="1" w:styleId="EE4FD886747A40DBAD398D228FCF5E5E">
    <w:name w:val="EE4FD886747A40DBAD398D228FCF5E5E"/>
    <w:rsid w:val="002554E6"/>
  </w:style>
  <w:style w:type="paragraph" w:customStyle="1" w:styleId="26D342C35E394C41A14991ED8309130C">
    <w:name w:val="26D342C35E394C41A14991ED8309130C"/>
    <w:rsid w:val="002554E6"/>
  </w:style>
  <w:style w:type="paragraph" w:customStyle="1" w:styleId="ECA6C60903304CDCB02EB2D98EDD16E4">
    <w:name w:val="ECA6C60903304CDCB02EB2D98EDD16E4"/>
    <w:rsid w:val="002554E6"/>
  </w:style>
  <w:style w:type="paragraph" w:customStyle="1" w:styleId="7B8F3B2437C94A70856BC160E3FBFC56">
    <w:name w:val="7B8F3B2437C94A70856BC160E3FBFC56"/>
    <w:rsid w:val="002554E6"/>
  </w:style>
  <w:style w:type="paragraph" w:customStyle="1" w:styleId="6778D960AB824962AE31FC201F2B8500">
    <w:name w:val="6778D960AB824962AE31FC201F2B8500"/>
    <w:rsid w:val="009C37A7"/>
  </w:style>
  <w:style w:type="paragraph" w:customStyle="1" w:styleId="86D99CCA2452447E8FEB097D65B31EA8">
    <w:name w:val="86D99CCA2452447E8FEB097D65B31EA8"/>
    <w:rsid w:val="009C37A7"/>
  </w:style>
  <w:style w:type="paragraph" w:customStyle="1" w:styleId="8652633499334B29983C4FED5FD50523">
    <w:name w:val="8652633499334B29983C4FED5FD50523"/>
    <w:rsid w:val="009C37A7"/>
  </w:style>
  <w:style w:type="paragraph" w:customStyle="1" w:styleId="A255F3B8F8964DFF8B42CC3A2CDAA1BE">
    <w:name w:val="A255F3B8F8964DFF8B42CC3A2CDAA1BE"/>
    <w:rsid w:val="009C37A7"/>
  </w:style>
  <w:style w:type="paragraph" w:customStyle="1" w:styleId="88336A9A986245DA9930DB699EF38491">
    <w:name w:val="88336A9A986245DA9930DB699EF38491"/>
    <w:rsid w:val="009C37A7"/>
  </w:style>
  <w:style w:type="paragraph" w:customStyle="1" w:styleId="9D001C0111464539AA1E6085C0A0FBC0">
    <w:name w:val="9D001C0111464539AA1E6085C0A0FBC0"/>
    <w:rsid w:val="009C37A7"/>
  </w:style>
  <w:style w:type="paragraph" w:customStyle="1" w:styleId="BC23FBBC14FB4D8D81C69034D24BECCE">
    <w:name w:val="BC23FBBC14FB4D8D81C69034D24BECCE"/>
    <w:rsid w:val="009C37A7"/>
  </w:style>
  <w:style w:type="paragraph" w:customStyle="1" w:styleId="3ACEFE52F51B45DF8E28F95F1533866D">
    <w:name w:val="3ACEFE52F51B45DF8E28F95F1533866D"/>
    <w:rsid w:val="009C37A7"/>
  </w:style>
  <w:style w:type="paragraph" w:customStyle="1" w:styleId="261C789AB1CE45A58F926A335AA4CE14">
    <w:name w:val="261C789AB1CE45A58F926A335AA4CE14"/>
    <w:rsid w:val="009C37A7"/>
  </w:style>
  <w:style w:type="paragraph" w:customStyle="1" w:styleId="50BF8ABE810446CB98D81A7D4CA84C8E">
    <w:name w:val="50BF8ABE810446CB98D81A7D4CA84C8E"/>
    <w:rsid w:val="009C37A7"/>
  </w:style>
  <w:style w:type="paragraph" w:customStyle="1" w:styleId="E3A25D3F330C4F2A86F6E13FB7DA0E96">
    <w:name w:val="E3A25D3F330C4F2A86F6E13FB7DA0E96"/>
    <w:rsid w:val="009C37A7"/>
  </w:style>
  <w:style w:type="paragraph" w:customStyle="1" w:styleId="1E324721FCC94328B8CEC3D0E7E536F3">
    <w:name w:val="1E324721FCC94328B8CEC3D0E7E536F3"/>
    <w:rsid w:val="009C37A7"/>
  </w:style>
  <w:style w:type="paragraph" w:customStyle="1" w:styleId="91858773EADC424CA5F99BDCB946F45A">
    <w:name w:val="91858773EADC424CA5F99BDCB946F45A"/>
    <w:rsid w:val="009C37A7"/>
  </w:style>
  <w:style w:type="paragraph" w:customStyle="1" w:styleId="DB850BA7AA354BE7814CA2E92FF21030">
    <w:name w:val="DB850BA7AA354BE7814CA2E92FF21030"/>
    <w:rsid w:val="009C37A7"/>
  </w:style>
  <w:style w:type="paragraph" w:customStyle="1" w:styleId="D46DAAD7E22C4474885761F9543A4C66">
    <w:name w:val="D46DAAD7E22C4474885761F9543A4C66"/>
    <w:rsid w:val="009C37A7"/>
  </w:style>
  <w:style w:type="paragraph" w:customStyle="1" w:styleId="4885A4C23CDE4B078D5EB9D4BBDE6C69">
    <w:name w:val="4885A4C23CDE4B078D5EB9D4BBDE6C69"/>
    <w:rsid w:val="006D1513"/>
  </w:style>
  <w:style w:type="paragraph" w:customStyle="1" w:styleId="CC2D4E456E6D44279EBB811A8AECD8F3">
    <w:name w:val="CC2D4E456E6D44279EBB811A8AECD8F3"/>
    <w:rsid w:val="006D1513"/>
  </w:style>
  <w:style w:type="paragraph" w:customStyle="1" w:styleId="7EAAFB2645E24ED9B8F50D9BC064A4B3">
    <w:name w:val="7EAAFB2645E24ED9B8F50D9BC064A4B3"/>
    <w:rsid w:val="006D1513"/>
  </w:style>
  <w:style w:type="paragraph" w:customStyle="1" w:styleId="408C275B81104F059F7C0BAB09B08B9E">
    <w:name w:val="408C275B81104F059F7C0BAB09B08B9E"/>
    <w:rsid w:val="006D1513"/>
  </w:style>
  <w:style w:type="paragraph" w:customStyle="1" w:styleId="B1141397D47C403783FFA8387C2B0A18">
    <w:name w:val="B1141397D47C403783FFA8387C2B0A18"/>
    <w:rsid w:val="006D1513"/>
  </w:style>
  <w:style w:type="paragraph" w:customStyle="1" w:styleId="369D646DE0574E369D661D555882AFB0">
    <w:name w:val="369D646DE0574E369D661D555882AFB0"/>
    <w:rsid w:val="006D1513"/>
  </w:style>
  <w:style w:type="paragraph" w:customStyle="1" w:styleId="4DFCEC09A3AF4B8CBDE172935EE906EF">
    <w:name w:val="4DFCEC09A3AF4B8CBDE172935EE906EF"/>
    <w:rsid w:val="00172278"/>
  </w:style>
  <w:style w:type="paragraph" w:customStyle="1" w:styleId="F8D285477DAC424CA06EAF5AEEC9E7B9">
    <w:name w:val="F8D285477DAC424CA06EAF5AEEC9E7B9"/>
    <w:rsid w:val="00172278"/>
  </w:style>
  <w:style w:type="paragraph" w:customStyle="1" w:styleId="9FC5F0CC1A394FA9B06C04D7A68C5C9A">
    <w:name w:val="9FC5F0CC1A394FA9B06C04D7A68C5C9A"/>
    <w:rsid w:val="00172278"/>
  </w:style>
  <w:style w:type="paragraph" w:customStyle="1" w:styleId="6045079CB152444383D681C2ACD86AA9">
    <w:name w:val="6045079CB152444383D681C2ACD86AA9"/>
    <w:rsid w:val="00172278"/>
  </w:style>
  <w:style w:type="paragraph" w:customStyle="1" w:styleId="7725D7D6140940D89B09D8D65363ADDC">
    <w:name w:val="7725D7D6140940D89B09D8D65363ADDC"/>
    <w:rsid w:val="00172278"/>
  </w:style>
  <w:style w:type="paragraph" w:customStyle="1" w:styleId="F6D08EACFA2A49078B20E542635724F2">
    <w:name w:val="F6D08EACFA2A49078B20E542635724F2"/>
    <w:rsid w:val="00172278"/>
  </w:style>
  <w:style w:type="paragraph" w:customStyle="1" w:styleId="9179B670807D44B8BD4D5FD7D9B0751E">
    <w:name w:val="9179B670807D44B8BD4D5FD7D9B0751E"/>
    <w:rsid w:val="00172278"/>
  </w:style>
  <w:style w:type="paragraph" w:customStyle="1" w:styleId="A0AFB1BBA9F042608F33827CD754EC14">
    <w:name w:val="A0AFB1BBA9F042608F33827CD754EC14"/>
    <w:rsid w:val="00172278"/>
  </w:style>
  <w:style w:type="paragraph" w:customStyle="1" w:styleId="44D1F5A4F40947958F29FF1A671D24C4">
    <w:name w:val="44D1F5A4F40947958F29FF1A671D24C4"/>
    <w:rsid w:val="006D1513"/>
  </w:style>
  <w:style w:type="paragraph" w:customStyle="1" w:styleId="EDE8A9A552D94F52951913235F63BFDF">
    <w:name w:val="EDE8A9A552D94F52951913235F63BFDF"/>
    <w:rsid w:val="006D1513"/>
  </w:style>
  <w:style w:type="paragraph" w:customStyle="1" w:styleId="4B3F96CC94FA4FFCB3214C99F7706F71">
    <w:name w:val="4B3F96CC94FA4FFCB3214C99F7706F71"/>
    <w:rsid w:val="006D1513"/>
  </w:style>
  <w:style w:type="paragraph" w:customStyle="1" w:styleId="8FE68FE70294476E9885C81652E05F81">
    <w:name w:val="8FE68FE70294476E9885C81652E05F81"/>
    <w:rsid w:val="006D1513"/>
  </w:style>
  <w:style w:type="paragraph" w:customStyle="1" w:styleId="49B5F270DBA5498D87D5345038172062">
    <w:name w:val="49B5F270DBA5498D87D5345038172062"/>
    <w:rsid w:val="006D1513"/>
  </w:style>
  <w:style w:type="paragraph" w:customStyle="1" w:styleId="43FB078718BB460FB33586149DFCB205">
    <w:name w:val="43FB078718BB460FB33586149DFCB205"/>
    <w:rsid w:val="009C37A7"/>
  </w:style>
  <w:style w:type="paragraph" w:customStyle="1" w:styleId="07CECA68F74340C3B9933E9A64E3D446">
    <w:name w:val="07CECA68F74340C3B9933E9A64E3D446"/>
    <w:rsid w:val="009C37A7"/>
  </w:style>
  <w:style w:type="paragraph" w:customStyle="1" w:styleId="B9EAF06CF6084AD3B891C812AC8F6D11">
    <w:name w:val="B9EAF06CF6084AD3B891C812AC8F6D11"/>
    <w:rsid w:val="006D1513"/>
  </w:style>
  <w:style w:type="paragraph" w:customStyle="1" w:styleId="74A922C1AF8C4AB485520BDAD2A8C0B5">
    <w:name w:val="74A922C1AF8C4AB485520BDAD2A8C0B5"/>
    <w:rsid w:val="009C37A7"/>
  </w:style>
  <w:style w:type="paragraph" w:customStyle="1" w:styleId="0B36AF4530844CB69D1614415B8F9B7A">
    <w:name w:val="0B36AF4530844CB69D1614415B8F9B7A"/>
    <w:rsid w:val="009C37A7"/>
  </w:style>
  <w:style w:type="paragraph" w:customStyle="1" w:styleId="37DC2F38BC7444B298730E6E844C0676">
    <w:name w:val="37DC2F38BC7444B298730E6E844C0676"/>
    <w:rsid w:val="009C37A7"/>
  </w:style>
  <w:style w:type="paragraph" w:customStyle="1" w:styleId="97A5C314F674472692F9B59C700E5D94">
    <w:name w:val="97A5C314F674472692F9B59C700E5D94"/>
    <w:rsid w:val="009C37A7"/>
  </w:style>
  <w:style w:type="paragraph" w:customStyle="1" w:styleId="C62055EF7F2C4198AB71392888DBC7A3">
    <w:name w:val="C62055EF7F2C4198AB71392888DBC7A3"/>
    <w:rsid w:val="009C37A7"/>
  </w:style>
  <w:style w:type="paragraph" w:customStyle="1" w:styleId="FD2CB398E61E4D008090482F56A85E47">
    <w:name w:val="FD2CB398E61E4D008090482F56A85E47"/>
    <w:rsid w:val="009C37A7"/>
  </w:style>
  <w:style w:type="paragraph" w:customStyle="1" w:styleId="1B3B66F2C7EA48C09EADC21A10680EE5">
    <w:name w:val="1B3B66F2C7EA48C09EADC21A10680EE5"/>
    <w:rsid w:val="009C37A7"/>
  </w:style>
  <w:style w:type="paragraph" w:customStyle="1" w:styleId="ED1F965867194DCFA51E85B1868704CD">
    <w:name w:val="ED1F965867194DCFA51E85B1868704CD"/>
    <w:rsid w:val="009C37A7"/>
  </w:style>
  <w:style w:type="paragraph" w:customStyle="1" w:styleId="D75F4E6447A04F38BD99BB0B79920BB1">
    <w:name w:val="D75F4E6447A04F38BD99BB0B79920BB1"/>
    <w:rsid w:val="009C37A7"/>
  </w:style>
  <w:style w:type="paragraph" w:customStyle="1" w:styleId="24378E0C8982415FB4FFBA190BD10029">
    <w:name w:val="24378E0C8982415FB4FFBA190BD10029"/>
    <w:rsid w:val="009C37A7"/>
  </w:style>
  <w:style w:type="paragraph" w:customStyle="1" w:styleId="2CCB33516F194DE59AD09EC598339330">
    <w:name w:val="2CCB33516F194DE59AD09EC598339330"/>
    <w:rsid w:val="009C37A7"/>
  </w:style>
  <w:style w:type="paragraph" w:customStyle="1" w:styleId="12FD0FBE43C54B9FA327C710618F2A8B">
    <w:name w:val="12FD0FBE43C54B9FA327C710618F2A8B"/>
    <w:rsid w:val="009C37A7"/>
  </w:style>
  <w:style w:type="paragraph" w:customStyle="1" w:styleId="4D8C862B933A450AB69B3F595D93D33A">
    <w:name w:val="4D8C862B933A450AB69B3F595D93D33A"/>
    <w:rsid w:val="009C37A7"/>
  </w:style>
  <w:style w:type="paragraph" w:customStyle="1" w:styleId="DBC7F5CB20694B2F8C407C46F18DE235">
    <w:name w:val="DBC7F5CB20694B2F8C407C46F18DE235"/>
    <w:rsid w:val="009C37A7"/>
  </w:style>
  <w:style w:type="paragraph" w:customStyle="1" w:styleId="E5A5A9FB05504DB6BDD78B85CF364C73">
    <w:name w:val="E5A5A9FB05504DB6BDD78B85CF364C73"/>
    <w:rsid w:val="009C37A7"/>
  </w:style>
  <w:style w:type="paragraph" w:customStyle="1" w:styleId="BFA13354FB574340A0ECBB31B0B8CA55">
    <w:name w:val="BFA13354FB574340A0ECBB31B0B8CA55"/>
    <w:rsid w:val="009C37A7"/>
  </w:style>
  <w:style w:type="paragraph" w:customStyle="1" w:styleId="10322064B54540BB9720E8A462680A6B">
    <w:name w:val="10322064B54540BB9720E8A462680A6B"/>
    <w:rsid w:val="007433B8"/>
  </w:style>
  <w:style w:type="paragraph" w:customStyle="1" w:styleId="5DB4A08AD8FE457EB28284B4D2AECAAA">
    <w:name w:val="5DB4A08AD8FE457EB28284B4D2AECAAA"/>
    <w:rsid w:val="002A1710"/>
  </w:style>
  <w:style w:type="paragraph" w:customStyle="1" w:styleId="6000B5733E8141A79F5F5DF5B9AA06B9">
    <w:name w:val="6000B5733E8141A79F5F5DF5B9AA06B9"/>
    <w:rsid w:val="002A1710"/>
  </w:style>
  <w:style w:type="paragraph" w:customStyle="1" w:styleId="3CC3DA24DD944E4AA1CBFF352866EE15">
    <w:name w:val="3CC3DA24DD944E4AA1CBFF352866EE15"/>
    <w:rsid w:val="002A1710"/>
  </w:style>
  <w:style w:type="paragraph" w:customStyle="1" w:styleId="7B6F277A1C484F6EB05877F69F46C4A1">
    <w:name w:val="7B6F277A1C484F6EB05877F69F46C4A1"/>
    <w:rsid w:val="002A1710"/>
  </w:style>
  <w:style w:type="paragraph" w:customStyle="1" w:styleId="6B38638ECD2041C19668B3193EEA8BFF">
    <w:name w:val="6B38638ECD2041C19668B3193EEA8BFF"/>
    <w:rsid w:val="002A1710"/>
  </w:style>
  <w:style w:type="paragraph" w:customStyle="1" w:styleId="C6154F021BAA4292A602B38E24E21959">
    <w:name w:val="C6154F021BAA4292A602B38E24E21959"/>
    <w:rsid w:val="002A1710"/>
  </w:style>
  <w:style w:type="paragraph" w:customStyle="1" w:styleId="4C3548AED80D41DAAADC93A298C413DC">
    <w:name w:val="4C3548AED80D41DAAADC93A298C413DC"/>
    <w:rsid w:val="002A1710"/>
  </w:style>
  <w:style w:type="paragraph" w:customStyle="1" w:styleId="0D00A0C9E4B64F70AAF338748B0D5ECC">
    <w:name w:val="0D00A0C9E4B64F70AAF338748B0D5ECC"/>
    <w:rsid w:val="002A1710"/>
  </w:style>
  <w:style w:type="paragraph" w:customStyle="1" w:styleId="5B7628FAFF4A43F995EBE5F97F07CFB7">
    <w:name w:val="5B7628FAFF4A43F995EBE5F97F07CFB7"/>
    <w:rsid w:val="002A1710"/>
  </w:style>
  <w:style w:type="paragraph" w:customStyle="1" w:styleId="B9DCBE3C89E34E0A9871FD72B3D95D58">
    <w:name w:val="B9DCBE3C89E34E0A9871FD72B3D95D58"/>
    <w:rsid w:val="002A1710"/>
  </w:style>
  <w:style w:type="paragraph" w:customStyle="1" w:styleId="E34E933F5E3648E09ACF69FB91F5ECF4">
    <w:name w:val="E34E933F5E3648E09ACF69FB91F5ECF4"/>
    <w:rsid w:val="002A1710"/>
  </w:style>
  <w:style w:type="paragraph" w:customStyle="1" w:styleId="9C144B7726BF4F32A3F19A0B14CB7BAC">
    <w:name w:val="9C144B7726BF4F32A3F19A0B14CB7BAC"/>
    <w:rsid w:val="002A1710"/>
  </w:style>
  <w:style w:type="paragraph" w:customStyle="1" w:styleId="6D1626C7137A48D89D6AAC3DC8F8D9A1">
    <w:name w:val="6D1626C7137A48D89D6AAC3DC8F8D9A1"/>
    <w:rsid w:val="002A1710"/>
  </w:style>
  <w:style w:type="paragraph" w:customStyle="1" w:styleId="3B0A6973919548B994D3D4EEB0B10B96">
    <w:name w:val="3B0A6973919548B994D3D4EEB0B10B96"/>
  </w:style>
  <w:style w:type="paragraph" w:customStyle="1" w:styleId="F1AB36D738B94DB9BC29F747E8590079">
    <w:name w:val="F1AB36D738B94DB9BC29F747E8590079"/>
  </w:style>
  <w:style w:type="paragraph" w:customStyle="1" w:styleId="A1B8EDE29B95474EBA21DCF061402487">
    <w:name w:val="A1B8EDE29B95474EBA21DCF061402487"/>
  </w:style>
  <w:style w:type="paragraph" w:customStyle="1" w:styleId="F2C04E5FE828416C945BBF40DF5384DA">
    <w:name w:val="F2C04E5FE828416C945BBF40DF5384DA"/>
  </w:style>
  <w:style w:type="paragraph" w:customStyle="1" w:styleId="6876BE7F319A4221AFA2FA44CEE6FC9F">
    <w:name w:val="6876BE7F319A4221AFA2FA44CEE6FC9F"/>
  </w:style>
  <w:style w:type="paragraph" w:customStyle="1" w:styleId="F08EA5906C814A23B4E7493F98A59CED">
    <w:name w:val="F08EA5906C814A23B4E7493F98A59CED"/>
  </w:style>
  <w:style w:type="paragraph" w:customStyle="1" w:styleId="85722564DBC241178D94A498AD0EC754">
    <w:name w:val="85722564DBC241178D94A498AD0EC754"/>
  </w:style>
  <w:style w:type="paragraph" w:customStyle="1" w:styleId="D747F97EA2E44812B23BC4BF09E7CCEA">
    <w:name w:val="D747F97EA2E44812B23BC4BF09E7CCEA"/>
  </w:style>
  <w:style w:type="paragraph" w:customStyle="1" w:styleId="951A05219C724292A5DB5C882D08084C">
    <w:name w:val="951A05219C724292A5DB5C882D08084C"/>
  </w:style>
  <w:style w:type="paragraph" w:customStyle="1" w:styleId="87EBD7C882F448A7B182F498170FC187">
    <w:name w:val="87EBD7C882F448A7B182F498170FC187"/>
  </w:style>
  <w:style w:type="paragraph" w:customStyle="1" w:styleId="C57C50CD2A174174A309855CB3A7068C">
    <w:name w:val="C57C50CD2A174174A309855CB3A7068C"/>
  </w:style>
  <w:style w:type="paragraph" w:customStyle="1" w:styleId="9D8393D237714C75BC582C56A17F8420">
    <w:name w:val="9D8393D237714C75BC582C56A17F8420"/>
  </w:style>
  <w:style w:type="paragraph" w:customStyle="1" w:styleId="6DCD6E037E6B4737BB8741A70BD952E0">
    <w:name w:val="6DCD6E037E6B4737BB8741A70BD952E0"/>
  </w:style>
  <w:style w:type="paragraph" w:customStyle="1" w:styleId="07D9B21D5F114931A97AF668D0F0C561">
    <w:name w:val="07D9B21D5F114931A97AF668D0F0C561"/>
  </w:style>
  <w:style w:type="paragraph" w:customStyle="1" w:styleId="ED687904321745368A0709D413E0F722">
    <w:name w:val="ED687904321745368A0709D413E0F722"/>
  </w:style>
  <w:style w:type="paragraph" w:customStyle="1" w:styleId="A8A889BCE1F04A8EA785221348EBC5FE">
    <w:name w:val="A8A889BCE1F04A8EA785221348EBC5FE"/>
  </w:style>
  <w:style w:type="paragraph" w:customStyle="1" w:styleId="8FF4E40E1D4C4F2AB66566FD018B9EDB">
    <w:name w:val="8FF4E40E1D4C4F2AB66566FD018B9EDB"/>
  </w:style>
  <w:style w:type="paragraph" w:customStyle="1" w:styleId="30130DCD7F1945388B913FCEFBA9E982">
    <w:name w:val="30130DCD7F1945388B913FCEFBA9E982"/>
  </w:style>
  <w:style w:type="paragraph" w:customStyle="1" w:styleId="42495A1A838F432EA3402682B8CB53D6">
    <w:name w:val="42495A1A838F432EA3402682B8CB53D6"/>
  </w:style>
  <w:style w:type="paragraph" w:customStyle="1" w:styleId="30209F7BE0144FC48A9404492A374A73">
    <w:name w:val="30209F7BE0144FC48A9404492A374A73"/>
  </w:style>
  <w:style w:type="paragraph" w:customStyle="1" w:styleId="2B1F010DF6EA41AC8869C9E215D3E9C7">
    <w:name w:val="2B1F010DF6EA41AC8869C9E215D3E9C7"/>
  </w:style>
  <w:style w:type="paragraph" w:customStyle="1" w:styleId="303B587263FC47A0A00F6A55309602FD">
    <w:name w:val="303B587263FC47A0A00F6A55309602FD"/>
  </w:style>
  <w:style w:type="paragraph" w:customStyle="1" w:styleId="922210403C30440FAB44C60EF9D445E5">
    <w:name w:val="922210403C30440FAB44C60EF9D445E5"/>
  </w:style>
  <w:style w:type="paragraph" w:customStyle="1" w:styleId="B2F3282BA422445CBC1E58A3F772BB8E">
    <w:name w:val="B2F3282BA422445CBC1E58A3F772BB8E"/>
  </w:style>
  <w:style w:type="paragraph" w:customStyle="1" w:styleId="6F65815FF4CC41FD824C23AD8230D833">
    <w:name w:val="6F65815FF4CC41FD824C23AD8230D833"/>
  </w:style>
  <w:style w:type="paragraph" w:customStyle="1" w:styleId="2CB801F9C137415BB28D7D2B5CD9EB95">
    <w:name w:val="2CB801F9C137415BB28D7D2B5CD9EB95"/>
  </w:style>
  <w:style w:type="paragraph" w:customStyle="1" w:styleId="1981C6EF52C2427A8BD13C31231DCDFF">
    <w:name w:val="1981C6EF52C2427A8BD13C31231DCDFF"/>
    <w:rsid w:val="00241FEF"/>
    <w:rPr>
      <w:lang w:val="en-NL" w:eastAsia="en-NL"/>
    </w:rPr>
  </w:style>
  <w:style w:type="paragraph" w:customStyle="1" w:styleId="5B4D18147B924CD589DDAABF863611B1">
    <w:name w:val="5B4D18147B924CD589DDAABF863611B1"/>
    <w:rsid w:val="00241FEF"/>
    <w:rPr>
      <w:lang w:val="en-NL" w:eastAsia="en-NL"/>
    </w:rPr>
  </w:style>
  <w:style w:type="paragraph" w:customStyle="1" w:styleId="B4BD59D720B64B97922140213FF69143">
    <w:name w:val="B4BD59D720B64B97922140213FF69143"/>
    <w:rsid w:val="00241FEF"/>
    <w:rPr>
      <w:lang w:val="en-NL" w:eastAsia="en-NL"/>
    </w:rPr>
  </w:style>
  <w:style w:type="paragraph" w:customStyle="1" w:styleId="54386D456948474F8ABBCF799699983E">
    <w:name w:val="54386D456948474F8ABBCF799699983E"/>
    <w:rsid w:val="00241FEF"/>
    <w:rPr>
      <w:lang w:val="en-NL" w:eastAsia="en-N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E79F7D56D3A7B438AF151649EBABC22" ma:contentTypeVersion="13" ma:contentTypeDescription="Create a new document." ma:contentTypeScope="" ma:versionID="523276d9bc720eb1f03443fc96ff50eb">
  <xsd:schema xmlns:xsd="http://www.w3.org/2001/XMLSchema" xmlns:xs="http://www.w3.org/2001/XMLSchema" xmlns:p="http://schemas.microsoft.com/office/2006/metadata/properties" xmlns:ns1="http://schemas.microsoft.com/sharepoint/v3" xmlns:ns2="d5f9d153-8b19-4d1f-8beb-540f73341324" xmlns:ns3="http://schemas.microsoft.com/sharepoint/v4" targetNamespace="http://schemas.microsoft.com/office/2006/metadata/properties" ma:root="true" ma:fieldsID="b7b75c3896850b122550533775b39dbf" ns1:_="" ns2:_="" ns3:_="">
    <xsd:import namespace="http://schemas.microsoft.com/sharepoint/v3"/>
    <xsd:import namespace="d5f9d153-8b19-4d1f-8beb-540f73341324"/>
    <xsd:import namespace="http://schemas.microsoft.com/sharepoint/v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Division"/>
                <xsd:element ref="ns2:Note" minOccurs="0"/>
                <xsd:element ref="ns3:IconOverlay"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f9d153-8b19-4d1f-8beb-540f733413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Division" ma:index="12" ma:displayName="Division" ma:format="Dropdown" ma:internalName="Division" ma:readOnly="false">
      <xsd:simpleType>
        <xsd:union memberTypes="dms:Text">
          <xsd:simpleType>
            <xsd:restriction base="dms:Choice">
              <xsd:enumeration value="Algemene applicaties"/>
              <xsd:enumeration value="Bestuurszaken"/>
              <xsd:enumeration value="DIV"/>
              <xsd:enumeration value="ERP Staven"/>
              <xsd:enumeration value="Gegevensdiensten"/>
              <xsd:enumeration value="Handhaving"/>
              <xsd:enumeration value="ICT Systeemintegratie"/>
              <xsd:enumeration value="ICT TSC"/>
              <xsd:enumeration value="ICT-Services"/>
              <xsd:enumeration value="Klant en Service"/>
              <xsd:enumeration value="SMZ"/>
              <xsd:enumeration value="Uitkeren"/>
              <xsd:enumeration value="Werkbedrijf"/>
            </xsd:restriction>
          </xsd:simpleType>
        </xsd:union>
      </xsd:simpleType>
    </xsd:element>
    <xsd:element name="Note" ma:index="13" nillable="true" ma:displayName="Note" ma:internalName="Not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4"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ivision xmlns="d5f9d153-8b19-4d1f-8beb-540f73341324">Werkbedrijf</Division>
    <Note xmlns="d5f9d153-8b19-4d1f-8beb-540f73341324" xsi:nil="true"/>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7B379288-FAF0-4A14-9FC8-8FD79017F9D9}">
  <ds:schemaRefs>
    <ds:schemaRef ds:uri="http://schemas.openxmlformats.org/officeDocument/2006/bibliography"/>
  </ds:schemaRefs>
</ds:datastoreItem>
</file>

<file path=customXml/itemProps2.xml><?xml version="1.0" encoding="utf-8"?>
<ds:datastoreItem xmlns:ds="http://schemas.openxmlformats.org/officeDocument/2006/customXml" ds:itemID="{43892A8A-5AD8-4861-B09C-D49A6D3F5D88}"/>
</file>

<file path=customXml/itemProps3.xml><?xml version="1.0" encoding="utf-8"?>
<ds:datastoreItem xmlns:ds="http://schemas.openxmlformats.org/officeDocument/2006/customXml" ds:itemID="{69FCF33D-38B7-4498-A427-2432C659C3E8}">
  <ds:schemaRefs>
    <ds:schemaRef ds:uri="http://schemas.microsoft.com/sharepoint/v3/contenttype/forms"/>
  </ds:schemaRefs>
</ds:datastoreItem>
</file>

<file path=customXml/itemProps4.xml><?xml version="1.0" encoding="utf-8"?>
<ds:datastoreItem xmlns:ds="http://schemas.openxmlformats.org/officeDocument/2006/customXml" ds:itemID="{12A461A1-DC10-478D-91BE-6988322A6FC0}">
  <ds:schemaRefs>
    <ds:schemaRef ds:uri="http://schemas.microsoft.com/office/2006/metadata/properties"/>
    <ds:schemaRef ds:uri="http://schemas.microsoft.com/office/infopath/2007/PartnerControls"/>
    <ds:schemaRef ds:uri="168e0357-5b39-4600-91c2-bfff6e896513"/>
    <ds:schemaRef ds:uri="004c6b88-2a53-4668-b4c2-f4e646bc7372"/>
    <ds:schemaRef ds:uri="e494f5c5-2af9-4afd-babc-f715f9ccee05"/>
  </ds:schemaRefs>
</ds:datastoreItem>
</file>

<file path=docProps/app.xml><?xml version="1.0" encoding="utf-8"?>
<Properties xmlns="http://schemas.openxmlformats.org/officeDocument/2006/extended-properties" xmlns:vt="http://schemas.openxmlformats.org/officeDocument/2006/docPropsVTypes">
  <Template>DXC Proposal template - A4 2.54cm margin.dotm</Template>
  <TotalTime>9</TotalTime>
  <Pages>85</Pages>
  <Words>15173</Words>
  <Characters>86489</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DXC Technology</Company>
  <LinksUpToDate>false</LinksUpToDate>
  <CharactersWithSpaces>101460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Cora Kuijper</dc:creator>
  <cp:keywords/>
  <dc:description/>
  <cp:lastModifiedBy>Janssen, Ron</cp:lastModifiedBy>
  <cp:revision>3</cp:revision>
  <cp:lastPrinted>2021-04-15T02:14:00Z</cp:lastPrinted>
  <dcterms:created xsi:type="dcterms:W3CDTF">2023-02-13T13:27:00Z</dcterms:created>
  <dcterms:modified xsi:type="dcterms:W3CDTF">2023-02-13T13:36:00Z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osal Tools Customer Name">
    <vt:lpwstr>[CustomerName]</vt:lpwstr>
  </property>
  <property fmtid="{D5CDD505-2E9C-101B-9397-08002B2CF9AE}" pid="3" name="Proposal Tools Project Name">
    <vt:lpwstr>[ProjectName]</vt:lpwstr>
  </property>
  <property fmtid="{D5CDD505-2E9C-101B-9397-08002B2CF9AE}" pid="4" name="Proposal Tools Proposal Date">
    <vt:lpwstr>[ProposalDate]</vt:lpwstr>
  </property>
  <property fmtid="{D5CDD505-2E9C-101B-9397-08002B2CF9AE}" pid="5" name="Proposal Tools Tracking Number">
    <vt:lpwstr>[TrackingNumber]</vt:lpwstr>
  </property>
  <property fmtid="{D5CDD505-2E9C-101B-9397-08002B2CF9AE}" pid="6" name="Proposal Tools Theme Word">
    <vt:lpwstr>[ThemeWord]</vt:lpwstr>
  </property>
  <property fmtid="{D5CDD505-2E9C-101B-9397-08002B2CF9AE}" pid="7" name="Proposal Tools Tagline 1">
    <vt:lpwstr>[Tagline1]</vt:lpwstr>
  </property>
  <property fmtid="{D5CDD505-2E9C-101B-9397-08002B2CF9AE}" pid="8" name="Proposal Tools Tagline 2">
    <vt:lpwstr>[Tagline2]</vt:lpwstr>
  </property>
  <property fmtid="{D5CDD505-2E9C-101B-9397-08002B2CF9AE}" pid="9" name="Proposal Tools Tagline 3">
    <vt:lpwstr>[Tagline3]</vt:lpwstr>
  </property>
  <property fmtid="{D5CDD505-2E9C-101B-9397-08002B2CF9AE}" pid="10" name="Proposal Tools Tagline 4">
    <vt:lpwstr>[Tagline4]</vt:lpwstr>
  </property>
  <property fmtid="{D5CDD505-2E9C-101B-9397-08002B2CF9AE}" pid="11" name="Proposal Tools Copyright Message">
    <vt:lpwstr>All Rights Reserved</vt:lpwstr>
  </property>
  <property fmtid="{D5CDD505-2E9C-101B-9397-08002B2CF9AE}" pid="12" name="Proposal Tools Margins">
    <vt:lpwstr>Narrow</vt:lpwstr>
  </property>
  <property fmtid="{D5CDD505-2E9C-101B-9397-08002B2CF9AE}" pid="13" name="ContentTypeId">
    <vt:lpwstr>0x0101008E79F7D56D3A7B438AF151649EBABC22</vt:lpwstr>
  </property>
  <property fmtid="{D5CDD505-2E9C-101B-9397-08002B2CF9AE}" pid="14" name="Global Keywords">
    <vt:lpwstr/>
  </property>
  <property fmtid="{D5CDD505-2E9C-101B-9397-08002B2CF9AE}" pid="15" name="Special Project DocType">
    <vt:lpwstr/>
  </property>
  <property fmtid="{D5CDD505-2E9C-101B-9397-08002B2CF9AE}" pid="16" name="MediaServiceImageTags">
    <vt:lpwstr/>
  </property>
</Properties>
</file>